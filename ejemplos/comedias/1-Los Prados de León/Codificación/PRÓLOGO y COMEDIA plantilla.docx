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399F2" w14:textId="5D42CBBA" w:rsidR="00864B2C" w:rsidRPr="00641F15" w:rsidRDefault="00D549A7" w:rsidP="00864B2C">
      <w:pPr>
        <w:jc w:val="center"/>
        <w:rPr>
          <w:rFonts w:ascii="Times New Roman" w:hAnsi="Times New Roman"/>
        </w:rPr>
      </w:pPr>
      <w:r>
        <w:rPr>
          <w:rFonts w:ascii="Times New Roman" w:hAnsi="Times New Roman"/>
        </w:rPr>
        <w:t>#</w:t>
      </w:r>
      <w:r w:rsidR="00864B2C" w:rsidRPr="00641F15">
        <w:rPr>
          <w:rFonts w:ascii="Times New Roman" w:hAnsi="Times New Roman"/>
        </w:rPr>
        <w:t>PRÓLOGO</w:t>
      </w:r>
    </w:p>
    <w:p w14:paraId="6525D5AB" w14:textId="77777777" w:rsidR="00864B2C" w:rsidRPr="00641F15" w:rsidRDefault="00864B2C" w:rsidP="00864B2C">
      <w:pPr>
        <w:jc w:val="center"/>
        <w:rPr>
          <w:rFonts w:ascii="Times New Roman" w:hAnsi="Times New Roman"/>
        </w:rPr>
      </w:pPr>
    </w:p>
    <w:p w14:paraId="7782EB84" w14:textId="77777777" w:rsidR="00864B2C" w:rsidRPr="00641F15" w:rsidRDefault="00864B2C" w:rsidP="00011F5F">
      <w:pPr>
        <w:pStyle w:val="Prosa"/>
      </w:pPr>
      <w:r w:rsidRPr="00641F15">
        <w:t xml:space="preserve">En </w:t>
      </w:r>
      <w:r w:rsidRPr="00641F15">
        <w:rPr>
          <w:i/>
        </w:rPr>
        <w:t>Los Prados de León</w:t>
      </w:r>
      <w:r w:rsidRPr="00641F15">
        <w:t xml:space="preserve"> Lope dramatiza los hechos que justifican los orígenes ilustres del apellido y linaje que da título a la comedia. En un ambiente medieval, con la Reconquista al fondo, y tras una serie de peripecias y cambios de fortuna, Alfonso el Casto, rey de León, sanciona la estirpe noble del joven Nuño armándolo caballero, después de que este haya llevado a cabo importantes hazañas bélicas y, sobre todo, después de que se descubra que es hermano del rey, a pesar de haberse criado con unos villanos. Esta trama pseudohistórica se complica con las intrigas palaciegas y traiciones de dos nobles del círculo cortesano más próximo al monarca, y corre en paralelo a la subtrama amorosa que tiene como protagonistas no solo a la pareja principal formada por Nuño y </w:t>
      </w:r>
      <w:proofErr w:type="spellStart"/>
      <w:r w:rsidRPr="00641F15">
        <w:t>Nise</w:t>
      </w:r>
      <w:proofErr w:type="spellEnd"/>
      <w:r w:rsidRPr="00641F15">
        <w:t xml:space="preserve"> (la bella aldeana que, como se revelará en el momento oportuno, está –ella también– emparentada con don Alfonso), sino que incluye asimismo a otros personajes, bajos y altos. </w:t>
      </w:r>
    </w:p>
    <w:p w14:paraId="74922475" w14:textId="77777777" w:rsidR="00864B2C" w:rsidRPr="00641F15" w:rsidRDefault="00864B2C" w:rsidP="00011F5F">
      <w:pPr>
        <w:pStyle w:val="Prosa"/>
      </w:pPr>
      <w:r w:rsidRPr="00641F15">
        <w:t xml:space="preserve">El tono lírico con que se apuntalan unos diálogos a medio camino entre lo amoroso y lo pastoril proporciona exquisitos momentos poéticos, si bien el diseño dramático adolece, sobre todo en las escenas de anagnórisis, de una facilidad algo mecánica. Menéndez Pelayo [1949:108] considera que el balance final es positivo, y que la versificación, la expresión y el estilo de la pieza están por encima de cualquier otro fallo, pues si bien en esta comedia el dramaturgo gastó «muy pequeño artificio teatral», en cambio prodigó «las galas de su dicción en la brillante antítesis entre las costumbres de la aldea y las de la corte» a través de un «estilo natural y afectuoso, sencillo y puro». </w:t>
      </w:r>
    </w:p>
    <w:p w14:paraId="258D7FF0" w14:textId="432E0D56" w:rsidR="00864B2C" w:rsidRPr="00641F15" w:rsidRDefault="00864B2C" w:rsidP="00011F5F">
      <w:pPr>
        <w:pStyle w:val="Prosa"/>
      </w:pPr>
      <w:r w:rsidRPr="00641F15">
        <w:t xml:space="preserve">A pesar de que, como se ha repetido en alguna ocasión, Lope manifestó una cierta predilección por este drama de entre los de la </w:t>
      </w:r>
      <w:r w:rsidRPr="00641F15">
        <w:rPr>
          <w:i/>
          <w:iCs/>
        </w:rPr>
        <w:t xml:space="preserve">Parte XVI, </w:t>
      </w:r>
      <w:r w:rsidRPr="00641F15">
        <w:t>dicha preferencia no ha logrado que el interés crítico por la obra pase de discreto.</w:t>
      </w:r>
      <w:r w:rsidRPr="00641F15">
        <w:rPr>
          <w:rStyle w:val="Refdenotaalpie"/>
          <w:rFonts w:ascii="Times New Roman" w:hAnsi="Times New Roman"/>
        </w:rPr>
        <w:footnoteReference w:id="1"/>
      </w:r>
      <w:r w:rsidRPr="00641F15">
        <w:t xml:space="preserve"> La comedia, en efecto, ha sido examinada solo limitadamente y como ilustración de objetos de estudio variados, la mayoría de enfoque temático o </w:t>
      </w:r>
      <w:proofErr w:type="spellStart"/>
      <w:r w:rsidRPr="00641F15">
        <w:t>genológico</w:t>
      </w:r>
      <w:proofErr w:type="spellEnd"/>
      <w:r w:rsidRPr="00641F15">
        <w:t>: desde la ‘materia leonesa’ (García Fernández 2004), la oposición corte / aldea (</w:t>
      </w:r>
      <w:proofErr w:type="spellStart"/>
      <w:r w:rsidRPr="00641F15">
        <w:t>Salomon</w:t>
      </w:r>
      <w:proofErr w:type="spellEnd"/>
      <w:r w:rsidRPr="00641F15">
        <w:t xml:space="preserve"> 1985, González 2001), la figura del campesino (</w:t>
      </w:r>
      <w:proofErr w:type="spellStart"/>
      <w:r w:rsidRPr="00641F15">
        <w:t>Gouldson</w:t>
      </w:r>
      <w:proofErr w:type="spellEnd"/>
      <w:r w:rsidRPr="00641F15">
        <w:t xml:space="preserve"> 1942, </w:t>
      </w:r>
      <w:proofErr w:type="spellStart"/>
      <w:r w:rsidRPr="00641F15">
        <w:t>Salomon</w:t>
      </w:r>
      <w:proofErr w:type="spellEnd"/>
      <w:r w:rsidRPr="00641F15">
        <w:t xml:space="preserve"> 1985), del rey (Hermenegildo 1976) o del moro (Gómez Torres 2005), el tema de los escasos «escrúpulos por el decoro» aplicado a los personajes reales (</w:t>
      </w:r>
      <w:proofErr w:type="spellStart"/>
      <w:r w:rsidRPr="00641F15">
        <w:t>Forastieri</w:t>
      </w:r>
      <w:proofErr w:type="spellEnd"/>
      <w:r w:rsidRPr="00641F15">
        <w:t xml:space="preserve"> Braschi 1983:412) o el motivo de la carta intercalada y leída en escena (Garrido Domínguez 1988) hasta la música en el teatro del Siglo de Oro y la lírica tradicional en Lope (Díez de Revenga 1983, </w:t>
      </w:r>
      <w:proofErr w:type="spellStart"/>
      <w:r w:rsidRPr="00641F15">
        <w:t>Alín</w:t>
      </w:r>
      <w:proofErr w:type="spellEnd"/>
      <w:r w:rsidRPr="00641F15">
        <w:t xml:space="preserve"> y Barrio Alonso 1997, Arce de Vázquez 2001) o el componente genealógico de la comedia (Chen </w:t>
      </w:r>
      <w:proofErr w:type="spellStart"/>
      <w:r w:rsidRPr="00641F15">
        <w:t>Sham</w:t>
      </w:r>
      <w:proofErr w:type="spellEnd"/>
      <w:r w:rsidRPr="00641F15">
        <w:t xml:space="preserve"> 1992-1993, Ferrer Valls 2001). El conjunto de todas estas aportaciones, a pesar del carácter parcial de cada una de ellas, nos ofrece una buena aproximación a la obra, en la que efectivamente lo legendario se mezcla con lo histórico; los ambientes palaciegos con los rurales; lo amoroso con lo lírico, los ‘cambios de estado’, los cantes y bailes, los ocultamientos, los duelos, los lances de honor, los celos, las envidias, las traiciones y un sinfín de ingredientes que sin duda habrán deleitado al público de los corrales. Lamentablemente no tenemos noticias sobre la representación de la pieza. Lope la cita entre las comedias de la segunda lista de </w:t>
      </w:r>
      <w:r w:rsidRPr="00641F15">
        <w:rPr>
          <w:i/>
        </w:rPr>
        <w:t>El peregrino</w:t>
      </w:r>
      <w:r w:rsidRPr="00641F15">
        <w:t xml:space="preserve"> (1618), y los datos de la versificación llevaron a Morley y </w:t>
      </w:r>
      <w:proofErr w:type="spellStart"/>
      <w:r w:rsidRPr="00641F15">
        <w:t>Bruerton</w:t>
      </w:r>
      <w:proofErr w:type="spellEnd"/>
      <w:r w:rsidRPr="00641F15">
        <w:t xml:space="preserve"> </w:t>
      </w:r>
      <w:r w:rsidRPr="00641F15">
        <w:lastRenderedPageBreak/>
        <w:t>(1968:380-381) a fecharla entre 1597 y 1608 y, con más precisión, «probablemente» hacia 1604-1606.</w:t>
      </w:r>
      <w:r w:rsidRPr="00641F15">
        <w:rPr>
          <w:rStyle w:val="Refdenotaalpie"/>
          <w:rFonts w:ascii="Times New Roman" w:hAnsi="Times New Roman"/>
        </w:rPr>
        <w:footnoteReference w:id="2"/>
      </w:r>
      <w:r w:rsidRPr="00641F15">
        <w:t xml:space="preserve"> </w:t>
      </w:r>
    </w:p>
    <w:p w14:paraId="4071CF29" w14:textId="5CBC501D" w:rsidR="00864B2C" w:rsidRPr="00641F15" w:rsidRDefault="00864B2C" w:rsidP="00011F5F">
      <w:pPr>
        <w:pStyle w:val="Prosa"/>
      </w:pPr>
      <w:r w:rsidRPr="00641F15">
        <w:t>Por lo que respecta al género, la crítica ha encuadrado esta obra dentro del conjunto de las «crónicas y leyendas de España» (Menéndez Pelayo 1949), de los dramas de «honra» o «dignidad» villana (</w:t>
      </w:r>
      <w:proofErr w:type="spellStart"/>
      <w:r w:rsidRPr="00641F15">
        <w:t>Oleza</w:t>
      </w:r>
      <w:proofErr w:type="spellEnd"/>
      <w:r w:rsidRPr="00641F15">
        <w:t xml:space="preserve"> y Antonucci 2013), de los dramas «de hechos particulares» –y dentro de ellos, más concretamente, de los de «mudanzas de fortuna […] de un linaje» (</w:t>
      </w:r>
      <w:proofErr w:type="spellStart"/>
      <w:r w:rsidRPr="00641F15">
        <w:t>Oleza</w:t>
      </w:r>
      <w:proofErr w:type="spellEnd"/>
      <w:r w:rsidRPr="00641F15">
        <w:t xml:space="preserve"> 2013:107, 132)–, de los que exhiben toques de «comedia palatina» (Ferrer </w:t>
      </w:r>
      <w:r w:rsidR="00FD7F20">
        <w:t xml:space="preserve">Valls </w:t>
      </w:r>
      <w:r w:rsidRPr="00641F15">
        <w:t>2001:35, Antonucci 2013:148) y de aquellos en los que «el aparente desorden social se resuelve al final con la restauración de la jerarquía tradicional» (</w:t>
      </w:r>
      <w:proofErr w:type="spellStart"/>
      <w:r w:rsidRPr="00641F15">
        <w:t>Ryjik</w:t>
      </w:r>
      <w:proofErr w:type="spellEnd"/>
      <w:r w:rsidRPr="00641F15">
        <w:t xml:space="preserve"> 2011:159).</w:t>
      </w:r>
      <w:r w:rsidRPr="00641F15">
        <w:rPr>
          <w:rStyle w:val="Refdenotaalpie"/>
          <w:rFonts w:ascii="Times New Roman" w:hAnsi="Times New Roman"/>
        </w:rPr>
        <w:footnoteReference w:id="3"/>
      </w:r>
      <w:r w:rsidRPr="00641F15">
        <w:t xml:space="preserve"> Entre todas estas posibles categorías –no excluyentes ni incompatibles, sino solo muestra de la «hibridación genérica» del teatro de Lope (Antonucci 2013)– destaca una por encima de todas.</w:t>
      </w:r>
      <w:r w:rsidRPr="00641F15">
        <w:rPr>
          <w:rStyle w:val="Refdenotaalpie"/>
          <w:rFonts w:ascii="Times New Roman" w:hAnsi="Times New Roman"/>
        </w:rPr>
        <w:footnoteReference w:id="4"/>
      </w:r>
      <w:r w:rsidRPr="00641F15">
        <w:t xml:space="preserve"> El propio título de la obra, como primer índice interpretativo, nos dice, efectivamente, que estamos ante un drama genealógico.</w:t>
      </w:r>
      <w:r w:rsidRPr="00641F15">
        <w:rPr>
          <w:rStyle w:val="Refdenotaalpie"/>
          <w:rFonts w:ascii="Times New Roman" w:hAnsi="Times New Roman"/>
        </w:rPr>
        <w:footnoteReference w:id="5"/>
      </w:r>
      <w:r w:rsidRPr="00641F15">
        <w:t xml:space="preserve"> </w:t>
      </w:r>
    </w:p>
    <w:p w14:paraId="692541D7" w14:textId="77777777" w:rsidR="00864B2C" w:rsidRPr="00641F15" w:rsidRDefault="00864B2C" w:rsidP="00011F5F">
      <w:pPr>
        <w:pStyle w:val="Prosa"/>
      </w:pPr>
      <w:r w:rsidRPr="00641F15">
        <w:t>Aunque todavía queda camino por recorrer en la investigación acerca del nutrido grupo de comedias genealógicas de Lope –alrededor de treinta, según Ferrer Valls [2001] y exactamente treinta y dos, según Zugasti [2013]–, los trabajos de varios especialistas, y sobre todo los de Teresa Ferrer, nos han ayudado a entender los antecedentes, las características, las modalidades y las funciones del género, así como sus estrechas relaciones con los mecanismos del mecenazgo.</w:t>
      </w:r>
      <w:r w:rsidRPr="00641F15">
        <w:rPr>
          <w:rStyle w:val="Refdenotaalpie"/>
          <w:rFonts w:ascii="Times New Roman" w:hAnsi="Times New Roman"/>
        </w:rPr>
        <w:footnoteReference w:id="6"/>
      </w:r>
      <w:r w:rsidRPr="00641F15">
        <w:t xml:space="preserve"> En </w:t>
      </w:r>
      <w:r w:rsidRPr="00641F15">
        <w:rPr>
          <w:i/>
        </w:rPr>
        <w:t>Los Prados de León</w:t>
      </w:r>
      <w:r w:rsidRPr="00641F15">
        <w:t xml:space="preserve"> encontramos los rasgos que Ferrer Valls [2001] ha identificado como propios del género y comunes a la mayoría de las obras: la comedia está basada en una leyenda genealógica, exalta las hazañas del fundador de un linaje y dramatiza un caso admirable. De la clasificación en tipos que lleva a cabo la propia Ferrer Valls [2001:35-36], </w:t>
      </w:r>
      <w:r w:rsidRPr="00641F15">
        <w:rPr>
          <w:i/>
        </w:rPr>
        <w:t>Los Prados</w:t>
      </w:r>
      <w:r w:rsidRPr="00641F15">
        <w:t xml:space="preserve"> quedaría catalogada, junto con </w:t>
      </w:r>
      <w:r w:rsidRPr="00641F15">
        <w:rPr>
          <w:i/>
        </w:rPr>
        <w:t>El primero Benavides</w:t>
      </w:r>
      <w:r w:rsidRPr="00641F15">
        <w:t xml:space="preserve"> y </w:t>
      </w:r>
      <w:r w:rsidRPr="00641F15">
        <w:rPr>
          <w:i/>
        </w:rPr>
        <w:t xml:space="preserve">Los </w:t>
      </w:r>
      <w:proofErr w:type="spellStart"/>
      <w:r w:rsidRPr="00641F15">
        <w:rPr>
          <w:i/>
        </w:rPr>
        <w:t>Tellos</w:t>
      </w:r>
      <w:proofErr w:type="spellEnd"/>
      <w:r w:rsidRPr="00641F15">
        <w:rPr>
          <w:i/>
        </w:rPr>
        <w:t xml:space="preserve"> </w:t>
      </w:r>
      <w:r w:rsidRPr="00641F15">
        <w:rPr>
          <w:i/>
        </w:rPr>
        <w:lastRenderedPageBreak/>
        <w:t>de Meneses I</w:t>
      </w:r>
      <w:r w:rsidRPr="00641F15">
        <w:t>, en el grupo de «dramas de identidad real perdida», en los que encontramos «identidades ocultas, nacimientos misteriosos, pocas escenas de cuchilladas y muchas campestres y aldeanas» y en los que «la concreción histórica y la ubicación geográfica nacional son factores determinantes». La ocultación de identidad del protagonista, el enredo amoroso sin demasiadas complicaciones, la ascensión del héroe por sus propios méritos, el conflicto desencadenado por la envidia, la figura del labrador orgulloso de su origen aldeano, los largos parlamentos genealógicos y las alabanzas a la vida pura de la aldea serían otros tantos elementos comunes a las obras de este grupo.</w:t>
      </w:r>
      <w:r w:rsidRPr="00641F15">
        <w:rPr>
          <w:rStyle w:val="Refdenotaalpie"/>
          <w:rFonts w:ascii="Times New Roman" w:hAnsi="Times New Roman"/>
        </w:rPr>
        <w:footnoteReference w:id="7"/>
      </w:r>
    </w:p>
    <w:p w14:paraId="555BCF2A" w14:textId="77777777" w:rsidR="00864B2C" w:rsidRPr="00641F15" w:rsidRDefault="00864B2C" w:rsidP="00AD1771">
      <w:pPr>
        <w:pStyle w:val="Prosa"/>
      </w:pPr>
      <w:r w:rsidRPr="00641F15">
        <w:t>En el caso que nos ocupa, la localización histórica y geográfica se sitúa en el reino astur-leonés durante los primeros años de la Reconquista.</w:t>
      </w:r>
      <w:r w:rsidRPr="00641F15">
        <w:rPr>
          <w:rStyle w:val="Refdenotaalpie"/>
          <w:rFonts w:ascii="Times New Roman" w:hAnsi="Times New Roman"/>
        </w:rPr>
        <w:footnoteReference w:id="8"/>
      </w:r>
      <w:r w:rsidRPr="00641F15">
        <w:t xml:space="preserve"> La parte ‘histórica’ (i.e. ‘no ficticia’) se concentra en las primeras escenas de la obra. La acción de la comedia da comienzo en el momento histórico en que Bermudo I, también llamado Bermudo el Diácono (por haber sido, efectivamente, «ordenado de Evangelio», como rezan los vv. 11-12, y por ser «natural, inclinado a las letras y a la contemplación» [Escalera 1866:29]), renuncia a la corona de Asturias en favor de su sobrino Alfonso, que, aunque legítimo heredero por ser hijo del rey </w:t>
      </w:r>
      <w:proofErr w:type="spellStart"/>
      <w:r w:rsidRPr="00641F15">
        <w:t>Fruela</w:t>
      </w:r>
      <w:proofErr w:type="spellEnd"/>
      <w:r w:rsidRPr="00641F15">
        <w:t xml:space="preserve"> I, había sido varias veces despojado de su herencia por distintas causas. El primer parlamento del Rey (vv. 31-35) alude a una de esas ocasiones cuando refiere que </w:t>
      </w:r>
      <w:proofErr w:type="spellStart"/>
      <w:r w:rsidRPr="00641F15">
        <w:t>Mauregato</w:t>
      </w:r>
      <w:proofErr w:type="spellEnd"/>
      <w:r w:rsidRPr="00641F15">
        <w:t xml:space="preserve">, antecesor de Bermudo, le había usurpado a Alfonso la corona con ayuda de los moros, razón por la cual este se hallaba desterrado en Navarra. Bermudo renunció igualmente a su mujer, que en la comedia se llama </w:t>
      </w:r>
      <w:proofErr w:type="spellStart"/>
      <w:r w:rsidRPr="00641F15">
        <w:t>Emilena</w:t>
      </w:r>
      <w:proofErr w:type="spellEnd"/>
      <w:r w:rsidRPr="00641F15">
        <w:t xml:space="preserve">, pero, que en las crónicas es llamada </w:t>
      </w:r>
      <w:proofErr w:type="spellStart"/>
      <w:r w:rsidRPr="00641F15">
        <w:t>Imilo</w:t>
      </w:r>
      <w:proofErr w:type="spellEnd"/>
      <w:r w:rsidRPr="00641F15">
        <w:t xml:space="preserve"> (Rodrigo de Toledo), </w:t>
      </w:r>
      <w:proofErr w:type="spellStart"/>
      <w:r w:rsidRPr="00641F15">
        <w:t>Nunilo</w:t>
      </w:r>
      <w:proofErr w:type="spellEnd"/>
      <w:r w:rsidRPr="00641F15">
        <w:t xml:space="preserve"> (Lucas de Tuy), </w:t>
      </w:r>
      <w:proofErr w:type="spellStart"/>
      <w:r w:rsidRPr="00641F15">
        <w:t>Usenda</w:t>
      </w:r>
      <w:proofErr w:type="spellEnd"/>
      <w:r w:rsidRPr="00641F15">
        <w:t xml:space="preserve"> u </w:t>
      </w:r>
      <w:proofErr w:type="spellStart"/>
      <w:r w:rsidRPr="00641F15">
        <w:t>Ocenda</w:t>
      </w:r>
      <w:proofErr w:type="spellEnd"/>
      <w:r w:rsidRPr="00641F15">
        <w:t xml:space="preserve"> (Ambrosio de Morales) o </w:t>
      </w:r>
      <w:proofErr w:type="spellStart"/>
      <w:r w:rsidRPr="00641F15">
        <w:t>Hermisenda</w:t>
      </w:r>
      <w:proofErr w:type="spellEnd"/>
      <w:r w:rsidRPr="00641F15">
        <w:t xml:space="preserve"> (Julián del Castillo).</w:t>
      </w:r>
      <w:r w:rsidRPr="00641F15">
        <w:rPr>
          <w:rStyle w:val="Refdenotaalpie"/>
          <w:rFonts w:ascii="Times New Roman" w:hAnsi="Times New Roman"/>
        </w:rPr>
        <w:footnoteReference w:id="9"/>
      </w:r>
      <w:r w:rsidRPr="00641F15">
        <w:t xml:space="preserve"> Ramiro y García son los nombres históricos que Lope recoge para los hijos de Bermudo y, como leemos en los vv. 56-58, el propio Bermudo anuncia el vaticinio de un moro de que sus hijos llegarían a reinar con el tiempo. También aparecen o se nombran en la comedia otros personajes históricos como Alfonso I el </w:t>
      </w:r>
      <w:proofErr w:type="gramStart"/>
      <w:r w:rsidRPr="00641F15">
        <w:t>Católico</w:t>
      </w:r>
      <w:proofErr w:type="gramEnd"/>
      <w:r w:rsidRPr="00641F15">
        <w:t xml:space="preserve">, su nieto Alfonso II el Casto, Ramiro (hijo de Bermudo y sucesor de Alfonso) o el citado </w:t>
      </w:r>
      <w:proofErr w:type="spellStart"/>
      <w:r w:rsidRPr="00641F15">
        <w:t>Mauregato</w:t>
      </w:r>
      <w:proofErr w:type="spellEnd"/>
      <w:r w:rsidRPr="00641F15">
        <w:t>. Están asimismo acreditados en las crónicas datos como la brevedad del reinado de Bermudo,</w:t>
      </w:r>
      <w:r w:rsidRPr="00641F15">
        <w:rPr>
          <w:rStyle w:val="Refdenotaalpie"/>
          <w:rFonts w:ascii="Times New Roman" w:hAnsi="Times New Roman"/>
        </w:rPr>
        <w:footnoteReference w:id="10"/>
      </w:r>
      <w:r w:rsidRPr="00641F15">
        <w:t xml:space="preserve"> o </w:t>
      </w:r>
      <w:r w:rsidRPr="00641F15">
        <w:lastRenderedPageBreak/>
        <w:t>la costumbre o leyenda conocida como «el feudo de las cien doncellas».</w:t>
      </w:r>
      <w:r w:rsidRPr="00641F15">
        <w:rPr>
          <w:rStyle w:val="Refdenotaalpie"/>
          <w:rFonts w:ascii="Times New Roman" w:hAnsi="Times New Roman"/>
        </w:rPr>
        <w:footnoteReference w:id="11"/>
      </w:r>
      <w:r w:rsidRPr="00641F15">
        <w:t xml:space="preserve"> Cumple destacar que dos de los nombres de los personajes secundarios, don Sancho, conde de Saldaña, y doña Jimena, hermana de Alfonso, son los mismos que los de los padres de Bernardo en </w:t>
      </w:r>
      <w:r w:rsidRPr="00641F15">
        <w:rPr>
          <w:i/>
        </w:rPr>
        <w:t>Las mocedades de Bernardo del Carpio</w:t>
      </w:r>
      <w:r w:rsidRPr="00641F15">
        <w:t xml:space="preserve"> y </w:t>
      </w:r>
      <w:r w:rsidRPr="00641F15">
        <w:rPr>
          <w:i/>
        </w:rPr>
        <w:t>El casamiento en la muerte</w:t>
      </w:r>
      <w:r w:rsidRPr="00641F15">
        <w:t xml:space="preserve"> (véase Mejía González 2004).</w:t>
      </w:r>
      <w:r w:rsidRPr="00641F15">
        <w:rPr>
          <w:rStyle w:val="Refdenotaalpie"/>
          <w:rFonts w:ascii="Times New Roman" w:hAnsi="Times New Roman"/>
        </w:rPr>
        <w:footnoteReference w:id="12"/>
      </w:r>
      <w:r w:rsidRPr="00641F15">
        <w:t xml:space="preserve"> En esto se resume el componente histórico o </w:t>
      </w:r>
      <w:proofErr w:type="spellStart"/>
      <w:r w:rsidRPr="00641F15">
        <w:t>pseudo-histórico</w:t>
      </w:r>
      <w:proofErr w:type="spellEnd"/>
      <w:r w:rsidRPr="00641F15">
        <w:t xml:space="preserve"> que sirve de escenario al drama. A partir de aquí entramos en una nebulosa en la que es difícil distinguir dónde termina la historia y dónde empieza no ya la leyenda, sino la invención del dramaturgo. En palabras de Menéndez Pelayo [1949:101-102],</w:t>
      </w:r>
    </w:p>
    <w:p w14:paraId="3E2753FA" w14:textId="77777777" w:rsidR="00864B2C" w:rsidRPr="00641F15" w:rsidRDefault="00864B2C" w:rsidP="00864B2C">
      <w:pPr>
        <w:ind w:firstLine="567"/>
        <w:jc w:val="both"/>
        <w:rPr>
          <w:rFonts w:ascii="Times New Roman" w:hAnsi="Times New Roman"/>
        </w:rPr>
      </w:pPr>
    </w:p>
    <w:p w14:paraId="05CD6FDF" w14:textId="77777777" w:rsidR="00864B2C" w:rsidRPr="00641F15" w:rsidRDefault="00864B2C" w:rsidP="00064C33">
      <w:pPr>
        <w:pStyle w:val="Cita"/>
      </w:pPr>
      <w:r w:rsidRPr="00641F15">
        <w:t xml:space="preserve">La parte histórica de Los Prados de León se reduce a los nombres de los reyes don Bermudo y don Alfonso el </w:t>
      </w:r>
      <w:r w:rsidRPr="00064C33">
        <w:t>Casto</w:t>
      </w:r>
      <w:r w:rsidRPr="00641F15">
        <w:t xml:space="preserve">. Todo lo demás, o es pura invención del poeta, o procede de alguna leyenda genealógica que no he podido encontrar hasta ahora en los libros de linajes que he recorrido, pero con la cual acaso llegue a dar alguno que esté más versado que yo en este género de literatura seudo histórica. De todos modos, baste con un juego de palabras para suponer que el Nuño de Prado tronco de este linaje se había llamado así por haber sido encontrado recién </w:t>
      </w:r>
      <w:bookmarkStart w:id="0" w:name="PG102"/>
      <w:bookmarkEnd w:id="0"/>
      <w:r w:rsidRPr="00641F15">
        <w:t>nacido en un prado. Quizá no pasaba de aquí el genealogista, pero ya había en esto el germen de una fábula novelesca, y Lope se apresuró a desarrollarle, haciendo que sea el rey don Bermudo el Diácono quien encuentre al misterioso infante.</w:t>
      </w:r>
    </w:p>
    <w:p w14:paraId="35496D84" w14:textId="77777777" w:rsidR="00864B2C" w:rsidRPr="00641F15" w:rsidRDefault="00864B2C" w:rsidP="00864B2C">
      <w:pPr>
        <w:ind w:firstLine="567"/>
        <w:jc w:val="both"/>
      </w:pPr>
    </w:p>
    <w:p w14:paraId="5CFB40EF" w14:textId="77777777" w:rsidR="00864B2C" w:rsidRPr="00641F15" w:rsidRDefault="00864B2C" w:rsidP="00E84726">
      <w:pPr>
        <w:pStyle w:val="Prosa"/>
      </w:pPr>
      <w:r w:rsidRPr="00641F15">
        <w:t xml:space="preserve">Como se sabe, uno de los problemas que suele presentar el estudio de las comedias genealógicas es el de la identificación las fuentes, pues no siempre es posible determinar en qué genealogías –muchas veces manuscritas y custodiadas por las familias– se podría haber basado Lope. Conectado con este, el segundo problema surge al intentar precisar si la escritura de la obra se debió a un encargo y por lo tanto se puede suponer una relación entre la familia y el dramaturgo, o, en caso de que no, si se trataba de una aspiración o expectativa por parte de Lope de conseguir alguna ventaja en su búsqueda de mecenas (Ferrer Valls 1998). Con respecto a </w:t>
      </w:r>
      <w:r w:rsidRPr="00641F15">
        <w:rPr>
          <w:i/>
        </w:rPr>
        <w:t>Los Prados de León</w:t>
      </w:r>
      <w:r w:rsidRPr="00641F15">
        <w:t xml:space="preserve"> desconocemos la fuente y también ignoramos si la </w:t>
      </w:r>
      <w:r w:rsidRPr="00641F15">
        <w:lastRenderedPageBreak/>
        <w:t>obra fue producto de una comisión, pero a la luz de ciertos documentos tal vez podamos formular algunas hipótesis atendibles.</w:t>
      </w:r>
    </w:p>
    <w:p w14:paraId="2DF704D1" w14:textId="77777777" w:rsidR="00864B2C" w:rsidRPr="00641F15" w:rsidRDefault="00864B2C" w:rsidP="00AD1771">
      <w:pPr>
        <w:pStyle w:val="Prosa"/>
      </w:pPr>
      <w:r w:rsidRPr="00641F15">
        <w:t xml:space="preserve">Empecemos por buscar la fuente. El </w:t>
      </w:r>
      <w:r w:rsidRPr="00641F15">
        <w:rPr>
          <w:i/>
        </w:rPr>
        <w:t>Diccionario heráldico y genealógico de apellidos españoles y americanos</w:t>
      </w:r>
      <w:r w:rsidRPr="00641F15">
        <w:t xml:space="preserve"> de Alberto y Arturo García </w:t>
      </w:r>
      <w:proofErr w:type="spellStart"/>
      <w:r w:rsidRPr="00641F15">
        <w:t>Carraffa</w:t>
      </w:r>
      <w:proofErr w:type="spellEnd"/>
      <w:r w:rsidRPr="00641F15">
        <w:t xml:space="preserve"> recoge este comentario en el apartado dedicado a Martín Díaz de Prado: </w:t>
      </w:r>
    </w:p>
    <w:p w14:paraId="7880804B" w14:textId="77777777" w:rsidR="00864B2C" w:rsidRPr="00641F15" w:rsidRDefault="00864B2C" w:rsidP="00864B2C">
      <w:pPr>
        <w:ind w:firstLine="567"/>
        <w:jc w:val="both"/>
        <w:rPr>
          <w:rFonts w:ascii="Times New Roman" w:hAnsi="Times New Roman"/>
        </w:rPr>
      </w:pPr>
    </w:p>
    <w:p w14:paraId="74C6AA30" w14:textId="77777777" w:rsidR="00864B2C" w:rsidRPr="00641F15" w:rsidRDefault="00864B2C" w:rsidP="00BE68A1">
      <w:pPr>
        <w:pStyle w:val="Cita"/>
      </w:pPr>
      <w:r w:rsidRPr="00641F15">
        <w:t xml:space="preserve">Datos algo más concretos y de mayor autoridad por el prestigio de los historiadores que los recogieron en sus obras, nos descubren que el rey don </w:t>
      </w:r>
      <w:proofErr w:type="spellStart"/>
      <w:r w:rsidRPr="00641F15">
        <w:t>Fruela</w:t>
      </w:r>
      <w:proofErr w:type="spellEnd"/>
      <w:r w:rsidRPr="00641F15">
        <w:t xml:space="preserve"> II tuvo fuera del matrimonio dos hijos, llamados Aznar </w:t>
      </w:r>
      <w:proofErr w:type="spellStart"/>
      <w:r w:rsidRPr="00641F15">
        <w:t>Fruela</w:t>
      </w:r>
      <w:proofErr w:type="spellEnd"/>
      <w:r w:rsidRPr="00641F15">
        <w:t xml:space="preserve"> y Nuño </w:t>
      </w:r>
      <w:proofErr w:type="spellStart"/>
      <w:r w:rsidRPr="00641F15">
        <w:t>Fruela</w:t>
      </w:r>
      <w:proofErr w:type="spellEnd"/>
      <w:r w:rsidRPr="00641F15">
        <w:t xml:space="preserve">, y que de este último procede por varonía la familia Prado. Así lo expresan Rodrigo Méndez de Silva en su Catálogo real, el obispo de Orense don Pedro Sanguino en su Historia y el marqués de </w:t>
      </w:r>
      <w:proofErr w:type="spellStart"/>
      <w:r w:rsidRPr="00641F15">
        <w:t>Montebelo</w:t>
      </w:r>
      <w:proofErr w:type="spellEnd"/>
      <w:r w:rsidRPr="00641F15">
        <w:t xml:space="preserve"> en sus notas al Nobiliario del conde don Pedro de </w:t>
      </w:r>
      <w:proofErr w:type="spellStart"/>
      <w:r w:rsidRPr="00641F15">
        <w:t>Barcelos</w:t>
      </w:r>
      <w:proofErr w:type="spellEnd"/>
      <w:r w:rsidRPr="00641F15">
        <w:t xml:space="preserve"> (apud López de Prado y López y </w:t>
      </w:r>
      <w:proofErr w:type="spellStart"/>
      <w:r w:rsidRPr="00641F15">
        <w:t>Mailoc</w:t>
      </w:r>
      <w:proofErr w:type="spellEnd"/>
      <w:r w:rsidRPr="00641F15">
        <w:t xml:space="preserve"> López de Prado 2010:63 n. 85).</w:t>
      </w:r>
    </w:p>
    <w:p w14:paraId="047BF7D7" w14:textId="77777777" w:rsidR="00864B2C" w:rsidRPr="00641F15" w:rsidRDefault="00864B2C" w:rsidP="00864B2C">
      <w:pPr>
        <w:ind w:firstLine="567"/>
        <w:jc w:val="both"/>
        <w:rPr>
          <w:rFonts w:ascii="Times New Roman" w:hAnsi="Times New Roman"/>
        </w:rPr>
      </w:pPr>
    </w:p>
    <w:p w14:paraId="22DFA516" w14:textId="77777777" w:rsidR="00864B2C" w:rsidRPr="00641F15" w:rsidRDefault="00864B2C" w:rsidP="00AD1771">
      <w:pPr>
        <w:pStyle w:val="Prosa"/>
      </w:pPr>
      <w:r w:rsidRPr="00641F15">
        <w:t xml:space="preserve">Comienzo prometedor, pues, como vemos, los datos reseñados aquí se acercan mucho a los hechos dramatizados por Lope. Sin embargo, de los tres autores que se citan como fuente, dos son posteriores a la publicación de la comedia, y solo la obra del obispo Sanguino podría en principio ayudarnos. Buscamos y, efectivamente, en la </w:t>
      </w:r>
      <w:r w:rsidRPr="00641F15">
        <w:rPr>
          <w:i/>
        </w:rPr>
        <w:t xml:space="preserve">Historia de don Servando, obispo de Orense, traducida en lengua gallega y adicionada por don Pedro </w:t>
      </w:r>
      <w:proofErr w:type="spellStart"/>
      <w:r w:rsidRPr="00641F15">
        <w:rPr>
          <w:i/>
        </w:rPr>
        <w:t>Seguino</w:t>
      </w:r>
      <w:proofErr w:type="spellEnd"/>
      <w:r w:rsidRPr="00641F15">
        <w:rPr>
          <w:i/>
        </w:rPr>
        <w:t>, obispo también de Orense, que vivía era de 1191, año de 1153, trasladado de su original en letra gótica por don Josef Pellicer de Tovar, señor de la casa de Pellicer, coronista mayor de Su Majestad, año de 1646</w:t>
      </w:r>
      <w:r w:rsidRPr="00641F15">
        <w:t xml:space="preserve"> leemos que los Prados </w:t>
      </w:r>
    </w:p>
    <w:p w14:paraId="78CCF662" w14:textId="77777777" w:rsidR="00864B2C" w:rsidRPr="00641F15" w:rsidRDefault="00864B2C" w:rsidP="00AD1771">
      <w:pPr>
        <w:pStyle w:val="Prosa"/>
      </w:pPr>
    </w:p>
    <w:p w14:paraId="6A15130C" w14:textId="77777777" w:rsidR="00864B2C" w:rsidRPr="00641F15" w:rsidRDefault="00864B2C" w:rsidP="00BE68A1">
      <w:pPr>
        <w:pStyle w:val="Cita"/>
      </w:pPr>
      <w:r w:rsidRPr="00641F15">
        <w:t xml:space="preserve">descienden de Nuño de Prado, hijo del rey don </w:t>
      </w:r>
      <w:proofErr w:type="spellStart"/>
      <w:r w:rsidRPr="00641F15">
        <w:t>Fruela</w:t>
      </w:r>
      <w:proofErr w:type="spellEnd"/>
      <w:r w:rsidRPr="00641F15">
        <w:t xml:space="preserve">. Tienen su solar junto a Lugo […] Traen por divisa un prado, dos estrellas, un león y una hoz. De estos descienden [sic] Arias Núñez de Prado, buen caballero, que hizo casa dentro de Orense. </w:t>
      </w:r>
      <w:proofErr w:type="spellStart"/>
      <w:r w:rsidRPr="00641F15">
        <w:t>Hallose</w:t>
      </w:r>
      <w:proofErr w:type="spellEnd"/>
      <w:r w:rsidRPr="00641F15">
        <w:t xml:space="preserve"> a la coronación del rey don Alonso. Tiene hijos </w:t>
      </w:r>
      <w:proofErr w:type="spellStart"/>
      <w:r w:rsidRPr="00641F15">
        <w:t>y</w:t>
      </w:r>
      <w:proofErr w:type="spellEnd"/>
      <w:r w:rsidRPr="00641F15">
        <w:t xml:space="preserve"> hijas en Orense (manuscrito de la Fundación Lázaro Galdiano M1-H-24, sin foliar).</w:t>
      </w:r>
    </w:p>
    <w:p w14:paraId="4588A088" w14:textId="77777777" w:rsidR="00864B2C" w:rsidRPr="00641F15" w:rsidRDefault="00864B2C" w:rsidP="00864B2C">
      <w:pPr>
        <w:ind w:firstLine="567"/>
        <w:jc w:val="both"/>
        <w:rPr>
          <w:rFonts w:ascii="Times New Roman" w:hAnsi="Times New Roman"/>
        </w:rPr>
      </w:pPr>
    </w:p>
    <w:p w14:paraId="25834DD6" w14:textId="77777777" w:rsidR="00864B2C" w:rsidRPr="00641F15" w:rsidRDefault="00864B2C" w:rsidP="00AD1771">
      <w:pPr>
        <w:pStyle w:val="Prosa"/>
      </w:pPr>
      <w:r w:rsidRPr="00641F15">
        <w:t xml:space="preserve">Lástima que en esta ocasión los hechos estropeen una tan buena noticia, porque lamentablemente la </w:t>
      </w:r>
      <w:r w:rsidRPr="00641F15">
        <w:rPr>
          <w:i/>
        </w:rPr>
        <w:t>Historia</w:t>
      </w:r>
      <w:r w:rsidRPr="00641F15">
        <w:t xml:space="preserve"> del obispo de Orense no es sino una falsificación del siglo </w:t>
      </w:r>
      <w:proofErr w:type="spellStart"/>
      <w:r w:rsidRPr="00641F15">
        <w:rPr>
          <w:smallCaps/>
        </w:rPr>
        <w:t>xvii</w:t>
      </w:r>
      <w:proofErr w:type="spellEnd"/>
      <w:r w:rsidRPr="00641F15">
        <w:t>, uno de esos falsos cronicones contra los que Nicolás Antonio y otros lucharon con singular denuedo (</w:t>
      </w:r>
      <w:proofErr w:type="spellStart"/>
      <w:r w:rsidRPr="00641F15">
        <w:t>Hervella</w:t>
      </w:r>
      <w:proofErr w:type="spellEnd"/>
      <w:r w:rsidRPr="00641F15">
        <w:t xml:space="preserve"> Vázquez 1992-1993).</w:t>
      </w:r>
    </w:p>
    <w:p w14:paraId="394DC8B5" w14:textId="77777777" w:rsidR="00864B2C" w:rsidRPr="00641F15" w:rsidRDefault="00864B2C" w:rsidP="00AD1771">
      <w:pPr>
        <w:pStyle w:val="Prosa"/>
      </w:pPr>
      <w:r w:rsidRPr="00641F15">
        <w:t xml:space="preserve">Probemos entonces con las crónicas contemporáneas a la escritura de la comedia e intentemos medir hasta qué punto las noticias que nos ofrecen guardan alguna relación con los sucesos escenificados en ella. En la </w:t>
      </w:r>
      <w:r w:rsidRPr="00641F15">
        <w:rPr>
          <w:i/>
        </w:rPr>
        <w:t>Historia de los reyes de Castilla y León</w:t>
      </w:r>
      <w:r w:rsidRPr="00641F15">
        <w:t xml:space="preserve"> (1615) fray Prudencio de Sandoval informa de un Martín Díaz de Prado, que «era señalado caballero y valiente por su persona» (f. 198v) y a quien el Emperador [Alfonso VII de León] le había hecho diversas mercedes, entre las cuales destaca la donación de «la villa de </w:t>
      </w:r>
      <w:proofErr w:type="spellStart"/>
      <w:r w:rsidRPr="00641F15">
        <w:t>Albires</w:t>
      </w:r>
      <w:proofErr w:type="spellEnd"/>
      <w:r w:rsidRPr="00641F15">
        <w:t xml:space="preserve"> con todos sus términos» (f. 199). La carta de donación, que Sandoval transcribe en traducción castellana, no menciona en ningún caso un parentesco entre este Martín Díaz, que parece ser el fundador de la estirpe, ni con </w:t>
      </w:r>
      <w:proofErr w:type="spellStart"/>
      <w:r w:rsidRPr="00641F15">
        <w:t>Fruela</w:t>
      </w:r>
      <w:proofErr w:type="spellEnd"/>
      <w:r w:rsidRPr="00641F15">
        <w:t xml:space="preserve"> ni con ningún otro rey. Lo que sí subraya Sandoval es que «ha habido en esta familia muy señalados caballeros, y en el reino de León, Galicia y Asturias hay muchas casas solariegas, aunque no ricas» (f. 199). </w:t>
      </w:r>
    </w:p>
    <w:p w14:paraId="7819A9E8" w14:textId="77777777" w:rsidR="00864B2C" w:rsidRPr="00641F15" w:rsidRDefault="00864B2C" w:rsidP="00BD14AC">
      <w:pPr>
        <w:pStyle w:val="Prosa"/>
      </w:pPr>
      <w:r w:rsidRPr="00641F15">
        <w:lastRenderedPageBreak/>
        <w:t xml:space="preserve">Por su parte, el </w:t>
      </w:r>
      <w:r w:rsidRPr="00641F15">
        <w:rPr>
          <w:i/>
        </w:rPr>
        <w:t>Nobiliario genealógico de los reyes y títulos de España</w:t>
      </w:r>
      <w:r w:rsidRPr="00641F15">
        <w:t xml:space="preserve"> (1622) de Alonso López de Haro tampoco incluye en el «Árbol de los Quiñones y Prados, señores de </w:t>
      </w:r>
      <w:proofErr w:type="spellStart"/>
      <w:r w:rsidRPr="00641F15">
        <w:t>Albires</w:t>
      </w:r>
      <w:proofErr w:type="spellEnd"/>
      <w:r w:rsidRPr="00641F15">
        <w:t xml:space="preserve">» (p. 437) mención alguna a Nuño ni parentesco real de la familia, aunque recuerda la «gran casa y solar» de los señores de </w:t>
      </w:r>
      <w:proofErr w:type="spellStart"/>
      <w:r w:rsidRPr="00641F15">
        <w:t>Albires</w:t>
      </w:r>
      <w:proofErr w:type="spellEnd"/>
      <w:r w:rsidRPr="00641F15">
        <w:t xml:space="preserve">, «como es público y notorio en el reino de León» (p. 431). El testimonio que nos ofrecen estas dos obras, posteriores a la escritura de la comedia –pero anteriores a su publicación– coincide en presentarnos a la estirpe de los Prado como una familia de antecedentes ilustres y miembros señalados, pero en modo alguno emparentada con ninguna línea regia. </w:t>
      </w:r>
    </w:p>
    <w:p w14:paraId="0B98278A" w14:textId="77777777" w:rsidR="00864B2C" w:rsidRPr="00641F15" w:rsidRDefault="00864B2C" w:rsidP="00BD14AC">
      <w:pPr>
        <w:pStyle w:val="Prosa"/>
      </w:pPr>
      <w:r w:rsidRPr="00641F15">
        <w:t xml:space="preserve">Lo curioso es que quince años después –cuando ya se ha publicado la </w:t>
      </w:r>
      <w:r w:rsidRPr="00641F15">
        <w:rPr>
          <w:i/>
        </w:rPr>
        <w:t>Parte XVI</w:t>
      </w:r>
      <w:r w:rsidRPr="00641F15">
        <w:t xml:space="preserve">– el </w:t>
      </w:r>
      <w:r w:rsidRPr="00641F15">
        <w:rPr>
          <w:i/>
        </w:rPr>
        <w:t>Catálogo real y genealógico de España</w:t>
      </w:r>
      <w:r w:rsidRPr="00641F15">
        <w:t xml:space="preserve"> (1637) de Rodrigo Méndez Silva (una de las fuentes de los </w:t>
      </w:r>
      <w:proofErr w:type="spellStart"/>
      <w:r w:rsidRPr="00641F15">
        <w:t>Carraffa</w:t>
      </w:r>
      <w:proofErr w:type="spellEnd"/>
      <w:r w:rsidRPr="00641F15">
        <w:t xml:space="preserve">) identifica a «don Nuño </w:t>
      </w:r>
      <w:proofErr w:type="spellStart"/>
      <w:r w:rsidRPr="00641F15">
        <w:t>Fruela</w:t>
      </w:r>
      <w:proofErr w:type="spellEnd"/>
      <w:r w:rsidRPr="00641F15">
        <w:t xml:space="preserve">» como «tronco de la familia Prado, según lo afirma don Pedro </w:t>
      </w:r>
      <w:proofErr w:type="spellStart"/>
      <w:r w:rsidRPr="00641F15">
        <w:t>Seguino</w:t>
      </w:r>
      <w:proofErr w:type="spellEnd"/>
      <w:r w:rsidRPr="00641F15">
        <w:t xml:space="preserve">, obispo de Orense» (f. 38r de la edición de 1656). Aunque ya hemos visto que la vía de investigación que remite al obispo quedó truncada, la nota de Méndez Silva es importante porque va a contribuir a divulgar y reforzar la explicación que podríamos llamar “regia”. Apenas cinco años después, el marqués de </w:t>
      </w:r>
      <w:proofErr w:type="spellStart"/>
      <w:r w:rsidRPr="00641F15">
        <w:t>Montebelo</w:t>
      </w:r>
      <w:proofErr w:type="spellEnd"/>
      <w:r w:rsidRPr="00641F15">
        <w:t xml:space="preserve">, Félix Machado da Silva (la tercera fuente de los </w:t>
      </w:r>
      <w:proofErr w:type="spellStart"/>
      <w:r w:rsidRPr="00641F15">
        <w:t>Carraffa</w:t>
      </w:r>
      <w:proofErr w:type="spellEnd"/>
      <w:r w:rsidRPr="00641F15">
        <w:t xml:space="preserve">), publica el </w:t>
      </w:r>
      <w:r w:rsidRPr="00641F15">
        <w:rPr>
          <w:i/>
        </w:rPr>
        <w:t xml:space="preserve">Memorial del marqués de </w:t>
      </w:r>
      <w:proofErr w:type="spellStart"/>
      <w:r w:rsidRPr="00641F15">
        <w:rPr>
          <w:i/>
        </w:rPr>
        <w:t>Montebelo</w:t>
      </w:r>
      <w:proofErr w:type="spellEnd"/>
      <w:r w:rsidRPr="00641F15">
        <w:t xml:space="preserve"> (1642), en cuyas primeras páginas se afirma: </w:t>
      </w:r>
    </w:p>
    <w:p w14:paraId="67318F27" w14:textId="77777777" w:rsidR="00864B2C" w:rsidRPr="00641F15" w:rsidRDefault="00864B2C" w:rsidP="00864B2C">
      <w:pPr>
        <w:ind w:firstLine="567"/>
        <w:jc w:val="both"/>
        <w:rPr>
          <w:rFonts w:ascii="Times New Roman" w:hAnsi="Times New Roman"/>
        </w:rPr>
      </w:pPr>
    </w:p>
    <w:p w14:paraId="734DC9F2" w14:textId="77777777" w:rsidR="00864B2C" w:rsidRPr="00641F15" w:rsidRDefault="00864B2C" w:rsidP="00BE68A1">
      <w:pPr>
        <w:pStyle w:val="Cita"/>
      </w:pPr>
      <w:r w:rsidRPr="00641F15">
        <w:t xml:space="preserve">Familia muy noble y antigua es esta de los de Prado en aquel reino [de Galicia] y en estos de Castilla, si bien en su origen han variado mucho los escritores, porque unos quieren darle su principio de la infanta doña Blanca, hija del señor rey don Alfonso el Tercero de Portugal, hermana del señor rey don Dionís, siendo así que mucho antes ha habido caballeros de este apellido, entre los cuales fue el uno Martín Díaz de Prado en tiempo del señor Emperador don Alfonso el Sétimo, al cual hizo merced de la villa de </w:t>
      </w:r>
      <w:proofErr w:type="spellStart"/>
      <w:r w:rsidRPr="00641F15">
        <w:t>Alvírez</w:t>
      </w:r>
      <w:proofErr w:type="spellEnd"/>
      <w:r w:rsidRPr="00641F15">
        <w:t xml:space="preserve">, como […] refiere don fray Prudencio de Sandoval […] Quieren otros que tengan los </w:t>
      </w:r>
      <w:proofErr w:type="spellStart"/>
      <w:r w:rsidRPr="00641F15">
        <w:t>deste</w:t>
      </w:r>
      <w:proofErr w:type="spellEnd"/>
      <w:r w:rsidRPr="00641F15">
        <w:t xml:space="preserve"> apellido […] su principio de uno de los señores reyes de León que, andando a caza en un prado, se aficionó de una labradora o pastora, de quien tuvo un hijo, por lo cual a sus descendientes les quedó el apellido de Prado. Diego Fernández de Mendoza no dice que fuese labradora ni pastora, sino que «los de Prado vienen de los reyes de León, por cuanto un rey de aquel reino trató a una doncella en un prado y hubo un hijo de ella, el cual tuvo este apellido» (pp. 5-6). </w:t>
      </w:r>
    </w:p>
    <w:p w14:paraId="0A492FA5" w14:textId="77777777" w:rsidR="00864B2C" w:rsidRPr="00641F15" w:rsidRDefault="00864B2C" w:rsidP="00864B2C">
      <w:pPr>
        <w:ind w:firstLine="567"/>
        <w:jc w:val="both"/>
        <w:rPr>
          <w:rFonts w:ascii="Times New Roman" w:hAnsi="Times New Roman"/>
        </w:rPr>
      </w:pPr>
    </w:p>
    <w:p w14:paraId="34B5819E" w14:textId="77777777" w:rsidR="00864B2C" w:rsidRPr="00641F15" w:rsidRDefault="00864B2C" w:rsidP="00BD14AC">
      <w:pPr>
        <w:pStyle w:val="Prosa"/>
      </w:pPr>
      <w:r w:rsidRPr="00641F15">
        <w:t xml:space="preserve">Ahora sí, ahora los puntos de conexión entre la crónica y la comedia son verdaderamente significativos. Dos conclusiones importantes se derivan de estas líneas. Una es la revelación de una fuente anterior a la escritura de la pieza dramática en el que ya se hablaba de «un rey» –no se dice cuál– que «trató a una doncella en un prado y hubo un hijo de ella»; la otra es la constatación de la existencia de dos tradiciones diferentes de la misma historia, dependiendo de si la doncella en cuestión es o no «una labradora o una pastora». La fuente anterior a Lope que menciona </w:t>
      </w:r>
      <w:proofErr w:type="spellStart"/>
      <w:r w:rsidRPr="00641F15">
        <w:t>Montebelo</w:t>
      </w:r>
      <w:proofErr w:type="spellEnd"/>
      <w:r w:rsidRPr="00641F15">
        <w:t xml:space="preserve"> es el </w:t>
      </w:r>
      <w:r w:rsidRPr="00641F15">
        <w:rPr>
          <w:i/>
        </w:rPr>
        <w:t>Libro de los linajes más principales de España</w:t>
      </w:r>
      <w:r w:rsidRPr="00641F15">
        <w:t>, escrito por Diego Hernández de Mendoza, nobiliario que se cuenta entre «los más notables compuestos durante el reinado de Isabel la Católica» (Ladero Quesada 2004:125). Sabemos que «estaba concluido, en su primera versión, hacia 1497 aunque se añadieron nuevos elementos hasta los primeros años del reinado de Carlos I» y que actualmente «se conserva en numerosos manuscritos guardados en las bibliotecas de El Escorial, Palacio Real de Madrid, Nacional y Real Academia de la Historia» y «constituye un buen testimonio de la cultura histórico-</w:t>
      </w:r>
      <w:r w:rsidRPr="00641F15">
        <w:lastRenderedPageBreak/>
        <w:t xml:space="preserve">legendaria de la nobleza castellana en torno a 1500, y del valor que daba a los elementos simbólicos de su poder social: la onomástica, el solar conocido, el escudo de armas, los orígenes históricos o míticos del linaje y las hazañas que lo dignificaron y acrecentaron su honor» (Ladero Quesada 2004:125-126). </w:t>
      </w:r>
    </w:p>
    <w:p w14:paraId="323A587A" w14:textId="77777777" w:rsidR="00864B2C" w:rsidRPr="00641F15" w:rsidRDefault="00864B2C" w:rsidP="00BD14AC">
      <w:pPr>
        <w:pStyle w:val="Prosa"/>
      </w:pPr>
      <w:r w:rsidRPr="00641F15">
        <w:t>Para Hernández de Mendoza es importante la distinción entre hidalguía y nobleza, pues esta «procede directamente “de la claridad de la sangre real”» (Ladero Quesada 2001:218) y los Prado pertenecen a los linajes originados o enlazados con la casa real. Lo que dice exactamente sobre el linaje Prado es esto:</w:t>
      </w:r>
    </w:p>
    <w:p w14:paraId="0360FE24" w14:textId="77777777" w:rsidR="00864B2C" w:rsidRPr="00641F15" w:rsidRDefault="00864B2C" w:rsidP="00864B2C">
      <w:pPr>
        <w:ind w:firstLine="567"/>
        <w:jc w:val="both"/>
        <w:rPr>
          <w:rFonts w:ascii="Times New Roman" w:hAnsi="Times New Roman"/>
        </w:rPr>
      </w:pPr>
    </w:p>
    <w:p w14:paraId="3B0258EF" w14:textId="77777777" w:rsidR="00864B2C" w:rsidRPr="00641F15" w:rsidRDefault="00864B2C" w:rsidP="00BE68A1">
      <w:pPr>
        <w:pStyle w:val="Cita"/>
      </w:pPr>
      <w:r w:rsidRPr="00641F15">
        <w:t>Los de Prado vienen de los reyes de León, y por cuando un rey de aquel tiempo se echó con una doncella en un prado, de la cual hobo un hijo, el cual tomó el apellido de la cama o lugar donde fue engendrado, y se llamó de Prado, al cual dio el rey su padre por armas un león rampante negro gritado de oro en campo amarillo (apud Ladero Quesada 2001:248).</w:t>
      </w:r>
    </w:p>
    <w:p w14:paraId="641AA8F5" w14:textId="77777777" w:rsidR="00864B2C" w:rsidRPr="00641F15" w:rsidRDefault="00864B2C" w:rsidP="00864B2C">
      <w:pPr>
        <w:ind w:firstLine="567"/>
        <w:jc w:val="both"/>
        <w:rPr>
          <w:rFonts w:ascii="Times New Roman" w:hAnsi="Times New Roman"/>
        </w:rPr>
      </w:pPr>
    </w:p>
    <w:p w14:paraId="6DD09A90" w14:textId="77777777" w:rsidR="00864B2C" w:rsidRPr="00641F15" w:rsidRDefault="00864B2C" w:rsidP="00BD14AC">
      <w:pPr>
        <w:pStyle w:val="Prosa"/>
      </w:pPr>
      <w:r w:rsidRPr="00641F15">
        <w:t xml:space="preserve">Vemos que esta descripción contiene elementos que no aparecen en la cita que ofrecía el marqués de </w:t>
      </w:r>
      <w:proofErr w:type="spellStart"/>
      <w:r w:rsidRPr="00641F15">
        <w:t>Montebelo</w:t>
      </w:r>
      <w:proofErr w:type="spellEnd"/>
      <w:r w:rsidRPr="00641F15">
        <w:t>, como el hecho de que el apellido provenga del lugar donde fue engendrado el fundador de la estirpe y que fue el propio rey, su padre, el que le concedió las armas.</w:t>
      </w:r>
      <w:r w:rsidRPr="00641F15">
        <w:rPr>
          <w:rStyle w:val="Refdenotaalpie"/>
          <w:rFonts w:ascii="Times New Roman" w:hAnsi="Times New Roman"/>
        </w:rPr>
        <w:footnoteReference w:id="13"/>
      </w:r>
      <w:r w:rsidRPr="00641F15">
        <w:t xml:space="preserve"> Son todos elementos que vuelven en nuestra comedia. Menéndez Pelayo tenía razón: a Lope le bastó un juego de palabras encontrado en un libro de genealogía para apresurase a desarrollar este «germen de una fábula novelesca». No podemos asegurar al cien por cien que la fuente concreta de Lope haya sido Hernández de Mendoza, pues no es descartable que otros tratados genealógicos de la época presentasen versiones parecidas, y en este caso, según nos informa Ladero Quesada [2001:248], Gonzalo Fernández de Oviedo da la «misma versión» sobre origen de los Prado que la de Hernández de Mendoza.</w:t>
      </w:r>
      <w:r w:rsidRPr="00641F15">
        <w:rPr>
          <w:rStyle w:val="Refdenotaalpie"/>
          <w:rFonts w:ascii="Times New Roman" w:hAnsi="Times New Roman"/>
        </w:rPr>
        <w:footnoteReference w:id="14"/>
      </w:r>
      <w:r w:rsidRPr="00641F15">
        <w:t xml:space="preserve"> En cualquier caso, de lo que podemos estar seguros es de que, cuando escribió </w:t>
      </w:r>
      <w:r w:rsidRPr="00641F15">
        <w:rPr>
          <w:i/>
        </w:rPr>
        <w:t>Los Prados de León</w:t>
      </w:r>
      <w:r w:rsidRPr="00641F15">
        <w:t>, Lope pudo tener a su alcance un conjunto de obras genealógicas, algunas bastante difundidas, como la de Hernández de Mendoza, que con toda seguridad le proporcionaron el tema general de la obra.</w:t>
      </w:r>
    </w:p>
    <w:p w14:paraId="76C6852A" w14:textId="77777777" w:rsidR="00864B2C" w:rsidRPr="00641F15" w:rsidRDefault="00864B2C" w:rsidP="00BD14AC">
      <w:pPr>
        <w:pStyle w:val="Prosa"/>
      </w:pPr>
      <w:r w:rsidRPr="00641F15">
        <w:t xml:space="preserve">Una vez encontrada la más que probable fuente de la historia, queda, sin embargo, un par de detalles por resolver: ¿de dónde procede el dato de que el rey al que se refiere el genealogista sea </w:t>
      </w:r>
      <w:proofErr w:type="spellStart"/>
      <w:r w:rsidRPr="00641F15">
        <w:t>Fruela</w:t>
      </w:r>
      <w:proofErr w:type="spellEnd"/>
      <w:r w:rsidRPr="00641F15">
        <w:t xml:space="preserve">, como vimos que afirmaba Méndez Silva, si esta circunstancia no aparece en la fuente?, ¿y cuál es el origen de la noticia de que la doncella con la que el rey engendró a </w:t>
      </w:r>
      <w:r w:rsidRPr="00641F15">
        <w:lastRenderedPageBreak/>
        <w:t xml:space="preserve">nuestro héroe fuera una labradora o una pastora, como sugería </w:t>
      </w:r>
      <w:proofErr w:type="spellStart"/>
      <w:r w:rsidRPr="00641F15">
        <w:t>Montebelo</w:t>
      </w:r>
      <w:proofErr w:type="spellEnd"/>
      <w:r w:rsidRPr="00641F15">
        <w:t xml:space="preserve">? Como adelanté más arriba, para contestar a estas preguntas hay que mirar las fechas de publicación de cada obra y así nos daremos cuenta de que estos pormenores, vistosos y ‘realistas’, aparecen únicamente en tratados posteriores a la publicación de la </w:t>
      </w:r>
      <w:r w:rsidRPr="00641F15">
        <w:rPr>
          <w:i/>
        </w:rPr>
        <w:t>Parte XVI</w:t>
      </w:r>
      <w:r w:rsidRPr="00641F15">
        <w:t>. La conclusión no puede ser otra: son detalles que provienen de la comedia de Lope.</w:t>
      </w:r>
      <w:r w:rsidRPr="00641F15">
        <w:rPr>
          <w:rStyle w:val="Refdenotaalpie"/>
          <w:rFonts w:ascii="Times New Roman" w:hAnsi="Times New Roman"/>
        </w:rPr>
        <w:footnoteReference w:id="15"/>
      </w:r>
      <w:r w:rsidRPr="00641F15">
        <w:t xml:space="preserve"> Más de un siglo después los historiadores no se explicarán ese vacío en las crónicas que dejan sin cubrir desde el origen primero de la estirpe de los Prado en el hijo del rey </w:t>
      </w:r>
      <w:proofErr w:type="spellStart"/>
      <w:r w:rsidRPr="00641F15">
        <w:t>Fruela</w:t>
      </w:r>
      <w:proofErr w:type="spellEnd"/>
      <w:r w:rsidRPr="00641F15">
        <w:t xml:space="preserve"> hasta el primer miembro de la familia del que se tienen noticias fidedignas, Martín Díaz de Prado:</w:t>
      </w:r>
    </w:p>
    <w:p w14:paraId="38EF8A07" w14:textId="77777777" w:rsidR="00864B2C" w:rsidRPr="00641F15" w:rsidRDefault="00864B2C" w:rsidP="00864B2C">
      <w:pPr>
        <w:ind w:firstLine="567"/>
        <w:jc w:val="both"/>
        <w:rPr>
          <w:rFonts w:ascii="Times New Roman" w:hAnsi="Times New Roman"/>
        </w:rPr>
      </w:pPr>
    </w:p>
    <w:p w14:paraId="588F0C6D" w14:textId="77777777" w:rsidR="00864B2C" w:rsidRPr="00641F15" w:rsidRDefault="00864B2C" w:rsidP="00BE68A1">
      <w:pPr>
        <w:pStyle w:val="Cita"/>
      </w:pPr>
      <w:r w:rsidRPr="00641F15">
        <w:t xml:space="preserve">Otros [escritores] con más seguros fundamentos aseguran que este monarca [don </w:t>
      </w:r>
      <w:proofErr w:type="spellStart"/>
      <w:r w:rsidRPr="00641F15">
        <w:t>Fruela</w:t>
      </w:r>
      <w:proofErr w:type="spellEnd"/>
      <w:r w:rsidRPr="00641F15">
        <w:t xml:space="preserve"> II] tuvo por hijos fuera de matrimonio al infante don Nuño </w:t>
      </w:r>
      <w:proofErr w:type="spellStart"/>
      <w:r w:rsidRPr="00641F15">
        <w:t>Fruela</w:t>
      </w:r>
      <w:proofErr w:type="spellEnd"/>
      <w:r w:rsidRPr="00641F15">
        <w:t xml:space="preserve"> y al mencionado don Aznar </w:t>
      </w:r>
      <w:proofErr w:type="spellStart"/>
      <w:r w:rsidRPr="00641F15">
        <w:t>Fruela</w:t>
      </w:r>
      <w:proofErr w:type="spellEnd"/>
      <w:r w:rsidRPr="00641F15">
        <w:t xml:space="preserve">, y antes de tratar la sucesión de este, daremos una breve noticia de la de su hermano don Nuño […] Don Nuño </w:t>
      </w:r>
      <w:proofErr w:type="spellStart"/>
      <w:r w:rsidRPr="00641F15">
        <w:t>Fruela</w:t>
      </w:r>
      <w:proofErr w:type="spellEnd"/>
      <w:r w:rsidRPr="00641F15">
        <w:t xml:space="preserve"> es quien Méndez Silva y otros escritores afirman descender la familia Prado, contando a este infante por tronco y ascendiente legítimo de su varonía, pero, aunque de él quedaron sucesores muy valerosos e ilustres, nos oculta la oscura antigüedad sus nombres, y así no podemos formar catálogo sucesivo de ellos hasta los tiempos </w:t>
      </w:r>
      <w:proofErr w:type="spellStart"/>
      <w:r w:rsidRPr="00641F15">
        <w:t>de el</w:t>
      </w:r>
      <w:proofErr w:type="spellEnd"/>
      <w:r w:rsidRPr="00641F15">
        <w:t xml:space="preserve"> rey y Emperador don Alonso el Séptimo, cuando vivía Martín de Prado, descendiente varón legítimo </w:t>
      </w:r>
      <w:proofErr w:type="spellStart"/>
      <w:r w:rsidRPr="00641F15">
        <w:t>de el</w:t>
      </w:r>
      <w:proofErr w:type="spellEnd"/>
      <w:r w:rsidRPr="00641F15">
        <w:t xml:space="preserve"> infante don Nuño </w:t>
      </w:r>
      <w:proofErr w:type="spellStart"/>
      <w:r w:rsidRPr="00641F15">
        <w:t>Fruela</w:t>
      </w:r>
      <w:proofErr w:type="spellEnd"/>
      <w:r w:rsidRPr="00641F15">
        <w:t xml:space="preserve">, y desde este Martín Díaz empezaremos a numerar el catálogo de sucesiones de esta familia, dejando para otro que con mejores noticias pueda llenar el intermedio que pasó desde el infante don Nuño, su ascendiente, hasta el referido Martín Díaz de Prado (Trelles </w:t>
      </w:r>
      <w:proofErr w:type="spellStart"/>
      <w:r w:rsidRPr="00641F15">
        <w:t>Villademoros</w:t>
      </w:r>
      <w:proofErr w:type="spellEnd"/>
      <w:r w:rsidRPr="00641F15">
        <w:t xml:space="preserve"> 1760:332).</w:t>
      </w:r>
    </w:p>
    <w:p w14:paraId="02DCA24B" w14:textId="77777777" w:rsidR="00864B2C" w:rsidRPr="00641F15" w:rsidRDefault="00864B2C" w:rsidP="00864B2C">
      <w:pPr>
        <w:ind w:left="567"/>
        <w:jc w:val="both"/>
        <w:rPr>
          <w:rFonts w:ascii="Times New Roman" w:hAnsi="Times New Roman"/>
          <w:sz w:val="22"/>
        </w:rPr>
      </w:pPr>
    </w:p>
    <w:p w14:paraId="654AD1EA" w14:textId="77777777" w:rsidR="00864B2C" w:rsidRPr="00641F15" w:rsidRDefault="00864B2C" w:rsidP="00BD14AC">
      <w:pPr>
        <w:pStyle w:val="Prosa"/>
        <w:rPr>
          <w:sz w:val="22"/>
        </w:rPr>
      </w:pPr>
      <w:r w:rsidRPr="00641F15">
        <w:t xml:space="preserve">El genealogista no entiende que «el intermedio que pasó» no fue otro que la publicación de un drama de Lope de Vega. Y todavía en pleno siglo </w:t>
      </w:r>
      <w:proofErr w:type="spellStart"/>
      <w:r w:rsidRPr="00641F15">
        <w:rPr>
          <w:smallCaps/>
        </w:rPr>
        <w:t>xix</w:t>
      </w:r>
      <w:proofErr w:type="spellEnd"/>
      <w:r w:rsidRPr="00641F15">
        <w:t xml:space="preserve"> seguía corriendo esta versión fabulosa de la historia de la estirpe, aunque ya los expertos dudaban de su veracidad: «Acerca del origen del apellido Prado se lee que estando de caza el rey de León don Ramiro III, encontró en un ameno prado a una hermosa doncella, de quien tuvo un hijo, a quien en memoria del encuentro se dio el apellido de Prado. Este dictamen nos parece muy pueril y además inverosímil» (Piferrer 1858:80).</w:t>
      </w:r>
    </w:p>
    <w:p w14:paraId="0263E078" w14:textId="77777777" w:rsidR="00864B2C" w:rsidRPr="00641F15" w:rsidRDefault="00864B2C" w:rsidP="00BD14AC">
      <w:pPr>
        <w:pStyle w:val="Prosa"/>
      </w:pPr>
      <w:r w:rsidRPr="00641F15">
        <w:t xml:space="preserve">Es fascinante ver cómo Lope logra fundir las disciplinas, cruzar la historia con la genealogía y ambas con la ficción dramática, tomar del caudal de nobiliarios un dato, el germen de una narración –como dirá Menéndez Pelayo–, desarrollarlo, dramatizarlo y devolverlo al río de la historia, transformado y enriquecido, para que siga fluyendo a través de los siglos. No es un caso único, como los estudios de Vega Ramos [1996] y Maggi [2012] han demostrado para </w:t>
      </w:r>
      <w:r w:rsidRPr="00641F15">
        <w:rPr>
          <w:i/>
        </w:rPr>
        <w:t>Las Batuecas del duque de Alba</w:t>
      </w:r>
      <w:r w:rsidRPr="00641F15">
        <w:t xml:space="preserve"> y </w:t>
      </w:r>
      <w:r w:rsidRPr="00641F15">
        <w:rPr>
          <w:i/>
        </w:rPr>
        <w:t>Juan de Dios y Antón Martín</w:t>
      </w:r>
      <w:r w:rsidRPr="00641F15">
        <w:t xml:space="preserve"> respectivamente, y no es descartable que lleguen a reconocerse procesos semejantes si se analiza con detenimiento la </w:t>
      </w:r>
      <w:r w:rsidRPr="00641F15">
        <w:lastRenderedPageBreak/>
        <w:t>relación de los dramas genealógicos –y en general históricos– de Lope con los tratados de genealogía de la época, necesitados ellos mismos no solo de más investigaciones rigurosas sino, en primer lugar, de ediciones fiables.</w:t>
      </w:r>
    </w:p>
    <w:p w14:paraId="4CA719A2" w14:textId="7C577B90" w:rsidR="00864B2C" w:rsidRPr="00641F15" w:rsidRDefault="00864B2C" w:rsidP="00D62A4E">
      <w:pPr>
        <w:pStyle w:val="Prosa"/>
      </w:pPr>
      <w:r w:rsidRPr="00641F15">
        <w:t xml:space="preserve">Una vez examinada la fuente, estudiemos ahora el posible vínculo entre Lope y la familia Prado. A este respecto adelanto que no puedo ofrecer ninguna hipótesis cierta, pero sí presentar unos documentos que pueden tener interés para el caso. El primero de ellos es un manuscrito de </w:t>
      </w:r>
      <w:r w:rsidRPr="00641F15">
        <w:rPr>
          <w:i/>
        </w:rPr>
        <w:t>Los Prados de León</w:t>
      </w:r>
      <w:r w:rsidRPr="00641F15">
        <w:t xml:space="preserve"> que hasta la fecha no ha sido tenido en cuenta por los lopistas. Se trata de un códice del siglo </w:t>
      </w:r>
      <w:proofErr w:type="spellStart"/>
      <w:r w:rsidRPr="00641F15">
        <w:rPr>
          <w:smallCaps/>
        </w:rPr>
        <w:t>xvii</w:t>
      </w:r>
      <w:proofErr w:type="spellEnd"/>
      <w:r w:rsidRPr="00641F15">
        <w:t xml:space="preserve"> perteneciente a las colecciones de la Biblioteca Vaticana (signatura Reg. lat. 1541) </w:t>
      </w:r>
      <w:r w:rsidR="00BD14AC" w:rsidRPr="00BD14AC">
        <w:t>integrado por</w:t>
      </w:r>
      <w:r w:rsidRPr="00641F15">
        <w:t xml:space="preserve"> dos partes: la primera es un conjunto de composiciones escritas por poetas del siglo </w:t>
      </w:r>
      <w:proofErr w:type="spellStart"/>
      <w:r w:rsidRPr="00641F15">
        <w:rPr>
          <w:smallCaps/>
        </w:rPr>
        <w:t>xvii</w:t>
      </w:r>
      <w:proofErr w:type="spellEnd"/>
      <w:r w:rsidRPr="00641F15">
        <w:t xml:space="preserve"> y la segunda es la comedia de Lope. Aunque más abajo atenderé a las cuestiones textuales, anticipo ahora que esta versión es una copia del impreso de la </w:t>
      </w:r>
      <w:proofErr w:type="spellStart"/>
      <w:r w:rsidRPr="00641F15">
        <w:rPr>
          <w:i/>
        </w:rPr>
        <w:t>princeps</w:t>
      </w:r>
      <w:proofErr w:type="spellEnd"/>
      <w:r w:rsidRPr="00641F15">
        <w:t xml:space="preserve">. Para lo que en este momento nos ocupa, el manuscrito nos ofrece un par de datos interesantes. Uno es la dedicatoria de la obra. Si en la edición de la </w:t>
      </w:r>
      <w:r w:rsidRPr="00641F15">
        <w:rPr>
          <w:i/>
        </w:rPr>
        <w:t>Parte XVI</w:t>
      </w:r>
      <w:r w:rsidRPr="00641F15">
        <w:t xml:space="preserve"> </w:t>
      </w:r>
      <w:r w:rsidRPr="00641F15">
        <w:rPr>
          <w:i/>
        </w:rPr>
        <w:t>Los Prados de León</w:t>
      </w:r>
      <w:r w:rsidRPr="00641F15">
        <w:t xml:space="preserve"> va dirigida a don Fernando Jacinto de Toledo, duque de Huéscar, aquí el copista ha eliminado el texto de la dedicatoria y ha modificado el nombre del dedicatario: «a don Francisco de Prado, señor de A[</w:t>
      </w:r>
      <w:proofErr w:type="spellStart"/>
      <w:r w:rsidRPr="00641F15">
        <w:t>lbi</w:t>
      </w:r>
      <w:proofErr w:type="spellEnd"/>
      <w:r w:rsidRPr="00641F15">
        <w:t>]res y del estado y casa de Prado» (f. 155). Es un cambio significativo que apunta a una operación contraria a la que cabría esperar, pero que obedece a una lógica básica: aquí no estamos ante un dramaturgo que busca patrocinio, sino ante una familia que busca reconocimiento y sanción para su abolengo. En todo caso, Teresa Ferrer ya ha advertido que «muy pocas veces Lope –bien por táctica, bien por pudor–, y a diferencia de una costumbre muy extendida en la época, dedica una comedia genealógica de un linaje a un descendiente de ese linaje» [1998:231].</w:t>
      </w:r>
    </w:p>
    <w:p w14:paraId="418F44FB" w14:textId="77777777" w:rsidR="00864B2C" w:rsidRPr="00641F15" w:rsidRDefault="00864B2C" w:rsidP="00E06CF3">
      <w:pPr>
        <w:pStyle w:val="Prosa"/>
      </w:pPr>
      <w:r w:rsidRPr="00641F15">
        <w:t>Pero, ¿quién es este Francisco de Prado? Descartado que sean el «comisario de comedias» así llamado y el poeta amigo de Lope Juan Francisco de Prado,</w:t>
      </w:r>
      <w:r w:rsidRPr="00641F15">
        <w:rPr>
          <w:rStyle w:val="Refdenotaalpie"/>
          <w:rFonts w:ascii="Times New Roman" w:hAnsi="Times New Roman"/>
        </w:rPr>
        <w:footnoteReference w:id="16"/>
      </w:r>
      <w:r w:rsidRPr="00641F15">
        <w:t xml:space="preserve"> no sería arriesgado identificar al caballero en cuestión, supuesto descendiente del protagonista de la comedia, con uno de los nobles que comparece en la descripción de las escenas de fiesta o comitiva que Lope incluye tanto en </w:t>
      </w:r>
      <w:r w:rsidRPr="00641F15">
        <w:rPr>
          <w:i/>
        </w:rPr>
        <w:t>La burgalesa de Lerma</w:t>
      </w:r>
      <w:r w:rsidRPr="00641F15">
        <w:t xml:space="preserve"> (escrita en 1613, </w:t>
      </w:r>
      <w:r w:rsidRPr="00641F15">
        <w:rPr>
          <w:i/>
        </w:rPr>
        <w:t>Parte X</w:t>
      </w:r>
      <w:r w:rsidRPr="00641F15">
        <w:t xml:space="preserve">, v. 976) como en </w:t>
      </w:r>
      <w:r w:rsidRPr="00641F15">
        <w:rPr>
          <w:i/>
        </w:rPr>
        <w:t>Los ramilletes de Madrid</w:t>
      </w:r>
      <w:r w:rsidRPr="00641F15">
        <w:t xml:space="preserve"> (escrita en 1615, </w:t>
      </w:r>
      <w:r w:rsidRPr="00641F15">
        <w:rPr>
          <w:i/>
        </w:rPr>
        <w:t>Parte XI</w:t>
      </w:r>
      <w:r w:rsidRPr="00641F15">
        <w:t xml:space="preserve">, vv. 2875-2876). En el primer caso </w:t>
      </w:r>
      <w:proofErr w:type="spellStart"/>
      <w:r w:rsidRPr="00641F15">
        <w:t>Florelo</w:t>
      </w:r>
      <w:proofErr w:type="spellEnd"/>
      <w:r w:rsidRPr="00641F15">
        <w:t xml:space="preserve"> le narra a Leonarda los festejos que tuvieron lugar en Lerma para agasajar a Felipe III, con «una reseña de los personajes más importantes de la corte que estuvieron presentes en el acontecimiento» (</w:t>
      </w:r>
      <w:proofErr w:type="spellStart"/>
      <w:r w:rsidRPr="00641F15">
        <w:t>Alviti</w:t>
      </w:r>
      <w:proofErr w:type="spellEnd"/>
      <w:r w:rsidRPr="00641F15">
        <w:t xml:space="preserve">, en su edición de </w:t>
      </w:r>
      <w:r w:rsidRPr="00641F15">
        <w:rPr>
          <w:i/>
        </w:rPr>
        <w:t>La burgalesa</w:t>
      </w:r>
      <w:r w:rsidRPr="00641F15">
        <w:t xml:space="preserve"> 2010:1517); en el segundo, Marcelo le cuenta a </w:t>
      </w:r>
      <w:proofErr w:type="spellStart"/>
      <w:r w:rsidRPr="00641F15">
        <w:t>Liseo</w:t>
      </w:r>
      <w:proofErr w:type="spellEnd"/>
      <w:r w:rsidRPr="00641F15">
        <w:t xml:space="preserve"> la celebración de «las dobles nupcias […] que unieron a los Habsburgos españoles con los Borbones franceses» (Wright, en su edición de </w:t>
      </w:r>
      <w:r w:rsidRPr="00641F15">
        <w:rPr>
          <w:i/>
        </w:rPr>
        <w:t>Los ramilletes</w:t>
      </w:r>
      <w:r w:rsidRPr="00641F15">
        <w:t xml:space="preserve"> 2012:469). Las dos descripciones incluyen un catálogo de los ilustres asistentes y en ambas aparece citado nuestro don Francisco (a quien «dio su nombre flores bellas», según leemos en el v. 2876 de </w:t>
      </w:r>
      <w:r w:rsidRPr="00641F15">
        <w:rPr>
          <w:i/>
        </w:rPr>
        <w:t>Los ramilletes</w:t>
      </w:r>
      <w:r w:rsidRPr="00641F15">
        <w:t xml:space="preserve">). A Lope le podría haber bastado cualquier crónica o relación de los hechos para informarse de esos invitados a los festejos, </w:t>
      </w:r>
      <w:proofErr w:type="gramStart"/>
      <w:r w:rsidRPr="00641F15">
        <w:t>pero</w:t>
      </w:r>
      <w:proofErr w:type="gramEnd"/>
      <w:r w:rsidRPr="00641F15">
        <w:t xml:space="preserve"> además, tanto en una celebración como en otra él estaba presente.</w:t>
      </w:r>
      <w:r w:rsidRPr="00641F15">
        <w:rPr>
          <w:rStyle w:val="Refdenotaalpie"/>
          <w:rFonts w:ascii="Times New Roman" w:hAnsi="Times New Roman"/>
        </w:rPr>
        <w:footnoteReference w:id="17"/>
      </w:r>
      <w:r w:rsidRPr="00641F15">
        <w:t xml:space="preserve"> Parece más que probable, pues, que conociera a don Francisco de Prado, aunque </w:t>
      </w:r>
      <w:r w:rsidRPr="00641F15">
        <w:lastRenderedPageBreak/>
        <w:t xml:space="preserve">no podemos saber si guardaban relación o de qué tipo. Las genealogías rara vez dan fechas concretas, y no he podido averiguar las del nacimiento y muerte de nuestro personaje, pero, entre los varios Franciscos que hay en la familia, sabemos que es un primogénito, porque la dedicatoria se refiere a él como «señor de </w:t>
      </w:r>
      <w:proofErr w:type="spellStart"/>
      <w:r w:rsidRPr="00641F15">
        <w:t>Albires</w:t>
      </w:r>
      <w:proofErr w:type="spellEnd"/>
      <w:r w:rsidRPr="00641F15">
        <w:t xml:space="preserve"> y del estado y casa de Prado», y es muy posible que se trate del don Francisco de Prado que casó con doña Luisa Mogrovejo (López de Haro 1622:437), porque la hija de ambos, Catalina de Quiñones, profesó de monja en 1612 (Aniz Iriarte y Callejo de Paz 1994:125), y las fechas coinciden aproximadamente con las de los acontecimientos que retrata Lope en las comedias citadas.</w:t>
      </w:r>
      <w:r w:rsidRPr="00641F15">
        <w:rPr>
          <w:rStyle w:val="Refdenotaalpie"/>
          <w:rFonts w:ascii="Times New Roman" w:hAnsi="Times New Roman"/>
        </w:rPr>
        <w:footnoteReference w:id="18"/>
      </w:r>
    </w:p>
    <w:p w14:paraId="30561598" w14:textId="77777777" w:rsidR="00864B2C" w:rsidRPr="00641F15" w:rsidRDefault="00864B2C" w:rsidP="00E06CF3">
      <w:pPr>
        <w:pStyle w:val="Prosa"/>
      </w:pPr>
      <w:r w:rsidRPr="00641F15">
        <w:t xml:space="preserve">Una vez identificado el dedicatario de esta copia vaticana de </w:t>
      </w:r>
      <w:r w:rsidRPr="00641F15">
        <w:rPr>
          <w:i/>
        </w:rPr>
        <w:t>Los Prados de León</w:t>
      </w:r>
      <w:r w:rsidRPr="00641F15">
        <w:t xml:space="preserve">, pasamos al otro dato que nos revela el manuscrito. De nuevo es un nombre, y de nuevo ese nombre corresponde a un miembro de la familia Prado. En el </w:t>
      </w:r>
      <w:proofErr w:type="spellStart"/>
      <w:r w:rsidRPr="00641F15">
        <w:rPr>
          <w:i/>
        </w:rPr>
        <w:t>incipit</w:t>
      </w:r>
      <w:proofErr w:type="spellEnd"/>
      <w:r w:rsidRPr="00641F15">
        <w:t xml:space="preserve"> del manuscrito, debajo del título de la composición poética que abre el conjunto («Romance de un caballero a una dama») y antes del primer verso de la misma, una mano diferente a la que transcribe el poema ha escrito, aprovechando el espacio en blanco entre título y texto, el nombre «Joan Pimentel de Prado», adornado con unos trazos a modo de rúbricas. Este Juan Pimentel de Prado –a todas luces el poseedor del manuscrito– sería miembro de una rama diferente a la de don Francisco, pero lo que importa ahora no es tanto el grado de parentesco como el sentido de pertenencia a una misma estirpe, y para eso la comedia de Lope podía desempeñar un papel valioso. Más interesante resulta explorar qué relación de consanguinidad uniría a este Juan con otro Pimentel de Prado más conocido, Antonio, embajador de España en la corte de Suecia (1652- 1656), donde desde muy pronto se ganó el puesto de favorito de la reina (Lasso de la Vega 1941). Don Antonio tuvo un hermano llamado Juan y este, un hijo llamado Juan Antonio, que con el tiempo llegaría a ser el primer marqués de la Florida Pimentel. Cualquiera de los dos –el padre o el hijo– podría ser el dueño del manuscrito, pero la ubicación del códice dentro de la Biblioteca Vaticana, en el fondo de los </w:t>
      </w:r>
      <w:proofErr w:type="spellStart"/>
      <w:r w:rsidRPr="00641F15">
        <w:rPr>
          <w:i/>
        </w:rPr>
        <w:t>Reginensi</w:t>
      </w:r>
      <w:proofErr w:type="spellEnd"/>
      <w:r w:rsidRPr="00641F15">
        <w:rPr>
          <w:i/>
        </w:rPr>
        <w:t xml:space="preserve"> </w:t>
      </w:r>
      <w:proofErr w:type="spellStart"/>
      <w:r w:rsidRPr="00641F15">
        <w:rPr>
          <w:i/>
        </w:rPr>
        <w:t>latini</w:t>
      </w:r>
      <w:proofErr w:type="spellEnd"/>
      <w:r w:rsidRPr="00641F15">
        <w:t xml:space="preserve"> (formado, como se sabe, por las colecciones que Cristina de Suecia, ávida bibliófila, donó al Vaticano), me hace pensar que Juan Antonio, si no fue el poseedor el manuscrito, tuvo que haber intervenido de algún modo en su circulación.</w:t>
      </w:r>
      <w:r w:rsidRPr="00641F15">
        <w:rPr>
          <w:rStyle w:val="Refdenotaalpie"/>
          <w:rFonts w:ascii="Times New Roman" w:hAnsi="Times New Roman"/>
        </w:rPr>
        <w:footnoteReference w:id="19"/>
      </w:r>
      <w:r w:rsidRPr="00641F15">
        <w:t xml:space="preserve"> Sabemos que Juan Antonio (1626-1708) acompañó a su tío a Suecia, y es muy conocida la descripción que hizo de Cristina como mujer varonil y de las fiestas que tenían lugar en palacio (Lasso de la Vega 1941:61, Lobato 2009:409). Ignoro las vicisitudes por las que habrá pasado el manuscrito, pero no es descabellado pensar que de los Pimentel pasó a la reina y, a través de la donación de esta, a la Biblioteca Vaticana.</w:t>
      </w:r>
    </w:p>
    <w:p w14:paraId="71873BD6" w14:textId="77777777" w:rsidR="00864B2C" w:rsidRPr="00641F15" w:rsidRDefault="00864B2C" w:rsidP="00E06CF3">
      <w:pPr>
        <w:pStyle w:val="Prosa"/>
      </w:pPr>
      <w:r w:rsidRPr="00641F15">
        <w:t xml:space="preserve">Y esto me lleva a otra serie de documentos que quiero aportar. El primero es una certificación de genealogía extendida en 1694 a petición de una Isabel de Vargas, que se conserva manuscrita en la Real Academia de la Historia (signatura 9/323, </w:t>
      </w:r>
      <w:proofErr w:type="spellStart"/>
      <w:r w:rsidRPr="00641F15">
        <w:t>ff</w:t>
      </w:r>
      <w:proofErr w:type="spellEnd"/>
      <w:r w:rsidRPr="00641F15">
        <w:t xml:space="preserve">. 65r-65v). El certificado hace constar que con fecha 2 de diciembre de 1639 Felipe IV «hizo merced del hábito de </w:t>
      </w:r>
      <w:r w:rsidRPr="00641F15">
        <w:lastRenderedPageBreak/>
        <w:t xml:space="preserve">caballero de Santiago a don Juan Pimentel de Prado», el hermano de Antonio y padre de Juan Antonio, y que el 10 de noviembre de 1645 «se le mandó despachar» el título, una vez examinadas las pruebas y concedida dispensa papal por no ser el abuelo materno de sangre noble. Lasso de la Vega [1941:51] ya había averiguado que Felipe IV concedió el hábito de Santiago a los hermanos Antonio y Juan Pimentel de Prado, una vez obtenida la dispensa, y que «gran parte para obtenerla fueron los servicios realizados por el pretendiente [Antonio]». A esto podemos añadir además que, según expedientes conservados en el Archivo Histórico Nacional, también Juan Antonio Pimentel, hijo de uno y sobrino de otro, obtuvo pocos años después el hábito de la Orden (expediente 6472, gracias al cual sabemos que Juan Antonio había nacido en 1598), así como también su hermano Gregorio (expediente 6471), que lo recibió por muerte de su hermano Lorenzo, que era el pretendiente, pero que murió mientras se hacían las pruebas (expediente 6472 bis). No he visto que en ninguno de estos expedientes consten alusiones a la comedia de Lope como prueba de los orígenes ilustres de los aspirantes. </w:t>
      </w:r>
      <w:proofErr w:type="gramStart"/>
      <w:r w:rsidRPr="00641F15">
        <w:t>Y</w:t>
      </w:r>
      <w:proofErr w:type="gramEnd"/>
      <w:r w:rsidRPr="00641F15">
        <w:t xml:space="preserve"> sin embargo, es difícil no explicarse la existencia del manuscrito vaticano como un intento de la familia por contrarrestar con la comedia de Lope una falla en su prosapia.</w:t>
      </w:r>
    </w:p>
    <w:p w14:paraId="6C0F75DA" w14:textId="77777777" w:rsidR="00864B2C" w:rsidRPr="00641F15" w:rsidRDefault="00864B2C" w:rsidP="00864B2C">
      <w:pPr>
        <w:jc w:val="center"/>
        <w:rPr>
          <w:rFonts w:ascii="Times New Roman" w:hAnsi="Times New Roman"/>
        </w:rPr>
      </w:pPr>
    </w:p>
    <w:p w14:paraId="282928CE" w14:textId="66E3E684" w:rsidR="00864B2C" w:rsidRPr="00641F15" w:rsidRDefault="00D549A7" w:rsidP="00864B2C">
      <w:pPr>
        <w:jc w:val="center"/>
        <w:rPr>
          <w:rFonts w:ascii="Times New Roman" w:hAnsi="Times New Roman"/>
          <w:smallCaps/>
        </w:rPr>
      </w:pPr>
      <w:r>
        <w:rPr>
          <w:rFonts w:ascii="Times New Roman" w:hAnsi="Times New Roman"/>
          <w:smallCaps/>
        </w:rPr>
        <w:t>#</w:t>
      </w:r>
      <w:r w:rsidR="006122AC" w:rsidRPr="00641F15">
        <w:rPr>
          <w:rFonts w:ascii="Times New Roman" w:hAnsi="Times New Roman"/>
          <w:smallCaps/>
        </w:rPr>
        <w:t>PROBLEMAS TEXTUALES</w:t>
      </w:r>
    </w:p>
    <w:p w14:paraId="4E0F1D02" w14:textId="77777777" w:rsidR="00864B2C" w:rsidRPr="00641F15" w:rsidRDefault="00864B2C" w:rsidP="00864B2C">
      <w:pPr>
        <w:rPr>
          <w:rFonts w:ascii="Times New Roman" w:hAnsi="Times New Roman"/>
        </w:rPr>
      </w:pPr>
    </w:p>
    <w:p w14:paraId="34D8BC14" w14:textId="77777777" w:rsidR="00864B2C" w:rsidRPr="00641F15" w:rsidRDefault="00864B2C" w:rsidP="00345A9F">
      <w:pPr>
        <w:pStyle w:val="Prosa"/>
      </w:pPr>
      <w:r w:rsidRPr="00641F15">
        <w:t xml:space="preserve">La comedia </w:t>
      </w:r>
      <w:r w:rsidRPr="00641F15">
        <w:rPr>
          <w:i/>
        </w:rPr>
        <w:t>Los Prados de León</w:t>
      </w:r>
      <w:r w:rsidRPr="00641F15">
        <w:t xml:space="preserve"> no presenta problemas textuales de relevancia. El testimonio más importante es la primera edición de la </w:t>
      </w:r>
      <w:r w:rsidRPr="00641F15">
        <w:rPr>
          <w:i/>
        </w:rPr>
        <w:t>Parte XVI</w:t>
      </w:r>
      <w:r w:rsidRPr="00641F15">
        <w:t xml:space="preserve"> (Madrid, 1621), que se ha cotejado en los cuatro ejemplares reseñados en la introducción general a la </w:t>
      </w:r>
      <w:r w:rsidRPr="00641F15">
        <w:rPr>
          <w:i/>
        </w:rPr>
        <w:t>Parte</w:t>
      </w:r>
      <w:r w:rsidRPr="00641F15">
        <w:t xml:space="preserve">: </w:t>
      </w:r>
      <w:r w:rsidRPr="00641F15">
        <w:rPr>
          <w:i/>
        </w:rPr>
        <w:t>A</w:t>
      </w:r>
      <w:r w:rsidRPr="00641F15">
        <w:rPr>
          <w:i/>
          <w:vertAlign w:val="superscript"/>
        </w:rPr>
        <w:t>1</w:t>
      </w:r>
      <w:r w:rsidRPr="00641F15">
        <w:t xml:space="preserve"> (BNE 14109), </w:t>
      </w:r>
      <w:r w:rsidRPr="00641F15">
        <w:rPr>
          <w:i/>
        </w:rPr>
        <w:t>A</w:t>
      </w:r>
      <w:r w:rsidRPr="00641F15">
        <w:rPr>
          <w:i/>
          <w:vertAlign w:val="superscript"/>
        </w:rPr>
        <w:t>2</w:t>
      </w:r>
      <w:r w:rsidRPr="00641F15">
        <w:t xml:space="preserve"> (Biblioteca Histórica Municipal de Madrid L23), </w:t>
      </w:r>
      <w:r w:rsidRPr="00641F15">
        <w:rPr>
          <w:i/>
        </w:rPr>
        <w:t>A</w:t>
      </w:r>
      <w:r w:rsidRPr="00641F15">
        <w:rPr>
          <w:i/>
          <w:vertAlign w:val="superscript"/>
        </w:rPr>
        <w:t>3</w:t>
      </w:r>
      <w:r w:rsidRPr="00641F15">
        <w:t xml:space="preserve"> (BNE 25145) y </w:t>
      </w:r>
      <w:r w:rsidRPr="00641F15">
        <w:rPr>
          <w:i/>
        </w:rPr>
        <w:t>A</w:t>
      </w:r>
      <w:r w:rsidRPr="00641F15">
        <w:rPr>
          <w:i/>
          <w:vertAlign w:val="superscript"/>
        </w:rPr>
        <w:t>4</w:t>
      </w:r>
      <w:r w:rsidRPr="00641F15">
        <w:t xml:space="preserve"> (</w:t>
      </w:r>
      <w:proofErr w:type="spellStart"/>
      <w:r w:rsidRPr="00641F15">
        <w:t>Bibliothèque</w:t>
      </w:r>
      <w:proofErr w:type="spellEnd"/>
      <w:r w:rsidRPr="00641F15">
        <w:t xml:space="preserve"> </w:t>
      </w:r>
      <w:proofErr w:type="spellStart"/>
      <w:r w:rsidRPr="00641F15">
        <w:t>Nationale</w:t>
      </w:r>
      <w:proofErr w:type="spellEnd"/>
      <w:r w:rsidRPr="00641F15">
        <w:t xml:space="preserve"> de France, París, Yg.286). </w:t>
      </w:r>
      <w:r w:rsidRPr="00641F15">
        <w:rPr>
          <w:i/>
        </w:rPr>
        <w:t>A</w:t>
      </w:r>
      <w:r w:rsidRPr="00641F15">
        <w:rPr>
          <w:i/>
          <w:vertAlign w:val="superscript"/>
        </w:rPr>
        <w:t>1</w:t>
      </w:r>
      <w:r w:rsidRPr="00641F15">
        <w:t xml:space="preserve"> es el texto que ha servido de base a esta edición, respecto al cual los otros tres ejemplares de la </w:t>
      </w:r>
      <w:proofErr w:type="spellStart"/>
      <w:r w:rsidRPr="00641F15">
        <w:rPr>
          <w:i/>
        </w:rPr>
        <w:t>princeps</w:t>
      </w:r>
      <w:proofErr w:type="spellEnd"/>
      <w:r w:rsidRPr="00641F15">
        <w:t xml:space="preserve"> muestran algunas variaciones poco importantes, casi todas erratas. El ejemplar </w:t>
      </w:r>
      <w:r w:rsidRPr="00641F15">
        <w:rPr>
          <w:i/>
        </w:rPr>
        <w:t>A</w:t>
      </w:r>
      <w:r w:rsidRPr="00641F15">
        <w:rPr>
          <w:i/>
          <w:vertAlign w:val="superscript"/>
        </w:rPr>
        <w:t>3</w:t>
      </w:r>
      <w:r w:rsidRPr="00641F15">
        <w:t xml:space="preserve"> contiene una enmienda manuscrita por un lector de la época. El ejemplar </w:t>
      </w:r>
      <w:r w:rsidRPr="00641F15">
        <w:rPr>
          <w:i/>
        </w:rPr>
        <w:t>A</w:t>
      </w:r>
      <w:r w:rsidRPr="00641F15">
        <w:rPr>
          <w:i/>
          <w:vertAlign w:val="superscript"/>
        </w:rPr>
        <w:t>4</w:t>
      </w:r>
      <w:r w:rsidRPr="00641F15">
        <w:t xml:space="preserve"> supone un caso un tanto especial en esta comedia por cuanto el primer acto (cuadernillo F) contiene un puñado de erratas y errores que han sido corregidos en los otros ejemplares, tal como se consiga en la lista general de erratas y en el aparato crítico. Además de corregir erratas, esos otros ejemplares modifican también la grafía de algunas palabras en un intento de normalización (</w:t>
      </w:r>
      <w:proofErr w:type="spellStart"/>
      <w:r w:rsidRPr="00641F15">
        <w:t>arguys</w:t>
      </w:r>
      <w:proofErr w:type="spellEnd"/>
      <w:r w:rsidRPr="00641F15">
        <w:t>&gt;</w:t>
      </w:r>
      <w:proofErr w:type="spellStart"/>
      <w:r w:rsidRPr="00641F15">
        <w:t>arguis</w:t>
      </w:r>
      <w:proofErr w:type="spellEnd"/>
      <w:r w:rsidRPr="00641F15">
        <w:t xml:space="preserve">, v. 8; </w:t>
      </w:r>
      <w:proofErr w:type="spellStart"/>
      <w:r w:rsidRPr="00641F15">
        <w:t>Magestad</w:t>
      </w:r>
      <w:proofErr w:type="spellEnd"/>
      <w:r w:rsidRPr="00641F15">
        <w:t>&gt;</w:t>
      </w:r>
      <w:proofErr w:type="spellStart"/>
      <w:r w:rsidRPr="00641F15">
        <w:t>magestad</w:t>
      </w:r>
      <w:proofErr w:type="spellEnd"/>
      <w:r w:rsidRPr="00641F15">
        <w:t>, v. 174; Ciudad&gt;ciudad, v. 795; Cavallero&gt;</w:t>
      </w:r>
      <w:proofErr w:type="spellStart"/>
      <w:r w:rsidRPr="00641F15">
        <w:t>cavallero</w:t>
      </w:r>
      <w:proofErr w:type="spellEnd"/>
      <w:r w:rsidRPr="00641F15">
        <w:t xml:space="preserve">, vv. 833, 834; </w:t>
      </w:r>
      <w:proofErr w:type="spellStart"/>
      <w:r w:rsidRPr="00641F15">
        <w:t>oì</w:t>
      </w:r>
      <w:proofErr w:type="spellEnd"/>
      <w:r w:rsidRPr="00641F15">
        <w:t>&gt;</w:t>
      </w:r>
      <w:proofErr w:type="spellStart"/>
      <w:r w:rsidRPr="00641F15">
        <w:t>oy</w:t>
      </w:r>
      <w:proofErr w:type="spellEnd"/>
      <w:r w:rsidRPr="00641F15">
        <w:t>, v. 884; Moros&gt;moros, v. 942); regularizan la tipografía, cambiando, por ejemplo, algunas cursivas colocadas fuera de lugar (en el folio F2 hay varios casos); y normalizan asimismo las didascalias de los personajes en el rápido diálogo del folio F7v (vv. 787-806).</w:t>
      </w:r>
    </w:p>
    <w:p w14:paraId="79B429BF" w14:textId="77777777" w:rsidR="00864B2C" w:rsidRPr="00641F15" w:rsidRDefault="00864B2C" w:rsidP="00345A9F">
      <w:pPr>
        <w:pStyle w:val="Prosa"/>
      </w:pPr>
      <w:r w:rsidRPr="00641F15">
        <w:t xml:space="preserve">Poseemos además dos manuscritos de </w:t>
      </w:r>
      <w:r w:rsidRPr="00641F15">
        <w:rPr>
          <w:i/>
        </w:rPr>
        <w:t>Los Prados de León</w:t>
      </w:r>
      <w:r w:rsidRPr="00641F15">
        <w:t xml:space="preserve">. El primero en orden cronológico es el que se guarda en Biblioteca </w:t>
      </w:r>
      <w:proofErr w:type="spellStart"/>
      <w:r w:rsidRPr="00641F15">
        <w:t>Apostolica</w:t>
      </w:r>
      <w:proofErr w:type="spellEnd"/>
      <w:r w:rsidRPr="00641F15">
        <w:t xml:space="preserve"> </w:t>
      </w:r>
      <w:proofErr w:type="gramStart"/>
      <w:r w:rsidRPr="00641F15">
        <w:t>Vaticana</w:t>
      </w:r>
      <w:proofErr w:type="gramEnd"/>
      <w:r w:rsidRPr="00641F15">
        <w:t xml:space="preserve"> con signatura Reg. lat. 1541, citado anteriormente. Es, como he dicho, un manuscrito del siglo </w:t>
      </w:r>
      <w:proofErr w:type="spellStart"/>
      <w:r w:rsidRPr="00641F15">
        <w:rPr>
          <w:smallCaps/>
        </w:rPr>
        <w:t>xvii</w:t>
      </w:r>
      <w:proofErr w:type="spellEnd"/>
      <w:r w:rsidRPr="00641F15">
        <w:t xml:space="preserve"> que contiene la comedia junto con varias composiciones poéticas de diversos autores. Para todo el manuscrito se ha usado el mismo tipo de papel. Como apunté más arriba, una nota en la primera página nos informa de que fue propiedad de Juan Pimentel de Prado.</w:t>
      </w:r>
      <w:r w:rsidRPr="00641F15">
        <w:rPr>
          <w:rStyle w:val="Refdenotaalpie"/>
          <w:rFonts w:ascii="Times New Roman" w:hAnsi="Times New Roman"/>
        </w:rPr>
        <w:footnoteReference w:id="20"/>
      </w:r>
      <w:r w:rsidRPr="00641F15">
        <w:t xml:space="preserve"> La comedia ocupa la segunda parte del códice, empieza en cuadernillo aparte y está caligrafiada, cuidadosamente y sin enmiendas ni tachaduras, por una sola mano. Consta de cuadernillos de 8 hojas (4 folios doblados), numerados del [1] al 9 en la parte superior derecha (esta numeración está luego tachada por una mano posterior que ha foliado el manuscrito completo). Este testimonio </w:t>
      </w:r>
      <w:r w:rsidRPr="00641F15">
        <w:lastRenderedPageBreak/>
        <w:t xml:space="preserve">copia de la </w:t>
      </w:r>
      <w:proofErr w:type="spellStart"/>
      <w:r w:rsidRPr="00641F15">
        <w:rPr>
          <w:i/>
        </w:rPr>
        <w:t>princeps</w:t>
      </w:r>
      <w:proofErr w:type="spellEnd"/>
      <w:r w:rsidRPr="00641F15">
        <w:t>, como muestran los errores comunes de los versos 1343, 1664, 1821, 2139-2140, a los que añade otros, como «tenía» por «teñía» en 132; «arco» por «arca» en 177; «estando» por «esta noche» en 236; «ecos» por «celos» en 314; «María» por «Marcia» en 122</w:t>
      </w:r>
      <w:r w:rsidRPr="00641F15">
        <w:rPr>
          <w:i/>
        </w:rPr>
        <w:t>Acot</w:t>
      </w:r>
      <w:r w:rsidRPr="00641F15">
        <w:t xml:space="preserve"> y 380; «</w:t>
      </w:r>
      <w:proofErr w:type="spellStart"/>
      <w:r w:rsidRPr="00641F15">
        <w:t>Dorinda</w:t>
      </w:r>
      <w:proofErr w:type="spellEnd"/>
      <w:r w:rsidRPr="00641F15">
        <w:t>» por «</w:t>
      </w:r>
      <w:proofErr w:type="spellStart"/>
      <w:r w:rsidRPr="00641F15">
        <w:t>Dórida</w:t>
      </w:r>
      <w:proofErr w:type="spellEnd"/>
      <w:r w:rsidRPr="00641F15">
        <w:t>» en 323 y 394</w:t>
      </w:r>
      <w:r w:rsidRPr="00641F15">
        <w:rPr>
          <w:i/>
        </w:rPr>
        <w:t>Acot</w:t>
      </w:r>
      <w:r w:rsidRPr="00641F15">
        <w:t xml:space="preserve">; «mía» por «amiga» en 881; «oculto» por «secreto» en 1520; «verdad» por «envidia» en 1549; «caireles cubría» por «aire descubría» en 1632; «caso» por «intento» en 1669; «matara» por «tratara» en 1773; «mayordomo» por «mayor daño» en 1817; «angustias» por «augustos» en 1999; «señor» por «señora» en 2397; «pesares» por «presentes» en 2433; «balas» por «salas» en 2661; «pasar» por «pisar» en 2694; «palos» por «paja» en 2864; «grande gracia» por «gran desgracia» en 2908. Omite algunos versos (1405, 1498-1502, 2159, 2301, 2734-2725) y comete omisiones o errores en las didascalias de personajes en 522, 524, 550, 1130, 2319, 2596. Usa el término «jornada» y no «acto». Una particularidad sobresaliente de este manuscrito reside en el hecho, ya comentado, de que el copista ha modificado la dedicatoria, eliminando el texto de la misma y cambiando el nombre del dedicatario. </w:t>
      </w:r>
    </w:p>
    <w:p w14:paraId="0FB28677" w14:textId="77777777" w:rsidR="00864B2C" w:rsidRPr="00641F15" w:rsidRDefault="00864B2C" w:rsidP="00345A9F">
      <w:pPr>
        <w:pStyle w:val="Prosa"/>
      </w:pPr>
      <w:r w:rsidRPr="00641F15">
        <w:t xml:space="preserve">El segundo manuscrito es el custodiado en la British Library con signatura </w:t>
      </w:r>
      <w:proofErr w:type="spellStart"/>
      <w:r w:rsidRPr="00641F15">
        <w:t>Add</w:t>
      </w:r>
      <w:proofErr w:type="spellEnd"/>
      <w:r w:rsidRPr="00641F15">
        <w:t xml:space="preserve"> 27758. Se trata de un manuscrito del siglo </w:t>
      </w:r>
      <w:proofErr w:type="spellStart"/>
      <w:r w:rsidRPr="00641F15">
        <w:rPr>
          <w:smallCaps/>
        </w:rPr>
        <w:t>xviii</w:t>
      </w:r>
      <w:proofErr w:type="spellEnd"/>
      <w:r w:rsidRPr="00641F15">
        <w:t xml:space="preserve">, que lleva el título de </w:t>
      </w:r>
      <w:r w:rsidRPr="00641F15">
        <w:rPr>
          <w:i/>
        </w:rPr>
        <w:t>Traslados de comedias de Lope de Vega, XIII, y de Ricardo de Turia, I</w:t>
      </w:r>
      <w:r w:rsidRPr="00641F15">
        <w:t>. Es copia del impreso de la primera edición: aunque subsana alguno de sus errores (</w:t>
      </w:r>
      <w:proofErr w:type="spellStart"/>
      <w:r w:rsidRPr="00641F15">
        <w:rPr>
          <w:i/>
        </w:rPr>
        <w:t>vide</w:t>
      </w:r>
      <w:proofErr w:type="spellEnd"/>
      <w:r w:rsidRPr="00641F15">
        <w:rPr>
          <w:i/>
        </w:rPr>
        <w:t xml:space="preserve"> infra</w:t>
      </w:r>
      <w:r w:rsidRPr="00641F15">
        <w:t>), conserva algunos otros como los que se encuentran en los versos 157, 1343, 1447, 1821, 2140-2141. El testimonio moderniza la grafía y también otros elementos léxicos y morfológicos, como se ve en las acotaciones, que evitan sistemáticamente el empleo del subjuntivo (valgan como ejemplos «Sale» por «Salga» en 168</w:t>
      </w:r>
      <w:r w:rsidRPr="00641F15">
        <w:rPr>
          <w:i/>
        </w:rPr>
        <w:t>Acot</w:t>
      </w:r>
      <w:r w:rsidRPr="00641F15">
        <w:t>, «sin ver» por «no vea» en 168</w:t>
      </w:r>
      <w:r w:rsidRPr="00641F15">
        <w:rPr>
          <w:i/>
        </w:rPr>
        <w:t>Acot</w:t>
      </w:r>
      <w:r w:rsidRPr="00641F15">
        <w:t>, «diciendo» por «diga» en 282</w:t>
      </w:r>
      <w:r w:rsidRPr="00641F15">
        <w:rPr>
          <w:i/>
        </w:rPr>
        <w:t>Acot</w:t>
      </w:r>
      <w:r w:rsidRPr="00641F15">
        <w:t>, «</w:t>
      </w:r>
      <w:proofErr w:type="spellStart"/>
      <w:r w:rsidRPr="00641F15">
        <w:t>Pónese</w:t>
      </w:r>
      <w:proofErr w:type="spellEnd"/>
      <w:r w:rsidRPr="00641F15">
        <w:t>» por «Póngase» en 379</w:t>
      </w:r>
      <w:r w:rsidRPr="00641F15">
        <w:rPr>
          <w:i/>
        </w:rPr>
        <w:t>Acot</w:t>
      </w:r>
      <w:r w:rsidRPr="00641F15">
        <w:t>, etc.), en las formas de tratamiento («tienes celos» por «celos tenéis» en 1374), en el uso de algunos pronombres o adverbios («Qué» por «Cuál» en 139, «qué» por «cuán» en 1138) o en otras formas verbales («mostrases» por «</w:t>
      </w:r>
      <w:proofErr w:type="spellStart"/>
      <w:r w:rsidRPr="00641F15">
        <w:t>enseñásedes</w:t>
      </w:r>
      <w:proofErr w:type="spellEnd"/>
      <w:r w:rsidRPr="00641F15">
        <w:t>» en 2163, «vuelvo» por «torno» en 2218, «te place» por «gustas de» en 2330, «Suplico» por «</w:t>
      </w:r>
      <w:proofErr w:type="spellStart"/>
      <w:r w:rsidRPr="00641F15">
        <w:t>Suplícoos</w:t>
      </w:r>
      <w:proofErr w:type="spellEnd"/>
      <w:r w:rsidRPr="00641F15">
        <w:t>» en 2403, «Me importa» por «Impórtate» en 2839, «Desenvainarlas» por «</w:t>
      </w:r>
      <w:proofErr w:type="spellStart"/>
      <w:r w:rsidRPr="00641F15">
        <w:t>Desenvainaldas</w:t>
      </w:r>
      <w:proofErr w:type="spellEnd"/>
      <w:r w:rsidRPr="00641F15">
        <w:t xml:space="preserve">» en 3032). Las numerosas omisiones en pasajes que no afectan a la trama ocasionan saltos que se subsanan modificando el verso siguiente. Además de la dedicatoria, se han eliminado los siguientes estrofas y versos: 205-210, 241-252, 259-264, 455-458, 495-496, 504-509, 515, 652-653, 740-743, 988-991, 1000-1004, 1140-1143, 1160-1163, 1184-1207, 1212-1215, 1236-1243, 1248-1251, 1256-1259, 1272-1275, 1304-1307, 1312-1319, 1356-1359, 1376-1387, 1400-1403, 1420-1424, 1426-1441, 1591-1614, 1619-1634, 1651-1654, 1755-1758, 1783-1786, 1846-1849, 2052-2061, 2081-2086, 2523-2526, 2543-2546, 2551-2554, 2917-2918, 2937-2960, 3005-3016, 3019-3020, 3037-3040, 3083-3086, por un total de 302 versos o, lo que es lo mismo, casi un 10 % del texto. El final de los dos primeros actos, en cambio, se ha señalado con sendas acotaciones que no aparecen en </w:t>
      </w:r>
      <w:r w:rsidRPr="00641F15">
        <w:rPr>
          <w:i/>
        </w:rPr>
        <w:t>A</w:t>
      </w:r>
      <w:r w:rsidRPr="00641F15">
        <w:t xml:space="preserve">. En varios casos el copista ha intervenido conscientemente sobre su modelo: «pasión» por «afición» en 285; «presto» por «cerca» en 497; «justa» por «debida» en 511 (con añadido de la conjunción «y» al comienzo de la frase para salvar la </w:t>
      </w:r>
      <w:proofErr w:type="spellStart"/>
      <w:r w:rsidRPr="00641F15">
        <w:t>hipometría</w:t>
      </w:r>
      <w:proofErr w:type="spellEnd"/>
      <w:r w:rsidRPr="00641F15">
        <w:t xml:space="preserve"> derivada de la variante que se introduce); «</w:t>
      </w:r>
      <w:proofErr w:type="spellStart"/>
      <w:r w:rsidRPr="00641F15">
        <w:t>agora</w:t>
      </w:r>
      <w:proofErr w:type="spellEnd"/>
      <w:r w:rsidRPr="00641F15">
        <w:t xml:space="preserve"> tiene» por «tener puede» en 513; «salieron» por «que fueron» en 523; «me da permiso» por «darme licencia» en 574; «porte» por «corte» en 758 (innovación que propone la expresión no inusual «hombres de porte» y elimina la repetición de «corte» en posición de rima); «esté» por «es este» en 838 (acertada enmienda de la fuente que, por cierto, coincide con la de </w:t>
      </w:r>
      <w:proofErr w:type="spellStart"/>
      <w:r w:rsidRPr="00641F15">
        <w:rPr>
          <w:i/>
        </w:rPr>
        <w:t>Har</w:t>
      </w:r>
      <w:proofErr w:type="spellEnd"/>
      <w:r w:rsidRPr="00641F15">
        <w:t>); «traje» por «hábito» en 889</w:t>
      </w:r>
      <w:r w:rsidRPr="00641F15">
        <w:rPr>
          <w:i/>
        </w:rPr>
        <w:t>Acot</w:t>
      </w:r>
      <w:r w:rsidRPr="00641F15">
        <w:t xml:space="preserve">; «alto» por «mayor» en 1015; «De amor ha sido» por «Quizá fue de amor» en 1144; «A un infeliz» por «Tú, pues, a tal» en 1208; «podría curarte» por «te curarás» en 1211; «sin» por «si en» en 1233 (que corrige un error evidente de </w:t>
      </w:r>
      <w:r w:rsidRPr="00641F15">
        <w:rPr>
          <w:i/>
        </w:rPr>
        <w:t>A</w:t>
      </w:r>
      <w:r w:rsidRPr="00641F15">
        <w:t xml:space="preserve">); «contento nave en el» por «eres </w:t>
      </w:r>
      <w:r w:rsidRPr="00641F15">
        <w:lastRenderedPageBreak/>
        <w:t>nave en alta» en 1253; «gozar» por «su patria» en 1777; restaura el nombre correcto de los personajes en 1832 y en 1858; «toda mujer» por «las mujeres» en 2196; «pudiera» por «pudieran» en 2117 (con enmienda válida); «teneos» por «deteneos» en 2346 (otra enmienda acertada); «</w:t>
      </w:r>
      <w:proofErr w:type="spellStart"/>
      <w:r w:rsidRPr="00641F15">
        <w:t>Ganarele</w:t>
      </w:r>
      <w:proofErr w:type="spellEnd"/>
      <w:r w:rsidRPr="00641F15">
        <w:t>» por «</w:t>
      </w:r>
      <w:proofErr w:type="spellStart"/>
      <w:r w:rsidRPr="00641F15">
        <w:t>Ganarale</w:t>
      </w:r>
      <w:proofErr w:type="spellEnd"/>
      <w:r w:rsidRPr="00641F15">
        <w:t xml:space="preserve">» en 2419 (nueva enmienda); «villano» por «o paje» en 2579; «pone» por «en ellas» en 2919; «en traiciones su esperanza» por «fundare sus esperanzas» en 2920; «su propia confusión» por «la confesión que han hecho» en 3035; y otras variantes de menor entidad. Otras veces el manuscrito presenta errores por malas lecturas o </w:t>
      </w:r>
      <w:proofErr w:type="spellStart"/>
      <w:r w:rsidRPr="00641F15">
        <w:rPr>
          <w:i/>
        </w:rPr>
        <w:t>lectiones</w:t>
      </w:r>
      <w:proofErr w:type="spellEnd"/>
      <w:r w:rsidRPr="00641F15">
        <w:rPr>
          <w:i/>
        </w:rPr>
        <w:t xml:space="preserve"> </w:t>
      </w:r>
      <w:proofErr w:type="spellStart"/>
      <w:r w:rsidRPr="00641F15">
        <w:rPr>
          <w:i/>
        </w:rPr>
        <w:t>faciliores</w:t>
      </w:r>
      <w:proofErr w:type="spellEnd"/>
      <w:r w:rsidRPr="00641F15">
        <w:t>, como «echarles» por «helarles» en 372; «elle de» por «</w:t>
      </w:r>
      <w:proofErr w:type="spellStart"/>
      <w:r w:rsidRPr="00641F15">
        <w:t>helle</w:t>
      </w:r>
      <w:proofErr w:type="spellEnd"/>
      <w:r w:rsidRPr="00641F15">
        <w:t>» en 384; «</w:t>
      </w:r>
      <w:proofErr w:type="spellStart"/>
      <w:r w:rsidRPr="00641F15">
        <w:t>Dorinda</w:t>
      </w:r>
      <w:proofErr w:type="spellEnd"/>
      <w:r w:rsidRPr="00641F15">
        <w:t>» por «</w:t>
      </w:r>
      <w:proofErr w:type="spellStart"/>
      <w:r w:rsidRPr="00641F15">
        <w:t>Dórida</w:t>
      </w:r>
      <w:proofErr w:type="spellEnd"/>
      <w:r w:rsidRPr="00641F15">
        <w:t>» en 425</w:t>
      </w:r>
      <w:r w:rsidRPr="00641F15">
        <w:rPr>
          <w:i/>
        </w:rPr>
        <w:t>Per</w:t>
      </w:r>
      <w:r w:rsidRPr="00641F15">
        <w:t>; «hacerme» por «ser muy» en 464; «cuenco» por «cuento» en 647 y de nuevo en 2880; «</w:t>
      </w:r>
      <w:proofErr w:type="spellStart"/>
      <w:r w:rsidRPr="00641F15">
        <w:t>ataharte</w:t>
      </w:r>
      <w:proofErr w:type="spellEnd"/>
      <w:r w:rsidRPr="00641F15">
        <w:t xml:space="preserve">» por «ataharre» en 1089; «cielos» por «celos» en 1374; atribución incorrecta de personaje en 2204. </w:t>
      </w:r>
    </w:p>
    <w:p w14:paraId="4EDD434B" w14:textId="77777777" w:rsidR="00864B2C" w:rsidRPr="00641F15" w:rsidRDefault="00864B2C" w:rsidP="00345A9F">
      <w:pPr>
        <w:pStyle w:val="Prosa"/>
      </w:pPr>
      <w:r w:rsidRPr="00641F15">
        <w:t xml:space="preserve">Modernamente el texto de la comedia se ha editado varias veces. Contamos en primer lugar con dos ediciones de referencia. En 1860 Hartzenbusch publicó </w:t>
      </w:r>
      <w:r w:rsidRPr="00641F15">
        <w:rPr>
          <w:i/>
        </w:rPr>
        <w:t>Los Prados de León</w:t>
      </w:r>
      <w:r w:rsidRPr="00641F15">
        <w:t xml:space="preserve"> en el tomo IV de las </w:t>
      </w:r>
      <w:r w:rsidRPr="00641F15">
        <w:rPr>
          <w:i/>
        </w:rPr>
        <w:t>Comedias escogidas de frey Lope Félix de Vega Carpio</w:t>
      </w:r>
      <w:r w:rsidRPr="00641F15">
        <w:t xml:space="preserve"> (reimpreso más tarde en la BAE, Atlas, Madrid, 1952, sigla </w:t>
      </w:r>
      <w:proofErr w:type="spellStart"/>
      <w:r w:rsidRPr="00641F15">
        <w:rPr>
          <w:i/>
        </w:rPr>
        <w:t>Har</w:t>
      </w:r>
      <w:proofErr w:type="spellEnd"/>
      <w:r w:rsidRPr="00641F15">
        <w:t xml:space="preserve">). Hartzenbusch edita con toda probabilidad el texto de </w:t>
      </w:r>
      <w:r w:rsidRPr="00641F15">
        <w:rPr>
          <w:i/>
        </w:rPr>
        <w:t>A</w:t>
      </w:r>
      <w:r w:rsidRPr="00641F15">
        <w:t xml:space="preserve"> (aunque no existen errores comunes a ambos) dividiéndolo en escenas y modificando las didascalias a la manera usual suya. El personaje Arias Bustos aparece siempre como «Don Arias», y asimismo Alfonso, Jimena y Blanca se nombran en todos los casos con el tratamiento. Las variantes de las acotaciones no se consignan en el aparato. Aparte de las acotaciones, </w:t>
      </w:r>
      <w:proofErr w:type="spellStart"/>
      <w:r w:rsidRPr="00641F15">
        <w:rPr>
          <w:i/>
        </w:rPr>
        <w:t>Har</w:t>
      </w:r>
      <w:proofErr w:type="spellEnd"/>
      <w:r w:rsidRPr="00641F15">
        <w:t xml:space="preserve"> interviene poco en el texto y subsana algún ocasional error de su fuente (ver, por ejemplo, los versos 1447, 1821, 2117, 2140-2141). </w:t>
      </w:r>
    </w:p>
    <w:p w14:paraId="196B79B4" w14:textId="77777777" w:rsidR="00864B2C" w:rsidRPr="00641F15" w:rsidRDefault="00864B2C" w:rsidP="00345A9F">
      <w:pPr>
        <w:pStyle w:val="Prosa"/>
      </w:pPr>
      <w:r w:rsidRPr="00641F15">
        <w:t xml:space="preserve">El texto de </w:t>
      </w:r>
      <w:proofErr w:type="spellStart"/>
      <w:r w:rsidRPr="00641F15">
        <w:rPr>
          <w:i/>
        </w:rPr>
        <w:t>Har</w:t>
      </w:r>
      <w:proofErr w:type="spellEnd"/>
      <w:r w:rsidRPr="00641F15">
        <w:t xml:space="preserve"> sirvió a su vez como base para la edición de Menéndez Pelayo publicada en 1897 (sigla </w:t>
      </w:r>
      <w:proofErr w:type="spellStart"/>
      <w:r w:rsidRPr="00641F15">
        <w:rPr>
          <w:i/>
        </w:rPr>
        <w:t>Men</w:t>
      </w:r>
      <w:proofErr w:type="spellEnd"/>
      <w:r w:rsidRPr="00641F15">
        <w:t>).</w:t>
      </w:r>
      <w:r w:rsidRPr="00641F15">
        <w:rPr>
          <w:rStyle w:val="Refdenotaalpie"/>
          <w:rFonts w:ascii="Times New Roman" w:hAnsi="Times New Roman"/>
        </w:rPr>
        <w:footnoteReference w:id="21"/>
      </w:r>
      <w:r w:rsidRPr="00641F15">
        <w:t xml:space="preserve"> </w:t>
      </w:r>
      <w:proofErr w:type="spellStart"/>
      <w:r w:rsidRPr="00641F15">
        <w:rPr>
          <w:i/>
        </w:rPr>
        <w:t>Men</w:t>
      </w:r>
      <w:proofErr w:type="spellEnd"/>
      <w:r w:rsidRPr="00641F15">
        <w:t xml:space="preserve"> sigue a </w:t>
      </w:r>
      <w:proofErr w:type="spellStart"/>
      <w:r w:rsidRPr="00641F15">
        <w:rPr>
          <w:i/>
        </w:rPr>
        <w:t>Har</w:t>
      </w:r>
      <w:proofErr w:type="spellEnd"/>
      <w:r w:rsidRPr="00641F15">
        <w:t>, pero elimina la división en escenas y las indicaciones de localización espacial introducidas por su fuente, simplificando con ello las acotaciones. Doy como ejemplo del proceso la acotación inicial:</w:t>
      </w:r>
    </w:p>
    <w:p w14:paraId="4B289F9E" w14:textId="77777777" w:rsidR="00864B2C" w:rsidRPr="00641F15" w:rsidRDefault="00864B2C" w:rsidP="00864B2C">
      <w:pPr>
        <w:ind w:firstLine="567"/>
        <w:rPr>
          <w:rFonts w:ascii="Times New Roman" w:hAnsi="Times New Roman"/>
        </w:rPr>
      </w:pPr>
    </w:p>
    <w:p w14:paraId="70805733" w14:textId="77777777" w:rsidR="00864B2C" w:rsidRPr="00641F15" w:rsidRDefault="00864B2C" w:rsidP="00864B2C">
      <w:pPr>
        <w:ind w:left="567"/>
        <w:rPr>
          <w:rFonts w:ascii="Times New Roman" w:hAnsi="Times New Roman"/>
          <w:i/>
        </w:rPr>
      </w:pPr>
      <w:r w:rsidRPr="00641F15">
        <w:rPr>
          <w:rFonts w:ascii="Times New Roman" w:hAnsi="Times New Roman"/>
          <w:i/>
        </w:rPr>
        <w:t xml:space="preserve">Acotación </w:t>
      </w:r>
      <w:proofErr w:type="gramStart"/>
      <w:r w:rsidRPr="00641F15">
        <w:rPr>
          <w:rFonts w:ascii="Times New Roman" w:hAnsi="Times New Roman"/>
          <w:i/>
        </w:rPr>
        <w:t>inicial</w:t>
      </w:r>
      <w:r w:rsidRPr="00641F15">
        <w:rPr>
          <w:rFonts w:ascii="Times New Roman" w:hAnsi="Times New Roman"/>
        </w:rPr>
        <w:t xml:space="preserve">  Salen</w:t>
      </w:r>
      <w:proofErr w:type="gramEnd"/>
      <w:r w:rsidRPr="00641F15">
        <w:rPr>
          <w:rFonts w:ascii="Times New Roman" w:hAnsi="Times New Roman"/>
        </w:rPr>
        <w:t xml:space="preserve"> el rey Bermudo de León, don Arias Bustos y Tristán Godo </w:t>
      </w:r>
      <w:proofErr w:type="gramStart"/>
      <w:r w:rsidRPr="00641F15">
        <w:rPr>
          <w:rFonts w:ascii="Times New Roman" w:hAnsi="Times New Roman"/>
          <w:i/>
        </w:rPr>
        <w:t>A</w:t>
      </w:r>
      <w:r w:rsidRPr="00641F15">
        <w:rPr>
          <w:rFonts w:ascii="Times New Roman" w:hAnsi="Times New Roman"/>
        </w:rPr>
        <w:t xml:space="preserve"> :</w:t>
      </w:r>
      <w:proofErr w:type="gramEnd"/>
      <w:r w:rsidRPr="00641F15">
        <w:rPr>
          <w:rFonts w:ascii="Times New Roman" w:hAnsi="Times New Roman"/>
        </w:rPr>
        <w:t xml:space="preserve"> Sala en el alcázar de León. Escena primera. El rey Bermudo, don Arias, Tristán </w:t>
      </w:r>
      <w:proofErr w:type="spellStart"/>
      <w:proofErr w:type="gramStart"/>
      <w:r w:rsidRPr="00641F15">
        <w:rPr>
          <w:rFonts w:ascii="Times New Roman" w:hAnsi="Times New Roman"/>
          <w:i/>
        </w:rPr>
        <w:t>Har</w:t>
      </w:r>
      <w:proofErr w:type="spellEnd"/>
      <w:r w:rsidRPr="00641F15">
        <w:rPr>
          <w:rFonts w:ascii="Times New Roman" w:hAnsi="Times New Roman"/>
        </w:rPr>
        <w:t xml:space="preserve"> :</w:t>
      </w:r>
      <w:proofErr w:type="gramEnd"/>
      <w:r w:rsidRPr="00641F15">
        <w:rPr>
          <w:rFonts w:ascii="Times New Roman" w:hAnsi="Times New Roman"/>
        </w:rPr>
        <w:t xml:space="preserve"> El rey Bermudo, don Arias y Tristán </w:t>
      </w:r>
      <w:proofErr w:type="spellStart"/>
      <w:r w:rsidRPr="00641F15">
        <w:rPr>
          <w:rFonts w:ascii="Times New Roman" w:hAnsi="Times New Roman"/>
          <w:i/>
        </w:rPr>
        <w:t>Men</w:t>
      </w:r>
      <w:proofErr w:type="spellEnd"/>
      <w:r w:rsidRPr="00641F15">
        <w:rPr>
          <w:rFonts w:ascii="Times New Roman" w:hAnsi="Times New Roman"/>
          <w:i/>
        </w:rPr>
        <w:t xml:space="preserve"> </w:t>
      </w:r>
    </w:p>
    <w:p w14:paraId="069E2176" w14:textId="77777777" w:rsidR="00864B2C" w:rsidRPr="00641F15" w:rsidRDefault="00864B2C" w:rsidP="00864B2C">
      <w:pPr>
        <w:rPr>
          <w:rFonts w:ascii="Times New Roman" w:hAnsi="Times New Roman"/>
          <w:i/>
        </w:rPr>
      </w:pPr>
    </w:p>
    <w:p w14:paraId="7B766EED" w14:textId="77777777" w:rsidR="00864B2C" w:rsidRPr="00641F15" w:rsidRDefault="00864B2C" w:rsidP="00DF2ED1">
      <w:pPr>
        <w:pStyle w:val="Prosa"/>
      </w:pPr>
      <w:r w:rsidRPr="00641F15">
        <w:t xml:space="preserve">Pero, puesto que las variantes de dichas acotaciones son conjeturas del editor sobre las innovaciones de </w:t>
      </w:r>
      <w:proofErr w:type="spellStart"/>
      <w:r w:rsidRPr="00641F15">
        <w:rPr>
          <w:i/>
        </w:rPr>
        <w:t>Har</w:t>
      </w:r>
      <w:proofErr w:type="spellEnd"/>
      <w:r w:rsidRPr="00641F15">
        <w:t xml:space="preserve">, y estas no se recogen en el aparato, tampoco se recogerán las de </w:t>
      </w:r>
      <w:proofErr w:type="spellStart"/>
      <w:r w:rsidRPr="00641F15">
        <w:rPr>
          <w:i/>
        </w:rPr>
        <w:t>Men</w:t>
      </w:r>
      <w:proofErr w:type="spellEnd"/>
      <w:r w:rsidRPr="00641F15">
        <w:t xml:space="preserve">. La edición de Menéndez Pelayo sigue fielmente la de Hartzenbusch y solo en algunas ocasiones presenta rasgos de modernización ulterior con respecto a esta (v. 693, 2893, 3079) o la corrección de algún error de la fuente (v. 565). </w:t>
      </w:r>
    </w:p>
    <w:p w14:paraId="098A69BF" w14:textId="77777777" w:rsidR="00864B2C" w:rsidRPr="00641F15" w:rsidRDefault="00864B2C" w:rsidP="00DF2ED1">
      <w:pPr>
        <w:pStyle w:val="Prosa"/>
      </w:pPr>
      <w:r w:rsidRPr="00641F15">
        <w:t>Junto a estas dos ediciones modernas de referencia, existen otras varias, que han sido examinadas, pero no tenidas en cuenta para la elaboración del texto de la presente edición. Son estas, por orden cronológico de publicación:</w:t>
      </w:r>
    </w:p>
    <w:p w14:paraId="1E076A61" w14:textId="77777777" w:rsidR="00864B2C" w:rsidRPr="00641F15" w:rsidRDefault="00864B2C" w:rsidP="00DF2ED1">
      <w:pPr>
        <w:pStyle w:val="Prosa"/>
        <w:rPr>
          <w:lang w:eastAsia="es-ES_tradnl"/>
        </w:rPr>
      </w:pPr>
      <w:r w:rsidRPr="00641F15">
        <w:t xml:space="preserve">1935: edición publicada por </w:t>
      </w:r>
      <w:r w:rsidRPr="00641F15">
        <w:rPr>
          <w:i/>
        </w:rPr>
        <w:t>El diario de León</w:t>
      </w:r>
      <w:r w:rsidRPr="00641F15">
        <w:t xml:space="preserve"> en conmemoración del centenario de la muerte de Lope. </w:t>
      </w:r>
      <w:r w:rsidRPr="00641F15">
        <w:rPr>
          <w:lang w:eastAsia="es-ES_tradnl"/>
        </w:rPr>
        <w:t xml:space="preserve">Uno de los prólogos va firmado por Antonio G. de Lama, pero no se indica quién es el editor. El texto, que omite la dedicatoria, sigue el de Hartzenbusch, incluyendo la </w:t>
      </w:r>
      <w:r w:rsidRPr="00641F15">
        <w:rPr>
          <w:lang w:eastAsia="es-ES_tradnl"/>
        </w:rPr>
        <w:lastRenderedPageBreak/>
        <w:t>división en escenas y las acotaciones. Una breve introducción habla del lirismo del texto y la fuerza de la acción y apunta a los anacronismos contenidos en la obra.</w:t>
      </w:r>
    </w:p>
    <w:p w14:paraId="1D88C23D" w14:textId="77777777" w:rsidR="00864B2C" w:rsidRPr="00641F15" w:rsidRDefault="00864B2C" w:rsidP="00DF2ED1">
      <w:pPr>
        <w:pStyle w:val="Prosa"/>
        <w:rPr>
          <w:i/>
          <w:lang w:eastAsia="es-ES_tradnl"/>
        </w:rPr>
      </w:pPr>
      <w:r w:rsidRPr="00641F15">
        <w:rPr>
          <w:lang w:eastAsia="es-ES_tradnl"/>
        </w:rPr>
        <w:t xml:space="preserve">1952: edición de Federico Carlos Sainz de Robles, incluida en el tomo I de las </w:t>
      </w:r>
      <w:r w:rsidRPr="00641F15">
        <w:rPr>
          <w:i/>
          <w:lang w:eastAsia="es-ES_tradnl"/>
        </w:rPr>
        <w:t>Obras selectas</w:t>
      </w:r>
      <w:r w:rsidRPr="00641F15">
        <w:rPr>
          <w:lang w:eastAsia="es-ES_tradnl"/>
        </w:rPr>
        <w:t xml:space="preserve">. Sigue a Hartzenbusch, y para la </w:t>
      </w:r>
      <w:r w:rsidRPr="00641F15">
        <w:t xml:space="preserve">«Nota preliminar» ha tenido en cuenta las opiniones de Menéndez Pelayo sobre la obra. </w:t>
      </w:r>
    </w:p>
    <w:p w14:paraId="22905E13" w14:textId="77777777" w:rsidR="00864B2C" w:rsidRPr="00641F15" w:rsidRDefault="00864B2C" w:rsidP="00DF2ED1">
      <w:pPr>
        <w:pStyle w:val="Prosa"/>
      </w:pPr>
      <w:r w:rsidRPr="00641F15">
        <w:t xml:space="preserve">1998: tomo XIV de las </w:t>
      </w:r>
      <w:r w:rsidRPr="00641F15">
        <w:rPr>
          <w:i/>
        </w:rPr>
        <w:t>Comedias</w:t>
      </w:r>
      <w:r w:rsidRPr="00641F15">
        <w:t xml:space="preserve">, dentro de las </w:t>
      </w:r>
      <w:r w:rsidRPr="00641F15">
        <w:rPr>
          <w:i/>
        </w:rPr>
        <w:t>Obras Completas</w:t>
      </w:r>
      <w:r w:rsidRPr="00641F15">
        <w:t xml:space="preserve"> editadas por Paloma Cuenca y Jesús Gómez para Biblioteca Castro. Según indican los editores en la página </w:t>
      </w:r>
      <w:proofErr w:type="spellStart"/>
      <w:r w:rsidRPr="00641F15">
        <w:t>xiii</w:t>
      </w:r>
      <w:proofErr w:type="spellEnd"/>
      <w:r w:rsidRPr="00641F15">
        <w:t>, han seguido el texto de la primera edición, manteniendo «</w:t>
      </w:r>
      <w:r w:rsidRPr="00641F15">
        <w:rPr>
          <w:rFonts w:cs="Courier"/>
          <w:color w:val="000000"/>
          <w:szCs w:val="20"/>
          <w:lang w:eastAsia="es-ES_tradnl"/>
        </w:rPr>
        <w:t xml:space="preserve">las lecturas que aparecen en las ediciones del siglo </w:t>
      </w:r>
      <w:proofErr w:type="spellStart"/>
      <w:r w:rsidRPr="00641F15">
        <w:rPr>
          <w:rFonts w:cs="Courier"/>
          <w:smallCaps/>
          <w:color w:val="000000"/>
          <w:szCs w:val="20"/>
          <w:lang w:eastAsia="es-ES_tradnl"/>
        </w:rPr>
        <w:t>xvii</w:t>
      </w:r>
      <w:proofErr w:type="spellEnd"/>
      <w:r w:rsidRPr="00641F15">
        <w:rPr>
          <w:rFonts w:cs="Courier"/>
          <w:color w:val="000000"/>
          <w:szCs w:val="20"/>
          <w:lang w:eastAsia="es-ES_tradnl"/>
        </w:rPr>
        <w:t xml:space="preserve"> o en los manuscritos</w:t>
      </w:r>
      <w:r w:rsidRPr="00641F15">
        <w:t>»</w:t>
      </w:r>
      <w:r w:rsidRPr="00641F15">
        <w:rPr>
          <w:rFonts w:cs="Courier"/>
          <w:color w:val="000000"/>
          <w:szCs w:val="20"/>
          <w:lang w:eastAsia="es-ES_tradnl"/>
        </w:rPr>
        <w:t xml:space="preserve">. </w:t>
      </w:r>
      <w:proofErr w:type="gramStart"/>
      <w:r w:rsidRPr="00641F15">
        <w:rPr>
          <w:rFonts w:cs="Courier"/>
          <w:color w:val="000000"/>
          <w:szCs w:val="20"/>
          <w:lang w:eastAsia="es-ES_tradnl"/>
        </w:rPr>
        <w:t>Asimismo</w:t>
      </w:r>
      <w:proofErr w:type="gramEnd"/>
      <w:r w:rsidRPr="00641F15">
        <w:rPr>
          <w:rFonts w:cs="Courier"/>
          <w:color w:val="000000"/>
          <w:szCs w:val="20"/>
          <w:lang w:eastAsia="es-ES_tradnl"/>
        </w:rPr>
        <w:t xml:space="preserve"> se advierte: </w:t>
      </w:r>
      <w:r w:rsidRPr="00641F15">
        <w:t>«</w:t>
      </w:r>
      <w:r w:rsidRPr="00641F15">
        <w:rPr>
          <w:rFonts w:cs="Courier"/>
          <w:color w:val="000000"/>
          <w:szCs w:val="20"/>
          <w:lang w:eastAsia="es-ES_tradnl"/>
        </w:rPr>
        <w:t>Solo cuando existe una errata evidente en el original, o falta de sentido, la corregimos sin indicación alguna; para lo cual podemos recurrir a otros testimonios existentes o a las enmiendas adoptadas en las colecciones de Menéndez Pelayo, de Cotarelo y de otras ediciones modernas que tomamos como referencia</w:t>
      </w:r>
      <w:r w:rsidRPr="00641F15">
        <w:t xml:space="preserve">». En </w:t>
      </w:r>
      <w:r w:rsidRPr="00641F15">
        <w:rPr>
          <w:i/>
        </w:rPr>
        <w:t>Los Prados de León</w:t>
      </w:r>
      <w:r w:rsidRPr="00641F15">
        <w:t xml:space="preserve"> ese ha sido, efectivamente, el proceso seguido, aunque en alguna ocasión los editores han decidido mantener la lectura de </w:t>
      </w:r>
      <w:r w:rsidRPr="00641F15">
        <w:rPr>
          <w:i/>
        </w:rPr>
        <w:t>A</w:t>
      </w:r>
      <w:r w:rsidRPr="00641F15">
        <w:t xml:space="preserve">, incluso cuando </w:t>
      </w:r>
      <w:proofErr w:type="spellStart"/>
      <w:r w:rsidRPr="00641F15">
        <w:rPr>
          <w:i/>
        </w:rPr>
        <w:t>Har</w:t>
      </w:r>
      <w:proofErr w:type="spellEnd"/>
      <w:r w:rsidRPr="00641F15">
        <w:t xml:space="preserve"> y </w:t>
      </w:r>
      <w:proofErr w:type="spellStart"/>
      <w:r w:rsidRPr="00641F15">
        <w:rPr>
          <w:i/>
        </w:rPr>
        <w:t>Men</w:t>
      </w:r>
      <w:proofErr w:type="spellEnd"/>
      <w:r w:rsidRPr="00641F15">
        <w:t xml:space="preserve"> han corregido un error claro. Esto ocurre, por ejemplo, en el verso 1343, en el que </w:t>
      </w:r>
      <w:r w:rsidRPr="00641F15">
        <w:rPr>
          <w:i/>
        </w:rPr>
        <w:t>A</w:t>
      </w:r>
      <w:r w:rsidRPr="00641F15">
        <w:t xml:space="preserve"> lee «abraza», cuando la rima exige la enmienda en «abrazos»; o en el verso 1447, </w:t>
      </w:r>
      <w:proofErr w:type="spellStart"/>
      <w:r w:rsidRPr="00641F15">
        <w:t>hipométrico</w:t>
      </w:r>
      <w:proofErr w:type="spellEnd"/>
      <w:r w:rsidRPr="00641F15">
        <w:t xml:space="preserve">, y bien restaurado por </w:t>
      </w:r>
      <w:proofErr w:type="spellStart"/>
      <w:r w:rsidRPr="00641F15">
        <w:rPr>
          <w:i/>
        </w:rPr>
        <w:t>Har</w:t>
      </w:r>
      <w:proofErr w:type="spellEnd"/>
      <w:r w:rsidRPr="00641F15">
        <w:t xml:space="preserve"> y </w:t>
      </w:r>
      <w:proofErr w:type="spellStart"/>
      <w:r w:rsidRPr="00641F15">
        <w:rPr>
          <w:i/>
        </w:rPr>
        <w:t>Men</w:t>
      </w:r>
      <w:proofErr w:type="spellEnd"/>
      <w:r w:rsidRPr="00641F15">
        <w:t>. Tampoco siguen la lectura de los editores modernos en los versos 2117, 2140-2141, el aparte del verso 2410, 2419 o en 2760</w:t>
      </w:r>
      <w:r w:rsidRPr="00641F15">
        <w:rPr>
          <w:i/>
        </w:rPr>
        <w:t>Acot</w:t>
      </w:r>
      <w:r w:rsidRPr="00641F15">
        <w:t>, donde parecería preferible aceptar la enmienda.</w:t>
      </w:r>
    </w:p>
    <w:p w14:paraId="1775D66C" w14:textId="77777777" w:rsidR="00864B2C" w:rsidRPr="00641F15" w:rsidRDefault="00864B2C" w:rsidP="00DF2ED1">
      <w:pPr>
        <w:pStyle w:val="Prosa"/>
        <w:rPr>
          <w:rFonts w:cs="Courier"/>
          <w:color w:val="000000"/>
          <w:szCs w:val="20"/>
          <w:lang w:eastAsia="es-ES_tradnl"/>
        </w:rPr>
      </w:pPr>
      <w:r w:rsidRPr="00641F15">
        <w:t xml:space="preserve">2009: edición de Ana Cristina López Viñuela, publicada por el Instituto Leonés de Cultura de la Diputación Provincial de León. </w:t>
      </w:r>
      <w:r w:rsidRPr="00641F15">
        <w:rPr>
          <w:rFonts w:cs="Courier"/>
          <w:color w:val="000000"/>
          <w:szCs w:val="20"/>
          <w:lang w:eastAsia="es-ES_tradnl"/>
        </w:rPr>
        <w:t xml:space="preserve">Toma como base el texto de la </w:t>
      </w:r>
      <w:r w:rsidRPr="00641F15">
        <w:rPr>
          <w:rFonts w:cs="Courier"/>
          <w:i/>
          <w:color w:val="000000"/>
          <w:szCs w:val="20"/>
          <w:lang w:eastAsia="es-ES_tradnl"/>
        </w:rPr>
        <w:t>Parte</w:t>
      </w:r>
      <w:r w:rsidRPr="00641F15">
        <w:rPr>
          <w:rFonts w:cs="Courier"/>
          <w:color w:val="000000"/>
          <w:szCs w:val="20"/>
          <w:lang w:eastAsia="es-ES_tradnl"/>
        </w:rPr>
        <w:t xml:space="preserve">, pero </w:t>
      </w:r>
      <w:r w:rsidRPr="00641F15">
        <w:t>«</w:t>
      </w:r>
      <w:r w:rsidRPr="00641F15">
        <w:rPr>
          <w:rFonts w:cs="Courier"/>
          <w:color w:val="000000"/>
          <w:szCs w:val="20"/>
          <w:lang w:eastAsia="es-ES_tradnl"/>
        </w:rPr>
        <w:t>para la distribución en escenas y el texto de algunas acotaciones</w:t>
      </w:r>
      <w:r w:rsidRPr="00641F15">
        <w:t xml:space="preserve">» </w:t>
      </w:r>
      <w:r w:rsidRPr="00641F15">
        <w:rPr>
          <w:rFonts w:cs="Courier"/>
          <w:color w:val="000000"/>
          <w:szCs w:val="20"/>
          <w:lang w:eastAsia="es-ES_tradnl"/>
        </w:rPr>
        <w:t xml:space="preserve">(p. 11) ha tenido en cuenta a Sainz de Robles. En cuanto a la modernización, </w:t>
      </w:r>
      <w:r w:rsidRPr="00641F15">
        <w:t>«</w:t>
      </w:r>
      <w:r w:rsidRPr="00641F15">
        <w:rPr>
          <w:rFonts w:cs="Courier"/>
          <w:color w:val="000000"/>
          <w:szCs w:val="20"/>
          <w:lang w:eastAsia="es-ES_tradnl"/>
        </w:rPr>
        <w:t>solo se han conservado aquellos rasgos de lengua que son más acordes con el tono de la obra o que contribuyen a mantener la versificación original</w:t>
      </w:r>
      <w:r w:rsidRPr="00641F15">
        <w:t>»</w:t>
      </w:r>
      <w:r w:rsidRPr="00641F15">
        <w:rPr>
          <w:rFonts w:cs="Courier"/>
          <w:color w:val="000000"/>
          <w:szCs w:val="20"/>
          <w:lang w:eastAsia="es-ES_tradnl"/>
        </w:rPr>
        <w:t xml:space="preserve"> (p. 11). El texto se acompaña con una sucinta anotación.</w:t>
      </w:r>
    </w:p>
    <w:p w14:paraId="1EAFA6B5" w14:textId="77777777" w:rsidR="00864B2C" w:rsidRPr="00641F15" w:rsidRDefault="00864B2C" w:rsidP="00DF2ED1">
      <w:pPr>
        <w:pStyle w:val="Prosa"/>
      </w:pPr>
      <w:r w:rsidRPr="00641F15">
        <w:t xml:space="preserve">2016: edición de Myriam </w:t>
      </w:r>
      <w:proofErr w:type="spellStart"/>
      <w:r w:rsidRPr="00641F15">
        <w:t>Adennebi</w:t>
      </w:r>
      <w:proofErr w:type="spellEnd"/>
      <w:r w:rsidRPr="00641F15">
        <w:t xml:space="preserve"> presentada como tesis doctoral (Universidad de León). No aporta datos útiles ni para el establecimiento del texto ni para la identificación de las fuentes de la comedia.</w:t>
      </w:r>
    </w:p>
    <w:p w14:paraId="539B2D71" w14:textId="77777777" w:rsidR="00864B2C" w:rsidRPr="00641F15" w:rsidRDefault="00864B2C" w:rsidP="00864B2C">
      <w:pPr>
        <w:ind w:firstLine="567"/>
        <w:rPr>
          <w:rFonts w:ascii="Times New Roman" w:hAnsi="Times New Roman"/>
        </w:rPr>
      </w:pPr>
    </w:p>
    <w:p w14:paraId="032B3108" w14:textId="77777777" w:rsidR="00864B2C" w:rsidRPr="00641F15" w:rsidRDefault="00864B2C" w:rsidP="00864B2C">
      <w:pPr>
        <w:rPr>
          <w:rFonts w:ascii="Times New Roman" w:hAnsi="Times New Roman"/>
        </w:rPr>
      </w:pPr>
    </w:p>
    <w:p w14:paraId="2B049F61" w14:textId="5039927E" w:rsidR="00864B2C" w:rsidRPr="00641F15" w:rsidRDefault="00D549A7" w:rsidP="00864B2C">
      <w:pPr>
        <w:jc w:val="center"/>
        <w:rPr>
          <w:rFonts w:ascii="Times New Roman" w:hAnsi="Times New Roman"/>
          <w:smallCaps/>
        </w:rPr>
      </w:pPr>
      <w:r>
        <w:rPr>
          <w:rFonts w:ascii="Times New Roman" w:hAnsi="Times New Roman"/>
          <w:smallCaps/>
        </w:rPr>
        <w:t>#</w:t>
      </w:r>
      <w:r w:rsidR="009D0036" w:rsidRPr="00641F15">
        <w:rPr>
          <w:rFonts w:ascii="Times New Roman" w:hAnsi="Times New Roman"/>
          <w:smallCaps/>
        </w:rPr>
        <w:t>RESUMEN DEL ARGUMENTO</w:t>
      </w:r>
    </w:p>
    <w:p w14:paraId="6B630ACE" w14:textId="77777777" w:rsidR="00864B2C" w:rsidRPr="00641F15" w:rsidRDefault="00864B2C" w:rsidP="00864B2C">
      <w:pPr>
        <w:rPr>
          <w:rFonts w:ascii="Times New Roman" w:hAnsi="Times New Roman"/>
        </w:rPr>
      </w:pPr>
    </w:p>
    <w:p w14:paraId="51A26504" w14:textId="18ACDB3A" w:rsidR="00864B2C" w:rsidRPr="00641F15" w:rsidRDefault="00D549A7" w:rsidP="00864B2C">
      <w:pPr>
        <w:rPr>
          <w:rFonts w:ascii="Times New Roman" w:hAnsi="Times New Roman"/>
          <w:i/>
        </w:rPr>
      </w:pPr>
      <w:r>
        <w:rPr>
          <w:rFonts w:ascii="Times New Roman" w:hAnsi="Times New Roman"/>
          <w:i/>
        </w:rPr>
        <w:t>#</w:t>
      </w:r>
      <w:r w:rsidR="00864B2C" w:rsidRPr="00641F15">
        <w:rPr>
          <w:rFonts w:ascii="Times New Roman" w:hAnsi="Times New Roman"/>
          <w:i/>
        </w:rPr>
        <w:t>Acto primero</w:t>
      </w:r>
    </w:p>
    <w:p w14:paraId="5E0A1EBF" w14:textId="77777777" w:rsidR="00864B2C" w:rsidRPr="00641F15" w:rsidRDefault="00864B2C" w:rsidP="00864B2C">
      <w:pPr>
        <w:rPr>
          <w:rFonts w:ascii="Times New Roman" w:hAnsi="Times New Roman"/>
        </w:rPr>
      </w:pPr>
    </w:p>
    <w:p w14:paraId="454A6C7D" w14:textId="77777777" w:rsidR="00864B2C" w:rsidRPr="00641F15" w:rsidRDefault="00864B2C" w:rsidP="006901A5">
      <w:pPr>
        <w:pStyle w:val="Prosa"/>
      </w:pPr>
      <w:r w:rsidRPr="00641F15">
        <w:t xml:space="preserve">La comedia tiene lugar en el reino de León durante los primeros siglos de la Reconquista, y alterna dos escenarios principales: el palacio real y el campo cercano a la aldea de Flor. El rey Bermudo, una vez cumplidas ciertas hazañas bélicas y deseoso de regresar al convento donde había profesado años antes, decide abdicar en su sobrino Alfonso y así se lo comunica a sus consejeros Arias Bustos y Tristán Godo. Cuando Alfonso llega a la corte, uno de los primeros encargos que recibe de don Bermudo es el de hacer caballero a un joven de la vecina aldea de Flor llamado Nuño. De boca del propio Rey escuchamos su historia: años atrás, al volver de una campaña de guerra, don Bermudo había encontrado entre unos juncos a la orilla del río a un niño abandonado; lo había rescatado y se lo había entregado a un labrador del lugar a quien le había encargado su crianza. Pensando que el hallazgo fuese una señal divina, el Rey quiere ahora honrar a Nuño. Paralelamente asistimos a varias escenas en las que conocemos </w:t>
      </w:r>
      <w:r w:rsidRPr="00641F15">
        <w:lastRenderedPageBreak/>
        <w:t xml:space="preserve">al propio Nuño, un honrado labrador enamorado de </w:t>
      </w:r>
      <w:proofErr w:type="spellStart"/>
      <w:r w:rsidRPr="00641F15">
        <w:t>Nise</w:t>
      </w:r>
      <w:proofErr w:type="spellEnd"/>
      <w:r w:rsidRPr="00641F15">
        <w:t xml:space="preserve">, quien le corresponde en sus amores. Un hermoso intercambio lírico y amoroso entre ambos desemboca en una escena de baile con la participación de otros varios aldeanos, entre los que se encuentra Silverio, también enamorado de </w:t>
      </w:r>
      <w:proofErr w:type="spellStart"/>
      <w:r w:rsidRPr="00641F15">
        <w:t>Nise</w:t>
      </w:r>
      <w:proofErr w:type="spellEnd"/>
      <w:r w:rsidRPr="00641F15">
        <w:t xml:space="preserve"> y, por tanto, rival de Nuño. Cuando estos están a punto de batirse en duelo llega el cortesano don Sancho, quien le revela a Nuño los deseos del Rey de llevarlo a la corte y hacerlo caballero. Nuño obedece y se dispone a acompañar a don Sancho no sin antes darle palabra de casamiento a </w:t>
      </w:r>
      <w:proofErr w:type="spellStart"/>
      <w:r w:rsidRPr="00641F15">
        <w:t>Nise</w:t>
      </w:r>
      <w:proofErr w:type="spellEnd"/>
      <w:r w:rsidRPr="00641F15">
        <w:t xml:space="preserve">. Ya en palacio y mediante una conversación entre doña Jimena y doña Blanca, hermana y prima de Alfonso respectivamente, sabemos que los rumores cortesanos dan a don Bermudo como padre de Nuño y a una de las dos damas como su futura esposa, si bien doña Jimena manifiesta que su corazón está puesto en don Sancho. Llegan don Sancho y Nuño y poco después se produce el encuentro entre todos los personajes. Don Alfonso le pide a Nuño que realice una hazaña bélica como requisito para poder armarlo caballero; Jimena y don Sancho acuerdan una entrevista secreta para esa noche; Blanca se muestra disgustada con el recién llegado; y Nuño reafirma su amor y fidelidad a </w:t>
      </w:r>
      <w:proofErr w:type="spellStart"/>
      <w:r w:rsidRPr="00641F15">
        <w:t>Nise</w:t>
      </w:r>
      <w:proofErr w:type="spellEnd"/>
      <w:r w:rsidRPr="00641F15">
        <w:t>.</w:t>
      </w:r>
    </w:p>
    <w:p w14:paraId="5330CEDA" w14:textId="77777777" w:rsidR="00864B2C" w:rsidRPr="00641F15" w:rsidRDefault="00864B2C" w:rsidP="006901A5">
      <w:pPr>
        <w:pStyle w:val="Prosa"/>
      </w:pPr>
    </w:p>
    <w:p w14:paraId="127C5A10" w14:textId="00E6D661" w:rsidR="00864B2C" w:rsidRPr="00641F15" w:rsidRDefault="00D549A7" w:rsidP="00864B2C">
      <w:pPr>
        <w:rPr>
          <w:rFonts w:ascii="Times New Roman" w:hAnsi="Times New Roman"/>
          <w:i/>
        </w:rPr>
      </w:pPr>
      <w:r>
        <w:rPr>
          <w:rFonts w:ascii="Times New Roman" w:hAnsi="Times New Roman"/>
          <w:i/>
        </w:rPr>
        <w:t>#</w:t>
      </w:r>
      <w:r w:rsidR="00864B2C" w:rsidRPr="00641F15">
        <w:rPr>
          <w:rFonts w:ascii="Times New Roman" w:hAnsi="Times New Roman"/>
          <w:i/>
        </w:rPr>
        <w:t>Acto segundo</w:t>
      </w:r>
    </w:p>
    <w:p w14:paraId="4797DB9F" w14:textId="77777777" w:rsidR="00864B2C" w:rsidRPr="00641F15" w:rsidRDefault="00864B2C" w:rsidP="00864B2C">
      <w:pPr>
        <w:rPr>
          <w:rFonts w:ascii="Times New Roman" w:hAnsi="Times New Roman"/>
        </w:rPr>
      </w:pPr>
    </w:p>
    <w:p w14:paraId="27D14B5D" w14:textId="77777777" w:rsidR="00864B2C" w:rsidRPr="00641F15" w:rsidRDefault="00864B2C" w:rsidP="006901A5">
      <w:pPr>
        <w:pStyle w:val="Prosa"/>
      </w:pPr>
      <w:r w:rsidRPr="00641F15">
        <w:t xml:space="preserve">La acción se sitúa algún tiempo después, una vez que Nuño ha llevado a cabo las hazañas que se le exigían para ser caballero. Una vez terminada la ceremonia de investidura y de regreso a palacio, la comitiva real, con el Rey, Nuño (ya en hábito de caballero), las dos damas, don Sancho y otros cortesanos, llega al lugar donde está </w:t>
      </w:r>
      <w:proofErr w:type="spellStart"/>
      <w:r w:rsidRPr="00641F15">
        <w:t>Nise</w:t>
      </w:r>
      <w:proofErr w:type="spellEnd"/>
      <w:r w:rsidRPr="00641F15">
        <w:t xml:space="preserve"> acompañada del aldeano Bato. La escena sirve para que diversos personajes descubran su estado de ánimo e intenciones: </w:t>
      </w:r>
      <w:proofErr w:type="spellStart"/>
      <w:r w:rsidRPr="00641F15">
        <w:t>Nise</w:t>
      </w:r>
      <w:proofErr w:type="spellEnd"/>
      <w:r w:rsidRPr="00641F15">
        <w:t xml:space="preserve">, desconsolada porque cree que ha perdido a su amado; el Rey, deseoso de dar esposa al nuevo caballero; Blanca, enamorada a fin de cuentas de Nuño; y este, firme en su amor a </w:t>
      </w:r>
      <w:proofErr w:type="spellStart"/>
      <w:r w:rsidRPr="00641F15">
        <w:t>Nise</w:t>
      </w:r>
      <w:proofErr w:type="spellEnd"/>
      <w:r w:rsidRPr="00641F15">
        <w:t xml:space="preserve">. Mientras tanto, Arias Bustos y Tristán Godo, que unas escenas antes habían manifestado su recelo por la llegada del nuevo rey y también por la del aldeano, al temer que Nuño podía usurparle a Bustos su papel de privado y a Godo su pretensión oficial a la mano de Jimena (a pesar de que él está enamorado realmente de Blanca), ponen en marcha una treta para hacerle creer al Rey que Nuño lo está traicionando con el enemigo Muza. Cuando el Rey oye que Nuño está en tratativas con el enemigo, lo hace llamar, pero Nuño lo niega todo. Alfonso decide darle un margen de confianza y lo envía a descansar escoltado por un soldado (que también participa en el engaño). Frustradas sus expectativas de que el castigo a Nuño sea inmediato, Bustos y Godo ordenan asesinar al soldado para hacer creer al Rey que Nuño lo ha matado al intentar huir. Así se hace, y ante tal evidencia el Rey ya no tiene dudas de que Nuño es culpable de traición y convoca a don Arias para que le aconseje cómo actuar, pues teme ofender a don Bermudo –presunto padre– si Nuño recibe un castigo demasiado duro. Don Arias anima al Rey a que despoje a Nuño de los honores de caballero y lo devuelva a la aldea. En esto le llega a Alfonso una carta de su tía desde el lecho de muerte en la que le confiesa que en su juventud había dado a luz una hija ilegítima del conde de Castilla, Inés, que se había criado en la aldea de Flor bajo el nombre de </w:t>
      </w:r>
      <w:proofErr w:type="spellStart"/>
      <w:r w:rsidRPr="00641F15">
        <w:t>Nise</w:t>
      </w:r>
      <w:proofErr w:type="spellEnd"/>
      <w:r w:rsidRPr="00641F15">
        <w:t xml:space="preserve">. Alfonso decide traerla a la corte para darle los honores que se merece como prima suya. En esto llega Nuño, y el Rey le comunica su decisión de apartarlo de la corte y devolverlo a la aldea. Nuño </w:t>
      </w:r>
      <w:proofErr w:type="gramStart"/>
      <w:r w:rsidRPr="00641F15">
        <w:t>acepta</w:t>
      </w:r>
      <w:proofErr w:type="gramEnd"/>
      <w:r w:rsidRPr="00641F15">
        <w:t xml:space="preserve"> pero jura vengarse. </w:t>
      </w:r>
    </w:p>
    <w:p w14:paraId="2344F824" w14:textId="77777777" w:rsidR="00864B2C" w:rsidRPr="00641F15" w:rsidRDefault="00864B2C" w:rsidP="006901A5">
      <w:pPr>
        <w:pStyle w:val="Prosa"/>
      </w:pPr>
    </w:p>
    <w:p w14:paraId="27F05040" w14:textId="4C3678E0" w:rsidR="00864B2C" w:rsidRPr="00641F15" w:rsidRDefault="00D549A7" w:rsidP="00864B2C">
      <w:pPr>
        <w:rPr>
          <w:rFonts w:ascii="Times New Roman" w:hAnsi="Times New Roman"/>
          <w:i/>
        </w:rPr>
      </w:pPr>
      <w:r>
        <w:rPr>
          <w:rFonts w:ascii="Times New Roman" w:hAnsi="Times New Roman"/>
          <w:i/>
        </w:rPr>
        <w:t>#</w:t>
      </w:r>
      <w:r w:rsidR="00864B2C" w:rsidRPr="00641F15">
        <w:rPr>
          <w:rFonts w:ascii="Times New Roman" w:hAnsi="Times New Roman"/>
          <w:i/>
        </w:rPr>
        <w:t>Acto tercero</w:t>
      </w:r>
    </w:p>
    <w:p w14:paraId="4943728D" w14:textId="77777777" w:rsidR="00864B2C" w:rsidRPr="00641F15" w:rsidRDefault="00864B2C" w:rsidP="00864B2C">
      <w:pPr>
        <w:rPr>
          <w:rFonts w:ascii="Times New Roman" w:hAnsi="Times New Roman"/>
        </w:rPr>
      </w:pPr>
    </w:p>
    <w:p w14:paraId="3B8E7A1E" w14:textId="77777777" w:rsidR="00864B2C" w:rsidRPr="00641F15" w:rsidRDefault="00864B2C" w:rsidP="006901A5">
      <w:pPr>
        <w:pStyle w:val="Prosa"/>
      </w:pPr>
      <w:proofErr w:type="spellStart"/>
      <w:r w:rsidRPr="00641F15">
        <w:t>Nise</w:t>
      </w:r>
      <w:proofErr w:type="spellEnd"/>
      <w:r w:rsidRPr="00641F15">
        <w:t xml:space="preserve"> se deja persuadir por los engaños de Silverio, quien le asegura que Nuño se ha casado con Blanca. Despechada, le ofrece su mano a Silverio. En este momento aparece en escena Nuño y los descubre. Nuño desmiente a Silverio y sale tras él cuando este intenta huir. Llega al lugar don Sancho, esta vez en busca de la bella </w:t>
      </w:r>
      <w:proofErr w:type="spellStart"/>
      <w:r w:rsidRPr="00641F15">
        <w:t>Nise</w:t>
      </w:r>
      <w:proofErr w:type="spellEnd"/>
      <w:r w:rsidRPr="00641F15">
        <w:t xml:space="preserve">, de nuevo por mandato del Rey. </w:t>
      </w:r>
      <w:proofErr w:type="spellStart"/>
      <w:r w:rsidRPr="00641F15">
        <w:t>Nise</w:t>
      </w:r>
      <w:proofErr w:type="spellEnd"/>
      <w:r w:rsidRPr="00641F15">
        <w:t xml:space="preserve"> obedece al punto creyendo que en la corte podrá aclarar su situación con Nuño, y parten de inmediato. Nuño, que no ha podido alcanzar a Silverio, vuelve a la escena, donde le informan de que </w:t>
      </w:r>
      <w:proofErr w:type="spellStart"/>
      <w:r w:rsidRPr="00641F15">
        <w:t>Nise</w:t>
      </w:r>
      <w:proofErr w:type="spellEnd"/>
      <w:r w:rsidRPr="00641F15">
        <w:t xml:space="preserve"> va camino de palacio en calidad de prima del Rey. En la siguiente escena, mientras Blanca y Jimena debaten cuál puede ser el pretendiente mejor para la primera, si Arias o Godo, aparecen estos por el otro lado disputándose la mano de Inés / </w:t>
      </w:r>
      <w:proofErr w:type="spellStart"/>
      <w:r w:rsidRPr="00641F15">
        <w:t>Nise</w:t>
      </w:r>
      <w:proofErr w:type="spellEnd"/>
      <w:r w:rsidRPr="00641F15">
        <w:t xml:space="preserve">. Cuando están a punto de llegar a las armas, las dos damas los detienen y se deshace el divertido equívoco que se había producido al pensar Blanca que era ella el objeto de la riña. Entra el Rey con </w:t>
      </w:r>
      <w:proofErr w:type="spellStart"/>
      <w:r w:rsidRPr="00641F15">
        <w:t>Nise</w:t>
      </w:r>
      <w:proofErr w:type="spellEnd"/>
      <w:r w:rsidRPr="00641F15">
        <w:t xml:space="preserve"> y don Sancho, momento que Arias y Godo aprovechan para, cada uno por su parte, pedirle la mano de Inés, petición desechada en ambos casos. Más adelante los dos consejeros encuentran un árbitro, don Fernán Núñez, embajador del conde de Castilla, que les ayuda a dirimir sus diferencias, echando a suerte sus destinos. Escriben sus nombres en unos trozos de papel y recurren a unos villanos que ven por allí para que saquen uno de los nombres. Uno de los villanos no es otro que Nuño, que entretanto ha llegado a León en busca de </w:t>
      </w:r>
      <w:proofErr w:type="spellStart"/>
      <w:r w:rsidRPr="00641F15">
        <w:t>Nise</w:t>
      </w:r>
      <w:proofErr w:type="spellEnd"/>
      <w:r w:rsidRPr="00641F15">
        <w:t xml:space="preserve">. Don Fernando se acerca a él y le pide que saque un papel. Cuando Nuño se percata de lo que está ocurriendo, manifiesta su enojo y sus planes de salvar a </w:t>
      </w:r>
      <w:proofErr w:type="spellStart"/>
      <w:r w:rsidRPr="00641F15">
        <w:t>Nise</w:t>
      </w:r>
      <w:proofErr w:type="spellEnd"/>
      <w:r w:rsidRPr="00641F15">
        <w:t xml:space="preserve"> de las garras de los dos pretendientes. Estos, al verlo tan alterado, se marchan junto con Fernán Núñez. Nuño llama a las puertas del palacio y pide que salga </w:t>
      </w:r>
      <w:proofErr w:type="spellStart"/>
      <w:r w:rsidRPr="00641F15">
        <w:t>Nise</w:t>
      </w:r>
      <w:proofErr w:type="spellEnd"/>
      <w:r w:rsidRPr="00641F15">
        <w:t xml:space="preserve">. Aparece esta y ambos confirman su amor recíproco. Llega en este momento el Rey con las damas, los consejeros, el embajador y el Conde. El Rey manda llevar a los dos villanos, que salen escoltados por Arias. Viendo los problemas que puede causar Inés, Alfonso decide casarla cuanto antes. Jimena le aconseja que la case con Arias. Al ver que sus posibilidades peligran, Tristán delata a Arias como traidor. Cuando este regresa, el Rey le habla aparte y le hace creer que tiene intenciones de casar a </w:t>
      </w:r>
      <w:proofErr w:type="spellStart"/>
      <w:r w:rsidRPr="00641F15">
        <w:t>Nise</w:t>
      </w:r>
      <w:proofErr w:type="spellEnd"/>
      <w:r w:rsidRPr="00641F15">
        <w:t xml:space="preserve"> con Tristán, pero que ha oído que Tristán fue quien traicionó a Nuño, y que, para defenderse, Tristán le ha dicho que no había sido él, sino don Arias. Arias niega entonces ser el autor de la traición y asegura que quien la había llevado a cabo había sido Tristán. Entretanto, habiendo sabido don Bermudo que Alfonso había desterrado a Nuño, envía a Mendo, el labrador que </w:t>
      </w:r>
      <w:proofErr w:type="spellStart"/>
      <w:r w:rsidRPr="00641F15">
        <w:t>crió</w:t>
      </w:r>
      <w:proofErr w:type="spellEnd"/>
      <w:r w:rsidRPr="00641F15">
        <w:t xml:space="preserve"> al niño desde pequeño, para que le cuente a Alfonso la historia verdadera y rectifique su decisión: había sido </w:t>
      </w:r>
      <w:proofErr w:type="spellStart"/>
      <w:r w:rsidRPr="00641F15">
        <w:t>Fruela</w:t>
      </w:r>
      <w:proofErr w:type="spellEnd"/>
      <w:r w:rsidRPr="00641F15">
        <w:t xml:space="preserve">, el padre de don Alfonso, quien había engendrado al muchacho en una doncella hidalga, desposeída de sus bienes por los moros. Temerosa de no ser creída, la madre, poco antes de morir, había echado al niño a los juncos donde lo había encontrado Bermudo. Terminado el relato, Alfonso manda traer a Nuño y acusa a los dos consejeros de traición. Llega Nuño, que renuncia a darles escarmiento por las armas si ellos confiesan sus culpas. La obra se remata con la embajada de Fernán Núñez, que pide para su señor, el conde de Castilla, la mano de doña Blanca; con la promesa de matrimonio de </w:t>
      </w:r>
      <w:proofErr w:type="spellStart"/>
      <w:r w:rsidRPr="00641F15">
        <w:t>Nise</w:t>
      </w:r>
      <w:proofErr w:type="spellEnd"/>
      <w:r w:rsidRPr="00641F15">
        <w:t xml:space="preserve"> y Nuño; y con el perdón de los dos traidores.</w:t>
      </w:r>
    </w:p>
    <w:p w14:paraId="63EFA424" w14:textId="77777777" w:rsidR="00864B2C" w:rsidRPr="00641F15" w:rsidRDefault="00864B2C" w:rsidP="006901A5">
      <w:pPr>
        <w:pStyle w:val="Prosa"/>
      </w:pPr>
    </w:p>
    <w:p w14:paraId="7B78F1B6" w14:textId="77777777" w:rsidR="00864B2C" w:rsidRPr="00641F15" w:rsidRDefault="00864B2C" w:rsidP="00864B2C">
      <w:pPr>
        <w:rPr>
          <w:rFonts w:ascii="Times New Roman" w:hAnsi="Times New Roman"/>
        </w:rPr>
      </w:pPr>
    </w:p>
    <w:p w14:paraId="69DDBDE3" w14:textId="73E9B9DB" w:rsidR="00864B2C" w:rsidRPr="00641F15" w:rsidRDefault="00D549A7" w:rsidP="00864B2C">
      <w:pPr>
        <w:jc w:val="center"/>
        <w:rPr>
          <w:rFonts w:ascii="Times New Roman" w:hAnsi="Times New Roman"/>
          <w:smallCaps/>
        </w:rPr>
      </w:pPr>
      <w:r>
        <w:rPr>
          <w:rFonts w:ascii="Times New Roman" w:hAnsi="Times New Roman"/>
          <w:smallCaps/>
        </w:rPr>
        <w:t>#</w:t>
      </w:r>
      <w:r w:rsidR="00864B2C" w:rsidRPr="00641F15">
        <w:rPr>
          <w:rFonts w:ascii="Times New Roman" w:hAnsi="Times New Roman"/>
          <w:smallCaps/>
        </w:rPr>
        <w:t>sinopsis de la versificación</w:t>
      </w:r>
    </w:p>
    <w:p w14:paraId="7ACAA785" w14:textId="77777777" w:rsidR="00864B2C" w:rsidRPr="00641F15" w:rsidRDefault="00864B2C" w:rsidP="00864B2C">
      <w:pPr>
        <w:rPr>
          <w:rFonts w:ascii="Times New Roman" w:hAnsi="Times New Roman"/>
        </w:rPr>
      </w:pPr>
    </w:p>
    <w:tbl>
      <w:tblPr>
        <w:tblStyle w:val="Tablaconcuadrcula"/>
        <w:tblW w:w="0" w:type="auto"/>
        <w:tblLook w:val="04A0" w:firstRow="1" w:lastRow="0" w:firstColumn="1" w:lastColumn="0" w:noHBand="0" w:noVBand="1"/>
      </w:tblPr>
      <w:tblGrid>
        <w:gridCol w:w="2831"/>
        <w:gridCol w:w="2861"/>
        <w:gridCol w:w="2796"/>
      </w:tblGrid>
      <w:tr w:rsidR="00ED7C24" w:rsidRPr="00ED7C24" w14:paraId="683282A1" w14:textId="77777777" w:rsidTr="006934BA">
        <w:tc>
          <w:tcPr>
            <w:tcW w:w="2841" w:type="dxa"/>
          </w:tcPr>
          <w:p w14:paraId="574AA5D4" w14:textId="77777777" w:rsidR="00ED7C24" w:rsidRPr="00ED7C24" w:rsidRDefault="00ED7C24" w:rsidP="006934BA">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Versos</w:t>
            </w:r>
          </w:p>
        </w:tc>
        <w:tc>
          <w:tcPr>
            <w:tcW w:w="2841" w:type="dxa"/>
          </w:tcPr>
          <w:p w14:paraId="65C887C3" w14:textId="77777777" w:rsidR="00ED7C24" w:rsidRPr="00ED7C24" w:rsidRDefault="00ED7C24" w:rsidP="006934BA">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Estrofa</w:t>
            </w:r>
          </w:p>
        </w:tc>
        <w:tc>
          <w:tcPr>
            <w:tcW w:w="2812" w:type="dxa"/>
          </w:tcPr>
          <w:p w14:paraId="590D2432" w14:textId="77777777" w:rsidR="00ED7C24" w:rsidRPr="00ED7C24" w:rsidRDefault="00ED7C24" w:rsidP="006934BA">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Total</w:t>
            </w:r>
          </w:p>
        </w:tc>
      </w:tr>
      <w:tr w:rsidR="00ED7C24" w:rsidRPr="00ED7C24" w14:paraId="6553D3D2" w14:textId="77777777" w:rsidTr="006934BA">
        <w:tc>
          <w:tcPr>
            <w:tcW w:w="2841" w:type="dxa"/>
          </w:tcPr>
          <w:p w14:paraId="74CA4CFA" w14:textId="77777777" w:rsidR="00ED7C24" w:rsidRPr="00ED7C24" w:rsidRDefault="00ED7C24" w:rsidP="006934BA">
            <w:pPr>
              <w:rPr>
                <w:rFonts w:asciiTheme="majorBidi" w:hAnsiTheme="majorBidi" w:cstheme="majorBidi"/>
              </w:rPr>
            </w:pPr>
            <w:r w:rsidRPr="00ED7C24">
              <w:rPr>
                <w:rFonts w:asciiTheme="majorBidi" w:hAnsiTheme="majorBidi" w:cstheme="majorBidi"/>
                <w:b/>
                <w:i/>
              </w:rPr>
              <w:t>Acto primero</w:t>
            </w:r>
          </w:p>
        </w:tc>
        <w:tc>
          <w:tcPr>
            <w:tcW w:w="2841" w:type="dxa"/>
          </w:tcPr>
          <w:p w14:paraId="0FF801A4" w14:textId="77777777" w:rsidR="00ED7C24" w:rsidRPr="00ED7C24" w:rsidRDefault="00ED7C24" w:rsidP="006934BA">
            <w:pPr>
              <w:rPr>
                <w:rFonts w:asciiTheme="majorBidi" w:hAnsiTheme="majorBidi" w:cstheme="majorBidi"/>
              </w:rPr>
            </w:pPr>
          </w:p>
        </w:tc>
        <w:tc>
          <w:tcPr>
            <w:tcW w:w="2812" w:type="dxa"/>
          </w:tcPr>
          <w:p w14:paraId="3863BCEE" w14:textId="77777777" w:rsidR="00ED7C24" w:rsidRPr="00ED7C24" w:rsidRDefault="00ED7C24" w:rsidP="006934BA">
            <w:pPr>
              <w:rPr>
                <w:rFonts w:asciiTheme="majorBidi" w:hAnsiTheme="majorBidi" w:cstheme="majorBidi"/>
              </w:rPr>
            </w:pPr>
          </w:p>
        </w:tc>
      </w:tr>
      <w:tr w:rsidR="00ED7C24" w:rsidRPr="00ED7C24" w14:paraId="3237E2FB" w14:textId="77777777" w:rsidTr="006934BA">
        <w:tc>
          <w:tcPr>
            <w:tcW w:w="2841" w:type="dxa"/>
          </w:tcPr>
          <w:p w14:paraId="5BF20591" w14:textId="77777777" w:rsidR="00ED7C24" w:rsidRPr="00ED7C24" w:rsidRDefault="00ED7C24" w:rsidP="006934BA">
            <w:pPr>
              <w:rPr>
                <w:rFonts w:asciiTheme="majorBidi" w:hAnsiTheme="majorBidi" w:cstheme="majorBidi"/>
                <w:lang w:val="es-ES"/>
              </w:rPr>
            </w:pPr>
            <w:r w:rsidRPr="00ED7C24">
              <w:rPr>
                <w:rFonts w:asciiTheme="majorBidi" w:hAnsiTheme="majorBidi" w:cstheme="majorBidi"/>
              </w:rPr>
              <w:t>1-120</w:t>
            </w:r>
          </w:p>
        </w:tc>
        <w:tc>
          <w:tcPr>
            <w:tcW w:w="2841" w:type="dxa"/>
          </w:tcPr>
          <w:p w14:paraId="6ECC6331" w14:textId="77777777" w:rsidR="00ED7C24" w:rsidRPr="00ED7C24" w:rsidRDefault="00ED7C24" w:rsidP="006934BA">
            <w:pPr>
              <w:rPr>
                <w:rFonts w:asciiTheme="majorBidi" w:hAnsiTheme="majorBidi" w:cstheme="majorBidi"/>
              </w:rPr>
            </w:pPr>
            <w:r w:rsidRPr="00ED7C24">
              <w:rPr>
                <w:rFonts w:asciiTheme="majorBidi" w:hAnsiTheme="majorBidi" w:cstheme="majorBidi"/>
              </w:rPr>
              <w:t>quintillas</w:t>
            </w:r>
          </w:p>
        </w:tc>
        <w:tc>
          <w:tcPr>
            <w:tcW w:w="2812" w:type="dxa"/>
          </w:tcPr>
          <w:p w14:paraId="32062EA3"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120</w:t>
            </w:r>
          </w:p>
        </w:tc>
      </w:tr>
      <w:tr w:rsidR="00ED7C24" w:rsidRPr="00ED7C24" w14:paraId="1CF5C4B8" w14:textId="77777777" w:rsidTr="006934BA">
        <w:tc>
          <w:tcPr>
            <w:tcW w:w="2841" w:type="dxa"/>
          </w:tcPr>
          <w:p w14:paraId="250B80C4" w14:textId="77777777" w:rsidR="00ED7C24" w:rsidRPr="00ED7C24" w:rsidRDefault="00ED7C24" w:rsidP="006934BA">
            <w:pPr>
              <w:rPr>
                <w:rFonts w:asciiTheme="majorBidi" w:hAnsiTheme="majorBidi" w:cstheme="majorBidi"/>
              </w:rPr>
            </w:pPr>
            <w:r w:rsidRPr="00ED7C24">
              <w:rPr>
                <w:rFonts w:asciiTheme="majorBidi" w:hAnsiTheme="majorBidi" w:cstheme="majorBidi"/>
              </w:rPr>
              <w:lastRenderedPageBreak/>
              <w:t>121-282</w:t>
            </w:r>
          </w:p>
        </w:tc>
        <w:tc>
          <w:tcPr>
            <w:tcW w:w="2841" w:type="dxa"/>
          </w:tcPr>
          <w:p w14:paraId="4557A0EA" w14:textId="77777777" w:rsidR="00ED7C24" w:rsidRPr="00ED7C24" w:rsidRDefault="00ED7C24" w:rsidP="006934BA">
            <w:pPr>
              <w:rPr>
                <w:rFonts w:asciiTheme="majorBidi" w:hAnsiTheme="majorBidi" w:cstheme="majorBidi"/>
              </w:rPr>
            </w:pPr>
            <w:r w:rsidRPr="00ED7C24">
              <w:rPr>
                <w:rFonts w:asciiTheme="majorBidi" w:hAnsiTheme="majorBidi" w:cstheme="majorBidi"/>
              </w:rPr>
              <w:t>sextetos-lira</w:t>
            </w:r>
          </w:p>
        </w:tc>
        <w:tc>
          <w:tcPr>
            <w:tcW w:w="2812" w:type="dxa"/>
          </w:tcPr>
          <w:p w14:paraId="4DC5164F"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162</w:t>
            </w:r>
          </w:p>
        </w:tc>
      </w:tr>
      <w:tr w:rsidR="00ED7C24" w:rsidRPr="00ED7C24" w14:paraId="4E5A5896" w14:textId="77777777" w:rsidTr="006934BA">
        <w:tc>
          <w:tcPr>
            <w:tcW w:w="2841" w:type="dxa"/>
          </w:tcPr>
          <w:p w14:paraId="1B888F87" w14:textId="77777777" w:rsidR="00ED7C24" w:rsidRPr="00ED7C24" w:rsidRDefault="00ED7C24" w:rsidP="006934BA">
            <w:pPr>
              <w:rPr>
                <w:rFonts w:asciiTheme="majorBidi" w:hAnsiTheme="majorBidi" w:cstheme="majorBidi"/>
              </w:rPr>
            </w:pPr>
            <w:r w:rsidRPr="00ED7C24">
              <w:rPr>
                <w:rFonts w:asciiTheme="majorBidi" w:hAnsiTheme="majorBidi" w:cstheme="majorBidi"/>
              </w:rPr>
              <w:t>283-322</w:t>
            </w:r>
          </w:p>
        </w:tc>
        <w:tc>
          <w:tcPr>
            <w:tcW w:w="2841" w:type="dxa"/>
          </w:tcPr>
          <w:p w14:paraId="60F6E8DC" w14:textId="77777777" w:rsidR="00ED7C24" w:rsidRPr="00ED7C24" w:rsidRDefault="00ED7C24" w:rsidP="006934BA">
            <w:pPr>
              <w:rPr>
                <w:rFonts w:asciiTheme="majorBidi" w:hAnsiTheme="majorBidi" w:cstheme="majorBidi"/>
              </w:rPr>
            </w:pPr>
            <w:r w:rsidRPr="00ED7C24">
              <w:rPr>
                <w:rFonts w:asciiTheme="majorBidi" w:hAnsiTheme="majorBidi" w:cstheme="majorBidi"/>
              </w:rPr>
              <w:t>décimas</w:t>
            </w:r>
          </w:p>
        </w:tc>
        <w:tc>
          <w:tcPr>
            <w:tcW w:w="2812" w:type="dxa"/>
          </w:tcPr>
          <w:p w14:paraId="7B503050"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40</w:t>
            </w:r>
          </w:p>
        </w:tc>
      </w:tr>
      <w:tr w:rsidR="00ED7C24" w:rsidRPr="00ED7C24" w14:paraId="0287BD52" w14:textId="77777777" w:rsidTr="006934BA">
        <w:tc>
          <w:tcPr>
            <w:tcW w:w="2841" w:type="dxa"/>
          </w:tcPr>
          <w:p w14:paraId="7B053F24" w14:textId="77777777" w:rsidR="00ED7C24" w:rsidRPr="00ED7C24" w:rsidRDefault="00ED7C24" w:rsidP="006934BA">
            <w:pPr>
              <w:rPr>
                <w:rFonts w:asciiTheme="majorBidi" w:hAnsiTheme="majorBidi" w:cstheme="majorBidi"/>
              </w:rPr>
            </w:pPr>
            <w:r w:rsidRPr="00ED7C24">
              <w:rPr>
                <w:rFonts w:asciiTheme="majorBidi" w:hAnsiTheme="majorBidi" w:cstheme="majorBidi"/>
              </w:rPr>
              <w:t>323-394</w:t>
            </w:r>
          </w:p>
        </w:tc>
        <w:tc>
          <w:tcPr>
            <w:tcW w:w="2841" w:type="dxa"/>
          </w:tcPr>
          <w:p w14:paraId="13544151" w14:textId="77777777" w:rsidR="00ED7C24" w:rsidRPr="00ED7C24" w:rsidRDefault="00ED7C24" w:rsidP="006934BA">
            <w:pPr>
              <w:rPr>
                <w:rFonts w:asciiTheme="majorBidi" w:hAnsiTheme="majorBidi" w:cstheme="majorBidi"/>
              </w:rPr>
            </w:pPr>
            <w:r w:rsidRPr="00ED7C24">
              <w:rPr>
                <w:rFonts w:asciiTheme="majorBidi" w:hAnsiTheme="majorBidi" w:cstheme="majorBidi"/>
              </w:rPr>
              <w:t>redondillas</w:t>
            </w:r>
          </w:p>
        </w:tc>
        <w:tc>
          <w:tcPr>
            <w:tcW w:w="2812" w:type="dxa"/>
          </w:tcPr>
          <w:p w14:paraId="225A7002"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72</w:t>
            </w:r>
          </w:p>
        </w:tc>
      </w:tr>
      <w:tr w:rsidR="00ED7C24" w:rsidRPr="00ED7C24" w14:paraId="54E5C705" w14:textId="77777777" w:rsidTr="006934BA">
        <w:tc>
          <w:tcPr>
            <w:tcW w:w="2841" w:type="dxa"/>
          </w:tcPr>
          <w:p w14:paraId="2C7695EF" w14:textId="77777777" w:rsidR="00ED7C24" w:rsidRPr="00ED7C24" w:rsidRDefault="00ED7C24" w:rsidP="006934BA">
            <w:pPr>
              <w:rPr>
                <w:rFonts w:asciiTheme="majorBidi" w:hAnsiTheme="majorBidi" w:cstheme="majorBidi"/>
              </w:rPr>
            </w:pPr>
            <w:r w:rsidRPr="00ED7C24">
              <w:rPr>
                <w:rFonts w:asciiTheme="majorBidi" w:hAnsiTheme="majorBidi" w:cstheme="majorBidi"/>
              </w:rPr>
              <w:t>395-422</w:t>
            </w:r>
          </w:p>
        </w:tc>
        <w:tc>
          <w:tcPr>
            <w:tcW w:w="2841" w:type="dxa"/>
          </w:tcPr>
          <w:p w14:paraId="5C62AC92" w14:textId="77777777" w:rsidR="00ED7C24" w:rsidRPr="00ED7C24" w:rsidRDefault="00ED7C24" w:rsidP="006934BA">
            <w:pPr>
              <w:rPr>
                <w:rFonts w:asciiTheme="majorBidi" w:hAnsiTheme="majorBidi" w:cstheme="majorBidi"/>
              </w:rPr>
            </w:pPr>
            <w:r w:rsidRPr="00ED7C24">
              <w:rPr>
                <w:rFonts w:asciiTheme="majorBidi" w:hAnsiTheme="majorBidi" w:cstheme="majorBidi"/>
              </w:rPr>
              <w:t xml:space="preserve">romancillo en </w:t>
            </w:r>
            <w:r w:rsidRPr="00ED7C24">
              <w:rPr>
                <w:rFonts w:asciiTheme="majorBidi" w:hAnsiTheme="majorBidi" w:cstheme="majorBidi"/>
                <w:i/>
              </w:rPr>
              <w:t>i-a</w:t>
            </w:r>
          </w:p>
        </w:tc>
        <w:tc>
          <w:tcPr>
            <w:tcW w:w="2812" w:type="dxa"/>
          </w:tcPr>
          <w:p w14:paraId="5083371A"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28</w:t>
            </w:r>
          </w:p>
        </w:tc>
      </w:tr>
      <w:tr w:rsidR="00ED7C24" w:rsidRPr="00ED7C24" w14:paraId="0A43C807" w14:textId="77777777" w:rsidTr="006934BA">
        <w:tc>
          <w:tcPr>
            <w:tcW w:w="0" w:type="auto"/>
          </w:tcPr>
          <w:p w14:paraId="0E10FE36"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423-494</w:t>
            </w:r>
          </w:p>
        </w:tc>
        <w:tc>
          <w:tcPr>
            <w:tcW w:w="0" w:type="auto"/>
          </w:tcPr>
          <w:p w14:paraId="3CF5069A"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1F0B2980"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72</w:t>
            </w:r>
          </w:p>
        </w:tc>
      </w:tr>
      <w:tr w:rsidR="00ED7C24" w:rsidRPr="00ED7C24" w14:paraId="6FC41DF6" w14:textId="77777777" w:rsidTr="006934BA">
        <w:tc>
          <w:tcPr>
            <w:tcW w:w="0" w:type="auto"/>
          </w:tcPr>
          <w:p w14:paraId="655D74AE"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495-496</w:t>
            </w:r>
          </w:p>
        </w:tc>
        <w:tc>
          <w:tcPr>
            <w:tcW w:w="0" w:type="auto"/>
          </w:tcPr>
          <w:p w14:paraId="4D5223A2"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versos sueltos</w:t>
            </w:r>
            <w:r w:rsidRPr="00ED7C24">
              <w:rPr>
                <w:rFonts w:asciiTheme="majorBidi" w:hAnsiTheme="majorBidi" w:cstheme="majorBidi"/>
              </w:rPr>
              <w:tab/>
              <w:t>(octosílabos)</w:t>
            </w:r>
          </w:p>
        </w:tc>
        <w:tc>
          <w:tcPr>
            <w:tcW w:w="0" w:type="auto"/>
          </w:tcPr>
          <w:p w14:paraId="632DD152"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w:t>
            </w:r>
          </w:p>
        </w:tc>
      </w:tr>
      <w:tr w:rsidR="00ED7C24" w:rsidRPr="00ED7C24" w14:paraId="5A8C68D2" w14:textId="77777777" w:rsidTr="006934BA">
        <w:tc>
          <w:tcPr>
            <w:tcW w:w="0" w:type="auto"/>
          </w:tcPr>
          <w:p w14:paraId="51BE6B24"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497-551</w:t>
            </w:r>
          </w:p>
        </w:tc>
        <w:tc>
          <w:tcPr>
            <w:tcW w:w="0" w:type="auto"/>
          </w:tcPr>
          <w:p w14:paraId="112118D3"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endecasílabos sueltos</w:t>
            </w:r>
            <w:r w:rsidRPr="00ED7C24">
              <w:rPr>
                <w:rFonts w:asciiTheme="majorBidi" w:hAnsiTheme="majorBidi" w:cstheme="majorBidi"/>
              </w:rPr>
              <w:tab/>
            </w:r>
          </w:p>
        </w:tc>
        <w:tc>
          <w:tcPr>
            <w:tcW w:w="0" w:type="auto"/>
          </w:tcPr>
          <w:p w14:paraId="3DC21AD6"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55</w:t>
            </w:r>
          </w:p>
        </w:tc>
      </w:tr>
      <w:tr w:rsidR="00ED7C24" w:rsidRPr="00ED7C24" w14:paraId="5DF1D9B1" w14:textId="77777777" w:rsidTr="006934BA">
        <w:tc>
          <w:tcPr>
            <w:tcW w:w="0" w:type="auto"/>
          </w:tcPr>
          <w:p w14:paraId="579E1B67"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552-715</w:t>
            </w:r>
          </w:p>
        </w:tc>
        <w:tc>
          <w:tcPr>
            <w:tcW w:w="0" w:type="auto"/>
          </w:tcPr>
          <w:p w14:paraId="678E1376"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 xml:space="preserve">romance en </w:t>
            </w:r>
            <w:proofErr w:type="spellStart"/>
            <w:r w:rsidRPr="00ED7C24">
              <w:rPr>
                <w:rFonts w:asciiTheme="majorBidi" w:hAnsiTheme="majorBidi" w:cstheme="majorBidi"/>
                <w:i/>
              </w:rPr>
              <w:t>e</w:t>
            </w:r>
            <w:proofErr w:type="spellEnd"/>
            <w:r w:rsidRPr="00ED7C24">
              <w:rPr>
                <w:rFonts w:asciiTheme="majorBidi" w:hAnsiTheme="majorBidi" w:cstheme="majorBidi"/>
                <w:i/>
              </w:rPr>
              <w:t>-o</w:t>
            </w:r>
          </w:p>
        </w:tc>
        <w:tc>
          <w:tcPr>
            <w:tcW w:w="0" w:type="auto"/>
          </w:tcPr>
          <w:p w14:paraId="508D75ED"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164</w:t>
            </w:r>
          </w:p>
        </w:tc>
      </w:tr>
      <w:tr w:rsidR="00ED7C24" w:rsidRPr="00ED7C24" w14:paraId="2982FCCF" w14:textId="77777777" w:rsidTr="006934BA">
        <w:tc>
          <w:tcPr>
            <w:tcW w:w="0" w:type="auto"/>
          </w:tcPr>
          <w:p w14:paraId="223937EA"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716-983</w:t>
            </w:r>
          </w:p>
        </w:tc>
        <w:tc>
          <w:tcPr>
            <w:tcW w:w="0" w:type="auto"/>
          </w:tcPr>
          <w:p w14:paraId="0822D2F8"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3B042818"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268</w:t>
            </w:r>
          </w:p>
        </w:tc>
      </w:tr>
      <w:tr w:rsidR="00ED7C24" w:rsidRPr="00ED7C24" w14:paraId="7F4BA383" w14:textId="77777777" w:rsidTr="006934BA">
        <w:tc>
          <w:tcPr>
            <w:tcW w:w="0" w:type="auto"/>
            <w:hideMark/>
          </w:tcPr>
          <w:p w14:paraId="21294DBE"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489842DF" w14:textId="77777777" w:rsidR="00ED7C24" w:rsidRPr="00ED7C24" w:rsidRDefault="00ED7C24" w:rsidP="006934BA">
            <w:pPr>
              <w:jc w:val="both"/>
              <w:rPr>
                <w:rFonts w:asciiTheme="majorBidi" w:eastAsia="Times New Roman" w:hAnsiTheme="majorBidi" w:cstheme="majorBidi"/>
                <w:lang w:eastAsia="it-IT"/>
              </w:rPr>
            </w:pPr>
          </w:p>
        </w:tc>
        <w:tc>
          <w:tcPr>
            <w:tcW w:w="0" w:type="auto"/>
            <w:hideMark/>
          </w:tcPr>
          <w:p w14:paraId="144A3E7B"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983</w:t>
            </w:r>
          </w:p>
        </w:tc>
      </w:tr>
      <w:tr w:rsidR="00ED7C24" w:rsidRPr="00ED7C24" w14:paraId="546CEE4B" w14:textId="77777777" w:rsidTr="006934BA">
        <w:tc>
          <w:tcPr>
            <w:tcW w:w="2841" w:type="dxa"/>
          </w:tcPr>
          <w:p w14:paraId="13CCC696" w14:textId="77777777" w:rsidR="00ED7C24" w:rsidRPr="00ED7C24" w:rsidRDefault="00ED7C24" w:rsidP="006934BA">
            <w:pPr>
              <w:rPr>
                <w:rFonts w:asciiTheme="majorBidi" w:hAnsiTheme="majorBidi" w:cstheme="majorBidi"/>
              </w:rPr>
            </w:pPr>
            <w:r w:rsidRPr="00ED7C24">
              <w:rPr>
                <w:rFonts w:asciiTheme="majorBidi" w:hAnsiTheme="majorBidi" w:cstheme="majorBidi"/>
                <w:b/>
                <w:i/>
              </w:rPr>
              <w:t>Acto Segundo</w:t>
            </w:r>
          </w:p>
        </w:tc>
        <w:tc>
          <w:tcPr>
            <w:tcW w:w="2841" w:type="dxa"/>
          </w:tcPr>
          <w:p w14:paraId="31EB34D8" w14:textId="77777777" w:rsidR="00ED7C24" w:rsidRPr="00ED7C24" w:rsidRDefault="00ED7C24" w:rsidP="006934BA">
            <w:pPr>
              <w:rPr>
                <w:rFonts w:asciiTheme="majorBidi" w:hAnsiTheme="majorBidi" w:cstheme="majorBidi"/>
              </w:rPr>
            </w:pPr>
          </w:p>
        </w:tc>
        <w:tc>
          <w:tcPr>
            <w:tcW w:w="2812" w:type="dxa"/>
          </w:tcPr>
          <w:p w14:paraId="27571FD5" w14:textId="77777777" w:rsidR="00ED7C24" w:rsidRPr="00ED7C24" w:rsidRDefault="00ED7C24" w:rsidP="006934BA">
            <w:pPr>
              <w:rPr>
                <w:rFonts w:asciiTheme="majorBidi" w:hAnsiTheme="majorBidi" w:cstheme="majorBidi"/>
              </w:rPr>
            </w:pPr>
          </w:p>
        </w:tc>
      </w:tr>
      <w:tr w:rsidR="00ED7C24" w:rsidRPr="00ED7C24" w14:paraId="5946569D" w14:textId="77777777" w:rsidTr="006934BA">
        <w:tc>
          <w:tcPr>
            <w:tcW w:w="2841" w:type="dxa"/>
          </w:tcPr>
          <w:p w14:paraId="71FE8AC2" w14:textId="77777777" w:rsidR="00ED7C24" w:rsidRPr="00ED7C24" w:rsidRDefault="00ED7C24" w:rsidP="006934BA">
            <w:pPr>
              <w:rPr>
                <w:rFonts w:asciiTheme="majorBidi" w:hAnsiTheme="majorBidi" w:cstheme="majorBidi"/>
              </w:rPr>
            </w:pPr>
            <w:r w:rsidRPr="00ED7C24">
              <w:rPr>
                <w:rFonts w:asciiTheme="majorBidi" w:hAnsiTheme="majorBidi" w:cstheme="majorBidi"/>
              </w:rPr>
              <w:t>984-1427</w:t>
            </w:r>
          </w:p>
        </w:tc>
        <w:tc>
          <w:tcPr>
            <w:tcW w:w="2841" w:type="dxa"/>
          </w:tcPr>
          <w:p w14:paraId="4D1E3AAC" w14:textId="77777777" w:rsidR="00ED7C24" w:rsidRPr="00ED7C24" w:rsidRDefault="00ED7C24" w:rsidP="006934BA">
            <w:pPr>
              <w:rPr>
                <w:rFonts w:asciiTheme="majorBidi" w:hAnsiTheme="majorBidi" w:cstheme="majorBidi"/>
              </w:rPr>
            </w:pPr>
            <w:r w:rsidRPr="00ED7C24">
              <w:rPr>
                <w:rFonts w:asciiTheme="majorBidi" w:hAnsiTheme="majorBidi" w:cstheme="majorBidi"/>
              </w:rPr>
              <w:t>redondillas</w:t>
            </w:r>
          </w:p>
        </w:tc>
        <w:tc>
          <w:tcPr>
            <w:tcW w:w="2812" w:type="dxa"/>
          </w:tcPr>
          <w:p w14:paraId="1BBDBE9D"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444</w:t>
            </w:r>
          </w:p>
        </w:tc>
      </w:tr>
      <w:tr w:rsidR="00ED7C24" w:rsidRPr="00ED7C24" w14:paraId="03DBDC81" w14:textId="77777777" w:rsidTr="006934BA">
        <w:tc>
          <w:tcPr>
            <w:tcW w:w="2841" w:type="dxa"/>
          </w:tcPr>
          <w:p w14:paraId="7A75AD1B" w14:textId="77777777" w:rsidR="00ED7C24" w:rsidRPr="00ED7C24" w:rsidRDefault="00ED7C24" w:rsidP="006934BA">
            <w:pPr>
              <w:rPr>
                <w:rFonts w:asciiTheme="majorBidi" w:hAnsiTheme="majorBidi" w:cstheme="majorBidi"/>
              </w:rPr>
            </w:pPr>
            <w:r w:rsidRPr="00ED7C24">
              <w:rPr>
                <w:rFonts w:asciiTheme="majorBidi" w:hAnsiTheme="majorBidi" w:cstheme="majorBidi"/>
              </w:rPr>
              <w:t>1428-1441</w:t>
            </w:r>
          </w:p>
        </w:tc>
        <w:tc>
          <w:tcPr>
            <w:tcW w:w="2841" w:type="dxa"/>
          </w:tcPr>
          <w:p w14:paraId="0F7EF07A" w14:textId="77777777" w:rsidR="00ED7C24" w:rsidRPr="00ED7C24" w:rsidRDefault="00ED7C24" w:rsidP="006934BA">
            <w:pPr>
              <w:rPr>
                <w:rFonts w:asciiTheme="majorBidi" w:hAnsiTheme="majorBidi" w:cstheme="majorBidi"/>
              </w:rPr>
            </w:pPr>
            <w:r w:rsidRPr="00ED7C24">
              <w:rPr>
                <w:rFonts w:asciiTheme="majorBidi" w:hAnsiTheme="majorBidi" w:cstheme="majorBidi"/>
              </w:rPr>
              <w:t>soneto</w:t>
            </w:r>
            <w:r w:rsidRPr="00ED7C24">
              <w:rPr>
                <w:rFonts w:asciiTheme="majorBidi" w:hAnsiTheme="majorBidi" w:cstheme="majorBidi"/>
              </w:rPr>
              <w:tab/>
            </w:r>
          </w:p>
        </w:tc>
        <w:tc>
          <w:tcPr>
            <w:tcW w:w="2812" w:type="dxa"/>
          </w:tcPr>
          <w:p w14:paraId="13DC41FA"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14</w:t>
            </w:r>
          </w:p>
        </w:tc>
      </w:tr>
      <w:tr w:rsidR="00ED7C24" w:rsidRPr="00ED7C24" w14:paraId="373FAD2C" w14:textId="77777777" w:rsidTr="006934BA">
        <w:tc>
          <w:tcPr>
            <w:tcW w:w="2841" w:type="dxa"/>
          </w:tcPr>
          <w:p w14:paraId="24A6FBAF" w14:textId="77777777" w:rsidR="00ED7C24" w:rsidRPr="00ED7C24" w:rsidRDefault="00ED7C24" w:rsidP="006934BA">
            <w:pPr>
              <w:rPr>
                <w:rFonts w:asciiTheme="majorBidi" w:hAnsiTheme="majorBidi" w:cstheme="majorBidi"/>
              </w:rPr>
            </w:pPr>
            <w:r w:rsidRPr="00ED7C24">
              <w:rPr>
                <w:rFonts w:asciiTheme="majorBidi" w:hAnsiTheme="majorBidi" w:cstheme="majorBidi"/>
              </w:rPr>
              <w:t>1442-1566</w:t>
            </w:r>
          </w:p>
        </w:tc>
        <w:tc>
          <w:tcPr>
            <w:tcW w:w="2841" w:type="dxa"/>
          </w:tcPr>
          <w:p w14:paraId="3512329B" w14:textId="77777777" w:rsidR="00ED7C24" w:rsidRPr="00ED7C24" w:rsidRDefault="00ED7C24" w:rsidP="006934BA">
            <w:pPr>
              <w:rPr>
                <w:rFonts w:asciiTheme="majorBidi" w:hAnsiTheme="majorBidi" w:cstheme="majorBidi"/>
              </w:rPr>
            </w:pPr>
            <w:r w:rsidRPr="00ED7C24">
              <w:rPr>
                <w:rFonts w:asciiTheme="majorBidi" w:hAnsiTheme="majorBidi" w:cstheme="majorBidi"/>
              </w:rPr>
              <w:t>endecasílabos sueltos</w:t>
            </w:r>
            <w:r w:rsidRPr="00ED7C24">
              <w:rPr>
                <w:rFonts w:asciiTheme="majorBidi" w:hAnsiTheme="majorBidi" w:cstheme="majorBidi"/>
              </w:rPr>
              <w:tab/>
            </w:r>
          </w:p>
        </w:tc>
        <w:tc>
          <w:tcPr>
            <w:tcW w:w="2812" w:type="dxa"/>
          </w:tcPr>
          <w:p w14:paraId="162C2978"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125</w:t>
            </w:r>
          </w:p>
        </w:tc>
      </w:tr>
      <w:tr w:rsidR="00ED7C24" w:rsidRPr="00ED7C24" w14:paraId="37894402" w14:textId="77777777" w:rsidTr="006934BA">
        <w:tc>
          <w:tcPr>
            <w:tcW w:w="0" w:type="auto"/>
          </w:tcPr>
          <w:p w14:paraId="20E33CE4"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1567-1794</w:t>
            </w:r>
          </w:p>
        </w:tc>
        <w:tc>
          <w:tcPr>
            <w:tcW w:w="0" w:type="auto"/>
          </w:tcPr>
          <w:p w14:paraId="48A3AA61"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49CC23E1"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228</w:t>
            </w:r>
          </w:p>
        </w:tc>
      </w:tr>
      <w:tr w:rsidR="00ED7C24" w:rsidRPr="00ED7C24" w14:paraId="5BC8CA04" w14:textId="77777777" w:rsidTr="006934BA">
        <w:tc>
          <w:tcPr>
            <w:tcW w:w="0" w:type="auto"/>
          </w:tcPr>
          <w:p w14:paraId="2802CF54"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1795-1813</w:t>
            </w:r>
          </w:p>
        </w:tc>
        <w:tc>
          <w:tcPr>
            <w:tcW w:w="0" w:type="auto"/>
          </w:tcPr>
          <w:p w14:paraId="0ED891C0"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endecasílabos sueltos</w:t>
            </w:r>
          </w:p>
        </w:tc>
        <w:tc>
          <w:tcPr>
            <w:tcW w:w="0" w:type="auto"/>
          </w:tcPr>
          <w:p w14:paraId="255C2A20"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19</w:t>
            </w:r>
          </w:p>
        </w:tc>
      </w:tr>
      <w:tr w:rsidR="00ED7C24" w:rsidRPr="00ED7C24" w14:paraId="09EF87EA" w14:textId="77777777" w:rsidTr="006934BA">
        <w:tc>
          <w:tcPr>
            <w:tcW w:w="0" w:type="auto"/>
          </w:tcPr>
          <w:p w14:paraId="40FAE4BA"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1814-1857</w:t>
            </w:r>
          </w:p>
        </w:tc>
        <w:tc>
          <w:tcPr>
            <w:tcW w:w="0" w:type="auto"/>
          </w:tcPr>
          <w:p w14:paraId="74259546"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60DC993C"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44</w:t>
            </w:r>
          </w:p>
        </w:tc>
      </w:tr>
      <w:tr w:rsidR="00ED7C24" w:rsidRPr="00ED7C24" w14:paraId="2C13CF17" w14:textId="77777777" w:rsidTr="006934BA">
        <w:tc>
          <w:tcPr>
            <w:tcW w:w="0" w:type="auto"/>
          </w:tcPr>
          <w:p w14:paraId="453DCBD0"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1858-2007</w:t>
            </w:r>
          </w:p>
        </w:tc>
        <w:tc>
          <w:tcPr>
            <w:tcW w:w="0" w:type="auto"/>
          </w:tcPr>
          <w:p w14:paraId="6EC0C00E"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 xml:space="preserve">romance en </w:t>
            </w:r>
            <w:r w:rsidRPr="00ED7C24">
              <w:rPr>
                <w:rFonts w:asciiTheme="majorBidi" w:hAnsiTheme="majorBidi" w:cstheme="majorBidi"/>
                <w:i/>
              </w:rPr>
              <w:t>u-o</w:t>
            </w:r>
          </w:p>
        </w:tc>
        <w:tc>
          <w:tcPr>
            <w:tcW w:w="0" w:type="auto"/>
          </w:tcPr>
          <w:p w14:paraId="7394BC96"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150</w:t>
            </w:r>
          </w:p>
        </w:tc>
      </w:tr>
      <w:tr w:rsidR="00ED7C24" w:rsidRPr="00ED7C24" w14:paraId="5A55AD8D" w14:textId="77777777" w:rsidTr="006934BA">
        <w:tc>
          <w:tcPr>
            <w:tcW w:w="0" w:type="auto"/>
            <w:hideMark/>
          </w:tcPr>
          <w:p w14:paraId="0EFC5DEE"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02AC2C43" w14:textId="77777777" w:rsidR="00ED7C24" w:rsidRPr="00ED7C24" w:rsidRDefault="00ED7C24" w:rsidP="006934BA">
            <w:pPr>
              <w:jc w:val="both"/>
              <w:rPr>
                <w:rFonts w:asciiTheme="majorBidi" w:eastAsia="Times New Roman" w:hAnsiTheme="majorBidi" w:cstheme="majorBidi"/>
                <w:lang w:eastAsia="it-IT"/>
              </w:rPr>
            </w:pPr>
          </w:p>
        </w:tc>
        <w:tc>
          <w:tcPr>
            <w:tcW w:w="0" w:type="auto"/>
            <w:hideMark/>
          </w:tcPr>
          <w:p w14:paraId="222AADAE"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1024</w:t>
            </w:r>
          </w:p>
        </w:tc>
      </w:tr>
      <w:tr w:rsidR="00ED7C24" w:rsidRPr="00ED7C24" w14:paraId="603B4EE6" w14:textId="77777777" w:rsidTr="006934BA">
        <w:tc>
          <w:tcPr>
            <w:tcW w:w="2841" w:type="dxa"/>
          </w:tcPr>
          <w:p w14:paraId="23EFD3B0" w14:textId="77777777" w:rsidR="00ED7C24" w:rsidRPr="00ED7C24" w:rsidRDefault="00ED7C24" w:rsidP="006934BA">
            <w:pPr>
              <w:rPr>
                <w:rFonts w:asciiTheme="majorBidi" w:hAnsiTheme="majorBidi" w:cstheme="majorBidi"/>
              </w:rPr>
            </w:pPr>
            <w:r w:rsidRPr="00ED7C24">
              <w:rPr>
                <w:rFonts w:asciiTheme="majorBidi" w:hAnsiTheme="majorBidi" w:cstheme="majorBidi"/>
                <w:b/>
                <w:i/>
              </w:rPr>
              <w:t>Acto Tercero</w:t>
            </w:r>
          </w:p>
        </w:tc>
        <w:tc>
          <w:tcPr>
            <w:tcW w:w="2841" w:type="dxa"/>
          </w:tcPr>
          <w:p w14:paraId="4298DC22" w14:textId="77777777" w:rsidR="00ED7C24" w:rsidRPr="00ED7C24" w:rsidRDefault="00ED7C24" w:rsidP="006934BA">
            <w:pPr>
              <w:rPr>
                <w:rFonts w:asciiTheme="majorBidi" w:hAnsiTheme="majorBidi" w:cstheme="majorBidi"/>
              </w:rPr>
            </w:pPr>
          </w:p>
        </w:tc>
        <w:tc>
          <w:tcPr>
            <w:tcW w:w="2812" w:type="dxa"/>
          </w:tcPr>
          <w:p w14:paraId="7D41CBFB" w14:textId="77777777" w:rsidR="00ED7C24" w:rsidRPr="00ED7C24" w:rsidRDefault="00ED7C24" w:rsidP="006934BA">
            <w:pPr>
              <w:rPr>
                <w:rFonts w:asciiTheme="majorBidi" w:hAnsiTheme="majorBidi" w:cstheme="majorBidi"/>
              </w:rPr>
            </w:pPr>
          </w:p>
        </w:tc>
      </w:tr>
      <w:tr w:rsidR="00ED7C24" w:rsidRPr="00ED7C24" w14:paraId="730B724E" w14:textId="77777777" w:rsidTr="006934BA">
        <w:tc>
          <w:tcPr>
            <w:tcW w:w="2841" w:type="dxa"/>
          </w:tcPr>
          <w:p w14:paraId="5E4EAAFD" w14:textId="77777777" w:rsidR="00ED7C24" w:rsidRPr="00ED7C24" w:rsidRDefault="00ED7C24" w:rsidP="006934BA">
            <w:pPr>
              <w:rPr>
                <w:rFonts w:asciiTheme="majorBidi" w:hAnsiTheme="majorBidi" w:cstheme="majorBidi"/>
              </w:rPr>
            </w:pPr>
            <w:r w:rsidRPr="00ED7C24">
              <w:rPr>
                <w:rFonts w:asciiTheme="majorBidi" w:hAnsiTheme="majorBidi" w:cstheme="majorBidi"/>
              </w:rPr>
              <w:t>2008-2021</w:t>
            </w:r>
          </w:p>
        </w:tc>
        <w:tc>
          <w:tcPr>
            <w:tcW w:w="2841" w:type="dxa"/>
          </w:tcPr>
          <w:p w14:paraId="0B029929" w14:textId="77777777" w:rsidR="00ED7C24" w:rsidRPr="00ED7C24" w:rsidRDefault="00ED7C24" w:rsidP="006934BA">
            <w:pPr>
              <w:rPr>
                <w:rFonts w:asciiTheme="majorBidi" w:hAnsiTheme="majorBidi" w:cstheme="majorBidi"/>
              </w:rPr>
            </w:pPr>
            <w:r w:rsidRPr="00ED7C24">
              <w:rPr>
                <w:rFonts w:asciiTheme="majorBidi" w:hAnsiTheme="majorBidi" w:cstheme="majorBidi"/>
              </w:rPr>
              <w:t>soneto</w:t>
            </w:r>
            <w:r w:rsidRPr="00ED7C24">
              <w:rPr>
                <w:rFonts w:asciiTheme="majorBidi" w:hAnsiTheme="majorBidi" w:cstheme="majorBidi"/>
              </w:rPr>
              <w:tab/>
            </w:r>
          </w:p>
        </w:tc>
        <w:tc>
          <w:tcPr>
            <w:tcW w:w="2812" w:type="dxa"/>
          </w:tcPr>
          <w:p w14:paraId="7DBA66EC"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14</w:t>
            </w:r>
          </w:p>
        </w:tc>
      </w:tr>
      <w:tr w:rsidR="00ED7C24" w:rsidRPr="00ED7C24" w14:paraId="3CC2EA0A" w14:textId="77777777" w:rsidTr="006934BA">
        <w:tc>
          <w:tcPr>
            <w:tcW w:w="2841" w:type="dxa"/>
          </w:tcPr>
          <w:p w14:paraId="192CFCDF" w14:textId="77777777" w:rsidR="00ED7C24" w:rsidRPr="00ED7C24" w:rsidRDefault="00ED7C24" w:rsidP="006934BA">
            <w:pPr>
              <w:rPr>
                <w:rFonts w:asciiTheme="majorBidi" w:hAnsiTheme="majorBidi" w:cstheme="majorBidi"/>
              </w:rPr>
            </w:pPr>
            <w:r w:rsidRPr="00ED7C24">
              <w:rPr>
                <w:rFonts w:asciiTheme="majorBidi" w:hAnsiTheme="majorBidi" w:cstheme="majorBidi"/>
              </w:rPr>
              <w:t>2022-2161</w:t>
            </w:r>
          </w:p>
        </w:tc>
        <w:tc>
          <w:tcPr>
            <w:tcW w:w="2841" w:type="dxa"/>
          </w:tcPr>
          <w:p w14:paraId="6DEDA517" w14:textId="77777777" w:rsidR="00ED7C24" w:rsidRPr="00ED7C24" w:rsidRDefault="00ED7C24" w:rsidP="006934BA">
            <w:pPr>
              <w:rPr>
                <w:rFonts w:asciiTheme="majorBidi" w:hAnsiTheme="majorBidi" w:cstheme="majorBidi"/>
              </w:rPr>
            </w:pPr>
            <w:r w:rsidRPr="00ED7C24">
              <w:rPr>
                <w:rFonts w:asciiTheme="majorBidi" w:hAnsiTheme="majorBidi" w:cstheme="majorBidi"/>
              </w:rPr>
              <w:t>quintillas</w:t>
            </w:r>
          </w:p>
        </w:tc>
        <w:tc>
          <w:tcPr>
            <w:tcW w:w="2812" w:type="dxa"/>
          </w:tcPr>
          <w:p w14:paraId="50E35865"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140</w:t>
            </w:r>
          </w:p>
        </w:tc>
      </w:tr>
      <w:tr w:rsidR="00ED7C24" w:rsidRPr="00ED7C24" w14:paraId="20EAE212" w14:textId="77777777" w:rsidTr="006934BA">
        <w:tc>
          <w:tcPr>
            <w:tcW w:w="2841" w:type="dxa"/>
          </w:tcPr>
          <w:p w14:paraId="1C996930" w14:textId="77777777" w:rsidR="00ED7C24" w:rsidRPr="00ED7C24" w:rsidRDefault="00ED7C24" w:rsidP="006934BA">
            <w:pPr>
              <w:rPr>
                <w:rFonts w:asciiTheme="majorBidi" w:hAnsiTheme="majorBidi" w:cstheme="majorBidi"/>
              </w:rPr>
            </w:pPr>
            <w:r w:rsidRPr="00ED7C24">
              <w:rPr>
                <w:rFonts w:asciiTheme="majorBidi" w:hAnsiTheme="majorBidi" w:cstheme="majorBidi"/>
              </w:rPr>
              <w:t>2162-2190</w:t>
            </w:r>
          </w:p>
        </w:tc>
        <w:tc>
          <w:tcPr>
            <w:tcW w:w="2841" w:type="dxa"/>
          </w:tcPr>
          <w:p w14:paraId="44650AF6" w14:textId="77777777" w:rsidR="00ED7C24" w:rsidRPr="00ED7C24" w:rsidRDefault="00ED7C24" w:rsidP="006934BA">
            <w:pPr>
              <w:rPr>
                <w:rFonts w:asciiTheme="majorBidi" w:hAnsiTheme="majorBidi" w:cstheme="majorBidi"/>
              </w:rPr>
            </w:pPr>
            <w:r w:rsidRPr="00ED7C24">
              <w:rPr>
                <w:rFonts w:asciiTheme="majorBidi" w:hAnsiTheme="majorBidi" w:cstheme="majorBidi"/>
              </w:rPr>
              <w:t>endecasílabos sueltos</w:t>
            </w:r>
          </w:p>
        </w:tc>
        <w:tc>
          <w:tcPr>
            <w:tcW w:w="2812" w:type="dxa"/>
          </w:tcPr>
          <w:p w14:paraId="736265DE" w14:textId="77777777" w:rsidR="00ED7C24" w:rsidRPr="00ED7C24" w:rsidRDefault="00ED7C24" w:rsidP="006934BA">
            <w:pPr>
              <w:rPr>
                <w:rFonts w:asciiTheme="majorBidi" w:hAnsiTheme="majorBidi" w:cstheme="majorBidi"/>
                <w:sz w:val="22"/>
                <w:szCs w:val="22"/>
              </w:rPr>
            </w:pPr>
            <w:r w:rsidRPr="00ED7C24">
              <w:rPr>
                <w:rFonts w:asciiTheme="majorBidi" w:hAnsiTheme="majorBidi" w:cstheme="majorBidi"/>
                <w:sz w:val="22"/>
                <w:szCs w:val="22"/>
              </w:rPr>
              <w:t>29</w:t>
            </w:r>
          </w:p>
        </w:tc>
      </w:tr>
      <w:tr w:rsidR="00ED7C24" w:rsidRPr="00ED7C24" w14:paraId="4EC5B234" w14:textId="77777777" w:rsidTr="006934BA">
        <w:tc>
          <w:tcPr>
            <w:tcW w:w="0" w:type="auto"/>
          </w:tcPr>
          <w:p w14:paraId="6DEFA015"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2191-2562</w:t>
            </w:r>
          </w:p>
        </w:tc>
        <w:tc>
          <w:tcPr>
            <w:tcW w:w="0" w:type="auto"/>
          </w:tcPr>
          <w:p w14:paraId="1CDD33C7"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6D180D5E"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372</w:t>
            </w:r>
          </w:p>
        </w:tc>
      </w:tr>
      <w:tr w:rsidR="00ED7C24" w:rsidRPr="00ED7C24" w14:paraId="02B12B0B" w14:textId="77777777" w:rsidTr="006934BA">
        <w:tc>
          <w:tcPr>
            <w:tcW w:w="0" w:type="auto"/>
          </w:tcPr>
          <w:p w14:paraId="115253D4"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2563-2586</w:t>
            </w:r>
          </w:p>
        </w:tc>
        <w:tc>
          <w:tcPr>
            <w:tcW w:w="0" w:type="auto"/>
          </w:tcPr>
          <w:p w14:paraId="1E66A4D0"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endecasílabos sueltos</w:t>
            </w:r>
            <w:r w:rsidRPr="00ED7C24">
              <w:rPr>
                <w:rFonts w:asciiTheme="majorBidi" w:hAnsiTheme="majorBidi" w:cstheme="majorBidi"/>
              </w:rPr>
              <w:tab/>
            </w:r>
          </w:p>
        </w:tc>
        <w:tc>
          <w:tcPr>
            <w:tcW w:w="0" w:type="auto"/>
          </w:tcPr>
          <w:p w14:paraId="62CD8D43"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24</w:t>
            </w:r>
          </w:p>
        </w:tc>
      </w:tr>
      <w:tr w:rsidR="00ED7C24" w:rsidRPr="00ED7C24" w14:paraId="7018BED0" w14:textId="77777777" w:rsidTr="006934BA">
        <w:tc>
          <w:tcPr>
            <w:tcW w:w="0" w:type="auto"/>
          </w:tcPr>
          <w:p w14:paraId="61CD0775"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2587-2842</w:t>
            </w:r>
          </w:p>
        </w:tc>
        <w:tc>
          <w:tcPr>
            <w:tcW w:w="0" w:type="auto"/>
          </w:tcPr>
          <w:p w14:paraId="11A3F1C5"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p>
        </w:tc>
        <w:tc>
          <w:tcPr>
            <w:tcW w:w="0" w:type="auto"/>
          </w:tcPr>
          <w:p w14:paraId="597ECA03"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256</w:t>
            </w:r>
          </w:p>
        </w:tc>
      </w:tr>
      <w:tr w:rsidR="00ED7C24" w:rsidRPr="00ED7C24" w14:paraId="115C1D62" w14:textId="77777777" w:rsidTr="006934BA">
        <w:tc>
          <w:tcPr>
            <w:tcW w:w="0" w:type="auto"/>
          </w:tcPr>
          <w:p w14:paraId="005D16B8"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2843-3054</w:t>
            </w:r>
          </w:p>
        </w:tc>
        <w:tc>
          <w:tcPr>
            <w:tcW w:w="0" w:type="auto"/>
          </w:tcPr>
          <w:p w14:paraId="0E3D4CB7"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 xml:space="preserve">romance en </w:t>
            </w:r>
            <w:r w:rsidRPr="00ED7C24">
              <w:rPr>
                <w:rFonts w:asciiTheme="majorBidi" w:hAnsiTheme="majorBidi" w:cstheme="majorBidi"/>
                <w:i/>
              </w:rPr>
              <w:t>a-a</w:t>
            </w:r>
          </w:p>
        </w:tc>
        <w:tc>
          <w:tcPr>
            <w:tcW w:w="0" w:type="auto"/>
          </w:tcPr>
          <w:p w14:paraId="60B4C0FA"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212</w:t>
            </w:r>
          </w:p>
        </w:tc>
      </w:tr>
      <w:tr w:rsidR="00ED7C24" w:rsidRPr="00ED7C24" w14:paraId="5ECBCA9B" w14:textId="77777777" w:rsidTr="006934BA">
        <w:tc>
          <w:tcPr>
            <w:tcW w:w="0" w:type="auto"/>
          </w:tcPr>
          <w:p w14:paraId="15DFE723"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3055-3098</w:t>
            </w:r>
          </w:p>
        </w:tc>
        <w:tc>
          <w:tcPr>
            <w:tcW w:w="0" w:type="auto"/>
          </w:tcPr>
          <w:p w14:paraId="49B2D579"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hAnsiTheme="majorBidi" w:cstheme="majorBidi"/>
              </w:rPr>
              <w:t>redondillas</w:t>
            </w:r>
            <w:r w:rsidRPr="00ED7C24">
              <w:rPr>
                <w:rFonts w:asciiTheme="majorBidi" w:hAnsiTheme="majorBidi" w:cstheme="majorBidi"/>
              </w:rPr>
              <w:tab/>
            </w:r>
          </w:p>
        </w:tc>
        <w:tc>
          <w:tcPr>
            <w:tcW w:w="0" w:type="auto"/>
          </w:tcPr>
          <w:p w14:paraId="6CB45FCA" w14:textId="77777777" w:rsidR="00ED7C24" w:rsidRPr="00ED7C24" w:rsidRDefault="00ED7C24" w:rsidP="006934BA">
            <w:pPr>
              <w:jc w:val="both"/>
              <w:rPr>
                <w:rFonts w:asciiTheme="majorBidi" w:eastAsia="Times New Roman" w:hAnsiTheme="majorBidi" w:cstheme="majorBidi"/>
                <w:sz w:val="22"/>
                <w:szCs w:val="22"/>
                <w:lang w:eastAsia="it-IT"/>
              </w:rPr>
            </w:pPr>
            <w:r w:rsidRPr="00ED7C24">
              <w:rPr>
                <w:rFonts w:asciiTheme="majorBidi" w:eastAsia="Times New Roman" w:hAnsiTheme="majorBidi" w:cstheme="majorBidi"/>
                <w:sz w:val="22"/>
                <w:szCs w:val="22"/>
                <w:lang w:eastAsia="it-IT"/>
              </w:rPr>
              <w:t>44</w:t>
            </w:r>
          </w:p>
        </w:tc>
      </w:tr>
      <w:tr w:rsidR="00ED7C24" w:rsidRPr="00ED7C24" w14:paraId="29B6C29B" w14:textId="77777777" w:rsidTr="006934BA">
        <w:tc>
          <w:tcPr>
            <w:tcW w:w="0" w:type="auto"/>
            <w:hideMark/>
          </w:tcPr>
          <w:p w14:paraId="4B2890D2"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6E48B36F" w14:textId="77777777" w:rsidR="00ED7C24" w:rsidRPr="00ED7C24" w:rsidRDefault="00ED7C24" w:rsidP="006934BA">
            <w:pPr>
              <w:jc w:val="both"/>
              <w:rPr>
                <w:rFonts w:asciiTheme="majorBidi" w:eastAsia="Times New Roman" w:hAnsiTheme="majorBidi" w:cstheme="majorBidi"/>
                <w:lang w:eastAsia="it-IT"/>
              </w:rPr>
            </w:pPr>
          </w:p>
        </w:tc>
        <w:tc>
          <w:tcPr>
            <w:tcW w:w="0" w:type="auto"/>
            <w:hideMark/>
          </w:tcPr>
          <w:p w14:paraId="76189FC8" w14:textId="77777777" w:rsidR="00ED7C24" w:rsidRPr="00ED7C24" w:rsidRDefault="00ED7C24" w:rsidP="006934BA">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1091</w:t>
            </w:r>
          </w:p>
        </w:tc>
      </w:tr>
      <w:tr w:rsidR="00ED7C24" w:rsidRPr="00ED7C24" w14:paraId="157138B9" w14:textId="77777777" w:rsidTr="006934BA">
        <w:tc>
          <w:tcPr>
            <w:tcW w:w="2841" w:type="dxa"/>
          </w:tcPr>
          <w:p w14:paraId="63546D07" w14:textId="77777777" w:rsidR="00ED7C24" w:rsidRPr="00ED7C24" w:rsidRDefault="00ED7C24" w:rsidP="006934BA">
            <w:pPr>
              <w:rPr>
                <w:rFonts w:asciiTheme="majorBidi" w:hAnsiTheme="majorBidi" w:cstheme="majorBidi"/>
                <w:b/>
                <w:i/>
              </w:rPr>
            </w:pPr>
            <w:r w:rsidRPr="00ED7C24">
              <w:rPr>
                <w:rFonts w:asciiTheme="majorBidi" w:hAnsiTheme="majorBidi" w:cstheme="majorBidi"/>
                <w:b/>
                <w:i/>
              </w:rPr>
              <w:t>Resumen</w:t>
            </w:r>
          </w:p>
        </w:tc>
        <w:tc>
          <w:tcPr>
            <w:tcW w:w="2841" w:type="dxa"/>
          </w:tcPr>
          <w:p w14:paraId="38E792A4" w14:textId="77777777" w:rsidR="00ED7C24" w:rsidRPr="00ED7C24" w:rsidRDefault="00ED7C24" w:rsidP="006934BA">
            <w:pPr>
              <w:rPr>
                <w:rFonts w:asciiTheme="majorBidi" w:hAnsiTheme="majorBidi" w:cstheme="majorBidi"/>
                <w:b/>
                <w:i/>
              </w:rPr>
            </w:pPr>
            <w:r w:rsidRPr="00ED7C24">
              <w:rPr>
                <w:rFonts w:asciiTheme="majorBidi" w:hAnsiTheme="majorBidi" w:cstheme="majorBidi"/>
                <w:b/>
                <w:i/>
              </w:rPr>
              <w:t>total</w:t>
            </w:r>
          </w:p>
        </w:tc>
        <w:tc>
          <w:tcPr>
            <w:tcW w:w="2812" w:type="dxa"/>
          </w:tcPr>
          <w:p w14:paraId="26F1630A" w14:textId="77777777" w:rsidR="00ED7C24" w:rsidRPr="00ED7C24" w:rsidRDefault="00ED7C24" w:rsidP="006934BA">
            <w:pPr>
              <w:rPr>
                <w:rFonts w:asciiTheme="majorBidi" w:hAnsiTheme="majorBidi" w:cstheme="majorBidi"/>
                <w:b/>
                <w:i/>
              </w:rPr>
            </w:pPr>
            <w:r w:rsidRPr="00ED7C24">
              <w:rPr>
                <w:rFonts w:asciiTheme="majorBidi" w:hAnsiTheme="majorBidi" w:cstheme="majorBidi"/>
                <w:b/>
                <w:i/>
              </w:rPr>
              <w:t>%</w:t>
            </w:r>
          </w:p>
        </w:tc>
      </w:tr>
      <w:tr w:rsidR="00ED7C24" w:rsidRPr="00ED7C24" w14:paraId="27AD0083" w14:textId="77777777" w:rsidTr="006934BA">
        <w:tc>
          <w:tcPr>
            <w:tcW w:w="2841" w:type="dxa"/>
          </w:tcPr>
          <w:p w14:paraId="3399CCA0" w14:textId="77777777" w:rsidR="00ED7C24" w:rsidRPr="00ED7C24" w:rsidRDefault="00ED7C24" w:rsidP="006934BA">
            <w:pPr>
              <w:rPr>
                <w:rFonts w:asciiTheme="majorBidi" w:hAnsiTheme="majorBidi" w:cstheme="majorBidi"/>
              </w:rPr>
            </w:pPr>
            <w:r w:rsidRPr="00ED7C24">
              <w:rPr>
                <w:rFonts w:asciiTheme="majorBidi" w:hAnsiTheme="majorBidi" w:cstheme="majorBidi"/>
                <w:i/>
              </w:rPr>
              <w:t>Estrofas</w:t>
            </w:r>
          </w:p>
        </w:tc>
        <w:tc>
          <w:tcPr>
            <w:tcW w:w="2841" w:type="dxa"/>
          </w:tcPr>
          <w:p w14:paraId="2E4BF18A" w14:textId="77777777" w:rsidR="00ED7C24" w:rsidRPr="00ED7C24" w:rsidRDefault="00ED7C24" w:rsidP="006934BA">
            <w:pPr>
              <w:rPr>
                <w:rFonts w:asciiTheme="majorBidi" w:hAnsiTheme="majorBidi" w:cstheme="majorBidi"/>
              </w:rPr>
            </w:pPr>
          </w:p>
        </w:tc>
        <w:tc>
          <w:tcPr>
            <w:tcW w:w="2812" w:type="dxa"/>
          </w:tcPr>
          <w:p w14:paraId="327E05B0" w14:textId="77777777" w:rsidR="00ED7C24" w:rsidRPr="00ED7C24" w:rsidRDefault="00ED7C24" w:rsidP="006934BA">
            <w:pPr>
              <w:rPr>
                <w:rFonts w:asciiTheme="majorBidi" w:hAnsiTheme="majorBidi" w:cstheme="majorBidi"/>
              </w:rPr>
            </w:pPr>
          </w:p>
        </w:tc>
      </w:tr>
      <w:tr w:rsidR="00ED7C24" w:rsidRPr="00ED7C24" w14:paraId="7C3CEA9B" w14:textId="77777777" w:rsidTr="006934BA">
        <w:tc>
          <w:tcPr>
            <w:tcW w:w="2841" w:type="dxa"/>
          </w:tcPr>
          <w:p w14:paraId="32F977AF" w14:textId="77777777" w:rsidR="00ED7C24" w:rsidRPr="00ED7C24" w:rsidRDefault="00ED7C24" w:rsidP="006934BA">
            <w:pPr>
              <w:rPr>
                <w:rFonts w:asciiTheme="majorBidi" w:hAnsiTheme="majorBidi" w:cstheme="majorBidi"/>
              </w:rPr>
            </w:pPr>
            <w:r w:rsidRPr="00ED7C24">
              <w:rPr>
                <w:rFonts w:asciiTheme="majorBidi" w:hAnsiTheme="majorBidi" w:cstheme="majorBidi"/>
              </w:rPr>
              <w:t>Redondillas</w:t>
            </w:r>
          </w:p>
        </w:tc>
        <w:tc>
          <w:tcPr>
            <w:tcW w:w="2841" w:type="dxa"/>
          </w:tcPr>
          <w:p w14:paraId="2771431A" w14:textId="77777777" w:rsidR="00ED7C24" w:rsidRPr="00ED7C24" w:rsidRDefault="00ED7C24" w:rsidP="006934BA">
            <w:pPr>
              <w:rPr>
                <w:rFonts w:asciiTheme="majorBidi" w:hAnsiTheme="majorBidi" w:cstheme="majorBidi"/>
              </w:rPr>
            </w:pPr>
            <w:r w:rsidRPr="00ED7C24">
              <w:rPr>
                <w:rFonts w:asciiTheme="majorBidi" w:hAnsiTheme="majorBidi" w:cstheme="majorBidi"/>
              </w:rPr>
              <w:t>1800</w:t>
            </w:r>
          </w:p>
        </w:tc>
        <w:tc>
          <w:tcPr>
            <w:tcW w:w="2812" w:type="dxa"/>
          </w:tcPr>
          <w:p w14:paraId="3F27FDB5" w14:textId="77777777" w:rsidR="00ED7C24" w:rsidRPr="00ED7C24" w:rsidRDefault="00ED7C24" w:rsidP="006934BA">
            <w:pPr>
              <w:rPr>
                <w:rFonts w:asciiTheme="majorBidi" w:hAnsiTheme="majorBidi" w:cstheme="majorBidi"/>
              </w:rPr>
            </w:pPr>
            <w:r w:rsidRPr="00ED7C24">
              <w:rPr>
                <w:rFonts w:asciiTheme="majorBidi" w:hAnsiTheme="majorBidi" w:cstheme="majorBidi"/>
              </w:rPr>
              <w:t>58,10</w:t>
            </w:r>
          </w:p>
        </w:tc>
      </w:tr>
      <w:tr w:rsidR="00ED7C24" w:rsidRPr="00ED7C24" w14:paraId="1FB4E32B" w14:textId="77777777" w:rsidTr="006934BA">
        <w:tc>
          <w:tcPr>
            <w:tcW w:w="2841" w:type="dxa"/>
          </w:tcPr>
          <w:p w14:paraId="4801450D" w14:textId="77777777" w:rsidR="00ED7C24" w:rsidRPr="00ED7C24" w:rsidRDefault="00ED7C24" w:rsidP="006934BA">
            <w:pPr>
              <w:rPr>
                <w:rFonts w:asciiTheme="majorBidi" w:hAnsiTheme="majorBidi" w:cstheme="majorBidi"/>
              </w:rPr>
            </w:pPr>
            <w:r w:rsidRPr="00ED7C24">
              <w:rPr>
                <w:rFonts w:asciiTheme="majorBidi" w:hAnsiTheme="majorBidi" w:cstheme="majorBidi"/>
              </w:rPr>
              <w:t>Romance</w:t>
            </w:r>
          </w:p>
        </w:tc>
        <w:tc>
          <w:tcPr>
            <w:tcW w:w="2841" w:type="dxa"/>
          </w:tcPr>
          <w:p w14:paraId="73C2F097" w14:textId="77777777" w:rsidR="00ED7C24" w:rsidRPr="00ED7C24" w:rsidRDefault="00ED7C24" w:rsidP="006934BA">
            <w:pPr>
              <w:rPr>
                <w:rFonts w:asciiTheme="majorBidi" w:hAnsiTheme="majorBidi" w:cstheme="majorBidi"/>
              </w:rPr>
            </w:pPr>
            <w:r w:rsidRPr="00ED7C24">
              <w:rPr>
                <w:rFonts w:asciiTheme="majorBidi" w:hAnsiTheme="majorBidi" w:cstheme="majorBidi"/>
              </w:rPr>
              <w:t>526</w:t>
            </w:r>
          </w:p>
        </w:tc>
        <w:tc>
          <w:tcPr>
            <w:tcW w:w="2812" w:type="dxa"/>
          </w:tcPr>
          <w:p w14:paraId="1894CE23" w14:textId="77777777" w:rsidR="00ED7C24" w:rsidRPr="00ED7C24" w:rsidRDefault="00ED7C24" w:rsidP="006934BA">
            <w:pPr>
              <w:rPr>
                <w:rFonts w:asciiTheme="majorBidi" w:hAnsiTheme="majorBidi" w:cstheme="majorBidi"/>
              </w:rPr>
            </w:pPr>
            <w:r w:rsidRPr="00ED7C24">
              <w:rPr>
                <w:rFonts w:asciiTheme="majorBidi" w:hAnsiTheme="majorBidi" w:cstheme="majorBidi"/>
              </w:rPr>
              <w:t>16,98</w:t>
            </w:r>
          </w:p>
        </w:tc>
      </w:tr>
      <w:tr w:rsidR="00ED7C24" w:rsidRPr="00ED7C24" w14:paraId="48493269" w14:textId="77777777" w:rsidTr="006934BA">
        <w:tc>
          <w:tcPr>
            <w:tcW w:w="2841" w:type="dxa"/>
          </w:tcPr>
          <w:p w14:paraId="797BA2EA" w14:textId="77777777" w:rsidR="00ED7C24" w:rsidRPr="00ED7C24" w:rsidRDefault="00ED7C24" w:rsidP="006934BA">
            <w:pPr>
              <w:rPr>
                <w:rFonts w:asciiTheme="majorBidi" w:hAnsiTheme="majorBidi" w:cstheme="majorBidi"/>
              </w:rPr>
            </w:pPr>
            <w:r w:rsidRPr="00ED7C24">
              <w:rPr>
                <w:rFonts w:asciiTheme="majorBidi" w:hAnsiTheme="majorBidi" w:cstheme="majorBidi"/>
              </w:rPr>
              <w:t>Quintillas</w:t>
            </w:r>
          </w:p>
        </w:tc>
        <w:tc>
          <w:tcPr>
            <w:tcW w:w="2841" w:type="dxa"/>
          </w:tcPr>
          <w:p w14:paraId="1725D0FD" w14:textId="77777777" w:rsidR="00ED7C24" w:rsidRPr="00ED7C24" w:rsidRDefault="00ED7C24" w:rsidP="006934BA">
            <w:pPr>
              <w:rPr>
                <w:rFonts w:asciiTheme="majorBidi" w:hAnsiTheme="majorBidi" w:cstheme="majorBidi"/>
              </w:rPr>
            </w:pPr>
            <w:r w:rsidRPr="00ED7C24">
              <w:rPr>
                <w:rFonts w:asciiTheme="majorBidi" w:hAnsiTheme="majorBidi" w:cstheme="majorBidi"/>
              </w:rPr>
              <w:t>260</w:t>
            </w:r>
          </w:p>
        </w:tc>
        <w:tc>
          <w:tcPr>
            <w:tcW w:w="2812" w:type="dxa"/>
          </w:tcPr>
          <w:p w14:paraId="20CF35A1" w14:textId="77777777" w:rsidR="00ED7C24" w:rsidRPr="00ED7C24" w:rsidRDefault="00ED7C24" w:rsidP="006934BA">
            <w:pPr>
              <w:rPr>
                <w:rFonts w:asciiTheme="majorBidi" w:hAnsiTheme="majorBidi" w:cstheme="majorBidi"/>
              </w:rPr>
            </w:pPr>
            <w:r w:rsidRPr="00ED7C24">
              <w:rPr>
                <w:rFonts w:asciiTheme="majorBidi" w:hAnsiTheme="majorBidi" w:cstheme="majorBidi"/>
              </w:rPr>
              <w:t>8,40</w:t>
            </w:r>
          </w:p>
        </w:tc>
      </w:tr>
      <w:tr w:rsidR="00ED7C24" w:rsidRPr="00ED7C24" w14:paraId="7AB86D5D" w14:textId="77777777" w:rsidTr="006934BA">
        <w:tc>
          <w:tcPr>
            <w:tcW w:w="2841" w:type="dxa"/>
          </w:tcPr>
          <w:p w14:paraId="3B1FC694" w14:textId="77777777" w:rsidR="00ED7C24" w:rsidRPr="00ED7C24" w:rsidRDefault="00ED7C24" w:rsidP="006934BA">
            <w:pPr>
              <w:rPr>
                <w:rFonts w:asciiTheme="majorBidi" w:hAnsiTheme="majorBidi" w:cstheme="majorBidi"/>
              </w:rPr>
            </w:pPr>
            <w:r w:rsidRPr="00ED7C24">
              <w:rPr>
                <w:rFonts w:asciiTheme="majorBidi" w:hAnsiTheme="majorBidi" w:cstheme="majorBidi"/>
              </w:rPr>
              <w:t>Endecasílabos sueltos</w:t>
            </w:r>
          </w:p>
        </w:tc>
        <w:tc>
          <w:tcPr>
            <w:tcW w:w="2841" w:type="dxa"/>
          </w:tcPr>
          <w:p w14:paraId="4D11ECD6" w14:textId="77777777" w:rsidR="00ED7C24" w:rsidRPr="00ED7C24" w:rsidRDefault="00ED7C24" w:rsidP="006934BA">
            <w:pPr>
              <w:rPr>
                <w:rFonts w:asciiTheme="majorBidi" w:hAnsiTheme="majorBidi" w:cstheme="majorBidi"/>
              </w:rPr>
            </w:pPr>
            <w:r w:rsidRPr="00ED7C24">
              <w:rPr>
                <w:rFonts w:asciiTheme="majorBidi" w:hAnsiTheme="majorBidi" w:cstheme="majorBidi"/>
              </w:rPr>
              <w:t>252</w:t>
            </w:r>
          </w:p>
        </w:tc>
        <w:tc>
          <w:tcPr>
            <w:tcW w:w="2812" w:type="dxa"/>
          </w:tcPr>
          <w:p w14:paraId="43B7BC1D" w14:textId="77777777" w:rsidR="00ED7C24" w:rsidRPr="00ED7C24" w:rsidRDefault="00ED7C24" w:rsidP="006934BA">
            <w:pPr>
              <w:rPr>
                <w:rFonts w:asciiTheme="majorBidi" w:hAnsiTheme="majorBidi" w:cstheme="majorBidi"/>
              </w:rPr>
            </w:pPr>
            <w:r w:rsidRPr="00ED7C24">
              <w:rPr>
                <w:rFonts w:asciiTheme="majorBidi" w:hAnsiTheme="majorBidi" w:cstheme="majorBidi"/>
                <w:u w:val="single"/>
              </w:rPr>
              <w:t>8,14</w:t>
            </w:r>
          </w:p>
        </w:tc>
      </w:tr>
      <w:tr w:rsidR="00ED7C24" w:rsidRPr="00ED7C24" w14:paraId="15738C34" w14:textId="77777777" w:rsidTr="006934BA">
        <w:tc>
          <w:tcPr>
            <w:tcW w:w="2841" w:type="dxa"/>
          </w:tcPr>
          <w:p w14:paraId="104877E8" w14:textId="77777777" w:rsidR="00ED7C24" w:rsidRPr="00ED7C24" w:rsidRDefault="00ED7C24" w:rsidP="006934BA">
            <w:pPr>
              <w:rPr>
                <w:rFonts w:asciiTheme="majorBidi" w:hAnsiTheme="majorBidi" w:cstheme="majorBidi"/>
              </w:rPr>
            </w:pPr>
            <w:r w:rsidRPr="00ED7C24">
              <w:rPr>
                <w:rFonts w:asciiTheme="majorBidi" w:hAnsiTheme="majorBidi" w:cstheme="majorBidi"/>
              </w:rPr>
              <w:t>Liras</w:t>
            </w:r>
          </w:p>
        </w:tc>
        <w:tc>
          <w:tcPr>
            <w:tcW w:w="2841" w:type="dxa"/>
          </w:tcPr>
          <w:p w14:paraId="472CC125" w14:textId="77777777" w:rsidR="00ED7C24" w:rsidRPr="00ED7C24" w:rsidRDefault="00ED7C24" w:rsidP="006934BA">
            <w:pPr>
              <w:rPr>
                <w:rFonts w:asciiTheme="majorBidi" w:hAnsiTheme="majorBidi" w:cstheme="majorBidi"/>
              </w:rPr>
            </w:pPr>
            <w:r w:rsidRPr="00ED7C24">
              <w:rPr>
                <w:rFonts w:asciiTheme="majorBidi" w:hAnsiTheme="majorBidi" w:cstheme="majorBidi"/>
              </w:rPr>
              <w:t>162</w:t>
            </w:r>
          </w:p>
        </w:tc>
        <w:tc>
          <w:tcPr>
            <w:tcW w:w="2812" w:type="dxa"/>
          </w:tcPr>
          <w:p w14:paraId="1AFA7552" w14:textId="77777777" w:rsidR="00ED7C24" w:rsidRPr="00ED7C24" w:rsidRDefault="00ED7C24" w:rsidP="006934BA">
            <w:pPr>
              <w:rPr>
                <w:rFonts w:asciiTheme="majorBidi" w:hAnsiTheme="majorBidi" w:cstheme="majorBidi"/>
              </w:rPr>
            </w:pPr>
            <w:r w:rsidRPr="00ED7C24">
              <w:rPr>
                <w:rFonts w:asciiTheme="majorBidi" w:hAnsiTheme="majorBidi" w:cstheme="majorBidi"/>
              </w:rPr>
              <w:t>5,23</w:t>
            </w:r>
          </w:p>
        </w:tc>
      </w:tr>
      <w:tr w:rsidR="00ED7C24" w:rsidRPr="00ED7C24" w14:paraId="36C83AD9" w14:textId="77777777" w:rsidTr="006934BA">
        <w:tc>
          <w:tcPr>
            <w:tcW w:w="2841" w:type="dxa"/>
          </w:tcPr>
          <w:p w14:paraId="0CD67053" w14:textId="77777777" w:rsidR="00ED7C24" w:rsidRPr="00ED7C24" w:rsidRDefault="00ED7C24" w:rsidP="006934BA">
            <w:pPr>
              <w:rPr>
                <w:rFonts w:asciiTheme="majorBidi" w:hAnsiTheme="majorBidi" w:cstheme="majorBidi"/>
              </w:rPr>
            </w:pPr>
            <w:r w:rsidRPr="00ED7C24">
              <w:rPr>
                <w:rFonts w:asciiTheme="majorBidi" w:hAnsiTheme="majorBidi" w:cstheme="majorBidi"/>
              </w:rPr>
              <w:t>Décimas</w:t>
            </w:r>
          </w:p>
        </w:tc>
        <w:tc>
          <w:tcPr>
            <w:tcW w:w="2841" w:type="dxa"/>
          </w:tcPr>
          <w:p w14:paraId="199FD3EE" w14:textId="77777777" w:rsidR="00ED7C24" w:rsidRPr="00ED7C24" w:rsidRDefault="00ED7C24" w:rsidP="006934BA">
            <w:pPr>
              <w:rPr>
                <w:rFonts w:asciiTheme="majorBidi" w:hAnsiTheme="majorBidi" w:cstheme="majorBidi"/>
              </w:rPr>
            </w:pPr>
            <w:r w:rsidRPr="00ED7C24">
              <w:rPr>
                <w:rFonts w:asciiTheme="majorBidi" w:hAnsiTheme="majorBidi" w:cstheme="majorBidi"/>
              </w:rPr>
              <w:t>40</w:t>
            </w:r>
          </w:p>
        </w:tc>
        <w:tc>
          <w:tcPr>
            <w:tcW w:w="2812" w:type="dxa"/>
          </w:tcPr>
          <w:p w14:paraId="239218A5" w14:textId="77777777" w:rsidR="00ED7C24" w:rsidRPr="00ED7C24" w:rsidRDefault="00ED7C24" w:rsidP="006934BA">
            <w:pPr>
              <w:rPr>
                <w:rFonts w:asciiTheme="majorBidi" w:hAnsiTheme="majorBidi" w:cstheme="majorBidi"/>
              </w:rPr>
            </w:pPr>
            <w:r w:rsidRPr="00ED7C24">
              <w:rPr>
                <w:rFonts w:asciiTheme="majorBidi" w:hAnsiTheme="majorBidi" w:cstheme="majorBidi"/>
              </w:rPr>
              <w:t>1,29</w:t>
            </w:r>
          </w:p>
        </w:tc>
      </w:tr>
      <w:tr w:rsidR="00ED7C24" w:rsidRPr="00ED7C24" w14:paraId="33598396" w14:textId="77777777" w:rsidTr="006934BA">
        <w:tc>
          <w:tcPr>
            <w:tcW w:w="2841" w:type="dxa"/>
          </w:tcPr>
          <w:p w14:paraId="3A86668E" w14:textId="77777777" w:rsidR="00ED7C24" w:rsidRPr="00ED7C24" w:rsidRDefault="00ED7C24" w:rsidP="006934BA">
            <w:pPr>
              <w:rPr>
                <w:rFonts w:asciiTheme="majorBidi" w:hAnsiTheme="majorBidi" w:cstheme="majorBidi"/>
              </w:rPr>
            </w:pPr>
            <w:r w:rsidRPr="00ED7C24">
              <w:rPr>
                <w:rFonts w:asciiTheme="majorBidi" w:hAnsiTheme="majorBidi" w:cstheme="majorBidi"/>
              </w:rPr>
              <w:t>Sonetos</w:t>
            </w:r>
          </w:p>
        </w:tc>
        <w:tc>
          <w:tcPr>
            <w:tcW w:w="2841" w:type="dxa"/>
          </w:tcPr>
          <w:p w14:paraId="5119399D" w14:textId="77777777" w:rsidR="00ED7C24" w:rsidRPr="00ED7C24" w:rsidRDefault="00ED7C24" w:rsidP="006934BA">
            <w:pPr>
              <w:rPr>
                <w:rFonts w:asciiTheme="majorBidi" w:hAnsiTheme="majorBidi" w:cstheme="majorBidi"/>
              </w:rPr>
            </w:pPr>
            <w:r w:rsidRPr="00ED7C24">
              <w:rPr>
                <w:rFonts w:asciiTheme="majorBidi" w:hAnsiTheme="majorBidi" w:cstheme="majorBidi"/>
              </w:rPr>
              <w:t>28</w:t>
            </w:r>
          </w:p>
        </w:tc>
        <w:tc>
          <w:tcPr>
            <w:tcW w:w="2812" w:type="dxa"/>
          </w:tcPr>
          <w:p w14:paraId="4FC428AE" w14:textId="77777777" w:rsidR="00ED7C24" w:rsidRPr="00ED7C24" w:rsidRDefault="00ED7C24" w:rsidP="006934BA">
            <w:pPr>
              <w:rPr>
                <w:rFonts w:asciiTheme="majorBidi" w:hAnsiTheme="majorBidi" w:cstheme="majorBidi"/>
              </w:rPr>
            </w:pPr>
            <w:r w:rsidRPr="00ED7C24">
              <w:rPr>
                <w:rFonts w:asciiTheme="majorBidi" w:hAnsiTheme="majorBidi" w:cstheme="majorBidi"/>
              </w:rPr>
              <w:t>0,90</w:t>
            </w:r>
          </w:p>
        </w:tc>
      </w:tr>
      <w:tr w:rsidR="00ED7C24" w:rsidRPr="00ED7C24" w14:paraId="70784EE5" w14:textId="77777777" w:rsidTr="006934BA">
        <w:tc>
          <w:tcPr>
            <w:tcW w:w="2841" w:type="dxa"/>
          </w:tcPr>
          <w:p w14:paraId="0C19EC4F" w14:textId="77777777" w:rsidR="00ED7C24" w:rsidRPr="00ED7C24" w:rsidRDefault="00ED7C24" w:rsidP="006934BA">
            <w:pPr>
              <w:rPr>
                <w:rFonts w:asciiTheme="majorBidi" w:hAnsiTheme="majorBidi" w:cstheme="majorBidi"/>
              </w:rPr>
            </w:pPr>
            <w:r w:rsidRPr="00ED7C24">
              <w:rPr>
                <w:rFonts w:asciiTheme="majorBidi" w:hAnsiTheme="majorBidi" w:cstheme="majorBidi"/>
              </w:rPr>
              <w:t>Romancillo</w:t>
            </w:r>
          </w:p>
        </w:tc>
        <w:tc>
          <w:tcPr>
            <w:tcW w:w="2841" w:type="dxa"/>
          </w:tcPr>
          <w:p w14:paraId="598B4BDE" w14:textId="77777777" w:rsidR="00ED7C24" w:rsidRPr="00ED7C24" w:rsidRDefault="00ED7C24" w:rsidP="006934BA">
            <w:pPr>
              <w:rPr>
                <w:rFonts w:asciiTheme="majorBidi" w:hAnsiTheme="majorBidi" w:cstheme="majorBidi"/>
              </w:rPr>
            </w:pPr>
            <w:r w:rsidRPr="00ED7C24">
              <w:rPr>
                <w:rFonts w:asciiTheme="majorBidi" w:hAnsiTheme="majorBidi" w:cstheme="majorBidi"/>
              </w:rPr>
              <w:t>28</w:t>
            </w:r>
          </w:p>
        </w:tc>
        <w:tc>
          <w:tcPr>
            <w:tcW w:w="2812" w:type="dxa"/>
          </w:tcPr>
          <w:p w14:paraId="4FEA7431" w14:textId="77777777" w:rsidR="00ED7C24" w:rsidRPr="00ED7C24" w:rsidRDefault="00ED7C24" w:rsidP="006934BA">
            <w:pPr>
              <w:rPr>
                <w:rFonts w:asciiTheme="majorBidi" w:hAnsiTheme="majorBidi" w:cstheme="majorBidi"/>
              </w:rPr>
            </w:pPr>
            <w:r w:rsidRPr="00ED7C24">
              <w:rPr>
                <w:rFonts w:asciiTheme="majorBidi" w:hAnsiTheme="majorBidi" w:cstheme="majorBidi"/>
              </w:rPr>
              <w:t>0,90</w:t>
            </w:r>
          </w:p>
        </w:tc>
      </w:tr>
      <w:tr w:rsidR="00ED7C24" w:rsidRPr="00ED7C24" w14:paraId="6EFB7E60" w14:textId="77777777" w:rsidTr="006934BA">
        <w:tc>
          <w:tcPr>
            <w:tcW w:w="2841" w:type="dxa"/>
          </w:tcPr>
          <w:p w14:paraId="527791E3" w14:textId="77777777" w:rsidR="00ED7C24" w:rsidRPr="00ED7C24" w:rsidRDefault="00ED7C24" w:rsidP="006934BA">
            <w:pPr>
              <w:rPr>
                <w:rFonts w:asciiTheme="majorBidi" w:hAnsiTheme="majorBidi" w:cstheme="majorBidi"/>
              </w:rPr>
            </w:pPr>
            <w:r w:rsidRPr="00ED7C24">
              <w:rPr>
                <w:rFonts w:asciiTheme="majorBidi" w:hAnsiTheme="majorBidi" w:cstheme="majorBidi"/>
              </w:rPr>
              <w:t>Octosílabos sueltos</w:t>
            </w:r>
          </w:p>
        </w:tc>
        <w:tc>
          <w:tcPr>
            <w:tcW w:w="2841" w:type="dxa"/>
          </w:tcPr>
          <w:p w14:paraId="5024A47B" w14:textId="77777777" w:rsidR="00ED7C24" w:rsidRPr="00ED7C24" w:rsidRDefault="00ED7C24" w:rsidP="006934BA">
            <w:pPr>
              <w:rPr>
                <w:rFonts w:asciiTheme="majorBidi" w:hAnsiTheme="majorBidi" w:cstheme="majorBidi"/>
              </w:rPr>
            </w:pPr>
            <w:r w:rsidRPr="00ED7C24">
              <w:rPr>
                <w:rFonts w:asciiTheme="majorBidi" w:hAnsiTheme="majorBidi" w:cstheme="majorBidi"/>
              </w:rPr>
              <w:t>2</w:t>
            </w:r>
          </w:p>
        </w:tc>
        <w:tc>
          <w:tcPr>
            <w:tcW w:w="2812" w:type="dxa"/>
          </w:tcPr>
          <w:p w14:paraId="28C6D58E" w14:textId="77777777" w:rsidR="00ED7C24" w:rsidRPr="00ED7C24" w:rsidRDefault="00ED7C24" w:rsidP="006934BA">
            <w:pPr>
              <w:rPr>
                <w:rFonts w:asciiTheme="majorBidi" w:hAnsiTheme="majorBidi" w:cstheme="majorBidi"/>
              </w:rPr>
            </w:pPr>
            <w:r w:rsidRPr="00ED7C24">
              <w:rPr>
                <w:rFonts w:asciiTheme="majorBidi" w:hAnsiTheme="majorBidi" w:cstheme="majorBidi"/>
              </w:rPr>
              <w:t>0,06</w:t>
            </w:r>
          </w:p>
        </w:tc>
      </w:tr>
      <w:tr w:rsidR="00ED7C24" w:rsidRPr="00ED7C24" w14:paraId="435636C3" w14:textId="77777777" w:rsidTr="006934BA">
        <w:tc>
          <w:tcPr>
            <w:tcW w:w="2841" w:type="dxa"/>
          </w:tcPr>
          <w:p w14:paraId="412C2841" w14:textId="77777777" w:rsidR="00ED7C24" w:rsidRPr="00ED7C24" w:rsidRDefault="00ED7C24" w:rsidP="006934BA">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Total</w:t>
            </w:r>
          </w:p>
        </w:tc>
        <w:tc>
          <w:tcPr>
            <w:tcW w:w="2841" w:type="dxa"/>
          </w:tcPr>
          <w:p w14:paraId="5611175C" w14:textId="77777777" w:rsidR="00ED7C24" w:rsidRPr="00ED7C24" w:rsidRDefault="00ED7C24" w:rsidP="006934BA">
            <w:pPr>
              <w:rPr>
                <w:rFonts w:asciiTheme="majorBidi" w:hAnsiTheme="majorBidi" w:cstheme="majorBidi"/>
              </w:rPr>
            </w:pPr>
            <w:r w:rsidRPr="00ED7C24">
              <w:rPr>
                <w:rFonts w:asciiTheme="majorBidi" w:hAnsiTheme="majorBidi" w:cstheme="majorBidi"/>
              </w:rPr>
              <w:t>3098</w:t>
            </w:r>
          </w:p>
        </w:tc>
        <w:tc>
          <w:tcPr>
            <w:tcW w:w="2812" w:type="dxa"/>
          </w:tcPr>
          <w:p w14:paraId="68BA04C7" w14:textId="77777777" w:rsidR="00ED7C24" w:rsidRPr="00ED7C24" w:rsidRDefault="00ED7C24" w:rsidP="006934BA">
            <w:pPr>
              <w:rPr>
                <w:rFonts w:asciiTheme="majorBidi" w:hAnsiTheme="majorBidi" w:cstheme="majorBidi"/>
              </w:rPr>
            </w:pPr>
            <w:r w:rsidRPr="00ED7C24">
              <w:rPr>
                <w:rFonts w:asciiTheme="majorBidi" w:hAnsiTheme="majorBidi" w:cstheme="majorBidi"/>
              </w:rPr>
              <w:t>100</w:t>
            </w:r>
          </w:p>
        </w:tc>
      </w:tr>
    </w:tbl>
    <w:p w14:paraId="16A1DAC3" w14:textId="3E6F16C2" w:rsidR="0009288B" w:rsidRDefault="0009288B" w:rsidP="00A91779"/>
    <w:p w14:paraId="4F5F9BA7" w14:textId="677FDE4C" w:rsidR="0000572C" w:rsidRPr="00935810" w:rsidRDefault="0000572C" w:rsidP="00E82D20">
      <w:pPr>
        <w:pStyle w:val="Titulocomedia"/>
      </w:pPr>
      <w:r w:rsidRPr="00935810">
        <w:t>Los Prados de León</w:t>
      </w:r>
    </w:p>
    <w:p w14:paraId="21E332F5" w14:textId="77777777" w:rsidR="0000572C" w:rsidRPr="00935810" w:rsidRDefault="0000572C" w:rsidP="00E82D20">
      <w:pPr>
        <w:pStyle w:val="Titulocomedia"/>
      </w:pPr>
    </w:p>
    <w:p w14:paraId="242699F4" w14:textId="2F8005FE" w:rsidR="0000572C" w:rsidRPr="00935810" w:rsidRDefault="0000572C" w:rsidP="00E82D20">
      <w:pPr>
        <w:pStyle w:val="Titulocomedia"/>
      </w:pPr>
      <w:r w:rsidRPr="00935810">
        <w:t xml:space="preserve">Comedia </w:t>
      </w:r>
      <w:r w:rsidR="00E562D9">
        <w:t>@</w:t>
      </w:r>
      <w:r w:rsidRPr="00935810">
        <w:t>famosa de Lope de Vega Carpio</w:t>
      </w:r>
    </w:p>
    <w:p w14:paraId="77ECDAE9" w14:textId="77777777" w:rsidR="0000572C" w:rsidRPr="00935810" w:rsidRDefault="0000572C" w:rsidP="0000572C">
      <w:pPr>
        <w:jc w:val="center"/>
        <w:rPr>
          <w:rFonts w:ascii="Times New Roman" w:hAnsi="Times New Roman"/>
        </w:rPr>
      </w:pPr>
    </w:p>
    <w:p w14:paraId="54972277" w14:textId="77777777" w:rsidR="0000572C" w:rsidRPr="00935810" w:rsidRDefault="0000572C" w:rsidP="00E82D20">
      <w:pPr>
        <w:pStyle w:val="EpigrDedic"/>
      </w:pPr>
      <w:r w:rsidRPr="00935810">
        <w:t>Dedicada a don Fernando Jacinto de Toledo, duque de Huéscar</w:t>
      </w:r>
    </w:p>
    <w:p w14:paraId="451218F4" w14:textId="77777777" w:rsidR="0000572C" w:rsidRPr="00935810" w:rsidRDefault="0000572C" w:rsidP="0000572C">
      <w:pPr>
        <w:rPr>
          <w:rFonts w:ascii="Times New Roman" w:hAnsi="Times New Roman"/>
        </w:rPr>
      </w:pPr>
    </w:p>
    <w:p w14:paraId="62542DCB" w14:textId="6D16827A" w:rsidR="0000572C" w:rsidRPr="00935810" w:rsidRDefault="0000572C" w:rsidP="00E82D20">
      <w:pPr>
        <w:pStyle w:val="Prosa"/>
      </w:pPr>
      <w:r w:rsidRPr="00935810">
        <w:t xml:space="preserve">¿A quién se podían dirigir unos Prados como a un hijo del Alba? Pues tantos poetas de la Antigüedad dieron este nombre al rocío, mayormente siendo tan estériles </w:t>
      </w:r>
      <w:proofErr w:type="spellStart"/>
      <w:r w:rsidRPr="00935810">
        <w:t>y</w:t>
      </w:r>
      <w:proofErr w:type="spellEnd"/>
      <w:r w:rsidRPr="00935810">
        <w:t xml:space="preserve"> incultos como labrados de mi rudo ingenio, pero, pues ningunos dan flores sin el beneficio del cielo en el principio del día, ¿qué cosa pude hacer más acertada para que las tengan que dirigirlos a Vuestra Señoría, en cuyo nacimiento, como del sol en Alba (sirviendo a su excelentísimo padre) escribí versos? Dios guarde a Vuestra </w:t>
      </w:r>
      <w:r w:rsidR="008B1A55">
        <w:t>@</w:t>
      </w:r>
      <w:r w:rsidRPr="00935810">
        <w:t>Señoría.</w:t>
      </w:r>
      <w:r w:rsidRPr="00935810">
        <w:tab/>
      </w:r>
      <w:r w:rsidRPr="00935810">
        <w:tab/>
      </w:r>
      <w:r w:rsidRPr="00935810">
        <w:tab/>
      </w:r>
    </w:p>
    <w:p w14:paraId="526DA6D4" w14:textId="77777777" w:rsidR="0000572C" w:rsidRPr="00935810" w:rsidRDefault="0000572C" w:rsidP="0000572C">
      <w:pPr>
        <w:rPr>
          <w:rFonts w:ascii="Times New Roman" w:hAnsi="Times New Roman"/>
        </w:rPr>
      </w:pPr>
    </w:p>
    <w:p w14:paraId="53A5E3F0" w14:textId="5E5163E4" w:rsidR="0000572C" w:rsidRPr="00935810" w:rsidRDefault="009218B0" w:rsidP="00F95EFD">
      <w:pPr>
        <w:pStyle w:val="Prosa"/>
      </w:pPr>
      <w:r>
        <w:t>@</w:t>
      </w:r>
      <w:r w:rsidR="0000572C" w:rsidRPr="00935810">
        <w:t>Lope de Vega Carpio</w:t>
      </w:r>
    </w:p>
    <w:p w14:paraId="1E264E9F" w14:textId="77777777" w:rsidR="0000572C" w:rsidRPr="00935810" w:rsidRDefault="0000572C" w:rsidP="0000572C">
      <w:pPr>
        <w:rPr>
          <w:rFonts w:ascii="Times New Roman" w:hAnsi="Times New Roman"/>
        </w:rPr>
      </w:pPr>
    </w:p>
    <w:p w14:paraId="3EA2FAD6" w14:textId="1E4F5B13" w:rsidR="0000572C" w:rsidRPr="00935810" w:rsidRDefault="009218B0" w:rsidP="00011F5F">
      <w:pPr>
        <w:pStyle w:val="EpigrDramatis"/>
      </w:pPr>
      <w:r>
        <w:t>@</w:t>
      </w:r>
      <w:r w:rsidR="0000572C" w:rsidRPr="00935810">
        <w:t>Personas de la comedia</w:t>
      </w:r>
      <w:r w:rsidR="0000572C" w:rsidRPr="00935810">
        <w:tab/>
      </w:r>
    </w:p>
    <w:p w14:paraId="0D7DABC0" w14:textId="77777777" w:rsidR="0000572C" w:rsidRPr="00935810" w:rsidRDefault="0000572C" w:rsidP="0000572C">
      <w:pPr>
        <w:rPr>
          <w:rFonts w:ascii="Times New Roman" w:hAnsi="Times New Roman"/>
        </w:rPr>
      </w:pPr>
    </w:p>
    <w:p w14:paraId="2932AD95" w14:textId="0FA0D46B" w:rsidR="0000572C" w:rsidRPr="00011F5F" w:rsidRDefault="0000572C" w:rsidP="00011F5F">
      <w:pPr>
        <w:pStyle w:val="Dramatislista"/>
      </w:pPr>
      <w:r w:rsidRPr="00011F5F">
        <w:t xml:space="preserve">Rey </w:t>
      </w:r>
      <w:r w:rsidR="009218B0">
        <w:t>@</w:t>
      </w:r>
      <w:r w:rsidRPr="00011F5F">
        <w:t>Bermudo</w:t>
      </w:r>
      <w:r w:rsidRPr="00011F5F">
        <w:tab/>
      </w:r>
      <w:r w:rsidRPr="00011F5F">
        <w:tab/>
      </w:r>
      <w:r w:rsidRPr="00011F5F">
        <w:tab/>
      </w:r>
    </w:p>
    <w:p w14:paraId="1839F5E3" w14:textId="77777777" w:rsidR="0000572C" w:rsidRPr="00011F5F" w:rsidRDefault="0000572C" w:rsidP="00011F5F">
      <w:pPr>
        <w:pStyle w:val="Dramatislista"/>
      </w:pPr>
      <w:r w:rsidRPr="00011F5F">
        <w:t>Arias Bustos</w:t>
      </w:r>
    </w:p>
    <w:p w14:paraId="029AC742" w14:textId="77777777" w:rsidR="0000572C" w:rsidRPr="00011F5F" w:rsidRDefault="0000572C" w:rsidP="00011F5F">
      <w:pPr>
        <w:pStyle w:val="Dramatislista"/>
      </w:pPr>
      <w:r w:rsidRPr="00011F5F">
        <w:t xml:space="preserve">Tristán Godo </w:t>
      </w:r>
    </w:p>
    <w:p w14:paraId="06DACE86" w14:textId="77777777" w:rsidR="0000572C" w:rsidRPr="00011F5F" w:rsidRDefault="0000572C" w:rsidP="00011F5F">
      <w:pPr>
        <w:pStyle w:val="Dramatislista"/>
      </w:pPr>
      <w:r w:rsidRPr="00011F5F">
        <w:t>Nuño de Prado</w:t>
      </w:r>
    </w:p>
    <w:p w14:paraId="1331B038" w14:textId="77777777" w:rsidR="0000572C" w:rsidRPr="00011F5F" w:rsidRDefault="0000572C" w:rsidP="00011F5F">
      <w:pPr>
        <w:pStyle w:val="Dramatislista"/>
      </w:pPr>
      <w:proofErr w:type="spellStart"/>
      <w:r w:rsidRPr="00011F5F">
        <w:t>Nise</w:t>
      </w:r>
      <w:proofErr w:type="spellEnd"/>
    </w:p>
    <w:p w14:paraId="74420E07" w14:textId="77777777" w:rsidR="0000572C" w:rsidRPr="00011F5F" w:rsidRDefault="0000572C" w:rsidP="00011F5F">
      <w:pPr>
        <w:pStyle w:val="Dramatislista"/>
      </w:pPr>
      <w:r w:rsidRPr="00011F5F">
        <w:t>Silverio, labrador</w:t>
      </w:r>
    </w:p>
    <w:p w14:paraId="25210E41" w14:textId="77777777" w:rsidR="0000572C" w:rsidRPr="00011F5F" w:rsidRDefault="0000572C" w:rsidP="00011F5F">
      <w:pPr>
        <w:pStyle w:val="Dramatislista"/>
      </w:pPr>
      <w:r w:rsidRPr="00011F5F">
        <w:t>Bato</w:t>
      </w:r>
    </w:p>
    <w:p w14:paraId="002C9E79" w14:textId="77777777" w:rsidR="0000572C" w:rsidRPr="00011F5F" w:rsidRDefault="0000572C" w:rsidP="00011F5F">
      <w:pPr>
        <w:pStyle w:val="Dramatislista"/>
      </w:pPr>
      <w:proofErr w:type="spellStart"/>
      <w:r w:rsidRPr="00011F5F">
        <w:t>Lucindo</w:t>
      </w:r>
      <w:proofErr w:type="spellEnd"/>
    </w:p>
    <w:p w14:paraId="4AC826AD" w14:textId="77777777" w:rsidR="0000572C" w:rsidRPr="00011F5F" w:rsidRDefault="0000572C" w:rsidP="00011F5F">
      <w:pPr>
        <w:pStyle w:val="Dramatislista"/>
      </w:pPr>
      <w:r w:rsidRPr="00011F5F">
        <w:t>El conde don Sancho</w:t>
      </w:r>
    </w:p>
    <w:p w14:paraId="7B80A6D1" w14:textId="2801CDC3" w:rsidR="0000572C" w:rsidRPr="00011F5F" w:rsidRDefault="0000572C" w:rsidP="00011F5F">
      <w:pPr>
        <w:pStyle w:val="Dramatislista"/>
      </w:pPr>
      <w:r w:rsidRPr="00011F5F">
        <w:t xml:space="preserve">Rey </w:t>
      </w:r>
      <w:r w:rsidR="009218B0">
        <w:t>@</w:t>
      </w:r>
      <w:r w:rsidRPr="00011F5F">
        <w:t>Alfonso el Casto</w:t>
      </w:r>
      <w:r w:rsidRPr="00011F5F">
        <w:tab/>
      </w:r>
      <w:r w:rsidRPr="00011F5F">
        <w:tab/>
      </w:r>
    </w:p>
    <w:p w14:paraId="118CA4B4" w14:textId="77777777" w:rsidR="0000572C" w:rsidRPr="00011F5F" w:rsidRDefault="0000572C" w:rsidP="00011F5F">
      <w:pPr>
        <w:pStyle w:val="Dramatislista"/>
      </w:pPr>
      <w:r w:rsidRPr="00011F5F">
        <w:t>Doña Blanca</w:t>
      </w:r>
    </w:p>
    <w:p w14:paraId="5B973BC5" w14:textId="77777777" w:rsidR="0000572C" w:rsidRPr="00011F5F" w:rsidRDefault="0000572C" w:rsidP="00011F5F">
      <w:pPr>
        <w:pStyle w:val="Dramatislista"/>
      </w:pPr>
      <w:r w:rsidRPr="00011F5F">
        <w:t>Doña Jimena</w:t>
      </w:r>
    </w:p>
    <w:p w14:paraId="53DCDF1D" w14:textId="77777777" w:rsidR="0000572C" w:rsidRPr="00011F5F" w:rsidRDefault="0000572C" w:rsidP="00011F5F">
      <w:pPr>
        <w:pStyle w:val="Dramatislista"/>
      </w:pPr>
      <w:r w:rsidRPr="00011F5F">
        <w:t>Ordoño, soldado</w:t>
      </w:r>
    </w:p>
    <w:p w14:paraId="5B68409D" w14:textId="3C8054EA" w:rsidR="0000572C" w:rsidRPr="00011F5F" w:rsidRDefault="0000572C" w:rsidP="00011F5F">
      <w:pPr>
        <w:pStyle w:val="Dramatislista"/>
      </w:pPr>
      <w:r w:rsidRPr="00011F5F">
        <w:t xml:space="preserve">Capitán </w:t>
      </w:r>
      <w:r w:rsidR="009218B0">
        <w:t>@</w:t>
      </w:r>
      <w:r w:rsidRPr="00011F5F">
        <w:t>Vela</w:t>
      </w:r>
      <w:r w:rsidRPr="00011F5F">
        <w:tab/>
      </w:r>
      <w:r w:rsidRPr="00011F5F">
        <w:tab/>
      </w:r>
      <w:r w:rsidRPr="00011F5F">
        <w:tab/>
      </w:r>
    </w:p>
    <w:p w14:paraId="4983A226" w14:textId="77777777" w:rsidR="0000572C" w:rsidRPr="00011F5F" w:rsidRDefault="0000572C" w:rsidP="00011F5F">
      <w:pPr>
        <w:pStyle w:val="Dramatislista"/>
      </w:pPr>
      <w:r w:rsidRPr="00011F5F">
        <w:t>Mendo, labrador</w:t>
      </w:r>
    </w:p>
    <w:p w14:paraId="59F060D9" w14:textId="77777777" w:rsidR="0000572C" w:rsidRPr="00011F5F" w:rsidRDefault="0000572C" w:rsidP="00011F5F">
      <w:pPr>
        <w:pStyle w:val="Dramatislista"/>
      </w:pPr>
      <w:r w:rsidRPr="00011F5F">
        <w:t>Fernán Núñez, embajador</w:t>
      </w:r>
    </w:p>
    <w:p w14:paraId="75C044E3" w14:textId="7B7FD2BC" w:rsidR="0000572C" w:rsidRPr="00011F5F" w:rsidRDefault="0000572C" w:rsidP="00011F5F">
      <w:pPr>
        <w:pStyle w:val="Dramatislista"/>
      </w:pPr>
      <w:r w:rsidRPr="00011F5F">
        <w:t>Un portero</w:t>
      </w:r>
      <w:r w:rsidRPr="00011F5F">
        <w:tab/>
      </w:r>
      <w:r w:rsidRPr="00011F5F">
        <w:tab/>
      </w:r>
    </w:p>
    <w:p w14:paraId="6C1FB36B" w14:textId="77777777" w:rsidR="0000572C" w:rsidRPr="00011F5F" w:rsidRDefault="0000572C" w:rsidP="00011F5F">
      <w:pPr>
        <w:pStyle w:val="Dramatislista"/>
      </w:pPr>
      <w:r w:rsidRPr="00011F5F">
        <w:t>[</w:t>
      </w:r>
      <w:proofErr w:type="spellStart"/>
      <w:r w:rsidRPr="00011F5F">
        <w:t>Dórida</w:t>
      </w:r>
      <w:proofErr w:type="spellEnd"/>
      <w:r w:rsidRPr="00011F5F">
        <w:t xml:space="preserve">, labradora] </w:t>
      </w:r>
    </w:p>
    <w:p w14:paraId="173312EC" w14:textId="77777777" w:rsidR="0000572C" w:rsidRPr="00011F5F" w:rsidRDefault="0000572C" w:rsidP="00011F5F">
      <w:pPr>
        <w:pStyle w:val="Dramatislista"/>
      </w:pPr>
      <w:r w:rsidRPr="00011F5F">
        <w:t>[Marcia, labradora]</w:t>
      </w:r>
    </w:p>
    <w:p w14:paraId="1D69B5BD" w14:textId="71C47812" w:rsidR="0000572C" w:rsidRPr="00011F5F" w:rsidRDefault="0000572C" w:rsidP="00011F5F">
      <w:pPr>
        <w:pStyle w:val="Dramatislista"/>
      </w:pPr>
      <w:r w:rsidRPr="00011F5F">
        <w:t>[</w:t>
      </w:r>
      <w:r w:rsidR="009218B0">
        <w:t>@</w:t>
      </w:r>
      <w:r w:rsidRPr="00011F5F">
        <w:t>Músicos]</w:t>
      </w:r>
    </w:p>
    <w:p w14:paraId="7B6DCA81" w14:textId="77777777" w:rsidR="0000572C" w:rsidRPr="00935810" w:rsidRDefault="0000572C" w:rsidP="0000572C">
      <w:pPr>
        <w:rPr>
          <w:rFonts w:ascii="Times New Roman" w:hAnsi="Times New Roman"/>
        </w:rPr>
      </w:pPr>
    </w:p>
    <w:p w14:paraId="46C8F268" w14:textId="4A5A5CC4" w:rsidR="00E122E6" w:rsidRDefault="00E122E6" w:rsidP="00A91779"/>
    <w:p w14:paraId="76F05D3A" w14:textId="77777777" w:rsidR="0000572C" w:rsidRPr="00935810" w:rsidRDefault="0000572C" w:rsidP="00011F5F">
      <w:pPr>
        <w:pStyle w:val="Acto"/>
      </w:pPr>
      <w:r w:rsidRPr="00935810">
        <w:t>ACTO PRIMERO</w:t>
      </w:r>
    </w:p>
    <w:p w14:paraId="7E357CE4" w14:textId="77777777" w:rsidR="0000572C" w:rsidRPr="00935810" w:rsidRDefault="0000572C" w:rsidP="0000572C">
      <w:pPr>
        <w:jc w:val="center"/>
        <w:rPr>
          <w:rFonts w:ascii="Times New Roman" w:hAnsi="Times New Roman"/>
        </w:rPr>
      </w:pPr>
    </w:p>
    <w:p w14:paraId="6F8FB733" w14:textId="52FEFDF1" w:rsidR="0000572C" w:rsidRPr="00DC27D2" w:rsidRDefault="0000572C" w:rsidP="00DC27D2">
      <w:pPr>
        <w:pStyle w:val="Acot"/>
      </w:pPr>
      <w:r w:rsidRPr="00935810">
        <w:t>Salen el rey Bermudo de León, don Arias Bustos y Tristán Godo</w:t>
      </w:r>
    </w:p>
    <w:p w14:paraId="306EB6C8" w14:textId="418EE174" w:rsidR="009630B6" w:rsidRDefault="009630B6" w:rsidP="009630B6">
      <w:pPr>
        <w:pStyle w:val="Personaje"/>
      </w:pPr>
      <w:r w:rsidRPr="009630B6">
        <w:t>Rey</w:t>
      </w:r>
    </w:p>
    <w:p w14:paraId="216BEA12" w14:textId="3BF508B5" w:rsidR="00352F6E" w:rsidRPr="00352F6E" w:rsidRDefault="00352F6E" w:rsidP="00352F6E">
      <w:pPr>
        <w:rPr>
          <w:rFonts w:ascii="Times New Roman" w:hAnsi="Times New Roman"/>
          <w:lang w:val="es-ES" w:bidi="fa-IR"/>
        </w:rPr>
      </w:pPr>
      <w:r w:rsidRPr="0000572C">
        <w:rPr>
          <w:rFonts w:ascii="Times New Roman" w:hAnsi="Times New Roman"/>
          <w:smallCaps/>
          <w:lang w:val="es-ES"/>
        </w:rPr>
        <w:t>$</w:t>
      </w:r>
      <w:r>
        <w:rPr>
          <w:rFonts w:ascii="Times New Roman" w:hAnsi="Times New Roman"/>
          <w:lang w:val="es-ES" w:bidi="fa-IR"/>
        </w:rPr>
        <w:t>quintillas</w:t>
      </w:r>
    </w:p>
    <w:p w14:paraId="783FEBF6" w14:textId="094C8425" w:rsidR="005A6127" w:rsidRPr="00935810" w:rsidRDefault="005A6127" w:rsidP="009630B6">
      <w:pPr>
        <w:pStyle w:val="Verso"/>
      </w:pPr>
      <w:r w:rsidRPr="00935810">
        <w:tab/>
      </w:r>
      <w:r w:rsidRPr="00935810">
        <w:tab/>
      </w:r>
      <w:r w:rsidRPr="00935810">
        <w:tab/>
        <w:t xml:space="preserve">  Vasallos, no hay </w:t>
      </w:r>
      <w:proofErr w:type="spellStart"/>
      <w:r w:rsidRPr="00935810">
        <w:t>qué</w:t>
      </w:r>
      <w:proofErr w:type="spellEnd"/>
      <w:r w:rsidRPr="00935810">
        <w:t xml:space="preserve"> tratar:  </w:t>
      </w:r>
    </w:p>
    <w:p w14:paraId="474C46AF" w14:textId="77777777" w:rsidR="005A6127" w:rsidRPr="00935810" w:rsidRDefault="005A6127" w:rsidP="009630B6">
      <w:pPr>
        <w:pStyle w:val="Verso"/>
      </w:pPr>
      <w:r w:rsidRPr="00935810">
        <w:tab/>
      </w:r>
      <w:r w:rsidRPr="00935810">
        <w:tab/>
      </w:r>
      <w:r w:rsidRPr="00935810">
        <w:tab/>
        <w:t>yo envío por mi sobrino,</w:t>
      </w:r>
    </w:p>
    <w:p w14:paraId="54408D67" w14:textId="77777777" w:rsidR="005A6127" w:rsidRPr="00935810" w:rsidRDefault="005A6127" w:rsidP="009630B6">
      <w:pPr>
        <w:pStyle w:val="Verso"/>
      </w:pPr>
      <w:r w:rsidRPr="00935810">
        <w:tab/>
      </w:r>
      <w:r w:rsidRPr="00935810">
        <w:tab/>
      </w:r>
      <w:r w:rsidRPr="00935810">
        <w:tab/>
        <w:t>mi sobrino ha de reinar.</w:t>
      </w:r>
    </w:p>
    <w:p w14:paraId="5E849394" w14:textId="77777777" w:rsidR="009630B6" w:rsidRPr="009630B6" w:rsidRDefault="009630B6" w:rsidP="009630B6">
      <w:pPr>
        <w:pStyle w:val="Personaje"/>
      </w:pPr>
      <w:r w:rsidRPr="009630B6">
        <w:t>Arias</w:t>
      </w:r>
      <w:r w:rsidRPr="009630B6">
        <w:tab/>
      </w:r>
    </w:p>
    <w:p w14:paraId="4B7D7C7D" w14:textId="66D4890E" w:rsidR="005A6127" w:rsidRPr="00935810" w:rsidRDefault="005A6127" w:rsidP="009630B6">
      <w:pPr>
        <w:pStyle w:val="Verso"/>
      </w:pPr>
      <w:r w:rsidRPr="00935810">
        <w:tab/>
      </w:r>
      <w:r w:rsidRPr="00935810">
        <w:tab/>
      </w:r>
      <w:r w:rsidR="00215779">
        <w:t xml:space="preserve">            </w:t>
      </w:r>
      <w:r w:rsidRPr="00935810">
        <w:t xml:space="preserve">Señor, don Alfonso es digno    </w:t>
      </w:r>
    </w:p>
    <w:p w14:paraId="281D999C" w14:textId="2B6080E9" w:rsidR="005A6127" w:rsidRPr="00935810" w:rsidRDefault="005A6127" w:rsidP="009630B6">
      <w:pPr>
        <w:pStyle w:val="Verso"/>
      </w:pPr>
      <w:r w:rsidRPr="00935810">
        <w:tab/>
      </w:r>
      <w:r w:rsidRPr="00935810">
        <w:tab/>
      </w:r>
      <w:r w:rsidRPr="00935810">
        <w:tab/>
        <w:t>de ocupar vuestro lugar,</w:t>
      </w:r>
      <w:r w:rsidRPr="00935810">
        <w:tab/>
      </w:r>
      <w:r w:rsidRPr="00935810">
        <w:tab/>
      </w:r>
      <w:r w:rsidRPr="00935810">
        <w:tab/>
      </w:r>
      <w:r w:rsidRPr="00935810">
        <w:tab/>
        <w:t xml:space="preserve">    </w:t>
      </w:r>
    </w:p>
    <w:p w14:paraId="129AB31E" w14:textId="77777777" w:rsidR="005A6127" w:rsidRPr="00935810" w:rsidRDefault="005A6127" w:rsidP="009630B6">
      <w:pPr>
        <w:pStyle w:val="Verso"/>
      </w:pPr>
      <w:r w:rsidRPr="00935810">
        <w:tab/>
      </w:r>
      <w:r w:rsidRPr="00935810">
        <w:tab/>
      </w:r>
      <w:r w:rsidRPr="00935810">
        <w:tab/>
        <w:t xml:space="preserve">  pero, mientras vos vivís,</w:t>
      </w:r>
    </w:p>
    <w:p w14:paraId="53D63746" w14:textId="77777777" w:rsidR="005A6127" w:rsidRPr="00935810" w:rsidRDefault="005A6127" w:rsidP="009630B6">
      <w:pPr>
        <w:pStyle w:val="Verso"/>
      </w:pPr>
      <w:r w:rsidRPr="00935810">
        <w:lastRenderedPageBreak/>
        <w:tab/>
      </w:r>
      <w:r w:rsidRPr="00935810">
        <w:tab/>
      </w:r>
      <w:r w:rsidRPr="00935810">
        <w:tab/>
        <w:t>¿por qué razón?, ¿por qué ley?</w:t>
      </w:r>
    </w:p>
    <w:p w14:paraId="7176F496" w14:textId="77777777" w:rsidR="009630B6" w:rsidRPr="009630B6" w:rsidRDefault="009630B6" w:rsidP="009630B6">
      <w:pPr>
        <w:pStyle w:val="Personaje"/>
      </w:pPr>
      <w:r w:rsidRPr="009630B6">
        <w:t>Rey</w:t>
      </w:r>
    </w:p>
    <w:p w14:paraId="5C136D2B" w14:textId="7A90AFEF" w:rsidR="005A6127" w:rsidRPr="00935810" w:rsidRDefault="005A6127" w:rsidP="009630B6">
      <w:pPr>
        <w:pStyle w:val="Verso"/>
      </w:pPr>
      <w:r w:rsidRPr="00935810">
        <w:tab/>
      </w:r>
      <w:r w:rsidRPr="00935810">
        <w:tab/>
      </w:r>
      <w:r w:rsidRPr="00935810">
        <w:tab/>
        <w:t>Don Arias, ¿vos me argüís?</w:t>
      </w:r>
    </w:p>
    <w:p w14:paraId="2B9173CD" w14:textId="77777777" w:rsidR="009630B6" w:rsidRPr="009630B6" w:rsidRDefault="009630B6" w:rsidP="009630B6">
      <w:pPr>
        <w:pStyle w:val="Personaje"/>
      </w:pPr>
      <w:r w:rsidRPr="009630B6">
        <w:t>Arias</w:t>
      </w:r>
      <w:r w:rsidRPr="009630B6">
        <w:tab/>
      </w:r>
    </w:p>
    <w:p w14:paraId="704FE44F" w14:textId="044A3AF3" w:rsidR="005A6127" w:rsidRPr="00935810" w:rsidRDefault="005A6127" w:rsidP="009630B6">
      <w:pPr>
        <w:pStyle w:val="Verso"/>
      </w:pPr>
      <w:r w:rsidRPr="00935810">
        <w:tab/>
      </w:r>
      <w:r w:rsidRPr="00935810">
        <w:tab/>
      </w:r>
      <w:r w:rsidR="00215779">
        <w:t xml:space="preserve">           </w:t>
      </w:r>
      <w:r w:rsidRPr="00935810">
        <w:t>Tenemos en vos buen rey,</w:t>
      </w:r>
    </w:p>
    <w:p w14:paraId="43F694CC" w14:textId="77777777" w:rsidR="005A6127" w:rsidRPr="00935810" w:rsidRDefault="005A6127" w:rsidP="00326E92">
      <w:pPr>
        <w:pStyle w:val="Partidoincial"/>
      </w:pPr>
      <w:r w:rsidRPr="00935810">
        <w:tab/>
      </w:r>
      <w:r w:rsidRPr="00935810">
        <w:tab/>
      </w:r>
      <w:r w:rsidRPr="00935810">
        <w:tab/>
        <w:t>no os espantéis.</w:t>
      </w:r>
    </w:p>
    <w:p w14:paraId="5254CA88" w14:textId="77777777" w:rsidR="009630B6" w:rsidRPr="009630B6" w:rsidRDefault="009630B6" w:rsidP="009630B6">
      <w:pPr>
        <w:pStyle w:val="Personaje"/>
      </w:pPr>
      <w:r w:rsidRPr="009630B6">
        <w:t>Rey</w:t>
      </w:r>
    </w:p>
    <w:p w14:paraId="65B737BD" w14:textId="084DAA5E" w:rsidR="005A6127" w:rsidRPr="00935810" w:rsidRDefault="005A6127" w:rsidP="00326E92">
      <w:pPr>
        <w:pStyle w:val="Partidofinal"/>
      </w:pPr>
      <w:r w:rsidRPr="00935810">
        <w:tab/>
      </w:r>
      <w:r w:rsidRPr="00935810">
        <w:tab/>
      </w:r>
      <w:r w:rsidRPr="00935810">
        <w:tab/>
      </w:r>
      <w:r w:rsidRPr="00935810">
        <w:tab/>
      </w:r>
      <w:r w:rsidRPr="00935810">
        <w:tab/>
        <w:t xml:space="preserve">   Bien decís.</w:t>
      </w:r>
      <w:r w:rsidRPr="00935810">
        <w:tab/>
      </w:r>
      <w:r w:rsidRPr="00935810">
        <w:tab/>
      </w:r>
      <w:r w:rsidRPr="00935810">
        <w:tab/>
      </w:r>
      <w:r w:rsidRPr="00935810">
        <w:tab/>
        <w:t xml:space="preserve">   </w:t>
      </w:r>
    </w:p>
    <w:p w14:paraId="40E24180" w14:textId="77777777" w:rsidR="005A6127" w:rsidRPr="00935810" w:rsidRDefault="005A6127" w:rsidP="009630B6">
      <w:pPr>
        <w:pStyle w:val="Verso"/>
      </w:pPr>
      <w:r w:rsidRPr="00935810">
        <w:tab/>
      </w:r>
      <w:r w:rsidRPr="00935810">
        <w:tab/>
      </w:r>
      <w:r w:rsidRPr="00935810">
        <w:tab/>
        <w:t xml:space="preserve">  Pero si estoy ordenado</w:t>
      </w:r>
    </w:p>
    <w:p w14:paraId="42F79E4C" w14:textId="77777777" w:rsidR="005A6127" w:rsidRPr="00935810" w:rsidRDefault="005A6127" w:rsidP="009630B6">
      <w:pPr>
        <w:pStyle w:val="Verso"/>
      </w:pPr>
      <w:r w:rsidRPr="00935810">
        <w:tab/>
      </w:r>
      <w:r w:rsidRPr="00935810">
        <w:tab/>
      </w:r>
      <w:r w:rsidRPr="00935810">
        <w:tab/>
        <w:t>de Evangelio, y por la muerte</w:t>
      </w:r>
    </w:p>
    <w:p w14:paraId="3080986F" w14:textId="77777777" w:rsidR="005A6127" w:rsidRPr="00935810" w:rsidRDefault="005A6127" w:rsidP="009630B6">
      <w:pPr>
        <w:pStyle w:val="Verso"/>
      </w:pPr>
      <w:r w:rsidRPr="00935810">
        <w:tab/>
      </w:r>
      <w:r w:rsidRPr="00935810">
        <w:tab/>
      </w:r>
      <w:r w:rsidRPr="00935810">
        <w:tab/>
        <w:t xml:space="preserve">de </w:t>
      </w:r>
      <w:proofErr w:type="spellStart"/>
      <w:r w:rsidRPr="00935810">
        <w:t>Mauregato</w:t>
      </w:r>
      <w:proofErr w:type="spellEnd"/>
      <w:r w:rsidRPr="00935810">
        <w:t xml:space="preserve"> he dejado</w:t>
      </w:r>
    </w:p>
    <w:p w14:paraId="5064B776" w14:textId="77777777" w:rsidR="005A6127" w:rsidRPr="00935810" w:rsidRDefault="005A6127" w:rsidP="009630B6">
      <w:pPr>
        <w:pStyle w:val="Verso"/>
      </w:pPr>
      <w:r w:rsidRPr="00935810">
        <w:tab/>
      </w:r>
      <w:r w:rsidRPr="00935810">
        <w:tab/>
      </w:r>
      <w:r w:rsidRPr="00935810">
        <w:tab/>
        <w:t>—aunque la ocasión es fuerte—</w:t>
      </w:r>
      <w:r w:rsidRPr="00935810">
        <w:tab/>
      </w:r>
    </w:p>
    <w:p w14:paraId="42DEFB3D" w14:textId="5FA25D0C" w:rsidR="005A6127" w:rsidRPr="00935810" w:rsidRDefault="005A6127" w:rsidP="009630B6">
      <w:pPr>
        <w:pStyle w:val="Verso"/>
      </w:pPr>
      <w:r w:rsidRPr="00935810">
        <w:tab/>
      </w:r>
      <w:r w:rsidRPr="00935810">
        <w:tab/>
      </w:r>
      <w:r w:rsidRPr="00935810">
        <w:tab/>
        <w:t>aquel hábito sagrado,</w:t>
      </w:r>
      <w:r w:rsidRPr="00935810">
        <w:tab/>
      </w:r>
      <w:r w:rsidRPr="00935810">
        <w:tab/>
      </w:r>
      <w:r w:rsidRPr="00935810">
        <w:tab/>
      </w:r>
      <w:r w:rsidRPr="00935810">
        <w:tab/>
      </w:r>
      <w:r w:rsidRPr="00935810">
        <w:tab/>
        <w:t xml:space="preserve">   </w:t>
      </w:r>
    </w:p>
    <w:p w14:paraId="7F593709" w14:textId="77777777" w:rsidR="005A6127" w:rsidRPr="00935810" w:rsidRDefault="005A6127" w:rsidP="009630B6">
      <w:pPr>
        <w:pStyle w:val="Verso"/>
      </w:pPr>
      <w:r w:rsidRPr="00935810">
        <w:tab/>
      </w:r>
      <w:r w:rsidRPr="00935810">
        <w:tab/>
      </w:r>
      <w:r w:rsidRPr="00935810">
        <w:tab/>
        <w:t xml:space="preserve">  </w:t>
      </w:r>
      <w:proofErr w:type="spellStart"/>
      <w:r w:rsidRPr="00935810">
        <w:t>si</w:t>
      </w:r>
      <w:proofErr w:type="spellEnd"/>
      <w:r w:rsidRPr="00935810">
        <w:t xml:space="preserve"> con la reina </w:t>
      </w:r>
      <w:proofErr w:type="spellStart"/>
      <w:r w:rsidRPr="00935810">
        <w:t>Emilena</w:t>
      </w:r>
      <w:proofErr w:type="spellEnd"/>
    </w:p>
    <w:p w14:paraId="1CA15958" w14:textId="77777777" w:rsidR="005A6127" w:rsidRPr="00935810" w:rsidRDefault="005A6127" w:rsidP="009630B6">
      <w:pPr>
        <w:pStyle w:val="Verso"/>
      </w:pPr>
      <w:r w:rsidRPr="00935810">
        <w:tab/>
      </w:r>
      <w:r w:rsidRPr="00935810">
        <w:tab/>
      </w:r>
      <w:r w:rsidRPr="00935810">
        <w:tab/>
        <w:t>me casé con vuestro gusto</w:t>
      </w:r>
      <w:r w:rsidRPr="00935810">
        <w:tab/>
      </w:r>
      <w:r w:rsidRPr="00935810">
        <w:tab/>
      </w:r>
    </w:p>
    <w:p w14:paraId="74ED4F38" w14:textId="77777777" w:rsidR="005A6127" w:rsidRPr="00935810" w:rsidRDefault="005A6127" w:rsidP="009630B6">
      <w:pPr>
        <w:pStyle w:val="Verso"/>
      </w:pPr>
      <w:r w:rsidRPr="00935810">
        <w:tab/>
      </w:r>
      <w:r w:rsidRPr="00935810">
        <w:tab/>
      </w:r>
      <w:r w:rsidRPr="00935810">
        <w:tab/>
        <w:t>—que a veces lo injusto ordena—,</w:t>
      </w:r>
    </w:p>
    <w:p w14:paraId="4F0517C5" w14:textId="77777777" w:rsidR="005A6127" w:rsidRPr="00935810" w:rsidRDefault="005A6127" w:rsidP="009630B6">
      <w:pPr>
        <w:pStyle w:val="Verso"/>
      </w:pPr>
      <w:r w:rsidRPr="00935810">
        <w:tab/>
      </w:r>
      <w:r w:rsidRPr="00935810">
        <w:tab/>
      </w:r>
      <w:r w:rsidRPr="00935810">
        <w:tab/>
        <w:t>bien sabe Dios mi disgusto</w:t>
      </w:r>
    </w:p>
    <w:p w14:paraId="116DC74C" w14:textId="72D86C33" w:rsidR="005A6127" w:rsidRPr="00935810" w:rsidRDefault="005A6127" w:rsidP="009630B6">
      <w:pPr>
        <w:pStyle w:val="Verso"/>
      </w:pPr>
      <w:r w:rsidRPr="00935810">
        <w:tab/>
      </w:r>
      <w:r w:rsidRPr="00935810">
        <w:tab/>
      </w:r>
      <w:r w:rsidRPr="00935810">
        <w:tab/>
        <w:t>y es buen testigo mi pena,</w:t>
      </w:r>
      <w:r w:rsidRPr="00935810">
        <w:tab/>
      </w:r>
      <w:r w:rsidRPr="00935810">
        <w:tab/>
      </w:r>
      <w:r w:rsidRPr="00935810">
        <w:tab/>
      </w:r>
      <w:r w:rsidRPr="00935810">
        <w:tab/>
        <w:t xml:space="preserve">   </w:t>
      </w:r>
    </w:p>
    <w:p w14:paraId="3B836336" w14:textId="77777777" w:rsidR="005A6127" w:rsidRPr="00935810" w:rsidRDefault="005A6127" w:rsidP="009630B6">
      <w:pPr>
        <w:pStyle w:val="Verso"/>
      </w:pPr>
      <w:r w:rsidRPr="00935810">
        <w:tab/>
      </w:r>
      <w:r w:rsidRPr="00935810">
        <w:tab/>
      </w:r>
      <w:r w:rsidRPr="00935810">
        <w:tab/>
        <w:t xml:space="preserve">  ya que dos hijos os dejo</w:t>
      </w:r>
    </w:p>
    <w:p w14:paraId="3A81D5BA" w14:textId="77777777" w:rsidR="005A6127" w:rsidRPr="00935810" w:rsidRDefault="005A6127" w:rsidP="009630B6">
      <w:pPr>
        <w:pStyle w:val="Verso"/>
      </w:pPr>
      <w:r w:rsidRPr="00935810">
        <w:tab/>
      </w:r>
      <w:r w:rsidRPr="00935810">
        <w:tab/>
      </w:r>
      <w:r w:rsidRPr="00935810">
        <w:tab/>
        <w:t>y ella queda en religión.</w:t>
      </w:r>
    </w:p>
    <w:p w14:paraId="21F10282" w14:textId="77777777" w:rsidR="005A6127" w:rsidRPr="00935810" w:rsidRDefault="005A6127" w:rsidP="009630B6">
      <w:pPr>
        <w:pStyle w:val="Verso"/>
      </w:pPr>
      <w:r w:rsidRPr="00935810">
        <w:tab/>
      </w:r>
      <w:r w:rsidRPr="00935810">
        <w:tab/>
      </w:r>
      <w:r w:rsidRPr="00935810">
        <w:tab/>
        <w:t>¿</w:t>
      </w:r>
      <w:proofErr w:type="spellStart"/>
      <w:r w:rsidRPr="00935810">
        <w:t>Paréceos</w:t>
      </w:r>
      <w:proofErr w:type="spellEnd"/>
      <w:r w:rsidRPr="00935810">
        <w:t xml:space="preserve"> que es mal consejo</w:t>
      </w:r>
    </w:p>
    <w:p w14:paraId="35FA0912" w14:textId="77777777" w:rsidR="005A6127" w:rsidRPr="00935810" w:rsidRDefault="005A6127" w:rsidP="009630B6">
      <w:pPr>
        <w:pStyle w:val="Verso"/>
      </w:pPr>
      <w:r w:rsidRPr="00935810">
        <w:tab/>
      </w:r>
      <w:r w:rsidRPr="00935810">
        <w:tab/>
      </w:r>
      <w:r w:rsidRPr="00935810">
        <w:tab/>
        <w:t>que reine Alfonso en León,</w:t>
      </w:r>
    </w:p>
    <w:p w14:paraId="543ADB31" w14:textId="73BBCE5F" w:rsidR="005A6127" w:rsidRPr="00935810" w:rsidRDefault="005A6127" w:rsidP="009630B6">
      <w:pPr>
        <w:pStyle w:val="Verso"/>
      </w:pPr>
      <w:r w:rsidRPr="00935810">
        <w:tab/>
      </w:r>
      <w:r w:rsidRPr="00935810">
        <w:tab/>
      </w:r>
      <w:r w:rsidRPr="00935810">
        <w:tab/>
        <w:t>de virtud heroica espejo?</w:t>
      </w:r>
      <w:r w:rsidRPr="00935810">
        <w:tab/>
      </w:r>
      <w:r w:rsidRPr="00935810">
        <w:tab/>
      </w:r>
      <w:r w:rsidRPr="00935810">
        <w:tab/>
      </w:r>
      <w:r w:rsidRPr="00935810">
        <w:tab/>
        <w:t xml:space="preserve">   </w:t>
      </w:r>
    </w:p>
    <w:p w14:paraId="70F7D6F7" w14:textId="77777777" w:rsidR="005A6127" w:rsidRPr="00935810" w:rsidRDefault="005A6127" w:rsidP="009630B6">
      <w:pPr>
        <w:pStyle w:val="Verso"/>
      </w:pPr>
      <w:r w:rsidRPr="00935810">
        <w:tab/>
      </w:r>
      <w:r w:rsidRPr="00935810">
        <w:tab/>
      </w:r>
      <w:r w:rsidRPr="00935810">
        <w:tab/>
        <w:t xml:space="preserve">  Alfonso, como sabéis,</w:t>
      </w:r>
    </w:p>
    <w:p w14:paraId="6EFEBEB5" w14:textId="77777777" w:rsidR="005A6127" w:rsidRPr="00935810" w:rsidRDefault="005A6127" w:rsidP="009630B6">
      <w:pPr>
        <w:pStyle w:val="Verso"/>
      </w:pPr>
      <w:r w:rsidRPr="00935810">
        <w:tab/>
      </w:r>
      <w:r w:rsidRPr="00935810">
        <w:tab/>
      </w:r>
      <w:r w:rsidRPr="00935810">
        <w:tab/>
        <w:t xml:space="preserve">fue hijo del rey </w:t>
      </w:r>
      <w:proofErr w:type="spellStart"/>
      <w:r w:rsidRPr="00935810">
        <w:t>Früela</w:t>
      </w:r>
      <w:proofErr w:type="spellEnd"/>
      <w:r w:rsidRPr="00935810">
        <w:t xml:space="preserve">,  </w:t>
      </w:r>
    </w:p>
    <w:p w14:paraId="3DE7250F" w14:textId="77777777" w:rsidR="005A6127" w:rsidRPr="00935810" w:rsidRDefault="005A6127" w:rsidP="009630B6">
      <w:pPr>
        <w:pStyle w:val="Verso"/>
      </w:pPr>
      <w:r w:rsidRPr="00935810">
        <w:tab/>
      </w:r>
      <w:r w:rsidRPr="00935810">
        <w:tab/>
      </w:r>
      <w:r w:rsidRPr="00935810">
        <w:tab/>
        <w:t>y su reino le volvéis,</w:t>
      </w:r>
    </w:p>
    <w:p w14:paraId="67857B4D" w14:textId="77777777" w:rsidR="005A6127" w:rsidRPr="00935810" w:rsidRDefault="005A6127" w:rsidP="009630B6">
      <w:pPr>
        <w:pStyle w:val="Verso"/>
      </w:pPr>
      <w:r w:rsidRPr="00935810">
        <w:tab/>
      </w:r>
      <w:r w:rsidRPr="00935810">
        <w:tab/>
      </w:r>
      <w:r w:rsidRPr="00935810">
        <w:tab/>
        <w:t>no porque a mí por cautela</w:t>
      </w:r>
    </w:p>
    <w:p w14:paraId="06D8246C" w14:textId="06E8F772" w:rsidR="005A6127" w:rsidRPr="00935810" w:rsidRDefault="005A6127" w:rsidP="009630B6">
      <w:pPr>
        <w:pStyle w:val="Verso"/>
      </w:pPr>
      <w:r w:rsidRPr="00935810">
        <w:tab/>
      </w:r>
      <w:r w:rsidRPr="00935810">
        <w:tab/>
      </w:r>
      <w:r w:rsidRPr="00935810">
        <w:tab/>
        <w:t>en su lugar me tenéis,</w:t>
      </w:r>
      <w:r w:rsidRPr="00935810">
        <w:tab/>
      </w:r>
      <w:r w:rsidRPr="00935810">
        <w:tab/>
      </w:r>
      <w:r w:rsidRPr="00935810">
        <w:tab/>
      </w:r>
      <w:r w:rsidRPr="00935810">
        <w:tab/>
      </w:r>
      <w:r w:rsidRPr="00935810">
        <w:tab/>
        <w:t xml:space="preserve">   </w:t>
      </w:r>
    </w:p>
    <w:p w14:paraId="2CFA08D8" w14:textId="77777777" w:rsidR="005A6127" w:rsidRPr="00935810" w:rsidRDefault="005A6127" w:rsidP="009630B6">
      <w:pPr>
        <w:pStyle w:val="Verso"/>
      </w:pPr>
      <w:r w:rsidRPr="00935810">
        <w:tab/>
      </w:r>
      <w:r w:rsidRPr="00935810">
        <w:tab/>
      </w:r>
      <w:r w:rsidRPr="00935810">
        <w:tab/>
        <w:t xml:space="preserve">  pues que </w:t>
      </w:r>
      <w:proofErr w:type="spellStart"/>
      <w:r w:rsidRPr="00935810">
        <w:t>Mauregato</w:t>
      </w:r>
      <w:proofErr w:type="spellEnd"/>
      <w:r w:rsidRPr="00935810">
        <w:t xml:space="preserve"> ha sido</w:t>
      </w:r>
    </w:p>
    <w:p w14:paraId="0F32167F" w14:textId="77777777" w:rsidR="005A6127" w:rsidRPr="00935810" w:rsidRDefault="005A6127" w:rsidP="009630B6">
      <w:pPr>
        <w:pStyle w:val="Verso"/>
      </w:pPr>
      <w:r w:rsidRPr="00935810">
        <w:tab/>
      </w:r>
      <w:r w:rsidRPr="00935810">
        <w:tab/>
      </w:r>
      <w:r w:rsidRPr="00935810">
        <w:tab/>
        <w:t>quien el reino le ha quitado</w:t>
      </w:r>
    </w:p>
    <w:p w14:paraId="0F95B951" w14:textId="77777777" w:rsidR="005A6127" w:rsidRPr="00935810" w:rsidRDefault="005A6127" w:rsidP="009630B6">
      <w:pPr>
        <w:pStyle w:val="Verso"/>
      </w:pPr>
      <w:r w:rsidRPr="00935810">
        <w:tab/>
      </w:r>
      <w:r w:rsidRPr="00935810">
        <w:tab/>
      </w:r>
      <w:r w:rsidRPr="00935810">
        <w:tab/>
        <w:t>y por quien siempre ha vivido</w:t>
      </w:r>
    </w:p>
    <w:p w14:paraId="7DF30E39" w14:textId="77777777" w:rsidR="005A6127" w:rsidRPr="00935810" w:rsidRDefault="005A6127" w:rsidP="009630B6">
      <w:pPr>
        <w:pStyle w:val="Verso"/>
      </w:pPr>
      <w:r w:rsidRPr="00935810">
        <w:tab/>
      </w:r>
      <w:r w:rsidRPr="00935810">
        <w:tab/>
      </w:r>
      <w:r w:rsidRPr="00935810">
        <w:tab/>
        <w:t>en Navarra desterrado</w:t>
      </w:r>
    </w:p>
    <w:p w14:paraId="70758A94" w14:textId="3269774E" w:rsidR="005A6127" w:rsidRPr="00935810" w:rsidRDefault="005A6127" w:rsidP="009630B6">
      <w:pPr>
        <w:pStyle w:val="Verso"/>
      </w:pPr>
      <w:r w:rsidRPr="00935810">
        <w:lastRenderedPageBreak/>
        <w:tab/>
      </w:r>
      <w:r w:rsidRPr="00935810">
        <w:tab/>
      </w:r>
      <w:r w:rsidRPr="00935810">
        <w:tab/>
        <w:t>y sin razón perseguido.</w:t>
      </w:r>
      <w:r w:rsidRPr="00935810">
        <w:tab/>
      </w:r>
      <w:r w:rsidRPr="00935810">
        <w:tab/>
      </w:r>
      <w:r w:rsidRPr="00935810">
        <w:tab/>
      </w:r>
      <w:r w:rsidRPr="00935810">
        <w:tab/>
        <w:t xml:space="preserve">   </w:t>
      </w:r>
    </w:p>
    <w:p w14:paraId="685242EE" w14:textId="77777777" w:rsidR="005A6127" w:rsidRPr="00935810" w:rsidRDefault="005A6127" w:rsidP="009630B6">
      <w:pPr>
        <w:pStyle w:val="Verso"/>
      </w:pPr>
      <w:r w:rsidRPr="00935810">
        <w:tab/>
      </w:r>
      <w:r w:rsidRPr="00935810">
        <w:tab/>
      </w:r>
      <w:r w:rsidRPr="00935810">
        <w:tab/>
        <w:t xml:space="preserve">  Dos años reiné en León;</w:t>
      </w:r>
    </w:p>
    <w:p w14:paraId="36DE8558" w14:textId="77777777" w:rsidR="005A6127" w:rsidRPr="00935810" w:rsidRDefault="005A6127" w:rsidP="009630B6">
      <w:pPr>
        <w:pStyle w:val="Verso"/>
      </w:pPr>
      <w:r w:rsidRPr="00935810">
        <w:tab/>
      </w:r>
      <w:r w:rsidRPr="00935810">
        <w:tab/>
      </w:r>
      <w:r w:rsidRPr="00935810">
        <w:tab/>
        <w:t>a Ramiro y a García</w:t>
      </w:r>
    </w:p>
    <w:p w14:paraId="11AE557E" w14:textId="77777777" w:rsidR="005A6127" w:rsidRPr="00935810" w:rsidRDefault="005A6127" w:rsidP="009630B6">
      <w:pPr>
        <w:pStyle w:val="Verso"/>
      </w:pPr>
      <w:r w:rsidRPr="00935810">
        <w:tab/>
      </w:r>
      <w:r w:rsidRPr="00935810">
        <w:tab/>
      </w:r>
      <w:r w:rsidRPr="00935810">
        <w:tab/>
        <w:t>os dejo de bendición,</w:t>
      </w:r>
    </w:p>
    <w:p w14:paraId="6812720D" w14:textId="77777777" w:rsidR="005A6127" w:rsidRPr="00935810" w:rsidRDefault="005A6127" w:rsidP="009630B6">
      <w:pPr>
        <w:pStyle w:val="Verso"/>
      </w:pPr>
      <w:r w:rsidRPr="00935810">
        <w:tab/>
      </w:r>
      <w:r w:rsidRPr="00935810">
        <w:tab/>
      </w:r>
      <w:r w:rsidRPr="00935810">
        <w:tab/>
        <w:t>pero, de un año y un día,</w:t>
      </w:r>
    </w:p>
    <w:p w14:paraId="26AE4E2A" w14:textId="1312A93B" w:rsidR="005A6127" w:rsidRPr="00935810" w:rsidRDefault="005A6127" w:rsidP="009630B6">
      <w:pPr>
        <w:pStyle w:val="Verso"/>
      </w:pPr>
      <w:r w:rsidRPr="00935810">
        <w:tab/>
      </w:r>
      <w:r w:rsidRPr="00935810">
        <w:tab/>
      </w:r>
      <w:r w:rsidRPr="00935810">
        <w:tab/>
        <w:t>muy pequeños reyes son,</w:t>
      </w:r>
      <w:r w:rsidRPr="00935810">
        <w:tab/>
      </w:r>
      <w:r w:rsidRPr="00935810">
        <w:tab/>
      </w:r>
      <w:r w:rsidRPr="00935810">
        <w:tab/>
      </w:r>
      <w:r w:rsidRPr="00935810">
        <w:tab/>
        <w:t xml:space="preserve">   </w:t>
      </w:r>
    </w:p>
    <w:p w14:paraId="07F97B40" w14:textId="77777777" w:rsidR="005A6127" w:rsidRPr="00935810" w:rsidRDefault="005A6127" w:rsidP="009630B6">
      <w:pPr>
        <w:pStyle w:val="Verso"/>
      </w:pPr>
      <w:r w:rsidRPr="00935810">
        <w:tab/>
      </w:r>
      <w:r w:rsidRPr="00935810">
        <w:tab/>
      </w:r>
      <w:r w:rsidRPr="00935810">
        <w:tab/>
        <w:t xml:space="preserve">  fuera de que a mi sobrino</w:t>
      </w:r>
    </w:p>
    <w:p w14:paraId="08F9FF80" w14:textId="77777777" w:rsidR="005A6127" w:rsidRPr="00935810" w:rsidRDefault="005A6127" w:rsidP="009630B6">
      <w:pPr>
        <w:pStyle w:val="Verso"/>
      </w:pPr>
      <w:r w:rsidRPr="00935810">
        <w:tab/>
      </w:r>
      <w:r w:rsidRPr="00935810">
        <w:tab/>
      </w:r>
      <w:r w:rsidRPr="00935810">
        <w:tab/>
        <w:t>le toca el reino, y no a ellos.</w:t>
      </w:r>
    </w:p>
    <w:p w14:paraId="59DB7D55" w14:textId="77777777" w:rsidR="009630B6" w:rsidRPr="009630B6" w:rsidRDefault="009630B6" w:rsidP="009630B6">
      <w:pPr>
        <w:pStyle w:val="Personaje"/>
      </w:pPr>
      <w:r w:rsidRPr="009630B6">
        <w:t>Tristán</w:t>
      </w:r>
    </w:p>
    <w:p w14:paraId="79CB7C48" w14:textId="6EF379AE" w:rsidR="005A6127" w:rsidRPr="00935810" w:rsidRDefault="005A6127" w:rsidP="009630B6">
      <w:pPr>
        <w:pStyle w:val="Verso"/>
      </w:pPr>
      <w:r w:rsidRPr="00935810">
        <w:tab/>
      </w:r>
      <w:r w:rsidRPr="00935810">
        <w:tab/>
      </w:r>
      <w:r w:rsidR="00215779">
        <w:t xml:space="preserve">            </w:t>
      </w:r>
      <w:r w:rsidRPr="00935810">
        <w:t>Es un hecho peregrino</w:t>
      </w:r>
    </w:p>
    <w:p w14:paraId="0E6BCB7F" w14:textId="77777777" w:rsidR="005A6127" w:rsidRPr="00935810" w:rsidRDefault="005A6127" w:rsidP="009630B6">
      <w:pPr>
        <w:pStyle w:val="Verso"/>
      </w:pPr>
      <w:r w:rsidRPr="00935810">
        <w:tab/>
      </w:r>
      <w:r w:rsidRPr="00935810">
        <w:tab/>
      </w:r>
      <w:r w:rsidRPr="00935810">
        <w:tab/>
        <w:t>en Alfonso, en ti y en ellos,</w:t>
      </w:r>
    </w:p>
    <w:p w14:paraId="586A8BFF" w14:textId="4DF2F142" w:rsidR="005A6127" w:rsidRPr="00935810" w:rsidRDefault="005A6127" w:rsidP="009630B6">
      <w:pPr>
        <w:pStyle w:val="Verso"/>
      </w:pPr>
      <w:r w:rsidRPr="00935810">
        <w:tab/>
      </w:r>
      <w:r w:rsidRPr="00935810">
        <w:tab/>
      </w:r>
      <w:r w:rsidRPr="00935810">
        <w:tab/>
        <w:t>y, más que humano, divino.</w:t>
      </w:r>
      <w:r w:rsidRPr="00935810">
        <w:tab/>
      </w:r>
      <w:r w:rsidRPr="00935810">
        <w:tab/>
      </w:r>
      <w:r w:rsidRPr="00935810">
        <w:tab/>
      </w:r>
      <w:r w:rsidRPr="00935810">
        <w:tab/>
        <w:t xml:space="preserve">   </w:t>
      </w:r>
    </w:p>
    <w:p w14:paraId="0A898CB5" w14:textId="77777777" w:rsidR="005A6127" w:rsidRPr="00935810" w:rsidRDefault="005A6127" w:rsidP="009630B6">
      <w:pPr>
        <w:pStyle w:val="Verso"/>
      </w:pPr>
      <w:r w:rsidRPr="00935810">
        <w:tab/>
      </w:r>
      <w:r w:rsidRPr="00935810">
        <w:tab/>
      </w:r>
      <w:r w:rsidRPr="00935810">
        <w:tab/>
        <w:t xml:space="preserve">  Y ansí no será razón</w:t>
      </w:r>
    </w:p>
    <w:p w14:paraId="59E7B1C7" w14:textId="77777777" w:rsidR="005A6127" w:rsidRPr="00935810" w:rsidRDefault="005A6127" w:rsidP="009630B6">
      <w:pPr>
        <w:pStyle w:val="Verso"/>
      </w:pPr>
      <w:r w:rsidRPr="00935810">
        <w:tab/>
      </w:r>
      <w:r w:rsidRPr="00935810">
        <w:tab/>
      </w:r>
      <w:r w:rsidRPr="00935810">
        <w:tab/>
        <w:t>ir contra la tuya en esto.</w:t>
      </w:r>
    </w:p>
    <w:p w14:paraId="1C52FC23" w14:textId="77777777" w:rsidR="009630B6" w:rsidRPr="009630B6" w:rsidRDefault="009630B6" w:rsidP="009630B6">
      <w:pPr>
        <w:pStyle w:val="Personaje"/>
      </w:pPr>
      <w:r w:rsidRPr="009630B6">
        <w:t>Rey</w:t>
      </w:r>
    </w:p>
    <w:p w14:paraId="289BF7B6" w14:textId="02E0E5AF" w:rsidR="005A6127" w:rsidRPr="00935810" w:rsidRDefault="005A6127" w:rsidP="009630B6">
      <w:pPr>
        <w:pStyle w:val="Verso"/>
      </w:pPr>
      <w:r w:rsidRPr="00935810">
        <w:tab/>
      </w:r>
      <w:r w:rsidRPr="00935810">
        <w:tab/>
      </w:r>
      <w:r w:rsidRPr="00935810">
        <w:tab/>
        <w:t>Si Alfonso en esta ocasión,</w:t>
      </w:r>
    </w:p>
    <w:p w14:paraId="027AC17C" w14:textId="77777777" w:rsidR="005A6127" w:rsidRPr="00935810" w:rsidRDefault="005A6127" w:rsidP="009630B6">
      <w:pPr>
        <w:pStyle w:val="Verso"/>
      </w:pPr>
      <w:r w:rsidRPr="00935810">
        <w:tab/>
      </w:r>
      <w:r w:rsidRPr="00935810">
        <w:tab/>
      </w:r>
      <w:r w:rsidRPr="00935810">
        <w:tab/>
        <w:t xml:space="preserve">por ser tan casto y honesto </w:t>
      </w:r>
    </w:p>
    <w:p w14:paraId="3A5D66A6" w14:textId="7C1E4CFC" w:rsidR="005A6127" w:rsidRPr="00935810" w:rsidRDefault="005A6127" w:rsidP="009630B6">
      <w:pPr>
        <w:pStyle w:val="Verso"/>
      </w:pPr>
      <w:r w:rsidRPr="00935810">
        <w:tab/>
      </w:r>
      <w:r w:rsidRPr="00935810">
        <w:tab/>
      </w:r>
      <w:r w:rsidRPr="00935810">
        <w:tab/>
      </w:r>
      <w:proofErr w:type="spellStart"/>
      <w:r w:rsidRPr="00935810">
        <w:t>como</w:t>
      </w:r>
      <w:proofErr w:type="spellEnd"/>
      <w:r w:rsidRPr="00935810">
        <w:t xml:space="preserve"> se tiene opinión,</w:t>
      </w:r>
      <w:r w:rsidRPr="00935810">
        <w:tab/>
      </w:r>
      <w:r w:rsidRPr="00935810">
        <w:tab/>
      </w:r>
      <w:r w:rsidRPr="00935810">
        <w:tab/>
      </w:r>
      <w:r w:rsidRPr="00935810">
        <w:tab/>
        <w:t xml:space="preserve">   </w:t>
      </w:r>
    </w:p>
    <w:p w14:paraId="2C37B56A" w14:textId="77777777" w:rsidR="005A6127" w:rsidRPr="00935810" w:rsidRDefault="005A6127" w:rsidP="009630B6">
      <w:pPr>
        <w:pStyle w:val="Verso"/>
      </w:pPr>
      <w:r w:rsidRPr="00935810">
        <w:tab/>
      </w:r>
      <w:r w:rsidRPr="00935810">
        <w:tab/>
      </w:r>
      <w:r w:rsidRPr="00935810">
        <w:tab/>
        <w:t xml:space="preserve">  hijos no tuviere, creo</w:t>
      </w:r>
    </w:p>
    <w:p w14:paraId="70377C72" w14:textId="77777777" w:rsidR="005A6127" w:rsidRPr="00935810" w:rsidRDefault="005A6127" w:rsidP="009630B6">
      <w:pPr>
        <w:pStyle w:val="Verso"/>
      </w:pPr>
      <w:r w:rsidRPr="00935810">
        <w:tab/>
      </w:r>
      <w:r w:rsidRPr="00935810">
        <w:tab/>
      </w:r>
      <w:r w:rsidRPr="00935810">
        <w:tab/>
        <w:t>que os será bueno Ramiro,</w:t>
      </w:r>
    </w:p>
    <w:p w14:paraId="1BAE128F" w14:textId="77777777" w:rsidR="005A6127" w:rsidRPr="00935810" w:rsidRDefault="005A6127" w:rsidP="009630B6">
      <w:pPr>
        <w:pStyle w:val="Verso"/>
      </w:pPr>
      <w:r w:rsidRPr="00935810">
        <w:tab/>
      </w:r>
      <w:r w:rsidRPr="00935810">
        <w:tab/>
      </w:r>
      <w:r w:rsidRPr="00935810">
        <w:tab/>
        <w:t>aunque de un año le veo,</w:t>
      </w:r>
    </w:p>
    <w:p w14:paraId="000AB638" w14:textId="77777777" w:rsidR="005A6127" w:rsidRPr="00935810" w:rsidRDefault="005A6127" w:rsidP="009630B6">
      <w:pPr>
        <w:pStyle w:val="Verso"/>
      </w:pPr>
      <w:r w:rsidRPr="00935810">
        <w:tab/>
      </w:r>
      <w:r w:rsidRPr="00935810">
        <w:tab/>
      </w:r>
      <w:r w:rsidRPr="00935810">
        <w:tab/>
        <w:t xml:space="preserve">porque de </w:t>
      </w:r>
      <w:proofErr w:type="spellStart"/>
      <w:r w:rsidRPr="00935810">
        <w:t>velle</w:t>
      </w:r>
      <w:proofErr w:type="spellEnd"/>
      <w:r w:rsidRPr="00935810">
        <w:t xml:space="preserve"> me admiro,</w:t>
      </w:r>
      <w:r w:rsidRPr="00935810">
        <w:tab/>
      </w:r>
      <w:r w:rsidRPr="00935810">
        <w:tab/>
      </w:r>
    </w:p>
    <w:p w14:paraId="35FD33A6" w14:textId="317C61D9" w:rsidR="005A6127" w:rsidRPr="00935810" w:rsidRDefault="005A6127" w:rsidP="009630B6">
      <w:pPr>
        <w:pStyle w:val="Verso"/>
      </w:pPr>
      <w:r w:rsidRPr="00935810">
        <w:tab/>
      </w:r>
      <w:r w:rsidRPr="00935810">
        <w:tab/>
      </w:r>
      <w:r w:rsidRPr="00935810">
        <w:tab/>
        <w:t>si no me engaña el deseo.</w:t>
      </w:r>
      <w:r w:rsidRPr="00935810">
        <w:tab/>
      </w:r>
      <w:r w:rsidRPr="00935810">
        <w:tab/>
      </w:r>
      <w:r w:rsidRPr="00935810">
        <w:tab/>
      </w:r>
      <w:r w:rsidRPr="00935810">
        <w:tab/>
        <w:t xml:space="preserve">   </w:t>
      </w:r>
    </w:p>
    <w:p w14:paraId="4DB32EB6" w14:textId="77777777" w:rsidR="005A6127" w:rsidRPr="00935810" w:rsidRDefault="005A6127" w:rsidP="009630B6">
      <w:pPr>
        <w:pStyle w:val="Verso"/>
      </w:pPr>
      <w:r w:rsidRPr="00935810">
        <w:tab/>
      </w:r>
      <w:r w:rsidRPr="00935810">
        <w:tab/>
      </w:r>
      <w:r w:rsidRPr="00935810">
        <w:tab/>
        <w:t xml:space="preserve">  Un moro ayer me decía</w:t>
      </w:r>
    </w:p>
    <w:p w14:paraId="6E13E790" w14:textId="77777777" w:rsidR="005A6127" w:rsidRPr="00935810" w:rsidRDefault="005A6127" w:rsidP="009630B6">
      <w:pPr>
        <w:pStyle w:val="Verso"/>
      </w:pPr>
      <w:r w:rsidRPr="00935810">
        <w:tab/>
      </w:r>
      <w:r w:rsidRPr="00935810">
        <w:tab/>
      </w:r>
      <w:r w:rsidRPr="00935810">
        <w:tab/>
        <w:t>que Ramiro y don García</w:t>
      </w:r>
    </w:p>
    <w:p w14:paraId="0CA76B4A" w14:textId="77777777" w:rsidR="005A6127" w:rsidRPr="00935810" w:rsidRDefault="005A6127" w:rsidP="009630B6">
      <w:pPr>
        <w:pStyle w:val="Verso"/>
      </w:pPr>
      <w:r w:rsidRPr="00935810">
        <w:tab/>
      </w:r>
      <w:r w:rsidRPr="00935810">
        <w:tab/>
      </w:r>
      <w:r w:rsidRPr="00935810">
        <w:tab/>
        <w:t xml:space="preserve">serán reyes, </w:t>
      </w:r>
      <w:proofErr w:type="spellStart"/>
      <w:r w:rsidRPr="00935810">
        <w:t>mas</w:t>
      </w:r>
      <w:proofErr w:type="spellEnd"/>
      <w:r w:rsidRPr="00935810">
        <w:t xml:space="preserve"> yo sé</w:t>
      </w:r>
    </w:p>
    <w:p w14:paraId="0DCB9F9F" w14:textId="77777777" w:rsidR="005A6127" w:rsidRPr="00935810" w:rsidRDefault="005A6127" w:rsidP="009630B6">
      <w:pPr>
        <w:pStyle w:val="Verso"/>
      </w:pPr>
      <w:r w:rsidRPr="00935810">
        <w:tab/>
      </w:r>
      <w:r w:rsidRPr="00935810">
        <w:tab/>
      </w:r>
      <w:r w:rsidRPr="00935810">
        <w:tab/>
        <w:t>que no es conforme a la fe</w:t>
      </w:r>
    </w:p>
    <w:p w14:paraId="57B750E8" w14:textId="0BC296E1" w:rsidR="005A6127" w:rsidRPr="00935810" w:rsidRDefault="005A6127" w:rsidP="009630B6">
      <w:pPr>
        <w:pStyle w:val="Verso"/>
      </w:pPr>
      <w:r w:rsidRPr="00935810">
        <w:tab/>
      </w:r>
      <w:r w:rsidRPr="00935810">
        <w:tab/>
      </w:r>
      <w:r w:rsidRPr="00935810">
        <w:tab/>
        <w:t>tenerla en astrología:</w:t>
      </w:r>
      <w:r w:rsidRPr="00935810">
        <w:tab/>
      </w:r>
      <w:r w:rsidRPr="00935810">
        <w:tab/>
      </w:r>
      <w:r w:rsidRPr="00935810">
        <w:tab/>
      </w:r>
      <w:r w:rsidRPr="00935810">
        <w:tab/>
      </w:r>
      <w:r w:rsidRPr="00935810">
        <w:tab/>
        <w:t xml:space="preserve">   </w:t>
      </w:r>
    </w:p>
    <w:p w14:paraId="2EA7AC53" w14:textId="77777777" w:rsidR="005A6127" w:rsidRPr="00935810" w:rsidRDefault="005A6127" w:rsidP="009630B6">
      <w:pPr>
        <w:pStyle w:val="Verso"/>
      </w:pPr>
      <w:r w:rsidRPr="00935810">
        <w:tab/>
      </w:r>
      <w:r w:rsidRPr="00935810">
        <w:tab/>
      </w:r>
      <w:r w:rsidRPr="00935810">
        <w:tab/>
        <w:t xml:space="preserve">  Dios da reinos; Dios, vitorias.</w:t>
      </w:r>
    </w:p>
    <w:p w14:paraId="718AB009" w14:textId="77777777" w:rsidR="005A6127" w:rsidRPr="00935810" w:rsidRDefault="005A6127" w:rsidP="009630B6">
      <w:pPr>
        <w:pStyle w:val="Verso"/>
      </w:pPr>
      <w:r w:rsidRPr="00935810">
        <w:tab/>
      </w:r>
      <w:r w:rsidRPr="00935810">
        <w:tab/>
      </w:r>
      <w:r w:rsidRPr="00935810">
        <w:tab/>
        <w:t>Hidalgos, Alfonso es bueno.</w:t>
      </w:r>
    </w:p>
    <w:p w14:paraId="709038D6" w14:textId="77777777" w:rsidR="005A6127" w:rsidRPr="00935810" w:rsidRDefault="005A6127" w:rsidP="00326E92">
      <w:pPr>
        <w:pStyle w:val="Partidoincial"/>
      </w:pPr>
      <w:r w:rsidRPr="00935810">
        <w:tab/>
      </w:r>
      <w:r w:rsidRPr="00935810">
        <w:tab/>
      </w:r>
      <w:r w:rsidRPr="00935810">
        <w:tab/>
        <w:t>Reine Alfonso.</w:t>
      </w:r>
    </w:p>
    <w:p w14:paraId="22CC8C0A" w14:textId="77777777" w:rsidR="009630B6" w:rsidRPr="009630B6" w:rsidRDefault="009630B6" w:rsidP="009630B6">
      <w:pPr>
        <w:pStyle w:val="Personaje"/>
      </w:pPr>
      <w:r w:rsidRPr="009630B6">
        <w:t>Arias</w:t>
      </w:r>
      <w:r w:rsidRPr="009630B6">
        <w:tab/>
      </w:r>
    </w:p>
    <w:p w14:paraId="67E15569" w14:textId="28658A39" w:rsidR="005A6127" w:rsidRPr="00935810" w:rsidRDefault="005A6127" w:rsidP="00326E92">
      <w:pPr>
        <w:pStyle w:val="Partidofinal"/>
      </w:pPr>
      <w:r w:rsidRPr="00935810">
        <w:lastRenderedPageBreak/>
        <w:tab/>
      </w:r>
      <w:r w:rsidRPr="00935810">
        <w:tab/>
      </w:r>
      <w:r w:rsidRPr="00935810">
        <w:tab/>
        <w:t xml:space="preserve">             </w:t>
      </w:r>
      <w:r w:rsidR="00215779">
        <w:t xml:space="preserve">          </w:t>
      </w:r>
      <w:r w:rsidRPr="00935810">
        <w:t>A tantas glorias</w:t>
      </w:r>
    </w:p>
    <w:p w14:paraId="4A969E19" w14:textId="77777777" w:rsidR="005A6127" w:rsidRPr="00935810" w:rsidRDefault="005A6127" w:rsidP="009630B6">
      <w:pPr>
        <w:pStyle w:val="Verso"/>
      </w:pPr>
      <w:r w:rsidRPr="00935810">
        <w:tab/>
      </w:r>
      <w:r w:rsidRPr="00935810">
        <w:tab/>
      </w:r>
      <w:r w:rsidRPr="00935810">
        <w:tab/>
        <w:t>de que está tu nombre lleno</w:t>
      </w:r>
    </w:p>
    <w:p w14:paraId="0F3BEFB7" w14:textId="4322EF6F" w:rsidR="005A6127" w:rsidRPr="00935810" w:rsidRDefault="005A6127" w:rsidP="009630B6">
      <w:pPr>
        <w:pStyle w:val="Verso"/>
      </w:pPr>
      <w:r w:rsidRPr="00935810">
        <w:tab/>
      </w:r>
      <w:r w:rsidRPr="00935810">
        <w:tab/>
      </w:r>
      <w:r w:rsidRPr="00935810">
        <w:tab/>
        <w:t>con inmortales memorias</w:t>
      </w:r>
      <w:r w:rsidRPr="00935810">
        <w:tab/>
      </w:r>
      <w:r w:rsidRPr="00935810">
        <w:tab/>
      </w:r>
      <w:r w:rsidRPr="00935810">
        <w:tab/>
      </w:r>
      <w:r w:rsidRPr="00935810">
        <w:tab/>
        <w:t xml:space="preserve">   </w:t>
      </w:r>
    </w:p>
    <w:p w14:paraId="0967EFAA" w14:textId="77777777" w:rsidR="005A6127" w:rsidRPr="00935810" w:rsidRDefault="005A6127" w:rsidP="009630B6">
      <w:pPr>
        <w:pStyle w:val="Verso"/>
      </w:pPr>
      <w:r w:rsidRPr="00935810">
        <w:tab/>
      </w:r>
      <w:r w:rsidRPr="00935810">
        <w:tab/>
      </w:r>
      <w:r w:rsidRPr="00935810">
        <w:tab/>
        <w:t xml:space="preserve">  esta faltaba no más.</w:t>
      </w:r>
    </w:p>
    <w:p w14:paraId="7361F85D" w14:textId="77777777" w:rsidR="005A6127" w:rsidRPr="00935810" w:rsidRDefault="005A6127" w:rsidP="009630B6">
      <w:pPr>
        <w:pStyle w:val="Verso"/>
      </w:pPr>
      <w:r w:rsidRPr="00935810">
        <w:tab/>
      </w:r>
      <w:r w:rsidRPr="00935810">
        <w:tab/>
      </w:r>
      <w:r w:rsidRPr="00935810">
        <w:tab/>
        <w:t>¿Quién mandas vaya por él?</w:t>
      </w:r>
    </w:p>
    <w:p w14:paraId="57F1D21D" w14:textId="77777777" w:rsidR="009630B6" w:rsidRPr="009630B6" w:rsidRDefault="009630B6" w:rsidP="009630B6">
      <w:pPr>
        <w:pStyle w:val="Personaje"/>
      </w:pPr>
      <w:r w:rsidRPr="009630B6">
        <w:t>Rey</w:t>
      </w:r>
    </w:p>
    <w:p w14:paraId="1081FD0D" w14:textId="2FAA042D" w:rsidR="005A6127" w:rsidRPr="00935810" w:rsidRDefault="005A6127" w:rsidP="009630B6">
      <w:pPr>
        <w:pStyle w:val="Verso"/>
      </w:pPr>
      <w:r w:rsidRPr="00935810">
        <w:tab/>
      </w:r>
      <w:r w:rsidRPr="00935810">
        <w:tab/>
      </w:r>
      <w:r w:rsidRPr="00935810">
        <w:tab/>
        <w:t>Arias, amigo, tú irás,</w:t>
      </w:r>
    </w:p>
    <w:p w14:paraId="65D59989" w14:textId="77777777" w:rsidR="005A6127" w:rsidRPr="00935810" w:rsidRDefault="005A6127" w:rsidP="009630B6">
      <w:pPr>
        <w:pStyle w:val="Verso"/>
      </w:pPr>
      <w:r w:rsidRPr="00935810">
        <w:tab/>
      </w:r>
      <w:r w:rsidRPr="00935810">
        <w:tab/>
      </w:r>
      <w:r w:rsidRPr="00935810">
        <w:tab/>
        <w:t>que yo sé bien que con él</w:t>
      </w:r>
    </w:p>
    <w:p w14:paraId="4E70175A" w14:textId="2E4849EB" w:rsidR="005A6127" w:rsidRPr="00935810" w:rsidRDefault="005A6127" w:rsidP="009630B6">
      <w:pPr>
        <w:pStyle w:val="Verso"/>
      </w:pPr>
      <w:r w:rsidRPr="00935810">
        <w:tab/>
      </w:r>
      <w:r w:rsidRPr="00935810">
        <w:tab/>
      </w:r>
      <w:r w:rsidRPr="00935810">
        <w:tab/>
        <w:t>no poco alegre vendrás.</w:t>
      </w:r>
      <w:r w:rsidRPr="00935810">
        <w:tab/>
      </w:r>
      <w:r w:rsidRPr="00935810">
        <w:tab/>
      </w:r>
      <w:r w:rsidRPr="00935810">
        <w:tab/>
      </w:r>
      <w:r w:rsidRPr="00935810">
        <w:tab/>
        <w:t xml:space="preserve">   </w:t>
      </w:r>
    </w:p>
    <w:p w14:paraId="3D3CB7D4" w14:textId="77777777" w:rsidR="005A6127" w:rsidRPr="00935810" w:rsidRDefault="005A6127" w:rsidP="009630B6">
      <w:pPr>
        <w:pStyle w:val="Verso"/>
      </w:pPr>
      <w:r w:rsidRPr="00935810">
        <w:tab/>
      </w:r>
      <w:r w:rsidRPr="00935810">
        <w:tab/>
      </w:r>
      <w:r w:rsidRPr="00935810">
        <w:tab/>
        <w:t xml:space="preserve">  Y vaya Tristán contigo,</w:t>
      </w:r>
    </w:p>
    <w:p w14:paraId="5D651B94" w14:textId="77777777" w:rsidR="005A6127" w:rsidRPr="00935810" w:rsidRDefault="005A6127" w:rsidP="009630B6">
      <w:pPr>
        <w:pStyle w:val="Verso"/>
      </w:pPr>
      <w:r w:rsidRPr="00935810">
        <w:tab/>
      </w:r>
      <w:r w:rsidRPr="00935810">
        <w:tab/>
      </w:r>
      <w:r w:rsidRPr="00935810">
        <w:tab/>
        <w:t>pues es tu deudo y amigo,</w:t>
      </w:r>
    </w:p>
    <w:p w14:paraId="0ADFD542" w14:textId="77777777" w:rsidR="005A6127" w:rsidRPr="00935810" w:rsidRDefault="005A6127" w:rsidP="00326E92">
      <w:pPr>
        <w:pStyle w:val="Partidoincial"/>
      </w:pPr>
      <w:r w:rsidRPr="00935810">
        <w:tab/>
      </w:r>
      <w:r w:rsidRPr="00935810">
        <w:tab/>
      </w:r>
      <w:r w:rsidRPr="00935810">
        <w:tab/>
        <w:t>si te parece.</w:t>
      </w:r>
    </w:p>
    <w:p w14:paraId="437160BC" w14:textId="77777777" w:rsidR="009630B6" w:rsidRPr="009630B6" w:rsidRDefault="009630B6" w:rsidP="009630B6">
      <w:pPr>
        <w:pStyle w:val="Personaje"/>
      </w:pPr>
      <w:r w:rsidRPr="009630B6">
        <w:t>Arias</w:t>
      </w:r>
      <w:r w:rsidRPr="009630B6">
        <w:tab/>
      </w:r>
    </w:p>
    <w:p w14:paraId="48050C4F" w14:textId="78A861CA" w:rsidR="005A6127" w:rsidRPr="00935810" w:rsidRDefault="005A6127" w:rsidP="00326E92">
      <w:pPr>
        <w:pStyle w:val="Partidofinal"/>
      </w:pPr>
      <w:r w:rsidRPr="00935810">
        <w:tab/>
      </w:r>
      <w:r w:rsidRPr="00935810">
        <w:tab/>
      </w:r>
      <w:r w:rsidRPr="00935810">
        <w:tab/>
        <w:t xml:space="preserve">        </w:t>
      </w:r>
      <w:r w:rsidR="00215779">
        <w:t xml:space="preserve">           </w:t>
      </w:r>
      <w:r w:rsidRPr="00935810">
        <w:t>Señor,</w:t>
      </w:r>
    </w:p>
    <w:p w14:paraId="04B6098C" w14:textId="77777777" w:rsidR="005A6127" w:rsidRPr="00935810" w:rsidRDefault="005A6127" w:rsidP="009630B6">
      <w:pPr>
        <w:pStyle w:val="Verso"/>
      </w:pPr>
      <w:r w:rsidRPr="00935810">
        <w:tab/>
      </w:r>
      <w:r w:rsidRPr="00935810">
        <w:tab/>
      </w:r>
      <w:r w:rsidRPr="00935810">
        <w:tab/>
        <w:t>de tu virtud y valor</w:t>
      </w:r>
    </w:p>
    <w:p w14:paraId="5698E0FA" w14:textId="264898FC" w:rsidR="005A6127" w:rsidRPr="00935810" w:rsidRDefault="005A6127" w:rsidP="009630B6">
      <w:pPr>
        <w:pStyle w:val="Verso"/>
      </w:pPr>
      <w:r w:rsidRPr="00935810">
        <w:tab/>
      </w:r>
      <w:r w:rsidRPr="00935810">
        <w:tab/>
      </w:r>
      <w:r w:rsidRPr="00935810">
        <w:tab/>
        <w:t>es todo el mundo testigo:</w:t>
      </w:r>
      <w:r w:rsidRPr="00935810">
        <w:tab/>
      </w:r>
      <w:r w:rsidRPr="00935810">
        <w:tab/>
      </w:r>
      <w:r w:rsidRPr="00935810">
        <w:tab/>
      </w:r>
      <w:r w:rsidRPr="00935810">
        <w:tab/>
        <w:t xml:space="preserve">   </w:t>
      </w:r>
    </w:p>
    <w:p w14:paraId="41FBBB99" w14:textId="77777777" w:rsidR="005A6127" w:rsidRPr="00935810" w:rsidRDefault="005A6127" w:rsidP="009630B6">
      <w:pPr>
        <w:pStyle w:val="Verso"/>
      </w:pPr>
      <w:r w:rsidRPr="00935810">
        <w:tab/>
      </w:r>
      <w:r w:rsidRPr="00935810">
        <w:tab/>
      </w:r>
      <w:r w:rsidRPr="00935810">
        <w:tab/>
        <w:t xml:space="preserve">  seis batallas has vencido</w:t>
      </w:r>
    </w:p>
    <w:p w14:paraId="7158C22F" w14:textId="77777777" w:rsidR="005A6127" w:rsidRPr="00935810" w:rsidRDefault="005A6127" w:rsidP="009630B6">
      <w:pPr>
        <w:pStyle w:val="Verso"/>
      </w:pPr>
      <w:r w:rsidRPr="00935810">
        <w:tab/>
      </w:r>
      <w:r w:rsidRPr="00935810">
        <w:tab/>
      </w:r>
      <w:r w:rsidRPr="00935810">
        <w:tab/>
        <w:t>en dos años que has reinado,</w:t>
      </w:r>
    </w:p>
    <w:p w14:paraId="751E6A99" w14:textId="77777777" w:rsidR="005A6127" w:rsidRPr="00935810" w:rsidRDefault="005A6127" w:rsidP="009630B6">
      <w:pPr>
        <w:pStyle w:val="Verso"/>
      </w:pPr>
      <w:r w:rsidRPr="00935810">
        <w:tab/>
      </w:r>
      <w:r w:rsidRPr="00935810">
        <w:tab/>
      </w:r>
      <w:r w:rsidRPr="00935810">
        <w:tab/>
        <w:t>el reino hallaste perdido,</w:t>
      </w:r>
    </w:p>
    <w:p w14:paraId="2AEC7495" w14:textId="77777777" w:rsidR="005A6127" w:rsidRPr="00935810" w:rsidRDefault="005A6127" w:rsidP="009630B6">
      <w:pPr>
        <w:pStyle w:val="Verso"/>
      </w:pPr>
      <w:r w:rsidRPr="00935810">
        <w:tab/>
      </w:r>
      <w:r w:rsidRPr="00935810">
        <w:tab/>
      </w:r>
      <w:r w:rsidRPr="00935810">
        <w:tab/>
        <w:t>porque, como fue comprado,</w:t>
      </w:r>
    </w:p>
    <w:p w14:paraId="4C413B7D" w14:textId="4A21C281" w:rsidR="005A6127" w:rsidRPr="00935810" w:rsidRDefault="005A6127" w:rsidP="009630B6">
      <w:pPr>
        <w:pStyle w:val="Verso"/>
      </w:pPr>
      <w:r w:rsidRPr="00935810">
        <w:tab/>
      </w:r>
      <w:r w:rsidRPr="00935810">
        <w:tab/>
      </w:r>
      <w:r w:rsidRPr="00935810">
        <w:tab/>
        <w:t>andaba también vendido.</w:t>
      </w:r>
      <w:r w:rsidRPr="00935810">
        <w:tab/>
      </w:r>
      <w:r w:rsidRPr="00935810">
        <w:tab/>
      </w:r>
      <w:r w:rsidRPr="00935810">
        <w:tab/>
      </w:r>
      <w:r w:rsidRPr="00935810">
        <w:tab/>
        <w:t xml:space="preserve">   </w:t>
      </w:r>
    </w:p>
    <w:p w14:paraId="7D940F8F" w14:textId="77777777" w:rsidR="005A6127" w:rsidRPr="00935810" w:rsidRDefault="005A6127" w:rsidP="009630B6">
      <w:pPr>
        <w:pStyle w:val="Verso"/>
      </w:pPr>
      <w:r w:rsidRPr="00935810">
        <w:tab/>
      </w:r>
      <w:r w:rsidRPr="00935810">
        <w:tab/>
      </w:r>
      <w:r w:rsidRPr="00935810">
        <w:tab/>
        <w:t xml:space="preserve">  </w:t>
      </w:r>
      <w:proofErr w:type="gramStart"/>
      <w:r w:rsidRPr="00935810">
        <w:t>Grandes desdichas causó</w:t>
      </w:r>
      <w:proofErr w:type="gramEnd"/>
    </w:p>
    <w:p w14:paraId="3425E965" w14:textId="77777777" w:rsidR="005A6127" w:rsidRPr="00935810" w:rsidRDefault="005A6127" w:rsidP="009630B6">
      <w:pPr>
        <w:pStyle w:val="Verso"/>
      </w:pPr>
      <w:r w:rsidRPr="00935810">
        <w:tab/>
      </w:r>
      <w:r w:rsidRPr="00935810">
        <w:tab/>
      </w:r>
      <w:r w:rsidRPr="00935810">
        <w:tab/>
        <w:t xml:space="preserve">el tirano </w:t>
      </w:r>
      <w:proofErr w:type="spellStart"/>
      <w:r w:rsidRPr="00935810">
        <w:t>Mauregato</w:t>
      </w:r>
      <w:proofErr w:type="spellEnd"/>
      <w:r w:rsidRPr="00935810">
        <w:t>,</w:t>
      </w:r>
    </w:p>
    <w:p w14:paraId="2D7798B1" w14:textId="77777777" w:rsidR="005A6127" w:rsidRPr="00935810" w:rsidRDefault="005A6127" w:rsidP="009630B6">
      <w:pPr>
        <w:pStyle w:val="Verso"/>
      </w:pPr>
      <w:r w:rsidRPr="00935810">
        <w:tab/>
      </w:r>
      <w:r w:rsidRPr="00935810">
        <w:tab/>
      </w:r>
      <w:r w:rsidRPr="00935810">
        <w:tab/>
        <w:t xml:space="preserve">que con los moros trató, </w:t>
      </w:r>
    </w:p>
    <w:p w14:paraId="60297F56" w14:textId="77777777" w:rsidR="005A6127" w:rsidRPr="00935810" w:rsidRDefault="005A6127" w:rsidP="009630B6">
      <w:pPr>
        <w:pStyle w:val="Verso"/>
      </w:pPr>
      <w:r w:rsidRPr="00935810">
        <w:tab/>
      </w:r>
      <w:r w:rsidRPr="00935810">
        <w:tab/>
      </w:r>
      <w:r w:rsidRPr="00935810">
        <w:tab/>
        <w:t>porque de aquel falso trato</w:t>
      </w:r>
    </w:p>
    <w:p w14:paraId="3306F98F" w14:textId="0C2FA93B" w:rsidR="005A6127" w:rsidRPr="00935810" w:rsidRDefault="005A6127" w:rsidP="009630B6">
      <w:pPr>
        <w:pStyle w:val="Verso"/>
      </w:pPr>
      <w:r w:rsidRPr="00935810">
        <w:tab/>
      </w:r>
      <w:r w:rsidRPr="00935810">
        <w:tab/>
      </w:r>
      <w:r w:rsidRPr="00935810">
        <w:tab/>
        <w:t>todo este daño nació.</w:t>
      </w:r>
      <w:r w:rsidRPr="00935810">
        <w:tab/>
      </w:r>
      <w:r w:rsidRPr="00935810">
        <w:tab/>
      </w:r>
      <w:r w:rsidRPr="00935810">
        <w:tab/>
      </w:r>
      <w:r w:rsidRPr="00935810">
        <w:tab/>
      </w:r>
      <w:r w:rsidRPr="00935810">
        <w:tab/>
        <w:t xml:space="preserve">   </w:t>
      </w:r>
    </w:p>
    <w:p w14:paraId="2DA0AB55" w14:textId="77777777" w:rsidR="005A6127" w:rsidRPr="00935810" w:rsidRDefault="005A6127" w:rsidP="009630B6">
      <w:pPr>
        <w:pStyle w:val="Verso"/>
      </w:pPr>
      <w:r w:rsidRPr="00935810">
        <w:tab/>
      </w:r>
      <w:r w:rsidRPr="00935810">
        <w:tab/>
      </w:r>
      <w:r w:rsidRPr="00935810">
        <w:tab/>
        <w:t xml:space="preserve">  Contra los justos decoros</w:t>
      </w:r>
    </w:p>
    <w:p w14:paraId="07D9A131" w14:textId="77777777" w:rsidR="005A6127" w:rsidRPr="00935810" w:rsidRDefault="005A6127" w:rsidP="009630B6">
      <w:pPr>
        <w:pStyle w:val="Verso"/>
      </w:pPr>
      <w:r w:rsidRPr="00935810">
        <w:tab/>
      </w:r>
      <w:r w:rsidRPr="00935810">
        <w:tab/>
      </w:r>
      <w:r w:rsidRPr="00935810">
        <w:tab/>
        <w:t>de cristianos dio a los moros</w:t>
      </w:r>
      <w:r w:rsidRPr="00935810">
        <w:tab/>
      </w:r>
    </w:p>
    <w:p w14:paraId="430988F3" w14:textId="77777777" w:rsidR="005A6127" w:rsidRPr="00935810" w:rsidRDefault="005A6127" w:rsidP="009630B6">
      <w:pPr>
        <w:pStyle w:val="Verso"/>
      </w:pPr>
      <w:r w:rsidRPr="00935810">
        <w:tab/>
      </w:r>
      <w:r w:rsidRPr="00935810">
        <w:tab/>
      </w:r>
      <w:r w:rsidRPr="00935810">
        <w:tab/>
        <w:t>nuestras hijas —feudo y parias</w:t>
      </w:r>
    </w:p>
    <w:p w14:paraId="5FD7BC4D" w14:textId="77777777" w:rsidR="005A6127" w:rsidRPr="00935810" w:rsidRDefault="005A6127" w:rsidP="009630B6">
      <w:pPr>
        <w:pStyle w:val="Verso"/>
      </w:pPr>
      <w:r w:rsidRPr="00935810">
        <w:tab/>
      </w:r>
      <w:r w:rsidRPr="00935810">
        <w:tab/>
      </w:r>
      <w:r w:rsidRPr="00935810">
        <w:tab/>
        <w:t>injustas—, y en partes varias</w:t>
      </w:r>
    </w:p>
    <w:p w14:paraId="725FB0A2" w14:textId="1B7BF229" w:rsidR="005A6127" w:rsidRPr="00935810" w:rsidRDefault="005A6127" w:rsidP="009630B6">
      <w:pPr>
        <w:pStyle w:val="Verso"/>
      </w:pPr>
      <w:r w:rsidRPr="00935810">
        <w:tab/>
      </w:r>
      <w:r w:rsidRPr="00935810">
        <w:tab/>
      </w:r>
      <w:r w:rsidRPr="00935810">
        <w:tab/>
        <w:t xml:space="preserve">distribuyó sus tesoros.  </w:t>
      </w:r>
      <w:r w:rsidRPr="00935810">
        <w:tab/>
      </w:r>
      <w:r w:rsidRPr="00935810">
        <w:tab/>
      </w:r>
      <w:r w:rsidRPr="00935810">
        <w:tab/>
      </w:r>
      <w:r w:rsidRPr="00935810">
        <w:tab/>
        <w:t xml:space="preserve">   </w:t>
      </w:r>
    </w:p>
    <w:p w14:paraId="5C082ECF" w14:textId="77777777" w:rsidR="005A6127" w:rsidRPr="00935810" w:rsidRDefault="005A6127" w:rsidP="009630B6">
      <w:pPr>
        <w:pStyle w:val="Verso"/>
      </w:pPr>
      <w:r w:rsidRPr="00935810">
        <w:tab/>
      </w:r>
      <w:r w:rsidRPr="00935810">
        <w:tab/>
      </w:r>
      <w:r w:rsidRPr="00935810">
        <w:tab/>
        <w:t xml:space="preserve">  Mucho en poco tiempo has hecho,</w:t>
      </w:r>
    </w:p>
    <w:p w14:paraId="40F8B40F" w14:textId="77777777" w:rsidR="005A6127" w:rsidRPr="00935810" w:rsidRDefault="005A6127" w:rsidP="009630B6">
      <w:pPr>
        <w:pStyle w:val="Verso"/>
      </w:pPr>
      <w:r w:rsidRPr="00935810">
        <w:lastRenderedPageBreak/>
        <w:tab/>
      </w:r>
      <w:r w:rsidRPr="00935810">
        <w:tab/>
      </w:r>
      <w:r w:rsidRPr="00935810">
        <w:tab/>
        <w:t xml:space="preserve">más se esperaba de ti,   </w:t>
      </w:r>
    </w:p>
    <w:p w14:paraId="20207CC4" w14:textId="77777777" w:rsidR="005A6127" w:rsidRPr="00935810" w:rsidRDefault="005A6127" w:rsidP="009630B6">
      <w:pPr>
        <w:pStyle w:val="Verso"/>
      </w:pPr>
      <w:r w:rsidRPr="00935810">
        <w:tab/>
      </w:r>
      <w:r w:rsidRPr="00935810">
        <w:tab/>
      </w:r>
      <w:r w:rsidRPr="00935810">
        <w:tab/>
        <w:t>pero, pues tu santo pecho</w:t>
      </w:r>
    </w:p>
    <w:p w14:paraId="195F3276" w14:textId="77777777" w:rsidR="005A6127" w:rsidRPr="00935810" w:rsidRDefault="005A6127" w:rsidP="009630B6">
      <w:pPr>
        <w:pStyle w:val="Verso"/>
      </w:pPr>
      <w:r w:rsidRPr="00935810">
        <w:tab/>
      </w:r>
      <w:r w:rsidRPr="00935810">
        <w:tab/>
      </w:r>
      <w:r w:rsidRPr="00935810">
        <w:tab/>
        <w:t>quiere proceder ansí</w:t>
      </w:r>
    </w:p>
    <w:p w14:paraId="741FA8BD" w14:textId="7D05CB6F" w:rsidR="005A6127" w:rsidRPr="00935810" w:rsidRDefault="005A6127" w:rsidP="009630B6">
      <w:pPr>
        <w:pStyle w:val="Verso"/>
      </w:pPr>
      <w:r w:rsidRPr="00935810">
        <w:tab/>
      </w:r>
      <w:r w:rsidRPr="00935810">
        <w:tab/>
      </w:r>
      <w:r w:rsidRPr="00935810">
        <w:tab/>
        <w:t>y dar a Alfonso el derecho,</w:t>
      </w:r>
      <w:r w:rsidRPr="00935810">
        <w:tab/>
      </w:r>
      <w:r w:rsidRPr="00935810">
        <w:tab/>
      </w:r>
      <w:r w:rsidRPr="00935810">
        <w:tab/>
      </w:r>
      <w:r w:rsidRPr="00935810">
        <w:tab/>
        <w:t xml:space="preserve">   </w:t>
      </w:r>
    </w:p>
    <w:p w14:paraId="7D994C9F" w14:textId="77777777" w:rsidR="005A6127" w:rsidRPr="00935810" w:rsidRDefault="005A6127" w:rsidP="009630B6">
      <w:pPr>
        <w:pStyle w:val="Verso"/>
      </w:pPr>
      <w:r w:rsidRPr="00935810">
        <w:tab/>
      </w:r>
      <w:r w:rsidRPr="00935810">
        <w:tab/>
      </w:r>
      <w:r w:rsidRPr="00935810">
        <w:tab/>
        <w:t xml:space="preserve">  no me parece razón</w:t>
      </w:r>
    </w:p>
    <w:p w14:paraId="7D1D7A9A" w14:textId="77777777" w:rsidR="005A6127" w:rsidRPr="00935810" w:rsidRDefault="005A6127" w:rsidP="009630B6">
      <w:pPr>
        <w:pStyle w:val="Verso"/>
      </w:pPr>
      <w:r w:rsidRPr="00935810">
        <w:tab/>
      </w:r>
      <w:r w:rsidRPr="00935810">
        <w:tab/>
      </w:r>
      <w:r w:rsidRPr="00935810">
        <w:tab/>
        <w:t>replicar a tu intención</w:t>
      </w:r>
    </w:p>
    <w:p w14:paraId="6EF5561C" w14:textId="77777777" w:rsidR="005A6127" w:rsidRPr="00935810" w:rsidRDefault="005A6127" w:rsidP="009630B6">
      <w:pPr>
        <w:pStyle w:val="Verso"/>
      </w:pPr>
      <w:r w:rsidRPr="00935810">
        <w:tab/>
      </w:r>
      <w:r w:rsidRPr="00935810">
        <w:tab/>
      </w:r>
      <w:r w:rsidRPr="00935810">
        <w:tab/>
        <w:t>justa, santa, noble y cuerda,</w:t>
      </w:r>
    </w:p>
    <w:p w14:paraId="54F56D3A" w14:textId="77777777" w:rsidR="005A6127" w:rsidRPr="00935810" w:rsidRDefault="005A6127" w:rsidP="009630B6">
      <w:pPr>
        <w:pStyle w:val="Verso"/>
      </w:pPr>
      <w:r w:rsidRPr="00935810">
        <w:tab/>
      </w:r>
      <w:r w:rsidRPr="00935810">
        <w:tab/>
      </w:r>
      <w:r w:rsidRPr="00935810">
        <w:tab/>
        <w:t>pues, ya que un Bermudo pierda,</w:t>
      </w:r>
    </w:p>
    <w:p w14:paraId="666C2A0D" w14:textId="79FCB88F" w:rsidR="005A6127" w:rsidRPr="00935810" w:rsidRDefault="005A6127" w:rsidP="009630B6">
      <w:pPr>
        <w:pStyle w:val="Verso"/>
      </w:pPr>
      <w:r w:rsidRPr="00935810">
        <w:tab/>
      </w:r>
      <w:r w:rsidRPr="00935810">
        <w:tab/>
      </w:r>
      <w:r w:rsidRPr="00935810">
        <w:tab/>
        <w:t>gana un Alfonso León.</w:t>
      </w:r>
      <w:r w:rsidRPr="00935810">
        <w:tab/>
      </w:r>
      <w:r w:rsidRPr="00935810">
        <w:tab/>
      </w:r>
      <w:r w:rsidRPr="00935810">
        <w:tab/>
      </w:r>
      <w:r w:rsidRPr="00935810">
        <w:tab/>
        <w:t xml:space="preserve">  </w:t>
      </w:r>
    </w:p>
    <w:p w14:paraId="553DBB5B" w14:textId="77777777" w:rsidR="009630B6" w:rsidRPr="009630B6" w:rsidRDefault="009630B6" w:rsidP="009630B6">
      <w:pPr>
        <w:pStyle w:val="Personaje"/>
      </w:pPr>
      <w:r w:rsidRPr="009630B6">
        <w:t>Tristán</w:t>
      </w:r>
    </w:p>
    <w:p w14:paraId="5E9628B6" w14:textId="09F99B29" w:rsidR="005A6127" w:rsidRPr="00935810" w:rsidRDefault="005A6127" w:rsidP="009630B6">
      <w:pPr>
        <w:pStyle w:val="Verso"/>
      </w:pPr>
      <w:r w:rsidRPr="00935810">
        <w:tab/>
      </w:r>
      <w:r w:rsidRPr="00935810">
        <w:tab/>
        <w:t xml:space="preserve">  </w:t>
      </w:r>
      <w:r w:rsidR="00215779">
        <w:t xml:space="preserve">            </w:t>
      </w:r>
      <w:r w:rsidRPr="00935810">
        <w:t>Si él es tal como el primero,</w:t>
      </w:r>
      <w:r w:rsidRPr="00935810">
        <w:tab/>
        <w:t xml:space="preserve"> </w:t>
      </w:r>
    </w:p>
    <w:p w14:paraId="41A4AEDA" w14:textId="77777777" w:rsidR="005A6127" w:rsidRPr="00935810" w:rsidRDefault="005A6127" w:rsidP="009630B6">
      <w:pPr>
        <w:pStyle w:val="Verso"/>
      </w:pPr>
      <w:r w:rsidRPr="00935810">
        <w:tab/>
      </w:r>
      <w:r w:rsidRPr="00935810">
        <w:tab/>
      </w:r>
      <w:r w:rsidRPr="00935810">
        <w:tab/>
        <w:t xml:space="preserve">que </w:t>
      </w:r>
      <w:proofErr w:type="gramStart"/>
      <w:r w:rsidRPr="00935810">
        <w:t>Católico</w:t>
      </w:r>
      <w:proofErr w:type="gramEnd"/>
      <w:r w:rsidRPr="00935810">
        <w:t xml:space="preserve"> se llama,</w:t>
      </w:r>
    </w:p>
    <w:p w14:paraId="65D4A7C7" w14:textId="77777777" w:rsidR="005A6127" w:rsidRPr="00935810" w:rsidRDefault="005A6127" w:rsidP="009630B6">
      <w:pPr>
        <w:pStyle w:val="Verso"/>
      </w:pPr>
      <w:r w:rsidRPr="00935810">
        <w:tab/>
      </w:r>
      <w:r w:rsidRPr="00935810">
        <w:tab/>
      </w:r>
      <w:r w:rsidRPr="00935810">
        <w:tab/>
        <w:t>gran bien de su reino espero.</w:t>
      </w:r>
    </w:p>
    <w:p w14:paraId="680DA49A" w14:textId="77777777" w:rsidR="009630B6" w:rsidRPr="009630B6" w:rsidRDefault="009630B6" w:rsidP="009630B6">
      <w:pPr>
        <w:pStyle w:val="Personaje"/>
      </w:pPr>
      <w:r w:rsidRPr="009630B6">
        <w:t>Rey</w:t>
      </w:r>
    </w:p>
    <w:p w14:paraId="2A355B2E" w14:textId="090400DD" w:rsidR="005A6127" w:rsidRPr="00935810" w:rsidRDefault="005A6127" w:rsidP="009630B6">
      <w:pPr>
        <w:pStyle w:val="Verso"/>
      </w:pPr>
      <w:r w:rsidRPr="00935810">
        <w:tab/>
      </w:r>
      <w:r w:rsidRPr="00935810">
        <w:tab/>
      </w:r>
      <w:r w:rsidRPr="00935810">
        <w:tab/>
        <w:t>A no ser cierta la fama</w:t>
      </w:r>
    </w:p>
    <w:p w14:paraId="5BF7BE0A" w14:textId="6F4141F4" w:rsidR="005A6127" w:rsidRPr="00935810" w:rsidRDefault="005A6127" w:rsidP="009630B6">
      <w:pPr>
        <w:pStyle w:val="Verso"/>
      </w:pPr>
      <w:r w:rsidRPr="00935810">
        <w:tab/>
      </w:r>
      <w:r w:rsidRPr="00935810">
        <w:tab/>
      </w:r>
      <w:r w:rsidRPr="00935810">
        <w:tab/>
        <w:t>de que es tan gran caballero,</w:t>
      </w:r>
      <w:r w:rsidRPr="00935810">
        <w:tab/>
      </w:r>
      <w:r w:rsidRPr="00935810">
        <w:tab/>
      </w:r>
      <w:r w:rsidRPr="00935810">
        <w:tab/>
      </w:r>
      <w:r w:rsidRPr="00935810">
        <w:tab/>
        <w:t xml:space="preserve">  </w:t>
      </w:r>
    </w:p>
    <w:p w14:paraId="4A4266AA" w14:textId="77777777" w:rsidR="005A6127" w:rsidRPr="00935810" w:rsidRDefault="005A6127" w:rsidP="009630B6">
      <w:pPr>
        <w:pStyle w:val="Verso"/>
      </w:pPr>
      <w:r w:rsidRPr="00935810">
        <w:tab/>
      </w:r>
      <w:r w:rsidRPr="00935810">
        <w:tab/>
      </w:r>
      <w:r w:rsidRPr="00935810">
        <w:tab/>
        <w:t xml:space="preserve">  no os quiero, amigos, tan mal </w:t>
      </w:r>
    </w:p>
    <w:p w14:paraId="70696A36" w14:textId="77777777" w:rsidR="005A6127" w:rsidRPr="00935810" w:rsidRDefault="005A6127" w:rsidP="009630B6">
      <w:pPr>
        <w:pStyle w:val="Verso"/>
      </w:pPr>
      <w:r w:rsidRPr="00935810">
        <w:tab/>
      </w:r>
      <w:r w:rsidRPr="00935810">
        <w:tab/>
      </w:r>
      <w:r w:rsidRPr="00935810">
        <w:tab/>
        <w:t>que os diera un rey desigual</w:t>
      </w:r>
    </w:p>
    <w:p w14:paraId="171C8D62" w14:textId="77777777" w:rsidR="005A6127" w:rsidRPr="00935810" w:rsidRDefault="005A6127" w:rsidP="009630B6">
      <w:pPr>
        <w:pStyle w:val="Verso"/>
      </w:pPr>
      <w:r w:rsidRPr="00935810">
        <w:tab/>
      </w:r>
      <w:r w:rsidRPr="00935810">
        <w:tab/>
      </w:r>
      <w:r w:rsidRPr="00935810">
        <w:tab/>
        <w:t>al que decís que tenéis,</w:t>
      </w:r>
    </w:p>
    <w:p w14:paraId="3D68B481" w14:textId="77777777" w:rsidR="005A6127" w:rsidRPr="00935810" w:rsidRDefault="005A6127" w:rsidP="009630B6">
      <w:pPr>
        <w:pStyle w:val="Verso"/>
      </w:pPr>
      <w:r w:rsidRPr="00935810">
        <w:tab/>
      </w:r>
      <w:r w:rsidRPr="00935810">
        <w:tab/>
      </w:r>
      <w:r w:rsidRPr="00935810">
        <w:tab/>
        <w:t>pero en Alfonso hallaréis</w:t>
      </w:r>
    </w:p>
    <w:p w14:paraId="74E192C6" w14:textId="358C1F28" w:rsidR="005A6127" w:rsidRPr="00935810" w:rsidRDefault="005A6127" w:rsidP="009630B6">
      <w:pPr>
        <w:pStyle w:val="Verso"/>
      </w:pPr>
      <w:r w:rsidRPr="00935810">
        <w:tab/>
      </w:r>
      <w:r w:rsidRPr="00935810">
        <w:tab/>
      </w:r>
      <w:r w:rsidRPr="00935810">
        <w:tab/>
        <w:t>vivo un sujeto real.</w:t>
      </w:r>
      <w:r w:rsidRPr="00935810">
        <w:tab/>
      </w:r>
      <w:r w:rsidRPr="00935810">
        <w:tab/>
      </w:r>
      <w:r w:rsidRPr="00935810">
        <w:tab/>
      </w:r>
      <w:r w:rsidRPr="00935810">
        <w:tab/>
      </w:r>
      <w:r w:rsidRPr="00935810">
        <w:tab/>
        <w:t xml:space="preserve">  </w:t>
      </w:r>
    </w:p>
    <w:p w14:paraId="0CC8B4F0" w14:textId="77777777" w:rsidR="005A6127" w:rsidRPr="00935810" w:rsidRDefault="005A6127" w:rsidP="009630B6">
      <w:pPr>
        <w:pStyle w:val="Verso"/>
      </w:pPr>
      <w:r w:rsidRPr="00935810">
        <w:tab/>
      </w:r>
      <w:r w:rsidRPr="00935810">
        <w:tab/>
      </w:r>
      <w:r w:rsidRPr="00935810">
        <w:tab/>
        <w:t xml:space="preserve">  Yo desde aquí me resuelvo</w:t>
      </w:r>
    </w:p>
    <w:p w14:paraId="0AD20A2C" w14:textId="77777777" w:rsidR="005A6127" w:rsidRPr="00935810" w:rsidRDefault="005A6127" w:rsidP="009630B6">
      <w:pPr>
        <w:pStyle w:val="Verso"/>
      </w:pPr>
      <w:r w:rsidRPr="00935810">
        <w:tab/>
      </w:r>
      <w:r w:rsidRPr="00935810">
        <w:tab/>
      </w:r>
      <w:r w:rsidRPr="00935810">
        <w:tab/>
        <w:t>en que a mis órdenes vuelvo.</w:t>
      </w:r>
    </w:p>
    <w:p w14:paraId="36DCE931" w14:textId="77777777" w:rsidR="005A6127" w:rsidRPr="00935810" w:rsidRDefault="005A6127" w:rsidP="009630B6">
      <w:pPr>
        <w:pStyle w:val="Verso"/>
      </w:pPr>
      <w:r w:rsidRPr="00935810">
        <w:tab/>
      </w:r>
      <w:r w:rsidRPr="00935810">
        <w:tab/>
      </w:r>
      <w:r w:rsidRPr="00935810">
        <w:tab/>
        <w:t>Dios es rey sobre los reyes,</w:t>
      </w:r>
    </w:p>
    <w:p w14:paraId="53EAC0E9" w14:textId="77777777" w:rsidR="005A6127" w:rsidRPr="00935810" w:rsidRDefault="005A6127" w:rsidP="009630B6">
      <w:pPr>
        <w:pStyle w:val="Verso"/>
      </w:pPr>
      <w:r w:rsidRPr="00935810">
        <w:tab/>
      </w:r>
      <w:r w:rsidRPr="00935810">
        <w:tab/>
      </w:r>
      <w:r w:rsidRPr="00935810">
        <w:tab/>
        <w:t>adoro sus santas leyes</w:t>
      </w:r>
    </w:p>
    <w:p w14:paraId="6FF788C0" w14:textId="5B942290" w:rsidR="005A6127" w:rsidRPr="00935810" w:rsidRDefault="005A6127" w:rsidP="009630B6">
      <w:pPr>
        <w:pStyle w:val="Verso"/>
      </w:pPr>
      <w:r w:rsidRPr="00935810">
        <w:tab/>
      </w:r>
      <w:r w:rsidRPr="00935810">
        <w:tab/>
      </w:r>
      <w:r w:rsidRPr="00935810">
        <w:tab/>
        <w:t>y de su ofensa me absuelvo.</w:t>
      </w:r>
      <w:r w:rsidRPr="00935810">
        <w:tab/>
      </w:r>
      <w:r w:rsidRPr="00935810">
        <w:tab/>
      </w:r>
      <w:r w:rsidRPr="00935810">
        <w:tab/>
      </w:r>
      <w:r w:rsidRPr="00935810">
        <w:tab/>
        <w:t xml:space="preserve">  </w:t>
      </w:r>
    </w:p>
    <w:p w14:paraId="0646335A" w14:textId="77777777" w:rsidR="005A6127" w:rsidRPr="00935810" w:rsidRDefault="005A6127" w:rsidP="009630B6">
      <w:pPr>
        <w:pStyle w:val="Verso"/>
      </w:pPr>
      <w:r w:rsidRPr="00935810">
        <w:tab/>
      </w:r>
      <w:r w:rsidRPr="00935810">
        <w:tab/>
      </w:r>
      <w:r w:rsidRPr="00935810">
        <w:tab/>
        <w:t xml:space="preserve">  Quien piensa en el bien que encierra</w:t>
      </w:r>
      <w:r w:rsidRPr="00935810">
        <w:tab/>
      </w:r>
      <w:r w:rsidRPr="00935810">
        <w:tab/>
      </w:r>
    </w:p>
    <w:p w14:paraId="4E2CB213" w14:textId="77777777" w:rsidR="005A6127" w:rsidRPr="00935810" w:rsidRDefault="005A6127" w:rsidP="009630B6">
      <w:pPr>
        <w:pStyle w:val="Verso"/>
      </w:pPr>
      <w:r w:rsidRPr="00935810">
        <w:tab/>
      </w:r>
      <w:r w:rsidRPr="00935810">
        <w:tab/>
      </w:r>
      <w:r w:rsidRPr="00935810">
        <w:tab/>
        <w:t>ser rey en el mundo yerra:</w:t>
      </w:r>
    </w:p>
    <w:p w14:paraId="23B86D74" w14:textId="77777777" w:rsidR="005A6127" w:rsidRPr="00935810" w:rsidRDefault="005A6127" w:rsidP="009630B6">
      <w:pPr>
        <w:pStyle w:val="Verso"/>
      </w:pPr>
      <w:r w:rsidRPr="00935810">
        <w:tab/>
      </w:r>
      <w:r w:rsidRPr="00935810">
        <w:tab/>
      </w:r>
      <w:r w:rsidRPr="00935810">
        <w:tab/>
        <w:t>querer es más justo celo</w:t>
      </w:r>
    </w:p>
    <w:p w14:paraId="754BB9DA" w14:textId="77777777" w:rsidR="005A6127" w:rsidRPr="00935810" w:rsidRDefault="005A6127" w:rsidP="009630B6">
      <w:pPr>
        <w:pStyle w:val="Verso"/>
      </w:pPr>
      <w:r w:rsidRPr="00935810">
        <w:tab/>
      </w:r>
      <w:r w:rsidRPr="00935810">
        <w:tab/>
      </w:r>
      <w:r w:rsidRPr="00935810">
        <w:tab/>
        <w:t>reinar con Dios en el cielo</w:t>
      </w:r>
    </w:p>
    <w:p w14:paraId="7525E1AB" w14:textId="5CFED0C4" w:rsidR="005A6127" w:rsidRPr="00935810" w:rsidRDefault="005A6127" w:rsidP="009630B6">
      <w:pPr>
        <w:pStyle w:val="Verso"/>
      </w:pPr>
      <w:r w:rsidRPr="00935810">
        <w:tab/>
      </w:r>
      <w:r w:rsidRPr="00935810">
        <w:tab/>
      </w:r>
      <w:r w:rsidRPr="00935810">
        <w:tab/>
        <w:t>que no sin Dios en la tierra.</w:t>
      </w:r>
      <w:r w:rsidRPr="00935810">
        <w:tab/>
      </w:r>
      <w:r w:rsidRPr="00935810">
        <w:tab/>
      </w:r>
      <w:r w:rsidRPr="00935810">
        <w:tab/>
      </w:r>
      <w:r w:rsidRPr="00935810">
        <w:tab/>
        <w:t xml:space="preserve">  </w:t>
      </w:r>
    </w:p>
    <w:p w14:paraId="0075AED6" w14:textId="77777777" w:rsidR="00105057" w:rsidRPr="00935810" w:rsidRDefault="005A6127" w:rsidP="00105057">
      <w:pPr>
        <w:pStyle w:val="Acot"/>
      </w:pPr>
      <w:r w:rsidRPr="00935810">
        <w:tab/>
      </w:r>
      <w:r w:rsidRPr="00935810">
        <w:tab/>
      </w:r>
      <w:proofErr w:type="spellStart"/>
      <w:r w:rsidR="00105057" w:rsidRPr="00935810">
        <w:t>Vanse</w:t>
      </w:r>
      <w:proofErr w:type="spellEnd"/>
      <w:r w:rsidR="00105057" w:rsidRPr="00935810">
        <w:t xml:space="preserve"> todos. Salga por la otra parte Nuño de Prado, de labrador</w:t>
      </w:r>
    </w:p>
    <w:p w14:paraId="2524904D" w14:textId="77777777" w:rsidR="00FE3989" w:rsidRDefault="00FE3989" w:rsidP="00FE3989"/>
    <w:p w14:paraId="74A181D7" w14:textId="5880262F" w:rsidR="00105057" w:rsidRDefault="00105057" w:rsidP="00105057">
      <w:pPr>
        <w:pStyle w:val="Personaje"/>
      </w:pPr>
      <w:r w:rsidRPr="00105057">
        <w:t>Nuño</w:t>
      </w:r>
    </w:p>
    <w:p w14:paraId="4745C6FE" w14:textId="40F1A34C" w:rsidR="00352F6E" w:rsidRPr="00352F6E" w:rsidRDefault="00352F6E" w:rsidP="00352F6E">
      <w:pPr>
        <w:rPr>
          <w:rFonts w:asciiTheme="majorBidi" w:hAnsiTheme="majorBidi" w:cstheme="majorBidi"/>
        </w:rPr>
      </w:pPr>
      <w:r w:rsidRPr="00FE3989">
        <w:rPr>
          <w:rFonts w:asciiTheme="majorBidi" w:hAnsiTheme="majorBidi" w:cstheme="majorBidi"/>
        </w:rPr>
        <w:t>$sextetos-lira</w:t>
      </w:r>
    </w:p>
    <w:p w14:paraId="6AF881A0" w14:textId="56E6C0CB" w:rsidR="00105057" w:rsidRPr="00935810" w:rsidRDefault="00105057" w:rsidP="00105057">
      <w:pPr>
        <w:pStyle w:val="Verso"/>
      </w:pPr>
      <w:r w:rsidRPr="00935810">
        <w:tab/>
      </w:r>
      <w:r w:rsidRPr="00935810">
        <w:tab/>
      </w:r>
      <w:r w:rsidRPr="00935810">
        <w:tab/>
        <w:t xml:space="preserve">  ¡Verdes y ásperas sierras, </w:t>
      </w:r>
    </w:p>
    <w:p w14:paraId="5A91D5FA" w14:textId="77777777" w:rsidR="00105057" w:rsidRPr="00935810" w:rsidRDefault="00105057" w:rsidP="00105057">
      <w:pPr>
        <w:pStyle w:val="Verso"/>
      </w:pPr>
      <w:r w:rsidRPr="00935810">
        <w:tab/>
      </w:r>
      <w:r w:rsidRPr="00935810">
        <w:tab/>
      </w:r>
      <w:r w:rsidRPr="00935810">
        <w:tab/>
        <w:t>montañas de León, claros testigos</w:t>
      </w:r>
    </w:p>
    <w:p w14:paraId="27CAC598" w14:textId="77777777" w:rsidR="00105057" w:rsidRPr="00935810" w:rsidRDefault="00105057" w:rsidP="00105057">
      <w:pPr>
        <w:pStyle w:val="Verso"/>
      </w:pPr>
      <w:r w:rsidRPr="00935810">
        <w:tab/>
      </w:r>
      <w:r w:rsidRPr="00935810">
        <w:tab/>
      </w:r>
      <w:r w:rsidRPr="00935810">
        <w:tab/>
        <w:t>de aquellas fieras guerras;</w:t>
      </w:r>
    </w:p>
    <w:p w14:paraId="290B0FAB" w14:textId="77777777" w:rsidR="00105057" w:rsidRPr="00935810" w:rsidRDefault="00105057" w:rsidP="00105057">
      <w:pPr>
        <w:pStyle w:val="Verso"/>
      </w:pPr>
      <w:r w:rsidRPr="00935810">
        <w:tab/>
      </w:r>
      <w:r w:rsidRPr="00935810">
        <w:tab/>
      </w:r>
      <w:r w:rsidRPr="00935810">
        <w:tab/>
        <w:t>inmensas peñas, árboles amigos,</w:t>
      </w:r>
    </w:p>
    <w:p w14:paraId="2864D67C" w14:textId="442AB9CA" w:rsidR="00105057" w:rsidRPr="00935810" w:rsidRDefault="00105057" w:rsidP="00105057">
      <w:pPr>
        <w:pStyle w:val="Verso"/>
      </w:pPr>
      <w:r w:rsidRPr="00935810">
        <w:tab/>
      </w:r>
      <w:r w:rsidRPr="00935810">
        <w:tab/>
      </w:r>
      <w:r w:rsidRPr="00935810">
        <w:tab/>
        <w:t xml:space="preserve">que </w:t>
      </w:r>
      <w:proofErr w:type="spellStart"/>
      <w:r w:rsidRPr="00935810">
        <w:t>fuistes</w:t>
      </w:r>
      <w:proofErr w:type="spellEnd"/>
      <w:r w:rsidRPr="00935810">
        <w:t xml:space="preserve"> barbacanas</w:t>
      </w:r>
      <w:r w:rsidRPr="00935810">
        <w:tab/>
      </w:r>
      <w:r w:rsidRPr="00935810">
        <w:tab/>
      </w:r>
      <w:r w:rsidRPr="00935810">
        <w:tab/>
      </w:r>
      <w:r w:rsidRPr="00935810">
        <w:tab/>
        <w:t xml:space="preserve">  </w:t>
      </w:r>
    </w:p>
    <w:p w14:paraId="3F8511D6" w14:textId="77777777" w:rsidR="00105057" w:rsidRPr="00935810" w:rsidRDefault="00105057" w:rsidP="00105057">
      <w:pPr>
        <w:pStyle w:val="Verso"/>
      </w:pPr>
      <w:r w:rsidRPr="00935810">
        <w:tab/>
      </w:r>
      <w:r w:rsidRPr="00935810">
        <w:tab/>
      </w:r>
      <w:r w:rsidRPr="00935810">
        <w:tab/>
        <w:t>contra tantas banderas africanas;</w:t>
      </w:r>
      <w:r w:rsidRPr="00935810">
        <w:tab/>
      </w:r>
      <w:r w:rsidRPr="00935810">
        <w:tab/>
        <w:t xml:space="preserve"> </w:t>
      </w:r>
    </w:p>
    <w:p w14:paraId="6F0A20D2" w14:textId="77777777" w:rsidR="00105057" w:rsidRPr="00935810" w:rsidRDefault="00105057" w:rsidP="00105057">
      <w:pPr>
        <w:pStyle w:val="Verso"/>
      </w:pPr>
      <w:r w:rsidRPr="00935810">
        <w:tab/>
      </w:r>
      <w:r w:rsidRPr="00935810">
        <w:tab/>
      </w:r>
      <w:r w:rsidRPr="00935810">
        <w:tab/>
        <w:t xml:space="preserve">  selvas, profundos valles,</w:t>
      </w:r>
    </w:p>
    <w:p w14:paraId="729A0F92" w14:textId="77777777" w:rsidR="00105057" w:rsidRPr="00935810" w:rsidRDefault="00105057" w:rsidP="00105057">
      <w:pPr>
        <w:pStyle w:val="Verso"/>
      </w:pPr>
      <w:r w:rsidRPr="00935810">
        <w:tab/>
      </w:r>
      <w:r w:rsidRPr="00935810">
        <w:tab/>
      </w:r>
      <w:r w:rsidRPr="00935810">
        <w:tab/>
        <w:t>arroyos cristalinos, que, corriendo</w:t>
      </w:r>
    </w:p>
    <w:p w14:paraId="1B545AD6" w14:textId="77777777" w:rsidR="00105057" w:rsidRPr="00935810" w:rsidRDefault="00105057" w:rsidP="00105057">
      <w:pPr>
        <w:pStyle w:val="Verso"/>
      </w:pPr>
      <w:r w:rsidRPr="00935810">
        <w:tab/>
      </w:r>
      <w:r w:rsidRPr="00935810">
        <w:tab/>
      </w:r>
      <w:r w:rsidRPr="00935810">
        <w:tab/>
        <w:t>por arenosas calles,</w:t>
      </w:r>
    </w:p>
    <w:p w14:paraId="0E2D94E5" w14:textId="36265EF0" w:rsidR="00105057" w:rsidRPr="00935810" w:rsidRDefault="00105057" w:rsidP="00105057">
      <w:pPr>
        <w:pStyle w:val="Verso"/>
      </w:pPr>
      <w:r w:rsidRPr="00935810">
        <w:tab/>
      </w:r>
      <w:r w:rsidRPr="00935810">
        <w:tab/>
      </w:r>
      <w:r w:rsidRPr="00935810">
        <w:tab/>
        <w:t xml:space="preserve">hacéis un dulce y agradable estruendo, </w:t>
      </w:r>
      <w:r w:rsidRPr="00935810">
        <w:tab/>
      </w:r>
      <w:r w:rsidRPr="00935810">
        <w:tab/>
        <w:t xml:space="preserve">  </w:t>
      </w:r>
    </w:p>
    <w:p w14:paraId="05B5BDCE" w14:textId="77777777" w:rsidR="00105057" w:rsidRPr="00935810" w:rsidRDefault="00105057" w:rsidP="00105057">
      <w:pPr>
        <w:pStyle w:val="Verso"/>
      </w:pPr>
      <w:r w:rsidRPr="00935810">
        <w:tab/>
      </w:r>
      <w:r w:rsidRPr="00935810">
        <w:tab/>
      </w:r>
      <w:r w:rsidRPr="00935810">
        <w:tab/>
        <w:t>y no, como algún día,</w:t>
      </w:r>
      <w:r w:rsidRPr="00935810">
        <w:tab/>
      </w:r>
      <w:r w:rsidRPr="00935810">
        <w:tab/>
      </w:r>
      <w:r w:rsidRPr="00935810">
        <w:tab/>
      </w:r>
      <w:r w:rsidRPr="00935810">
        <w:tab/>
        <w:t xml:space="preserve"> </w:t>
      </w:r>
    </w:p>
    <w:p w14:paraId="283F4C8C" w14:textId="77777777" w:rsidR="00105057" w:rsidRPr="00935810" w:rsidRDefault="00105057" w:rsidP="00105057">
      <w:pPr>
        <w:pStyle w:val="Verso"/>
      </w:pPr>
      <w:r w:rsidRPr="00935810">
        <w:tab/>
      </w:r>
      <w:r w:rsidRPr="00935810">
        <w:tab/>
      </w:r>
      <w:r w:rsidRPr="00935810">
        <w:tab/>
        <w:t>que humor sangriento ese cristal teñía;</w:t>
      </w:r>
    </w:p>
    <w:p w14:paraId="1F685FFE" w14:textId="77777777" w:rsidR="00105057" w:rsidRPr="00935810" w:rsidRDefault="00105057" w:rsidP="00105057">
      <w:pPr>
        <w:pStyle w:val="Verso"/>
      </w:pPr>
      <w:r w:rsidRPr="00935810">
        <w:tab/>
      </w:r>
      <w:r w:rsidRPr="00935810">
        <w:tab/>
      </w:r>
      <w:r w:rsidRPr="00935810">
        <w:tab/>
        <w:t xml:space="preserve">  claras, músicas aves, </w:t>
      </w:r>
    </w:p>
    <w:p w14:paraId="0237518B" w14:textId="77777777" w:rsidR="00105057" w:rsidRPr="00935810" w:rsidRDefault="00105057" w:rsidP="00105057">
      <w:pPr>
        <w:pStyle w:val="Verso"/>
      </w:pPr>
      <w:r w:rsidRPr="00935810">
        <w:tab/>
      </w:r>
      <w:r w:rsidRPr="00935810">
        <w:tab/>
      </w:r>
      <w:r w:rsidRPr="00935810">
        <w:tab/>
        <w:t>que al órgano del agua sonorosa</w:t>
      </w:r>
    </w:p>
    <w:p w14:paraId="1F3FF2CD" w14:textId="7914EDE2" w:rsidR="00105057" w:rsidRPr="00935810" w:rsidRDefault="00105057" w:rsidP="00105057">
      <w:pPr>
        <w:pStyle w:val="Verso"/>
      </w:pPr>
      <w:r w:rsidRPr="00935810">
        <w:tab/>
      </w:r>
      <w:r w:rsidRPr="00935810">
        <w:tab/>
      </w:r>
      <w:r w:rsidRPr="00935810">
        <w:tab/>
        <w:t xml:space="preserve">cantáis versos </w:t>
      </w:r>
      <w:proofErr w:type="spellStart"/>
      <w:r w:rsidRPr="00935810">
        <w:t>süaves</w:t>
      </w:r>
      <w:proofErr w:type="spellEnd"/>
      <w:r w:rsidRPr="00935810">
        <w:t>,</w:t>
      </w:r>
      <w:r w:rsidRPr="00935810">
        <w:tab/>
      </w:r>
      <w:r w:rsidRPr="00935810">
        <w:tab/>
      </w:r>
      <w:r w:rsidRPr="00935810">
        <w:tab/>
      </w:r>
      <w:r w:rsidRPr="00935810">
        <w:tab/>
      </w:r>
      <w:r w:rsidRPr="00935810">
        <w:tab/>
        <w:t xml:space="preserve">  </w:t>
      </w:r>
    </w:p>
    <w:p w14:paraId="735269E1" w14:textId="77777777" w:rsidR="00105057" w:rsidRPr="00935810" w:rsidRDefault="00105057" w:rsidP="00105057">
      <w:pPr>
        <w:pStyle w:val="Verso"/>
      </w:pPr>
      <w:r w:rsidRPr="00935810">
        <w:tab/>
      </w:r>
      <w:r w:rsidRPr="00935810">
        <w:tab/>
      </w:r>
      <w:r w:rsidRPr="00935810">
        <w:tab/>
        <w:t>entonando sus ondas la amorosa</w:t>
      </w:r>
      <w:r w:rsidRPr="00935810">
        <w:tab/>
      </w:r>
      <w:r w:rsidRPr="00935810">
        <w:tab/>
        <w:t xml:space="preserve"> </w:t>
      </w:r>
    </w:p>
    <w:p w14:paraId="3BB4D18D" w14:textId="77777777" w:rsidR="00105057" w:rsidRPr="00935810" w:rsidRDefault="00105057" w:rsidP="00105057">
      <w:pPr>
        <w:pStyle w:val="Verso"/>
      </w:pPr>
      <w:r w:rsidRPr="00935810">
        <w:tab/>
      </w:r>
      <w:r w:rsidRPr="00935810">
        <w:tab/>
      </w:r>
      <w:r w:rsidRPr="00935810">
        <w:tab/>
        <w:t>mano del vago viento,</w:t>
      </w:r>
    </w:p>
    <w:p w14:paraId="22D7EEF5" w14:textId="77777777" w:rsidR="00105057" w:rsidRPr="00935810" w:rsidRDefault="00105057" w:rsidP="00105057">
      <w:pPr>
        <w:pStyle w:val="Verso"/>
      </w:pPr>
      <w:r w:rsidRPr="00935810">
        <w:tab/>
      </w:r>
      <w:r w:rsidRPr="00935810">
        <w:tab/>
      </w:r>
      <w:r w:rsidRPr="00935810">
        <w:tab/>
        <w:t>que forma en ellas tan acorde acento!</w:t>
      </w:r>
    </w:p>
    <w:p w14:paraId="50F6F396" w14:textId="77777777" w:rsidR="00105057" w:rsidRPr="00935810" w:rsidRDefault="00105057" w:rsidP="00105057">
      <w:pPr>
        <w:pStyle w:val="Verso"/>
      </w:pPr>
      <w:r w:rsidRPr="00935810">
        <w:tab/>
      </w:r>
      <w:r w:rsidRPr="00935810">
        <w:tab/>
      </w:r>
      <w:r w:rsidRPr="00935810">
        <w:tab/>
        <w:t xml:space="preserve">  ¿Cuál labrador del campo     </w:t>
      </w:r>
      <w:r w:rsidRPr="00935810">
        <w:tab/>
      </w:r>
    </w:p>
    <w:p w14:paraId="2CEB9F61" w14:textId="32F6E8FE" w:rsidR="00105057" w:rsidRPr="00935810" w:rsidRDefault="00105057" w:rsidP="00105057">
      <w:pPr>
        <w:pStyle w:val="Verso"/>
      </w:pPr>
      <w:r w:rsidRPr="00935810">
        <w:tab/>
      </w:r>
      <w:r w:rsidRPr="00935810">
        <w:tab/>
      </w:r>
      <w:r w:rsidRPr="00935810">
        <w:tab/>
        <w:t xml:space="preserve">de esta </w:t>
      </w:r>
      <w:proofErr w:type="gramStart"/>
      <w:r w:rsidRPr="00935810">
        <w:t>pequeña</w:t>
      </w:r>
      <w:proofErr w:type="gramEnd"/>
      <w:r w:rsidRPr="00935810">
        <w:t xml:space="preserve"> aunque dichosa aldea</w:t>
      </w:r>
      <w:r w:rsidRPr="00935810">
        <w:tab/>
      </w:r>
      <w:r w:rsidRPr="00935810">
        <w:tab/>
        <w:t xml:space="preserve">  </w:t>
      </w:r>
    </w:p>
    <w:p w14:paraId="664E1691" w14:textId="77777777" w:rsidR="00105057" w:rsidRPr="00935810" w:rsidRDefault="00105057" w:rsidP="00105057">
      <w:pPr>
        <w:pStyle w:val="Verso"/>
      </w:pPr>
      <w:r w:rsidRPr="00935810">
        <w:tab/>
      </w:r>
      <w:r w:rsidRPr="00935810">
        <w:tab/>
      </w:r>
      <w:r w:rsidRPr="00935810">
        <w:tab/>
        <w:t>en la arena que estampo</w:t>
      </w:r>
      <w:r w:rsidRPr="00935810">
        <w:tab/>
      </w:r>
      <w:r w:rsidRPr="00935810">
        <w:tab/>
      </w:r>
      <w:r w:rsidRPr="00935810">
        <w:tab/>
        <w:t xml:space="preserve"> </w:t>
      </w:r>
    </w:p>
    <w:p w14:paraId="5CC499B5" w14:textId="77777777" w:rsidR="00105057" w:rsidRPr="00935810" w:rsidRDefault="00105057" w:rsidP="00105057">
      <w:pPr>
        <w:pStyle w:val="Verso"/>
      </w:pPr>
      <w:r w:rsidRPr="00935810">
        <w:tab/>
      </w:r>
      <w:r w:rsidRPr="00935810">
        <w:tab/>
      </w:r>
      <w:r w:rsidRPr="00935810">
        <w:tab/>
        <w:t xml:space="preserve">hoy puede ser que tan dichoso sea?   </w:t>
      </w:r>
    </w:p>
    <w:p w14:paraId="7D499735" w14:textId="77777777" w:rsidR="00105057" w:rsidRPr="00935810" w:rsidRDefault="00105057" w:rsidP="00105057">
      <w:pPr>
        <w:pStyle w:val="Verso"/>
      </w:pPr>
      <w:r w:rsidRPr="00935810">
        <w:tab/>
      </w:r>
      <w:r w:rsidRPr="00935810">
        <w:tab/>
      </w:r>
      <w:r w:rsidRPr="00935810">
        <w:tab/>
        <w:t>Pero agravio mi gloria</w:t>
      </w:r>
    </w:p>
    <w:p w14:paraId="0B3AC006" w14:textId="77777777" w:rsidR="00105057" w:rsidRPr="00935810" w:rsidRDefault="00105057" w:rsidP="00105057">
      <w:pPr>
        <w:pStyle w:val="Verso"/>
      </w:pPr>
      <w:r w:rsidRPr="00935810">
        <w:tab/>
      </w:r>
      <w:r w:rsidRPr="00935810">
        <w:tab/>
      </w:r>
      <w:r w:rsidRPr="00935810">
        <w:tab/>
      </w:r>
      <w:proofErr w:type="spellStart"/>
      <w:r w:rsidRPr="00935810">
        <w:t>si</w:t>
      </w:r>
      <w:proofErr w:type="spellEnd"/>
      <w:r w:rsidRPr="00935810">
        <w:t xml:space="preserve"> mis iguales traigo a la memoria.</w:t>
      </w:r>
    </w:p>
    <w:p w14:paraId="67E54BB7" w14:textId="455535B6" w:rsidR="00105057" w:rsidRPr="00935810" w:rsidRDefault="00105057" w:rsidP="00105057">
      <w:pPr>
        <w:pStyle w:val="Verso"/>
      </w:pPr>
      <w:r w:rsidRPr="00935810">
        <w:tab/>
      </w:r>
      <w:r w:rsidRPr="00935810">
        <w:tab/>
      </w:r>
      <w:r w:rsidRPr="00935810">
        <w:tab/>
        <w:t xml:space="preserve">  Entren los altos reyes</w:t>
      </w:r>
      <w:r w:rsidRPr="00935810">
        <w:tab/>
      </w:r>
      <w:r w:rsidRPr="00935810">
        <w:tab/>
      </w:r>
      <w:r w:rsidRPr="00935810">
        <w:tab/>
      </w:r>
      <w:r w:rsidRPr="00935810">
        <w:tab/>
        <w:t xml:space="preserve">  </w:t>
      </w:r>
    </w:p>
    <w:p w14:paraId="6296ABC2" w14:textId="77777777" w:rsidR="00105057" w:rsidRPr="00935810" w:rsidRDefault="00105057" w:rsidP="00105057">
      <w:pPr>
        <w:pStyle w:val="Verso"/>
      </w:pPr>
      <w:r w:rsidRPr="00935810">
        <w:tab/>
      </w:r>
      <w:r w:rsidRPr="00935810">
        <w:tab/>
      </w:r>
      <w:r w:rsidRPr="00935810">
        <w:tab/>
        <w:t>que en cerco de oro sus cabezas ponen,</w:t>
      </w:r>
      <w:r w:rsidRPr="00935810">
        <w:tab/>
        <w:t xml:space="preserve"> </w:t>
      </w:r>
    </w:p>
    <w:p w14:paraId="49480A1E" w14:textId="77777777" w:rsidR="00105057" w:rsidRPr="00935810" w:rsidRDefault="00105057" w:rsidP="00105057">
      <w:pPr>
        <w:pStyle w:val="Verso"/>
      </w:pPr>
      <w:r w:rsidRPr="00935810">
        <w:tab/>
      </w:r>
      <w:r w:rsidRPr="00935810">
        <w:tab/>
      </w:r>
      <w:r w:rsidRPr="00935810">
        <w:tab/>
        <w:t>dando y quitando leyes;</w:t>
      </w:r>
    </w:p>
    <w:p w14:paraId="6BB8F62A" w14:textId="77777777" w:rsidR="00105057" w:rsidRPr="00935810" w:rsidRDefault="00105057" w:rsidP="00105057">
      <w:pPr>
        <w:pStyle w:val="Verso"/>
      </w:pPr>
      <w:r w:rsidRPr="00935810">
        <w:tab/>
      </w:r>
      <w:r w:rsidRPr="00935810">
        <w:tab/>
      </w:r>
      <w:r w:rsidRPr="00935810">
        <w:tab/>
        <w:t>los príncipes, los césares perdonen;</w:t>
      </w:r>
    </w:p>
    <w:p w14:paraId="31C89E39" w14:textId="77777777" w:rsidR="00105057" w:rsidRPr="00935810" w:rsidRDefault="00105057" w:rsidP="00105057">
      <w:pPr>
        <w:pStyle w:val="Verso"/>
      </w:pPr>
      <w:r w:rsidRPr="00935810">
        <w:tab/>
      </w:r>
      <w:r w:rsidRPr="00935810">
        <w:tab/>
      </w:r>
      <w:r w:rsidRPr="00935810">
        <w:tab/>
        <w:t>oro vista, oro pise</w:t>
      </w:r>
    </w:p>
    <w:p w14:paraId="786AB902" w14:textId="70FA4DFF" w:rsidR="00105057" w:rsidRPr="00935810" w:rsidRDefault="00105057" w:rsidP="00105057">
      <w:pPr>
        <w:pStyle w:val="Verso"/>
      </w:pPr>
      <w:r w:rsidRPr="00935810">
        <w:lastRenderedPageBreak/>
        <w:tab/>
      </w:r>
      <w:r w:rsidRPr="00935810">
        <w:tab/>
      </w:r>
      <w:r w:rsidRPr="00935810">
        <w:tab/>
        <w:t xml:space="preserve">el rey, y a mí no más me quiera </w:t>
      </w:r>
      <w:proofErr w:type="spellStart"/>
      <w:r w:rsidRPr="00935810">
        <w:t>Nise</w:t>
      </w:r>
      <w:proofErr w:type="spellEnd"/>
      <w:r w:rsidRPr="00935810">
        <w:t>.</w:t>
      </w:r>
      <w:r w:rsidRPr="00935810">
        <w:tab/>
      </w:r>
      <w:r w:rsidRPr="00935810">
        <w:tab/>
        <w:t xml:space="preserve">  </w:t>
      </w:r>
    </w:p>
    <w:p w14:paraId="31488CCB" w14:textId="77777777" w:rsidR="00105057" w:rsidRPr="00935810" w:rsidRDefault="00105057" w:rsidP="00105057">
      <w:pPr>
        <w:pStyle w:val="Verso"/>
      </w:pPr>
      <w:r w:rsidRPr="00935810">
        <w:tab/>
      </w:r>
      <w:r w:rsidRPr="00935810">
        <w:tab/>
      </w:r>
      <w:r w:rsidRPr="00935810">
        <w:tab/>
        <w:t xml:space="preserve">  Baja la blanca Aurora</w:t>
      </w:r>
      <w:r w:rsidRPr="00935810">
        <w:tab/>
      </w:r>
      <w:r w:rsidRPr="00935810">
        <w:tab/>
      </w:r>
      <w:r w:rsidRPr="00935810">
        <w:tab/>
        <w:t xml:space="preserve"> </w:t>
      </w:r>
    </w:p>
    <w:p w14:paraId="474E2661" w14:textId="77777777" w:rsidR="00105057" w:rsidRPr="00935810" w:rsidRDefault="00105057" w:rsidP="00105057">
      <w:pPr>
        <w:pStyle w:val="Verso"/>
      </w:pPr>
      <w:r w:rsidRPr="00935810">
        <w:tab/>
      </w:r>
      <w:r w:rsidRPr="00935810">
        <w:tab/>
      </w:r>
      <w:r w:rsidRPr="00935810">
        <w:tab/>
        <w:t>por la escala de lirios y azucenas</w:t>
      </w:r>
    </w:p>
    <w:p w14:paraId="1C2340E4" w14:textId="77777777" w:rsidR="00105057" w:rsidRPr="00935810" w:rsidRDefault="00105057" w:rsidP="00105057">
      <w:pPr>
        <w:pStyle w:val="Verso"/>
      </w:pPr>
      <w:r w:rsidRPr="00935810">
        <w:tab/>
      </w:r>
      <w:r w:rsidRPr="00935810">
        <w:tab/>
      </w:r>
      <w:r w:rsidRPr="00935810">
        <w:tab/>
        <w:t>al suelo, y borda y dora</w:t>
      </w:r>
    </w:p>
    <w:p w14:paraId="0F7D22A7" w14:textId="77777777" w:rsidR="00105057" w:rsidRPr="00935810" w:rsidRDefault="00105057" w:rsidP="00105057">
      <w:pPr>
        <w:pStyle w:val="Verso"/>
      </w:pPr>
      <w:r w:rsidRPr="00935810">
        <w:tab/>
      </w:r>
      <w:r w:rsidRPr="00935810">
        <w:tab/>
      </w:r>
      <w:r w:rsidRPr="00935810">
        <w:tab/>
        <w:t>los prados de sus lágrimas y, llenas</w:t>
      </w:r>
    </w:p>
    <w:p w14:paraId="4EA72082" w14:textId="4D8F2965" w:rsidR="00105057" w:rsidRPr="00935810" w:rsidRDefault="00105057" w:rsidP="00105057">
      <w:pPr>
        <w:pStyle w:val="Verso"/>
      </w:pPr>
      <w:r w:rsidRPr="00935810">
        <w:tab/>
      </w:r>
      <w:r w:rsidRPr="00935810">
        <w:tab/>
      </w:r>
      <w:r w:rsidRPr="00935810">
        <w:tab/>
        <w:t>las parvas, la ribera</w:t>
      </w:r>
      <w:r w:rsidRPr="00935810">
        <w:tab/>
      </w:r>
      <w:r w:rsidRPr="00935810">
        <w:tab/>
      </w:r>
      <w:r w:rsidRPr="00935810">
        <w:tab/>
      </w:r>
      <w:r w:rsidRPr="00935810">
        <w:tab/>
      </w:r>
      <w:r w:rsidRPr="00935810">
        <w:tab/>
        <w:t xml:space="preserve">  </w:t>
      </w:r>
    </w:p>
    <w:p w14:paraId="7C96EBC5" w14:textId="77777777" w:rsidR="00105057" w:rsidRPr="00935810" w:rsidRDefault="00105057" w:rsidP="00105057">
      <w:pPr>
        <w:pStyle w:val="Verso"/>
      </w:pPr>
      <w:r w:rsidRPr="00935810">
        <w:tab/>
      </w:r>
      <w:r w:rsidRPr="00935810">
        <w:tab/>
      </w:r>
      <w:r w:rsidRPr="00935810">
        <w:tab/>
        <w:t>en tapetes de plata, al sol espera</w:t>
      </w:r>
      <w:r w:rsidRPr="00935810">
        <w:tab/>
      </w:r>
      <w:r w:rsidRPr="00935810">
        <w:tab/>
        <w:t xml:space="preserve"> </w:t>
      </w:r>
    </w:p>
    <w:p w14:paraId="44DFEEE2" w14:textId="77777777" w:rsidR="00105057" w:rsidRPr="00935810" w:rsidRDefault="00105057" w:rsidP="00105057">
      <w:pPr>
        <w:pStyle w:val="Verso"/>
      </w:pPr>
      <w:r w:rsidRPr="00935810">
        <w:tab/>
      </w:r>
      <w:r w:rsidRPr="00935810">
        <w:tab/>
      </w:r>
      <w:r w:rsidRPr="00935810">
        <w:tab/>
        <w:t xml:space="preserve">  entonces Nuño a </w:t>
      </w:r>
      <w:proofErr w:type="spellStart"/>
      <w:r w:rsidRPr="00935810">
        <w:t>Nise</w:t>
      </w:r>
      <w:proofErr w:type="spellEnd"/>
      <w:r w:rsidRPr="00935810">
        <w:t>,</w:t>
      </w:r>
      <w:r w:rsidRPr="00935810">
        <w:tab/>
      </w:r>
      <w:r w:rsidRPr="00935810">
        <w:tab/>
      </w:r>
    </w:p>
    <w:p w14:paraId="5DDC39ED" w14:textId="77777777" w:rsidR="00105057" w:rsidRPr="00935810" w:rsidRDefault="00105057" w:rsidP="00105057">
      <w:pPr>
        <w:pStyle w:val="Verso"/>
      </w:pPr>
      <w:r w:rsidRPr="00935810">
        <w:tab/>
      </w:r>
      <w:r w:rsidRPr="00935810">
        <w:tab/>
      </w:r>
      <w:r w:rsidRPr="00935810">
        <w:tab/>
        <w:t>más bella, más florida y más gallarda,</w:t>
      </w:r>
    </w:p>
    <w:p w14:paraId="64A73387" w14:textId="77777777" w:rsidR="00105057" w:rsidRPr="00935810" w:rsidRDefault="00105057" w:rsidP="00105057">
      <w:pPr>
        <w:pStyle w:val="Verso"/>
      </w:pPr>
      <w:r w:rsidRPr="00935810">
        <w:tab/>
      </w:r>
      <w:r w:rsidRPr="00935810">
        <w:tab/>
      </w:r>
      <w:r w:rsidRPr="00935810">
        <w:tab/>
        <w:t>sin que el alba me avise</w:t>
      </w:r>
    </w:p>
    <w:p w14:paraId="7D70BA99" w14:textId="0833E7FA" w:rsidR="00105057" w:rsidRPr="00935810" w:rsidRDefault="00105057" w:rsidP="00105057">
      <w:pPr>
        <w:pStyle w:val="Verso"/>
      </w:pPr>
      <w:r w:rsidRPr="00935810">
        <w:tab/>
      </w:r>
      <w:r w:rsidRPr="00935810">
        <w:tab/>
      </w:r>
      <w:r w:rsidRPr="00935810">
        <w:tab/>
        <w:t>que viene el sol del alma que la aguarda,</w:t>
      </w:r>
      <w:r w:rsidRPr="00935810">
        <w:tab/>
      </w:r>
      <w:r w:rsidRPr="00935810">
        <w:tab/>
        <w:t xml:space="preserve">  </w:t>
      </w:r>
    </w:p>
    <w:p w14:paraId="68B389BF" w14:textId="77777777" w:rsidR="00105057" w:rsidRPr="00935810" w:rsidRDefault="00105057" w:rsidP="00105057">
      <w:pPr>
        <w:pStyle w:val="Verso"/>
      </w:pPr>
      <w:r w:rsidRPr="00935810">
        <w:tab/>
      </w:r>
      <w:r w:rsidRPr="00935810">
        <w:tab/>
      </w:r>
      <w:r w:rsidRPr="00935810">
        <w:tab/>
        <w:t>y en la mañana fría</w:t>
      </w:r>
      <w:r w:rsidRPr="00935810">
        <w:tab/>
      </w:r>
      <w:r w:rsidRPr="00935810">
        <w:tab/>
      </w:r>
      <w:r w:rsidRPr="00935810">
        <w:tab/>
      </w:r>
      <w:r w:rsidRPr="00935810">
        <w:tab/>
        <w:t xml:space="preserve"> </w:t>
      </w:r>
    </w:p>
    <w:p w14:paraId="4AB8627E" w14:textId="77777777" w:rsidR="00105057" w:rsidRPr="00935810" w:rsidRDefault="00105057" w:rsidP="00105057">
      <w:pPr>
        <w:pStyle w:val="Verso"/>
      </w:pPr>
      <w:r w:rsidRPr="00935810">
        <w:tab/>
      </w:r>
      <w:r w:rsidRPr="00935810">
        <w:tab/>
      </w:r>
      <w:r w:rsidRPr="00935810">
        <w:tab/>
        <w:t xml:space="preserve">me parece su luz sereno día.  </w:t>
      </w:r>
    </w:p>
    <w:p w14:paraId="1EA74A27" w14:textId="77777777" w:rsidR="00105057" w:rsidRPr="00935810" w:rsidRDefault="00105057" w:rsidP="00105057">
      <w:pPr>
        <w:pStyle w:val="Verso"/>
      </w:pPr>
      <w:r w:rsidRPr="00935810">
        <w:tab/>
      </w:r>
      <w:r w:rsidRPr="00935810">
        <w:tab/>
      </w:r>
      <w:r w:rsidRPr="00935810">
        <w:tab/>
        <w:t xml:space="preserve">  Viene la noche obscura,</w:t>
      </w:r>
    </w:p>
    <w:p w14:paraId="12D46D7F" w14:textId="77777777" w:rsidR="00105057" w:rsidRPr="00935810" w:rsidRDefault="00105057" w:rsidP="00105057">
      <w:pPr>
        <w:pStyle w:val="Verso"/>
      </w:pPr>
      <w:r w:rsidRPr="00935810">
        <w:tab/>
      </w:r>
      <w:r w:rsidRPr="00935810">
        <w:tab/>
      </w:r>
      <w:r w:rsidRPr="00935810">
        <w:tab/>
      </w:r>
      <w:proofErr w:type="spellStart"/>
      <w:r w:rsidRPr="00935810">
        <w:t>vase</w:t>
      </w:r>
      <w:proofErr w:type="spellEnd"/>
      <w:r w:rsidRPr="00935810">
        <w:t xml:space="preserve"> a bañar el sol al mar de España,</w:t>
      </w:r>
    </w:p>
    <w:p w14:paraId="7A7964DE" w14:textId="4A5724F5" w:rsidR="00105057" w:rsidRPr="00935810" w:rsidRDefault="00105057" w:rsidP="00105057">
      <w:pPr>
        <w:pStyle w:val="Verso"/>
      </w:pPr>
      <w:r w:rsidRPr="00935810">
        <w:tab/>
      </w:r>
      <w:r w:rsidRPr="00935810">
        <w:tab/>
      </w:r>
      <w:r w:rsidRPr="00935810">
        <w:tab/>
        <w:t>y el mío alumbra y dura</w:t>
      </w:r>
      <w:r w:rsidRPr="00935810">
        <w:tab/>
      </w:r>
      <w:r w:rsidRPr="00935810">
        <w:tab/>
      </w:r>
      <w:r w:rsidRPr="00935810">
        <w:tab/>
      </w:r>
      <w:r w:rsidRPr="00935810">
        <w:tab/>
        <w:t xml:space="preserve">  </w:t>
      </w:r>
    </w:p>
    <w:p w14:paraId="1E1FA0A5" w14:textId="77777777" w:rsidR="00105057" w:rsidRPr="00935810" w:rsidRDefault="00105057" w:rsidP="00105057">
      <w:pPr>
        <w:pStyle w:val="Verso"/>
      </w:pPr>
      <w:r w:rsidRPr="00935810">
        <w:tab/>
      </w:r>
      <w:r w:rsidRPr="00935810">
        <w:tab/>
      </w:r>
      <w:r w:rsidRPr="00935810">
        <w:tab/>
        <w:t>la vida en mí, la noche en la montaña,</w:t>
      </w:r>
      <w:r w:rsidRPr="00935810">
        <w:tab/>
        <w:t xml:space="preserve"> </w:t>
      </w:r>
    </w:p>
    <w:p w14:paraId="3E62A77E" w14:textId="77777777" w:rsidR="00105057" w:rsidRPr="00935810" w:rsidRDefault="00105057" w:rsidP="00105057">
      <w:pPr>
        <w:pStyle w:val="Verso"/>
      </w:pPr>
      <w:r w:rsidRPr="00935810">
        <w:tab/>
      </w:r>
      <w:r w:rsidRPr="00935810">
        <w:tab/>
      </w:r>
      <w:r w:rsidRPr="00935810">
        <w:tab/>
        <w:t>y cuando no la veo</w:t>
      </w:r>
    </w:p>
    <w:p w14:paraId="152A86D7" w14:textId="53CB4F49" w:rsidR="00105057" w:rsidRPr="00DC27D2" w:rsidRDefault="00105057" w:rsidP="00DC27D2">
      <w:pPr>
        <w:pStyle w:val="Verso"/>
      </w:pPr>
      <w:r w:rsidRPr="00935810">
        <w:tab/>
      </w:r>
      <w:r w:rsidRPr="00935810">
        <w:tab/>
      </w:r>
      <w:r w:rsidRPr="00935810">
        <w:tab/>
        <w:t>en sueños me la muestra mi deseo.</w:t>
      </w:r>
    </w:p>
    <w:p w14:paraId="23349477" w14:textId="39AD9377" w:rsidR="00105057" w:rsidRPr="00DC27D2" w:rsidRDefault="00105057" w:rsidP="00DC27D2">
      <w:pPr>
        <w:pStyle w:val="Acot"/>
      </w:pPr>
      <w:r w:rsidRPr="00935810">
        <w:t xml:space="preserve">Salga </w:t>
      </w:r>
      <w:proofErr w:type="spellStart"/>
      <w:r w:rsidRPr="00935810">
        <w:t>Nise</w:t>
      </w:r>
      <w:proofErr w:type="spellEnd"/>
      <w:r w:rsidRPr="00935810">
        <w:t xml:space="preserve">, labradora </w:t>
      </w:r>
      <w:r w:rsidR="00D939A2">
        <w:t>@</w:t>
      </w:r>
      <w:r w:rsidRPr="00935810">
        <w:t>bizarra. No vea a Nuño, ni Nuño a ella</w:t>
      </w:r>
    </w:p>
    <w:p w14:paraId="2689AA43" w14:textId="0A55A343" w:rsidR="00105057" w:rsidRPr="00105057" w:rsidRDefault="00105057" w:rsidP="00105057">
      <w:pPr>
        <w:pStyle w:val="Personaje"/>
      </w:pPr>
      <w:proofErr w:type="spellStart"/>
      <w:r w:rsidRPr="00105057">
        <w:t>Nise</w:t>
      </w:r>
      <w:proofErr w:type="spellEnd"/>
    </w:p>
    <w:p w14:paraId="33306881" w14:textId="0EC494B5" w:rsidR="00105057" w:rsidRPr="00935810" w:rsidRDefault="00105057" w:rsidP="00105057">
      <w:pPr>
        <w:pStyle w:val="Verso"/>
      </w:pPr>
      <w:r w:rsidRPr="00935810">
        <w:tab/>
      </w:r>
      <w:r w:rsidRPr="00935810">
        <w:tab/>
      </w:r>
      <w:r w:rsidRPr="00935810">
        <w:tab/>
        <w:t xml:space="preserve">  Si de mi traje humilde</w:t>
      </w:r>
    </w:p>
    <w:p w14:paraId="6325FD72" w14:textId="0C319B41" w:rsidR="00105057" w:rsidRPr="00935810" w:rsidRDefault="00105057" w:rsidP="00105057">
      <w:pPr>
        <w:pStyle w:val="Verso"/>
      </w:pPr>
      <w:r w:rsidRPr="00935810">
        <w:tab/>
      </w:r>
      <w:r w:rsidRPr="00935810">
        <w:tab/>
      </w:r>
      <w:r w:rsidRPr="00935810">
        <w:tab/>
        <w:t>piensa igualarme de esta sierra alguna,</w:t>
      </w:r>
      <w:r w:rsidRPr="00935810">
        <w:tab/>
      </w:r>
      <w:r w:rsidRPr="00935810">
        <w:tab/>
        <w:t xml:space="preserve">  </w:t>
      </w:r>
    </w:p>
    <w:p w14:paraId="4378DD6C" w14:textId="77777777" w:rsidR="00105057" w:rsidRPr="00935810" w:rsidRDefault="00105057" w:rsidP="00105057">
      <w:pPr>
        <w:pStyle w:val="Verso"/>
      </w:pPr>
      <w:r w:rsidRPr="00935810">
        <w:tab/>
      </w:r>
      <w:r w:rsidRPr="00935810">
        <w:tab/>
      </w:r>
      <w:r w:rsidRPr="00935810">
        <w:tab/>
        <w:t xml:space="preserve">verdes montes, </w:t>
      </w:r>
      <w:proofErr w:type="spellStart"/>
      <w:r w:rsidRPr="00935810">
        <w:t>decilde</w:t>
      </w:r>
      <w:proofErr w:type="spellEnd"/>
      <w:r w:rsidRPr="00935810">
        <w:tab/>
      </w:r>
      <w:r w:rsidRPr="00935810">
        <w:tab/>
      </w:r>
      <w:r w:rsidRPr="00935810">
        <w:tab/>
        <w:t xml:space="preserve"> </w:t>
      </w:r>
    </w:p>
    <w:p w14:paraId="0ED35E5D" w14:textId="77777777" w:rsidR="00105057" w:rsidRPr="00935810" w:rsidRDefault="00105057" w:rsidP="00105057">
      <w:pPr>
        <w:pStyle w:val="Verso"/>
      </w:pPr>
      <w:r w:rsidRPr="00935810">
        <w:tab/>
      </w:r>
      <w:r w:rsidRPr="00935810">
        <w:tab/>
      </w:r>
      <w:r w:rsidRPr="00935810">
        <w:tab/>
        <w:t>que soy a quien ha dado la fortuna</w:t>
      </w:r>
    </w:p>
    <w:p w14:paraId="5DD7DF5D" w14:textId="77777777" w:rsidR="00105057" w:rsidRPr="00935810" w:rsidRDefault="00105057" w:rsidP="00105057">
      <w:pPr>
        <w:pStyle w:val="Verso"/>
      </w:pPr>
      <w:r w:rsidRPr="00935810">
        <w:tab/>
      </w:r>
      <w:r w:rsidRPr="00935810">
        <w:tab/>
      </w:r>
      <w:r w:rsidRPr="00935810">
        <w:tab/>
        <w:t>el bien de mayor gloria</w:t>
      </w:r>
    </w:p>
    <w:p w14:paraId="3DA0DADC" w14:textId="77777777" w:rsidR="00105057" w:rsidRPr="00935810" w:rsidRDefault="00105057" w:rsidP="00105057">
      <w:pPr>
        <w:pStyle w:val="Verso"/>
      </w:pPr>
      <w:r w:rsidRPr="00935810">
        <w:tab/>
      </w:r>
      <w:r w:rsidRPr="00935810">
        <w:tab/>
      </w:r>
      <w:r w:rsidRPr="00935810">
        <w:tab/>
        <w:t>que cupo en majestad ni sabe historia.</w:t>
      </w:r>
    </w:p>
    <w:p w14:paraId="5EF90F39" w14:textId="661DD4B1" w:rsidR="00105057" w:rsidRPr="00935810" w:rsidRDefault="00105057" w:rsidP="00105057">
      <w:pPr>
        <w:pStyle w:val="Verso"/>
      </w:pPr>
      <w:r w:rsidRPr="00935810">
        <w:tab/>
      </w:r>
      <w:r w:rsidRPr="00935810">
        <w:tab/>
      </w:r>
      <w:r w:rsidRPr="00935810">
        <w:tab/>
        <w:t xml:space="preserve">  No causan el contento</w:t>
      </w:r>
      <w:r w:rsidRPr="00935810">
        <w:tab/>
      </w:r>
      <w:r w:rsidRPr="00935810">
        <w:tab/>
      </w:r>
      <w:r w:rsidRPr="00935810">
        <w:tab/>
      </w:r>
      <w:r w:rsidRPr="00935810">
        <w:tab/>
        <w:t xml:space="preserve">  </w:t>
      </w:r>
    </w:p>
    <w:p w14:paraId="13C9EDBA" w14:textId="77777777" w:rsidR="00105057" w:rsidRPr="00935810" w:rsidRDefault="00105057" w:rsidP="00105057">
      <w:pPr>
        <w:pStyle w:val="Verso"/>
      </w:pPr>
      <w:r w:rsidRPr="00935810">
        <w:tab/>
      </w:r>
      <w:r w:rsidRPr="00935810">
        <w:tab/>
      </w:r>
      <w:r w:rsidRPr="00935810">
        <w:tab/>
        <w:t>del alma altos palacios, paños de oro,</w:t>
      </w:r>
      <w:r w:rsidRPr="00935810">
        <w:tab/>
        <w:t xml:space="preserve"> </w:t>
      </w:r>
    </w:p>
    <w:p w14:paraId="44B1C140" w14:textId="77777777" w:rsidR="00105057" w:rsidRPr="00935810" w:rsidRDefault="00105057" w:rsidP="00105057">
      <w:pPr>
        <w:pStyle w:val="Verso"/>
      </w:pPr>
      <w:r w:rsidRPr="00935810">
        <w:tab/>
      </w:r>
      <w:r w:rsidRPr="00935810">
        <w:tab/>
      </w:r>
      <w:r w:rsidRPr="00935810">
        <w:tab/>
        <w:t>no el arca al avariento,</w:t>
      </w:r>
    </w:p>
    <w:p w14:paraId="724F956E" w14:textId="77777777" w:rsidR="00105057" w:rsidRPr="00935810" w:rsidRDefault="00105057" w:rsidP="00105057">
      <w:pPr>
        <w:pStyle w:val="Verso"/>
      </w:pPr>
      <w:r w:rsidRPr="00935810">
        <w:tab/>
      </w:r>
      <w:r w:rsidRPr="00935810">
        <w:tab/>
      </w:r>
      <w:r w:rsidRPr="00935810">
        <w:tab/>
        <w:t>que no puede moverla, del tesoro,</w:t>
      </w:r>
    </w:p>
    <w:p w14:paraId="72248D5A" w14:textId="77777777" w:rsidR="00105057" w:rsidRPr="00935810" w:rsidRDefault="00105057" w:rsidP="00105057">
      <w:pPr>
        <w:pStyle w:val="Verso"/>
      </w:pPr>
      <w:r w:rsidRPr="00935810">
        <w:tab/>
      </w:r>
      <w:r w:rsidRPr="00935810">
        <w:tab/>
      </w:r>
      <w:r w:rsidRPr="00935810">
        <w:tab/>
        <w:t xml:space="preserve">ni los jardines bellos, </w:t>
      </w:r>
    </w:p>
    <w:p w14:paraId="7F4FA137" w14:textId="21758077" w:rsidR="00105057" w:rsidRPr="00935810" w:rsidRDefault="00105057" w:rsidP="00105057">
      <w:pPr>
        <w:pStyle w:val="Verso"/>
      </w:pPr>
      <w:r w:rsidRPr="00935810">
        <w:lastRenderedPageBreak/>
        <w:tab/>
      </w:r>
      <w:r w:rsidRPr="00935810">
        <w:tab/>
      </w:r>
      <w:r w:rsidRPr="00935810">
        <w:tab/>
        <w:t>ni las fuentes de jaspe y bronce en ellos.</w:t>
      </w:r>
      <w:r w:rsidRPr="00935810">
        <w:tab/>
      </w:r>
      <w:r w:rsidRPr="00935810">
        <w:tab/>
        <w:t xml:space="preserve">  </w:t>
      </w:r>
    </w:p>
    <w:p w14:paraId="2CE8ADFF" w14:textId="77777777" w:rsidR="00105057" w:rsidRPr="00935810" w:rsidRDefault="00105057" w:rsidP="00105057">
      <w:pPr>
        <w:pStyle w:val="Verso"/>
      </w:pPr>
      <w:r w:rsidRPr="00935810">
        <w:tab/>
      </w:r>
      <w:r w:rsidRPr="00935810">
        <w:tab/>
      </w:r>
      <w:r w:rsidRPr="00935810">
        <w:tab/>
        <w:t xml:space="preserve">  No la espléndida mesa,</w:t>
      </w:r>
      <w:r w:rsidRPr="00935810">
        <w:tab/>
      </w:r>
      <w:r w:rsidRPr="00935810">
        <w:tab/>
      </w:r>
      <w:r w:rsidRPr="00935810">
        <w:tab/>
      </w:r>
    </w:p>
    <w:p w14:paraId="7567E294" w14:textId="77777777" w:rsidR="00105057" w:rsidRPr="00935810" w:rsidRDefault="00105057" w:rsidP="00105057">
      <w:pPr>
        <w:pStyle w:val="Verso"/>
      </w:pPr>
      <w:r w:rsidRPr="00935810">
        <w:tab/>
      </w:r>
      <w:r w:rsidRPr="00935810">
        <w:tab/>
      </w:r>
      <w:r w:rsidRPr="00935810">
        <w:tab/>
        <w:t>no, ardiendo, el ámbar que a los cielos sube,</w:t>
      </w:r>
    </w:p>
    <w:p w14:paraId="2D6C4AE4" w14:textId="77777777" w:rsidR="00105057" w:rsidRPr="00935810" w:rsidRDefault="00105057" w:rsidP="00105057">
      <w:pPr>
        <w:pStyle w:val="Verso"/>
      </w:pPr>
      <w:r w:rsidRPr="00935810">
        <w:tab/>
      </w:r>
      <w:r w:rsidRPr="00935810">
        <w:tab/>
      </w:r>
      <w:r w:rsidRPr="00935810">
        <w:tab/>
        <w:t>ni, confusa y espesa</w:t>
      </w:r>
    </w:p>
    <w:p w14:paraId="2E81E1E0" w14:textId="77777777" w:rsidR="00105057" w:rsidRPr="00935810" w:rsidRDefault="00105057" w:rsidP="00105057">
      <w:pPr>
        <w:pStyle w:val="Verso"/>
      </w:pPr>
      <w:r w:rsidRPr="00935810">
        <w:tab/>
      </w:r>
      <w:r w:rsidRPr="00935810">
        <w:tab/>
      </w:r>
      <w:r w:rsidRPr="00935810">
        <w:tab/>
        <w:t>alrededor, la bulliciosa nube</w:t>
      </w:r>
      <w:r w:rsidRPr="00935810">
        <w:tab/>
      </w:r>
      <w:r w:rsidRPr="00935810">
        <w:tab/>
      </w:r>
    </w:p>
    <w:p w14:paraId="47C30812" w14:textId="33CE19DE" w:rsidR="00105057" w:rsidRPr="00935810" w:rsidRDefault="00105057" w:rsidP="00105057">
      <w:pPr>
        <w:pStyle w:val="Verso"/>
      </w:pPr>
      <w:r w:rsidRPr="00935810">
        <w:tab/>
      </w:r>
      <w:r w:rsidRPr="00935810">
        <w:tab/>
      </w:r>
      <w:r w:rsidRPr="00935810">
        <w:tab/>
        <w:t xml:space="preserve">de idólatras </w:t>
      </w:r>
      <w:proofErr w:type="spellStart"/>
      <w:r w:rsidRPr="00935810">
        <w:t>crïados</w:t>
      </w:r>
      <w:proofErr w:type="spellEnd"/>
      <w:r w:rsidRPr="00935810">
        <w:t xml:space="preserve">  </w:t>
      </w:r>
      <w:r w:rsidRPr="00935810">
        <w:tab/>
      </w:r>
      <w:r w:rsidRPr="00935810">
        <w:tab/>
      </w:r>
      <w:r w:rsidRPr="00935810">
        <w:tab/>
      </w:r>
      <w:r w:rsidRPr="00935810">
        <w:tab/>
      </w:r>
      <w:r w:rsidRPr="00935810">
        <w:tab/>
        <w:t xml:space="preserve">  </w:t>
      </w:r>
    </w:p>
    <w:p w14:paraId="20196F23" w14:textId="77777777" w:rsidR="00105057" w:rsidRPr="00935810" w:rsidRDefault="00105057" w:rsidP="00105057">
      <w:pPr>
        <w:pStyle w:val="Verso"/>
      </w:pPr>
      <w:r w:rsidRPr="00935810">
        <w:tab/>
      </w:r>
      <w:r w:rsidRPr="00935810">
        <w:tab/>
      </w:r>
      <w:r w:rsidRPr="00935810">
        <w:tab/>
        <w:t>de envidia y de lisonja acompañados.</w:t>
      </w:r>
      <w:r w:rsidRPr="00935810">
        <w:tab/>
        <w:t xml:space="preserve"> </w:t>
      </w:r>
    </w:p>
    <w:p w14:paraId="0AC947F7" w14:textId="77777777" w:rsidR="00105057" w:rsidRPr="00935810" w:rsidRDefault="00105057" w:rsidP="00105057">
      <w:pPr>
        <w:pStyle w:val="Verso"/>
      </w:pPr>
      <w:r w:rsidRPr="00935810">
        <w:tab/>
      </w:r>
      <w:r w:rsidRPr="00935810">
        <w:tab/>
      </w:r>
      <w:r w:rsidRPr="00935810">
        <w:tab/>
        <w:t xml:space="preserve">  Que en la humildad habita</w:t>
      </w:r>
    </w:p>
    <w:p w14:paraId="66DA95AF" w14:textId="77777777" w:rsidR="00105057" w:rsidRPr="00935810" w:rsidRDefault="00105057" w:rsidP="00105057">
      <w:pPr>
        <w:pStyle w:val="Verso"/>
      </w:pPr>
      <w:r w:rsidRPr="00935810">
        <w:tab/>
      </w:r>
      <w:r w:rsidRPr="00935810">
        <w:tab/>
      </w:r>
      <w:r w:rsidRPr="00935810">
        <w:tab/>
        <w:t>tal vez el gusto y en amor pagado,</w:t>
      </w:r>
    </w:p>
    <w:p w14:paraId="6AAD5B4C" w14:textId="77777777" w:rsidR="00105057" w:rsidRPr="00935810" w:rsidRDefault="00105057" w:rsidP="00105057">
      <w:pPr>
        <w:pStyle w:val="Verso"/>
      </w:pPr>
      <w:r w:rsidRPr="00935810">
        <w:tab/>
      </w:r>
      <w:r w:rsidRPr="00935810">
        <w:tab/>
      </w:r>
      <w:r w:rsidRPr="00935810">
        <w:tab/>
        <w:t>amor que facilita</w:t>
      </w:r>
    </w:p>
    <w:p w14:paraId="17947510" w14:textId="04C31BD0" w:rsidR="00105057" w:rsidRPr="00935810" w:rsidRDefault="00105057" w:rsidP="00105057">
      <w:pPr>
        <w:pStyle w:val="Verso"/>
      </w:pPr>
      <w:r w:rsidRPr="00935810">
        <w:tab/>
      </w:r>
      <w:r w:rsidRPr="00935810">
        <w:tab/>
      </w:r>
      <w:r w:rsidRPr="00935810">
        <w:tab/>
        <w:t>el curso de la vida más cansado.</w:t>
      </w:r>
      <w:r w:rsidRPr="00935810">
        <w:tab/>
      </w:r>
      <w:r w:rsidRPr="00935810">
        <w:tab/>
      </w:r>
      <w:r w:rsidRPr="00935810">
        <w:tab/>
        <w:t xml:space="preserve">  </w:t>
      </w:r>
    </w:p>
    <w:p w14:paraId="355BA35B" w14:textId="77777777" w:rsidR="00105057" w:rsidRPr="00935810" w:rsidRDefault="00105057" w:rsidP="00105057">
      <w:pPr>
        <w:pStyle w:val="Verso"/>
      </w:pPr>
      <w:r w:rsidRPr="00935810">
        <w:tab/>
      </w:r>
      <w:r w:rsidRPr="00935810">
        <w:tab/>
      </w:r>
      <w:r w:rsidRPr="00935810">
        <w:tab/>
        <w:t>Sobre al príncipe el oro</w:t>
      </w:r>
      <w:r w:rsidRPr="00935810">
        <w:tab/>
      </w:r>
      <w:r w:rsidRPr="00935810">
        <w:tab/>
      </w:r>
      <w:r w:rsidRPr="00935810">
        <w:tab/>
        <w:t xml:space="preserve"> </w:t>
      </w:r>
    </w:p>
    <w:p w14:paraId="1796AAE9" w14:textId="77777777" w:rsidR="00105057" w:rsidRPr="00935810" w:rsidRDefault="00105057" w:rsidP="00105057">
      <w:pPr>
        <w:pStyle w:val="Verso"/>
      </w:pPr>
      <w:r w:rsidRPr="00935810">
        <w:tab/>
      </w:r>
      <w:r w:rsidRPr="00935810">
        <w:tab/>
      </w:r>
      <w:r w:rsidRPr="00935810">
        <w:tab/>
        <w:t>mientras a un labrador del alma adoro.</w:t>
      </w:r>
    </w:p>
    <w:p w14:paraId="0A275FC0" w14:textId="77777777" w:rsidR="00105057" w:rsidRPr="00935810" w:rsidRDefault="00105057" w:rsidP="00105057">
      <w:pPr>
        <w:pStyle w:val="Verso"/>
      </w:pPr>
      <w:r w:rsidRPr="00935810">
        <w:tab/>
      </w:r>
      <w:r w:rsidRPr="00935810">
        <w:tab/>
      </w:r>
      <w:r w:rsidRPr="00935810">
        <w:tab/>
        <w:t xml:space="preserve">  Bajar, Nuño querido,</w:t>
      </w:r>
    </w:p>
    <w:p w14:paraId="2390F795" w14:textId="77777777" w:rsidR="00105057" w:rsidRPr="00935810" w:rsidRDefault="00105057" w:rsidP="00105057">
      <w:pPr>
        <w:pStyle w:val="Verso"/>
      </w:pPr>
      <w:r w:rsidRPr="00935810">
        <w:tab/>
      </w:r>
      <w:r w:rsidRPr="00935810">
        <w:tab/>
      </w:r>
      <w:r w:rsidRPr="00935810">
        <w:tab/>
        <w:t>contigo de estos montes a estas huertas</w:t>
      </w:r>
    </w:p>
    <w:p w14:paraId="0B76D6C4" w14:textId="4C0EBCF3" w:rsidR="00105057" w:rsidRPr="00935810" w:rsidRDefault="00105057" w:rsidP="00105057">
      <w:pPr>
        <w:pStyle w:val="Verso"/>
      </w:pPr>
      <w:r w:rsidRPr="00935810">
        <w:tab/>
      </w:r>
      <w:r w:rsidRPr="00935810">
        <w:tab/>
      </w:r>
      <w:r w:rsidRPr="00935810">
        <w:tab/>
        <w:t>en el abril florido</w:t>
      </w:r>
      <w:r w:rsidRPr="00935810">
        <w:tab/>
      </w:r>
      <w:r w:rsidRPr="00935810">
        <w:tab/>
      </w:r>
      <w:r w:rsidRPr="00935810">
        <w:tab/>
      </w:r>
      <w:r w:rsidRPr="00935810">
        <w:tab/>
      </w:r>
      <w:r w:rsidRPr="00935810">
        <w:tab/>
        <w:t xml:space="preserve">  </w:t>
      </w:r>
    </w:p>
    <w:p w14:paraId="6919C331" w14:textId="77777777" w:rsidR="00105057" w:rsidRPr="00935810" w:rsidRDefault="00105057" w:rsidP="00105057">
      <w:pPr>
        <w:pStyle w:val="Verso"/>
      </w:pPr>
      <w:r w:rsidRPr="00935810">
        <w:tab/>
      </w:r>
      <w:r w:rsidRPr="00935810">
        <w:tab/>
      </w:r>
      <w:r w:rsidRPr="00935810">
        <w:tab/>
        <w:t>a ver las rosas a la aurora abiertas,</w:t>
      </w:r>
      <w:r w:rsidRPr="00935810">
        <w:tab/>
      </w:r>
      <w:r w:rsidRPr="00935810">
        <w:tab/>
        <w:t xml:space="preserve"> </w:t>
      </w:r>
    </w:p>
    <w:p w14:paraId="1C620C2A" w14:textId="77777777" w:rsidR="00105057" w:rsidRPr="00935810" w:rsidRDefault="00105057" w:rsidP="00105057">
      <w:pPr>
        <w:pStyle w:val="Verso"/>
      </w:pPr>
      <w:r w:rsidRPr="00935810">
        <w:tab/>
      </w:r>
      <w:r w:rsidRPr="00935810">
        <w:tab/>
      </w:r>
      <w:r w:rsidRPr="00935810">
        <w:tab/>
        <w:t xml:space="preserve">¿qué reino igualar puede?:      </w:t>
      </w:r>
    </w:p>
    <w:p w14:paraId="7879672B" w14:textId="77777777" w:rsidR="00105057" w:rsidRPr="00935810" w:rsidRDefault="00105057" w:rsidP="00105057">
      <w:pPr>
        <w:pStyle w:val="Verso"/>
      </w:pPr>
      <w:r w:rsidRPr="00935810">
        <w:tab/>
      </w:r>
      <w:r w:rsidRPr="00935810">
        <w:tab/>
      </w:r>
      <w:r w:rsidRPr="00935810">
        <w:tab/>
      </w:r>
      <w:proofErr w:type="gramStart"/>
      <w:r w:rsidRPr="00935810">
        <w:t>todos los bienes de la tierra excede</w:t>
      </w:r>
      <w:proofErr w:type="gramEnd"/>
      <w:r w:rsidRPr="00935810">
        <w:t>.</w:t>
      </w:r>
    </w:p>
    <w:p w14:paraId="6477DA80" w14:textId="77777777" w:rsidR="00105057" w:rsidRPr="00935810" w:rsidRDefault="00105057" w:rsidP="00105057">
      <w:pPr>
        <w:pStyle w:val="Verso"/>
      </w:pPr>
      <w:r w:rsidRPr="00935810">
        <w:tab/>
      </w:r>
      <w:r w:rsidRPr="00935810">
        <w:tab/>
      </w:r>
      <w:r w:rsidRPr="00935810">
        <w:tab/>
        <w:t xml:space="preserve">  Ver al junio la fruta</w:t>
      </w:r>
    </w:p>
    <w:p w14:paraId="65064055" w14:textId="280AE4F8" w:rsidR="00105057" w:rsidRPr="00935810" w:rsidRDefault="00105057" w:rsidP="00105057">
      <w:pPr>
        <w:pStyle w:val="Verso"/>
      </w:pPr>
      <w:r w:rsidRPr="00935810">
        <w:tab/>
      </w:r>
      <w:r w:rsidRPr="00935810">
        <w:tab/>
      </w:r>
      <w:r w:rsidRPr="00935810">
        <w:tab/>
        <w:t xml:space="preserve">colgar de </w:t>
      </w:r>
      <w:proofErr w:type="spellStart"/>
      <w:r w:rsidRPr="00935810">
        <w:t>aquestas</w:t>
      </w:r>
      <w:proofErr w:type="spellEnd"/>
      <w:r w:rsidRPr="00935810">
        <w:t xml:space="preserve"> ramas sazonada,</w:t>
      </w:r>
      <w:r w:rsidRPr="00935810">
        <w:tab/>
      </w:r>
      <w:r w:rsidRPr="00935810">
        <w:tab/>
      </w:r>
      <w:r w:rsidRPr="00935810">
        <w:tab/>
        <w:t xml:space="preserve"> </w:t>
      </w:r>
    </w:p>
    <w:p w14:paraId="3BDEE2EF" w14:textId="77777777" w:rsidR="00105057" w:rsidRPr="00935810" w:rsidRDefault="00105057" w:rsidP="00105057">
      <w:pPr>
        <w:pStyle w:val="Verso"/>
      </w:pPr>
      <w:r w:rsidRPr="00935810">
        <w:tab/>
      </w:r>
      <w:r w:rsidRPr="00935810">
        <w:tab/>
      </w:r>
      <w:r w:rsidRPr="00935810">
        <w:tab/>
        <w:t>en el invierno enjuta,</w:t>
      </w:r>
      <w:r w:rsidRPr="00935810">
        <w:tab/>
      </w:r>
      <w:r w:rsidRPr="00935810">
        <w:tab/>
      </w:r>
      <w:r w:rsidRPr="00935810">
        <w:tab/>
      </w:r>
      <w:r w:rsidRPr="00935810">
        <w:tab/>
        <w:t xml:space="preserve"> </w:t>
      </w:r>
    </w:p>
    <w:p w14:paraId="70B4AD6F" w14:textId="77777777" w:rsidR="00105057" w:rsidRPr="00935810" w:rsidRDefault="00105057" w:rsidP="00105057">
      <w:pPr>
        <w:pStyle w:val="Verso"/>
      </w:pPr>
      <w:r w:rsidRPr="00935810">
        <w:tab/>
      </w:r>
      <w:r w:rsidRPr="00935810">
        <w:tab/>
      </w:r>
      <w:r w:rsidRPr="00935810">
        <w:tab/>
        <w:t>la verde pera y carmesí granada</w:t>
      </w:r>
    </w:p>
    <w:p w14:paraId="5E6E6785" w14:textId="77777777" w:rsidR="00105057" w:rsidRPr="00935810" w:rsidRDefault="00105057" w:rsidP="00105057">
      <w:pPr>
        <w:pStyle w:val="Verso"/>
      </w:pPr>
      <w:r w:rsidRPr="00935810">
        <w:tab/>
      </w:r>
      <w:r w:rsidRPr="00935810">
        <w:tab/>
      </w:r>
      <w:r w:rsidRPr="00935810">
        <w:tab/>
        <w:t>a tu dichoso lado,</w:t>
      </w:r>
    </w:p>
    <w:p w14:paraId="4C863E3F" w14:textId="77777777" w:rsidR="00105057" w:rsidRPr="00935810" w:rsidRDefault="00105057" w:rsidP="00105057">
      <w:pPr>
        <w:pStyle w:val="Verso"/>
      </w:pPr>
      <w:r w:rsidRPr="00935810">
        <w:tab/>
      </w:r>
      <w:r w:rsidRPr="00935810">
        <w:tab/>
      </w:r>
      <w:r w:rsidRPr="00935810">
        <w:tab/>
        <w:t>no es envidioso bien, sino envidiado.</w:t>
      </w:r>
    </w:p>
    <w:p w14:paraId="550EC410" w14:textId="7D9DD54A" w:rsidR="00105057" w:rsidRPr="00935810" w:rsidRDefault="00105057" w:rsidP="00105057">
      <w:pPr>
        <w:pStyle w:val="Verso"/>
      </w:pPr>
      <w:r w:rsidRPr="00935810">
        <w:tab/>
      </w:r>
      <w:r w:rsidRPr="00935810">
        <w:tab/>
      </w:r>
      <w:r w:rsidRPr="00935810">
        <w:tab/>
        <w:t xml:space="preserve">  Caen los chopos altos</w:t>
      </w:r>
      <w:r w:rsidRPr="00935810">
        <w:tab/>
      </w:r>
      <w:r w:rsidRPr="00935810">
        <w:tab/>
      </w:r>
      <w:r w:rsidRPr="00935810">
        <w:tab/>
      </w:r>
      <w:r w:rsidRPr="00935810">
        <w:tab/>
        <w:t xml:space="preserve"> </w:t>
      </w:r>
    </w:p>
    <w:p w14:paraId="32847719" w14:textId="77777777" w:rsidR="00105057" w:rsidRPr="00935810" w:rsidRDefault="00105057" w:rsidP="00105057">
      <w:pPr>
        <w:pStyle w:val="Verso"/>
      </w:pPr>
      <w:r w:rsidRPr="00935810">
        <w:tab/>
      </w:r>
      <w:r w:rsidRPr="00935810">
        <w:tab/>
      </w:r>
      <w:r w:rsidRPr="00935810">
        <w:tab/>
        <w:t>en el fuego el invierno, y de su adorno</w:t>
      </w:r>
      <w:r w:rsidRPr="00935810">
        <w:tab/>
        <w:t xml:space="preserve"> </w:t>
      </w:r>
    </w:p>
    <w:p w14:paraId="1ED9D965" w14:textId="77777777" w:rsidR="00105057" w:rsidRPr="00935810" w:rsidRDefault="00105057" w:rsidP="00105057">
      <w:pPr>
        <w:pStyle w:val="Verso"/>
      </w:pPr>
      <w:r w:rsidRPr="00935810">
        <w:tab/>
      </w:r>
      <w:r w:rsidRPr="00935810">
        <w:tab/>
      </w:r>
      <w:r w:rsidRPr="00935810">
        <w:tab/>
        <w:t>los secos fresnos faltos,</w:t>
      </w:r>
    </w:p>
    <w:p w14:paraId="2675ACF8" w14:textId="77777777" w:rsidR="00105057" w:rsidRPr="00935810" w:rsidRDefault="00105057" w:rsidP="00105057">
      <w:pPr>
        <w:pStyle w:val="Verso"/>
      </w:pPr>
      <w:r w:rsidRPr="00935810">
        <w:tab/>
      </w:r>
      <w:r w:rsidRPr="00935810">
        <w:tab/>
      </w:r>
      <w:r w:rsidRPr="00935810">
        <w:tab/>
        <w:t>y estamos de ellos a la lumbre en torno</w:t>
      </w:r>
    </w:p>
    <w:p w14:paraId="0B795F31" w14:textId="77777777" w:rsidR="00105057" w:rsidRPr="00935810" w:rsidRDefault="00105057" w:rsidP="00105057">
      <w:pPr>
        <w:pStyle w:val="Verso"/>
      </w:pPr>
      <w:r w:rsidRPr="00935810">
        <w:tab/>
      </w:r>
      <w:r w:rsidRPr="00935810">
        <w:tab/>
      </w:r>
      <w:r w:rsidRPr="00935810">
        <w:tab/>
        <w:t>con nuestros padres viejos</w:t>
      </w:r>
    </w:p>
    <w:p w14:paraId="4A459E03" w14:textId="16FD8609" w:rsidR="00105057" w:rsidRPr="00935810" w:rsidRDefault="00105057" w:rsidP="00105057">
      <w:pPr>
        <w:pStyle w:val="Verso"/>
      </w:pPr>
      <w:r w:rsidRPr="00935810">
        <w:tab/>
      </w:r>
      <w:r w:rsidRPr="00935810">
        <w:tab/>
      </w:r>
      <w:r w:rsidRPr="00935810">
        <w:tab/>
        <w:t>ya escuchando consejas, ya consejos.</w:t>
      </w:r>
      <w:r w:rsidRPr="00935810">
        <w:tab/>
      </w:r>
      <w:r w:rsidRPr="00935810">
        <w:tab/>
        <w:t xml:space="preserve"> </w:t>
      </w:r>
    </w:p>
    <w:p w14:paraId="6BCBB04E" w14:textId="77777777" w:rsidR="00105057" w:rsidRPr="00935810" w:rsidRDefault="00105057" w:rsidP="00105057">
      <w:pPr>
        <w:pStyle w:val="Verso"/>
      </w:pPr>
      <w:r w:rsidRPr="00935810">
        <w:lastRenderedPageBreak/>
        <w:tab/>
      </w:r>
      <w:r w:rsidRPr="00935810">
        <w:tab/>
      </w:r>
      <w:r w:rsidRPr="00935810">
        <w:tab/>
        <w:t xml:space="preserve">  Pues, ¿qué mayor ventura</w:t>
      </w:r>
      <w:r w:rsidRPr="00935810">
        <w:tab/>
      </w:r>
      <w:r w:rsidRPr="00935810">
        <w:tab/>
      </w:r>
      <w:r w:rsidRPr="00935810">
        <w:tab/>
        <w:t xml:space="preserve"> </w:t>
      </w:r>
    </w:p>
    <w:p w14:paraId="00378AAA" w14:textId="77777777" w:rsidR="00105057" w:rsidRPr="00935810" w:rsidRDefault="00105057" w:rsidP="00105057">
      <w:pPr>
        <w:pStyle w:val="Verso"/>
      </w:pPr>
      <w:r w:rsidRPr="00935810">
        <w:tab/>
      </w:r>
      <w:r w:rsidRPr="00935810">
        <w:tab/>
      </w:r>
      <w:r w:rsidRPr="00935810">
        <w:tab/>
        <w:t>pueden allá tener los cortesanos,</w:t>
      </w:r>
    </w:p>
    <w:p w14:paraId="6DCF45A4" w14:textId="77777777" w:rsidR="00105057" w:rsidRPr="00935810" w:rsidRDefault="00105057" w:rsidP="00105057">
      <w:pPr>
        <w:pStyle w:val="Verso"/>
      </w:pPr>
      <w:r w:rsidRPr="00935810">
        <w:tab/>
      </w:r>
      <w:r w:rsidRPr="00935810">
        <w:tab/>
      </w:r>
      <w:r w:rsidRPr="00935810">
        <w:tab/>
        <w:t>que de oro y plata pura</w:t>
      </w:r>
    </w:p>
    <w:p w14:paraId="43AF9306" w14:textId="77777777" w:rsidR="00105057" w:rsidRPr="00935810" w:rsidRDefault="00105057" w:rsidP="00105057">
      <w:pPr>
        <w:pStyle w:val="Verso"/>
      </w:pPr>
      <w:r w:rsidRPr="00935810">
        <w:tab/>
      </w:r>
      <w:r w:rsidRPr="00935810">
        <w:tab/>
      </w:r>
      <w:r w:rsidRPr="00935810">
        <w:tab/>
        <w:t>hinchen, no el alma, las sedientas manos?</w:t>
      </w:r>
    </w:p>
    <w:p w14:paraId="41A82B5D" w14:textId="3C15B45F" w:rsidR="00105057" w:rsidRPr="00935810" w:rsidRDefault="00105057" w:rsidP="00105057">
      <w:pPr>
        <w:pStyle w:val="Verso"/>
      </w:pPr>
      <w:r w:rsidRPr="00935810">
        <w:tab/>
      </w:r>
      <w:r w:rsidRPr="00935810">
        <w:tab/>
      </w:r>
      <w:r w:rsidRPr="00935810">
        <w:tab/>
        <w:t>Mas a tanta alegría</w:t>
      </w:r>
      <w:r w:rsidRPr="00935810">
        <w:tab/>
      </w:r>
      <w:r w:rsidRPr="00935810">
        <w:tab/>
      </w:r>
      <w:r w:rsidRPr="00935810">
        <w:tab/>
      </w:r>
      <w:r w:rsidRPr="00935810">
        <w:tab/>
      </w:r>
      <w:r w:rsidRPr="00935810">
        <w:tab/>
        <w:t xml:space="preserve"> </w:t>
      </w:r>
    </w:p>
    <w:p w14:paraId="6B9474FC" w14:textId="77777777" w:rsidR="00105057" w:rsidRPr="00935810" w:rsidRDefault="00105057" w:rsidP="00105057">
      <w:pPr>
        <w:pStyle w:val="Verso"/>
      </w:pPr>
      <w:r w:rsidRPr="00935810">
        <w:tab/>
      </w:r>
      <w:r w:rsidRPr="00935810">
        <w:tab/>
      </w:r>
      <w:r w:rsidRPr="00935810">
        <w:tab/>
        <w:t>falta, ¡ay de mí!, de nuestra boda el día.</w:t>
      </w:r>
      <w:r w:rsidRPr="00935810">
        <w:tab/>
        <w:t xml:space="preserve"> </w:t>
      </w:r>
    </w:p>
    <w:p w14:paraId="305CACDD" w14:textId="6E60643D" w:rsidR="00105057" w:rsidRPr="00105057" w:rsidRDefault="00105057" w:rsidP="00105057">
      <w:pPr>
        <w:pStyle w:val="Personaje"/>
      </w:pPr>
      <w:r w:rsidRPr="00105057">
        <w:t>Nuño</w:t>
      </w:r>
    </w:p>
    <w:p w14:paraId="3958DE75" w14:textId="12F73298" w:rsidR="00105057" w:rsidRPr="00935810" w:rsidRDefault="00105057" w:rsidP="00105057">
      <w:pPr>
        <w:pStyle w:val="Verso"/>
      </w:pPr>
      <w:r w:rsidRPr="00935810">
        <w:tab/>
      </w:r>
      <w:r w:rsidRPr="00935810">
        <w:tab/>
      </w:r>
      <w:r w:rsidRPr="00935810">
        <w:tab/>
        <w:t xml:space="preserve">  (Parece que las flores</w:t>
      </w:r>
    </w:p>
    <w:p w14:paraId="215B1289" w14:textId="77777777" w:rsidR="00105057" w:rsidRPr="00935810" w:rsidRDefault="00105057" w:rsidP="00105057">
      <w:pPr>
        <w:pStyle w:val="Verso"/>
      </w:pPr>
      <w:r w:rsidRPr="00935810">
        <w:tab/>
      </w:r>
      <w:r w:rsidRPr="00935810">
        <w:tab/>
      </w:r>
      <w:r w:rsidRPr="00935810">
        <w:tab/>
        <w:t xml:space="preserve">me están diciendo que mi </w:t>
      </w:r>
      <w:proofErr w:type="spellStart"/>
      <w:r w:rsidRPr="00935810">
        <w:t>Nise</w:t>
      </w:r>
      <w:proofErr w:type="spellEnd"/>
      <w:r w:rsidRPr="00935810">
        <w:t xml:space="preserve"> hermosa</w:t>
      </w:r>
    </w:p>
    <w:p w14:paraId="3DE2D80D" w14:textId="77777777" w:rsidR="00105057" w:rsidRPr="00935810" w:rsidRDefault="00105057" w:rsidP="00105057">
      <w:pPr>
        <w:pStyle w:val="Verso"/>
      </w:pPr>
      <w:r w:rsidRPr="00935810">
        <w:tab/>
      </w:r>
      <w:r w:rsidRPr="00935810">
        <w:tab/>
      </w:r>
      <w:r w:rsidRPr="00935810">
        <w:tab/>
      </w:r>
      <w:proofErr w:type="gramStart"/>
      <w:r w:rsidRPr="00935810">
        <w:t>las hurta</w:t>
      </w:r>
      <w:proofErr w:type="gramEnd"/>
      <w:r w:rsidRPr="00935810">
        <w:t xml:space="preserve"> las colores.)</w:t>
      </w:r>
    </w:p>
    <w:p w14:paraId="7F268D60" w14:textId="050AA72C" w:rsidR="00105057" w:rsidRPr="00105057" w:rsidRDefault="00105057" w:rsidP="00105057">
      <w:pPr>
        <w:pStyle w:val="Personaje"/>
      </w:pPr>
      <w:proofErr w:type="spellStart"/>
      <w:r w:rsidRPr="00105057">
        <w:t>Nise</w:t>
      </w:r>
      <w:proofErr w:type="spellEnd"/>
    </w:p>
    <w:p w14:paraId="42875319" w14:textId="53FBD4FB" w:rsidR="00105057" w:rsidRPr="00935810" w:rsidRDefault="00105057" w:rsidP="00105057">
      <w:pPr>
        <w:pStyle w:val="Verso"/>
      </w:pPr>
      <w:r w:rsidRPr="00935810">
        <w:tab/>
      </w:r>
      <w:r w:rsidRPr="00935810">
        <w:tab/>
      </w:r>
      <w:r w:rsidRPr="00935810">
        <w:tab/>
        <w:t>(Paréceme que el agua bulliciosa</w:t>
      </w:r>
      <w:r w:rsidRPr="00935810">
        <w:tab/>
      </w:r>
      <w:r w:rsidRPr="00935810">
        <w:tab/>
      </w:r>
      <w:r w:rsidRPr="00935810">
        <w:tab/>
        <w:t xml:space="preserve">  </w:t>
      </w:r>
    </w:p>
    <w:p w14:paraId="5C8BC0E5" w14:textId="77777777" w:rsidR="00105057" w:rsidRPr="00935810" w:rsidRDefault="00105057" w:rsidP="00105057">
      <w:pPr>
        <w:pStyle w:val="Verso"/>
      </w:pPr>
      <w:r w:rsidRPr="00935810">
        <w:tab/>
      </w:r>
      <w:r w:rsidRPr="00935810">
        <w:tab/>
      </w:r>
      <w:r w:rsidRPr="00935810">
        <w:tab/>
        <w:t>a mi Nuño me nombra.)</w:t>
      </w:r>
      <w:r w:rsidRPr="00935810">
        <w:tab/>
      </w:r>
      <w:r w:rsidRPr="00935810">
        <w:tab/>
      </w:r>
      <w:r w:rsidRPr="00935810">
        <w:tab/>
        <w:t xml:space="preserve"> </w:t>
      </w:r>
    </w:p>
    <w:p w14:paraId="479299D7" w14:textId="5E24A90A" w:rsidR="00105057" w:rsidRPr="00105057" w:rsidRDefault="00105057" w:rsidP="00105057">
      <w:pPr>
        <w:pStyle w:val="Personaje"/>
      </w:pPr>
      <w:r w:rsidRPr="00105057">
        <w:t>Nuño</w:t>
      </w:r>
    </w:p>
    <w:p w14:paraId="7873F0B9" w14:textId="2432AFE5" w:rsidR="00105057" w:rsidRPr="00935810" w:rsidRDefault="00105057" w:rsidP="00105057">
      <w:pPr>
        <w:pStyle w:val="Verso"/>
      </w:pPr>
      <w:r w:rsidRPr="00935810">
        <w:tab/>
      </w:r>
      <w:r w:rsidRPr="00935810">
        <w:tab/>
      </w:r>
      <w:r w:rsidRPr="00935810">
        <w:tab/>
        <w:t xml:space="preserve">¡Aquí está </w:t>
      </w:r>
      <w:proofErr w:type="spellStart"/>
      <w:r w:rsidRPr="00935810">
        <w:t>Nise</w:t>
      </w:r>
      <w:proofErr w:type="spellEnd"/>
      <w:r w:rsidRPr="00935810">
        <w:t>, porque el sol es sombra!</w:t>
      </w:r>
    </w:p>
    <w:p w14:paraId="7C438699" w14:textId="458F8C6D" w:rsidR="00105057" w:rsidRPr="00105057" w:rsidRDefault="00105057" w:rsidP="00105057">
      <w:pPr>
        <w:pStyle w:val="Personaje"/>
      </w:pPr>
      <w:proofErr w:type="spellStart"/>
      <w:r w:rsidRPr="00105057">
        <w:t>Nise</w:t>
      </w:r>
      <w:proofErr w:type="spellEnd"/>
    </w:p>
    <w:p w14:paraId="12E6D9C1" w14:textId="1D205402" w:rsidR="00105057" w:rsidRPr="00935810" w:rsidRDefault="00105057" w:rsidP="00105057">
      <w:pPr>
        <w:pStyle w:val="Verso"/>
      </w:pPr>
      <w:r w:rsidRPr="00935810">
        <w:tab/>
      </w:r>
      <w:r w:rsidRPr="00935810">
        <w:tab/>
      </w:r>
      <w:r w:rsidRPr="00935810">
        <w:tab/>
        <w:t xml:space="preserve">  ¡Nuño del alma mía!</w:t>
      </w:r>
    </w:p>
    <w:p w14:paraId="1FAC868F" w14:textId="38B2E501" w:rsidR="00105057" w:rsidRPr="00105057" w:rsidRDefault="00105057" w:rsidP="00105057">
      <w:pPr>
        <w:pStyle w:val="Personaje"/>
      </w:pPr>
      <w:r w:rsidRPr="00105057">
        <w:t>Nuño</w:t>
      </w:r>
    </w:p>
    <w:p w14:paraId="3D3C6DFF" w14:textId="6ECBE8BD" w:rsidR="00105057" w:rsidRPr="00935810" w:rsidRDefault="00105057" w:rsidP="002D1F64">
      <w:pPr>
        <w:pStyle w:val="Partidoincial"/>
      </w:pPr>
      <w:r w:rsidRPr="00935810">
        <w:tab/>
      </w:r>
      <w:r w:rsidRPr="00935810">
        <w:tab/>
      </w:r>
      <w:r w:rsidRPr="00935810">
        <w:tab/>
        <w:t xml:space="preserve">¡Hermosa prenda de estos brazos! </w:t>
      </w:r>
    </w:p>
    <w:p w14:paraId="2CD6CBF5" w14:textId="475B4E0B" w:rsidR="00105057" w:rsidRPr="00105057" w:rsidRDefault="00105057" w:rsidP="00105057">
      <w:pPr>
        <w:pStyle w:val="Personaje"/>
      </w:pPr>
      <w:proofErr w:type="spellStart"/>
      <w:r w:rsidRPr="00105057">
        <w:t>Nise</w:t>
      </w:r>
      <w:proofErr w:type="spellEnd"/>
    </w:p>
    <w:p w14:paraId="5254A1E8" w14:textId="6C69AB20" w:rsidR="00105057" w:rsidRPr="00935810" w:rsidRDefault="00105057" w:rsidP="002D1F64">
      <w:pPr>
        <w:pStyle w:val="Partidofinal"/>
      </w:pPr>
      <w:r w:rsidRPr="00935810">
        <w:tab/>
      </w:r>
      <w:r w:rsidRPr="00935810">
        <w:tab/>
      </w:r>
      <w:r w:rsidRPr="00935810">
        <w:tab/>
      </w:r>
      <w:r w:rsidRPr="00935810">
        <w:tab/>
      </w:r>
      <w:r w:rsidRPr="00935810">
        <w:tab/>
      </w:r>
      <w:r w:rsidRPr="00935810">
        <w:tab/>
        <w:t xml:space="preserve">                    ¡Tente!</w:t>
      </w:r>
    </w:p>
    <w:p w14:paraId="13D42C0F" w14:textId="79573287" w:rsidR="00105057" w:rsidRPr="00935810" w:rsidRDefault="00105057" w:rsidP="00105057">
      <w:pPr>
        <w:pStyle w:val="Verso"/>
      </w:pPr>
      <w:r w:rsidRPr="00935810">
        <w:tab/>
      </w:r>
      <w:r w:rsidRPr="00935810">
        <w:tab/>
      </w:r>
      <w:r w:rsidRPr="00935810">
        <w:tab/>
        <w:t>Demos esta alegría</w:t>
      </w:r>
      <w:r w:rsidRPr="00935810">
        <w:tab/>
      </w:r>
      <w:r w:rsidRPr="00935810">
        <w:tab/>
      </w:r>
      <w:r w:rsidRPr="00935810">
        <w:tab/>
      </w:r>
      <w:r w:rsidRPr="00935810">
        <w:tab/>
      </w:r>
      <w:r w:rsidRPr="00935810">
        <w:tab/>
        <w:t xml:space="preserve">  </w:t>
      </w:r>
    </w:p>
    <w:p w14:paraId="4DAAE8B5" w14:textId="77777777" w:rsidR="00105057" w:rsidRPr="00935810" w:rsidRDefault="00105057" w:rsidP="00105057">
      <w:pPr>
        <w:pStyle w:val="Verso"/>
      </w:pPr>
      <w:r w:rsidRPr="00935810">
        <w:tab/>
      </w:r>
      <w:r w:rsidRPr="00935810">
        <w:tab/>
      </w:r>
      <w:r w:rsidRPr="00935810">
        <w:tab/>
        <w:t>más poco a poco al alma.</w:t>
      </w:r>
    </w:p>
    <w:p w14:paraId="26EC3530" w14:textId="4EC13A38" w:rsidR="00105057" w:rsidRPr="00105057" w:rsidRDefault="00105057" w:rsidP="00105057">
      <w:pPr>
        <w:pStyle w:val="Personaje"/>
      </w:pPr>
      <w:r w:rsidRPr="00105057">
        <w:t>Nuño</w:t>
      </w:r>
    </w:p>
    <w:p w14:paraId="30AE3681" w14:textId="313705F4" w:rsidR="00105057" w:rsidRPr="00935810" w:rsidRDefault="00105057" w:rsidP="002D1F64">
      <w:pPr>
        <w:pStyle w:val="Partidoincial"/>
      </w:pPr>
      <w:r w:rsidRPr="00935810">
        <w:tab/>
      </w:r>
      <w:r w:rsidRPr="00935810">
        <w:tab/>
      </w:r>
      <w:r w:rsidRPr="00935810">
        <w:tab/>
      </w:r>
      <w:r w:rsidRPr="00935810">
        <w:tab/>
        <w:t xml:space="preserve">  </w:t>
      </w:r>
      <w:r w:rsidRPr="00935810">
        <w:tab/>
        <w:t xml:space="preserve">                  En esta fuente</w:t>
      </w:r>
      <w:r w:rsidRPr="00935810">
        <w:tab/>
        <w:t xml:space="preserve"> </w:t>
      </w:r>
    </w:p>
    <w:p w14:paraId="266DC908" w14:textId="77777777" w:rsidR="00105057" w:rsidRPr="00935810" w:rsidRDefault="00105057" w:rsidP="002D1F64">
      <w:pPr>
        <w:pStyle w:val="Partidofinal"/>
      </w:pPr>
      <w:r w:rsidRPr="00935810">
        <w:tab/>
      </w:r>
      <w:r w:rsidRPr="00935810">
        <w:tab/>
      </w:r>
      <w:r w:rsidRPr="00935810">
        <w:tab/>
        <w:t>te miré retratada</w:t>
      </w:r>
    </w:p>
    <w:p w14:paraId="5CC60D66" w14:textId="77777777" w:rsidR="00105057" w:rsidRPr="00935810" w:rsidRDefault="00105057" w:rsidP="00105057">
      <w:pPr>
        <w:pStyle w:val="Verso"/>
      </w:pPr>
      <w:r w:rsidRPr="00935810">
        <w:tab/>
      </w:r>
      <w:r w:rsidRPr="00935810">
        <w:tab/>
      </w:r>
      <w:r w:rsidRPr="00935810">
        <w:tab/>
        <w:t>o fuiste de mis penas dibujada.</w:t>
      </w:r>
    </w:p>
    <w:p w14:paraId="48C965BC" w14:textId="7150BA6E" w:rsidR="00105057" w:rsidRPr="00105057" w:rsidRDefault="00105057" w:rsidP="00105057">
      <w:pPr>
        <w:pStyle w:val="Personaje"/>
      </w:pPr>
      <w:proofErr w:type="spellStart"/>
      <w:r w:rsidRPr="00105057">
        <w:t>Nise</w:t>
      </w:r>
      <w:proofErr w:type="spellEnd"/>
    </w:p>
    <w:p w14:paraId="34FCE58F" w14:textId="7B38B01E" w:rsidR="00105057" w:rsidRPr="00935810" w:rsidRDefault="00105057" w:rsidP="00105057">
      <w:pPr>
        <w:pStyle w:val="Verso"/>
      </w:pPr>
      <w:r w:rsidRPr="00935810">
        <w:tab/>
      </w:r>
      <w:r w:rsidRPr="00935810">
        <w:tab/>
      </w:r>
      <w:r w:rsidRPr="00935810">
        <w:tab/>
        <w:t xml:space="preserve">  Ya de tu voz los ecos</w:t>
      </w:r>
    </w:p>
    <w:p w14:paraId="64FF812E" w14:textId="213A51D7" w:rsidR="00105057" w:rsidRPr="00935810" w:rsidRDefault="00105057" w:rsidP="00105057">
      <w:pPr>
        <w:pStyle w:val="Verso"/>
      </w:pPr>
      <w:r w:rsidRPr="00935810">
        <w:tab/>
      </w:r>
      <w:r w:rsidRPr="00935810">
        <w:tab/>
      </w:r>
      <w:r w:rsidRPr="00935810">
        <w:tab/>
        <w:t>que resurtían a mi alegre oído</w:t>
      </w:r>
      <w:r w:rsidRPr="00935810">
        <w:tab/>
      </w:r>
      <w:r w:rsidRPr="00935810">
        <w:tab/>
      </w:r>
      <w:r w:rsidRPr="00935810">
        <w:tab/>
        <w:t xml:space="preserve">  </w:t>
      </w:r>
    </w:p>
    <w:p w14:paraId="390BA092" w14:textId="77777777" w:rsidR="00105057" w:rsidRPr="00935810" w:rsidRDefault="00105057" w:rsidP="00105057">
      <w:pPr>
        <w:pStyle w:val="Verso"/>
      </w:pPr>
      <w:r w:rsidRPr="00935810">
        <w:tab/>
      </w:r>
      <w:r w:rsidRPr="00935810">
        <w:tab/>
      </w:r>
      <w:r w:rsidRPr="00935810">
        <w:tab/>
        <w:t>y el ver los prados secos,</w:t>
      </w:r>
      <w:r w:rsidRPr="00935810">
        <w:tab/>
      </w:r>
      <w:r w:rsidRPr="00935810">
        <w:tab/>
      </w:r>
      <w:r w:rsidRPr="00935810">
        <w:tab/>
        <w:t xml:space="preserve"> </w:t>
      </w:r>
    </w:p>
    <w:p w14:paraId="0E1BD93C" w14:textId="77777777" w:rsidR="00105057" w:rsidRPr="00935810" w:rsidRDefault="00105057" w:rsidP="00105057">
      <w:pPr>
        <w:pStyle w:val="Verso"/>
      </w:pPr>
      <w:r w:rsidRPr="00935810">
        <w:tab/>
      </w:r>
      <w:r w:rsidRPr="00935810">
        <w:tab/>
      </w:r>
      <w:r w:rsidRPr="00935810">
        <w:tab/>
        <w:t>la capa al hombro del abril florido,</w:t>
      </w:r>
    </w:p>
    <w:p w14:paraId="5D697E41" w14:textId="77777777" w:rsidR="00105057" w:rsidRPr="00935810" w:rsidRDefault="00105057" w:rsidP="00105057">
      <w:pPr>
        <w:pStyle w:val="Verso"/>
      </w:pPr>
      <w:r w:rsidRPr="00935810">
        <w:tab/>
      </w:r>
      <w:r w:rsidRPr="00935810">
        <w:tab/>
      </w:r>
      <w:r w:rsidRPr="00935810">
        <w:tab/>
        <w:t>me avisaban que estabas</w:t>
      </w:r>
    </w:p>
    <w:p w14:paraId="331D6AF1" w14:textId="77777777" w:rsidR="00105057" w:rsidRPr="00935810" w:rsidRDefault="00105057" w:rsidP="00105057">
      <w:pPr>
        <w:pStyle w:val="Verso"/>
      </w:pPr>
      <w:r w:rsidRPr="00935810">
        <w:tab/>
      </w:r>
      <w:r w:rsidRPr="00935810">
        <w:tab/>
      </w:r>
      <w:r w:rsidRPr="00935810">
        <w:tab/>
        <w:t>donde esta primavera al campo dabas.</w:t>
      </w:r>
    </w:p>
    <w:p w14:paraId="0A9C658A" w14:textId="5562750E" w:rsidR="00105057" w:rsidRPr="00935810" w:rsidRDefault="00105057" w:rsidP="00105057">
      <w:pPr>
        <w:pStyle w:val="Verso"/>
      </w:pPr>
      <w:r w:rsidRPr="00935810">
        <w:lastRenderedPageBreak/>
        <w:tab/>
      </w:r>
      <w:r w:rsidRPr="00935810">
        <w:tab/>
      </w:r>
      <w:r w:rsidRPr="00935810">
        <w:tab/>
        <w:t xml:space="preserve">  ¿Cómo, Nuño, pasaste</w:t>
      </w:r>
      <w:r w:rsidRPr="00935810">
        <w:tab/>
      </w:r>
      <w:r w:rsidRPr="00935810">
        <w:tab/>
      </w:r>
      <w:r w:rsidRPr="00935810">
        <w:tab/>
      </w:r>
      <w:r w:rsidRPr="00935810">
        <w:tab/>
        <w:t xml:space="preserve">  </w:t>
      </w:r>
    </w:p>
    <w:p w14:paraId="2CF00546" w14:textId="77777777" w:rsidR="00105057" w:rsidRPr="00935810" w:rsidRDefault="00105057" w:rsidP="00105057">
      <w:pPr>
        <w:pStyle w:val="Verso"/>
      </w:pPr>
      <w:r w:rsidRPr="00935810">
        <w:tab/>
      </w:r>
      <w:r w:rsidRPr="00935810">
        <w:tab/>
      </w:r>
      <w:r w:rsidRPr="00935810">
        <w:tab/>
        <w:t>esta noche sin mí?</w:t>
      </w:r>
      <w:r w:rsidRPr="00935810">
        <w:tab/>
      </w:r>
      <w:r w:rsidRPr="00935810">
        <w:tab/>
      </w:r>
      <w:r w:rsidRPr="00935810">
        <w:tab/>
      </w:r>
      <w:r w:rsidRPr="00935810">
        <w:tab/>
        <w:t xml:space="preserve"> </w:t>
      </w:r>
    </w:p>
    <w:p w14:paraId="5AFABF4A" w14:textId="608954B2" w:rsidR="00105057" w:rsidRPr="00105057" w:rsidRDefault="00105057" w:rsidP="00105057">
      <w:pPr>
        <w:pStyle w:val="Personaje"/>
      </w:pPr>
      <w:r w:rsidRPr="00105057">
        <w:t>Nuño</w:t>
      </w:r>
    </w:p>
    <w:p w14:paraId="0F07135E" w14:textId="42D0AFF2" w:rsidR="00105057" w:rsidRPr="00935810" w:rsidRDefault="00105057" w:rsidP="002D1F64">
      <w:pPr>
        <w:pStyle w:val="Partidoincial"/>
      </w:pPr>
      <w:r w:rsidRPr="00935810">
        <w:tab/>
      </w:r>
      <w:r w:rsidRPr="00935810">
        <w:tab/>
      </w:r>
      <w:r w:rsidRPr="00935810">
        <w:tab/>
      </w:r>
      <w:r w:rsidRPr="00935810">
        <w:tab/>
        <w:t xml:space="preserve">  </w:t>
      </w:r>
      <w:r w:rsidRPr="00935810">
        <w:tab/>
        <w:t xml:space="preserve">       Cual pasar suele,</w:t>
      </w:r>
      <w:r w:rsidRPr="00935810">
        <w:tab/>
      </w:r>
      <w:r w:rsidRPr="00935810">
        <w:tab/>
      </w:r>
    </w:p>
    <w:p w14:paraId="1D7EB4D3" w14:textId="77777777" w:rsidR="00105057" w:rsidRPr="00935810" w:rsidRDefault="00105057" w:rsidP="002D1F64">
      <w:pPr>
        <w:pStyle w:val="Partidofinal"/>
      </w:pPr>
      <w:r w:rsidRPr="00935810">
        <w:tab/>
      </w:r>
      <w:r w:rsidRPr="00935810">
        <w:tab/>
      </w:r>
      <w:r w:rsidRPr="00935810">
        <w:tab/>
        <w:t>hasta que en rojo engaste</w:t>
      </w:r>
    </w:p>
    <w:p w14:paraId="20EBB48F" w14:textId="77777777" w:rsidR="00105057" w:rsidRPr="00935810" w:rsidRDefault="00105057" w:rsidP="00105057">
      <w:pPr>
        <w:pStyle w:val="Verso"/>
      </w:pPr>
      <w:r w:rsidRPr="00935810">
        <w:tab/>
      </w:r>
      <w:r w:rsidRPr="00935810">
        <w:tab/>
      </w:r>
      <w:r w:rsidRPr="00935810">
        <w:tab/>
        <w:t>la cara asoma el sol para que vuele</w:t>
      </w:r>
    </w:p>
    <w:p w14:paraId="0D7A8461" w14:textId="77777777" w:rsidR="00105057" w:rsidRPr="00935810" w:rsidRDefault="00105057" w:rsidP="00105057">
      <w:pPr>
        <w:pStyle w:val="Verso"/>
      </w:pPr>
      <w:r w:rsidRPr="00935810">
        <w:tab/>
      </w:r>
      <w:r w:rsidRPr="00935810">
        <w:tab/>
      </w:r>
      <w:r w:rsidRPr="00935810">
        <w:tab/>
        <w:t>el pájaro escondido,</w:t>
      </w:r>
    </w:p>
    <w:p w14:paraId="30353A15" w14:textId="3D316CA8" w:rsidR="00105057" w:rsidRPr="00935810" w:rsidRDefault="00105057" w:rsidP="00105057">
      <w:pPr>
        <w:pStyle w:val="Verso"/>
      </w:pPr>
      <w:r w:rsidRPr="00935810">
        <w:tab/>
      </w:r>
      <w:r w:rsidRPr="00935810">
        <w:tab/>
      </w:r>
      <w:r w:rsidRPr="00935810">
        <w:tab/>
        <w:t>que estaba solo en el desierto nido.</w:t>
      </w:r>
      <w:r w:rsidRPr="00935810">
        <w:tab/>
      </w:r>
      <w:r w:rsidRPr="00935810">
        <w:tab/>
      </w:r>
      <w:r w:rsidRPr="00935810">
        <w:tab/>
        <w:t xml:space="preserve">  </w:t>
      </w:r>
    </w:p>
    <w:p w14:paraId="0501FDFE" w14:textId="77777777" w:rsidR="00105057" w:rsidRPr="00935810" w:rsidRDefault="00105057" w:rsidP="00105057">
      <w:pPr>
        <w:pStyle w:val="Verso"/>
      </w:pPr>
      <w:r w:rsidRPr="00935810">
        <w:tab/>
      </w:r>
      <w:r w:rsidRPr="00935810">
        <w:tab/>
      </w:r>
      <w:r w:rsidRPr="00935810">
        <w:tab/>
        <w:t xml:space="preserve">  No suele el solitario</w:t>
      </w:r>
      <w:r w:rsidRPr="00935810">
        <w:tab/>
      </w:r>
      <w:r w:rsidRPr="00935810">
        <w:tab/>
      </w:r>
      <w:r w:rsidRPr="00935810">
        <w:tab/>
      </w:r>
      <w:r w:rsidRPr="00935810">
        <w:tab/>
        <w:t xml:space="preserve"> </w:t>
      </w:r>
    </w:p>
    <w:p w14:paraId="38799BE4" w14:textId="77777777" w:rsidR="00105057" w:rsidRPr="00935810" w:rsidRDefault="00105057" w:rsidP="00105057">
      <w:pPr>
        <w:pStyle w:val="Verso"/>
      </w:pPr>
      <w:r w:rsidRPr="00935810">
        <w:tab/>
      </w:r>
      <w:r w:rsidRPr="00935810">
        <w:tab/>
      </w:r>
      <w:r w:rsidRPr="00935810">
        <w:tab/>
        <w:t>llorar la ausencia del hermoso día</w:t>
      </w:r>
    </w:p>
    <w:p w14:paraId="2C5E5086" w14:textId="77777777" w:rsidR="00105057" w:rsidRPr="00935810" w:rsidRDefault="00105057" w:rsidP="00105057">
      <w:pPr>
        <w:pStyle w:val="Verso"/>
      </w:pPr>
      <w:r w:rsidRPr="00935810">
        <w:tab/>
      </w:r>
      <w:r w:rsidRPr="00935810">
        <w:tab/>
      </w:r>
      <w:r w:rsidRPr="00935810">
        <w:tab/>
        <w:t>ni de su acento vario</w:t>
      </w:r>
    </w:p>
    <w:p w14:paraId="3943DE3A" w14:textId="77777777" w:rsidR="00105057" w:rsidRPr="00935810" w:rsidRDefault="00105057" w:rsidP="00105057">
      <w:pPr>
        <w:pStyle w:val="Verso"/>
      </w:pPr>
      <w:r w:rsidRPr="00935810">
        <w:tab/>
      </w:r>
      <w:r w:rsidRPr="00935810">
        <w:tab/>
      </w:r>
      <w:r w:rsidRPr="00935810">
        <w:tab/>
        <w:t xml:space="preserve">cesar del ruiseñor </w:t>
      </w:r>
      <w:proofErr w:type="gramStart"/>
      <w:r w:rsidRPr="00935810">
        <w:t>el armonía</w:t>
      </w:r>
      <w:proofErr w:type="gramEnd"/>
    </w:p>
    <w:p w14:paraId="7BB11DB9" w14:textId="2C224951" w:rsidR="00105057" w:rsidRPr="00935810" w:rsidRDefault="00105057" w:rsidP="00105057">
      <w:pPr>
        <w:pStyle w:val="Verso"/>
      </w:pPr>
      <w:r w:rsidRPr="00935810">
        <w:tab/>
      </w:r>
      <w:r w:rsidRPr="00935810">
        <w:tab/>
      </w:r>
      <w:r w:rsidRPr="00935810">
        <w:tab/>
        <w:t>cual yo las tristes horas</w:t>
      </w:r>
      <w:r w:rsidRPr="00935810">
        <w:tab/>
      </w:r>
      <w:r w:rsidRPr="00935810">
        <w:tab/>
      </w:r>
      <w:r w:rsidRPr="00935810">
        <w:tab/>
      </w:r>
      <w:r w:rsidRPr="00935810">
        <w:tab/>
        <w:t xml:space="preserve">  </w:t>
      </w:r>
    </w:p>
    <w:p w14:paraId="54CE4D6C" w14:textId="77777777" w:rsidR="00105057" w:rsidRPr="00935810" w:rsidRDefault="00105057" w:rsidP="00105057">
      <w:pPr>
        <w:pStyle w:val="Verso"/>
      </w:pPr>
      <w:r w:rsidRPr="00935810">
        <w:tab/>
      </w:r>
      <w:r w:rsidRPr="00935810">
        <w:tab/>
      </w:r>
      <w:r w:rsidRPr="00935810">
        <w:tab/>
        <w:t>que esperé de tus ojos dos auroras.</w:t>
      </w:r>
      <w:r w:rsidRPr="00935810">
        <w:tab/>
      </w:r>
      <w:r w:rsidRPr="00935810">
        <w:tab/>
        <w:t xml:space="preserve"> </w:t>
      </w:r>
    </w:p>
    <w:p w14:paraId="097D14F5" w14:textId="77777777" w:rsidR="00105057" w:rsidRPr="00935810" w:rsidRDefault="00105057" w:rsidP="00105057">
      <w:pPr>
        <w:pStyle w:val="Verso"/>
      </w:pPr>
      <w:r w:rsidRPr="00935810">
        <w:tab/>
      </w:r>
      <w:r w:rsidRPr="00935810">
        <w:tab/>
      </w:r>
      <w:r w:rsidRPr="00935810">
        <w:tab/>
        <w:t xml:space="preserve">  Mas, como del barbecho</w:t>
      </w:r>
    </w:p>
    <w:p w14:paraId="1E99C3FD" w14:textId="77777777" w:rsidR="00105057" w:rsidRPr="00935810" w:rsidRDefault="00105057" w:rsidP="00105057">
      <w:pPr>
        <w:pStyle w:val="Verso"/>
      </w:pPr>
      <w:r w:rsidRPr="00935810">
        <w:tab/>
      </w:r>
      <w:r w:rsidRPr="00935810">
        <w:tab/>
      </w:r>
      <w:r w:rsidRPr="00935810">
        <w:tab/>
        <w:t>parda calandria alegre se levanta</w:t>
      </w:r>
    </w:p>
    <w:p w14:paraId="0C00713E" w14:textId="77777777" w:rsidR="00105057" w:rsidRPr="00935810" w:rsidRDefault="00105057" w:rsidP="00105057">
      <w:pPr>
        <w:pStyle w:val="Verso"/>
      </w:pPr>
      <w:r w:rsidRPr="00935810">
        <w:tab/>
      </w:r>
      <w:r w:rsidRPr="00935810">
        <w:tab/>
      </w:r>
      <w:r w:rsidRPr="00935810">
        <w:tab/>
        <w:t xml:space="preserve">y con vuelo derecho </w:t>
      </w:r>
    </w:p>
    <w:p w14:paraId="08051112" w14:textId="3A636B90" w:rsidR="00105057" w:rsidRPr="00935810" w:rsidRDefault="00105057" w:rsidP="00105057">
      <w:pPr>
        <w:pStyle w:val="Verso"/>
      </w:pPr>
      <w:r w:rsidRPr="00935810">
        <w:tab/>
      </w:r>
      <w:r w:rsidRPr="00935810">
        <w:tab/>
      </w:r>
      <w:r w:rsidRPr="00935810">
        <w:tab/>
        <w:t>se sostiene en el aire, silba y canta</w:t>
      </w:r>
      <w:r w:rsidRPr="00935810">
        <w:tab/>
      </w:r>
      <w:r w:rsidRPr="00935810">
        <w:tab/>
      </w:r>
      <w:r w:rsidRPr="00935810">
        <w:tab/>
        <w:t xml:space="preserve">  </w:t>
      </w:r>
    </w:p>
    <w:p w14:paraId="456CA632" w14:textId="77777777" w:rsidR="00105057" w:rsidRPr="00935810" w:rsidRDefault="00105057" w:rsidP="00105057">
      <w:pPr>
        <w:pStyle w:val="Verso"/>
      </w:pPr>
      <w:r w:rsidRPr="00935810">
        <w:tab/>
      </w:r>
      <w:r w:rsidRPr="00935810">
        <w:tab/>
      </w:r>
      <w:r w:rsidRPr="00935810">
        <w:tab/>
        <w:t>mil requiebros al día,</w:t>
      </w:r>
      <w:r w:rsidRPr="00935810">
        <w:tab/>
      </w:r>
      <w:r w:rsidRPr="00935810">
        <w:tab/>
      </w:r>
      <w:r w:rsidRPr="00935810">
        <w:tab/>
      </w:r>
      <w:r w:rsidRPr="00935810">
        <w:tab/>
        <w:t xml:space="preserve"> </w:t>
      </w:r>
    </w:p>
    <w:p w14:paraId="7430B104" w14:textId="77777777" w:rsidR="00105057" w:rsidRPr="00935810" w:rsidRDefault="00105057" w:rsidP="00105057">
      <w:pPr>
        <w:pStyle w:val="Verso"/>
      </w:pPr>
      <w:r w:rsidRPr="00935810">
        <w:tab/>
      </w:r>
      <w:r w:rsidRPr="00935810">
        <w:tab/>
      </w:r>
      <w:r w:rsidRPr="00935810">
        <w:tab/>
        <w:t>ansí, viendo tu sol, mostré alegría.</w:t>
      </w:r>
    </w:p>
    <w:p w14:paraId="32EC0788" w14:textId="23E9B90F" w:rsidR="00105057" w:rsidRPr="00105057" w:rsidRDefault="00105057" w:rsidP="00105057">
      <w:pPr>
        <w:pStyle w:val="Personaje"/>
      </w:pPr>
      <w:proofErr w:type="spellStart"/>
      <w:r w:rsidRPr="00105057">
        <w:t>Nise</w:t>
      </w:r>
      <w:proofErr w:type="spellEnd"/>
    </w:p>
    <w:p w14:paraId="0B03D307" w14:textId="5A9F78D9" w:rsidR="00105057" w:rsidRPr="00935810" w:rsidRDefault="00105057" w:rsidP="00105057">
      <w:pPr>
        <w:pStyle w:val="Verso"/>
      </w:pPr>
      <w:r w:rsidRPr="00935810">
        <w:tab/>
      </w:r>
      <w:r w:rsidRPr="00935810">
        <w:tab/>
      </w:r>
      <w:r w:rsidRPr="00935810">
        <w:tab/>
        <w:t xml:space="preserve">  Pues ¿ves la obscura sombra</w:t>
      </w:r>
    </w:p>
    <w:p w14:paraId="2CC36EAA" w14:textId="77777777" w:rsidR="00105057" w:rsidRPr="00935810" w:rsidRDefault="00105057" w:rsidP="00105057">
      <w:pPr>
        <w:pStyle w:val="Verso"/>
      </w:pPr>
      <w:r w:rsidRPr="00935810">
        <w:tab/>
      </w:r>
      <w:r w:rsidRPr="00935810">
        <w:tab/>
      </w:r>
      <w:r w:rsidRPr="00935810">
        <w:tab/>
        <w:t>que al partirse del sol hace a estos prados</w:t>
      </w:r>
    </w:p>
    <w:p w14:paraId="60792F4C" w14:textId="13224390" w:rsidR="00105057" w:rsidRPr="00935810" w:rsidRDefault="00105057" w:rsidP="00105057">
      <w:pPr>
        <w:pStyle w:val="Verso"/>
      </w:pPr>
      <w:r w:rsidRPr="00935810">
        <w:tab/>
      </w:r>
      <w:r w:rsidRPr="00935810">
        <w:tab/>
      </w:r>
      <w:r w:rsidRPr="00935810">
        <w:tab/>
        <w:t>este monte que asombra</w:t>
      </w:r>
      <w:r w:rsidRPr="00935810">
        <w:tab/>
      </w:r>
      <w:r w:rsidRPr="00935810">
        <w:tab/>
      </w:r>
      <w:r w:rsidRPr="00935810">
        <w:tab/>
      </w:r>
      <w:r w:rsidRPr="00935810">
        <w:tab/>
        <w:t xml:space="preserve">  </w:t>
      </w:r>
    </w:p>
    <w:p w14:paraId="241851A6" w14:textId="77777777" w:rsidR="00105057" w:rsidRPr="00935810" w:rsidRDefault="00105057" w:rsidP="00105057">
      <w:pPr>
        <w:pStyle w:val="Verso"/>
      </w:pPr>
      <w:r w:rsidRPr="00935810">
        <w:tab/>
      </w:r>
      <w:r w:rsidRPr="00935810">
        <w:tab/>
      </w:r>
      <w:r w:rsidRPr="00935810">
        <w:tab/>
        <w:t>la plata a estos arroyos delicados?</w:t>
      </w:r>
      <w:r w:rsidRPr="00935810">
        <w:tab/>
      </w:r>
      <w:r w:rsidRPr="00935810">
        <w:tab/>
        <w:t xml:space="preserve"> </w:t>
      </w:r>
    </w:p>
    <w:p w14:paraId="54011B61" w14:textId="77777777" w:rsidR="00105057" w:rsidRPr="00935810" w:rsidRDefault="00105057" w:rsidP="00105057">
      <w:pPr>
        <w:pStyle w:val="Verso"/>
      </w:pPr>
      <w:r w:rsidRPr="00935810">
        <w:tab/>
      </w:r>
      <w:r w:rsidRPr="00935810">
        <w:tab/>
      </w:r>
      <w:r w:rsidRPr="00935810">
        <w:tab/>
        <w:t>La misma el alma cubre</w:t>
      </w:r>
    </w:p>
    <w:p w14:paraId="49843C6B" w14:textId="77777777" w:rsidR="00105057" w:rsidRPr="00935810" w:rsidRDefault="00105057" w:rsidP="00105057">
      <w:pPr>
        <w:pStyle w:val="Verso"/>
      </w:pPr>
      <w:r w:rsidRPr="00935810">
        <w:tab/>
      </w:r>
      <w:r w:rsidRPr="00935810">
        <w:tab/>
      </w:r>
      <w:r w:rsidRPr="00935810">
        <w:tab/>
        <w:t>hasta que el alba de tu sol descubre.</w:t>
      </w:r>
    </w:p>
    <w:p w14:paraId="710EA916" w14:textId="77777777" w:rsidR="00105057" w:rsidRPr="00935810" w:rsidRDefault="00105057" w:rsidP="00105057">
      <w:pPr>
        <w:pStyle w:val="Verso"/>
      </w:pPr>
      <w:r w:rsidRPr="00935810">
        <w:tab/>
      </w:r>
      <w:r w:rsidRPr="00935810">
        <w:tab/>
      </w:r>
      <w:r w:rsidRPr="00935810">
        <w:tab/>
        <w:t xml:space="preserve">  Y, como duerme el preso</w:t>
      </w:r>
    </w:p>
    <w:p w14:paraId="5A79B77D" w14:textId="2486B365" w:rsidR="00105057" w:rsidRPr="00935810" w:rsidRDefault="00105057" w:rsidP="00105057">
      <w:pPr>
        <w:pStyle w:val="Verso"/>
      </w:pPr>
      <w:r w:rsidRPr="00935810">
        <w:tab/>
      </w:r>
      <w:r w:rsidRPr="00935810">
        <w:tab/>
      </w:r>
      <w:r w:rsidRPr="00935810">
        <w:tab/>
        <w:t>entre la obscuridad y las prisiones,</w:t>
      </w:r>
      <w:r w:rsidRPr="00935810">
        <w:tab/>
      </w:r>
      <w:r w:rsidRPr="00935810">
        <w:tab/>
      </w:r>
      <w:r w:rsidRPr="00935810">
        <w:tab/>
        <w:t xml:space="preserve">  </w:t>
      </w:r>
    </w:p>
    <w:p w14:paraId="0A81120D" w14:textId="77777777" w:rsidR="00105057" w:rsidRPr="00935810" w:rsidRDefault="00105057" w:rsidP="00105057">
      <w:pPr>
        <w:pStyle w:val="Verso"/>
      </w:pPr>
      <w:r w:rsidRPr="00935810">
        <w:tab/>
      </w:r>
      <w:r w:rsidRPr="00935810">
        <w:tab/>
      </w:r>
      <w:r w:rsidRPr="00935810">
        <w:tab/>
        <w:t>esperando el suceso,</w:t>
      </w:r>
      <w:r w:rsidRPr="00935810">
        <w:tab/>
      </w:r>
      <w:r w:rsidRPr="00935810">
        <w:tab/>
      </w:r>
      <w:r w:rsidRPr="00935810">
        <w:tab/>
      </w:r>
      <w:r w:rsidRPr="00935810">
        <w:tab/>
        <w:t xml:space="preserve"> </w:t>
      </w:r>
    </w:p>
    <w:p w14:paraId="149E35D2" w14:textId="77777777" w:rsidR="00105057" w:rsidRPr="00935810" w:rsidRDefault="00105057" w:rsidP="00105057">
      <w:pPr>
        <w:pStyle w:val="Verso"/>
      </w:pPr>
      <w:r w:rsidRPr="00935810">
        <w:tab/>
      </w:r>
      <w:r w:rsidRPr="00935810">
        <w:tab/>
      </w:r>
      <w:r w:rsidRPr="00935810">
        <w:tab/>
        <w:t>estoy entre dudosas confusiones</w:t>
      </w:r>
    </w:p>
    <w:p w14:paraId="14837C81" w14:textId="77777777" w:rsidR="00105057" w:rsidRPr="00935810" w:rsidRDefault="00105057" w:rsidP="00105057">
      <w:pPr>
        <w:pStyle w:val="Verso"/>
      </w:pPr>
      <w:r w:rsidRPr="00935810">
        <w:tab/>
      </w:r>
      <w:r w:rsidRPr="00935810">
        <w:tab/>
      </w:r>
      <w:r w:rsidRPr="00935810">
        <w:tab/>
        <w:t>y entre hierros de celos</w:t>
      </w:r>
    </w:p>
    <w:p w14:paraId="134C11B8" w14:textId="77777777" w:rsidR="00105057" w:rsidRPr="00935810" w:rsidRDefault="00105057" w:rsidP="00105057">
      <w:pPr>
        <w:pStyle w:val="Verso"/>
      </w:pPr>
      <w:r w:rsidRPr="00935810">
        <w:lastRenderedPageBreak/>
        <w:tab/>
      </w:r>
      <w:r w:rsidRPr="00935810">
        <w:tab/>
      </w:r>
      <w:r w:rsidRPr="00935810">
        <w:tab/>
        <w:t>hasta que traigan tu beldad los cielos.</w:t>
      </w:r>
    </w:p>
    <w:p w14:paraId="41BE7030" w14:textId="41E2C1CC" w:rsidR="00105057" w:rsidRPr="00105057" w:rsidRDefault="00105057" w:rsidP="00105057">
      <w:pPr>
        <w:pStyle w:val="Personaje"/>
      </w:pPr>
      <w:r w:rsidRPr="00105057">
        <w:t>Nuño</w:t>
      </w:r>
    </w:p>
    <w:p w14:paraId="685083CD" w14:textId="42152F25" w:rsidR="00105057" w:rsidRPr="00935810" w:rsidRDefault="00105057" w:rsidP="00105057">
      <w:pPr>
        <w:pStyle w:val="Verso"/>
      </w:pPr>
      <w:r w:rsidRPr="00935810">
        <w:tab/>
      </w:r>
      <w:r w:rsidRPr="00935810">
        <w:tab/>
      </w:r>
      <w:r w:rsidRPr="00935810">
        <w:tab/>
        <w:t xml:space="preserve">  ¿Podría, </w:t>
      </w:r>
      <w:proofErr w:type="spellStart"/>
      <w:r w:rsidRPr="00935810">
        <w:t>Nise</w:t>
      </w:r>
      <w:proofErr w:type="spellEnd"/>
      <w:r w:rsidRPr="00935810">
        <w:t xml:space="preserve"> hermosa,</w:t>
      </w:r>
      <w:r w:rsidRPr="00935810">
        <w:tab/>
      </w:r>
      <w:r w:rsidRPr="00935810">
        <w:tab/>
      </w:r>
      <w:r w:rsidRPr="00935810">
        <w:tab/>
      </w:r>
      <w:r w:rsidRPr="00935810">
        <w:tab/>
        <w:t xml:space="preserve">  </w:t>
      </w:r>
    </w:p>
    <w:p w14:paraId="73DD4602" w14:textId="77777777" w:rsidR="00105057" w:rsidRPr="00935810" w:rsidRDefault="00105057" w:rsidP="00105057">
      <w:pPr>
        <w:pStyle w:val="Verso"/>
      </w:pPr>
      <w:r w:rsidRPr="00935810">
        <w:tab/>
      </w:r>
      <w:r w:rsidRPr="00935810">
        <w:tab/>
      </w:r>
      <w:r w:rsidRPr="00935810">
        <w:tab/>
        <w:t>la fortuna mudable hacer de suerte</w:t>
      </w:r>
      <w:r w:rsidRPr="00935810">
        <w:tab/>
      </w:r>
      <w:r w:rsidRPr="00935810">
        <w:tab/>
        <w:t xml:space="preserve"> </w:t>
      </w:r>
    </w:p>
    <w:p w14:paraId="0AD3A235" w14:textId="77777777" w:rsidR="00105057" w:rsidRPr="00935810" w:rsidRDefault="00105057" w:rsidP="00105057">
      <w:pPr>
        <w:pStyle w:val="Verso"/>
      </w:pPr>
      <w:r w:rsidRPr="00935810">
        <w:tab/>
      </w:r>
      <w:r w:rsidRPr="00935810">
        <w:tab/>
      </w:r>
      <w:r w:rsidRPr="00935810">
        <w:tab/>
        <w:t xml:space="preserve">que fueses de </w:t>
      </w:r>
      <w:proofErr w:type="gramStart"/>
      <w:r w:rsidRPr="00935810">
        <w:t>otro esposa</w:t>
      </w:r>
      <w:proofErr w:type="gramEnd"/>
      <w:r w:rsidRPr="00935810">
        <w:t>?</w:t>
      </w:r>
    </w:p>
    <w:p w14:paraId="18D1F5C5" w14:textId="49CE3698" w:rsidR="00105057" w:rsidRPr="00105057" w:rsidRDefault="00105057" w:rsidP="00105057">
      <w:pPr>
        <w:pStyle w:val="Personaje"/>
      </w:pPr>
      <w:proofErr w:type="spellStart"/>
      <w:r w:rsidRPr="00105057">
        <w:t>Nise</w:t>
      </w:r>
      <w:proofErr w:type="spellEnd"/>
    </w:p>
    <w:p w14:paraId="740278E2" w14:textId="105E9DA1" w:rsidR="00105057" w:rsidRPr="00935810" w:rsidRDefault="00105057" w:rsidP="00105057">
      <w:pPr>
        <w:pStyle w:val="Verso"/>
      </w:pPr>
      <w:r w:rsidRPr="00935810">
        <w:tab/>
      </w:r>
      <w:r w:rsidRPr="00935810">
        <w:tab/>
      </w:r>
      <w:r w:rsidRPr="00935810">
        <w:tab/>
        <w:t>Ninguna cosa contra amor es fuerte,</w:t>
      </w:r>
    </w:p>
    <w:p w14:paraId="1DE467B2" w14:textId="77777777" w:rsidR="00105057" w:rsidRPr="00935810" w:rsidRDefault="00105057" w:rsidP="00105057">
      <w:pPr>
        <w:pStyle w:val="Verso"/>
      </w:pPr>
      <w:r w:rsidRPr="00935810">
        <w:tab/>
      </w:r>
      <w:r w:rsidRPr="00935810">
        <w:tab/>
      </w:r>
      <w:r w:rsidRPr="00935810">
        <w:tab/>
        <w:t>porque si le importuna,</w:t>
      </w:r>
    </w:p>
    <w:p w14:paraId="5E6AD93A" w14:textId="471C1B68" w:rsidR="00105057" w:rsidRPr="00935810" w:rsidRDefault="00105057" w:rsidP="00105057">
      <w:pPr>
        <w:pStyle w:val="Verso"/>
      </w:pPr>
      <w:r w:rsidRPr="00935810">
        <w:tab/>
      </w:r>
      <w:r w:rsidRPr="00935810">
        <w:tab/>
      </w:r>
      <w:r w:rsidRPr="00935810">
        <w:tab/>
        <w:t>arrastra del cabello a la fortuna.</w:t>
      </w:r>
      <w:r w:rsidRPr="00935810">
        <w:tab/>
      </w:r>
      <w:r w:rsidRPr="00935810">
        <w:tab/>
      </w:r>
      <w:r w:rsidRPr="00935810">
        <w:tab/>
        <w:t xml:space="preserve">  </w:t>
      </w:r>
    </w:p>
    <w:p w14:paraId="441C5D70" w14:textId="77777777" w:rsidR="00105057" w:rsidRPr="00935810" w:rsidRDefault="00105057" w:rsidP="00105057">
      <w:pPr>
        <w:pStyle w:val="Verso"/>
      </w:pPr>
      <w:r w:rsidRPr="00935810">
        <w:tab/>
      </w:r>
      <w:r w:rsidRPr="00935810">
        <w:tab/>
      </w:r>
      <w:r w:rsidRPr="00935810">
        <w:tab/>
        <w:t xml:space="preserve">  Mas tú, si en otro estado</w:t>
      </w:r>
      <w:r w:rsidRPr="00935810">
        <w:tab/>
      </w:r>
      <w:r w:rsidRPr="00935810">
        <w:tab/>
      </w:r>
      <w:r w:rsidRPr="00935810">
        <w:tab/>
        <w:t xml:space="preserve"> </w:t>
      </w:r>
    </w:p>
    <w:p w14:paraId="0F396396" w14:textId="77777777" w:rsidR="00105057" w:rsidRPr="00935810" w:rsidRDefault="00105057" w:rsidP="00105057">
      <w:pPr>
        <w:pStyle w:val="Verso"/>
      </w:pPr>
      <w:r w:rsidRPr="00935810">
        <w:tab/>
      </w:r>
      <w:r w:rsidRPr="00935810">
        <w:tab/>
      </w:r>
      <w:r w:rsidRPr="00935810">
        <w:tab/>
        <w:t>te pusiese el discurso de los cielos,</w:t>
      </w:r>
    </w:p>
    <w:p w14:paraId="27AE396D" w14:textId="77777777" w:rsidR="00105057" w:rsidRPr="00935810" w:rsidRDefault="00105057" w:rsidP="00105057">
      <w:pPr>
        <w:pStyle w:val="Verso"/>
      </w:pPr>
      <w:r w:rsidRPr="00935810">
        <w:tab/>
      </w:r>
      <w:r w:rsidRPr="00935810">
        <w:tab/>
      </w:r>
      <w:r w:rsidRPr="00935810">
        <w:tab/>
        <w:t>esta fe que me has dado</w:t>
      </w:r>
    </w:p>
    <w:p w14:paraId="61DDCC75" w14:textId="77777777" w:rsidR="00105057" w:rsidRPr="00935810" w:rsidRDefault="00105057" w:rsidP="00105057">
      <w:pPr>
        <w:pStyle w:val="Verso"/>
      </w:pPr>
      <w:r w:rsidRPr="00935810">
        <w:tab/>
      </w:r>
      <w:r w:rsidRPr="00935810">
        <w:tab/>
      </w:r>
      <w:r w:rsidRPr="00935810">
        <w:tab/>
        <w:t>¿podría faltar en ti?</w:t>
      </w:r>
      <w:r w:rsidRPr="00935810">
        <w:tab/>
      </w:r>
    </w:p>
    <w:p w14:paraId="79056BB4" w14:textId="6001BF7E" w:rsidR="00105057" w:rsidRPr="00105057" w:rsidRDefault="00105057" w:rsidP="00105057">
      <w:pPr>
        <w:pStyle w:val="Personaje"/>
      </w:pPr>
      <w:r w:rsidRPr="00105057">
        <w:t>Nuño</w:t>
      </w:r>
    </w:p>
    <w:p w14:paraId="14F997BF" w14:textId="27E78C7D" w:rsidR="00105057" w:rsidRPr="00935810" w:rsidRDefault="00105057" w:rsidP="00D77F06">
      <w:pPr>
        <w:pStyle w:val="Partidoincial"/>
      </w:pPr>
      <w:r w:rsidRPr="00935810">
        <w:tab/>
      </w:r>
      <w:r w:rsidRPr="00935810">
        <w:tab/>
      </w:r>
      <w:r w:rsidRPr="00935810">
        <w:tab/>
      </w:r>
      <w:r w:rsidRPr="00935810">
        <w:tab/>
      </w:r>
      <w:r w:rsidRPr="00935810">
        <w:tab/>
        <w:t xml:space="preserve">         Solos los celos</w:t>
      </w:r>
    </w:p>
    <w:p w14:paraId="463F3BCD" w14:textId="1C544D4F" w:rsidR="00105057" w:rsidRPr="00935810" w:rsidRDefault="00105057" w:rsidP="00D77F06">
      <w:pPr>
        <w:pStyle w:val="Partidofinal"/>
      </w:pPr>
      <w:r w:rsidRPr="00935810">
        <w:tab/>
      </w:r>
      <w:r w:rsidRPr="00935810">
        <w:tab/>
      </w:r>
      <w:r w:rsidRPr="00935810">
        <w:tab/>
        <w:t>podrán al amor mío</w:t>
      </w:r>
      <w:r w:rsidRPr="00935810">
        <w:tab/>
      </w:r>
      <w:r w:rsidRPr="00935810">
        <w:tab/>
      </w:r>
      <w:r w:rsidRPr="00935810">
        <w:tab/>
      </w:r>
      <w:r w:rsidRPr="00935810">
        <w:tab/>
      </w:r>
      <w:r w:rsidRPr="00935810">
        <w:tab/>
        <w:t xml:space="preserve">  </w:t>
      </w:r>
    </w:p>
    <w:p w14:paraId="02E5F0E8" w14:textId="77777777" w:rsidR="00105057" w:rsidRPr="00935810" w:rsidRDefault="00105057" w:rsidP="00105057">
      <w:pPr>
        <w:pStyle w:val="Verso"/>
      </w:pPr>
      <w:r w:rsidRPr="00935810">
        <w:tab/>
      </w:r>
      <w:r w:rsidRPr="00935810">
        <w:tab/>
      </w:r>
      <w:r w:rsidRPr="00935810">
        <w:tab/>
        <w:t>volver atrás, y de su curso el río,</w:t>
      </w:r>
      <w:r w:rsidRPr="00935810">
        <w:tab/>
      </w:r>
      <w:r w:rsidRPr="00935810">
        <w:tab/>
        <w:t xml:space="preserve"> </w:t>
      </w:r>
    </w:p>
    <w:p w14:paraId="4A57A80E" w14:textId="77777777" w:rsidR="00105057" w:rsidRPr="00935810" w:rsidRDefault="00105057" w:rsidP="00105057">
      <w:pPr>
        <w:pStyle w:val="Verso"/>
      </w:pPr>
      <w:r w:rsidRPr="00935810">
        <w:tab/>
      </w:r>
      <w:r w:rsidRPr="00935810">
        <w:tab/>
      </w:r>
      <w:r w:rsidRPr="00935810">
        <w:tab/>
        <w:t xml:space="preserve">  no las varias mudanzas</w:t>
      </w:r>
    </w:p>
    <w:p w14:paraId="1FD70EA3" w14:textId="77777777" w:rsidR="00105057" w:rsidRPr="00935810" w:rsidRDefault="00105057" w:rsidP="00105057">
      <w:pPr>
        <w:pStyle w:val="Verso"/>
      </w:pPr>
      <w:r w:rsidRPr="00935810">
        <w:tab/>
      </w:r>
      <w:r w:rsidRPr="00935810">
        <w:tab/>
      </w:r>
      <w:r w:rsidRPr="00935810">
        <w:tab/>
        <w:t>que el tiempo hace en las humanas cosas.</w:t>
      </w:r>
    </w:p>
    <w:p w14:paraId="3281762E" w14:textId="2B9F8C11" w:rsidR="00105057" w:rsidRPr="00105057" w:rsidRDefault="00105057" w:rsidP="00105057">
      <w:pPr>
        <w:pStyle w:val="Personaje"/>
      </w:pPr>
      <w:proofErr w:type="spellStart"/>
      <w:r w:rsidRPr="00105057">
        <w:t>Nise</w:t>
      </w:r>
      <w:proofErr w:type="spellEnd"/>
    </w:p>
    <w:p w14:paraId="18593CC3" w14:textId="7BD842A4" w:rsidR="00105057" w:rsidRPr="00935810" w:rsidRDefault="00105057" w:rsidP="00105057">
      <w:pPr>
        <w:pStyle w:val="Verso"/>
      </w:pPr>
      <w:r w:rsidRPr="00935810">
        <w:tab/>
      </w:r>
      <w:r w:rsidRPr="00935810">
        <w:tab/>
      </w:r>
      <w:r w:rsidRPr="00935810">
        <w:tab/>
        <w:t>Mejores esperanzas</w:t>
      </w:r>
    </w:p>
    <w:p w14:paraId="327CCB80" w14:textId="77777777" w:rsidR="00105057" w:rsidRPr="00935810" w:rsidRDefault="00105057" w:rsidP="00F1234C">
      <w:pPr>
        <w:pStyle w:val="Partidoincial"/>
      </w:pPr>
      <w:r w:rsidRPr="00935810">
        <w:tab/>
      </w:r>
      <w:r w:rsidRPr="00935810">
        <w:tab/>
      </w:r>
      <w:r w:rsidRPr="00935810">
        <w:tab/>
        <w:t xml:space="preserve">te da mi amor. </w:t>
      </w:r>
    </w:p>
    <w:p w14:paraId="5386C3A2" w14:textId="740BF01F" w:rsidR="00105057" w:rsidRPr="00105057" w:rsidRDefault="00105057" w:rsidP="00105057">
      <w:pPr>
        <w:pStyle w:val="Personaje"/>
      </w:pPr>
      <w:r w:rsidRPr="00105057">
        <w:t>Nuño</w:t>
      </w:r>
    </w:p>
    <w:p w14:paraId="7897ABFD" w14:textId="313B85BF" w:rsidR="00105057" w:rsidRPr="00935810" w:rsidRDefault="00105057" w:rsidP="00F1234C">
      <w:pPr>
        <w:pStyle w:val="Partidofinal"/>
      </w:pPr>
      <w:r w:rsidRPr="00935810">
        <w:tab/>
      </w:r>
      <w:r w:rsidRPr="00935810">
        <w:tab/>
      </w:r>
      <w:r w:rsidRPr="00935810">
        <w:tab/>
      </w:r>
      <w:r w:rsidRPr="00935810">
        <w:tab/>
        <w:t xml:space="preserve">            Las dudas temerosas</w:t>
      </w:r>
      <w:r w:rsidRPr="00935810">
        <w:tab/>
      </w:r>
      <w:r w:rsidRPr="00935810">
        <w:tab/>
      </w:r>
      <w:r w:rsidRPr="00935810">
        <w:tab/>
        <w:t xml:space="preserve">  </w:t>
      </w:r>
    </w:p>
    <w:p w14:paraId="6DADF57B" w14:textId="77777777" w:rsidR="00105057" w:rsidRPr="00935810" w:rsidRDefault="00105057" w:rsidP="00105057">
      <w:pPr>
        <w:pStyle w:val="Verso"/>
      </w:pPr>
      <w:r w:rsidRPr="00935810">
        <w:tab/>
      </w:r>
      <w:r w:rsidRPr="00935810">
        <w:tab/>
      </w:r>
      <w:r w:rsidRPr="00935810">
        <w:tab/>
        <w:t>de celos me atormentan.</w:t>
      </w:r>
      <w:r w:rsidRPr="00935810">
        <w:tab/>
      </w:r>
      <w:r w:rsidRPr="00935810">
        <w:tab/>
      </w:r>
      <w:r w:rsidRPr="00935810">
        <w:tab/>
        <w:t xml:space="preserve"> </w:t>
      </w:r>
    </w:p>
    <w:p w14:paraId="66332ED2" w14:textId="54982A85" w:rsidR="00105057" w:rsidRPr="00105057" w:rsidRDefault="00105057" w:rsidP="00105057">
      <w:pPr>
        <w:pStyle w:val="Personaje"/>
      </w:pPr>
      <w:proofErr w:type="spellStart"/>
      <w:r w:rsidRPr="00105057">
        <w:t>Nise</w:t>
      </w:r>
      <w:proofErr w:type="spellEnd"/>
    </w:p>
    <w:p w14:paraId="6C819614" w14:textId="3BC01AA7" w:rsidR="00105057" w:rsidRPr="00DC27D2" w:rsidRDefault="00105057" w:rsidP="00DC27D2">
      <w:pPr>
        <w:pStyle w:val="Verso"/>
      </w:pPr>
      <w:r w:rsidRPr="00935810">
        <w:tab/>
      </w:r>
      <w:r w:rsidRPr="00935810">
        <w:tab/>
      </w:r>
      <w:r w:rsidRPr="00935810">
        <w:tab/>
        <w:t>Pues yo pienso que entonces le acrecientan.</w:t>
      </w:r>
    </w:p>
    <w:p w14:paraId="309AFD8C" w14:textId="0867567C" w:rsidR="00BE68A1" w:rsidRDefault="00FE3989" w:rsidP="00033664">
      <w:pPr>
        <w:pStyle w:val="Acot"/>
      </w:pPr>
      <w:r w:rsidRPr="00935810">
        <w:t>Sale Silverio, labrador. Diga para sí:</w:t>
      </w:r>
    </w:p>
    <w:p w14:paraId="4EC6D39A" w14:textId="06C488CF" w:rsidR="001F24B5" w:rsidRDefault="001F24B5" w:rsidP="001F24B5">
      <w:pPr>
        <w:pStyle w:val="Personaje"/>
      </w:pPr>
      <w:r w:rsidRPr="00935810">
        <w:t>Silverio</w:t>
      </w:r>
    </w:p>
    <w:p w14:paraId="55ED3717" w14:textId="77777777" w:rsidR="00033664" w:rsidRPr="00FE3989" w:rsidRDefault="00033664" w:rsidP="00033664">
      <w:pPr>
        <w:rPr>
          <w:rFonts w:asciiTheme="majorBidi" w:hAnsiTheme="majorBidi" w:cstheme="majorBidi"/>
        </w:rPr>
      </w:pPr>
      <w:r w:rsidRPr="00FE3989">
        <w:rPr>
          <w:rFonts w:asciiTheme="majorBidi" w:hAnsiTheme="majorBidi" w:cstheme="majorBidi"/>
        </w:rPr>
        <w:t>$décimas</w:t>
      </w:r>
    </w:p>
    <w:p w14:paraId="3CC11270" w14:textId="77777777" w:rsidR="00033664" w:rsidRPr="00033664" w:rsidRDefault="00033664" w:rsidP="00033664">
      <w:pPr>
        <w:pStyle w:val="Verso"/>
      </w:pPr>
    </w:p>
    <w:p w14:paraId="73FEC9D1" w14:textId="70F48864" w:rsidR="001F24B5" w:rsidRPr="00935810" w:rsidRDefault="001F24B5" w:rsidP="001F24B5">
      <w:pPr>
        <w:pStyle w:val="Verso"/>
      </w:pPr>
      <w:r w:rsidRPr="00935810">
        <w:tab/>
      </w:r>
      <w:r w:rsidRPr="00935810">
        <w:tab/>
        <w:t xml:space="preserve">  ¡Que nunca quiere mi suerte</w:t>
      </w:r>
    </w:p>
    <w:p w14:paraId="109156D5" w14:textId="77777777" w:rsidR="001F24B5" w:rsidRPr="00935810" w:rsidRDefault="001F24B5" w:rsidP="001F24B5">
      <w:pPr>
        <w:pStyle w:val="Verso"/>
      </w:pPr>
      <w:r w:rsidRPr="00935810">
        <w:tab/>
      </w:r>
      <w:r w:rsidRPr="00935810">
        <w:tab/>
      </w:r>
      <w:r w:rsidRPr="00935810">
        <w:tab/>
        <w:t>que esté sola la ocasión</w:t>
      </w:r>
    </w:p>
    <w:p w14:paraId="32BCDF41" w14:textId="79C46C0B" w:rsidR="001F24B5" w:rsidRPr="00935810" w:rsidRDefault="001F24B5" w:rsidP="001F24B5">
      <w:pPr>
        <w:pStyle w:val="Verso"/>
      </w:pPr>
      <w:r w:rsidRPr="00935810">
        <w:tab/>
      </w:r>
      <w:r w:rsidRPr="00935810">
        <w:tab/>
      </w:r>
      <w:r w:rsidRPr="00935810">
        <w:tab/>
        <w:t>de mi celosa afición</w:t>
      </w:r>
      <w:r w:rsidRPr="00935810">
        <w:tab/>
      </w:r>
      <w:r w:rsidRPr="00935810">
        <w:tab/>
      </w:r>
      <w:r w:rsidRPr="00935810">
        <w:tab/>
      </w:r>
      <w:r w:rsidRPr="00935810">
        <w:tab/>
      </w:r>
      <w:r w:rsidRPr="00935810">
        <w:tab/>
        <w:t xml:space="preserve">   </w:t>
      </w:r>
    </w:p>
    <w:p w14:paraId="12CD8B18" w14:textId="77777777" w:rsidR="001F24B5" w:rsidRPr="00935810" w:rsidRDefault="001F24B5" w:rsidP="001F24B5">
      <w:pPr>
        <w:pStyle w:val="Verso"/>
      </w:pPr>
      <w:r w:rsidRPr="00935810">
        <w:tab/>
      </w:r>
      <w:r w:rsidRPr="00935810">
        <w:tab/>
      </w:r>
      <w:r w:rsidRPr="00935810">
        <w:tab/>
        <w:t>y de mi temprana muerte!</w:t>
      </w:r>
      <w:r w:rsidRPr="00935810">
        <w:tab/>
      </w:r>
      <w:r w:rsidRPr="00935810">
        <w:tab/>
      </w:r>
      <w:r w:rsidRPr="00935810">
        <w:tab/>
        <w:t xml:space="preserve"> </w:t>
      </w:r>
    </w:p>
    <w:p w14:paraId="725DE052" w14:textId="77777777" w:rsidR="001F24B5" w:rsidRPr="00935810" w:rsidRDefault="001F24B5" w:rsidP="001F24B5">
      <w:pPr>
        <w:pStyle w:val="Verso"/>
      </w:pPr>
      <w:r w:rsidRPr="00935810">
        <w:lastRenderedPageBreak/>
        <w:tab/>
      </w:r>
      <w:r w:rsidRPr="00935810">
        <w:tab/>
      </w:r>
      <w:r w:rsidRPr="00935810">
        <w:tab/>
        <w:t>¡Que siempre tengo de verte</w:t>
      </w:r>
    </w:p>
    <w:p w14:paraId="1673AA5E" w14:textId="77777777" w:rsidR="001F24B5" w:rsidRPr="00935810" w:rsidRDefault="001F24B5" w:rsidP="001F24B5">
      <w:pPr>
        <w:pStyle w:val="Verso"/>
      </w:pPr>
      <w:r w:rsidRPr="00935810">
        <w:tab/>
      </w:r>
      <w:r w:rsidRPr="00935810">
        <w:tab/>
      </w:r>
      <w:r w:rsidRPr="00935810">
        <w:tab/>
        <w:t>como a vid que al olmo enlaza!</w:t>
      </w:r>
    </w:p>
    <w:p w14:paraId="6E5BA64C" w14:textId="77777777" w:rsidR="001F24B5" w:rsidRPr="00935810" w:rsidRDefault="001F24B5" w:rsidP="001F24B5">
      <w:pPr>
        <w:pStyle w:val="Verso"/>
      </w:pPr>
      <w:r w:rsidRPr="00935810">
        <w:tab/>
      </w:r>
      <w:r w:rsidRPr="00935810">
        <w:tab/>
      </w:r>
      <w:r w:rsidRPr="00935810">
        <w:tab/>
        <w:t>¿Qué vano edificio traza</w:t>
      </w:r>
    </w:p>
    <w:p w14:paraId="4D079CC2" w14:textId="7F71CC8A" w:rsidR="001F24B5" w:rsidRPr="00935810" w:rsidRDefault="001F24B5" w:rsidP="001F24B5">
      <w:pPr>
        <w:pStyle w:val="Verso"/>
      </w:pPr>
      <w:r w:rsidRPr="00935810">
        <w:tab/>
      </w:r>
      <w:r w:rsidRPr="00935810">
        <w:tab/>
      </w:r>
      <w:r w:rsidRPr="00935810">
        <w:tab/>
        <w:t>esta esperanza engañosa</w:t>
      </w:r>
      <w:r w:rsidRPr="00935810">
        <w:tab/>
      </w:r>
      <w:r w:rsidRPr="00935810">
        <w:tab/>
      </w:r>
      <w:r w:rsidRPr="00935810">
        <w:tab/>
      </w:r>
      <w:r w:rsidRPr="00935810">
        <w:tab/>
        <w:t xml:space="preserve">  </w:t>
      </w:r>
    </w:p>
    <w:p w14:paraId="38158EBA" w14:textId="77777777" w:rsidR="001F24B5" w:rsidRPr="00935810" w:rsidRDefault="001F24B5" w:rsidP="001F24B5">
      <w:pPr>
        <w:pStyle w:val="Verso"/>
      </w:pPr>
      <w:r w:rsidRPr="00935810">
        <w:tab/>
      </w:r>
      <w:r w:rsidRPr="00935810">
        <w:tab/>
      </w:r>
      <w:r w:rsidRPr="00935810">
        <w:tab/>
        <w:t>que ve el morir y, celosa,</w:t>
      </w:r>
      <w:r w:rsidRPr="00935810">
        <w:tab/>
      </w:r>
      <w:r w:rsidRPr="00935810">
        <w:tab/>
      </w:r>
      <w:r w:rsidRPr="00935810">
        <w:tab/>
        <w:t xml:space="preserve"> </w:t>
      </w:r>
    </w:p>
    <w:p w14:paraId="2E113DA7" w14:textId="77777777" w:rsidR="001F24B5" w:rsidRPr="00935810" w:rsidRDefault="001F24B5" w:rsidP="001F24B5">
      <w:pPr>
        <w:pStyle w:val="Verso"/>
      </w:pPr>
      <w:r w:rsidRPr="00935810">
        <w:tab/>
      </w:r>
      <w:r w:rsidRPr="00935810">
        <w:tab/>
      </w:r>
      <w:r w:rsidRPr="00935810">
        <w:tab/>
        <w:t>el ligero viento abraza?</w:t>
      </w:r>
    </w:p>
    <w:p w14:paraId="6676FF77" w14:textId="77777777" w:rsidR="001F24B5" w:rsidRPr="00935810" w:rsidRDefault="001F24B5" w:rsidP="001F24B5">
      <w:pPr>
        <w:pStyle w:val="Verso"/>
      </w:pPr>
      <w:r w:rsidRPr="00935810">
        <w:tab/>
      </w:r>
      <w:r w:rsidRPr="00935810">
        <w:tab/>
      </w:r>
      <w:r w:rsidRPr="00935810">
        <w:tab/>
        <w:t xml:space="preserve">  Dolores habrá probado</w:t>
      </w:r>
    </w:p>
    <w:p w14:paraId="7E336339" w14:textId="77777777" w:rsidR="001F24B5" w:rsidRPr="00935810" w:rsidRDefault="001F24B5" w:rsidP="001F24B5">
      <w:pPr>
        <w:pStyle w:val="Verso"/>
      </w:pPr>
      <w:r w:rsidRPr="00935810">
        <w:tab/>
      </w:r>
      <w:r w:rsidRPr="00935810">
        <w:tab/>
      </w:r>
      <w:r w:rsidRPr="00935810">
        <w:tab/>
        <w:t>algún enfermo, y sufrido</w:t>
      </w:r>
    </w:p>
    <w:p w14:paraId="14729099" w14:textId="4BC0D5B9" w:rsidR="001F24B5" w:rsidRPr="00935810" w:rsidRDefault="001F24B5" w:rsidP="001F24B5">
      <w:pPr>
        <w:pStyle w:val="Verso"/>
      </w:pPr>
      <w:r w:rsidRPr="00935810">
        <w:tab/>
      </w:r>
      <w:r w:rsidRPr="00935810">
        <w:tab/>
      </w:r>
      <w:r w:rsidRPr="00935810">
        <w:tab/>
        <w:t>la medicina el herido,</w:t>
      </w:r>
      <w:r w:rsidRPr="00935810">
        <w:tab/>
      </w:r>
      <w:r w:rsidRPr="00935810">
        <w:tab/>
      </w:r>
      <w:r w:rsidRPr="00935810">
        <w:tab/>
      </w:r>
      <w:r w:rsidRPr="00935810">
        <w:tab/>
      </w:r>
      <w:r w:rsidRPr="00935810">
        <w:tab/>
        <w:t xml:space="preserve">  </w:t>
      </w:r>
    </w:p>
    <w:p w14:paraId="0A22000C" w14:textId="77777777" w:rsidR="001F24B5" w:rsidRPr="00935810" w:rsidRDefault="001F24B5" w:rsidP="001F24B5">
      <w:pPr>
        <w:pStyle w:val="Verso"/>
      </w:pPr>
      <w:r w:rsidRPr="00935810">
        <w:tab/>
      </w:r>
      <w:r w:rsidRPr="00935810">
        <w:tab/>
      </w:r>
      <w:r w:rsidRPr="00935810">
        <w:tab/>
        <w:t>y el fuego ardiente el soldado,</w:t>
      </w:r>
      <w:r w:rsidRPr="00935810">
        <w:tab/>
      </w:r>
      <w:r w:rsidRPr="00935810">
        <w:tab/>
      </w:r>
    </w:p>
    <w:p w14:paraId="55688441" w14:textId="77777777" w:rsidR="001F24B5" w:rsidRPr="00935810" w:rsidRDefault="001F24B5" w:rsidP="001F24B5">
      <w:pPr>
        <w:pStyle w:val="Verso"/>
      </w:pPr>
      <w:r w:rsidRPr="00935810">
        <w:tab/>
      </w:r>
      <w:r w:rsidRPr="00935810">
        <w:tab/>
      </w:r>
      <w:r w:rsidRPr="00935810">
        <w:tab/>
        <w:t>pero todo comparado</w:t>
      </w:r>
    </w:p>
    <w:p w14:paraId="25A69EC9" w14:textId="77777777" w:rsidR="001F24B5" w:rsidRPr="00935810" w:rsidRDefault="001F24B5" w:rsidP="001F24B5">
      <w:pPr>
        <w:pStyle w:val="Verso"/>
      </w:pPr>
      <w:r w:rsidRPr="00935810">
        <w:tab/>
      </w:r>
      <w:r w:rsidRPr="00935810">
        <w:tab/>
      </w:r>
      <w:r w:rsidRPr="00935810">
        <w:tab/>
        <w:t>a cuidados que dan celos,</w:t>
      </w:r>
    </w:p>
    <w:p w14:paraId="04265173" w14:textId="77777777" w:rsidR="001F24B5" w:rsidRPr="00935810" w:rsidRDefault="001F24B5" w:rsidP="001F24B5">
      <w:pPr>
        <w:pStyle w:val="Verso"/>
      </w:pPr>
      <w:r w:rsidRPr="00935810">
        <w:tab/>
      </w:r>
      <w:r w:rsidRPr="00935810">
        <w:tab/>
      </w:r>
      <w:r w:rsidRPr="00935810">
        <w:tab/>
        <w:t xml:space="preserve">no hay dolor, fuego ni hielos   </w:t>
      </w:r>
    </w:p>
    <w:p w14:paraId="4D0F66BE" w14:textId="3FD40355" w:rsidR="001F24B5" w:rsidRPr="00935810" w:rsidRDefault="001F24B5" w:rsidP="001F24B5">
      <w:pPr>
        <w:pStyle w:val="Verso"/>
      </w:pPr>
      <w:r w:rsidRPr="00935810">
        <w:tab/>
      </w:r>
      <w:r w:rsidRPr="00935810">
        <w:tab/>
      </w:r>
      <w:r w:rsidRPr="00935810">
        <w:tab/>
        <w:t>que tengan tanto rigor</w:t>
      </w:r>
      <w:r w:rsidRPr="00935810">
        <w:tab/>
      </w:r>
      <w:r w:rsidRPr="00935810">
        <w:tab/>
      </w:r>
      <w:r w:rsidRPr="00935810">
        <w:tab/>
      </w:r>
      <w:r w:rsidRPr="00935810">
        <w:tab/>
      </w:r>
      <w:r w:rsidRPr="00935810">
        <w:tab/>
        <w:t xml:space="preserve">  </w:t>
      </w:r>
    </w:p>
    <w:p w14:paraId="62E5692D" w14:textId="77777777" w:rsidR="001F24B5" w:rsidRPr="00935810" w:rsidRDefault="001F24B5" w:rsidP="001F24B5">
      <w:pPr>
        <w:pStyle w:val="Verso"/>
      </w:pPr>
      <w:r w:rsidRPr="00935810">
        <w:tab/>
      </w:r>
      <w:r w:rsidRPr="00935810">
        <w:tab/>
      </w:r>
      <w:r w:rsidRPr="00935810">
        <w:tab/>
        <w:t>como este infierno de amor</w:t>
      </w:r>
      <w:r w:rsidRPr="00935810">
        <w:tab/>
      </w:r>
      <w:r w:rsidRPr="00935810">
        <w:tab/>
      </w:r>
      <w:r w:rsidRPr="00935810">
        <w:tab/>
      </w:r>
    </w:p>
    <w:p w14:paraId="1600E19B" w14:textId="77777777" w:rsidR="001F24B5" w:rsidRPr="00935810" w:rsidRDefault="001F24B5" w:rsidP="001F24B5">
      <w:pPr>
        <w:pStyle w:val="Verso"/>
      </w:pPr>
      <w:r w:rsidRPr="00935810">
        <w:tab/>
      </w:r>
      <w:r w:rsidRPr="00935810">
        <w:tab/>
      </w:r>
      <w:r w:rsidRPr="00935810">
        <w:tab/>
        <w:t>a que condenan los cielos.</w:t>
      </w:r>
      <w:r w:rsidRPr="00935810">
        <w:tab/>
      </w:r>
    </w:p>
    <w:p w14:paraId="3ADBAD42" w14:textId="77777777" w:rsidR="001F24B5" w:rsidRPr="00935810" w:rsidRDefault="001F24B5" w:rsidP="001F24B5">
      <w:pPr>
        <w:pStyle w:val="Verso"/>
      </w:pPr>
      <w:r w:rsidRPr="00935810">
        <w:tab/>
      </w:r>
      <w:r w:rsidRPr="00935810">
        <w:tab/>
      </w:r>
      <w:r w:rsidRPr="00935810">
        <w:tab/>
        <w:t xml:space="preserve">  Primero pienso que pise</w:t>
      </w:r>
    </w:p>
    <w:p w14:paraId="18928E6D" w14:textId="77777777" w:rsidR="001F24B5" w:rsidRPr="00935810" w:rsidRDefault="001F24B5" w:rsidP="001F24B5">
      <w:pPr>
        <w:pStyle w:val="Verso"/>
      </w:pPr>
      <w:r w:rsidRPr="00935810">
        <w:tab/>
      </w:r>
      <w:r w:rsidRPr="00935810">
        <w:tab/>
      </w:r>
      <w:r w:rsidRPr="00935810">
        <w:tab/>
        <w:t xml:space="preserve">flores al prado en </w:t>
      </w:r>
      <w:proofErr w:type="spellStart"/>
      <w:r w:rsidRPr="00935810">
        <w:t>deciembre</w:t>
      </w:r>
      <w:proofErr w:type="spellEnd"/>
      <w:r w:rsidRPr="00935810">
        <w:tab/>
      </w:r>
    </w:p>
    <w:p w14:paraId="496EB015" w14:textId="4390A7A6" w:rsidR="001F24B5" w:rsidRPr="00935810" w:rsidRDefault="001F24B5" w:rsidP="001F24B5">
      <w:pPr>
        <w:pStyle w:val="Verso"/>
      </w:pPr>
      <w:r w:rsidRPr="00935810">
        <w:tab/>
      </w:r>
      <w:r w:rsidRPr="00935810">
        <w:tab/>
      </w:r>
      <w:r w:rsidRPr="00935810">
        <w:tab/>
        <w:t>y que por agosto siembre,</w:t>
      </w:r>
      <w:r w:rsidRPr="00935810">
        <w:tab/>
      </w:r>
      <w:r w:rsidRPr="00935810">
        <w:tab/>
      </w:r>
      <w:r w:rsidRPr="00935810">
        <w:tab/>
      </w:r>
      <w:r w:rsidRPr="00935810">
        <w:tab/>
        <w:t xml:space="preserve">  </w:t>
      </w:r>
    </w:p>
    <w:p w14:paraId="3665F038" w14:textId="77777777" w:rsidR="001F24B5" w:rsidRPr="00935810" w:rsidRDefault="001F24B5" w:rsidP="001F24B5">
      <w:pPr>
        <w:pStyle w:val="Verso"/>
      </w:pPr>
      <w:r w:rsidRPr="00935810">
        <w:tab/>
      </w:r>
      <w:r w:rsidRPr="00935810">
        <w:tab/>
      </w:r>
      <w:r w:rsidRPr="00935810">
        <w:tab/>
        <w:t>que divididos divise</w:t>
      </w:r>
      <w:r w:rsidRPr="00935810">
        <w:tab/>
      </w:r>
      <w:r w:rsidRPr="00935810">
        <w:tab/>
      </w:r>
      <w:r w:rsidRPr="00935810">
        <w:tab/>
      </w:r>
      <w:r w:rsidRPr="00935810">
        <w:tab/>
      </w:r>
    </w:p>
    <w:p w14:paraId="7FBD5EF8" w14:textId="77777777" w:rsidR="001F24B5" w:rsidRPr="00935810" w:rsidRDefault="001F24B5" w:rsidP="001F24B5">
      <w:pPr>
        <w:pStyle w:val="Verso"/>
      </w:pPr>
      <w:r w:rsidRPr="00935810">
        <w:tab/>
      </w:r>
      <w:r w:rsidRPr="00935810">
        <w:tab/>
      </w:r>
      <w:r w:rsidRPr="00935810">
        <w:tab/>
        <w:t xml:space="preserve">a Nuño y su bella </w:t>
      </w:r>
      <w:proofErr w:type="spellStart"/>
      <w:r w:rsidRPr="00935810">
        <w:t>Nise</w:t>
      </w:r>
      <w:proofErr w:type="spellEnd"/>
      <w:r w:rsidRPr="00935810">
        <w:t>.</w:t>
      </w:r>
    </w:p>
    <w:p w14:paraId="1EF14D00" w14:textId="77777777" w:rsidR="001F24B5" w:rsidRPr="00935810" w:rsidRDefault="001F24B5" w:rsidP="001F24B5">
      <w:pPr>
        <w:pStyle w:val="Verso"/>
      </w:pPr>
      <w:r w:rsidRPr="00935810">
        <w:tab/>
      </w:r>
      <w:r w:rsidRPr="00935810">
        <w:tab/>
      </w:r>
      <w:r w:rsidRPr="00935810">
        <w:tab/>
        <w:t>Mas pues amor me fastidia</w:t>
      </w:r>
    </w:p>
    <w:p w14:paraId="2A23CB0C" w14:textId="77777777" w:rsidR="001F24B5" w:rsidRPr="00935810" w:rsidRDefault="001F24B5" w:rsidP="001F24B5">
      <w:pPr>
        <w:pStyle w:val="Verso"/>
      </w:pPr>
      <w:r w:rsidRPr="00935810">
        <w:tab/>
      </w:r>
      <w:r w:rsidRPr="00935810">
        <w:tab/>
      </w:r>
      <w:r w:rsidRPr="00935810">
        <w:tab/>
        <w:t xml:space="preserve">y como toro </w:t>
      </w:r>
      <w:proofErr w:type="spellStart"/>
      <w:r w:rsidRPr="00935810">
        <w:t>me</w:t>
      </w:r>
      <w:proofErr w:type="spellEnd"/>
      <w:r w:rsidRPr="00935810">
        <w:t xml:space="preserve"> lidia,</w:t>
      </w:r>
    </w:p>
    <w:p w14:paraId="3A31613A" w14:textId="1F7C67FE" w:rsidR="001F24B5" w:rsidRPr="00935810" w:rsidRDefault="001F24B5" w:rsidP="001F24B5">
      <w:pPr>
        <w:pStyle w:val="Verso"/>
      </w:pPr>
      <w:r w:rsidRPr="00935810">
        <w:tab/>
      </w:r>
      <w:r w:rsidRPr="00935810">
        <w:tab/>
      </w:r>
      <w:r w:rsidRPr="00935810">
        <w:tab/>
        <w:t>yo venceré su rigor,</w:t>
      </w:r>
      <w:r w:rsidRPr="00935810">
        <w:tab/>
      </w:r>
      <w:r w:rsidRPr="00935810">
        <w:tab/>
      </w:r>
      <w:r w:rsidRPr="00935810">
        <w:tab/>
      </w:r>
      <w:r w:rsidRPr="00935810">
        <w:tab/>
      </w:r>
      <w:r w:rsidRPr="00935810">
        <w:tab/>
        <w:t xml:space="preserve">  </w:t>
      </w:r>
    </w:p>
    <w:p w14:paraId="136BCE0E" w14:textId="77777777" w:rsidR="001F24B5" w:rsidRPr="00935810" w:rsidRDefault="001F24B5" w:rsidP="001F24B5">
      <w:pPr>
        <w:pStyle w:val="Verso"/>
      </w:pPr>
      <w:r w:rsidRPr="00935810">
        <w:tab/>
      </w:r>
      <w:r w:rsidRPr="00935810">
        <w:tab/>
      </w:r>
      <w:r w:rsidRPr="00935810">
        <w:tab/>
        <w:t>porque dos que junta amor</w:t>
      </w:r>
      <w:r w:rsidRPr="00935810">
        <w:tab/>
      </w:r>
      <w:r w:rsidRPr="00935810">
        <w:tab/>
      </w:r>
      <w:r w:rsidRPr="00935810">
        <w:tab/>
        <w:t xml:space="preserve"> </w:t>
      </w:r>
    </w:p>
    <w:p w14:paraId="29CCBCB7" w14:textId="77777777" w:rsidR="001F24B5" w:rsidRPr="00935810" w:rsidRDefault="001F24B5" w:rsidP="001F24B5">
      <w:pPr>
        <w:pStyle w:val="Verso"/>
      </w:pPr>
      <w:r w:rsidRPr="00935810">
        <w:tab/>
      </w:r>
      <w:r w:rsidRPr="00935810">
        <w:tab/>
      </w:r>
      <w:r w:rsidRPr="00935810">
        <w:tab/>
        <w:t>suele dividir la envidia.</w:t>
      </w:r>
    </w:p>
    <w:p w14:paraId="5F9E99CA" w14:textId="77777777" w:rsidR="001F24B5" w:rsidRDefault="001F24B5" w:rsidP="001F24B5">
      <w:pPr>
        <w:pStyle w:val="Personaje"/>
      </w:pPr>
      <w:r w:rsidRPr="00935810">
        <w:t>Nuño</w:t>
      </w:r>
    </w:p>
    <w:p w14:paraId="2E7072DA" w14:textId="74D628D3" w:rsidR="001F24B5" w:rsidRPr="00935810" w:rsidRDefault="001F24B5" w:rsidP="001F24B5">
      <w:pPr>
        <w:pStyle w:val="Verso"/>
      </w:pPr>
      <w:r w:rsidRPr="00935810">
        <w:tab/>
      </w:r>
      <w:r w:rsidRPr="00935810">
        <w:tab/>
      </w:r>
      <w:r w:rsidRPr="00935810">
        <w:tab/>
        <w:t xml:space="preserve">  Este es Silverio. Detente,</w:t>
      </w:r>
    </w:p>
    <w:p w14:paraId="2AF2DBC8" w14:textId="77777777" w:rsidR="001F24B5" w:rsidRPr="00935810" w:rsidRDefault="001F24B5" w:rsidP="001F24B5">
      <w:pPr>
        <w:pStyle w:val="Verso"/>
      </w:pPr>
      <w:r w:rsidRPr="00935810">
        <w:tab/>
      </w:r>
      <w:r w:rsidRPr="00935810">
        <w:tab/>
      </w:r>
      <w:r w:rsidRPr="00935810">
        <w:tab/>
        <w:t>pues que sus celos conoces.</w:t>
      </w:r>
      <w:r w:rsidRPr="00935810">
        <w:tab/>
      </w:r>
    </w:p>
    <w:p w14:paraId="358955B4" w14:textId="77777777" w:rsidR="001F24B5" w:rsidRDefault="001F24B5" w:rsidP="001F24B5">
      <w:pPr>
        <w:pStyle w:val="Personaje"/>
      </w:pPr>
      <w:proofErr w:type="spellStart"/>
      <w:r w:rsidRPr="00935810">
        <w:t>Nise</w:t>
      </w:r>
      <w:proofErr w:type="spellEnd"/>
    </w:p>
    <w:p w14:paraId="41E63F2E" w14:textId="1C59F11D" w:rsidR="001F24B5" w:rsidRPr="00935810" w:rsidRDefault="001F24B5" w:rsidP="001F24B5">
      <w:pPr>
        <w:pStyle w:val="Verso"/>
      </w:pPr>
      <w:r w:rsidRPr="00935810">
        <w:tab/>
      </w:r>
      <w:r w:rsidRPr="00935810">
        <w:tab/>
      </w:r>
      <w:r w:rsidRPr="00935810">
        <w:tab/>
        <w:t>Gritos, relinchos y voces</w:t>
      </w:r>
      <w:r w:rsidRPr="00935810">
        <w:tab/>
      </w:r>
      <w:r w:rsidRPr="00935810">
        <w:tab/>
      </w:r>
      <w:r w:rsidRPr="00935810">
        <w:tab/>
      </w:r>
      <w:r w:rsidRPr="00935810">
        <w:tab/>
        <w:t xml:space="preserve">  </w:t>
      </w:r>
    </w:p>
    <w:p w14:paraId="3912920A" w14:textId="77777777" w:rsidR="001F24B5" w:rsidRPr="00935810" w:rsidRDefault="001F24B5" w:rsidP="001F24B5">
      <w:pPr>
        <w:pStyle w:val="Verso"/>
      </w:pPr>
      <w:r w:rsidRPr="00935810">
        <w:tab/>
      </w:r>
      <w:r w:rsidRPr="00935810">
        <w:tab/>
      </w:r>
      <w:r w:rsidRPr="00935810">
        <w:tab/>
        <w:t>suenan, Nuño, de la gente</w:t>
      </w:r>
      <w:r w:rsidRPr="00935810">
        <w:tab/>
      </w:r>
      <w:r w:rsidRPr="00935810">
        <w:tab/>
      </w:r>
      <w:r w:rsidRPr="00935810">
        <w:tab/>
        <w:t xml:space="preserve"> </w:t>
      </w:r>
    </w:p>
    <w:p w14:paraId="18796AAB" w14:textId="77777777" w:rsidR="001F24B5" w:rsidRPr="00935810" w:rsidRDefault="001F24B5" w:rsidP="001F24B5">
      <w:pPr>
        <w:pStyle w:val="Verso"/>
      </w:pPr>
      <w:r w:rsidRPr="00935810">
        <w:lastRenderedPageBreak/>
        <w:tab/>
      </w:r>
      <w:r w:rsidRPr="00935810">
        <w:tab/>
      </w:r>
      <w:r w:rsidRPr="00935810">
        <w:tab/>
        <w:t>que va por agua a la fuente.</w:t>
      </w:r>
    </w:p>
    <w:p w14:paraId="36CDABA1" w14:textId="77777777" w:rsidR="001F24B5" w:rsidRDefault="001F24B5" w:rsidP="001F24B5">
      <w:pPr>
        <w:pStyle w:val="Personaje"/>
      </w:pPr>
      <w:r w:rsidRPr="00935810">
        <w:t>Nuño</w:t>
      </w:r>
    </w:p>
    <w:p w14:paraId="04FDDE38" w14:textId="07CB600A" w:rsidR="001F24B5" w:rsidRPr="00935810" w:rsidRDefault="001F24B5" w:rsidP="001F24B5">
      <w:pPr>
        <w:pStyle w:val="Verso"/>
      </w:pPr>
      <w:r w:rsidRPr="00935810">
        <w:tab/>
      </w:r>
      <w:r w:rsidRPr="00935810">
        <w:tab/>
      </w:r>
      <w:r w:rsidRPr="00935810">
        <w:tab/>
        <w:t>Sin duda hay baile esta tarde.</w:t>
      </w:r>
    </w:p>
    <w:p w14:paraId="6498A8A4" w14:textId="77777777" w:rsidR="001F24B5" w:rsidRDefault="001F24B5" w:rsidP="001F24B5">
      <w:pPr>
        <w:pStyle w:val="Personaje"/>
      </w:pPr>
      <w:proofErr w:type="spellStart"/>
      <w:r w:rsidRPr="00935810">
        <w:t>Nise</w:t>
      </w:r>
      <w:proofErr w:type="spellEnd"/>
    </w:p>
    <w:p w14:paraId="1A42B162" w14:textId="3FD6211D" w:rsidR="001F24B5" w:rsidRPr="00935810" w:rsidRDefault="001F24B5" w:rsidP="001F24B5">
      <w:pPr>
        <w:pStyle w:val="Verso"/>
      </w:pPr>
      <w:r w:rsidRPr="00935810">
        <w:tab/>
      </w:r>
      <w:r w:rsidRPr="00935810">
        <w:tab/>
      </w:r>
      <w:r w:rsidRPr="00935810">
        <w:tab/>
        <w:t>¿Quieres tú, mi bien, que aguarde?</w:t>
      </w:r>
    </w:p>
    <w:p w14:paraId="0E40161D" w14:textId="77777777" w:rsidR="001F24B5" w:rsidRDefault="001F24B5" w:rsidP="001F24B5">
      <w:pPr>
        <w:pStyle w:val="Personaje"/>
      </w:pPr>
      <w:r w:rsidRPr="00935810">
        <w:t>Nuño</w:t>
      </w:r>
    </w:p>
    <w:p w14:paraId="0B9BC86F" w14:textId="79EE1E56" w:rsidR="001F24B5" w:rsidRPr="00935810" w:rsidRDefault="001F24B5" w:rsidP="001F24B5">
      <w:pPr>
        <w:pStyle w:val="Verso"/>
      </w:pPr>
      <w:r w:rsidRPr="00935810">
        <w:tab/>
      </w:r>
      <w:r w:rsidRPr="00935810">
        <w:tab/>
      </w:r>
      <w:r w:rsidRPr="00935810">
        <w:tab/>
        <w:t xml:space="preserve">Aguarda, </w:t>
      </w:r>
      <w:proofErr w:type="gramStart"/>
      <w:r w:rsidRPr="00935810">
        <w:t>que</w:t>
      </w:r>
      <w:proofErr w:type="gramEnd"/>
      <w:r w:rsidRPr="00935810">
        <w:t xml:space="preserve"> aunque los cielos</w:t>
      </w:r>
      <w:r w:rsidRPr="00935810">
        <w:tab/>
      </w:r>
      <w:r w:rsidRPr="00935810">
        <w:tab/>
      </w:r>
      <w:r w:rsidRPr="00935810">
        <w:tab/>
        <w:t xml:space="preserve">  </w:t>
      </w:r>
    </w:p>
    <w:p w14:paraId="7264F6E7" w14:textId="77777777" w:rsidR="001F24B5" w:rsidRPr="00935810" w:rsidRDefault="001F24B5" w:rsidP="001F24B5">
      <w:pPr>
        <w:pStyle w:val="Verso"/>
      </w:pPr>
      <w:r w:rsidRPr="00935810">
        <w:tab/>
      </w:r>
      <w:r w:rsidRPr="00935810">
        <w:tab/>
      </w:r>
      <w:r w:rsidRPr="00935810">
        <w:tab/>
        <w:t>hacen cobardes los celos,</w:t>
      </w:r>
      <w:r w:rsidRPr="00935810">
        <w:tab/>
      </w:r>
      <w:r w:rsidRPr="00935810">
        <w:tab/>
      </w:r>
      <w:r w:rsidRPr="00935810">
        <w:tab/>
        <w:t xml:space="preserve"> </w:t>
      </w:r>
    </w:p>
    <w:p w14:paraId="2660FF0B" w14:textId="77777777" w:rsidR="001F24B5" w:rsidRPr="00935810" w:rsidRDefault="001F24B5" w:rsidP="001F24B5">
      <w:pPr>
        <w:pStyle w:val="Verso"/>
      </w:pPr>
      <w:r w:rsidRPr="00935810">
        <w:tab/>
      </w:r>
      <w:r w:rsidRPr="00935810">
        <w:tab/>
      </w:r>
      <w:r w:rsidRPr="00935810">
        <w:tab/>
        <w:t>nunca el amor fue cobarde.</w:t>
      </w:r>
    </w:p>
    <w:p w14:paraId="72C62051" w14:textId="0220B4AE" w:rsidR="00326E92" w:rsidRPr="00DC27D2" w:rsidRDefault="001F24B5" w:rsidP="00DC27D2">
      <w:pPr>
        <w:pStyle w:val="Acot"/>
      </w:pPr>
      <w:r w:rsidRPr="00935810">
        <w:t xml:space="preserve">Salgan </w:t>
      </w:r>
      <w:proofErr w:type="spellStart"/>
      <w:r w:rsidRPr="00935810">
        <w:t>Dórida</w:t>
      </w:r>
      <w:proofErr w:type="spellEnd"/>
      <w:r w:rsidRPr="00935810">
        <w:t xml:space="preserve"> y Marcia, labradoras, con cantarillos, y </w:t>
      </w:r>
      <w:r w:rsidR="00D939A2">
        <w:t>@</w:t>
      </w:r>
      <w:r w:rsidRPr="00935810">
        <w:t xml:space="preserve">Bato y </w:t>
      </w:r>
      <w:proofErr w:type="spellStart"/>
      <w:r w:rsidRPr="00935810">
        <w:t>Lucindo</w:t>
      </w:r>
      <w:proofErr w:type="spellEnd"/>
      <w:r w:rsidRPr="00935810">
        <w:t>, labradores, Bato a lo gracioso, y los músicos</w:t>
      </w:r>
    </w:p>
    <w:p w14:paraId="462188B2" w14:textId="56D69904" w:rsidR="00326E92" w:rsidRDefault="00326E92" w:rsidP="00326E92">
      <w:pPr>
        <w:pStyle w:val="Personaje"/>
      </w:pPr>
      <w:r w:rsidRPr="00935810">
        <w:t>Bato</w:t>
      </w:r>
    </w:p>
    <w:p w14:paraId="01B90BAB" w14:textId="54910BD8" w:rsidR="00033664" w:rsidRPr="00033664" w:rsidRDefault="00033664" w:rsidP="00033664">
      <w:pPr>
        <w:rPr>
          <w:rFonts w:ascii="Times New Roman" w:hAnsi="Times New Roman"/>
        </w:rPr>
      </w:pPr>
      <w:r>
        <w:t>$</w:t>
      </w:r>
      <w:r w:rsidRPr="00641F15">
        <w:rPr>
          <w:rFonts w:ascii="Times New Roman" w:hAnsi="Times New Roman"/>
        </w:rPr>
        <w:t>redondillas</w:t>
      </w:r>
    </w:p>
    <w:p w14:paraId="729B03BA" w14:textId="574D28C2" w:rsidR="00326E92" w:rsidRPr="00935810" w:rsidRDefault="00326E92" w:rsidP="00326E92">
      <w:pPr>
        <w:pStyle w:val="Verso"/>
      </w:pPr>
      <w:r w:rsidRPr="00935810">
        <w:tab/>
      </w:r>
      <w:r w:rsidRPr="00935810">
        <w:tab/>
      </w:r>
      <w:r w:rsidRPr="00935810">
        <w:tab/>
        <w:t xml:space="preserve">  Deja, </w:t>
      </w:r>
      <w:proofErr w:type="spellStart"/>
      <w:r w:rsidRPr="00935810">
        <w:t>Dórida</w:t>
      </w:r>
      <w:proofErr w:type="spellEnd"/>
      <w:r w:rsidRPr="00935810">
        <w:t>, por Dios,</w:t>
      </w:r>
    </w:p>
    <w:p w14:paraId="3FEAE264" w14:textId="77777777" w:rsidR="00326E92" w:rsidRPr="00935810" w:rsidRDefault="00326E92" w:rsidP="00F1234C">
      <w:pPr>
        <w:pStyle w:val="Partidoincial"/>
      </w:pPr>
      <w:r w:rsidRPr="00935810">
        <w:tab/>
      </w:r>
      <w:r w:rsidRPr="00935810">
        <w:tab/>
      </w:r>
      <w:r w:rsidRPr="00935810">
        <w:tab/>
        <w:t>la cantarilla.</w:t>
      </w:r>
    </w:p>
    <w:p w14:paraId="6875368B" w14:textId="73BA5E2A" w:rsidR="00326E92" w:rsidRDefault="00326E92" w:rsidP="00326E92">
      <w:pPr>
        <w:pStyle w:val="Personaje"/>
      </w:pPr>
      <w:proofErr w:type="spellStart"/>
      <w:r w:rsidRPr="00935810">
        <w:t>Dórida</w:t>
      </w:r>
      <w:proofErr w:type="spellEnd"/>
    </w:p>
    <w:p w14:paraId="30FBFEDB" w14:textId="4FA72CDC" w:rsidR="00326E92" w:rsidRPr="00935810" w:rsidRDefault="00326E92" w:rsidP="00F1234C">
      <w:pPr>
        <w:pStyle w:val="Partidofinal"/>
      </w:pPr>
      <w:r w:rsidRPr="00935810">
        <w:tab/>
      </w:r>
      <w:r w:rsidRPr="00935810">
        <w:tab/>
      </w:r>
      <w:r w:rsidRPr="00935810">
        <w:tab/>
        <w:t xml:space="preserve">         </w:t>
      </w:r>
      <w:r>
        <w:t xml:space="preserve">         </w:t>
      </w:r>
      <w:r w:rsidRPr="00935810">
        <w:t>No haré.</w:t>
      </w:r>
    </w:p>
    <w:p w14:paraId="7F6B74BA" w14:textId="5869FC5B" w:rsidR="00326E92" w:rsidRDefault="00326E92" w:rsidP="00326E92">
      <w:pPr>
        <w:pStyle w:val="Personaje"/>
      </w:pPr>
      <w:r w:rsidRPr="00935810">
        <w:t>Bato</w:t>
      </w:r>
    </w:p>
    <w:p w14:paraId="4E6CD9F2" w14:textId="2848798A" w:rsidR="00326E92" w:rsidRPr="00935810" w:rsidRDefault="00326E92" w:rsidP="00326E92">
      <w:pPr>
        <w:pStyle w:val="Verso"/>
      </w:pPr>
      <w:r w:rsidRPr="00935810">
        <w:tab/>
      </w:r>
      <w:r w:rsidRPr="00935810">
        <w:tab/>
      </w:r>
      <w:r w:rsidRPr="00935810">
        <w:tab/>
        <w:t>O suelta o la quebraré.</w:t>
      </w:r>
      <w:r w:rsidRPr="00935810">
        <w:tab/>
      </w:r>
      <w:r w:rsidRPr="00935810">
        <w:tab/>
      </w:r>
      <w:r w:rsidRPr="00935810">
        <w:tab/>
      </w:r>
      <w:r w:rsidRPr="00935810">
        <w:tab/>
        <w:t xml:space="preserve">  </w:t>
      </w:r>
    </w:p>
    <w:p w14:paraId="51F8838E" w14:textId="45DBCF5B" w:rsidR="00326E92" w:rsidRDefault="00326E92" w:rsidP="00326E92">
      <w:pPr>
        <w:pStyle w:val="Personaje"/>
      </w:pPr>
      <w:r w:rsidRPr="00935810">
        <w:t>Marcia</w:t>
      </w:r>
    </w:p>
    <w:p w14:paraId="40F1F035" w14:textId="2BE081AE" w:rsidR="00326E92" w:rsidRPr="00935810" w:rsidRDefault="00326E92" w:rsidP="00326E92">
      <w:pPr>
        <w:pStyle w:val="Verso"/>
      </w:pPr>
      <w:r w:rsidRPr="00935810">
        <w:tab/>
        <w:t xml:space="preserve"> </w:t>
      </w:r>
      <w:r w:rsidRPr="00935810">
        <w:tab/>
      </w:r>
      <w:r>
        <w:t xml:space="preserve">           </w:t>
      </w:r>
      <w:r w:rsidRPr="00935810">
        <w:t>¡Pesados estáis los dos!</w:t>
      </w:r>
      <w:r w:rsidRPr="00935810">
        <w:tab/>
      </w:r>
      <w:r w:rsidRPr="00935810">
        <w:tab/>
      </w:r>
      <w:r w:rsidRPr="00935810">
        <w:tab/>
        <w:t xml:space="preserve"> </w:t>
      </w:r>
    </w:p>
    <w:p w14:paraId="70E718B2" w14:textId="6CAB4E9C" w:rsidR="00326E92" w:rsidRDefault="00326E92" w:rsidP="00326E92">
      <w:pPr>
        <w:pStyle w:val="Personaje"/>
      </w:pPr>
      <w:proofErr w:type="spellStart"/>
      <w:r w:rsidRPr="00935810">
        <w:t>Lucindo</w:t>
      </w:r>
      <w:proofErr w:type="spellEnd"/>
    </w:p>
    <w:p w14:paraId="1C98EC2F" w14:textId="315F0D7E" w:rsidR="00326E92" w:rsidRPr="00935810" w:rsidRDefault="00326E92" w:rsidP="00326E92">
      <w:pPr>
        <w:pStyle w:val="Verso"/>
      </w:pPr>
      <w:r w:rsidRPr="00935810">
        <w:tab/>
      </w:r>
      <w:r w:rsidRPr="00935810">
        <w:tab/>
        <w:t xml:space="preserve">  </w:t>
      </w:r>
      <w:r>
        <w:t xml:space="preserve">            </w:t>
      </w:r>
      <w:r w:rsidRPr="00935810">
        <w:t>Más vosotras, pues queréis</w:t>
      </w:r>
    </w:p>
    <w:p w14:paraId="31A99321" w14:textId="77777777" w:rsidR="00326E92" w:rsidRPr="00935810" w:rsidRDefault="00326E92" w:rsidP="00326E92">
      <w:pPr>
        <w:pStyle w:val="Verso"/>
      </w:pPr>
      <w:r w:rsidRPr="00935810">
        <w:tab/>
      </w:r>
      <w:r w:rsidRPr="00935810">
        <w:tab/>
      </w:r>
      <w:r w:rsidRPr="00935810">
        <w:tab/>
        <w:t>salir sin bailar del prado.</w:t>
      </w:r>
    </w:p>
    <w:p w14:paraId="6CDC3EA5" w14:textId="585C368D" w:rsidR="00326E92" w:rsidRDefault="00326E92" w:rsidP="00326E92">
      <w:pPr>
        <w:pStyle w:val="Personaje"/>
      </w:pPr>
      <w:proofErr w:type="spellStart"/>
      <w:r w:rsidRPr="00935810">
        <w:t>Dórida</w:t>
      </w:r>
      <w:proofErr w:type="spellEnd"/>
    </w:p>
    <w:p w14:paraId="517E1A7A" w14:textId="2B7888CE" w:rsidR="00326E92" w:rsidRPr="00935810" w:rsidRDefault="00326E92" w:rsidP="00326E92">
      <w:pPr>
        <w:pStyle w:val="Verso"/>
      </w:pPr>
      <w:r w:rsidRPr="00935810">
        <w:tab/>
      </w:r>
      <w:r w:rsidRPr="00935810">
        <w:tab/>
      </w:r>
      <w:r>
        <w:t xml:space="preserve">            </w:t>
      </w:r>
      <w:r w:rsidRPr="00935810">
        <w:t xml:space="preserve">¡Ah, </w:t>
      </w:r>
      <w:proofErr w:type="gramStart"/>
      <w:r w:rsidRPr="00935810">
        <w:t>Bato, no seas pesado!</w:t>
      </w:r>
      <w:proofErr w:type="gramEnd"/>
    </w:p>
    <w:p w14:paraId="237430E1" w14:textId="3B83E69B" w:rsidR="00326E92" w:rsidRDefault="00326E92" w:rsidP="00326E92">
      <w:pPr>
        <w:pStyle w:val="Personaje"/>
      </w:pPr>
      <w:r w:rsidRPr="00935810">
        <w:t>Bato</w:t>
      </w:r>
    </w:p>
    <w:p w14:paraId="6DCA8AB7" w14:textId="04B4B443" w:rsidR="00326E92" w:rsidRPr="00935810" w:rsidRDefault="00326E92" w:rsidP="00326E92">
      <w:pPr>
        <w:pStyle w:val="Verso"/>
      </w:pPr>
      <w:r w:rsidRPr="00935810">
        <w:tab/>
      </w:r>
      <w:r w:rsidRPr="00935810">
        <w:tab/>
      </w:r>
      <w:r w:rsidRPr="00935810">
        <w:tab/>
        <w:t>¡Donaire, por Dios, tenéis!</w:t>
      </w:r>
      <w:r w:rsidRPr="00935810">
        <w:tab/>
      </w:r>
      <w:r w:rsidRPr="00935810">
        <w:tab/>
      </w:r>
      <w:r w:rsidRPr="00935810">
        <w:tab/>
      </w:r>
      <w:r w:rsidRPr="00935810">
        <w:tab/>
        <w:t xml:space="preserve">  </w:t>
      </w:r>
    </w:p>
    <w:p w14:paraId="0E388ADD" w14:textId="77777777" w:rsidR="00326E92" w:rsidRPr="00935810" w:rsidRDefault="00326E92" w:rsidP="00F1234C">
      <w:pPr>
        <w:pStyle w:val="Partidoincial"/>
      </w:pPr>
      <w:r w:rsidRPr="00935810">
        <w:tab/>
      </w:r>
      <w:r w:rsidRPr="00935810">
        <w:tab/>
      </w:r>
      <w:r w:rsidRPr="00935810">
        <w:tab/>
        <w:t xml:space="preserve">  ¡O quiebro o bailen!</w:t>
      </w:r>
      <w:r w:rsidRPr="00935810">
        <w:tab/>
      </w:r>
      <w:r w:rsidRPr="00935810">
        <w:tab/>
      </w:r>
      <w:r w:rsidRPr="00935810">
        <w:tab/>
      </w:r>
      <w:r w:rsidRPr="00935810">
        <w:tab/>
        <w:t xml:space="preserve"> </w:t>
      </w:r>
    </w:p>
    <w:p w14:paraId="5E0D47B0" w14:textId="3E8404B4" w:rsidR="00326E92" w:rsidRDefault="00326E92" w:rsidP="00326E92">
      <w:pPr>
        <w:pStyle w:val="Personaje"/>
      </w:pPr>
      <w:r w:rsidRPr="00935810">
        <w:t>Marcia</w:t>
      </w:r>
    </w:p>
    <w:p w14:paraId="2A3407D8" w14:textId="454EFFAB" w:rsidR="00326E92" w:rsidRPr="00935810" w:rsidRDefault="00326E92" w:rsidP="00F1234C">
      <w:pPr>
        <w:pStyle w:val="Partidofinal"/>
      </w:pPr>
      <w:r w:rsidRPr="00935810">
        <w:tab/>
      </w:r>
      <w:r w:rsidRPr="00935810">
        <w:tab/>
      </w:r>
      <w:r w:rsidRPr="00935810">
        <w:tab/>
      </w:r>
      <w:r w:rsidRPr="00935810">
        <w:tab/>
        <w:t xml:space="preserve">          </w:t>
      </w:r>
      <w:r>
        <w:t xml:space="preserve">         </w:t>
      </w:r>
      <w:r w:rsidRPr="00935810">
        <w:t xml:space="preserve">  Espera,</w:t>
      </w:r>
      <w:r w:rsidRPr="00935810">
        <w:tab/>
      </w:r>
      <w:r w:rsidRPr="00935810">
        <w:tab/>
        <w:t xml:space="preserve"> </w:t>
      </w:r>
    </w:p>
    <w:p w14:paraId="291DAEDB" w14:textId="77777777" w:rsidR="00326E92" w:rsidRPr="00935810" w:rsidRDefault="00326E92" w:rsidP="00326E92">
      <w:pPr>
        <w:pStyle w:val="Verso"/>
      </w:pPr>
      <w:r w:rsidRPr="00935810">
        <w:tab/>
      </w:r>
      <w:r w:rsidRPr="00935810">
        <w:tab/>
      </w:r>
      <w:r w:rsidRPr="00935810">
        <w:tab/>
        <w:t xml:space="preserve">que </w:t>
      </w:r>
      <w:proofErr w:type="spellStart"/>
      <w:r w:rsidRPr="00935810">
        <w:t>Nise</w:t>
      </w:r>
      <w:proofErr w:type="spellEnd"/>
      <w:r w:rsidRPr="00935810">
        <w:t xml:space="preserve"> está allí también.</w:t>
      </w:r>
    </w:p>
    <w:p w14:paraId="65C76ECB" w14:textId="2EF2427B" w:rsidR="00326E92" w:rsidRDefault="00326E92" w:rsidP="00326E92">
      <w:pPr>
        <w:pStyle w:val="Personaje"/>
      </w:pPr>
      <w:proofErr w:type="spellStart"/>
      <w:r w:rsidRPr="00935810">
        <w:t>Lucindo</w:t>
      </w:r>
      <w:proofErr w:type="spellEnd"/>
    </w:p>
    <w:p w14:paraId="72C9C2AD" w14:textId="34D016D6" w:rsidR="00326E92" w:rsidRPr="00935810" w:rsidRDefault="00326E92" w:rsidP="00326E92">
      <w:pPr>
        <w:pStyle w:val="Verso"/>
      </w:pPr>
      <w:r w:rsidRPr="00935810">
        <w:tab/>
      </w:r>
      <w:r w:rsidRPr="00935810">
        <w:tab/>
      </w:r>
      <w:r>
        <w:t xml:space="preserve">               </w:t>
      </w:r>
      <w:r w:rsidRPr="00935810">
        <w:t>Nadie bailará más bien.</w:t>
      </w:r>
    </w:p>
    <w:p w14:paraId="199DB41C" w14:textId="52135243" w:rsidR="00326E92" w:rsidRDefault="00326E92" w:rsidP="00326E92">
      <w:pPr>
        <w:pStyle w:val="Personaje"/>
      </w:pPr>
      <w:r w:rsidRPr="00935810">
        <w:t>Marcia</w:t>
      </w:r>
    </w:p>
    <w:p w14:paraId="413E4CC0" w14:textId="6B2C69F9" w:rsidR="00326E92" w:rsidRPr="00935810" w:rsidRDefault="00326E92" w:rsidP="00326E92">
      <w:pPr>
        <w:pStyle w:val="Verso"/>
      </w:pPr>
      <w:r w:rsidRPr="00935810">
        <w:tab/>
      </w:r>
      <w:r w:rsidRPr="00935810">
        <w:tab/>
      </w:r>
      <w:r>
        <w:t xml:space="preserve">              </w:t>
      </w:r>
      <w:r w:rsidRPr="00935810">
        <w:t>Pues como ella bailar quiera</w:t>
      </w:r>
    </w:p>
    <w:p w14:paraId="0E133CCB" w14:textId="3843C214" w:rsidR="00326E92" w:rsidRPr="00935810" w:rsidRDefault="00326E92" w:rsidP="00326E92">
      <w:pPr>
        <w:pStyle w:val="Verso"/>
      </w:pPr>
      <w:r w:rsidRPr="00935810">
        <w:tab/>
      </w:r>
      <w:r w:rsidRPr="00935810">
        <w:tab/>
      </w:r>
      <w:r w:rsidRPr="00935810">
        <w:tab/>
        <w:t xml:space="preserve">  </w:t>
      </w:r>
      <w:r>
        <w:t xml:space="preserve">  </w:t>
      </w:r>
      <w:r w:rsidRPr="00935810">
        <w:t>hoy habrá baile en la fuente.</w:t>
      </w:r>
      <w:r w:rsidRPr="00935810">
        <w:tab/>
      </w:r>
      <w:r w:rsidRPr="00935810">
        <w:tab/>
      </w:r>
      <w:r w:rsidRPr="00935810">
        <w:tab/>
        <w:t xml:space="preserve">  </w:t>
      </w:r>
    </w:p>
    <w:p w14:paraId="76B5F8A7" w14:textId="3E111A13" w:rsidR="00326E92" w:rsidRDefault="00326E92" w:rsidP="00326E92">
      <w:pPr>
        <w:pStyle w:val="Personaje"/>
      </w:pPr>
      <w:r w:rsidRPr="00935810">
        <w:lastRenderedPageBreak/>
        <w:t>Bato</w:t>
      </w:r>
    </w:p>
    <w:p w14:paraId="130FDF76" w14:textId="79316328" w:rsidR="00326E92" w:rsidRPr="00935810" w:rsidRDefault="00326E92" w:rsidP="00326E92">
      <w:pPr>
        <w:pStyle w:val="Verso"/>
      </w:pPr>
      <w:r w:rsidRPr="00935810">
        <w:tab/>
      </w:r>
      <w:r w:rsidRPr="00935810">
        <w:tab/>
      </w:r>
      <w:r w:rsidRPr="00935810">
        <w:tab/>
      </w:r>
      <w:proofErr w:type="spellStart"/>
      <w:r w:rsidRPr="00935810">
        <w:t>Nise</w:t>
      </w:r>
      <w:proofErr w:type="spellEnd"/>
      <w:r w:rsidRPr="00935810">
        <w:t>, a la fuente ha llegado</w:t>
      </w:r>
      <w:r w:rsidRPr="00935810">
        <w:tab/>
      </w:r>
      <w:r w:rsidRPr="00935810">
        <w:tab/>
      </w:r>
      <w:r w:rsidRPr="00935810">
        <w:tab/>
        <w:t xml:space="preserve"> </w:t>
      </w:r>
    </w:p>
    <w:p w14:paraId="62FC6FAE" w14:textId="77777777" w:rsidR="00326E92" w:rsidRPr="00935810" w:rsidRDefault="00326E92" w:rsidP="00326E92">
      <w:pPr>
        <w:pStyle w:val="Verso"/>
      </w:pPr>
      <w:r w:rsidRPr="00935810">
        <w:tab/>
      </w:r>
      <w:r w:rsidRPr="00935810">
        <w:tab/>
      </w:r>
      <w:r w:rsidRPr="00935810">
        <w:tab/>
        <w:t>todo lo mejor del prado.</w:t>
      </w:r>
    </w:p>
    <w:p w14:paraId="3E30B458" w14:textId="6D836ACF" w:rsidR="00326E92" w:rsidRDefault="00326E92" w:rsidP="00326E92">
      <w:pPr>
        <w:pStyle w:val="Personaje"/>
      </w:pPr>
      <w:proofErr w:type="spellStart"/>
      <w:r w:rsidRPr="00935810">
        <w:t>Nise</w:t>
      </w:r>
      <w:proofErr w:type="spellEnd"/>
    </w:p>
    <w:p w14:paraId="095560CC" w14:textId="6DA06ADE" w:rsidR="00326E92" w:rsidRPr="00935810" w:rsidRDefault="00326E92" w:rsidP="00326E92">
      <w:pPr>
        <w:pStyle w:val="Verso"/>
      </w:pPr>
      <w:r w:rsidRPr="00935810">
        <w:tab/>
      </w:r>
      <w:r w:rsidRPr="00935810">
        <w:tab/>
      </w:r>
      <w:r w:rsidRPr="00935810">
        <w:tab/>
        <w:t>¡A fe que hay honrada gente!</w:t>
      </w:r>
    </w:p>
    <w:p w14:paraId="469A6AB7" w14:textId="2CFCCDCA" w:rsidR="00326E92" w:rsidRDefault="00326E92" w:rsidP="00326E92">
      <w:pPr>
        <w:pStyle w:val="Personaje"/>
      </w:pPr>
      <w:r w:rsidRPr="00935810">
        <w:t>Bato</w:t>
      </w:r>
    </w:p>
    <w:p w14:paraId="2B6F2BE1" w14:textId="593E5046" w:rsidR="00326E92" w:rsidRPr="00935810" w:rsidRDefault="00326E92" w:rsidP="00326E92">
      <w:pPr>
        <w:pStyle w:val="Verso"/>
      </w:pPr>
      <w:r w:rsidRPr="00935810">
        <w:tab/>
      </w:r>
      <w:r w:rsidRPr="00935810">
        <w:tab/>
      </w:r>
      <w:r w:rsidRPr="00935810">
        <w:tab/>
        <w:t xml:space="preserve">  Si tú bailas, bailarán.</w:t>
      </w:r>
    </w:p>
    <w:p w14:paraId="56700152" w14:textId="21EF88DF" w:rsidR="00326E92" w:rsidRDefault="00326E92" w:rsidP="00326E92">
      <w:pPr>
        <w:pStyle w:val="Personaje"/>
      </w:pPr>
      <w:proofErr w:type="spellStart"/>
      <w:r w:rsidRPr="00935810">
        <w:t>Nise</w:t>
      </w:r>
      <w:proofErr w:type="spellEnd"/>
    </w:p>
    <w:p w14:paraId="62F3324D" w14:textId="17F61428" w:rsidR="00326E92" w:rsidRPr="00935810" w:rsidRDefault="00326E92" w:rsidP="00326E92">
      <w:pPr>
        <w:pStyle w:val="Verso"/>
      </w:pPr>
      <w:r w:rsidRPr="00935810">
        <w:tab/>
      </w:r>
      <w:r w:rsidRPr="00935810">
        <w:tab/>
      </w:r>
      <w:r w:rsidRPr="00935810">
        <w:tab/>
        <w:t>Por mí, Bato, no dejéis</w:t>
      </w:r>
      <w:r w:rsidRPr="00935810">
        <w:tab/>
      </w:r>
      <w:r w:rsidRPr="00935810">
        <w:tab/>
      </w:r>
      <w:r w:rsidRPr="00935810">
        <w:tab/>
      </w:r>
      <w:r w:rsidRPr="00935810">
        <w:tab/>
        <w:t xml:space="preserve">  </w:t>
      </w:r>
    </w:p>
    <w:p w14:paraId="26DD8C77" w14:textId="77777777" w:rsidR="00326E92" w:rsidRPr="00935810" w:rsidRDefault="00326E92" w:rsidP="00326E92">
      <w:pPr>
        <w:pStyle w:val="Verso"/>
      </w:pPr>
      <w:r w:rsidRPr="00935810">
        <w:tab/>
      </w:r>
      <w:r w:rsidRPr="00935810">
        <w:tab/>
      </w:r>
      <w:r w:rsidRPr="00935810">
        <w:tab/>
        <w:t>la fiesta. Pero, ¿no veis</w:t>
      </w:r>
      <w:r w:rsidRPr="00935810">
        <w:tab/>
      </w:r>
      <w:r w:rsidRPr="00935810">
        <w:tab/>
      </w:r>
      <w:r w:rsidRPr="00935810">
        <w:tab/>
        <w:t xml:space="preserve"> </w:t>
      </w:r>
    </w:p>
    <w:p w14:paraId="1C627891" w14:textId="77777777" w:rsidR="00326E92" w:rsidRPr="00935810" w:rsidRDefault="00326E92" w:rsidP="00F1234C">
      <w:pPr>
        <w:pStyle w:val="Partidoincial"/>
      </w:pPr>
      <w:r w:rsidRPr="00935810">
        <w:tab/>
      </w:r>
      <w:r w:rsidRPr="00935810">
        <w:tab/>
      </w:r>
      <w:r w:rsidRPr="00935810">
        <w:tab/>
        <w:t>a Silverio?</w:t>
      </w:r>
    </w:p>
    <w:p w14:paraId="075C839A" w14:textId="03316FA9" w:rsidR="00326E92" w:rsidRDefault="00326E92" w:rsidP="00326E92">
      <w:pPr>
        <w:pStyle w:val="Personaje"/>
      </w:pPr>
      <w:proofErr w:type="spellStart"/>
      <w:r w:rsidRPr="00935810">
        <w:t>Lucindo</w:t>
      </w:r>
      <w:proofErr w:type="spellEnd"/>
    </w:p>
    <w:p w14:paraId="08B80328" w14:textId="15FE82AC" w:rsidR="00326E92" w:rsidRPr="00935810" w:rsidRDefault="00326E92" w:rsidP="00F1234C">
      <w:pPr>
        <w:pStyle w:val="Partidofinal"/>
      </w:pPr>
      <w:r w:rsidRPr="00935810">
        <w:tab/>
      </w:r>
      <w:r w:rsidRPr="00935810">
        <w:tab/>
      </w:r>
      <w:r w:rsidRPr="00935810">
        <w:tab/>
        <w:t xml:space="preserve">     </w:t>
      </w:r>
      <w:r>
        <w:t xml:space="preserve">         </w:t>
      </w:r>
      <w:r w:rsidRPr="00935810">
        <w:t xml:space="preserve">  ¡Hola, bausán!  </w:t>
      </w:r>
    </w:p>
    <w:p w14:paraId="165DDD04" w14:textId="77777777" w:rsidR="00326E92" w:rsidRPr="00935810" w:rsidRDefault="00326E92" w:rsidP="00326E92">
      <w:pPr>
        <w:pStyle w:val="Verso"/>
      </w:pPr>
      <w:r w:rsidRPr="00935810">
        <w:tab/>
      </w:r>
      <w:r w:rsidRPr="00935810">
        <w:tab/>
      </w:r>
      <w:r w:rsidRPr="00935810">
        <w:tab/>
        <w:t xml:space="preserve">  ¿Qué haces fuera de ti?</w:t>
      </w:r>
    </w:p>
    <w:p w14:paraId="3413D01D" w14:textId="7723A7C6" w:rsidR="00326E92" w:rsidRDefault="00326E92" w:rsidP="00326E92">
      <w:pPr>
        <w:pStyle w:val="Personaje"/>
      </w:pPr>
      <w:r w:rsidRPr="00935810">
        <w:t>Silverio</w:t>
      </w:r>
    </w:p>
    <w:p w14:paraId="29F4A0DF" w14:textId="664CC612" w:rsidR="00326E92" w:rsidRPr="00935810" w:rsidRDefault="00326E92" w:rsidP="00326E92">
      <w:pPr>
        <w:pStyle w:val="Verso"/>
      </w:pPr>
      <w:r w:rsidRPr="00935810">
        <w:tab/>
      </w:r>
      <w:r w:rsidRPr="00935810">
        <w:tab/>
      </w:r>
      <w:r>
        <w:t xml:space="preserve">            </w:t>
      </w:r>
      <w:r w:rsidRPr="00935810">
        <w:t xml:space="preserve">¡Oh, </w:t>
      </w:r>
      <w:proofErr w:type="spellStart"/>
      <w:r w:rsidRPr="00935810">
        <w:t>Lucindo</w:t>
      </w:r>
      <w:proofErr w:type="spellEnd"/>
      <w:r w:rsidRPr="00935810">
        <w:t>! Daba al viento</w:t>
      </w:r>
    </w:p>
    <w:p w14:paraId="28CC4A41" w14:textId="5591C250" w:rsidR="00326E92" w:rsidRPr="00935810" w:rsidRDefault="00326E92" w:rsidP="00326E92">
      <w:pPr>
        <w:pStyle w:val="Verso"/>
      </w:pPr>
      <w:r w:rsidRPr="00935810">
        <w:tab/>
      </w:r>
      <w:r w:rsidRPr="00935810">
        <w:tab/>
      </w:r>
      <w:r w:rsidRPr="00935810">
        <w:tab/>
        <w:t>las alas del pensamiento,</w:t>
      </w:r>
      <w:r w:rsidRPr="00935810">
        <w:tab/>
      </w:r>
      <w:r w:rsidRPr="00935810">
        <w:tab/>
      </w:r>
      <w:r w:rsidRPr="00935810">
        <w:tab/>
      </w:r>
      <w:r w:rsidRPr="00935810">
        <w:tab/>
        <w:t xml:space="preserve">  </w:t>
      </w:r>
    </w:p>
    <w:p w14:paraId="40495EC7" w14:textId="77777777" w:rsidR="00326E92" w:rsidRPr="00935810" w:rsidRDefault="00326E92" w:rsidP="00326E92">
      <w:pPr>
        <w:pStyle w:val="Verso"/>
      </w:pPr>
      <w:r w:rsidRPr="00935810">
        <w:tab/>
      </w:r>
      <w:r w:rsidRPr="00935810">
        <w:tab/>
      </w:r>
      <w:r w:rsidRPr="00935810">
        <w:tab/>
        <w:t>que va volando sin mí.</w:t>
      </w:r>
      <w:r w:rsidRPr="00935810">
        <w:tab/>
      </w:r>
      <w:r w:rsidRPr="00935810">
        <w:tab/>
      </w:r>
      <w:r w:rsidRPr="00935810">
        <w:tab/>
        <w:t xml:space="preserve"> </w:t>
      </w:r>
    </w:p>
    <w:p w14:paraId="00F660F9" w14:textId="06F2F04D" w:rsidR="00326E92" w:rsidRDefault="00326E92" w:rsidP="00326E92">
      <w:pPr>
        <w:pStyle w:val="Personaje"/>
      </w:pPr>
      <w:proofErr w:type="spellStart"/>
      <w:r w:rsidRPr="00935810">
        <w:t>Lucindo</w:t>
      </w:r>
      <w:proofErr w:type="spellEnd"/>
    </w:p>
    <w:p w14:paraId="59C5D6DA" w14:textId="54A49C56" w:rsidR="00326E92" w:rsidRPr="00935810" w:rsidRDefault="00326E92" w:rsidP="00326E92">
      <w:pPr>
        <w:pStyle w:val="Verso"/>
      </w:pPr>
      <w:r w:rsidRPr="00935810">
        <w:tab/>
      </w:r>
      <w:r w:rsidRPr="00935810">
        <w:tab/>
      </w:r>
      <w:r>
        <w:t xml:space="preserve">             </w:t>
      </w:r>
      <w:r w:rsidRPr="00935810">
        <w:t xml:space="preserve">  Vuelve los ojos al prado,</w:t>
      </w:r>
    </w:p>
    <w:p w14:paraId="15D04BE1" w14:textId="77777777" w:rsidR="00326E92" w:rsidRPr="00935810" w:rsidRDefault="00326E92" w:rsidP="00326E92">
      <w:pPr>
        <w:pStyle w:val="Verso"/>
      </w:pPr>
      <w:r w:rsidRPr="00935810">
        <w:tab/>
      </w:r>
      <w:r w:rsidRPr="00935810">
        <w:tab/>
      </w:r>
      <w:r w:rsidRPr="00935810">
        <w:tab/>
        <w:t xml:space="preserve">verás la flor </w:t>
      </w:r>
      <w:proofErr w:type="gramStart"/>
      <w:r w:rsidRPr="00935810">
        <w:t>del aldea</w:t>
      </w:r>
      <w:proofErr w:type="gramEnd"/>
      <w:r w:rsidRPr="00935810">
        <w:t>.</w:t>
      </w:r>
      <w:r w:rsidRPr="00935810">
        <w:tab/>
      </w:r>
    </w:p>
    <w:p w14:paraId="4898DBF5" w14:textId="2B3B240A" w:rsidR="00326E92" w:rsidRDefault="00326E92" w:rsidP="00326E92">
      <w:pPr>
        <w:pStyle w:val="Personaje"/>
      </w:pPr>
      <w:r w:rsidRPr="00935810">
        <w:t>Silverio</w:t>
      </w:r>
    </w:p>
    <w:p w14:paraId="72FBB2AE" w14:textId="5E6A3071" w:rsidR="00326E92" w:rsidRPr="00935810" w:rsidRDefault="00326E92" w:rsidP="00326E92">
      <w:pPr>
        <w:pStyle w:val="Verso"/>
      </w:pPr>
      <w:r w:rsidRPr="00935810">
        <w:tab/>
      </w:r>
      <w:r w:rsidRPr="00935810">
        <w:tab/>
      </w:r>
      <w:r>
        <w:t xml:space="preserve">            </w:t>
      </w:r>
      <w:r w:rsidRPr="00935810">
        <w:t>Para bien de todos sea</w:t>
      </w:r>
    </w:p>
    <w:p w14:paraId="3D02A30A" w14:textId="53D862A9" w:rsidR="00326E92" w:rsidRPr="00935810" w:rsidRDefault="00326E92" w:rsidP="00326E92">
      <w:pPr>
        <w:pStyle w:val="Verso"/>
      </w:pPr>
      <w:r w:rsidRPr="00935810">
        <w:tab/>
      </w:r>
      <w:r w:rsidRPr="00935810">
        <w:tab/>
      </w:r>
      <w:r w:rsidRPr="00935810">
        <w:tab/>
        <w:t>el haberos hoy juntado.</w:t>
      </w:r>
      <w:r w:rsidRPr="00935810">
        <w:tab/>
      </w:r>
      <w:r w:rsidRPr="00935810">
        <w:tab/>
      </w:r>
      <w:r w:rsidRPr="00935810">
        <w:tab/>
      </w:r>
      <w:r w:rsidRPr="00935810">
        <w:tab/>
        <w:t xml:space="preserve">  </w:t>
      </w:r>
    </w:p>
    <w:p w14:paraId="29358AC7" w14:textId="77777777" w:rsidR="00326E92" w:rsidRPr="00935810" w:rsidRDefault="00326E92" w:rsidP="00326E92">
      <w:pPr>
        <w:pStyle w:val="Verso"/>
      </w:pPr>
      <w:r w:rsidRPr="00935810">
        <w:tab/>
      </w:r>
      <w:r w:rsidRPr="00935810">
        <w:tab/>
      </w:r>
      <w:r w:rsidRPr="00935810">
        <w:tab/>
        <w:t xml:space="preserve">  </w:t>
      </w:r>
      <w:proofErr w:type="spellStart"/>
      <w:r w:rsidRPr="00935810">
        <w:t>Ea</w:t>
      </w:r>
      <w:proofErr w:type="spellEnd"/>
      <w:r w:rsidRPr="00935810">
        <w:t>, no cese por mí</w:t>
      </w:r>
      <w:r w:rsidRPr="00935810">
        <w:tab/>
      </w:r>
      <w:r w:rsidRPr="00935810">
        <w:tab/>
      </w:r>
      <w:r w:rsidRPr="00935810">
        <w:tab/>
      </w:r>
      <w:r w:rsidRPr="00935810">
        <w:tab/>
        <w:t xml:space="preserve"> </w:t>
      </w:r>
    </w:p>
    <w:p w14:paraId="0619CD76" w14:textId="77777777" w:rsidR="00326E92" w:rsidRPr="00935810" w:rsidRDefault="00326E92" w:rsidP="00326E92">
      <w:pPr>
        <w:pStyle w:val="Verso"/>
      </w:pPr>
      <w:r w:rsidRPr="00935810">
        <w:tab/>
      </w:r>
      <w:r w:rsidRPr="00935810">
        <w:tab/>
      </w:r>
      <w:r w:rsidRPr="00935810">
        <w:tab/>
        <w:t>el baile y conversación.</w:t>
      </w:r>
    </w:p>
    <w:p w14:paraId="4F9852B4" w14:textId="21A9B2D0" w:rsidR="00326E92" w:rsidRDefault="00326E92" w:rsidP="00326E92">
      <w:pPr>
        <w:pStyle w:val="Personaje"/>
      </w:pPr>
      <w:r w:rsidRPr="00935810">
        <w:t>Bato</w:t>
      </w:r>
    </w:p>
    <w:p w14:paraId="26EBE130" w14:textId="76EF262C" w:rsidR="00326E92" w:rsidRPr="00935810" w:rsidRDefault="00326E92" w:rsidP="00F1234C">
      <w:pPr>
        <w:pStyle w:val="Partidoincial"/>
      </w:pPr>
      <w:r w:rsidRPr="00935810">
        <w:tab/>
      </w:r>
      <w:r w:rsidRPr="00935810">
        <w:tab/>
      </w:r>
      <w:r w:rsidRPr="00935810">
        <w:tab/>
        <w:t>¿Bailarás?</w:t>
      </w:r>
    </w:p>
    <w:p w14:paraId="1BE2B324" w14:textId="62FF34AF" w:rsidR="00326E92" w:rsidRDefault="00326E92" w:rsidP="00326E92">
      <w:pPr>
        <w:pStyle w:val="Personaje"/>
      </w:pPr>
      <w:r w:rsidRPr="00935810">
        <w:t>Silverio</w:t>
      </w:r>
    </w:p>
    <w:p w14:paraId="422AC68E" w14:textId="761E0F6E" w:rsidR="00326E92" w:rsidRPr="00935810" w:rsidRDefault="00326E92" w:rsidP="00F1234C">
      <w:pPr>
        <w:pStyle w:val="Partidofinal"/>
      </w:pPr>
      <w:r w:rsidRPr="00935810">
        <w:tab/>
      </w:r>
      <w:r w:rsidRPr="00935810">
        <w:tab/>
      </w:r>
      <w:r w:rsidRPr="00935810">
        <w:tab/>
        <w:t xml:space="preserve">      </w:t>
      </w:r>
      <w:r>
        <w:t xml:space="preserve">           </w:t>
      </w:r>
      <w:r w:rsidRPr="00935810">
        <w:t>Bailaré al son</w:t>
      </w:r>
    </w:p>
    <w:p w14:paraId="7E100070" w14:textId="77777777" w:rsidR="00326E92" w:rsidRPr="00935810" w:rsidRDefault="00326E92" w:rsidP="00326E92">
      <w:pPr>
        <w:pStyle w:val="Verso"/>
      </w:pPr>
      <w:r w:rsidRPr="00935810">
        <w:tab/>
      </w:r>
      <w:r w:rsidRPr="00935810">
        <w:tab/>
      </w:r>
      <w:r w:rsidRPr="00935810">
        <w:tab/>
        <w:t xml:space="preserve">de la mudanza que vi.      </w:t>
      </w:r>
    </w:p>
    <w:p w14:paraId="6E3F518D" w14:textId="0E2890FA" w:rsidR="00326E92" w:rsidRDefault="00326E92" w:rsidP="00326E92">
      <w:pPr>
        <w:pStyle w:val="Personaje"/>
      </w:pPr>
      <w:proofErr w:type="spellStart"/>
      <w:r w:rsidRPr="00935810">
        <w:t>Nise</w:t>
      </w:r>
      <w:proofErr w:type="spellEnd"/>
    </w:p>
    <w:p w14:paraId="46EDB422" w14:textId="61EA22A0" w:rsidR="00326E92" w:rsidRPr="00935810" w:rsidRDefault="00326E92" w:rsidP="00F1234C">
      <w:pPr>
        <w:pStyle w:val="Partidoincial"/>
      </w:pPr>
      <w:r w:rsidRPr="00935810">
        <w:tab/>
      </w:r>
      <w:r w:rsidRPr="00935810">
        <w:tab/>
        <w:t xml:space="preserve"> </w:t>
      </w:r>
      <w:r w:rsidRPr="00935810">
        <w:tab/>
        <w:t xml:space="preserve"> ¿Quieres que baile?</w:t>
      </w:r>
    </w:p>
    <w:p w14:paraId="21875B83" w14:textId="60CE75F9" w:rsidR="00326E92" w:rsidRDefault="00326E92" w:rsidP="00326E92">
      <w:pPr>
        <w:pStyle w:val="Personaje"/>
      </w:pPr>
      <w:r w:rsidRPr="00935810">
        <w:t>Nuño</w:t>
      </w:r>
    </w:p>
    <w:p w14:paraId="2824687A" w14:textId="2A7D3C84" w:rsidR="00326E92" w:rsidRPr="00935810" w:rsidRDefault="00326E92" w:rsidP="00F1234C">
      <w:pPr>
        <w:pStyle w:val="Partidofinal"/>
      </w:pPr>
      <w:r w:rsidRPr="00935810">
        <w:tab/>
      </w:r>
      <w:r w:rsidRPr="00935810">
        <w:tab/>
        <w:t xml:space="preserve">               </w:t>
      </w:r>
      <w:r w:rsidRPr="00935810">
        <w:tab/>
        <w:t xml:space="preserve">                      Pues ¿no?,</w:t>
      </w:r>
      <w:r w:rsidRPr="00935810">
        <w:tab/>
      </w:r>
      <w:r w:rsidRPr="00935810">
        <w:tab/>
      </w:r>
      <w:r w:rsidRPr="00935810">
        <w:tab/>
        <w:t xml:space="preserve">  </w:t>
      </w:r>
    </w:p>
    <w:p w14:paraId="17C8C7EB" w14:textId="77777777" w:rsidR="00326E92" w:rsidRPr="00935810" w:rsidRDefault="00326E92" w:rsidP="00326E92">
      <w:pPr>
        <w:pStyle w:val="Verso"/>
      </w:pPr>
      <w:r w:rsidRPr="00935810">
        <w:tab/>
      </w:r>
      <w:r w:rsidRPr="00935810">
        <w:tab/>
      </w:r>
      <w:r w:rsidRPr="00935810">
        <w:tab/>
      </w:r>
      <w:proofErr w:type="spellStart"/>
      <w:r w:rsidRPr="00935810">
        <w:t>si</w:t>
      </w:r>
      <w:proofErr w:type="spellEnd"/>
      <w:r w:rsidRPr="00935810">
        <w:t>, de no querer bailar,</w:t>
      </w:r>
      <w:r w:rsidRPr="00935810">
        <w:tab/>
      </w:r>
      <w:r w:rsidRPr="00935810">
        <w:tab/>
      </w:r>
      <w:r w:rsidRPr="00935810">
        <w:tab/>
        <w:t xml:space="preserve"> </w:t>
      </w:r>
    </w:p>
    <w:p w14:paraId="0CAA53AC" w14:textId="77777777" w:rsidR="00326E92" w:rsidRPr="00935810" w:rsidRDefault="00326E92" w:rsidP="00326E92">
      <w:pPr>
        <w:pStyle w:val="Verso"/>
      </w:pPr>
      <w:r w:rsidRPr="00935810">
        <w:lastRenderedPageBreak/>
        <w:tab/>
      </w:r>
      <w:r w:rsidRPr="00935810">
        <w:tab/>
      </w:r>
      <w:r w:rsidRPr="00935810">
        <w:tab/>
        <w:t>darías que murmurar</w:t>
      </w:r>
    </w:p>
    <w:p w14:paraId="7D58A407" w14:textId="77777777" w:rsidR="00326E92" w:rsidRPr="00935810" w:rsidRDefault="00326E92" w:rsidP="00326E92">
      <w:pPr>
        <w:pStyle w:val="Verso"/>
      </w:pPr>
      <w:r w:rsidRPr="00935810">
        <w:tab/>
      </w:r>
      <w:r w:rsidRPr="00935810">
        <w:tab/>
      </w:r>
      <w:r w:rsidRPr="00935810">
        <w:tab/>
        <w:t>que te lo mandaba yo.</w:t>
      </w:r>
    </w:p>
    <w:p w14:paraId="05DFE8C5" w14:textId="79F18B61" w:rsidR="00326E92" w:rsidRDefault="00326E92" w:rsidP="00326E92">
      <w:pPr>
        <w:pStyle w:val="Personaje"/>
      </w:pPr>
      <w:r w:rsidRPr="00935810">
        <w:t>Músico</w:t>
      </w:r>
    </w:p>
    <w:p w14:paraId="4C99A9BC" w14:textId="74E199B5" w:rsidR="00326E92" w:rsidRPr="00935810" w:rsidRDefault="00326E92" w:rsidP="00326E92">
      <w:pPr>
        <w:pStyle w:val="Verso"/>
      </w:pPr>
      <w:r w:rsidRPr="00935810">
        <w:tab/>
        <w:t xml:space="preserve"> </w:t>
      </w:r>
      <w:r w:rsidRPr="00935810">
        <w:tab/>
        <w:t xml:space="preserve"> </w:t>
      </w:r>
      <w:r>
        <w:t xml:space="preserve">             </w:t>
      </w:r>
      <w:r w:rsidRPr="00935810">
        <w:t xml:space="preserve">¿Qué son </w:t>
      </w:r>
      <w:proofErr w:type="spellStart"/>
      <w:r w:rsidRPr="00935810">
        <w:t>habemos</w:t>
      </w:r>
      <w:proofErr w:type="spellEnd"/>
      <w:r w:rsidRPr="00935810">
        <w:t xml:space="preserve"> de hacer? </w:t>
      </w:r>
      <w:r w:rsidRPr="00935810">
        <w:tab/>
      </w:r>
    </w:p>
    <w:p w14:paraId="1AFE2E9A" w14:textId="244E9147" w:rsidR="00326E92" w:rsidRDefault="00326E92" w:rsidP="00326E92">
      <w:pPr>
        <w:pStyle w:val="Personaje"/>
      </w:pPr>
      <w:proofErr w:type="spellStart"/>
      <w:r w:rsidRPr="00935810">
        <w:t>Lucindo</w:t>
      </w:r>
      <w:proofErr w:type="spellEnd"/>
    </w:p>
    <w:p w14:paraId="3E11819D" w14:textId="2ACB0355" w:rsidR="00326E92" w:rsidRPr="00935810" w:rsidRDefault="00326E92" w:rsidP="00326E92">
      <w:pPr>
        <w:pStyle w:val="Verso"/>
      </w:pPr>
      <w:r w:rsidRPr="00935810">
        <w:tab/>
      </w:r>
      <w:r w:rsidRPr="00935810">
        <w:tab/>
      </w:r>
      <w:r>
        <w:t xml:space="preserve">            </w:t>
      </w:r>
      <w:r w:rsidRPr="00935810">
        <w:t>Uno que andemos en corro.</w:t>
      </w:r>
      <w:r w:rsidRPr="00935810">
        <w:tab/>
      </w:r>
      <w:r w:rsidRPr="00935810">
        <w:tab/>
      </w:r>
      <w:r w:rsidRPr="00935810">
        <w:tab/>
      </w:r>
      <w:r w:rsidRPr="00935810">
        <w:tab/>
        <w:t xml:space="preserve">  </w:t>
      </w:r>
    </w:p>
    <w:p w14:paraId="38E3D865" w14:textId="17F177FB" w:rsidR="00326E92" w:rsidRDefault="00326E92" w:rsidP="00326E92">
      <w:pPr>
        <w:pStyle w:val="Personaje"/>
      </w:pPr>
      <w:r w:rsidRPr="00935810">
        <w:t>Músico</w:t>
      </w:r>
    </w:p>
    <w:p w14:paraId="40A64897" w14:textId="352E2CEF" w:rsidR="00326E92" w:rsidRPr="00935810" w:rsidRDefault="00326E92" w:rsidP="00F1234C">
      <w:pPr>
        <w:pStyle w:val="Partidoincial"/>
      </w:pPr>
      <w:r w:rsidRPr="00935810">
        <w:tab/>
      </w:r>
      <w:r w:rsidRPr="00935810">
        <w:tab/>
      </w:r>
      <w:r>
        <w:t xml:space="preserve">           </w:t>
      </w:r>
      <w:r w:rsidRPr="00935810">
        <w:t>¡Va de letra!</w:t>
      </w:r>
      <w:r w:rsidRPr="00935810">
        <w:tab/>
      </w:r>
      <w:r w:rsidRPr="00935810">
        <w:tab/>
      </w:r>
      <w:r w:rsidRPr="00935810">
        <w:tab/>
      </w:r>
      <w:r w:rsidRPr="00935810">
        <w:tab/>
      </w:r>
      <w:r w:rsidRPr="00935810">
        <w:tab/>
        <w:t xml:space="preserve"> </w:t>
      </w:r>
    </w:p>
    <w:p w14:paraId="183DDCB5" w14:textId="1848BCAF" w:rsidR="00326E92" w:rsidRDefault="00326E92" w:rsidP="00326E92">
      <w:pPr>
        <w:pStyle w:val="Personaje"/>
      </w:pPr>
      <w:r w:rsidRPr="00935810">
        <w:t>Bato</w:t>
      </w:r>
    </w:p>
    <w:p w14:paraId="463B998E" w14:textId="74BD2B95" w:rsidR="00326E92" w:rsidRPr="00935810" w:rsidRDefault="00326E92" w:rsidP="00F1234C">
      <w:pPr>
        <w:pStyle w:val="Partidofinal"/>
      </w:pPr>
      <w:r w:rsidRPr="00935810">
        <w:tab/>
      </w:r>
      <w:r w:rsidRPr="00935810">
        <w:tab/>
      </w:r>
      <w:r w:rsidRPr="00935810">
        <w:tab/>
        <w:t xml:space="preserve">                    Ya me ahorro. </w:t>
      </w:r>
      <w:r w:rsidRPr="00935810">
        <w:tab/>
      </w:r>
      <w:r w:rsidRPr="00935810">
        <w:tab/>
      </w:r>
      <w:r w:rsidRPr="00935810">
        <w:tab/>
      </w:r>
      <w:r w:rsidRPr="00935810">
        <w:tab/>
      </w:r>
    </w:p>
    <w:p w14:paraId="642C9051" w14:textId="1CA96FCF" w:rsidR="00326E92" w:rsidRDefault="00326E92" w:rsidP="00326E92">
      <w:pPr>
        <w:pStyle w:val="Personaje"/>
      </w:pPr>
      <w:r w:rsidRPr="00935810">
        <w:t>Nuño</w:t>
      </w:r>
    </w:p>
    <w:p w14:paraId="777EA81C" w14:textId="167D68DC" w:rsidR="00326E92" w:rsidRPr="00935810" w:rsidRDefault="00326E92" w:rsidP="00326E92">
      <w:pPr>
        <w:pStyle w:val="Verso"/>
      </w:pPr>
      <w:r w:rsidRPr="00935810">
        <w:tab/>
      </w:r>
      <w:r w:rsidRPr="00935810">
        <w:tab/>
      </w:r>
      <w:r w:rsidRPr="00935810">
        <w:tab/>
        <w:t>Advertid que esto ha de ser</w:t>
      </w:r>
    </w:p>
    <w:p w14:paraId="51043DF8" w14:textId="77777777" w:rsidR="00326E92" w:rsidRPr="00935810" w:rsidRDefault="00326E92" w:rsidP="00326E92">
      <w:pPr>
        <w:pStyle w:val="Verso"/>
      </w:pPr>
      <w:r w:rsidRPr="00935810">
        <w:tab/>
      </w:r>
      <w:r w:rsidRPr="00935810">
        <w:tab/>
      </w:r>
      <w:r w:rsidRPr="00935810">
        <w:tab/>
        <w:t xml:space="preserve">  con la justa honestidad</w:t>
      </w:r>
    </w:p>
    <w:p w14:paraId="2ACA406A" w14:textId="77777777" w:rsidR="00326E92" w:rsidRPr="00935810" w:rsidRDefault="00326E92" w:rsidP="00326E92">
      <w:pPr>
        <w:pStyle w:val="Verso"/>
      </w:pPr>
      <w:r w:rsidRPr="00935810">
        <w:tab/>
      </w:r>
      <w:r w:rsidRPr="00935810">
        <w:tab/>
      </w:r>
      <w:r w:rsidRPr="00935810">
        <w:tab/>
        <w:t>y no ha de abrazar ninguno.</w:t>
      </w:r>
    </w:p>
    <w:p w14:paraId="3EC69452" w14:textId="6334E8D3" w:rsidR="00326E92" w:rsidRDefault="00326E92" w:rsidP="00326E92">
      <w:pPr>
        <w:pStyle w:val="Personaje"/>
      </w:pPr>
      <w:r w:rsidRPr="00935810">
        <w:t>Silverio</w:t>
      </w:r>
    </w:p>
    <w:p w14:paraId="2C15FCDF" w14:textId="6766F61B" w:rsidR="00326E92" w:rsidRPr="00935810" w:rsidRDefault="00326E92" w:rsidP="00326E92">
      <w:pPr>
        <w:pStyle w:val="Verso"/>
      </w:pPr>
      <w:r w:rsidRPr="00935810">
        <w:tab/>
      </w:r>
      <w:r w:rsidRPr="00935810">
        <w:tab/>
      </w:r>
      <w:r>
        <w:t xml:space="preserve">           </w:t>
      </w:r>
      <w:r w:rsidRPr="00935810">
        <w:t>Y cuando abrazase alguno,</w:t>
      </w:r>
      <w:r w:rsidRPr="00935810">
        <w:tab/>
      </w:r>
      <w:r w:rsidRPr="00935810">
        <w:tab/>
      </w:r>
      <w:r w:rsidRPr="00935810">
        <w:tab/>
      </w:r>
      <w:r w:rsidRPr="00935810">
        <w:tab/>
        <w:t xml:space="preserve">  </w:t>
      </w:r>
    </w:p>
    <w:p w14:paraId="6292D319" w14:textId="0A756549" w:rsidR="00326E92" w:rsidRPr="00935810" w:rsidRDefault="00326E92" w:rsidP="00326E92">
      <w:pPr>
        <w:pStyle w:val="Verso"/>
      </w:pPr>
      <w:r w:rsidRPr="00935810">
        <w:tab/>
      </w:r>
      <w:r w:rsidRPr="00935810">
        <w:tab/>
      </w:r>
      <w:r>
        <w:t xml:space="preserve">          </w:t>
      </w:r>
      <w:r w:rsidRPr="00935810">
        <w:t>¿no se usa en la ciudad?,</w:t>
      </w:r>
      <w:r w:rsidRPr="00935810">
        <w:tab/>
      </w:r>
      <w:r w:rsidRPr="00935810">
        <w:tab/>
      </w:r>
      <w:r w:rsidRPr="00935810">
        <w:tab/>
        <w:t xml:space="preserve"> </w:t>
      </w:r>
    </w:p>
    <w:p w14:paraId="35B948FD" w14:textId="77777777" w:rsidR="00326E92" w:rsidRPr="00935810" w:rsidRDefault="00326E92" w:rsidP="00326E92">
      <w:pPr>
        <w:pStyle w:val="Verso"/>
      </w:pPr>
      <w:r w:rsidRPr="00935810">
        <w:tab/>
      </w:r>
      <w:r w:rsidRPr="00935810">
        <w:tab/>
      </w:r>
      <w:r w:rsidRPr="00935810">
        <w:tab/>
        <w:t xml:space="preserve">  ¿lleva el Rey de eso alcabala? </w:t>
      </w:r>
    </w:p>
    <w:p w14:paraId="2E6785EA" w14:textId="54893973" w:rsidR="00326E92" w:rsidRDefault="00326E92" w:rsidP="00326E92">
      <w:pPr>
        <w:pStyle w:val="Personaje"/>
      </w:pPr>
      <w:r w:rsidRPr="00935810">
        <w:t>Nuño</w:t>
      </w:r>
    </w:p>
    <w:p w14:paraId="2031E2C3" w14:textId="45A38D10" w:rsidR="00326E92" w:rsidRPr="00935810" w:rsidRDefault="00326E92" w:rsidP="00326E92">
      <w:pPr>
        <w:pStyle w:val="Verso"/>
      </w:pPr>
      <w:r w:rsidRPr="00935810">
        <w:tab/>
      </w:r>
      <w:r w:rsidRPr="00935810">
        <w:tab/>
      </w:r>
      <w:r w:rsidRPr="00935810">
        <w:tab/>
        <w:t xml:space="preserve">Si alguno </w:t>
      </w:r>
      <w:proofErr w:type="gramStart"/>
      <w:r w:rsidRPr="00935810">
        <w:t>la</w:t>
      </w:r>
      <w:proofErr w:type="gramEnd"/>
      <w:r w:rsidRPr="00935810">
        <w:t xml:space="preserve"> diese abrazos</w:t>
      </w:r>
    </w:p>
    <w:p w14:paraId="34D505F1" w14:textId="77777777" w:rsidR="00326E92" w:rsidRPr="00935810" w:rsidRDefault="00326E92" w:rsidP="00326E92">
      <w:pPr>
        <w:pStyle w:val="Verso"/>
      </w:pPr>
      <w:r w:rsidRPr="00935810">
        <w:tab/>
      </w:r>
      <w:r w:rsidRPr="00935810">
        <w:tab/>
      </w:r>
      <w:r w:rsidRPr="00935810">
        <w:tab/>
        <w:t>a bien sé yo quién, mis brazos</w:t>
      </w:r>
    </w:p>
    <w:p w14:paraId="6B51C3BE" w14:textId="77C2AEBD" w:rsidR="00326E92" w:rsidRPr="00935810" w:rsidRDefault="00326E92" w:rsidP="00326E92">
      <w:pPr>
        <w:pStyle w:val="Verso"/>
      </w:pPr>
      <w:r w:rsidRPr="00935810">
        <w:tab/>
      </w:r>
      <w:r w:rsidRPr="00935810">
        <w:tab/>
      </w:r>
      <w:r w:rsidRPr="00935810">
        <w:tab/>
        <w:t>se la dará noramala.</w:t>
      </w:r>
      <w:r w:rsidRPr="00935810">
        <w:tab/>
      </w:r>
      <w:r w:rsidRPr="00935810">
        <w:tab/>
      </w:r>
      <w:r w:rsidRPr="00935810">
        <w:tab/>
      </w:r>
      <w:r w:rsidRPr="00935810">
        <w:tab/>
      </w:r>
      <w:r w:rsidRPr="00935810">
        <w:tab/>
        <w:t xml:space="preserve">  </w:t>
      </w:r>
    </w:p>
    <w:p w14:paraId="46F78E0D" w14:textId="22115BE5" w:rsidR="00326E92" w:rsidRDefault="00326E92" w:rsidP="00326E92">
      <w:pPr>
        <w:pStyle w:val="Personaje"/>
      </w:pPr>
      <w:r w:rsidRPr="00935810">
        <w:t>Bato</w:t>
      </w:r>
    </w:p>
    <w:p w14:paraId="3ACF3E05" w14:textId="49EDE85A" w:rsidR="00326E92" w:rsidRPr="00935810" w:rsidRDefault="00326E92" w:rsidP="00326E92">
      <w:pPr>
        <w:pStyle w:val="Verso"/>
      </w:pPr>
      <w:r w:rsidRPr="00935810">
        <w:tab/>
      </w:r>
      <w:r w:rsidRPr="00935810">
        <w:tab/>
      </w:r>
      <w:r w:rsidRPr="00935810">
        <w:tab/>
        <w:t xml:space="preserve">  Para los que han de bailar</w:t>
      </w:r>
      <w:r w:rsidRPr="00935810">
        <w:tab/>
      </w:r>
      <w:r w:rsidRPr="00935810">
        <w:tab/>
      </w:r>
      <w:r w:rsidRPr="00935810">
        <w:tab/>
        <w:t xml:space="preserve"> </w:t>
      </w:r>
    </w:p>
    <w:p w14:paraId="3B8B122B" w14:textId="77777777" w:rsidR="00326E92" w:rsidRPr="00935810" w:rsidRDefault="00326E92" w:rsidP="00326E92">
      <w:pPr>
        <w:pStyle w:val="Verso"/>
      </w:pPr>
      <w:r w:rsidRPr="00935810">
        <w:tab/>
      </w:r>
      <w:r w:rsidRPr="00935810">
        <w:tab/>
      </w:r>
      <w:r w:rsidRPr="00935810">
        <w:tab/>
        <w:t>es eso helarles los pies.</w:t>
      </w:r>
    </w:p>
    <w:p w14:paraId="3B42D67F" w14:textId="0E2B9198" w:rsidR="00326E92" w:rsidRDefault="00326E92" w:rsidP="00326E92">
      <w:pPr>
        <w:pStyle w:val="Personaje"/>
      </w:pPr>
      <w:proofErr w:type="spellStart"/>
      <w:r w:rsidRPr="00935810">
        <w:t>Lucindo</w:t>
      </w:r>
      <w:proofErr w:type="spellEnd"/>
    </w:p>
    <w:p w14:paraId="6144D8FB" w14:textId="6C52D1B8" w:rsidR="00326E92" w:rsidRPr="00935810" w:rsidRDefault="00326E92" w:rsidP="00326E92">
      <w:pPr>
        <w:pStyle w:val="Verso"/>
      </w:pPr>
      <w:r w:rsidRPr="00935810">
        <w:tab/>
      </w:r>
      <w:r w:rsidRPr="00935810">
        <w:tab/>
      </w:r>
      <w:r>
        <w:t xml:space="preserve">            </w:t>
      </w:r>
      <w:r w:rsidRPr="00935810">
        <w:t>Baila, Bato, que después</w:t>
      </w:r>
    </w:p>
    <w:p w14:paraId="2944FB76" w14:textId="77777777" w:rsidR="00326E92" w:rsidRPr="00935810" w:rsidRDefault="00326E92" w:rsidP="00326E92">
      <w:pPr>
        <w:pStyle w:val="Verso"/>
      </w:pPr>
      <w:r w:rsidRPr="00935810">
        <w:tab/>
      </w:r>
      <w:r w:rsidRPr="00935810">
        <w:tab/>
      </w:r>
      <w:r w:rsidRPr="00935810">
        <w:tab/>
        <w:t>lo podéis averiguar.</w:t>
      </w:r>
    </w:p>
    <w:p w14:paraId="32EDF8F4" w14:textId="6E747969" w:rsidR="00326E92" w:rsidRDefault="00326E92" w:rsidP="00326E92">
      <w:pPr>
        <w:pStyle w:val="Personaje"/>
      </w:pPr>
      <w:r w:rsidRPr="00935810">
        <w:t>Silverio</w:t>
      </w:r>
    </w:p>
    <w:p w14:paraId="566FB562" w14:textId="160DEF6B" w:rsidR="00326E92" w:rsidRPr="00935810" w:rsidRDefault="00326E92" w:rsidP="00326E92">
      <w:pPr>
        <w:pStyle w:val="Verso"/>
      </w:pPr>
      <w:r w:rsidRPr="00935810">
        <w:tab/>
      </w:r>
      <w:r w:rsidRPr="00935810">
        <w:tab/>
        <w:t xml:space="preserve"> </w:t>
      </w:r>
      <w:r>
        <w:t xml:space="preserve">            </w:t>
      </w:r>
      <w:r w:rsidRPr="00935810">
        <w:t xml:space="preserve"> (¡Que esto tengo de sufrir!</w:t>
      </w:r>
      <w:r w:rsidRPr="00935810">
        <w:tab/>
      </w:r>
      <w:r w:rsidRPr="00935810">
        <w:tab/>
      </w:r>
      <w:r w:rsidRPr="00935810">
        <w:tab/>
      </w:r>
      <w:r w:rsidRPr="00935810">
        <w:tab/>
        <w:t xml:space="preserve">  </w:t>
      </w:r>
      <w:r w:rsidRPr="00935810">
        <w:tab/>
      </w:r>
    </w:p>
    <w:p w14:paraId="168E5070" w14:textId="77777777" w:rsidR="00326E92" w:rsidRPr="00935810" w:rsidRDefault="00326E92" w:rsidP="00326E92">
      <w:pPr>
        <w:pStyle w:val="Verso"/>
      </w:pPr>
      <w:r w:rsidRPr="00935810">
        <w:tab/>
      </w:r>
      <w:r w:rsidRPr="00935810">
        <w:tab/>
      </w:r>
      <w:r w:rsidRPr="00935810">
        <w:tab/>
        <w:t>Mas, ¿cuándo, celos, no ha sido</w:t>
      </w:r>
      <w:r w:rsidRPr="00935810">
        <w:tab/>
      </w:r>
      <w:r w:rsidRPr="00935810">
        <w:tab/>
        <w:t xml:space="preserve"> </w:t>
      </w:r>
    </w:p>
    <w:p w14:paraId="6CB09860" w14:textId="77777777" w:rsidR="00326E92" w:rsidRPr="00935810" w:rsidRDefault="00326E92" w:rsidP="00326E92">
      <w:pPr>
        <w:pStyle w:val="Verso"/>
      </w:pPr>
      <w:r w:rsidRPr="00935810">
        <w:tab/>
      </w:r>
      <w:r w:rsidRPr="00935810">
        <w:tab/>
      </w:r>
      <w:r w:rsidRPr="00935810">
        <w:tab/>
        <w:t>cobarde un aborrecido?)</w:t>
      </w:r>
    </w:p>
    <w:p w14:paraId="0F12F05C" w14:textId="649BC566" w:rsidR="00326E92" w:rsidRDefault="00326E92" w:rsidP="00326E92">
      <w:pPr>
        <w:pStyle w:val="Personaje"/>
      </w:pPr>
      <w:r w:rsidRPr="00935810">
        <w:t>Marcia</w:t>
      </w:r>
    </w:p>
    <w:p w14:paraId="4DD283D9" w14:textId="7FD5C140" w:rsidR="00326E92" w:rsidRPr="00935810" w:rsidRDefault="00326E92" w:rsidP="00326E92">
      <w:pPr>
        <w:pStyle w:val="Verso"/>
      </w:pPr>
      <w:r w:rsidRPr="00935810">
        <w:tab/>
      </w:r>
      <w:r w:rsidRPr="00935810">
        <w:tab/>
      </w:r>
      <w:r>
        <w:t xml:space="preserve">            </w:t>
      </w:r>
      <w:r w:rsidRPr="00935810">
        <w:t>¿Esto es bailar o reñir?</w:t>
      </w:r>
    </w:p>
    <w:p w14:paraId="7B58B957" w14:textId="72A369DA" w:rsidR="00326E92" w:rsidRPr="00935810" w:rsidRDefault="00326E92" w:rsidP="00DC27D2">
      <w:pPr>
        <w:pStyle w:val="Verso"/>
      </w:pPr>
      <w:r w:rsidRPr="00935810">
        <w:tab/>
      </w:r>
      <w:r w:rsidRPr="00935810">
        <w:tab/>
        <w:t xml:space="preserve"> </w:t>
      </w:r>
      <w:r w:rsidRPr="00935810">
        <w:tab/>
        <w:t xml:space="preserve"> </w:t>
      </w:r>
      <w:proofErr w:type="spellStart"/>
      <w:r w:rsidRPr="00935810">
        <w:t>Tocá</w:t>
      </w:r>
      <w:proofErr w:type="spellEnd"/>
      <w:r w:rsidRPr="00935810">
        <w:t xml:space="preserve"> y dejaos de razones.</w:t>
      </w:r>
      <w:r w:rsidRPr="00935810">
        <w:tab/>
      </w:r>
      <w:r w:rsidRPr="00935810">
        <w:tab/>
      </w:r>
    </w:p>
    <w:p w14:paraId="2EB179EB" w14:textId="532CA42E" w:rsidR="00326E92" w:rsidRPr="00935810" w:rsidRDefault="00326E92" w:rsidP="00DC27D2">
      <w:pPr>
        <w:pStyle w:val="Acot"/>
      </w:pPr>
      <w:r w:rsidRPr="00935810">
        <w:lastRenderedPageBreak/>
        <w:t>Póngase en el puesto</w:t>
      </w:r>
    </w:p>
    <w:p w14:paraId="7D301A21" w14:textId="3967647E" w:rsidR="00326E92" w:rsidRDefault="00326E92" w:rsidP="00326E92">
      <w:pPr>
        <w:pStyle w:val="Personaje"/>
      </w:pPr>
      <w:r w:rsidRPr="00935810">
        <w:t>Bato</w:t>
      </w:r>
    </w:p>
    <w:p w14:paraId="699EE8C3" w14:textId="6C57BE65" w:rsidR="00326E92" w:rsidRPr="00935810" w:rsidRDefault="00326E92" w:rsidP="00326E92">
      <w:pPr>
        <w:pStyle w:val="Verso"/>
      </w:pPr>
      <w:r w:rsidRPr="00935810">
        <w:tab/>
      </w:r>
      <w:r w:rsidRPr="00935810">
        <w:tab/>
      </w:r>
      <w:r w:rsidRPr="00935810">
        <w:tab/>
        <w:t>Comer, bailar y rascar,</w:t>
      </w:r>
      <w:r w:rsidRPr="00935810">
        <w:tab/>
      </w:r>
      <w:r w:rsidRPr="00935810">
        <w:tab/>
      </w:r>
      <w:r w:rsidRPr="00935810">
        <w:tab/>
      </w:r>
      <w:r w:rsidRPr="00935810">
        <w:tab/>
        <w:t xml:space="preserve">  </w:t>
      </w:r>
    </w:p>
    <w:p w14:paraId="10546A1E" w14:textId="77777777" w:rsidR="00326E92" w:rsidRPr="00935810" w:rsidRDefault="00326E92" w:rsidP="00326E92">
      <w:pPr>
        <w:pStyle w:val="Verso"/>
      </w:pPr>
      <w:r w:rsidRPr="00935810">
        <w:tab/>
      </w:r>
      <w:r w:rsidRPr="00935810">
        <w:tab/>
      </w:r>
      <w:r w:rsidRPr="00935810">
        <w:tab/>
        <w:t>Marcia, todo es comenzar.</w:t>
      </w:r>
      <w:r w:rsidRPr="00935810">
        <w:tab/>
      </w:r>
      <w:r w:rsidRPr="00935810">
        <w:tab/>
      </w:r>
      <w:r w:rsidRPr="00935810">
        <w:tab/>
        <w:t xml:space="preserve"> </w:t>
      </w:r>
    </w:p>
    <w:p w14:paraId="1177BC3F" w14:textId="77777777" w:rsidR="00326E92" w:rsidRPr="00935810" w:rsidRDefault="00326E92" w:rsidP="00326E92">
      <w:pPr>
        <w:pStyle w:val="Verso"/>
      </w:pPr>
      <w:r w:rsidRPr="00935810">
        <w:tab/>
      </w:r>
      <w:r w:rsidRPr="00935810">
        <w:tab/>
      </w:r>
      <w:r w:rsidRPr="00935810">
        <w:tab/>
        <w:t>¡Presto en el puesto te pones!</w:t>
      </w:r>
    </w:p>
    <w:p w14:paraId="397D6AF8" w14:textId="77777777" w:rsidR="00326E92" w:rsidRPr="00935810" w:rsidRDefault="00326E92" w:rsidP="00326E92">
      <w:pPr>
        <w:pStyle w:val="Verso"/>
      </w:pPr>
      <w:r w:rsidRPr="00935810">
        <w:tab/>
      </w:r>
      <w:r w:rsidRPr="00935810">
        <w:tab/>
      </w:r>
      <w:r w:rsidRPr="00935810">
        <w:tab/>
        <w:t xml:space="preserve">  Músico me has parecido,  </w:t>
      </w:r>
    </w:p>
    <w:p w14:paraId="1B7D7AC5" w14:textId="77777777" w:rsidR="00326E92" w:rsidRPr="00935810" w:rsidRDefault="00326E92" w:rsidP="00326E92">
      <w:pPr>
        <w:pStyle w:val="Verso"/>
      </w:pPr>
      <w:r w:rsidRPr="00935810">
        <w:tab/>
      </w:r>
      <w:r w:rsidRPr="00935810">
        <w:tab/>
      </w:r>
      <w:r w:rsidRPr="00935810">
        <w:tab/>
        <w:t xml:space="preserve">que para </w:t>
      </w:r>
      <w:proofErr w:type="spellStart"/>
      <w:r w:rsidRPr="00935810">
        <w:t>helle</w:t>
      </w:r>
      <w:proofErr w:type="spellEnd"/>
      <w:r w:rsidRPr="00935810">
        <w:t xml:space="preserve"> cantar</w:t>
      </w:r>
    </w:p>
    <w:p w14:paraId="37DBA6C4" w14:textId="6BAC1000" w:rsidR="00326E92" w:rsidRPr="00935810" w:rsidRDefault="00326E92" w:rsidP="00326E92">
      <w:pPr>
        <w:pStyle w:val="Verso"/>
      </w:pPr>
      <w:r w:rsidRPr="00935810">
        <w:tab/>
      </w:r>
      <w:r w:rsidRPr="00935810">
        <w:tab/>
      </w:r>
      <w:r w:rsidRPr="00935810">
        <w:tab/>
        <w:t>de rodillas se han de hincar</w:t>
      </w:r>
      <w:r w:rsidRPr="00935810">
        <w:tab/>
      </w:r>
      <w:r w:rsidRPr="00935810">
        <w:tab/>
      </w:r>
      <w:r w:rsidRPr="00935810">
        <w:tab/>
      </w:r>
      <w:r w:rsidRPr="00935810">
        <w:tab/>
        <w:t xml:space="preserve">  </w:t>
      </w:r>
    </w:p>
    <w:p w14:paraId="009986D2" w14:textId="77777777" w:rsidR="00326E92" w:rsidRPr="00935810" w:rsidRDefault="00326E92" w:rsidP="00326E92">
      <w:pPr>
        <w:pStyle w:val="Verso"/>
      </w:pPr>
      <w:r w:rsidRPr="00935810">
        <w:tab/>
      </w:r>
      <w:r w:rsidRPr="00935810">
        <w:tab/>
      </w:r>
      <w:r w:rsidRPr="00935810">
        <w:tab/>
        <w:t>y él se está tieso y erguido.</w:t>
      </w:r>
      <w:r w:rsidRPr="00935810">
        <w:tab/>
      </w:r>
      <w:r w:rsidRPr="00935810">
        <w:tab/>
      </w:r>
      <w:r w:rsidRPr="00935810">
        <w:tab/>
        <w:t xml:space="preserve"> </w:t>
      </w:r>
    </w:p>
    <w:p w14:paraId="1CD5E30F" w14:textId="77777777" w:rsidR="00326E92" w:rsidRPr="00935810" w:rsidRDefault="00326E92" w:rsidP="00326E92">
      <w:pPr>
        <w:pStyle w:val="Verso"/>
      </w:pPr>
      <w:r w:rsidRPr="00935810">
        <w:tab/>
      </w:r>
      <w:r w:rsidRPr="00935810">
        <w:tab/>
      </w:r>
      <w:r w:rsidRPr="00935810">
        <w:tab/>
        <w:t xml:space="preserve">  Mas, en comenzando el canto,</w:t>
      </w:r>
    </w:p>
    <w:p w14:paraId="547475D7" w14:textId="77777777" w:rsidR="00326E92" w:rsidRPr="00935810" w:rsidRDefault="00326E92" w:rsidP="00326E92">
      <w:pPr>
        <w:pStyle w:val="Verso"/>
      </w:pPr>
      <w:r w:rsidRPr="00935810">
        <w:tab/>
      </w:r>
      <w:r w:rsidRPr="00935810">
        <w:tab/>
      </w:r>
      <w:r w:rsidRPr="00935810">
        <w:tab/>
        <w:t>Dios lo puede remediar,</w:t>
      </w:r>
    </w:p>
    <w:p w14:paraId="12D991B6" w14:textId="77777777" w:rsidR="00326E92" w:rsidRPr="00935810" w:rsidRDefault="00326E92" w:rsidP="00326E92">
      <w:pPr>
        <w:pStyle w:val="Verso"/>
      </w:pPr>
      <w:r w:rsidRPr="00935810">
        <w:tab/>
      </w:r>
      <w:r w:rsidRPr="00935810">
        <w:tab/>
      </w:r>
      <w:r w:rsidRPr="00935810">
        <w:tab/>
        <w:t xml:space="preserve">que para </w:t>
      </w:r>
      <w:proofErr w:type="spellStart"/>
      <w:r w:rsidRPr="00935810">
        <w:t>helle</w:t>
      </w:r>
      <w:proofErr w:type="spellEnd"/>
      <w:r w:rsidRPr="00935810">
        <w:t xml:space="preserve"> callar</w:t>
      </w:r>
      <w:r w:rsidRPr="00935810">
        <w:tab/>
      </w:r>
      <w:r w:rsidRPr="00935810">
        <w:tab/>
      </w:r>
      <w:r w:rsidRPr="00935810">
        <w:tab/>
      </w:r>
    </w:p>
    <w:p w14:paraId="3FB7B1C2" w14:textId="42EECCAE" w:rsidR="00326E92" w:rsidRPr="00935810" w:rsidRDefault="00326E92" w:rsidP="00326E92">
      <w:pPr>
        <w:pStyle w:val="Verso"/>
      </w:pPr>
      <w:r w:rsidRPr="00935810">
        <w:tab/>
      </w:r>
      <w:r w:rsidRPr="00935810">
        <w:tab/>
      </w:r>
      <w:r w:rsidRPr="00935810">
        <w:tab/>
        <w:t>es menester otro tanto.</w:t>
      </w:r>
      <w:r w:rsidRPr="00935810">
        <w:tab/>
      </w:r>
      <w:r w:rsidRPr="00935810">
        <w:tab/>
      </w:r>
      <w:r w:rsidRPr="00935810">
        <w:tab/>
      </w:r>
      <w:r w:rsidRPr="00935810">
        <w:tab/>
        <w:t xml:space="preserve">  </w:t>
      </w:r>
    </w:p>
    <w:p w14:paraId="6B7C7F61" w14:textId="222F955D" w:rsidR="00326E92" w:rsidRDefault="00326E92" w:rsidP="00326E92">
      <w:pPr>
        <w:pStyle w:val="Personaje"/>
      </w:pPr>
      <w:r w:rsidRPr="00935810">
        <w:t>Músico</w:t>
      </w:r>
    </w:p>
    <w:p w14:paraId="052B33A0" w14:textId="045FFA20" w:rsidR="00326E92" w:rsidRPr="00935810" w:rsidRDefault="00326E92" w:rsidP="00F1234C">
      <w:pPr>
        <w:pStyle w:val="Partidoincial"/>
      </w:pPr>
      <w:r w:rsidRPr="00935810">
        <w:t xml:space="preserve">  </w:t>
      </w:r>
      <w:r w:rsidRPr="00935810">
        <w:tab/>
      </w:r>
      <w:r w:rsidRPr="00935810">
        <w:tab/>
        <w:t xml:space="preserve">  </w:t>
      </w:r>
      <w:r>
        <w:t xml:space="preserve">          </w:t>
      </w:r>
      <w:r w:rsidRPr="00935810">
        <w:t xml:space="preserve">Ya va de canción.     </w:t>
      </w:r>
      <w:r w:rsidRPr="00935810">
        <w:tab/>
      </w:r>
      <w:r w:rsidRPr="00935810">
        <w:tab/>
      </w:r>
      <w:r w:rsidRPr="00935810">
        <w:tab/>
        <w:t xml:space="preserve"> </w:t>
      </w:r>
    </w:p>
    <w:p w14:paraId="200AC082" w14:textId="5787EDCD" w:rsidR="00326E92" w:rsidRDefault="00326E92" w:rsidP="00326E92">
      <w:pPr>
        <w:pStyle w:val="Personaje"/>
      </w:pPr>
      <w:proofErr w:type="spellStart"/>
      <w:r w:rsidRPr="00935810">
        <w:t>Lucindo</w:t>
      </w:r>
      <w:proofErr w:type="spellEnd"/>
    </w:p>
    <w:p w14:paraId="656833ED" w14:textId="7011E8B7" w:rsidR="00326E92" w:rsidRPr="00935810" w:rsidRDefault="00326E92" w:rsidP="00F1234C">
      <w:pPr>
        <w:pStyle w:val="Partidofinal"/>
      </w:pPr>
      <w:r w:rsidRPr="00935810">
        <w:tab/>
      </w:r>
      <w:r w:rsidRPr="00935810">
        <w:tab/>
      </w:r>
      <w:r w:rsidRPr="00935810">
        <w:tab/>
      </w:r>
      <w:r w:rsidRPr="00935810">
        <w:tab/>
        <w:t xml:space="preserve">       </w:t>
      </w:r>
      <w:r>
        <w:t xml:space="preserve">      </w:t>
      </w:r>
      <w:r w:rsidRPr="00935810">
        <w:t xml:space="preserve"> Comienza,</w:t>
      </w:r>
      <w:r w:rsidRPr="00935810">
        <w:tab/>
      </w:r>
      <w:r w:rsidRPr="00935810">
        <w:tab/>
        <w:t xml:space="preserve"> </w:t>
      </w:r>
    </w:p>
    <w:p w14:paraId="699CEAC7" w14:textId="77777777" w:rsidR="00326E92" w:rsidRPr="00935810" w:rsidRDefault="00326E92" w:rsidP="00326E92">
      <w:pPr>
        <w:pStyle w:val="Verso"/>
      </w:pPr>
      <w:r w:rsidRPr="00935810">
        <w:tab/>
      </w:r>
      <w:r w:rsidRPr="00935810">
        <w:tab/>
      </w:r>
      <w:r w:rsidRPr="00935810">
        <w:tab/>
        <w:t>que de celos mal sufridos</w:t>
      </w:r>
    </w:p>
    <w:p w14:paraId="43E7D2C6" w14:textId="77777777" w:rsidR="00326E92" w:rsidRPr="00935810" w:rsidRDefault="00326E92" w:rsidP="00326E92">
      <w:pPr>
        <w:pStyle w:val="Verso"/>
      </w:pPr>
      <w:r w:rsidRPr="00935810">
        <w:tab/>
      </w:r>
      <w:r w:rsidRPr="00935810">
        <w:tab/>
      </w:r>
      <w:r w:rsidRPr="00935810">
        <w:tab/>
        <w:t>están los montes corridos</w:t>
      </w:r>
    </w:p>
    <w:p w14:paraId="5543AF1F" w14:textId="64600855" w:rsidR="00BE68A1" w:rsidRDefault="00326E92" w:rsidP="00DC27D2">
      <w:pPr>
        <w:pStyle w:val="Verso"/>
      </w:pPr>
      <w:r w:rsidRPr="00935810">
        <w:tab/>
      </w:r>
      <w:r w:rsidRPr="00935810">
        <w:tab/>
      </w:r>
      <w:r w:rsidRPr="00935810">
        <w:tab/>
        <w:t>y las fuentes con vergüenza.</w:t>
      </w:r>
    </w:p>
    <w:p w14:paraId="67A91A54" w14:textId="59426D18" w:rsidR="00681B4A" w:rsidRPr="00DC27D2" w:rsidRDefault="00681B4A" w:rsidP="00DC27D2">
      <w:pPr>
        <w:pStyle w:val="Acot"/>
      </w:pPr>
      <w:r w:rsidRPr="00935810">
        <w:t xml:space="preserve">Canten y entretanto bailen </w:t>
      </w:r>
      <w:proofErr w:type="spellStart"/>
      <w:r w:rsidRPr="00935810">
        <w:t>Lucindo</w:t>
      </w:r>
      <w:proofErr w:type="spellEnd"/>
      <w:r w:rsidRPr="00935810">
        <w:t xml:space="preserve">, Bato y Silverio con </w:t>
      </w:r>
      <w:proofErr w:type="spellStart"/>
      <w:r w:rsidRPr="00935810">
        <w:t>Nise</w:t>
      </w:r>
      <w:proofErr w:type="spellEnd"/>
      <w:r w:rsidRPr="00935810">
        <w:t xml:space="preserve">, Marcia y </w:t>
      </w:r>
      <w:proofErr w:type="spellStart"/>
      <w:r w:rsidRPr="00935810">
        <w:t>Dórida</w:t>
      </w:r>
      <w:proofErr w:type="spellEnd"/>
      <w:r w:rsidRPr="00935810">
        <w:t>, y Nuño mirando</w:t>
      </w:r>
    </w:p>
    <w:p w14:paraId="7ABE390D" w14:textId="5F5294D4" w:rsidR="00681B4A" w:rsidRDefault="00681B4A" w:rsidP="00681B4A">
      <w:pPr>
        <w:pStyle w:val="Personaje"/>
      </w:pPr>
      <w:r w:rsidRPr="00935810">
        <w:t>Músico</w:t>
      </w:r>
    </w:p>
    <w:p w14:paraId="7E2475A8" w14:textId="64D0AC74" w:rsidR="00033664" w:rsidRPr="00033664" w:rsidRDefault="00033664" w:rsidP="00033664">
      <w:r>
        <w:rPr>
          <w:rFonts w:ascii="Times New Roman" w:hAnsi="Times New Roman"/>
        </w:rPr>
        <w:t>$</w:t>
      </w:r>
      <w:r w:rsidRPr="00641F15">
        <w:rPr>
          <w:rFonts w:ascii="Times New Roman" w:hAnsi="Times New Roman"/>
        </w:rPr>
        <w:t xml:space="preserve">romancillo en </w:t>
      </w:r>
      <w:r w:rsidRPr="00641F15">
        <w:rPr>
          <w:rFonts w:ascii="Times New Roman" w:hAnsi="Times New Roman"/>
          <w:i/>
        </w:rPr>
        <w:t>i-a</w:t>
      </w:r>
    </w:p>
    <w:p w14:paraId="2FD5BD08" w14:textId="7BFDBF66" w:rsidR="00681B4A" w:rsidRPr="00935810" w:rsidRDefault="00681B4A" w:rsidP="00681B4A">
      <w:pPr>
        <w:pStyle w:val="Verso"/>
      </w:pPr>
      <w:r w:rsidRPr="00935810">
        <w:tab/>
      </w:r>
      <w:r w:rsidRPr="00935810">
        <w:tab/>
        <w:t xml:space="preserve">  </w:t>
      </w:r>
      <w:r>
        <w:t xml:space="preserve">           </w:t>
      </w:r>
      <w:r w:rsidRPr="00935810">
        <w:t>Reverencia os hago,</w:t>
      </w:r>
      <w:r w:rsidRPr="00935810">
        <w:tab/>
      </w:r>
      <w:r w:rsidRPr="00935810">
        <w:tab/>
      </w:r>
      <w:r w:rsidRPr="00935810">
        <w:tab/>
      </w:r>
      <w:r w:rsidRPr="00935810">
        <w:tab/>
      </w:r>
      <w:r w:rsidRPr="00935810">
        <w:tab/>
        <w:t xml:space="preserve">  </w:t>
      </w:r>
    </w:p>
    <w:p w14:paraId="35C1B5AC" w14:textId="77777777" w:rsidR="00681B4A" w:rsidRPr="00935810" w:rsidRDefault="00681B4A" w:rsidP="00681B4A">
      <w:pPr>
        <w:pStyle w:val="Verso"/>
      </w:pPr>
      <w:r w:rsidRPr="00935810">
        <w:tab/>
      </w:r>
      <w:r w:rsidRPr="00935810">
        <w:tab/>
      </w:r>
      <w:r w:rsidRPr="00935810">
        <w:tab/>
        <w:t>linda vizcaína,</w:t>
      </w:r>
      <w:r w:rsidRPr="00935810">
        <w:tab/>
      </w:r>
      <w:r w:rsidRPr="00935810">
        <w:tab/>
      </w:r>
      <w:r w:rsidRPr="00935810">
        <w:tab/>
      </w:r>
      <w:r w:rsidRPr="00935810">
        <w:tab/>
      </w:r>
      <w:r w:rsidRPr="00935810">
        <w:tab/>
        <w:t xml:space="preserve"> </w:t>
      </w:r>
    </w:p>
    <w:p w14:paraId="63635230" w14:textId="77777777" w:rsidR="00681B4A" w:rsidRPr="00935810" w:rsidRDefault="00681B4A" w:rsidP="00681B4A">
      <w:pPr>
        <w:pStyle w:val="Verso"/>
      </w:pPr>
      <w:r w:rsidRPr="00935810">
        <w:tab/>
      </w:r>
      <w:r w:rsidRPr="00935810">
        <w:tab/>
      </w:r>
      <w:r w:rsidRPr="00935810">
        <w:tab/>
        <w:t>que no hay en Vitoria</w:t>
      </w:r>
    </w:p>
    <w:p w14:paraId="7454D8F2" w14:textId="77777777" w:rsidR="00681B4A" w:rsidRPr="00935810" w:rsidRDefault="00681B4A" w:rsidP="00681B4A">
      <w:pPr>
        <w:pStyle w:val="Verso"/>
      </w:pPr>
      <w:r w:rsidRPr="00935810">
        <w:tab/>
      </w:r>
      <w:r w:rsidRPr="00935810">
        <w:tab/>
      </w:r>
      <w:r w:rsidRPr="00935810">
        <w:tab/>
        <w:t>doncella más linda.</w:t>
      </w:r>
      <w:r w:rsidRPr="00935810">
        <w:br/>
      </w:r>
      <w:r w:rsidRPr="00935810">
        <w:tab/>
      </w:r>
      <w:r w:rsidRPr="00935810">
        <w:tab/>
      </w:r>
      <w:r w:rsidRPr="00935810">
        <w:tab/>
      </w:r>
      <w:proofErr w:type="spellStart"/>
      <w:r w:rsidRPr="00935810">
        <w:t>Llevaisla</w:t>
      </w:r>
      <w:proofErr w:type="spellEnd"/>
      <w:r w:rsidRPr="00935810">
        <w:t xml:space="preserve"> del alma</w:t>
      </w:r>
    </w:p>
    <w:p w14:paraId="7613B020" w14:textId="5E8FB00A" w:rsidR="00681B4A" w:rsidRPr="00935810" w:rsidRDefault="00681B4A" w:rsidP="00681B4A">
      <w:pPr>
        <w:pStyle w:val="Verso"/>
      </w:pPr>
      <w:r w:rsidRPr="00935810">
        <w:tab/>
      </w:r>
      <w:r w:rsidRPr="00935810">
        <w:tab/>
      </w:r>
      <w:r w:rsidRPr="00935810">
        <w:tab/>
        <w:t xml:space="preserve">que </w:t>
      </w:r>
      <w:proofErr w:type="gramStart"/>
      <w:r w:rsidRPr="00935810">
        <w:t>esos ojos mira</w:t>
      </w:r>
      <w:proofErr w:type="gramEnd"/>
      <w:r w:rsidRPr="00935810">
        <w:tab/>
      </w:r>
      <w:r w:rsidRPr="00935810">
        <w:tab/>
      </w:r>
      <w:r w:rsidRPr="00935810">
        <w:tab/>
      </w:r>
      <w:r w:rsidRPr="00935810">
        <w:tab/>
      </w:r>
      <w:r w:rsidRPr="00935810">
        <w:tab/>
        <w:t xml:space="preserve">  </w:t>
      </w:r>
    </w:p>
    <w:p w14:paraId="6C58B156" w14:textId="77777777" w:rsidR="00681B4A" w:rsidRPr="00935810" w:rsidRDefault="00681B4A" w:rsidP="00681B4A">
      <w:pPr>
        <w:pStyle w:val="Verso"/>
      </w:pPr>
      <w:r w:rsidRPr="00935810">
        <w:tab/>
      </w:r>
      <w:r w:rsidRPr="00935810">
        <w:tab/>
      </w:r>
      <w:r w:rsidRPr="00935810">
        <w:tab/>
        <w:t>y esas blancas tocas</w:t>
      </w:r>
      <w:r w:rsidRPr="00935810">
        <w:tab/>
      </w:r>
      <w:r w:rsidRPr="00935810">
        <w:tab/>
      </w:r>
      <w:r w:rsidRPr="00935810">
        <w:tab/>
      </w:r>
      <w:r w:rsidRPr="00935810">
        <w:tab/>
        <w:t xml:space="preserve"> </w:t>
      </w:r>
    </w:p>
    <w:p w14:paraId="219817DF" w14:textId="77777777" w:rsidR="00681B4A" w:rsidRPr="00935810" w:rsidRDefault="00681B4A" w:rsidP="00681B4A">
      <w:pPr>
        <w:pStyle w:val="Verso"/>
      </w:pPr>
      <w:r w:rsidRPr="00935810">
        <w:tab/>
      </w:r>
      <w:r w:rsidRPr="00935810">
        <w:tab/>
      </w:r>
      <w:r w:rsidRPr="00935810">
        <w:tab/>
        <w:t>son prisiones ricas.</w:t>
      </w:r>
    </w:p>
    <w:p w14:paraId="62D88194" w14:textId="77777777" w:rsidR="00681B4A" w:rsidRPr="00935810" w:rsidRDefault="00681B4A" w:rsidP="00681B4A">
      <w:pPr>
        <w:pStyle w:val="Verso"/>
      </w:pPr>
      <w:r w:rsidRPr="00935810">
        <w:tab/>
      </w:r>
      <w:r w:rsidRPr="00935810">
        <w:tab/>
      </w:r>
      <w:r w:rsidRPr="00935810">
        <w:tab/>
        <w:t>Más preciara haceros</w:t>
      </w:r>
    </w:p>
    <w:p w14:paraId="26EFF41E" w14:textId="77777777" w:rsidR="00681B4A" w:rsidRPr="00935810" w:rsidRDefault="00681B4A" w:rsidP="00681B4A">
      <w:pPr>
        <w:pStyle w:val="Verso"/>
      </w:pPr>
      <w:r w:rsidRPr="00935810">
        <w:tab/>
      </w:r>
      <w:r w:rsidRPr="00935810">
        <w:tab/>
      </w:r>
      <w:r w:rsidRPr="00935810">
        <w:tab/>
        <w:t>mi querida amiga</w:t>
      </w:r>
    </w:p>
    <w:p w14:paraId="5E74E535" w14:textId="49615EE7" w:rsidR="00681B4A" w:rsidRPr="00935810" w:rsidRDefault="00681B4A" w:rsidP="00681B4A">
      <w:pPr>
        <w:pStyle w:val="Verso"/>
      </w:pPr>
      <w:r w:rsidRPr="00935810">
        <w:tab/>
      </w:r>
      <w:r w:rsidRPr="00935810">
        <w:tab/>
      </w:r>
      <w:r w:rsidRPr="00935810">
        <w:tab/>
        <w:t>que vencer los moros</w:t>
      </w:r>
      <w:r w:rsidRPr="00935810">
        <w:tab/>
      </w:r>
      <w:r w:rsidRPr="00935810">
        <w:tab/>
      </w:r>
      <w:r w:rsidRPr="00935810">
        <w:tab/>
      </w:r>
      <w:r w:rsidRPr="00935810">
        <w:tab/>
      </w:r>
      <w:r w:rsidRPr="00935810">
        <w:tab/>
        <w:t xml:space="preserve">  </w:t>
      </w:r>
    </w:p>
    <w:p w14:paraId="458A18F1" w14:textId="77777777" w:rsidR="00681B4A" w:rsidRPr="00935810" w:rsidRDefault="00681B4A" w:rsidP="00681B4A">
      <w:pPr>
        <w:pStyle w:val="Verso"/>
      </w:pPr>
      <w:r w:rsidRPr="00935810">
        <w:lastRenderedPageBreak/>
        <w:tab/>
      </w:r>
      <w:r w:rsidRPr="00935810">
        <w:tab/>
      </w:r>
      <w:r w:rsidRPr="00935810">
        <w:tab/>
        <w:t>que a Navarra lidian.</w:t>
      </w:r>
      <w:r w:rsidRPr="00935810">
        <w:tab/>
      </w:r>
      <w:r w:rsidRPr="00935810">
        <w:tab/>
      </w:r>
      <w:r w:rsidRPr="00935810">
        <w:tab/>
      </w:r>
      <w:r w:rsidRPr="00935810">
        <w:tab/>
        <w:t xml:space="preserve"> </w:t>
      </w:r>
    </w:p>
    <w:p w14:paraId="5DEBA499" w14:textId="77777777" w:rsidR="00681B4A" w:rsidRPr="00935810" w:rsidRDefault="00681B4A" w:rsidP="00681B4A">
      <w:pPr>
        <w:pStyle w:val="Verso"/>
      </w:pPr>
      <w:r w:rsidRPr="00935810">
        <w:tab/>
      </w:r>
      <w:r w:rsidRPr="00935810">
        <w:tab/>
      </w:r>
      <w:r w:rsidRPr="00935810">
        <w:tab/>
        <w:t>Id con Dios, el conde,</w:t>
      </w:r>
    </w:p>
    <w:p w14:paraId="341673A0" w14:textId="77777777" w:rsidR="00681B4A" w:rsidRPr="00935810" w:rsidRDefault="00681B4A" w:rsidP="00681B4A">
      <w:pPr>
        <w:pStyle w:val="Verso"/>
      </w:pPr>
      <w:r w:rsidRPr="00935810">
        <w:tab/>
      </w:r>
      <w:r w:rsidRPr="00935810">
        <w:tab/>
      </w:r>
      <w:r w:rsidRPr="00935810">
        <w:tab/>
        <w:t>mirad que soy niña</w:t>
      </w:r>
    </w:p>
    <w:p w14:paraId="5C5E8622" w14:textId="77777777" w:rsidR="00681B4A" w:rsidRPr="00935810" w:rsidRDefault="00681B4A" w:rsidP="00681B4A">
      <w:pPr>
        <w:pStyle w:val="Verso"/>
      </w:pPr>
      <w:r w:rsidRPr="00935810">
        <w:tab/>
      </w:r>
      <w:r w:rsidRPr="00935810">
        <w:tab/>
      </w:r>
      <w:r w:rsidRPr="00935810">
        <w:tab/>
        <w:t>y he miedo a los hombres</w:t>
      </w:r>
    </w:p>
    <w:p w14:paraId="314CAB5B" w14:textId="378293A4" w:rsidR="00681B4A" w:rsidRPr="00935810" w:rsidRDefault="00681B4A" w:rsidP="00681B4A">
      <w:pPr>
        <w:pStyle w:val="Verso"/>
      </w:pPr>
      <w:r w:rsidRPr="00935810">
        <w:tab/>
      </w:r>
      <w:r w:rsidRPr="00935810">
        <w:tab/>
      </w:r>
      <w:r w:rsidRPr="00935810">
        <w:tab/>
        <w:t>que andan en la villa.</w:t>
      </w:r>
      <w:r w:rsidRPr="00935810">
        <w:tab/>
      </w:r>
      <w:r w:rsidRPr="00935810">
        <w:tab/>
      </w:r>
      <w:r w:rsidRPr="00935810">
        <w:tab/>
      </w:r>
      <w:r w:rsidRPr="00935810">
        <w:tab/>
      </w:r>
      <w:r w:rsidRPr="00935810">
        <w:tab/>
        <w:t xml:space="preserve">  </w:t>
      </w:r>
    </w:p>
    <w:p w14:paraId="65569633" w14:textId="77777777" w:rsidR="00681B4A" w:rsidRPr="00935810" w:rsidRDefault="00681B4A" w:rsidP="00681B4A">
      <w:pPr>
        <w:pStyle w:val="Verso"/>
      </w:pPr>
      <w:r w:rsidRPr="00935810">
        <w:tab/>
      </w:r>
      <w:r w:rsidRPr="00935810">
        <w:tab/>
      </w:r>
      <w:r w:rsidRPr="00935810">
        <w:tab/>
        <w:t>Si me ve mi madre</w:t>
      </w:r>
      <w:r w:rsidRPr="00935810">
        <w:tab/>
      </w:r>
      <w:r w:rsidRPr="00935810">
        <w:tab/>
      </w:r>
      <w:r w:rsidRPr="00935810">
        <w:tab/>
      </w:r>
      <w:r w:rsidRPr="00935810">
        <w:tab/>
        <w:t xml:space="preserve"> </w:t>
      </w:r>
    </w:p>
    <w:p w14:paraId="45CD220E" w14:textId="77777777" w:rsidR="00681B4A" w:rsidRPr="00935810" w:rsidRDefault="00681B4A" w:rsidP="00681B4A">
      <w:pPr>
        <w:pStyle w:val="Verso"/>
      </w:pPr>
      <w:r w:rsidRPr="00935810">
        <w:tab/>
      </w:r>
      <w:r w:rsidRPr="00935810">
        <w:tab/>
      </w:r>
      <w:r w:rsidRPr="00935810">
        <w:tab/>
        <w:t>a fe que me riña.</w:t>
      </w:r>
    </w:p>
    <w:p w14:paraId="69A052C4" w14:textId="77777777" w:rsidR="00681B4A" w:rsidRPr="00935810" w:rsidRDefault="00681B4A" w:rsidP="00681B4A">
      <w:pPr>
        <w:pStyle w:val="Verso"/>
      </w:pPr>
      <w:r w:rsidRPr="00935810">
        <w:tab/>
      </w:r>
      <w:r w:rsidRPr="00935810">
        <w:tab/>
      </w:r>
      <w:r w:rsidRPr="00935810">
        <w:tab/>
        <w:t>Yo no trato en almas,</w:t>
      </w:r>
    </w:p>
    <w:p w14:paraId="469427AF" w14:textId="77777777" w:rsidR="00681B4A" w:rsidRPr="00935810" w:rsidRDefault="00681B4A" w:rsidP="00681B4A">
      <w:pPr>
        <w:pStyle w:val="Verso"/>
      </w:pPr>
      <w:r w:rsidRPr="00935810">
        <w:tab/>
      </w:r>
      <w:r w:rsidRPr="00935810">
        <w:tab/>
      </w:r>
      <w:r w:rsidRPr="00935810">
        <w:tab/>
        <w:t>sino en almohadillas.</w:t>
      </w:r>
    </w:p>
    <w:p w14:paraId="3CC32F6E" w14:textId="2766DE9C" w:rsidR="00681B4A" w:rsidRPr="00935810" w:rsidRDefault="00681B4A" w:rsidP="00681B4A">
      <w:pPr>
        <w:pStyle w:val="Verso"/>
      </w:pPr>
      <w:r w:rsidRPr="00935810">
        <w:tab/>
      </w:r>
      <w:r w:rsidRPr="00935810">
        <w:tab/>
      </w:r>
      <w:r w:rsidRPr="00935810">
        <w:tab/>
        <w:t>Dadme vuestra mano,</w:t>
      </w:r>
      <w:r w:rsidRPr="00935810">
        <w:tab/>
      </w:r>
      <w:r w:rsidRPr="00935810">
        <w:tab/>
      </w:r>
      <w:r w:rsidRPr="00935810">
        <w:tab/>
      </w:r>
      <w:r w:rsidRPr="00935810">
        <w:tab/>
      </w:r>
      <w:r w:rsidRPr="00935810">
        <w:tab/>
        <w:t xml:space="preserve">  </w:t>
      </w:r>
    </w:p>
    <w:p w14:paraId="26FF540C" w14:textId="77777777" w:rsidR="00681B4A" w:rsidRPr="00935810" w:rsidRDefault="00681B4A" w:rsidP="00681B4A">
      <w:pPr>
        <w:pStyle w:val="Verso"/>
      </w:pPr>
      <w:r w:rsidRPr="00935810">
        <w:tab/>
      </w:r>
      <w:r w:rsidRPr="00935810">
        <w:tab/>
      </w:r>
      <w:r w:rsidRPr="00935810">
        <w:tab/>
        <w:t>vámonos, mi vida,</w:t>
      </w:r>
      <w:r w:rsidRPr="00935810">
        <w:tab/>
      </w:r>
      <w:r w:rsidRPr="00935810">
        <w:tab/>
      </w:r>
      <w:r w:rsidRPr="00935810">
        <w:tab/>
      </w:r>
      <w:r w:rsidRPr="00935810">
        <w:tab/>
        <w:t xml:space="preserve"> </w:t>
      </w:r>
    </w:p>
    <w:p w14:paraId="2C4815F8" w14:textId="77777777" w:rsidR="00681B4A" w:rsidRPr="00935810" w:rsidRDefault="00681B4A" w:rsidP="00681B4A">
      <w:pPr>
        <w:pStyle w:val="Verso"/>
      </w:pPr>
      <w:r w:rsidRPr="00935810">
        <w:tab/>
      </w:r>
      <w:r w:rsidRPr="00935810">
        <w:tab/>
      </w:r>
      <w:r w:rsidRPr="00935810">
        <w:tab/>
        <w:t>a la mar, que tengo</w:t>
      </w:r>
    </w:p>
    <w:p w14:paraId="647F9B1E" w14:textId="77777777" w:rsidR="00681B4A" w:rsidRPr="00935810" w:rsidRDefault="00681B4A" w:rsidP="00681B4A">
      <w:pPr>
        <w:pStyle w:val="Verso"/>
      </w:pPr>
      <w:r w:rsidRPr="00935810">
        <w:tab/>
      </w:r>
      <w:r w:rsidRPr="00935810">
        <w:tab/>
      </w:r>
      <w:r w:rsidRPr="00935810">
        <w:tab/>
        <w:t>cuatro naves mías.</w:t>
      </w:r>
    </w:p>
    <w:p w14:paraId="0E6EA771" w14:textId="77777777" w:rsidR="00681B4A" w:rsidRPr="00935810" w:rsidRDefault="00681B4A" w:rsidP="00681B4A">
      <w:pPr>
        <w:pStyle w:val="Verso"/>
      </w:pPr>
      <w:r w:rsidRPr="00935810">
        <w:tab/>
      </w:r>
      <w:r w:rsidRPr="00935810">
        <w:tab/>
      </w:r>
      <w:r w:rsidRPr="00935810">
        <w:tab/>
        <w:t>¡Ay, Dios, que me fuerzan,</w:t>
      </w:r>
    </w:p>
    <w:p w14:paraId="461A4FD9" w14:textId="3076CCF5" w:rsidR="00681B4A" w:rsidRPr="00935810" w:rsidRDefault="00681B4A" w:rsidP="00681B4A">
      <w:pPr>
        <w:pStyle w:val="Verso"/>
      </w:pPr>
      <w:r w:rsidRPr="00935810">
        <w:tab/>
      </w:r>
      <w:r w:rsidRPr="00935810">
        <w:tab/>
      </w:r>
      <w:r w:rsidRPr="00935810">
        <w:tab/>
        <w:t>ay, Dios, que me obligan!</w:t>
      </w:r>
      <w:r w:rsidRPr="00935810">
        <w:tab/>
      </w:r>
      <w:r w:rsidRPr="00935810">
        <w:tab/>
      </w:r>
      <w:r w:rsidRPr="00935810">
        <w:tab/>
      </w:r>
      <w:r w:rsidRPr="00935810">
        <w:tab/>
        <w:t xml:space="preserve">  </w:t>
      </w:r>
    </w:p>
    <w:p w14:paraId="7A7621B4" w14:textId="77777777" w:rsidR="00681B4A" w:rsidRPr="00935810" w:rsidRDefault="00681B4A" w:rsidP="00681B4A">
      <w:pPr>
        <w:pStyle w:val="Verso"/>
      </w:pPr>
      <w:r w:rsidRPr="00935810">
        <w:tab/>
      </w:r>
      <w:r w:rsidRPr="00935810">
        <w:tab/>
      </w:r>
      <w:r w:rsidRPr="00935810">
        <w:tab/>
        <w:t xml:space="preserve">Tómala en los brazos     </w:t>
      </w:r>
      <w:r w:rsidRPr="00935810">
        <w:tab/>
      </w:r>
      <w:r w:rsidRPr="00935810">
        <w:tab/>
      </w:r>
      <w:r w:rsidRPr="00935810">
        <w:tab/>
        <w:t xml:space="preserve"> </w:t>
      </w:r>
    </w:p>
    <w:p w14:paraId="059755DF" w14:textId="595627D1" w:rsidR="00BE68A1" w:rsidRDefault="00681B4A" w:rsidP="00DC27D2">
      <w:pPr>
        <w:pStyle w:val="Verso"/>
      </w:pPr>
      <w:r w:rsidRPr="00935810">
        <w:tab/>
      </w:r>
      <w:r w:rsidRPr="00935810">
        <w:tab/>
      </w:r>
      <w:r w:rsidRPr="00935810">
        <w:tab/>
        <w:t>y a la mar camina.</w:t>
      </w:r>
    </w:p>
    <w:p w14:paraId="067B7D17" w14:textId="62E07E32" w:rsidR="007A37C3" w:rsidRPr="00DC27D2" w:rsidRDefault="007A37C3" w:rsidP="00DC27D2">
      <w:pPr>
        <w:pStyle w:val="Acot"/>
      </w:pPr>
      <w:r w:rsidRPr="00935810">
        <w:t xml:space="preserve">Bailando como está dicho, y Bato de </w:t>
      </w:r>
      <w:r w:rsidR="00260954">
        <w:t>@</w:t>
      </w:r>
      <w:r w:rsidRPr="00935810">
        <w:t xml:space="preserve">graciosidad. Se le caiga a </w:t>
      </w:r>
      <w:proofErr w:type="spellStart"/>
      <w:r w:rsidRPr="00935810">
        <w:t>Nise</w:t>
      </w:r>
      <w:proofErr w:type="spellEnd"/>
      <w:r w:rsidRPr="00935810">
        <w:t xml:space="preserve"> una liga y levántela Silverio</w:t>
      </w:r>
    </w:p>
    <w:p w14:paraId="78D886E1" w14:textId="7EA8B3FF" w:rsidR="007A37C3" w:rsidRDefault="007A37C3" w:rsidP="007A37C3">
      <w:pPr>
        <w:pStyle w:val="Personaje"/>
      </w:pPr>
      <w:r w:rsidRPr="00935810">
        <w:t>Silverio</w:t>
      </w:r>
    </w:p>
    <w:p w14:paraId="290E3779" w14:textId="4EB86CB8" w:rsidR="00033664" w:rsidRPr="00033664" w:rsidRDefault="00033664" w:rsidP="00033664">
      <w:pPr>
        <w:rPr>
          <w:rFonts w:ascii="Times New Roman" w:hAnsi="Times New Roman"/>
        </w:rPr>
      </w:pPr>
      <w:r>
        <w:rPr>
          <w:rFonts w:ascii="Times New Roman" w:hAnsi="Times New Roman"/>
        </w:rPr>
        <w:t>$</w:t>
      </w:r>
      <w:r w:rsidRPr="00641F15">
        <w:rPr>
          <w:rFonts w:ascii="Times New Roman" w:hAnsi="Times New Roman"/>
        </w:rPr>
        <w:t>redondillas</w:t>
      </w:r>
    </w:p>
    <w:p w14:paraId="61875108" w14:textId="14251DB5" w:rsidR="007A37C3" w:rsidRPr="00935810" w:rsidRDefault="007A37C3" w:rsidP="007A37C3">
      <w:pPr>
        <w:pStyle w:val="Verso"/>
      </w:pPr>
      <w:r w:rsidRPr="00935810">
        <w:tab/>
      </w:r>
      <w:r w:rsidRPr="00935810">
        <w:tab/>
        <w:t xml:space="preserve">  </w:t>
      </w:r>
      <w:r w:rsidR="00DA30CA">
        <w:t xml:space="preserve">            </w:t>
      </w:r>
      <w:r w:rsidRPr="00935810">
        <w:t>Esta liga se ha caído</w:t>
      </w:r>
    </w:p>
    <w:p w14:paraId="1F3C873C" w14:textId="77777777" w:rsidR="007A37C3" w:rsidRPr="00935810" w:rsidRDefault="007A37C3" w:rsidP="007A37C3">
      <w:pPr>
        <w:pStyle w:val="Verso"/>
      </w:pPr>
      <w:r w:rsidRPr="00935810">
        <w:tab/>
      </w:r>
      <w:r w:rsidRPr="00935810">
        <w:tab/>
      </w:r>
      <w:r w:rsidRPr="00935810">
        <w:tab/>
        <w:t>y no sé a cuál de las tres.</w:t>
      </w:r>
    </w:p>
    <w:p w14:paraId="5AD8BF34" w14:textId="482C172A" w:rsidR="007A37C3" w:rsidRDefault="007A37C3" w:rsidP="007A37C3">
      <w:pPr>
        <w:pStyle w:val="Personaje"/>
      </w:pPr>
      <w:r w:rsidRPr="00935810">
        <w:t>Marcia</w:t>
      </w:r>
    </w:p>
    <w:p w14:paraId="701CCEC7" w14:textId="13811A49" w:rsidR="007A37C3" w:rsidRPr="00935810" w:rsidRDefault="007A37C3" w:rsidP="00DA30CA">
      <w:pPr>
        <w:pStyle w:val="Partidoincial"/>
      </w:pPr>
      <w:r w:rsidRPr="00935810">
        <w:tab/>
      </w:r>
      <w:r w:rsidRPr="00935810">
        <w:tab/>
      </w:r>
      <w:r w:rsidR="00DA30CA">
        <w:t xml:space="preserve">             </w:t>
      </w:r>
      <w:r w:rsidRPr="00935810">
        <w:t xml:space="preserve">No es mía. </w:t>
      </w:r>
    </w:p>
    <w:p w14:paraId="75B02960" w14:textId="023047EE" w:rsidR="007A37C3" w:rsidRDefault="007A37C3" w:rsidP="007A37C3">
      <w:pPr>
        <w:pStyle w:val="Personaje"/>
      </w:pPr>
      <w:proofErr w:type="spellStart"/>
      <w:r w:rsidRPr="00935810">
        <w:t>Dórida</w:t>
      </w:r>
      <w:proofErr w:type="spellEnd"/>
    </w:p>
    <w:p w14:paraId="1C359B29" w14:textId="158B44CC" w:rsidR="007A37C3" w:rsidRPr="00935810" w:rsidRDefault="007A37C3" w:rsidP="00DA30CA">
      <w:pPr>
        <w:pStyle w:val="Partidofinal"/>
      </w:pPr>
      <w:r w:rsidRPr="00935810">
        <w:tab/>
      </w:r>
      <w:r w:rsidRPr="00935810">
        <w:tab/>
      </w:r>
      <w:r w:rsidRPr="00935810">
        <w:tab/>
        <w:t xml:space="preserve">       </w:t>
      </w:r>
      <w:r w:rsidR="00DA30CA">
        <w:t xml:space="preserve">           </w:t>
      </w:r>
      <w:r w:rsidRPr="00935810">
        <w:t>Ni mía es.</w:t>
      </w:r>
      <w:r w:rsidRPr="00935810">
        <w:tab/>
      </w:r>
      <w:r w:rsidRPr="00935810">
        <w:tab/>
      </w:r>
      <w:r w:rsidRPr="00935810">
        <w:tab/>
      </w:r>
      <w:r w:rsidRPr="00935810">
        <w:tab/>
      </w:r>
      <w:r w:rsidRPr="00935810">
        <w:tab/>
        <w:t xml:space="preserve">  </w:t>
      </w:r>
    </w:p>
    <w:p w14:paraId="3CBC4CCA" w14:textId="1EDAB8FA" w:rsidR="007A37C3" w:rsidRDefault="007A37C3" w:rsidP="007A37C3">
      <w:pPr>
        <w:pStyle w:val="Personaje"/>
      </w:pPr>
      <w:r w:rsidRPr="00935810">
        <w:t>Nuño</w:t>
      </w:r>
    </w:p>
    <w:p w14:paraId="4F8E38E7" w14:textId="5998247A" w:rsidR="007A37C3" w:rsidRPr="00935810" w:rsidRDefault="007A37C3" w:rsidP="007A37C3">
      <w:pPr>
        <w:pStyle w:val="Verso"/>
      </w:pPr>
      <w:r w:rsidRPr="00935810">
        <w:tab/>
      </w:r>
      <w:r w:rsidRPr="00935810">
        <w:tab/>
      </w:r>
      <w:r w:rsidRPr="00935810">
        <w:tab/>
        <w:t xml:space="preserve">Luego, </w:t>
      </w:r>
      <w:proofErr w:type="spellStart"/>
      <w:r w:rsidRPr="00935810">
        <w:t>Nise</w:t>
      </w:r>
      <w:proofErr w:type="spellEnd"/>
      <w:r w:rsidRPr="00935810">
        <w:t>, tuya ha sido.</w:t>
      </w:r>
    </w:p>
    <w:p w14:paraId="1E29DAEC" w14:textId="77777777" w:rsidR="007A37C3" w:rsidRPr="00935810" w:rsidRDefault="007A37C3" w:rsidP="007A37C3">
      <w:pPr>
        <w:pStyle w:val="Verso"/>
      </w:pPr>
      <w:r w:rsidRPr="00935810">
        <w:tab/>
      </w:r>
      <w:r w:rsidRPr="00935810">
        <w:tab/>
      </w:r>
      <w:r w:rsidRPr="00935810">
        <w:tab/>
        <w:t xml:space="preserve">  Los claveles de tu cara</w:t>
      </w:r>
    </w:p>
    <w:p w14:paraId="46C063E1" w14:textId="77777777" w:rsidR="007A37C3" w:rsidRPr="00935810" w:rsidRDefault="007A37C3" w:rsidP="007A37C3">
      <w:pPr>
        <w:pStyle w:val="Verso"/>
      </w:pPr>
      <w:r w:rsidRPr="00935810">
        <w:tab/>
      </w:r>
      <w:r w:rsidRPr="00935810">
        <w:tab/>
      </w:r>
      <w:r w:rsidRPr="00935810">
        <w:tab/>
        <w:t>se anticipan a tu lengua.</w:t>
      </w:r>
    </w:p>
    <w:p w14:paraId="6701DA50" w14:textId="4D210D66" w:rsidR="007A37C3" w:rsidRDefault="007A37C3" w:rsidP="007A37C3">
      <w:pPr>
        <w:pStyle w:val="Personaje"/>
      </w:pPr>
      <w:proofErr w:type="spellStart"/>
      <w:r w:rsidRPr="00935810">
        <w:t>Nise</w:t>
      </w:r>
      <w:proofErr w:type="spellEnd"/>
    </w:p>
    <w:p w14:paraId="5DC487E7" w14:textId="6BC105A1" w:rsidR="007A37C3" w:rsidRPr="00935810" w:rsidRDefault="007A37C3" w:rsidP="007A37C3">
      <w:pPr>
        <w:pStyle w:val="Verso"/>
      </w:pPr>
      <w:r w:rsidRPr="00935810">
        <w:tab/>
      </w:r>
      <w:r w:rsidRPr="00935810">
        <w:tab/>
      </w:r>
      <w:r w:rsidRPr="00935810">
        <w:tab/>
        <w:t xml:space="preserve">No, callo porque fue mengua.    </w:t>
      </w:r>
    </w:p>
    <w:p w14:paraId="28F3FE6E" w14:textId="3374853F" w:rsidR="007A37C3" w:rsidRDefault="007A37C3" w:rsidP="007A37C3">
      <w:pPr>
        <w:pStyle w:val="Personaje"/>
      </w:pPr>
      <w:r w:rsidRPr="00935810">
        <w:t>Nuño</w:t>
      </w:r>
    </w:p>
    <w:p w14:paraId="579E889A" w14:textId="170EAC48" w:rsidR="007A37C3" w:rsidRPr="00935810" w:rsidRDefault="007A37C3" w:rsidP="007A37C3">
      <w:pPr>
        <w:pStyle w:val="Verso"/>
      </w:pPr>
      <w:r w:rsidRPr="00935810">
        <w:tab/>
      </w:r>
      <w:r w:rsidRPr="00935810">
        <w:tab/>
      </w:r>
      <w:r w:rsidRPr="00935810">
        <w:tab/>
        <w:t>Para el son, el baile para.</w:t>
      </w:r>
      <w:r w:rsidRPr="00935810">
        <w:tab/>
      </w:r>
      <w:r w:rsidRPr="00935810">
        <w:tab/>
      </w:r>
      <w:r w:rsidRPr="00935810">
        <w:tab/>
      </w:r>
      <w:r w:rsidRPr="00935810">
        <w:tab/>
        <w:t xml:space="preserve">  </w:t>
      </w:r>
    </w:p>
    <w:p w14:paraId="77EB540F" w14:textId="22FEB9CD" w:rsidR="007A37C3" w:rsidRPr="00935810" w:rsidRDefault="007A37C3" w:rsidP="007A37C3">
      <w:pPr>
        <w:pStyle w:val="Verso"/>
      </w:pPr>
      <w:r w:rsidRPr="00935810">
        <w:lastRenderedPageBreak/>
        <w:tab/>
      </w:r>
      <w:r w:rsidRPr="00935810">
        <w:tab/>
        <w:t xml:space="preserve"> </w:t>
      </w:r>
      <w:r w:rsidRPr="00935810">
        <w:tab/>
        <w:t xml:space="preserve"> </w:t>
      </w:r>
      <w:r w:rsidR="00DA30CA">
        <w:t xml:space="preserve"> </w:t>
      </w:r>
      <w:r w:rsidRPr="00935810">
        <w:t>Dame esa liga, Silverio.</w:t>
      </w:r>
    </w:p>
    <w:p w14:paraId="5A39C1FE" w14:textId="74D412F3" w:rsidR="007A37C3" w:rsidRDefault="007A37C3" w:rsidP="007A37C3">
      <w:pPr>
        <w:pStyle w:val="Personaje"/>
      </w:pPr>
      <w:r w:rsidRPr="00935810">
        <w:t>Silverio</w:t>
      </w:r>
    </w:p>
    <w:p w14:paraId="1A04B4AB" w14:textId="166104B8" w:rsidR="007A37C3" w:rsidRPr="00935810" w:rsidRDefault="007A37C3" w:rsidP="007A37C3">
      <w:pPr>
        <w:pStyle w:val="Verso"/>
      </w:pPr>
      <w:r w:rsidRPr="00935810">
        <w:tab/>
      </w:r>
      <w:r w:rsidRPr="00935810">
        <w:tab/>
      </w:r>
      <w:r w:rsidR="00DA30CA">
        <w:t xml:space="preserve">            </w:t>
      </w:r>
      <w:r w:rsidRPr="00935810">
        <w:t xml:space="preserve">En sabiendo </w:t>
      </w:r>
      <w:proofErr w:type="spellStart"/>
      <w:r w:rsidRPr="00935810">
        <w:t>cúya</w:t>
      </w:r>
      <w:proofErr w:type="spellEnd"/>
      <w:r w:rsidRPr="00935810">
        <w:t xml:space="preserve"> es,</w:t>
      </w:r>
    </w:p>
    <w:p w14:paraId="4193C948" w14:textId="77777777" w:rsidR="007A37C3" w:rsidRPr="00935810" w:rsidRDefault="007A37C3" w:rsidP="007A37C3">
      <w:pPr>
        <w:pStyle w:val="Verso"/>
      </w:pPr>
      <w:r w:rsidRPr="00935810">
        <w:tab/>
      </w:r>
      <w:r w:rsidRPr="00935810">
        <w:tab/>
      </w:r>
      <w:r w:rsidRPr="00935810">
        <w:tab/>
        <w:t>la daré al dueño y después</w:t>
      </w:r>
    </w:p>
    <w:p w14:paraId="5D9D9BBB" w14:textId="77777777" w:rsidR="007A37C3" w:rsidRPr="00935810" w:rsidRDefault="007A37C3" w:rsidP="007A37C3">
      <w:pPr>
        <w:pStyle w:val="Verso"/>
      </w:pPr>
      <w:r w:rsidRPr="00935810">
        <w:tab/>
      </w:r>
      <w:r w:rsidRPr="00935810">
        <w:tab/>
      </w:r>
      <w:r w:rsidRPr="00935810">
        <w:tab/>
        <w:t>te diré que tanto imperio</w:t>
      </w:r>
    </w:p>
    <w:p w14:paraId="026C4734" w14:textId="66440372" w:rsidR="007A37C3" w:rsidRPr="00935810" w:rsidRDefault="007A37C3" w:rsidP="007A37C3">
      <w:pPr>
        <w:pStyle w:val="Verso"/>
      </w:pPr>
      <w:r w:rsidRPr="00935810">
        <w:tab/>
      </w:r>
      <w:r w:rsidRPr="00935810">
        <w:tab/>
      </w:r>
      <w:r w:rsidRPr="00935810">
        <w:tab/>
        <w:t xml:space="preserve">  como tienes en el prado</w:t>
      </w:r>
      <w:r w:rsidRPr="00935810">
        <w:tab/>
      </w:r>
      <w:r w:rsidRPr="00935810">
        <w:tab/>
      </w:r>
      <w:r w:rsidRPr="00935810">
        <w:tab/>
      </w:r>
      <w:r w:rsidRPr="00935810">
        <w:tab/>
        <w:t xml:space="preserve">  </w:t>
      </w:r>
    </w:p>
    <w:p w14:paraId="0EF44972" w14:textId="77777777" w:rsidR="007A37C3" w:rsidRPr="00935810" w:rsidRDefault="007A37C3" w:rsidP="007A37C3">
      <w:pPr>
        <w:pStyle w:val="Verso"/>
      </w:pPr>
      <w:r w:rsidRPr="00935810">
        <w:tab/>
      </w:r>
      <w:r w:rsidRPr="00935810">
        <w:tab/>
      </w:r>
      <w:r w:rsidRPr="00935810">
        <w:tab/>
        <w:t>ya no se puede sufrir.</w:t>
      </w:r>
    </w:p>
    <w:p w14:paraId="11AFB4AE" w14:textId="1CB32213" w:rsidR="007A37C3" w:rsidRDefault="007A37C3" w:rsidP="007A37C3">
      <w:pPr>
        <w:pStyle w:val="Personaje"/>
      </w:pPr>
      <w:r w:rsidRPr="00935810">
        <w:t>Nuño</w:t>
      </w:r>
    </w:p>
    <w:p w14:paraId="4CB24CB1" w14:textId="05E08735" w:rsidR="007A37C3" w:rsidRPr="00935810" w:rsidRDefault="007A37C3" w:rsidP="007A37C3">
      <w:pPr>
        <w:pStyle w:val="Verso"/>
      </w:pPr>
      <w:r w:rsidRPr="00935810">
        <w:tab/>
      </w:r>
      <w:r w:rsidRPr="00935810">
        <w:tab/>
      </w:r>
      <w:r w:rsidRPr="00935810">
        <w:tab/>
        <w:t>¿Tú me lo osarás decir?</w:t>
      </w:r>
      <w:r w:rsidRPr="00935810">
        <w:tab/>
      </w:r>
      <w:r w:rsidRPr="00935810">
        <w:tab/>
      </w:r>
    </w:p>
    <w:p w14:paraId="588638F3" w14:textId="3043ABB4" w:rsidR="007A37C3" w:rsidRDefault="007A37C3" w:rsidP="007A37C3">
      <w:pPr>
        <w:pStyle w:val="Personaje"/>
      </w:pPr>
      <w:r w:rsidRPr="00935810">
        <w:t>Silverio</w:t>
      </w:r>
    </w:p>
    <w:p w14:paraId="6F350E92" w14:textId="491A40F9" w:rsidR="007A37C3" w:rsidRPr="00935810" w:rsidRDefault="007A37C3" w:rsidP="007A37C3">
      <w:pPr>
        <w:pStyle w:val="Verso"/>
      </w:pPr>
      <w:r w:rsidRPr="00935810">
        <w:tab/>
      </w:r>
      <w:r w:rsidRPr="00935810">
        <w:tab/>
      </w:r>
      <w:r w:rsidR="00DA30CA">
        <w:t xml:space="preserve">            </w:t>
      </w:r>
      <w:r w:rsidRPr="00935810">
        <w:t>Lo dicho es haber osado.</w:t>
      </w:r>
    </w:p>
    <w:p w14:paraId="00C5D1F2" w14:textId="4013E151" w:rsidR="007A37C3" w:rsidRDefault="007A37C3" w:rsidP="007A37C3">
      <w:pPr>
        <w:pStyle w:val="Personaje"/>
      </w:pPr>
      <w:r w:rsidRPr="00935810">
        <w:t>Nuño</w:t>
      </w:r>
    </w:p>
    <w:p w14:paraId="617CE2EF" w14:textId="5C31E25C" w:rsidR="007A37C3" w:rsidRPr="00935810" w:rsidRDefault="007A37C3" w:rsidP="007A37C3">
      <w:pPr>
        <w:pStyle w:val="Verso"/>
      </w:pPr>
      <w:r w:rsidRPr="00935810">
        <w:tab/>
      </w:r>
      <w:r w:rsidRPr="00935810">
        <w:tab/>
      </w:r>
      <w:r w:rsidRPr="00935810">
        <w:tab/>
        <w:t xml:space="preserve">  Dale la liga a su dueño.</w:t>
      </w:r>
    </w:p>
    <w:p w14:paraId="6848CB7B" w14:textId="4BB30D71" w:rsidR="007A37C3" w:rsidRDefault="007A37C3" w:rsidP="007A37C3">
      <w:pPr>
        <w:pStyle w:val="Personaje"/>
      </w:pPr>
      <w:r w:rsidRPr="00935810">
        <w:t>Silverio</w:t>
      </w:r>
    </w:p>
    <w:p w14:paraId="0F1ADA3F" w14:textId="712025D1" w:rsidR="007A37C3" w:rsidRPr="00935810" w:rsidRDefault="007A37C3" w:rsidP="007A37C3">
      <w:pPr>
        <w:pStyle w:val="Verso"/>
      </w:pPr>
      <w:r w:rsidRPr="00935810">
        <w:tab/>
      </w:r>
      <w:r w:rsidRPr="00935810">
        <w:tab/>
      </w:r>
      <w:r w:rsidR="00DA30CA">
        <w:t xml:space="preserve">            </w:t>
      </w:r>
      <w:r w:rsidRPr="00935810">
        <w:t>A su dueño es gran razón,</w:t>
      </w:r>
      <w:r w:rsidRPr="00935810">
        <w:tab/>
      </w:r>
      <w:r w:rsidRPr="00935810">
        <w:tab/>
      </w:r>
      <w:r w:rsidRPr="00935810">
        <w:tab/>
      </w:r>
      <w:r w:rsidRPr="00935810">
        <w:tab/>
        <w:t xml:space="preserve">  </w:t>
      </w:r>
    </w:p>
    <w:p w14:paraId="14335A30" w14:textId="77777777" w:rsidR="007A37C3" w:rsidRPr="00935810" w:rsidRDefault="007A37C3" w:rsidP="007A37C3">
      <w:pPr>
        <w:pStyle w:val="Verso"/>
      </w:pPr>
      <w:r w:rsidRPr="00935810">
        <w:tab/>
      </w:r>
      <w:r w:rsidRPr="00935810">
        <w:tab/>
      </w:r>
      <w:r w:rsidRPr="00935810">
        <w:tab/>
        <w:t>que otra más fuerte prisión</w:t>
      </w:r>
    </w:p>
    <w:p w14:paraId="111798DD" w14:textId="77777777" w:rsidR="007A37C3" w:rsidRPr="00935810" w:rsidRDefault="007A37C3" w:rsidP="007A37C3">
      <w:pPr>
        <w:pStyle w:val="Verso"/>
      </w:pPr>
      <w:r w:rsidRPr="00935810">
        <w:tab/>
      </w:r>
      <w:r w:rsidRPr="00935810">
        <w:tab/>
      </w:r>
      <w:r w:rsidRPr="00935810">
        <w:tab/>
        <w:t>me liga y me quita el sueño.</w:t>
      </w:r>
    </w:p>
    <w:p w14:paraId="51501D51" w14:textId="77777777" w:rsidR="007A37C3" w:rsidRPr="00935810" w:rsidRDefault="007A37C3" w:rsidP="007A37C3">
      <w:pPr>
        <w:pStyle w:val="Verso"/>
      </w:pPr>
      <w:r w:rsidRPr="00935810">
        <w:tab/>
      </w:r>
      <w:r w:rsidRPr="00935810">
        <w:tab/>
      </w:r>
      <w:r w:rsidRPr="00935810">
        <w:tab/>
        <w:t xml:space="preserve">  Dígame cuál de las tres</w:t>
      </w:r>
    </w:p>
    <w:p w14:paraId="09818DC3" w14:textId="77777777" w:rsidR="007A37C3" w:rsidRPr="00935810" w:rsidRDefault="007A37C3" w:rsidP="00DA30CA">
      <w:pPr>
        <w:pStyle w:val="Partidoincial"/>
      </w:pPr>
      <w:r w:rsidRPr="00935810">
        <w:tab/>
      </w:r>
      <w:r w:rsidRPr="00935810">
        <w:tab/>
      </w:r>
      <w:r w:rsidRPr="00935810">
        <w:tab/>
        <w:t xml:space="preserve">es el dueño.    </w:t>
      </w:r>
    </w:p>
    <w:p w14:paraId="44E6D33F" w14:textId="6642F9AB" w:rsidR="007A37C3" w:rsidRDefault="007A37C3" w:rsidP="007A37C3">
      <w:pPr>
        <w:pStyle w:val="Personaje"/>
      </w:pPr>
      <w:proofErr w:type="spellStart"/>
      <w:r w:rsidRPr="00935810">
        <w:t>Nise</w:t>
      </w:r>
      <w:proofErr w:type="spellEnd"/>
    </w:p>
    <w:p w14:paraId="4A282371" w14:textId="2E8BD13D" w:rsidR="007A37C3" w:rsidRPr="00935810" w:rsidRDefault="007A37C3" w:rsidP="00DA30CA">
      <w:pPr>
        <w:pStyle w:val="Partidofinal"/>
      </w:pPr>
      <w:r w:rsidRPr="00935810">
        <w:tab/>
      </w:r>
      <w:r w:rsidRPr="00935810">
        <w:tab/>
      </w:r>
      <w:r w:rsidRPr="00935810">
        <w:tab/>
      </w:r>
      <w:r w:rsidRPr="00935810">
        <w:tab/>
        <w:t xml:space="preserve">        Eso no es justo.</w:t>
      </w:r>
    </w:p>
    <w:p w14:paraId="00E48956" w14:textId="2A1E22F6" w:rsidR="007A37C3" w:rsidRPr="00935810" w:rsidRDefault="007A37C3" w:rsidP="007A37C3">
      <w:pPr>
        <w:pStyle w:val="Verso"/>
      </w:pPr>
      <w:r w:rsidRPr="00935810">
        <w:tab/>
      </w:r>
      <w:r w:rsidRPr="00935810">
        <w:tab/>
      </w:r>
      <w:r w:rsidRPr="00935810">
        <w:tab/>
        <w:t>Yo lo soy, hazme este gusto</w:t>
      </w:r>
      <w:r w:rsidRPr="00935810">
        <w:tab/>
      </w:r>
      <w:r w:rsidRPr="00935810">
        <w:tab/>
      </w:r>
      <w:r w:rsidRPr="00935810">
        <w:tab/>
      </w:r>
      <w:r w:rsidRPr="00935810">
        <w:tab/>
        <w:t xml:space="preserve">  </w:t>
      </w:r>
    </w:p>
    <w:p w14:paraId="5A754F34" w14:textId="77777777" w:rsidR="007A37C3" w:rsidRPr="00935810" w:rsidRDefault="007A37C3" w:rsidP="007A37C3">
      <w:pPr>
        <w:pStyle w:val="Verso"/>
      </w:pPr>
      <w:r w:rsidRPr="00935810">
        <w:tab/>
      </w:r>
      <w:r w:rsidRPr="00935810">
        <w:tab/>
      </w:r>
      <w:r w:rsidRPr="00935810">
        <w:tab/>
        <w:t>de que la liga me des.</w:t>
      </w:r>
    </w:p>
    <w:p w14:paraId="4F16AAAA" w14:textId="339E0A5C" w:rsidR="007A37C3" w:rsidRDefault="007A37C3" w:rsidP="007A37C3">
      <w:pPr>
        <w:pStyle w:val="Personaje"/>
      </w:pPr>
      <w:r w:rsidRPr="00935810">
        <w:t>Silverio</w:t>
      </w:r>
    </w:p>
    <w:p w14:paraId="616C691D" w14:textId="049FF7D2" w:rsidR="007A37C3" w:rsidRPr="00935810" w:rsidRDefault="007A37C3" w:rsidP="007A37C3">
      <w:pPr>
        <w:pStyle w:val="Verso"/>
      </w:pPr>
      <w:r w:rsidRPr="00935810">
        <w:tab/>
      </w:r>
      <w:r w:rsidRPr="00935810">
        <w:tab/>
        <w:t xml:space="preserve">  </w:t>
      </w:r>
      <w:r w:rsidR="00DA30CA">
        <w:t xml:space="preserve">             </w:t>
      </w:r>
      <w:r w:rsidRPr="00935810">
        <w:t>¿Tú el dueño? ¡Vete con Dios!</w:t>
      </w:r>
    </w:p>
    <w:p w14:paraId="54764E42" w14:textId="59A51BAF" w:rsidR="007A37C3" w:rsidRDefault="007A37C3" w:rsidP="007A37C3">
      <w:pPr>
        <w:pStyle w:val="Personaje"/>
      </w:pPr>
      <w:r w:rsidRPr="00935810">
        <w:t>Nuño</w:t>
      </w:r>
    </w:p>
    <w:p w14:paraId="17096012" w14:textId="6387312C" w:rsidR="007A37C3" w:rsidRPr="00935810" w:rsidRDefault="007A37C3" w:rsidP="007A37C3">
      <w:pPr>
        <w:pStyle w:val="Verso"/>
      </w:pPr>
      <w:r w:rsidRPr="00935810">
        <w:tab/>
      </w:r>
      <w:r w:rsidRPr="00935810">
        <w:tab/>
      </w:r>
      <w:r w:rsidRPr="00935810">
        <w:tab/>
        <w:t>¿No bastará que te avise</w:t>
      </w:r>
    </w:p>
    <w:p w14:paraId="5DB7408B" w14:textId="77777777" w:rsidR="007A37C3" w:rsidRPr="00935810" w:rsidRDefault="007A37C3" w:rsidP="00DA30CA">
      <w:pPr>
        <w:pStyle w:val="Partidoincial"/>
      </w:pPr>
      <w:r w:rsidRPr="00935810">
        <w:tab/>
      </w:r>
      <w:r w:rsidRPr="00935810">
        <w:tab/>
      </w:r>
      <w:r w:rsidRPr="00935810">
        <w:tab/>
        <w:t xml:space="preserve">que es de </w:t>
      </w:r>
      <w:proofErr w:type="spellStart"/>
      <w:r w:rsidRPr="00935810">
        <w:t>Nise</w:t>
      </w:r>
      <w:proofErr w:type="spellEnd"/>
      <w:r w:rsidRPr="00935810">
        <w:t>?</w:t>
      </w:r>
    </w:p>
    <w:p w14:paraId="6DAAE912" w14:textId="50BC3AAB" w:rsidR="007A37C3" w:rsidRDefault="007A37C3" w:rsidP="007A37C3">
      <w:pPr>
        <w:pStyle w:val="Personaje"/>
      </w:pPr>
      <w:r w:rsidRPr="00935810">
        <w:t>Silverio</w:t>
      </w:r>
    </w:p>
    <w:p w14:paraId="5A340291" w14:textId="4CA36FB4" w:rsidR="007A37C3" w:rsidRPr="00935810" w:rsidRDefault="007A37C3" w:rsidP="00DA30CA">
      <w:pPr>
        <w:pStyle w:val="Partidofinal"/>
      </w:pPr>
      <w:r w:rsidRPr="00935810">
        <w:tab/>
      </w:r>
      <w:r w:rsidRPr="00935810">
        <w:tab/>
      </w:r>
      <w:r w:rsidRPr="00935810">
        <w:tab/>
      </w:r>
      <w:r w:rsidRPr="00935810">
        <w:tab/>
        <w:t xml:space="preserve"> </w:t>
      </w:r>
      <w:r w:rsidR="00DA30CA">
        <w:t xml:space="preserve">           </w:t>
      </w:r>
      <w:r w:rsidRPr="00935810">
        <w:t xml:space="preserve">  Si es de </w:t>
      </w:r>
      <w:proofErr w:type="spellStart"/>
      <w:r w:rsidRPr="00935810">
        <w:t>Nise</w:t>
      </w:r>
      <w:proofErr w:type="spellEnd"/>
    </w:p>
    <w:p w14:paraId="18534800" w14:textId="612FFF99" w:rsidR="007A37C3" w:rsidRPr="00935810" w:rsidRDefault="007A37C3" w:rsidP="007A37C3">
      <w:pPr>
        <w:pStyle w:val="Verso"/>
      </w:pPr>
      <w:r w:rsidRPr="00935810">
        <w:tab/>
      </w:r>
      <w:r w:rsidRPr="00935810">
        <w:tab/>
      </w:r>
      <w:r w:rsidRPr="00935810">
        <w:tab/>
        <w:t>también será de los dos.</w:t>
      </w:r>
      <w:r w:rsidRPr="00935810">
        <w:tab/>
      </w:r>
      <w:r w:rsidRPr="00935810">
        <w:tab/>
      </w:r>
      <w:r w:rsidRPr="00935810">
        <w:tab/>
      </w:r>
      <w:r w:rsidRPr="00935810">
        <w:tab/>
        <w:t xml:space="preserve">  </w:t>
      </w:r>
    </w:p>
    <w:p w14:paraId="6FAB47D8" w14:textId="18F02793" w:rsidR="007A37C3" w:rsidRDefault="007A37C3" w:rsidP="007A37C3">
      <w:pPr>
        <w:pStyle w:val="Personaje"/>
      </w:pPr>
      <w:r w:rsidRPr="00935810">
        <w:t>Nuño</w:t>
      </w:r>
    </w:p>
    <w:p w14:paraId="4DFDDAE0" w14:textId="369E3D87" w:rsidR="007A37C3" w:rsidRPr="00935810" w:rsidRDefault="007A37C3" w:rsidP="00DA30CA">
      <w:pPr>
        <w:pStyle w:val="Partidoincial"/>
      </w:pPr>
      <w:r w:rsidRPr="00935810">
        <w:tab/>
      </w:r>
      <w:r w:rsidRPr="00935810">
        <w:tab/>
      </w:r>
      <w:r w:rsidRPr="00935810">
        <w:tab/>
        <w:t xml:space="preserve">  ¿Tuya?, ¿por qué?</w:t>
      </w:r>
    </w:p>
    <w:p w14:paraId="125F49FE" w14:textId="6CA65F3A" w:rsidR="007A37C3" w:rsidRDefault="007A37C3" w:rsidP="007A37C3">
      <w:pPr>
        <w:pStyle w:val="Personaje"/>
      </w:pPr>
      <w:r w:rsidRPr="00935810">
        <w:t>Silverio</w:t>
      </w:r>
    </w:p>
    <w:p w14:paraId="1EC2AA07" w14:textId="7774A49D" w:rsidR="007A37C3" w:rsidRPr="00935810" w:rsidRDefault="007A37C3" w:rsidP="00DA30CA">
      <w:pPr>
        <w:pStyle w:val="Partidofinal"/>
      </w:pPr>
      <w:r w:rsidRPr="00935810">
        <w:tab/>
      </w:r>
      <w:r w:rsidRPr="00935810">
        <w:tab/>
      </w:r>
      <w:r w:rsidRPr="00935810">
        <w:tab/>
      </w:r>
      <w:r w:rsidRPr="00935810">
        <w:tab/>
        <w:t xml:space="preserve">        </w:t>
      </w:r>
      <w:r w:rsidR="00DA30CA">
        <w:t xml:space="preserve">        </w:t>
      </w:r>
      <w:r w:rsidRPr="00935810">
        <w:t xml:space="preserve"> Porque yo</w:t>
      </w:r>
    </w:p>
    <w:p w14:paraId="2D01A28A" w14:textId="77777777" w:rsidR="007A37C3" w:rsidRPr="00935810" w:rsidRDefault="007A37C3" w:rsidP="007A37C3">
      <w:pPr>
        <w:pStyle w:val="Verso"/>
      </w:pPr>
      <w:r w:rsidRPr="00935810">
        <w:lastRenderedPageBreak/>
        <w:tab/>
      </w:r>
      <w:r w:rsidRPr="00935810">
        <w:tab/>
      </w:r>
      <w:r w:rsidRPr="00935810">
        <w:tab/>
        <w:t>pretendo lo que pretendes.</w:t>
      </w:r>
    </w:p>
    <w:p w14:paraId="546429ED" w14:textId="21A95718" w:rsidR="007A37C3" w:rsidRDefault="007A37C3" w:rsidP="007A37C3">
      <w:pPr>
        <w:pStyle w:val="Personaje"/>
      </w:pPr>
      <w:r w:rsidRPr="00935810">
        <w:t>Nuño</w:t>
      </w:r>
    </w:p>
    <w:p w14:paraId="32C5535D" w14:textId="31F663EC" w:rsidR="007A37C3" w:rsidRPr="00935810" w:rsidRDefault="007A37C3" w:rsidP="007A37C3">
      <w:pPr>
        <w:pStyle w:val="Verso"/>
      </w:pPr>
      <w:r w:rsidRPr="00935810">
        <w:tab/>
      </w:r>
      <w:r w:rsidRPr="00935810">
        <w:tab/>
      </w:r>
      <w:r w:rsidRPr="00935810">
        <w:tab/>
        <w:t>Mira que su honor ofendes.</w:t>
      </w:r>
    </w:p>
    <w:p w14:paraId="027A92A4" w14:textId="33584ECF" w:rsidR="007A37C3" w:rsidRDefault="007A37C3" w:rsidP="007A37C3">
      <w:pPr>
        <w:pStyle w:val="Personaje"/>
      </w:pPr>
      <w:r w:rsidRPr="00935810">
        <w:t>Silverio</w:t>
      </w:r>
    </w:p>
    <w:p w14:paraId="571BD859" w14:textId="7E4F2E11" w:rsidR="007A37C3" w:rsidRPr="00935810" w:rsidRDefault="007A37C3" w:rsidP="007A37C3">
      <w:pPr>
        <w:pStyle w:val="Verso"/>
      </w:pPr>
      <w:r w:rsidRPr="00935810">
        <w:tab/>
      </w:r>
      <w:r w:rsidRPr="00935810">
        <w:tab/>
      </w:r>
      <w:r w:rsidR="00DA30CA">
        <w:t xml:space="preserve">           </w:t>
      </w:r>
      <w:r w:rsidRPr="00935810">
        <w:t>Ninguno, amando, ofendió,</w:t>
      </w:r>
    </w:p>
    <w:p w14:paraId="6247A5B2" w14:textId="096D6E52" w:rsidR="007A37C3" w:rsidRPr="00935810" w:rsidRDefault="007A37C3" w:rsidP="007A37C3">
      <w:pPr>
        <w:pStyle w:val="Verso"/>
      </w:pPr>
      <w:r w:rsidRPr="00935810">
        <w:tab/>
      </w:r>
      <w:r w:rsidRPr="00935810">
        <w:tab/>
        <w:t xml:space="preserve"> </w:t>
      </w:r>
      <w:r w:rsidRPr="00935810">
        <w:tab/>
        <w:t xml:space="preserve"> por humilde que naciese.</w:t>
      </w:r>
      <w:r w:rsidRPr="00935810">
        <w:tab/>
      </w:r>
      <w:r w:rsidRPr="00935810">
        <w:tab/>
      </w:r>
      <w:r w:rsidRPr="00935810">
        <w:tab/>
      </w:r>
      <w:r w:rsidRPr="00935810">
        <w:tab/>
        <w:t xml:space="preserve">  </w:t>
      </w:r>
    </w:p>
    <w:p w14:paraId="71AC95EC" w14:textId="77777777" w:rsidR="007A37C3" w:rsidRPr="00935810" w:rsidRDefault="007A37C3" w:rsidP="007A37C3">
      <w:pPr>
        <w:pStyle w:val="Verso"/>
      </w:pPr>
      <w:r w:rsidRPr="00935810">
        <w:tab/>
      </w:r>
      <w:r w:rsidRPr="00935810">
        <w:tab/>
      </w:r>
      <w:r w:rsidRPr="00935810">
        <w:tab/>
        <w:t>Demás que bien puede ser</w:t>
      </w:r>
    </w:p>
    <w:p w14:paraId="05006D08" w14:textId="77777777" w:rsidR="007A37C3" w:rsidRPr="00935810" w:rsidRDefault="007A37C3" w:rsidP="007A37C3">
      <w:pPr>
        <w:pStyle w:val="Verso"/>
      </w:pPr>
      <w:r w:rsidRPr="00935810">
        <w:tab/>
      </w:r>
      <w:r w:rsidRPr="00935810">
        <w:tab/>
      </w:r>
      <w:r w:rsidRPr="00935810">
        <w:tab/>
        <w:t>de otra serrana, y querer</w:t>
      </w:r>
    </w:p>
    <w:p w14:paraId="7C638DC4" w14:textId="77777777" w:rsidR="007A37C3" w:rsidRPr="00935810" w:rsidRDefault="007A37C3" w:rsidP="007A37C3">
      <w:pPr>
        <w:pStyle w:val="Verso"/>
      </w:pPr>
      <w:r w:rsidRPr="00935810">
        <w:tab/>
      </w:r>
      <w:r w:rsidRPr="00935810">
        <w:tab/>
      </w:r>
      <w:r w:rsidRPr="00935810">
        <w:tab/>
        <w:t>que yo, Nuño, te la diese.</w:t>
      </w:r>
    </w:p>
    <w:p w14:paraId="12428B72" w14:textId="77777777" w:rsidR="007A37C3" w:rsidRPr="00935810" w:rsidRDefault="007A37C3" w:rsidP="007A37C3">
      <w:pPr>
        <w:pStyle w:val="Verso"/>
      </w:pPr>
      <w:r w:rsidRPr="00935810">
        <w:tab/>
      </w:r>
      <w:r w:rsidRPr="00935810">
        <w:tab/>
      </w:r>
      <w:r w:rsidRPr="00935810">
        <w:tab/>
        <w:t xml:space="preserve"> Y si no es viendo el lugar</w:t>
      </w:r>
    </w:p>
    <w:p w14:paraId="1DEC55FB" w14:textId="462DFC2E" w:rsidR="007A37C3" w:rsidRPr="00935810" w:rsidRDefault="007A37C3" w:rsidP="007A37C3">
      <w:pPr>
        <w:pStyle w:val="Verso"/>
      </w:pPr>
      <w:r w:rsidRPr="00935810">
        <w:tab/>
      </w:r>
      <w:r w:rsidRPr="00935810">
        <w:tab/>
      </w:r>
      <w:r w:rsidRPr="00935810">
        <w:tab/>
        <w:t>de donde falta la liga</w:t>
      </w:r>
      <w:r w:rsidRPr="00935810">
        <w:tab/>
      </w:r>
      <w:r w:rsidRPr="00935810">
        <w:tab/>
      </w:r>
      <w:r w:rsidRPr="00935810">
        <w:tab/>
      </w:r>
      <w:r w:rsidRPr="00935810">
        <w:tab/>
      </w:r>
      <w:r w:rsidRPr="00935810">
        <w:tab/>
        <w:t xml:space="preserve">  </w:t>
      </w:r>
    </w:p>
    <w:p w14:paraId="0EAB2F31" w14:textId="77777777" w:rsidR="007A37C3" w:rsidRPr="00935810" w:rsidRDefault="007A37C3" w:rsidP="007A37C3">
      <w:pPr>
        <w:pStyle w:val="Verso"/>
      </w:pPr>
      <w:r w:rsidRPr="00935810">
        <w:tab/>
      </w:r>
      <w:r w:rsidRPr="00935810">
        <w:tab/>
      </w:r>
      <w:r w:rsidRPr="00935810">
        <w:tab/>
        <w:t>nadie en el mundo me diga</w:t>
      </w:r>
    </w:p>
    <w:p w14:paraId="583E1655" w14:textId="77777777" w:rsidR="007A37C3" w:rsidRPr="00935810" w:rsidRDefault="007A37C3" w:rsidP="007A37C3">
      <w:pPr>
        <w:pStyle w:val="Verso"/>
      </w:pPr>
      <w:r w:rsidRPr="00935810">
        <w:tab/>
      </w:r>
      <w:r w:rsidRPr="00935810">
        <w:tab/>
      </w:r>
      <w:r w:rsidRPr="00935810">
        <w:tab/>
        <w:t>que se la tengo de dar.</w:t>
      </w:r>
    </w:p>
    <w:p w14:paraId="0462DC7F" w14:textId="5FB19E05" w:rsidR="007A37C3" w:rsidRDefault="007A37C3" w:rsidP="007A37C3">
      <w:pPr>
        <w:pStyle w:val="Personaje"/>
      </w:pPr>
      <w:r w:rsidRPr="00935810">
        <w:t>Nuño</w:t>
      </w:r>
    </w:p>
    <w:p w14:paraId="60EBA92C" w14:textId="6D44D316" w:rsidR="007A37C3" w:rsidRPr="00935810" w:rsidRDefault="007A37C3" w:rsidP="00DA30CA">
      <w:pPr>
        <w:pStyle w:val="Partidoincial"/>
      </w:pPr>
      <w:r w:rsidRPr="00935810">
        <w:tab/>
      </w:r>
      <w:r w:rsidRPr="00935810">
        <w:tab/>
      </w:r>
      <w:r w:rsidRPr="00935810">
        <w:tab/>
        <w:t xml:space="preserve">  (Hazme un placer.</w:t>
      </w:r>
    </w:p>
    <w:p w14:paraId="6482A1A4" w14:textId="027FF955" w:rsidR="007A37C3" w:rsidRDefault="007A37C3" w:rsidP="007A37C3">
      <w:pPr>
        <w:pStyle w:val="Personaje"/>
      </w:pPr>
      <w:r w:rsidRPr="00935810">
        <w:t>Silverio</w:t>
      </w:r>
    </w:p>
    <w:p w14:paraId="4BC5E536" w14:textId="3EDB03C1" w:rsidR="007A37C3" w:rsidRPr="00935810" w:rsidRDefault="007A37C3" w:rsidP="00DA30CA">
      <w:pPr>
        <w:pStyle w:val="Partidofinal"/>
      </w:pPr>
      <w:r w:rsidRPr="00935810">
        <w:tab/>
      </w:r>
      <w:r w:rsidRPr="00935810">
        <w:tab/>
      </w:r>
      <w:r w:rsidRPr="00935810">
        <w:tab/>
      </w:r>
      <w:r w:rsidRPr="00935810">
        <w:tab/>
        <w:t xml:space="preserve">         </w:t>
      </w:r>
      <w:r w:rsidR="00DA30CA">
        <w:t xml:space="preserve">       </w:t>
      </w:r>
      <w:r w:rsidRPr="00935810">
        <w:t>Que me place.</w:t>
      </w:r>
    </w:p>
    <w:p w14:paraId="576D71EC" w14:textId="1CB85C07" w:rsidR="007A37C3" w:rsidRDefault="007A37C3" w:rsidP="007A37C3">
      <w:pPr>
        <w:pStyle w:val="Personaje"/>
      </w:pPr>
      <w:r w:rsidRPr="00935810">
        <w:t>Nuño</w:t>
      </w:r>
    </w:p>
    <w:p w14:paraId="01F7157F" w14:textId="1C53D70B" w:rsidR="007A37C3" w:rsidRPr="00935810" w:rsidRDefault="007A37C3" w:rsidP="007A37C3">
      <w:pPr>
        <w:pStyle w:val="Verso"/>
      </w:pPr>
      <w:r w:rsidRPr="00935810">
        <w:tab/>
      </w:r>
      <w:r w:rsidRPr="00935810">
        <w:tab/>
      </w:r>
      <w:r w:rsidRPr="00935810">
        <w:tab/>
        <w:t>Hoy quiero ser muy prudente</w:t>
      </w:r>
    </w:p>
    <w:p w14:paraId="7F006A8C" w14:textId="6D3059FC" w:rsidR="007A37C3" w:rsidRPr="00935810" w:rsidRDefault="007A37C3" w:rsidP="007A37C3">
      <w:pPr>
        <w:pStyle w:val="Verso"/>
      </w:pPr>
      <w:r w:rsidRPr="00935810">
        <w:tab/>
      </w:r>
      <w:r w:rsidRPr="00935810">
        <w:tab/>
      </w:r>
      <w:r w:rsidRPr="00935810">
        <w:tab/>
        <w:t xml:space="preserve">por </w:t>
      </w:r>
      <w:proofErr w:type="spellStart"/>
      <w:r w:rsidRPr="00935810">
        <w:t>Nise</w:t>
      </w:r>
      <w:proofErr w:type="spellEnd"/>
      <w:r w:rsidRPr="00935810">
        <w:t xml:space="preserve"> y por esta gente</w:t>
      </w:r>
      <w:r w:rsidRPr="00935810">
        <w:tab/>
      </w:r>
      <w:r w:rsidRPr="00935810">
        <w:tab/>
      </w:r>
      <w:r w:rsidRPr="00935810">
        <w:tab/>
      </w:r>
      <w:r w:rsidRPr="00935810">
        <w:tab/>
        <w:t xml:space="preserve">  </w:t>
      </w:r>
    </w:p>
    <w:p w14:paraId="4E046CA7" w14:textId="77777777" w:rsidR="007A37C3" w:rsidRPr="00935810" w:rsidRDefault="007A37C3" w:rsidP="007A37C3">
      <w:pPr>
        <w:pStyle w:val="Verso"/>
      </w:pPr>
      <w:r w:rsidRPr="00935810">
        <w:tab/>
      </w:r>
      <w:r w:rsidRPr="00935810">
        <w:tab/>
      </w:r>
      <w:r w:rsidRPr="00935810">
        <w:tab/>
        <w:t>que estorbo a mis brazos hace.</w:t>
      </w:r>
    </w:p>
    <w:p w14:paraId="1AC933E3" w14:textId="77777777" w:rsidR="007A37C3" w:rsidRPr="00935810" w:rsidRDefault="007A37C3" w:rsidP="007A37C3">
      <w:pPr>
        <w:pStyle w:val="Verso"/>
      </w:pPr>
      <w:r w:rsidRPr="00935810">
        <w:tab/>
      </w:r>
      <w:r w:rsidRPr="00935810">
        <w:tab/>
      </w:r>
      <w:r w:rsidRPr="00935810">
        <w:tab/>
        <w:t xml:space="preserve">  Mañana en el olivar</w:t>
      </w:r>
    </w:p>
    <w:p w14:paraId="33D8508D" w14:textId="77777777" w:rsidR="007A37C3" w:rsidRPr="00935810" w:rsidRDefault="007A37C3" w:rsidP="007A37C3">
      <w:pPr>
        <w:pStyle w:val="Verso"/>
      </w:pPr>
      <w:r w:rsidRPr="00935810">
        <w:tab/>
      </w:r>
      <w:r w:rsidRPr="00935810">
        <w:tab/>
      </w:r>
      <w:r w:rsidRPr="00935810">
        <w:tab/>
        <w:t>que está al salir de la aldea</w:t>
      </w:r>
    </w:p>
    <w:p w14:paraId="0C96F6D6" w14:textId="77777777" w:rsidR="007A37C3" w:rsidRPr="00935810" w:rsidRDefault="007A37C3" w:rsidP="00DA30CA">
      <w:pPr>
        <w:pStyle w:val="Partidoincial"/>
      </w:pPr>
      <w:r w:rsidRPr="00935810">
        <w:tab/>
      </w:r>
      <w:r w:rsidRPr="00935810">
        <w:tab/>
      </w:r>
      <w:r w:rsidRPr="00935810">
        <w:tab/>
        <w:t xml:space="preserve">me aguarda. </w:t>
      </w:r>
    </w:p>
    <w:p w14:paraId="74E2C234" w14:textId="3A4132D0" w:rsidR="007A37C3" w:rsidRDefault="007A37C3" w:rsidP="007A37C3">
      <w:pPr>
        <w:pStyle w:val="Personaje"/>
      </w:pPr>
      <w:r w:rsidRPr="00935810">
        <w:t>Silverio</w:t>
      </w:r>
    </w:p>
    <w:p w14:paraId="16881968" w14:textId="2203FC73" w:rsidR="007A37C3" w:rsidRPr="00935810" w:rsidRDefault="007A37C3" w:rsidP="00DA30CA">
      <w:pPr>
        <w:pStyle w:val="Partidofinal"/>
      </w:pPr>
      <w:r w:rsidRPr="00935810">
        <w:tab/>
      </w:r>
      <w:r w:rsidRPr="00935810">
        <w:tab/>
      </w:r>
      <w:r w:rsidRPr="00935810">
        <w:tab/>
        <w:t xml:space="preserve">       </w:t>
      </w:r>
      <w:r w:rsidR="00DA30CA">
        <w:t xml:space="preserve">      </w:t>
      </w:r>
      <w:r w:rsidRPr="00935810">
        <w:t xml:space="preserve">  En </w:t>
      </w:r>
      <w:proofErr w:type="gramStart"/>
      <w:r w:rsidRPr="00935810">
        <w:t>buen hora</w:t>
      </w:r>
      <w:proofErr w:type="gramEnd"/>
      <w:r w:rsidRPr="00935810">
        <w:t xml:space="preserve"> sea,</w:t>
      </w:r>
    </w:p>
    <w:p w14:paraId="7E435DF4" w14:textId="72F8FA40" w:rsidR="007A37C3" w:rsidRPr="00935810" w:rsidRDefault="007A37C3" w:rsidP="007A37C3">
      <w:pPr>
        <w:pStyle w:val="Verso"/>
      </w:pPr>
      <w:r w:rsidRPr="00935810">
        <w:tab/>
      </w:r>
      <w:r w:rsidRPr="00935810">
        <w:tab/>
      </w:r>
      <w:r w:rsidRPr="00935810">
        <w:tab/>
        <w:t>yo gusto que haya lugar.</w:t>
      </w:r>
      <w:r w:rsidRPr="00935810">
        <w:tab/>
      </w:r>
      <w:r w:rsidRPr="00935810">
        <w:tab/>
      </w:r>
      <w:r w:rsidRPr="00935810">
        <w:tab/>
      </w:r>
      <w:r w:rsidRPr="00935810">
        <w:tab/>
        <w:t xml:space="preserve">  </w:t>
      </w:r>
    </w:p>
    <w:p w14:paraId="136F2934" w14:textId="2A8C7234" w:rsidR="007A37C3" w:rsidRDefault="007A37C3" w:rsidP="007A37C3">
      <w:pPr>
        <w:pStyle w:val="Personaje"/>
      </w:pPr>
      <w:r w:rsidRPr="00935810">
        <w:t>Nuño</w:t>
      </w:r>
    </w:p>
    <w:p w14:paraId="79785C2A" w14:textId="53C04DA2" w:rsidR="007A37C3" w:rsidRPr="00935810" w:rsidRDefault="007A37C3" w:rsidP="00DA30CA">
      <w:pPr>
        <w:pStyle w:val="Partidoincial"/>
      </w:pPr>
      <w:r w:rsidRPr="00935810">
        <w:tab/>
      </w:r>
      <w:r w:rsidRPr="00935810">
        <w:tab/>
      </w:r>
      <w:r w:rsidRPr="00935810">
        <w:tab/>
        <w:t xml:space="preserve">  ¿Tienes tú espada?</w:t>
      </w:r>
    </w:p>
    <w:p w14:paraId="6412D380" w14:textId="4148BA81" w:rsidR="007A37C3" w:rsidRDefault="007A37C3" w:rsidP="007A37C3">
      <w:pPr>
        <w:pStyle w:val="Personaje"/>
      </w:pPr>
      <w:r w:rsidRPr="00935810">
        <w:t>Silverio</w:t>
      </w:r>
    </w:p>
    <w:p w14:paraId="1974A149" w14:textId="3E322F6D" w:rsidR="007A37C3" w:rsidRPr="00935810" w:rsidRDefault="007A37C3" w:rsidP="00DA30CA">
      <w:pPr>
        <w:pStyle w:val="Partidofinal"/>
      </w:pPr>
      <w:r w:rsidRPr="00935810">
        <w:tab/>
      </w:r>
      <w:r w:rsidRPr="00935810">
        <w:tab/>
      </w:r>
      <w:r w:rsidRPr="00935810">
        <w:tab/>
      </w:r>
      <w:r w:rsidRPr="00935810">
        <w:tab/>
        <w:t xml:space="preserve">          </w:t>
      </w:r>
      <w:r w:rsidR="00DA30CA">
        <w:t xml:space="preserve">        </w:t>
      </w:r>
      <w:r w:rsidRPr="00935810">
        <w:t>Yo no.</w:t>
      </w:r>
    </w:p>
    <w:p w14:paraId="4534CFC8" w14:textId="1613FD7B" w:rsidR="007A37C3" w:rsidRDefault="007A37C3" w:rsidP="007A37C3">
      <w:pPr>
        <w:pStyle w:val="Personaje"/>
      </w:pPr>
      <w:r w:rsidRPr="00935810">
        <w:t>Nuño</w:t>
      </w:r>
    </w:p>
    <w:p w14:paraId="2A5C21E5" w14:textId="69B44E82" w:rsidR="007A37C3" w:rsidRPr="00935810" w:rsidRDefault="007A37C3" w:rsidP="007A37C3">
      <w:pPr>
        <w:pStyle w:val="Verso"/>
      </w:pPr>
      <w:r w:rsidRPr="00935810">
        <w:tab/>
      </w:r>
      <w:r w:rsidRPr="00935810">
        <w:tab/>
      </w:r>
      <w:r w:rsidRPr="00935810">
        <w:tab/>
        <w:t>Esta noche te daré</w:t>
      </w:r>
    </w:p>
    <w:p w14:paraId="2B8D26C2" w14:textId="77777777" w:rsidR="007A37C3" w:rsidRPr="00935810" w:rsidRDefault="007A37C3" w:rsidP="00DA30CA">
      <w:pPr>
        <w:pStyle w:val="Partidoincial"/>
      </w:pPr>
      <w:r w:rsidRPr="00935810">
        <w:tab/>
      </w:r>
      <w:r w:rsidRPr="00935810">
        <w:tab/>
      </w:r>
      <w:r w:rsidRPr="00935810">
        <w:tab/>
        <w:t xml:space="preserve">una de las mías. </w:t>
      </w:r>
    </w:p>
    <w:p w14:paraId="4708DFF9" w14:textId="3A853876" w:rsidR="007A37C3" w:rsidRDefault="007A37C3" w:rsidP="007A37C3">
      <w:pPr>
        <w:pStyle w:val="Personaje"/>
      </w:pPr>
      <w:r w:rsidRPr="00935810">
        <w:t>Silverio</w:t>
      </w:r>
    </w:p>
    <w:p w14:paraId="6114AEC6" w14:textId="0C8DB67E" w:rsidR="007A37C3" w:rsidRPr="00935810" w:rsidRDefault="007A37C3" w:rsidP="00DA30CA">
      <w:pPr>
        <w:pStyle w:val="Partidofinal"/>
      </w:pPr>
      <w:r w:rsidRPr="00935810">
        <w:lastRenderedPageBreak/>
        <w:tab/>
      </w:r>
      <w:r w:rsidRPr="00935810">
        <w:tab/>
      </w:r>
      <w:r w:rsidRPr="00935810">
        <w:tab/>
      </w:r>
      <w:r w:rsidRPr="00935810">
        <w:tab/>
        <w:t xml:space="preserve"> </w:t>
      </w:r>
      <w:r w:rsidR="00DA30CA">
        <w:t xml:space="preserve">            </w:t>
      </w:r>
      <w:r w:rsidRPr="00935810">
        <w:t xml:space="preserve">  No sé</w:t>
      </w:r>
    </w:p>
    <w:p w14:paraId="7181DB03" w14:textId="77777777" w:rsidR="007A37C3" w:rsidRPr="00935810" w:rsidRDefault="007A37C3" w:rsidP="007A37C3">
      <w:pPr>
        <w:pStyle w:val="Verso"/>
      </w:pPr>
      <w:r w:rsidRPr="00935810">
        <w:tab/>
      </w:r>
      <w:r w:rsidRPr="00935810">
        <w:tab/>
      </w:r>
      <w:r w:rsidRPr="00935810">
        <w:tab/>
      </w:r>
      <w:proofErr w:type="spellStart"/>
      <w:r w:rsidRPr="00935810">
        <w:t>si</w:t>
      </w:r>
      <w:proofErr w:type="spellEnd"/>
      <w:r w:rsidRPr="00935810">
        <w:t xml:space="preserve"> sabré jugarla yo.</w:t>
      </w:r>
    </w:p>
    <w:p w14:paraId="1DBBF050" w14:textId="54A5640E" w:rsidR="007A37C3" w:rsidRPr="00935810" w:rsidRDefault="007A37C3" w:rsidP="007A37C3">
      <w:pPr>
        <w:pStyle w:val="Verso"/>
      </w:pPr>
      <w:r w:rsidRPr="00935810">
        <w:tab/>
      </w:r>
      <w:r w:rsidRPr="00935810">
        <w:tab/>
        <w:t xml:space="preserve"> </w:t>
      </w:r>
      <w:r w:rsidRPr="00935810">
        <w:tab/>
        <w:t xml:space="preserve"> Lleva tú lo que quisieres,</w:t>
      </w:r>
      <w:r w:rsidRPr="00935810">
        <w:tab/>
      </w:r>
      <w:r w:rsidRPr="00935810">
        <w:tab/>
      </w:r>
      <w:r w:rsidRPr="00935810">
        <w:tab/>
      </w:r>
      <w:r w:rsidRPr="00935810">
        <w:tab/>
        <w:t xml:space="preserve">  </w:t>
      </w:r>
    </w:p>
    <w:p w14:paraId="4DFEE808" w14:textId="77777777" w:rsidR="007A37C3" w:rsidRPr="00935810" w:rsidRDefault="007A37C3" w:rsidP="007A37C3">
      <w:pPr>
        <w:pStyle w:val="Verso"/>
      </w:pPr>
      <w:r w:rsidRPr="00935810">
        <w:tab/>
      </w:r>
      <w:r w:rsidRPr="00935810">
        <w:tab/>
      </w:r>
      <w:r w:rsidRPr="00935810">
        <w:tab/>
        <w:t>que yo llevaré un bastón.</w:t>
      </w:r>
    </w:p>
    <w:p w14:paraId="476537BA" w14:textId="1117A56D" w:rsidR="007A37C3" w:rsidRDefault="007A37C3" w:rsidP="007A37C3">
      <w:pPr>
        <w:pStyle w:val="Personaje"/>
      </w:pPr>
      <w:r w:rsidRPr="00935810">
        <w:t>Nuño</w:t>
      </w:r>
    </w:p>
    <w:p w14:paraId="471852DF" w14:textId="57392C4C" w:rsidR="007A37C3" w:rsidRPr="00935810" w:rsidRDefault="007A37C3" w:rsidP="00DA30CA">
      <w:pPr>
        <w:pStyle w:val="Partidoincial"/>
      </w:pPr>
      <w:r w:rsidRPr="00935810">
        <w:tab/>
      </w:r>
      <w:r w:rsidRPr="00935810">
        <w:tab/>
      </w:r>
      <w:r w:rsidRPr="00935810">
        <w:tab/>
        <w:t xml:space="preserve">¡Villano en fin!) </w:t>
      </w:r>
    </w:p>
    <w:p w14:paraId="0A3C95A0" w14:textId="5144D0EC" w:rsidR="007A37C3" w:rsidRDefault="007A37C3" w:rsidP="007A37C3">
      <w:pPr>
        <w:pStyle w:val="Personaje"/>
      </w:pPr>
      <w:proofErr w:type="spellStart"/>
      <w:r w:rsidRPr="00935810">
        <w:t>Nise</w:t>
      </w:r>
      <w:proofErr w:type="spellEnd"/>
    </w:p>
    <w:p w14:paraId="0B30184C" w14:textId="6D6BD79D" w:rsidR="007A37C3" w:rsidRPr="00935810" w:rsidRDefault="007A37C3" w:rsidP="00DA30CA">
      <w:pPr>
        <w:pStyle w:val="Partidofinal"/>
      </w:pPr>
      <w:r w:rsidRPr="00935810">
        <w:tab/>
      </w:r>
      <w:r w:rsidRPr="00935810">
        <w:tab/>
      </w:r>
      <w:r w:rsidRPr="00935810">
        <w:tab/>
      </w:r>
      <w:r w:rsidRPr="00935810">
        <w:tab/>
      </w:r>
      <w:r w:rsidRPr="00935810">
        <w:tab/>
        <w:t xml:space="preserve">   No es razón</w:t>
      </w:r>
    </w:p>
    <w:p w14:paraId="4F20C292" w14:textId="77777777" w:rsidR="007A37C3" w:rsidRPr="00935810" w:rsidRDefault="007A37C3" w:rsidP="007A37C3">
      <w:pPr>
        <w:pStyle w:val="Verso"/>
      </w:pPr>
      <w:r w:rsidRPr="00935810">
        <w:tab/>
      </w:r>
      <w:r w:rsidRPr="00935810">
        <w:tab/>
      </w:r>
      <w:r w:rsidRPr="00935810">
        <w:tab/>
        <w:t>que ansí dejéis las mujeres.</w:t>
      </w:r>
    </w:p>
    <w:p w14:paraId="36D54643" w14:textId="77777777" w:rsidR="007A37C3" w:rsidRPr="00935810" w:rsidRDefault="007A37C3" w:rsidP="007A37C3">
      <w:pPr>
        <w:pStyle w:val="Verso"/>
      </w:pPr>
      <w:r w:rsidRPr="00935810">
        <w:tab/>
      </w:r>
      <w:r w:rsidRPr="00935810">
        <w:tab/>
        <w:t xml:space="preserve"> </w:t>
      </w:r>
      <w:r w:rsidRPr="00935810">
        <w:tab/>
        <w:t xml:space="preserve">  Mirad que es descortesía.</w:t>
      </w:r>
    </w:p>
    <w:p w14:paraId="065B04F1" w14:textId="6CD94B8B" w:rsidR="007A37C3" w:rsidRDefault="007A37C3" w:rsidP="007A37C3">
      <w:pPr>
        <w:pStyle w:val="Personaje"/>
      </w:pPr>
      <w:r w:rsidRPr="00935810">
        <w:t>Nuño</w:t>
      </w:r>
    </w:p>
    <w:p w14:paraId="2EF54F68" w14:textId="15194AE6" w:rsidR="007A37C3" w:rsidRPr="00935810" w:rsidRDefault="007A37C3" w:rsidP="007A37C3">
      <w:pPr>
        <w:pStyle w:val="Verso"/>
      </w:pPr>
      <w:r w:rsidRPr="00935810">
        <w:tab/>
      </w:r>
      <w:r w:rsidRPr="00935810">
        <w:tab/>
      </w:r>
      <w:r w:rsidRPr="00935810">
        <w:tab/>
        <w:t xml:space="preserve">Volvámonos </w:t>
      </w:r>
      <w:proofErr w:type="gramStart"/>
      <w:r w:rsidRPr="00935810">
        <w:t>al aldea</w:t>
      </w:r>
      <w:proofErr w:type="gramEnd"/>
      <w:r w:rsidRPr="00935810">
        <w:t xml:space="preserve">.  </w:t>
      </w:r>
      <w:r w:rsidRPr="00935810">
        <w:tab/>
      </w:r>
      <w:r w:rsidRPr="00935810">
        <w:tab/>
      </w:r>
      <w:r w:rsidRPr="00935810">
        <w:tab/>
      </w:r>
      <w:r w:rsidRPr="00935810">
        <w:tab/>
        <w:t xml:space="preserve">  </w:t>
      </w:r>
    </w:p>
    <w:p w14:paraId="63CB1567" w14:textId="01010D8D" w:rsidR="007A37C3" w:rsidRDefault="007A37C3" w:rsidP="007A37C3">
      <w:pPr>
        <w:pStyle w:val="Personaje"/>
      </w:pPr>
      <w:proofErr w:type="spellStart"/>
      <w:r w:rsidRPr="00935810">
        <w:t>Nise</w:t>
      </w:r>
      <w:proofErr w:type="spellEnd"/>
    </w:p>
    <w:p w14:paraId="13F4252C" w14:textId="0C102E40" w:rsidR="007A37C3" w:rsidRPr="00935810" w:rsidRDefault="007A37C3" w:rsidP="00DA30CA">
      <w:pPr>
        <w:pStyle w:val="Partidoincial"/>
      </w:pPr>
      <w:r w:rsidRPr="00935810">
        <w:tab/>
      </w:r>
      <w:r w:rsidRPr="00935810">
        <w:tab/>
      </w:r>
      <w:r w:rsidRPr="00935810">
        <w:tab/>
        <w:t xml:space="preserve">¿Qué te ha dicho? </w:t>
      </w:r>
    </w:p>
    <w:p w14:paraId="1D399791" w14:textId="45785331" w:rsidR="007A37C3" w:rsidRDefault="007A37C3" w:rsidP="007A37C3">
      <w:pPr>
        <w:pStyle w:val="Personaje"/>
      </w:pPr>
      <w:r w:rsidRPr="00935810">
        <w:t>Nuño</w:t>
      </w:r>
    </w:p>
    <w:p w14:paraId="1842BB0A" w14:textId="5002F9E5" w:rsidR="007A37C3" w:rsidRPr="00935810" w:rsidRDefault="007A37C3" w:rsidP="00DA30CA">
      <w:pPr>
        <w:pStyle w:val="Partidofinal"/>
      </w:pPr>
      <w:r w:rsidRPr="00935810">
        <w:tab/>
      </w:r>
      <w:r w:rsidRPr="00935810">
        <w:tab/>
      </w:r>
      <w:r w:rsidRPr="00935810">
        <w:tab/>
      </w:r>
      <w:r w:rsidRPr="00935810">
        <w:tab/>
        <w:t xml:space="preserve">                  Que no crea</w:t>
      </w:r>
    </w:p>
    <w:p w14:paraId="530E2EFF" w14:textId="77777777" w:rsidR="007A37C3" w:rsidRPr="00935810" w:rsidRDefault="007A37C3" w:rsidP="00DA30CA">
      <w:pPr>
        <w:pStyle w:val="Partidoincial"/>
      </w:pPr>
      <w:r w:rsidRPr="00935810">
        <w:tab/>
      </w:r>
      <w:r w:rsidRPr="00935810">
        <w:tab/>
      </w:r>
      <w:r w:rsidRPr="00935810">
        <w:tab/>
        <w:t xml:space="preserve">que es tuya. </w:t>
      </w:r>
    </w:p>
    <w:p w14:paraId="158773FC" w14:textId="08795794" w:rsidR="007A37C3" w:rsidRDefault="007A37C3" w:rsidP="007A37C3">
      <w:pPr>
        <w:pStyle w:val="Personaje"/>
      </w:pPr>
      <w:proofErr w:type="spellStart"/>
      <w:r w:rsidRPr="00935810">
        <w:t>Nise</w:t>
      </w:r>
      <w:proofErr w:type="spellEnd"/>
    </w:p>
    <w:p w14:paraId="622DC799" w14:textId="03C41C89" w:rsidR="007A37C3" w:rsidRPr="00935810" w:rsidRDefault="007A37C3" w:rsidP="00DA30CA">
      <w:pPr>
        <w:pStyle w:val="Partidofinal"/>
      </w:pPr>
      <w:r w:rsidRPr="00935810">
        <w:tab/>
      </w:r>
      <w:r w:rsidRPr="00935810">
        <w:tab/>
      </w:r>
      <w:r w:rsidRPr="00935810">
        <w:tab/>
      </w:r>
      <w:r w:rsidRPr="00935810">
        <w:tab/>
        <w:t xml:space="preserve">        La liga es mía</w:t>
      </w:r>
    </w:p>
    <w:p w14:paraId="114F260E" w14:textId="77777777" w:rsidR="007A37C3" w:rsidRPr="00935810" w:rsidRDefault="007A37C3" w:rsidP="007A37C3">
      <w:pPr>
        <w:pStyle w:val="Verso"/>
      </w:pPr>
      <w:r w:rsidRPr="00935810">
        <w:tab/>
      </w:r>
      <w:r w:rsidRPr="00935810">
        <w:tab/>
      </w:r>
      <w:r w:rsidRPr="00935810">
        <w:tab/>
        <w:t xml:space="preserve">  y yo se la pediré.</w:t>
      </w:r>
    </w:p>
    <w:p w14:paraId="7B433C6C" w14:textId="5D71E7A7" w:rsidR="007A37C3" w:rsidRDefault="007A37C3" w:rsidP="007A37C3">
      <w:pPr>
        <w:pStyle w:val="Personaje"/>
      </w:pPr>
      <w:r w:rsidRPr="00935810">
        <w:t>Nuño</w:t>
      </w:r>
    </w:p>
    <w:p w14:paraId="2473A906" w14:textId="0498F6DD" w:rsidR="007A37C3" w:rsidRPr="00935810" w:rsidRDefault="007A37C3" w:rsidP="007A37C3">
      <w:pPr>
        <w:pStyle w:val="Verso"/>
      </w:pPr>
      <w:r w:rsidRPr="00935810">
        <w:tab/>
      </w:r>
      <w:r w:rsidRPr="00935810">
        <w:tab/>
      </w:r>
      <w:r w:rsidRPr="00935810">
        <w:tab/>
        <w:t>No harás, que es darme pesar.</w:t>
      </w:r>
    </w:p>
    <w:p w14:paraId="04281F07" w14:textId="585014B2" w:rsidR="007A37C3" w:rsidRPr="00935810" w:rsidRDefault="007A37C3" w:rsidP="007A37C3">
      <w:pPr>
        <w:pStyle w:val="Verso"/>
      </w:pPr>
      <w:r w:rsidRPr="00935810">
        <w:tab/>
      </w:r>
      <w:r w:rsidRPr="00935810">
        <w:tab/>
      </w:r>
      <w:r w:rsidRPr="00935810">
        <w:tab/>
        <w:t xml:space="preserve">Volvamos, </w:t>
      </w:r>
      <w:proofErr w:type="spellStart"/>
      <w:r w:rsidRPr="00935810">
        <w:t>Nise</w:t>
      </w:r>
      <w:proofErr w:type="spellEnd"/>
      <w:r w:rsidRPr="00935810">
        <w:t>, al lugar.</w:t>
      </w:r>
      <w:r w:rsidRPr="00935810">
        <w:tab/>
      </w:r>
      <w:r w:rsidRPr="00935810">
        <w:tab/>
      </w:r>
      <w:r w:rsidRPr="00935810">
        <w:tab/>
      </w:r>
      <w:r w:rsidRPr="00935810">
        <w:tab/>
        <w:t xml:space="preserve">  </w:t>
      </w:r>
    </w:p>
    <w:p w14:paraId="1A009BBE" w14:textId="2463876A" w:rsidR="007A37C3" w:rsidRDefault="007A37C3" w:rsidP="007A37C3">
      <w:pPr>
        <w:pStyle w:val="Personaje"/>
      </w:pPr>
      <w:proofErr w:type="spellStart"/>
      <w:r w:rsidRPr="00935810">
        <w:t>Nise</w:t>
      </w:r>
      <w:proofErr w:type="spellEnd"/>
    </w:p>
    <w:p w14:paraId="123B0CD6" w14:textId="3ABA594C" w:rsidR="007A37C3" w:rsidRPr="00935810" w:rsidRDefault="007A37C3" w:rsidP="007A37C3">
      <w:pPr>
        <w:pStyle w:val="Verso"/>
      </w:pPr>
      <w:r w:rsidRPr="00935810">
        <w:tab/>
      </w:r>
      <w:r w:rsidRPr="00935810">
        <w:tab/>
      </w:r>
      <w:r w:rsidRPr="00935810">
        <w:tab/>
        <w:t>Pues di, ¿cómo sufriré</w:t>
      </w:r>
    </w:p>
    <w:p w14:paraId="7E68378B" w14:textId="77777777" w:rsidR="007A37C3" w:rsidRPr="00935810" w:rsidRDefault="007A37C3" w:rsidP="007A37C3">
      <w:pPr>
        <w:pStyle w:val="Verso"/>
      </w:pPr>
      <w:r w:rsidRPr="00935810">
        <w:tab/>
      </w:r>
      <w:r w:rsidRPr="00935810">
        <w:tab/>
      </w:r>
      <w:r w:rsidRPr="00935810">
        <w:tab/>
        <w:t xml:space="preserve">  que este se lleve mi liga,</w:t>
      </w:r>
    </w:p>
    <w:p w14:paraId="7F27CC79" w14:textId="77777777" w:rsidR="007A37C3" w:rsidRPr="00935810" w:rsidRDefault="007A37C3" w:rsidP="007A37C3">
      <w:pPr>
        <w:pStyle w:val="Verso"/>
      </w:pPr>
      <w:r w:rsidRPr="00935810">
        <w:tab/>
      </w:r>
      <w:r w:rsidRPr="00935810">
        <w:tab/>
      </w:r>
      <w:r w:rsidRPr="00935810">
        <w:tab/>
        <w:t>donde por dicha se alabe</w:t>
      </w:r>
    </w:p>
    <w:p w14:paraId="34DC3D43" w14:textId="77777777" w:rsidR="007A37C3" w:rsidRPr="00935810" w:rsidRDefault="007A37C3" w:rsidP="00DA30CA">
      <w:pPr>
        <w:pStyle w:val="Partidoincial"/>
      </w:pPr>
      <w:r w:rsidRPr="00935810">
        <w:tab/>
      </w:r>
      <w:r w:rsidRPr="00935810">
        <w:tab/>
      </w:r>
      <w:r w:rsidRPr="00935810">
        <w:tab/>
        <w:t>que yo se la di?</w:t>
      </w:r>
    </w:p>
    <w:p w14:paraId="2A2265F2" w14:textId="04ADB881" w:rsidR="007A37C3" w:rsidRDefault="007A37C3" w:rsidP="007A37C3">
      <w:pPr>
        <w:pStyle w:val="Personaje"/>
      </w:pPr>
      <w:r w:rsidRPr="00935810">
        <w:t>Nuño</w:t>
      </w:r>
    </w:p>
    <w:p w14:paraId="0026FE33" w14:textId="1B807558" w:rsidR="007A37C3" w:rsidRPr="00935810" w:rsidRDefault="007A37C3" w:rsidP="00DA30CA">
      <w:pPr>
        <w:pStyle w:val="Partidofinal"/>
      </w:pPr>
      <w:r w:rsidRPr="00935810">
        <w:tab/>
      </w:r>
      <w:r w:rsidRPr="00935810">
        <w:tab/>
      </w:r>
      <w:r w:rsidRPr="00935810">
        <w:tab/>
      </w:r>
      <w:r w:rsidRPr="00935810">
        <w:tab/>
      </w:r>
      <w:r w:rsidRPr="00935810">
        <w:tab/>
        <w:t xml:space="preserve">   Bien sabe,</w:t>
      </w:r>
    </w:p>
    <w:p w14:paraId="72F2893F" w14:textId="1336C629" w:rsidR="007A37C3" w:rsidRPr="00935810" w:rsidRDefault="007A37C3" w:rsidP="007A37C3">
      <w:pPr>
        <w:pStyle w:val="Verso"/>
      </w:pPr>
      <w:r w:rsidRPr="00935810">
        <w:tab/>
      </w:r>
      <w:r w:rsidRPr="00935810">
        <w:tab/>
      </w:r>
      <w:r w:rsidRPr="00935810">
        <w:tab/>
      </w:r>
      <w:proofErr w:type="spellStart"/>
      <w:r w:rsidRPr="00935810">
        <w:t>Nise</w:t>
      </w:r>
      <w:proofErr w:type="spellEnd"/>
      <w:r w:rsidRPr="00935810">
        <w:t>, que tu honor le obliga.</w:t>
      </w:r>
      <w:r w:rsidRPr="00935810">
        <w:tab/>
      </w:r>
      <w:r w:rsidRPr="00935810">
        <w:tab/>
      </w:r>
      <w:r w:rsidRPr="00935810">
        <w:tab/>
      </w:r>
      <w:r w:rsidRPr="00935810">
        <w:tab/>
        <w:t xml:space="preserve">  </w:t>
      </w:r>
    </w:p>
    <w:p w14:paraId="5D8821DC" w14:textId="77777777" w:rsidR="007A37C3" w:rsidRPr="00935810" w:rsidRDefault="007A37C3" w:rsidP="007A37C3">
      <w:pPr>
        <w:pStyle w:val="Verso"/>
      </w:pPr>
      <w:r w:rsidRPr="00935810">
        <w:tab/>
      </w:r>
      <w:r w:rsidRPr="00935810">
        <w:tab/>
      </w:r>
      <w:r w:rsidRPr="00935810">
        <w:tab/>
        <w:t xml:space="preserve">  </w:t>
      </w:r>
      <w:proofErr w:type="spellStart"/>
      <w:r w:rsidRPr="00935810">
        <w:t>Ea</w:t>
      </w:r>
      <w:proofErr w:type="spellEnd"/>
      <w:r w:rsidRPr="00935810">
        <w:t xml:space="preserve">, si es que habéis hinchido,   </w:t>
      </w:r>
    </w:p>
    <w:p w14:paraId="4A87D368" w14:textId="77777777" w:rsidR="007A37C3" w:rsidRPr="00935810" w:rsidRDefault="007A37C3" w:rsidP="007A37C3">
      <w:pPr>
        <w:pStyle w:val="Verso"/>
      </w:pPr>
      <w:r w:rsidRPr="00935810">
        <w:tab/>
      </w:r>
      <w:r w:rsidRPr="00935810">
        <w:tab/>
      </w:r>
      <w:r w:rsidRPr="00935810">
        <w:tab/>
        <w:t>volved a cantar y vamos.</w:t>
      </w:r>
    </w:p>
    <w:p w14:paraId="006FE4C0" w14:textId="5FA75A56" w:rsidR="007A37C3" w:rsidRDefault="007A37C3" w:rsidP="007A37C3">
      <w:pPr>
        <w:pStyle w:val="Personaje"/>
      </w:pPr>
      <w:r w:rsidRPr="00935810">
        <w:t>Bato</w:t>
      </w:r>
    </w:p>
    <w:p w14:paraId="57C6187E" w14:textId="58A30126" w:rsidR="007A37C3" w:rsidRPr="00935810" w:rsidRDefault="007A37C3" w:rsidP="007A37C3">
      <w:pPr>
        <w:pStyle w:val="Verso"/>
      </w:pPr>
      <w:r w:rsidRPr="00935810">
        <w:tab/>
      </w:r>
      <w:r w:rsidRPr="00935810">
        <w:tab/>
      </w:r>
      <w:r w:rsidRPr="00935810">
        <w:tab/>
        <w:t>(Cuenta con los dos tengamos.</w:t>
      </w:r>
    </w:p>
    <w:p w14:paraId="2C4533E6" w14:textId="75E4B759" w:rsidR="007A37C3" w:rsidRDefault="007A37C3" w:rsidP="007A37C3">
      <w:pPr>
        <w:pStyle w:val="Personaje"/>
      </w:pPr>
      <w:proofErr w:type="spellStart"/>
      <w:r w:rsidRPr="00935810">
        <w:lastRenderedPageBreak/>
        <w:t>Lucindo</w:t>
      </w:r>
      <w:proofErr w:type="spellEnd"/>
    </w:p>
    <w:p w14:paraId="62DDA000" w14:textId="2CA8B1DA" w:rsidR="00E73996" w:rsidRDefault="007A37C3" w:rsidP="00DC27D2">
      <w:pPr>
        <w:pStyle w:val="Verso"/>
      </w:pPr>
      <w:r w:rsidRPr="00935810">
        <w:tab/>
      </w:r>
      <w:r w:rsidRPr="00935810">
        <w:tab/>
      </w:r>
      <w:r w:rsidR="00DA30CA">
        <w:t xml:space="preserve">             </w:t>
      </w:r>
      <w:r w:rsidRPr="00935810">
        <w:t>Nuño va descolorido.)</w:t>
      </w:r>
    </w:p>
    <w:p w14:paraId="546E369B" w14:textId="5EDBADD5" w:rsidR="00E73996" w:rsidRPr="00E73996" w:rsidRDefault="00E73996" w:rsidP="00DC27D2">
      <w:pPr>
        <w:pStyle w:val="Acot"/>
      </w:pPr>
      <w:r w:rsidRPr="00935810">
        <w:t>Cante</w:t>
      </w:r>
    </w:p>
    <w:p w14:paraId="726E82E8" w14:textId="3262483D" w:rsidR="00E73996" w:rsidRDefault="00E73996" w:rsidP="00E73996">
      <w:pPr>
        <w:pStyle w:val="Personaje"/>
      </w:pPr>
      <w:r w:rsidRPr="00935810">
        <w:t>Músicos</w:t>
      </w:r>
    </w:p>
    <w:p w14:paraId="7F7A2506" w14:textId="5B37025E" w:rsidR="008C7B0C" w:rsidRPr="008C7B0C" w:rsidRDefault="008C7B0C" w:rsidP="008C7B0C">
      <w:pPr>
        <w:rPr>
          <w:rFonts w:ascii="Arial" w:eastAsia="Times New Roman" w:hAnsi="Arial" w:cs="Arial"/>
          <w:lang w:eastAsia="it-IT"/>
        </w:rPr>
      </w:pPr>
      <w:r>
        <w:rPr>
          <w:rFonts w:ascii="Times New Roman" w:hAnsi="Times New Roman"/>
        </w:rPr>
        <w:t>$</w:t>
      </w:r>
      <w:r w:rsidRPr="00641F15">
        <w:rPr>
          <w:rFonts w:ascii="Times New Roman" w:hAnsi="Times New Roman"/>
        </w:rPr>
        <w:t>versos sueltos</w:t>
      </w:r>
      <w:r>
        <w:rPr>
          <w:rFonts w:ascii="Times New Roman" w:hAnsi="Times New Roman"/>
        </w:rPr>
        <w:t xml:space="preserve"> </w:t>
      </w:r>
      <w:r w:rsidRPr="00641F15">
        <w:rPr>
          <w:rFonts w:ascii="Times New Roman" w:hAnsi="Times New Roman"/>
        </w:rPr>
        <w:t>(octosílabos)</w:t>
      </w:r>
    </w:p>
    <w:p w14:paraId="3A7CADB8" w14:textId="71456E5C" w:rsidR="00E73996" w:rsidRPr="00935810" w:rsidRDefault="00E73996" w:rsidP="00E73996">
      <w:pPr>
        <w:pStyle w:val="Verso"/>
      </w:pPr>
      <w:r w:rsidRPr="00935810">
        <w:tab/>
      </w:r>
      <w:r w:rsidRPr="00935810">
        <w:tab/>
        <w:t xml:space="preserve">  </w:t>
      </w:r>
      <w:r>
        <w:t xml:space="preserve">            </w:t>
      </w:r>
      <w:r w:rsidRPr="00935810">
        <w:t xml:space="preserve">De vencer a los </w:t>
      </w:r>
      <w:proofErr w:type="spellStart"/>
      <w:r w:rsidRPr="00935810">
        <w:t>moricos</w:t>
      </w:r>
      <w:proofErr w:type="spellEnd"/>
      <w:r w:rsidRPr="00935810">
        <w:tab/>
      </w:r>
      <w:r w:rsidRPr="00935810">
        <w:tab/>
      </w:r>
      <w:r w:rsidRPr="00935810">
        <w:tab/>
      </w:r>
      <w:r w:rsidRPr="00935810">
        <w:tab/>
        <w:t xml:space="preserve">  </w:t>
      </w:r>
    </w:p>
    <w:p w14:paraId="7949DB15" w14:textId="13F9526C" w:rsidR="00E73996" w:rsidRPr="00DC27D2" w:rsidRDefault="00E73996" w:rsidP="00DC27D2">
      <w:pPr>
        <w:pStyle w:val="Verso"/>
      </w:pPr>
      <w:r w:rsidRPr="00935810">
        <w:tab/>
      </w:r>
      <w:r w:rsidRPr="00935810">
        <w:tab/>
      </w:r>
      <w:r w:rsidRPr="00935810">
        <w:tab/>
        <w:t>volvía el rey de León…</w:t>
      </w:r>
    </w:p>
    <w:p w14:paraId="5A75E9F9" w14:textId="5CCBDD65" w:rsidR="00513970" w:rsidRPr="00DC27D2" w:rsidRDefault="00513970" w:rsidP="00DC27D2">
      <w:pPr>
        <w:pStyle w:val="Acot"/>
      </w:pPr>
      <w:proofErr w:type="spellStart"/>
      <w:r w:rsidRPr="00935810">
        <w:t>Vanse</w:t>
      </w:r>
      <w:proofErr w:type="spellEnd"/>
      <w:r w:rsidRPr="00935810">
        <w:t xml:space="preserve"> todos. Salgan por la otra parte el rey Bermudo y el conde don Sancho Díaz</w:t>
      </w:r>
    </w:p>
    <w:p w14:paraId="64BD970A" w14:textId="3F740D6D" w:rsidR="00513970" w:rsidRDefault="00513970" w:rsidP="00513970">
      <w:pPr>
        <w:pStyle w:val="Personaje"/>
      </w:pPr>
      <w:r w:rsidRPr="00935810">
        <w:t>Rey</w:t>
      </w:r>
    </w:p>
    <w:p w14:paraId="6233D39B" w14:textId="7949C64F" w:rsidR="008C7B0C" w:rsidRPr="008C7B0C" w:rsidRDefault="008C7B0C" w:rsidP="008C7B0C">
      <w:r w:rsidRPr="008C7B0C">
        <w:t>$endecasílabos sueltos</w:t>
      </w:r>
    </w:p>
    <w:p w14:paraId="46B9EEE8" w14:textId="21FCE0BB" w:rsidR="00513970" w:rsidRPr="00935810" w:rsidRDefault="00513970" w:rsidP="00513970">
      <w:pPr>
        <w:pStyle w:val="Verso"/>
      </w:pPr>
      <w:r w:rsidRPr="00935810">
        <w:tab/>
      </w:r>
      <w:r w:rsidRPr="00935810">
        <w:tab/>
      </w:r>
      <w:r w:rsidRPr="00935810">
        <w:tab/>
        <w:t xml:space="preserve"> </w:t>
      </w:r>
      <w:r>
        <w:t xml:space="preserve"> </w:t>
      </w:r>
      <w:r w:rsidRPr="00935810">
        <w:t xml:space="preserve"> ¿Qué? ¿Llega ya tan cerca mi sobrino? </w:t>
      </w:r>
    </w:p>
    <w:p w14:paraId="264DD90B" w14:textId="138C3BE3" w:rsidR="00513970" w:rsidRDefault="00513970" w:rsidP="00513970">
      <w:pPr>
        <w:pStyle w:val="Personaje"/>
      </w:pPr>
      <w:r w:rsidRPr="00935810">
        <w:t>Don Sancho</w:t>
      </w:r>
    </w:p>
    <w:p w14:paraId="660F1BD6" w14:textId="55686BD0" w:rsidR="00513970" w:rsidRPr="00935810" w:rsidRDefault="00513970" w:rsidP="00513970">
      <w:pPr>
        <w:pStyle w:val="Verso"/>
      </w:pPr>
      <w:r w:rsidRPr="00935810">
        <w:tab/>
      </w:r>
      <w:r w:rsidRPr="00935810">
        <w:tab/>
      </w:r>
      <w:r>
        <w:t xml:space="preserve">            </w:t>
      </w:r>
      <w:r w:rsidRPr="00935810">
        <w:t>Alguna gente de su casa ha entrado,</w:t>
      </w:r>
      <w:r w:rsidRPr="00935810">
        <w:tab/>
      </w:r>
      <w:r w:rsidRPr="00935810">
        <w:tab/>
      </w:r>
    </w:p>
    <w:p w14:paraId="6CABCD9C" w14:textId="77777777" w:rsidR="00513970" w:rsidRPr="00935810" w:rsidRDefault="00513970" w:rsidP="00513970">
      <w:pPr>
        <w:pStyle w:val="Verso"/>
      </w:pPr>
      <w:r w:rsidRPr="00935810">
        <w:tab/>
      </w:r>
      <w:r w:rsidRPr="00935810">
        <w:tab/>
      </w:r>
      <w:r w:rsidRPr="00935810">
        <w:tab/>
        <w:t xml:space="preserve">y </w:t>
      </w:r>
      <w:proofErr w:type="spellStart"/>
      <w:r w:rsidRPr="00935810">
        <w:t>dícenme</w:t>
      </w:r>
      <w:proofErr w:type="spellEnd"/>
      <w:r w:rsidRPr="00935810">
        <w:t xml:space="preserve"> que viene el Rey muy cerca.</w:t>
      </w:r>
    </w:p>
    <w:p w14:paraId="028F858A" w14:textId="57029F47" w:rsidR="00513970" w:rsidRDefault="00513970" w:rsidP="00513970">
      <w:pPr>
        <w:pStyle w:val="Personaje"/>
      </w:pPr>
      <w:r w:rsidRPr="00935810">
        <w:t>Rey</w:t>
      </w:r>
    </w:p>
    <w:p w14:paraId="15FBD6F4" w14:textId="044FC043" w:rsidR="00513970" w:rsidRPr="00935810" w:rsidRDefault="00513970" w:rsidP="00513970">
      <w:pPr>
        <w:pStyle w:val="Verso"/>
      </w:pPr>
      <w:r w:rsidRPr="00935810">
        <w:tab/>
      </w:r>
      <w:r w:rsidRPr="00935810">
        <w:tab/>
      </w:r>
      <w:r w:rsidRPr="00935810">
        <w:tab/>
        <w:t>En venir don Alfonso tan seguro,</w:t>
      </w:r>
      <w:r w:rsidRPr="00935810">
        <w:tab/>
      </w:r>
      <w:r w:rsidRPr="00935810">
        <w:tab/>
      </w:r>
      <w:r w:rsidRPr="00935810">
        <w:tab/>
        <w:t xml:space="preserve"> </w:t>
      </w:r>
    </w:p>
    <w:p w14:paraId="79721D16" w14:textId="77777777" w:rsidR="00513970" w:rsidRPr="00935810" w:rsidRDefault="00513970" w:rsidP="00513970">
      <w:pPr>
        <w:pStyle w:val="Verso"/>
      </w:pPr>
      <w:r w:rsidRPr="00935810">
        <w:tab/>
      </w:r>
      <w:r w:rsidRPr="00935810">
        <w:tab/>
      </w:r>
      <w:r w:rsidRPr="00935810">
        <w:tab/>
        <w:t>sin guarda, sin defensa, sin pedirme</w:t>
      </w:r>
    </w:p>
    <w:p w14:paraId="29D2DC04" w14:textId="77777777" w:rsidR="00513970" w:rsidRPr="00935810" w:rsidRDefault="00513970" w:rsidP="00513970">
      <w:pPr>
        <w:pStyle w:val="Verso"/>
      </w:pPr>
      <w:r w:rsidRPr="00935810">
        <w:tab/>
      </w:r>
      <w:r w:rsidRPr="00935810">
        <w:tab/>
      </w:r>
      <w:r w:rsidRPr="00935810">
        <w:tab/>
        <w:t>otro pleito homenaje ni escrituras,</w:t>
      </w:r>
      <w:r w:rsidRPr="00935810">
        <w:tab/>
      </w:r>
    </w:p>
    <w:p w14:paraId="194F4538" w14:textId="77777777" w:rsidR="00513970" w:rsidRPr="00935810" w:rsidRDefault="00513970" w:rsidP="00513970">
      <w:pPr>
        <w:pStyle w:val="Verso"/>
      </w:pPr>
      <w:r w:rsidRPr="00935810">
        <w:tab/>
      </w:r>
      <w:r w:rsidRPr="00935810">
        <w:tab/>
      </w:r>
      <w:r w:rsidRPr="00935810">
        <w:tab/>
        <w:t>conozco la bondad de sus entrañas.</w:t>
      </w:r>
    </w:p>
    <w:p w14:paraId="113CD34B" w14:textId="65829FD0" w:rsidR="00513970" w:rsidRDefault="00513970" w:rsidP="00513970">
      <w:pPr>
        <w:pStyle w:val="Personaje"/>
      </w:pPr>
      <w:r w:rsidRPr="00935810">
        <w:t>Don Sancho</w:t>
      </w:r>
    </w:p>
    <w:p w14:paraId="111F3EED" w14:textId="19973597" w:rsidR="00513970" w:rsidRPr="00935810" w:rsidRDefault="00513970" w:rsidP="00513970">
      <w:pPr>
        <w:pStyle w:val="Verso"/>
      </w:pPr>
      <w:r w:rsidRPr="00935810">
        <w:tab/>
      </w:r>
      <w:r w:rsidRPr="00935810">
        <w:tab/>
      </w:r>
      <w:r>
        <w:t xml:space="preserve">            </w:t>
      </w:r>
      <w:r w:rsidRPr="00935810">
        <w:t>Bien dices, gran señor, porque pudiera</w:t>
      </w:r>
    </w:p>
    <w:p w14:paraId="76BDCBCF" w14:textId="0B904E7B" w:rsidR="00513970" w:rsidRPr="00935810" w:rsidRDefault="00513970" w:rsidP="00513970">
      <w:pPr>
        <w:pStyle w:val="Verso"/>
      </w:pPr>
      <w:r w:rsidRPr="00935810">
        <w:tab/>
      </w:r>
      <w:r w:rsidRPr="00935810">
        <w:tab/>
      </w:r>
      <w:r w:rsidRPr="00935810">
        <w:tab/>
        <w:t>pensar Alfonso que, pues tienes hijos,</w:t>
      </w:r>
      <w:r w:rsidRPr="00935810">
        <w:tab/>
      </w:r>
      <w:r w:rsidRPr="00935810">
        <w:tab/>
        <w:t xml:space="preserve"> </w:t>
      </w:r>
    </w:p>
    <w:p w14:paraId="6A40A980" w14:textId="77777777" w:rsidR="00513970" w:rsidRPr="00935810" w:rsidRDefault="00513970" w:rsidP="00513970">
      <w:pPr>
        <w:pStyle w:val="Verso"/>
      </w:pPr>
      <w:r w:rsidRPr="00935810">
        <w:tab/>
      </w:r>
      <w:r w:rsidRPr="00935810">
        <w:tab/>
      </w:r>
      <w:r w:rsidRPr="00935810">
        <w:tab/>
        <w:t>que, si él falta, te heredan justamente,</w:t>
      </w:r>
    </w:p>
    <w:p w14:paraId="4DB38384" w14:textId="77777777" w:rsidR="00513970" w:rsidRPr="00935810" w:rsidRDefault="00513970" w:rsidP="00513970">
      <w:pPr>
        <w:pStyle w:val="Verso"/>
      </w:pPr>
      <w:r w:rsidRPr="00935810">
        <w:tab/>
      </w:r>
      <w:r w:rsidRPr="00935810">
        <w:tab/>
      </w:r>
      <w:r w:rsidRPr="00935810">
        <w:tab/>
        <w:t>podrías con engaño persuadirle</w:t>
      </w:r>
    </w:p>
    <w:p w14:paraId="7AC94DFE" w14:textId="77777777" w:rsidR="00513970" w:rsidRPr="00935810" w:rsidRDefault="00513970" w:rsidP="00513970">
      <w:pPr>
        <w:pStyle w:val="Verso"/>
      </w:pPr>
      <w:r w:rsidRPr="00935810">
        <w:tab/>
      </w:r>
      <w:r w:rsidRPr="00935810">
        <w:tab/>
      </w:r>
      <w:r w:rsidRPr="00935810">
        <w:tab/>
        <w:t>que viniese a León para matarle,</w:t>
      </w:r>
    </w:p>
    <w:p w14:paraId="17C210D2" w14:textId="77777777" w:rsidR="00513970" w:rsidRPr="00935810" w:rsidRDefault="00513970" w:rsidP="00513970">
      <w:pPr>
        <w:pStyle w:val="Verso"/>
      </w:pPr>
      <w:r w:rsidRPr="00935810">
        <w:tab/>
      </w:r>
      <w:r w:rsidRPr="00935810">
        <w:tab/>
      </w:r>
      <w:r w:rsidRPr="00935810">
        <w:tab/>
      </w:r>
      <w:proofErr w:type="spellStart"/>
      <w:r w:rsidRPr="00935810">
        <w:t>mas</w:t>
      </w:r>
      <w:proofErr w:type="spellEnd"/>
      <w:r w:rsidRPr="00935810">
        <w:t xml:space="preserve"> él, que considera tus virtudes</w:t>
      </w:r>
    </w:p>
    <w:p w14:paraId="0B0C1266" w14:textId="6476ECE2" w:rsidR="00513970" w:rsidRPr="00935810" w:rsidRDefault="00513970" w:rsidP="00513970">
      <w:pPr>
        <w:pStyle w:val="Verso"/>
      </w:pPr>
      <w:r w:rsidRPr="00935810">
        <w:tab/>
      </w:r>
      <w:r w:rsidRPr="00935810">
        <w:tab/>
      </w:r>
      <w:r w:rsidRPr="00935810">
        <w:tab/>
        <w:t>y sabe la intención con que le llamas,</w:t>
      </w:r>
      <w:r w:rsidRPr="00935810">
        <w:tab/>
      </w:r>
      <w:r w:rsidRPr="00935810">
        <w:tab/>
        <w:t xml:space="preserve"> </w:t>
      </w:r>
    </w:p>
    <w:p w14:paraId="692A78D1" w14:textId="77777777" w:rsidR="00513970" w:rsidRPr="00935810" w:rsidRDefault="00513970" w:rsidP="00513970">
      <w:pPr>
        <w:pStyle w:val="Verso"/>
      </w:pPr>
      <w:r w:rsidRPr="00935810">
        <w:tab/>
      </w:r>
      <w:r w:rsidRPr="00935810">
        <w:tab/>
      </w:r>
      <w:r w:rsidRPr="00935810">
        <w:tab/>
        <w:t xml:space="preserve">te paga en la debida </w:t>
      </w:r>
      <w:proofErr w:type="spellStart"/>
      <w:r w:rsidRPr="00935810">
        <w:t>confïanza</w:t>
      </w:r>
      <w:proofErr w:type="spellEnd"/>
      <w:r w:rsidRPr="00935810">
        <w:t>,</w:t>
      </w:r>
    </w:p>
    <w:p w14:paraId="1D69D8BF" w14:textId="77777777" w:rsidR="00513970" w:rsidRPr="00935810" w:rsidRDefault="00513970" w:rsidP="00513970">
      <w:pPr>
        <w:pStyle w:val="Verso"/>
      </w:pPr>
      <w:r w:rsidRPr="00935810">
        <w:tab/>
      </w:r>
      <w:r w:rsidRPr="00935810">
        <w:tab/>
      </w:r>
      <w:r w:rsidRPr="00935810">
        <w:tab/>
        <w:t>conque viene sin guarda, que la tuya</w:t>
      </w:r>
    </w:p>
    <w:p w14:paraId="00ACE3AB" w14:textId="77777777" w:rsidR="00513970" w:rsidRPr="00935810" w:rsidRDefault="00513970" w:rsidP="00513970">
      <w:pPr>
        <w:pStyle w:val="Verso"/>
      </w:pPr>
      <w:r w:rsidRPr="00935810">
        <w:tab/>
      </w:r>
      <w:r w:rsidRPr="00935810">
        <w:tab/>
      </w:r>
      <w:r w:rsidRPr="00935810">
        <w:tab/>
        <w:t xml:space="preserve">es la mayor que Alfonso </w:t>
      </w:r>
      <w:proofErr w:type="spellStart"/>
      <w:r w:rsidRPr="00935810">
        <w:t>agora</w:t>
      </w:r>
      <w:proofErr w:type="spellEnd"/>
      <w:r w:rsidRPr="00935810">
        <w:t xml:space="preserve"> tiene.</w:t>
      </w:r>
    </w:p>
    <w:p w14:paraId="02787797" w14:textId="6290813E" w:rsidR="00513970" w:rsidRDefault="00513970" w:rsidP="00513970">
      <w:pPr>
        <w:pStyle w:val="Personaje"/>
      </w:pPr>
      <w:r w:rsidRPr="00935810">
        <w:t>Rey</w:t>
      </w:r>
    </w:p>
    <w:p w14:paraId="03A6C727" w14:textId="75EF901C" w:rsidR="00513970" w:rsidRPr="00935810" w:rsidRDefault="00513970" w:rsidP="00513970">
      <w:pPr>
        <w:pStyle w:val="Verso"/>
      </w:pPr>
      <w:r w:rsidRPr="00935810">
        <w:tab/>
      </w:r>
      <w:r w:rsidRPr="00935810">
        <w:tab/>
      </w:r>
      <w:r w:rsidRPr="00935810">
        <w:tab/>
      </w:r>
      <w:proofErr w:type="spellStart"/>
      <w:r w:rsidRPr="00935810">
        <w:t>Pagara</w:t>
      </w:r>
      <w:proofErr w:type="spellEnd"/>
      <w:r w:rsidRPr="00935810">
        <w:t xml:space="preserve"> mal Alfonso mis deseos,</w:t>
      </w:r>
    </w:p>
    <w:p w14:paraId="3032E735" w14:textId="416A8AA5" w:rsidR="00513970" w:rsidRPr="00935810" w:rsidRDefault="00513970" w:rsidP="00513970">
      <w:pPr>
        <w:pStyle w:val="Verso"/>
      </w:pPr>
      <w:r w:rsidRPr="00935810">
        <w:tab/>
      </w:r>
      <w:r w:rsidRPr="00935810">
        <w:tab/>
      </w:r>
      <w:r w:rsidRPr="00935810">
        <w:tab/>
      </w:r>
      <w:r w:rsidRPr="00935810">
        <w:sym w:font="Symbol" w:char="F0BE"/>
      </w:r>
      <w:r w:rsidRPr="00935810">
        <w:t>aunque agradezco que sin guarda venga</w:t>
      </w:r>
      <w:r w:rsidRPr="00935810">
        <w:sym w:font="Symbol" w:char="F0BE"/>
      </w:r>
      <w:r w:rsidRPr="008C7B0C">
        <w:rPr>
          <w:rFonts w:ascii="Times New Roman" w:hAnsi="Times New Roman"/>
        </w:rPr>
        <w:t>,</w:t>
      </w:r>
      <w:r w:rsidRPr="00935810">
        <w:tab/>
        <w:t xml:space="preserve">  </w:t>
      </w:r>
    </w:p>
    <w:p w14:paraId="2BDC9888" w14:textId="77777777" w:rsidR="00513970" w:rsidRPr="00935810" w:rsidRDefault="00513970" w:rsidP="00513970">
      <w:pPr>
        <w:pStyle w:val="Verso"/>
      </w:pPr>
      <w:r w:rsidRPr="00935810">
        <w:tab/>
      </w:r>
      <w:r w:rsidRPr="00935810">
        <w:tab/>
      </w:r>
      <w:r w:rsidRPr="00935810">
        <w:tab/>
      </w:r>
      <w:proofErr w:type="spellStart"/>
      <w:r w:rsidRPr="00935810">
        <w:t>si</w:t>
      </w:r>
      <w:proofErr w:type="spellEnd"/>
      <w:r w:rsidRPr="00935810">
        <w:t xml:space="preserve"> de mi voluntad no se fiara.</w:t>
      </w:r>
    </w:p>
    <w:p w14:paraId="2F775928" w14:textId="10A41E8A" w:rsidR="00513970" w:rsidRDefault="00513970" w:rsidP="00513970">
      <w:pPr>
        <w:pStyle w:val="Personaje"/>
      </w:pPr>
      <w:r w:rsidRPr="00935810">
        <w:t>Don Sancho</w:t>
      </w:r>
    </w:p>
    <w:p w14:paraId="48D45D67" w14:textId="7E362B1D" w:rsidR="00513970" w:rsidRPr="00935810" w:rsidRDefault="00513970" w:rsidP="00513970">
      <w:pPr>
        <w:pStyle w:val="Verso"/>
      </w:pPr>
      <w:r w:rsidRPr="00935810">
        <w:tab/>
      </w:r>
      <w:r w:rsidRPr="00935810">
        <w:tab/>
      </w:r>
      <w:r>
        <w:t xml:space="preserve">            </w:t>
      </w:r>
      <w:proofErr w:type="gramStart"/>
      <w:r w:rsidRPr="00935810">
        <w:t>La coronas</w:t>
      </w:r>
      <w:proofErr w:type="gramEnd"/>
      <w:r w:rsidRPr="00935810">
        <w:t xml:space="preserve"> del mundo a mucho obligan.</w:t>
      </w:r>
    </w:p>
    <w:p w14:paraId="67981630" w14:textId="509816C3" w:rsidR="00513970" w:rsidRDefault="00513970" w:rsidP="00513970">
      <w:pPr>
        <w:pStyle w:val="Personaje"/>
      </w:pPr>
      <w:r w:rsidRPr="00935810">
        <w:lastRenderedPageBreak/>
        <w:t>Rey</w:t>
      </w:r>
    </w:p>
    <w:p w14:paraId="16101F43" w14:textId="391B4E50" w:rsidR="00513970" w:rsidRPr="00935810" w:rsidRDefault="00513970" w:rsidP="00513970">
      <w:pPr>
        <w:pStyle w:val="Verso"/>
      </w:pPr>
      <w:r w:rsidRPr="00935810">
        <w:tab/>
      </w:r>
      <w:r w:rsidRPr="00935810">
        <w:tab/>
      </w:r>
      <w:r w:rsidRPr="00935810">
        <w:tab/>
        <w:t>No hay corona mayor que las verdades:</w:t>
      </w:r>
    </w:p>
    <w:p w14:paraId="038BF940" w14:textId="77777777" w:rsidR="00513970" w:rsidRPr="00935810" w:rsidRDefault="00513970" w:rsidP="00513970">
      <w:pPr>
        <w:pStyle w:val="Verso"/>
      </w:pPr>
      <w:r w:rsidRPr="00935810">
        <w:tab/>
      </w:r>
      <w:r w:rsidRPr="00935810">
        <w:tab/>
      </w:r>
      <w:r w:rsidRPr="00935810">
        <w:tab/>
        <w:t>quien no la trata, Sancho, no la tiene.</w:t>
      </w:r>
    </w:p>
    <w:p w14:paraId="35A9C0F4" w14:textId="4C5C24C9" w:rsidR="00513970" w:rsidRDefault="00513970" w:rsidP="00513970">
      <w:pPr>
        <w:pStyle w:val="Personaje"/>
      </w:pPr>
      <w:r w:rsidRPr="00935810">
        <w:t>Don Sancho</w:t>
      </w:r>
    </w:p>
    <w:p w14:paraId="2BE5D0A9" w14:textId="35EE3BCB" w:rsidR="00513970" w:rsidRPr="00935810" w:rsidRDefault="00513970" w:rsidP="00513970">
      <w:pPr>
        <w:pStyle w:val="Verso"/>
      </w:pPr>
      <w:r w:rsidRPr="00935810">
        <w:tab/>
      </w:r>
      <w:r w:rsidRPr="00935810">
        <w:tab/>
      </w:r>
      <w:r>
        <w:t xml:space="preserve">            </w:t>
      </w:r>
      <w:r w:rsidRPr="00935810">
        <w:t>A muchos el reinar obliga a mucho.</w:t>
      </w:r>
      <w:r w:rsidRPr="00935810">
        <w:tab/>
      </w:r>
      <w:r w:rsidRPr="00935810">
        <w:tab/>
      </w:r>
      <w:r w:rsidRPr="00935810">
        <w:tab/>
        <w:t xml:space="preserve">  </w:t>
      </w:r>
    </w:p>
    <w:p w14:paraId="29CA8A13" w14:textId="5A1FBFFC" w:rsidR="00513970" w:rsidRDefault="00513970" w:rsidP="00513970">
      <w:pPr>
        <w:pStyle w:val="Personaje"/>
      </w:pPr>
      <w:r w:rsidRPr="00935810">
        <w:t>Rey</w:t>
      </w:r>
    </w:p>
    <w:p w14:paraId="2A82B704" w14:textId="21E35898" w:rsidR="00513970" w:rsidRPr="00935810" w:rsidRDefault="00513970" w:rsidP="00513970">
      <w:pPr>
        <w:pStyle w:val="Verso"/>
      </w:pPr>
      <w:r w:rsidRPr="00935810">
        <w:tab/>
      </w:r>
      <w:r w:rsidRPr="00935810">
        <w:tab/>
      </w:r>
      <w:r w:rsidRPr="00935810">
        <w:tab/>
        <w:t>Para perder la fama todo es poco.</w:t>
      </w:r>
    </w:p>
    <w:p w14:paraId="1DA0669B" w14:textId="2D8D0BD2" w:rsidR="00513970" w:rsidRDefault="00513970" w:rsidP="00513970">
      <w:pPr>
        <w:pStyle w:val="Personaje"/>
      </w:pPr>
      <w:r w:rsidRPr="00935810">
        <w:t>Don Sancho</w:t>
      </w:r>
    </w:p>
    <w:p w14:paraId="73B3E333" w14:textId="6423367D" w:rsidR="00513970" w:rsidRPr="00935810" w:rsidRDefault="00513970" w:rsidP="00513970">
      <w:pPr>
        <w:pStyle w:val="Verso"/>
      </w:pPr>
      <w:r w:rsidRPr="00935810">
        <w:tab/>
      </w:r>
      <w:r w:rsidRPr="00935810">
        <w:tab/>
      </w:r>
      <w:r>
        <w:t xml:space="preserve">            </w:t>
      </w:r>
      <w:r w:rsidRPr="00935810">
        <w:t>Las historias nos dicen de mil césares</w:t>
      </w:r>
    </w:p>
    <w:p w14:paraId="5720180F" w14:textId="77777777" w:rsidR="00513970" w:rsidRPr="00935810" w:rsidRDefault="00513970" w:rsidP="00513970">
      <w:pPr>
        <w:pStyle w:val="Verso"/>
      </w:pPr>
      <w:r w:rsidRPr="00935810">
        <w:tab/>
      </w:r>
      <w:r w:rsidRPr="00935810">
        <w:tab/>
      </w:r>
      <w:r w:rsidRPr="00935810">
        <w:tab/>
        <w:t>que fueron homicidas de su sangre.</w:t>
      </w:r>
    </w:p>
    <w:p w14:paraId="49CFC5C3" w14:textId="42E29811" w:rsidR="00513970" w:rsidRDefault="00513970" w:rsidP="00513970">
      <w:pPr>
        <w:pStyle w:val="Personaje"/>
      </w:pPr>
      <w:r w:rsidRPr="00935810">
        <w:t>Rey</w:t>
      </w:r>
    </w:p>
    <w:p w14:paraId="0547CD19" w14:textId="131939EC" w:rsidR="00513970" w:rsidRPr="00935810" w:rsidRDefault="00513970" w:rsidP="00513970">
      <w:pPr>
        <w:pStyle w:val="Verso"/>
      </w:pPr>
      <w:r w:rsidRPr="00935810">
        <w:tab/>
      </w:r>
      <w:r w:rsidRPr="00935810">
        <w:tab/>
      </w:r>
      <w:r w:rsidRPr="00935810">
        <w:tab/>
        <w:t>Por eso los infaman las historias,</w:t>
      </w:r>
    </w:p>
    <w:p w14:paraId="2E93DCCC" w14:textId="0528D6F9" w:rsidR="00513970" w:rsidRPr="00935810" w:rsidRDefault="00513970" w:rsidP="00513970">
      <w:pPr>
        <w:pStyle w:val="Verso"/>
      </w:pPr>
      <w:r w:rsidRPr="00935810">
        <w:tab/>
      </w:r>
      <w:r w:rsidRPr="00935810">
        <w:tab/>
      </w:r>
      <w:r w:rsidRPr="00935810">
        <w:tab/>
        <w:t>y a los que procedieron como buenos</w:t>
      </w:r>
      <w:r w:rsidRPr="00935810">
        <w:tab/>
      </w:r>
      <w:r w:rsidRPr="00935810">
        <w:tab/>
        <w:t xml:space="preserve">  </w:t>
      </w:r>
    </w:p>
    <w:p w14:paraId="798A5818" w14:textId="77777777" w:rsidR="00513970" w:rsidRPr="00935810" w:rsidRDefault="00513970" w:rsidP="00513970">
      <w:pPr>
        <w:pStyle w:val="Verso"/>
      </w:pPr>
      <w:r w:rsidRPr="00935810">
        <w:tab/>
      </w:r>
      <w:r w:rsidRPr="00935810">
        <w:tab/>
      </w:r>
      <w:r w:rsidRPr="00935810">
        <w:tab/>
        <w:t>no se cansa la fama de alabarlos.</w:t>
      </w:r>
    </w:p>
    <w:p w14:paraId="04948BA3" w14:textId="51BDA276" w:rsidR="00513970" w:rsidRDefault="00513970" w:rsidP="00513970">
      <w:pPr>
        <w:pStyle w:val="Personaje"/>
      </w:pPr>
      <w:r w:rsidRPr="00935810">
        <w:t>Don Sancho</w:t>
      </w:r>
    </w:p>
    <w:p w14:paraId="4B6296B1" w14:textId="7A7D27D9" w:rsidR="00513970" w:rsidRPr="00935810" w:rsidRDefault="00513970" w:rsidP="00513970">
      <w:pPr>
        <w:pStyle w:val="Partidoincial"/>
      </w:pPr>
      <w:r w:rsidRPr="00935810">
        <w:tab/>
      </w:r>
      <w:r w:rsidRPr="00935810">
        <w:tab/>
      </w:r>
      <w:r>
        <w:t xml:space="preserve">           </w:t>
      </w:r>
      <w:r w:rsidRPr="00935810">
        <w:t>El Rey es este.</w:t>
      </w:r>
    </w:p>
    <w:p w14:paraId="0348C59A" w14:textId="19D14757" w:rsidR="00513970" w:rsidRDefault="00513970" w:rsidP="00513970">
      <w:pPr>
        <w:pStyle w:val="Personaje"/>
      </w:pPr>
      <w:r w:rsidRPr="00935810">
        <w:t>Rey</w:t>
      </w:r>
    </w:p>
    <w:p w14:paraId="203BD573" w14:textId="788E39B5" w:rsidR="00513970" w:rsidRPr="00935810" w:rsidRDefault="00513970" w:rsidP="00513970">
      <w:pPr>
        <w:pStyle w:val="Partidofinal"/>
      </w:pPr>
      <w:r w:rsidRPr="00935810">
        <w:tab/>
      </w:r>
      <w:r w:rsidRPr="00935810">
        <w:tab/>
      </w:r>
      <w:r w:rsidRPr="00935810">
        <w:tab/>
      </w:r>
      <w:r w:rsidRPr="00935810">
        <w:tab/>
      </w:r>
      <w:r w:rsidRPr="00935810">
        <w:tab/>
        <w:t xml:space="preserve">  Bien venido sea,</w:t>
      </w:r>
      <w:r w:rsidRPr="00935810">
        <w:tab/>
      </w:r>
      <w:r w:rsidRPr="00935810">
        <w:tab/>
      </w:r>
    </w:p>
    <w:p w14:paraId="50CA8FD2" w14:textId="718D8247" w:rsidR="00513970" w:rsidRPr="00935810" w:rsidRDefault="00513970" w:rsidP="00DC27D2">
      <w:pPr>
        <w:pStyle w:val="Verso"/>
      </w:pPr>
      <w:r w:rsidRPr="00935810">
        <w:tab/>
      </w:r>
      <w:r w:rsidRPr="00935810">
        <w:tab/>
      </w:r>
      <w:r w:rsidRPr="00935810">
        <w:tab/>
        <w:t>para que mi virtud conozca y vea.</w:t>
      </w:r>
    </w:p>
    <w:p w14:paraId="3D338F49" w14:textId="6867CF6D" w:rsidR="00513970" w:rsidRPr="00935810" w:rsidRDefault="00513970" w:rsidP="00DC27D2">
      <w:pPr>
        <w:pStyle w:val="Acot"/>
      </w:pPr>
      <w:r w:rsidRPr="00935810">
        <w:t>Salen el rey Alfonso el Casto, Tristán, don Arias</w:t>
      </w:r>
    </w:p>
    <w:p w14:paraId="29821F2D" w14:textId="7FF2B891" w:rsidR="00513970" w:rsidRDefault="00513970" w:rsidP="00513970">
      <w:pPr>
        <w:pStyle w:val="Personaje"/>
      </w:pPr>
      <w:r w:rsidRPr="00935810">
        <w:t>Alfonso</w:t>
      </w:r>
    </w:p>
    <w:p w14:paraId="7E0CBB2F" w14:textId="3B7122F1" w:rsidR="00513970" w:rsidRPr="00935810" w:rsidRDefault="00513970" w:rsidP="00513970">
      <w:pPr>
        <w:pStyle w:val="Verso"/>
      </w:pPr>
      <w:r w:rsidRPr="00935810">
        <w:tab/>
      </w:r>
      <w:r w:rsidRPr="00935810">
        <w:tab/>
      </w:r>
      <w:r>
        <w:t xml:space="preserve">            </w:t>
      </w:r>
      <w:r w:rsidRPr="00935810">
        <w:t>Deme los pies, señor, Tu Señoría.</w:t>
      </w:r>
    </w:p>
    <w:p w14:paraId="5384E469" w14:textId="2C3B61AB" w:rsidR="00513970" w:rsidRDefault="00513970" w:rsidP="00513970">
      <w:pPr>
        <w:pStyle w:val="Personaje"/>
      </w:pPr>
      <w:r w:rsidRPr="00935810">
        <w:t>Tristán</w:t>
      </w:r>
    </w:p>
    <w:p w14:paraId="4975E7D8" w14:textId="5A564A66" w:rsidR="00513970" w:rsidRPr="00935810" w:rsidRDefault="00513970" w:rsidP="00513970">
      <w:pPr>
        <w:pStyle w:val="Verso"/>
        <w:rPr>
          <w:i/>
        </w:rPr>
      </w:pPr>
      <w:r w:rsidRPr="00935810">
        <w:tab/>
      </w:r>
      <w:r w:rsidRPr="00935810">
        <w:tab/>
      </w:r>
      <w:r>
        <w:t xml:space="preserve">            </w:t>
      </w:r>
      <w:r w:rsidRPr="00935810">
        <w:t>(Don Arias, «señoría» le ha llamado.)</w:t>
      </w:r>
      <w:r w:rsidRPr="00935810">
        <w:tab/>
      </w:r>
      <w:r w:rsidRPr="00935810">
        <w:tab/>
        <w:t xml:space="preserve">  </w:t>
      </w:r>
      <w:r w:rsidRPr="00935810">
        <w:tab/>
      </w:r>
    </w:p>
    <w:p w14:paraId="22429738" w14:textId="6FAFF477" w:rsidR="00513970" w:rsidRDefault="00513970" w:rsidP="00513970">
      <w:pPr>
        <w:pStyle w:val="Personaje"/>
      </w:pPr>
      <w:r w:rsidRPr="00935810">
        <w:t>Rey</w:t>
      </w:r>
    </w:p>
    <w:p w14:paraId="4B4C275B" w14:textId="5AC0672A" w:rsidR="00513970" w:rsidRPr="00935810" w:rsidRDefault="00513970" w:rsidP="00513970">
      <w:pPr>
        <w:pStyle w:val="Verso"/>
      </w:pPr>
      <w:r w:rsidRPr="00935810">
        <w:tab/>
      </w:r>
      <w:r w:rsidRPr="00935810">
        <w:tab/>
      </w:r>
      <w:r w:rsidRPr="00935810">
        <w:tab/>
        <w:t>La Tu Merced, Alfonso, sea mil veces,</w:t>
      </w:r>
    </w:p>
    <w:p w14:paraId="438E9863" w14:textId="77777777" w:rsidR="00513970" w:rsidRPr="00935810" w:rsidRDefault="00513970" w:rsidP="00513970">
      <w:pPr>
        <w:pStyle w:val="Verso"/>
      </w:pPr>
      <w:r w:rsidRPr="00935810">
        <w:tab/>
      </w:r>
      <w:r w:rsidRPr="00935810">
        <w:tab/>
      </w:r>
      <w:r w:rsidRPr="00935810">
        <w:tab/>
        <w:t>bien venido a mis brazos y a su reino.</w:t>
      </w:r>
    </w:p>
    <w:p w14:paraId="1EBE8C43" w14:textId="0F17B95D" w:rsidR="00513970" w:rsidRDefault="00513970" w:rsidP="00513970">
      <w:pPr>
        <w:pStyle w:val="Personaje"/>
      </w:pPr>
      <w:r w:rsidRPr="00935810">
        <w:t>Arias</w:t>
      </w:r>
      <w:r w:rsidRPr="00935810">
        <w:tab/>
      </w:r>
    </w:p>
    <w:p w14:paraId="5078EEFF" w14:textId="44EFC32E" w:rsidR="00513970" w:rsidRPr="00935810" w:rsidRDefault="00513970" w:rsidP="00513970">
      <w:pPr>
        <w:pStyle w:val="Verso"/>
      </w:pPr>
      <w:r w:rsidRPr="00935810">
        <w:tab/>
      </w:r>
      <w:r w:rsidRPr="00935810">
        <w:tab/>
      </w:r>
      <w:r>
        <w:t xml:space="preserve">           </w:t>
      </w:r>
      <w:r w:rsidRPr="00935810">
        <w:t>(De «merced» le llamó, como a sobrino.)</w:t>
      </w:r>
      <w:r w:rsidRPr="00935810">
        <w:tab/>
      </w:r>
      <w:r w:rsidRPr="00935810">
        <w:tab/>
      </w:r>
    </w:p>
    <w:p w14:paraId="129E27AD" w14:textId="5864DF1A" w:rsidR="00513970" w:rsidRDefault="00513970" w:rsidP="00513970">
      <w:pPr>
        <w:pStyle w:val="Personaje"/>
      </w:pPr>
      <w:r w:rsidRPr="00935810">
        <w:t>Don Sancho</w:t>
      </w:r>
    </w:p>
    <w:p w14:paraId="4A758F18" w14:textId="3D1F9E51" w:rsidR="00513970" w:rsidRPr="00935810" w:rsidRDefault="00513970" w:rsidP="00513970">
      <w:pPr>
        <w:pStyle w:val="Verso"/>
      </w:pPr>
      <w:r w:rsidRPr="00935810">
        <w:tab/>
      </w:r>
      <w:r w:rsidRPr="00935810">
        <w:tab/>
      </w:r>
      <w:r>
        <w:t xml:space="preserve">           </w:t>
      </w:r>
      <w:r w:rsidRPr="00935810">
        <w:t xml:space="preserve">(Yo apostaré que llaman a los reyes   </w:t>
      </w:r>
    </w:p>
    <w:p w14:paraId="1AFF591F" w14:textId="49E577C5" w:rsidR="00513970" w:rsidRPr="00935810" w:rsidRDefault="00513970" w:rsidP="00513970">
      <w:pPr>
        <w:pStyle w:val="Verso"/>
      </w:pPr>
      <w:r w:rsidRPr="00935810">
        <w:tab/>
      </w:r>
      <w:r w:rsidRPr="00935810">
        <w:tab/>
      </w:r>
      <w:r w:rsidRPr="00935810">
        <w:tab/>
        <w:t xml:space="preserve">«señoría», Tristán, de aquí adelante). </w:t>
      </w:r>
      <w:r w:rsidRPr="00935810">
        <w:tab/>
      </w:r>
      <w:r w:rsidRPr="00935810">
        <w:tab/>
        <w:t xml:space="preserve">  </w:t>
      </w:r>
    </w:p>
    <w:p w14:paraId="0A2ACBE1" w14:textId="26DC2426" w:rsidR="00513970" w:rsidRDefault="00513970" w:rsidP="00513970">
      <w:pPr>
        <w:pStyle w:val="Personaje"/>
      </w:pPr>
      <w:r w:rsidRPr="00935810">
        <w:t>Rey</w:t>
      </w:r>
    </w:p>
    <w:p w14:paraId="510AC617" w14:textId="2F19C1C1" w:rsidR="00513970" w:rsidRPr="00935810" w:rsidRDefault="00513970" w:rsidP="00513970">
      <w:pPr>
        <w:pStyle w:val="Partidoincial"/>
      </w:pPr>
      <w:r w:rsidRPr="00935810">
        <w:tab/>
      </w:r>
      <w:r w:rsidRPr="00935810">
        <w:tab/>
      </w:r>
      <w:r w:rsidRPr="00935810">
        <w:tab/>
        <w:t xml:space="preserve">¿Cómo venís, sobrino?  </w:t>
      </w:r>
    </w:p>
    <w:p w14:paraId="608AC1B6" w14:textId="463642A7" w:rsidR="00513970" w:rsidRDefault="00513970" w:rsidP="00513970">
      <w:pPr>
        <w:pStyle w:val="Personaje"/>
      </w:pPr>
      <w:r w:rsidRPr="00935810">
        <w:t>Alfonso</w:t>
      </w:r>
    </w:p>
    <w:p w14:paraId="255E334E" w14:textId="2B77DB29" w:rsidR="00513970" w:rsidRPr="00935810" w:rsidRDefault="00513970" w:rsidP="00513970">
      <w:pPr>
        <w:pStyle w:val="Partidofinal"/>
      </w:pPr>
      <w:r w:rsidRPr="00935810">
        <w:tab/>
      </w:r>
      <w:r w:rsidRPr="00935810">
        <w:tab/>
      </w:r>
      <w:r w:rsidRPr="00935810">
        <w:tab/>
      </w:r>
      <w:r w:rsidRPr="00935810">
        <w:tab/>
        <w:t xml:space="preserve">              </w:t>
      </w:r>
      <w:r>
        <w:t xml:space="preserve">           </w:t>
      </w:r>
      <w:r w:rsidRPr="00935810">
        <w:t>A tu servicio.</w:t>
      </w:r>
    </w:p>
    <w:p w14:paraId="29E2EDBC" w14:textId="77777777" w:rsidR="00513970" w:rsidRPr="00935810" w:rsidRDefault="00513970" w:rsidP="00513970">
      <w:pPr>
        <w:pStyle w:val="Partidoincial"/>
      </w:pPr>
      <w:r w:rsidRPr="00935810">
        <w:tab/>
      </w:r>
      <w:r w:rsidRPr="00935810">
        <w:tab/>
      </w:r>
      <w:r w:rsidRPr="00935810">
        <w:tab/>
        <w:t xml:space="preserve">¿Y tú, señor, cómo te sientes? </w:t>
      </w:r>
    </w:p>
    <w:p w14:paraId="4E0295C3" w14:textId="543843B6" w:rsidR="00513970" w:rsidRDefault="00513970" w:rsidP="00513970">
      <w:pPr>
        <w:pStyle w:val="Personaje"/>
      </w:pPr>
      <w:r w:rsidRPr="00935810">
        <w:lastRenderedPageBreak/>
        <w:t>Rey</w:t>
      </w:r>
    </w:p>
    <w:p w14:paraId="01C71A32" w14:textId="4972A3CC" w:rsidR="00513970" w:rsidRPr="00935810" w:rsidRDefault="00513970" w:rsidP="00513970">
      <w:pPr>
        <w:pStyle w:val="Partidofinal"/>
      </w:pPr>
      <w:r w:rsidRPr="00935810">
        <w:tab/>
      </w:r>
      <w:r w:rsidRPr="00935810">
        <w:tab/>
      </w:r>
      <w:r w:rsidRPr="00935810">
        <w:tab/>
      </w:r>
      <w:r w:rsidRPr="00935810">
        <w:tab/>
      </w:r>
      <w:r w:rsidRPr="00935810">
        <w:tab/>
      </w:r>
      <w:r w:rsidRPr="00935810">
        <w:tab/>
        <w:t xml:space="preserve">             Bueno</w:t>
      </w:r>
    </w:p>
    <w:p w14:paraId="4E449BEC" w14:textId="77777777" w:rsidR="00513970" w:rsidRPr="00935810" w:rsidRDefault="00513970" w:rsidP="00513970">
      <w:pPr>
        <w:pStyle w:val="Verso"/>
      </w:pPr>
      <w:r w:rsidRPr="00935810">
        <w:tab/>
      </w:r>
      <w:r w:rsidRPr="00935810">
        <w:tab/>
      </w:r>
      <w:r w:rsidRPr="00935810">
        <w:tab/>
        <w:t>gracias al que reparte tantos bienes</w:t>
      </w:r>
    </w:p>
    <w:p w14:paraId="391E8993" w14:textId="03309996" w:rsidR="00513970" w:rsidRPr="00935810" w:rsidRDefault="00513970" w:rsidP="00513970">
      <w:pPr>
        <w:pStyle w:val="Verso"/>
      </w:pPr>
      <w:r w:rsidRPr="00935810">
        <w:tab/>
      </w:r>
      <w:r w:rsidRPr="00935810">
        <w:tab/>
      </w:r>
      <w:r w:rsidRPr="00935810">
        <w:tab/>
        <w:t>de aquella santa y generosa mano.</w:t>
      </w:r>
      <w:r w:rsidRPr="00935810">
        <w:br/>
      </w:r>
      <w:r w:rsidRPr="00935810">
        <w:tab/>
      </w:r>
      <w:r w:rsidRPr="00935810">
        <w:tab/>
      </w:r>
      <w:r w:rsidRPr="00935810">
        <w:tab/>
        <w:t>Ya que te ven mis ojos, decir puedo</w:t>
      </w:r>
      <w:r w:rsidRPr="00935810">
        <w:tab/>
      </w:r>
      <w:r w:rsidRPr="00935810">
        <w:tab/>
      </w:r>
      <w:r w:rsidRPr="00935810">
        <w:tab/>
        <w:t xml:space="preserve">  </w:t>
      </w:r>
    </w:p>
    <w:p w14:paraId="639098E7" w14:textId="77777777" w:rsidR="00513970" w:rsidRPr="00935810" w:rsidRDefault="00513970" w:rsidP="00513970">
      <w:pPr>
        <w:pStyle w:val="Verso"/>
      </w:pPr>
      <w:r w:rsidRPr="00935810">
        <w:tab/>
      </w:r>
      <w:r w:rsidRPr="00935810">
        <w:tab/>
      </w:r>
      <w:r w:rsidRPr="00935810">
        <w:tab/>
        <w:t>que he visto el día de mi gran deseo,</w:t>
      </w:r>
    </w:p>
    <w:p w14:paraId="3D46C137" w14:textId="77777777" w:rsidR="00513970" w:rsidRPr="00935810" w:rsidRDefault="00513970" w:rsidP="00513970">
      <w:pPr>
        <w:pStyle w:val="Verso"/>
      </w:pPr>
      <w:r w:rsidRPr="00935810">
        <w:tab/>
      </w:r>
      <w:r w:rsidRPr="00935810">
        <w:tab/>
      </w:r>
      <w:r w:rsidRPr="00935810">
        <w:tab/>
        <w:t>y ansí, de aquí a León atento escucha</w:t>
      </w:r>
    </w:p>
    <w:p w14:paraId="5E6F3904" w14:textId="77777777" w:rsidR="00513970" w:rsidRPr="00935810" w:rsidRDefault="00513970" w:rsidP="00513970">
      <w:pPr>
        <w:pStyle w:val="Verso"/>
      </w:pPr>
      <w:r w:rsidRPr="00935810">
        <w:tab/>
      </w:r>
      <w:r w:rsidRPr="00935810">
        <w:tab/>
      </w:r>
      <w:r w:rsidRPr="00935810">
        <w:tab/>
        <w:t>las cosas que por mí quiero que hagas,</w:t>
      </w:r>
    </w:p>
    <w:p w14:paraId="6BEB26B7" w14:textId="77777777" w:rsidR="00513970" w:rsidRPr="00935810" w:rsidRDefault="00513970" w:rsidP="00513970">
      <w:pPr>
        <w:pStyle w:val="Verso"/>
      </w:pPr>
      <w:r w:rsidRPr="00935810">
        <w:tab/>
      </w:r>
      <w:r w:rsidRPr="00935810">
        <w:tab/>
      </w:r>
      <w:r w:rsidRPr="00935810">
        <w:tab/>
        <w:t>por si allá nos faltare tiempo, Alfonso,</w:t>
      </w:r>
      <w:r w:rsidRPr="00935810">
        <w:tab/>
      </w:r>
    </w:p>
    <w:p w14:paraId="373939A2" w14:textId="7A80BADF" w:rsidR="00513970" w:rsidRPr="00935810" w:rsidRDefault="00513970" w:rsidP="00513970">
      <w:pPr>
        <w:pStyle w:val="Verso"/>
      </w:pPr>
      <w:r w:rsidRPr="00935810">
        <w:tab/>
      </w:r>
      <w:r w:rsidRPr="00935810">
        <w:tab/>
      </w:r>
      <w:r w:rsidRPr="00935810">
        <w:tab/>
        <w:t>que principios de reyes son confusos</w:t>
      </w:r>
      <w:r w:rsidRPr="00935810">
        <w:tab/>
      </w:r>
      <w:r w:rsidRPr="00935810">
        <w:tab/>
      </w:r>
      <w:r w:rsidRPr="00935810">
        <w:tab/>
        <w:t xml:space="preserve">  </w:t>
      </w:r>
    </w:p>
    <w:p w14:paraId="2964DF22" w14:textId="77777777" w:rsidR="00513970" w:rsidRPr="00935810" w:rsidRDefault="00513970" w:rsidP="00513970">
      <w:pPr>
        <w:pStyle w:val="Verso"/>
      </w:pPr>
      <w:r w:rsidRPr="00935810">
        <w:tab/>
      </w:r>
      <w:r w:rsidRPr="00935810">
        <w:tab/>
      </w:r>
      <w:r w:rsidRPr="00935810">
        <w:tab/>
        <w:t>y ocuparán los días y las noches</w:t>
      </w:r>
    </w:p>
    <w:p w14:paraId="1DD0E8AE" w14:textId="77777777" w:rsidR="00513970" w:rsidRPr="00935810" w:rsidRDefault="00513970" w:rsidP="00513970">
      <w:pPr>
        <w:pStyle w:val="Verso"/>
      </w:pPr>
      <w:r w:rsidRPr="00935810">
        <w:tab/>
      </w:r>
      <w:r w:rsidRPr="00935810">
        <w:tab/>
      </w:r>
      <w:r w:rsidRPr="00935810">
        <w:tab/>
        <w:t xml:space="preserve">hasta que pongas el gobierno en </w:t>
      </w:r>
      <w:proofErr w:type="spellStart"/>
      <w:r w:rsidRPr="00935810">
        <w:t>prática</w:t>
      </w:r>
      <w:proofErr w:type="spellEnd"/>
      <w:r w:rsidRPr="00935810">
        <w:t>,</w:t>
      </w:r>
    </w:p>
    <w:p w14:paraId="727B2011" w14:textId="77777777" w:rsidR="00513970" w:rsidRPr="00935810" w:rsidRDefault="00513970" w:rsidP="00513970">
      <w:pPr>
        <w:pStyle w:val="Verso"/>
      </w:pPr>
      <w:r w:rsidRPr="00935810">
        <w:tab/>
      </w:r>
      <w:r w:rsidRPr="00935810">
        <w:tab/>
      </w:r>
      <w:r w:rsidRPr="00935810">
        <w:tab/>
        <w:t>que suele diferir de la teórica.</w:t>
      </w:r>
    </w:p>
    <w:p w14:paraId="26358AB8" w14:textId="6F178311" w:rsidR="00513970" w:rsidRDefault="00513970" w:rsidP="00513970">
      <w:pPr>
        <w:pStyle w:val="Personaje"/>
      </w:pPr>
      <w:r w:rsidRPr="00935810">
        <w:t>Alfonso</w:t>
      </w:r>
    </w:p>
    <w:p w14:paraId="788A299A" w14:textId="597E6191" w:rsidR="00513970" w:rsidRPr="00935810" w:rsidRDefault="00513970" w:rsidP="00513970">
      <w:pPr>
        <w:pStyle w:val="Verso"/>
      </w:pPr>
      <w:r w:rsidRPr="00935810">
        <w:tab/>
      </w:r>
      <w:r w:rsidRPr="00935810">
        <w:tab/>
      </w:r>
      <w:r>
        <w:t xml:space="preserve">            </w:t>
      </w:r>
      <w:r w:rsidRPr="00935810">
        <w:t>Yo soy tu hechura. Aquí, señor, me tienes.</w:t>
      </w:r>
    </w:p>
    <w:p w14:paraId="4D3F1823" w14:textId="088DC89D" w:rsidR="00513970" w:rsidRDefault="00513970" w:rsidP="00513970">
      <w:pPr>
        <w:pStyle w:val="Personaje"/>
      </w:pPr>
      <w:r w:rsidRPr="00935810">
        <w:t>Rey</w:t>
      </w:r>
    </w:p>
    <w:p w14:paraId="676AFBD8" w14:textId="38270D89" w:rsidR="00513970" w:rsidRPr="00935810" w:rsidRDefault="00513970" w:rsidP="00513970">
      <w:pPr>
        <w:pStyle w:val="Partidoincial"/>
      </w:pPr>
      <w:r w:rsidRPr="00935810">
        <w:tab/>
      </w:r>
      <w:r w:rsidRPr="00935810">
        <w:tab/>
      </w:r>
      <w:r w:rsidRPr="00935810">
        <w:tab/>
        <w:t xml:space="preserve">Óyeme un poco, Alfonso. </w:t>
      </w:r>
    </w:p>
    <w:p w14:paraId="152B87AB" w14:textId="42005C33" w:rsidR="00513970" w:rsidRDefault="00513970" w:rsidP="00513970">
      <w:pPr>
        <w:pStyle w:val="Personaje"/>
      </w:pPr>
      <w:r w:rsidRPr="00935810">
        <w:t>Alfonso</w:t>
      </w:r>
    </w:p>
    <w:p w14:paraId="0E4C73E6" w14:textId="0582689B" w:rsidR="00513970" w:rsidRPr="00935810" w:rsidRDefault="00513970" w:rsidP="00513970">
      <w:pPr>
        <w:pStyle w:val="Partidofinal"/>
      </w:pPr>
      <w:r w:rsidRPr="00935810">
        <w:tab/>
      </w:r>
      <w:r w:rsidRPr="00935810">
        <w:tab/>
      </w:r>
      <w:r w:rsidRPr="00935810">
        <w:tab/>
      </w:r>
      <w:r w:rsidRPr="00935810">
        <w:tab/>
      </w:r>
      <w:r w:rsidRPr="00935810">
        <w:tab/>
        <w:t xml:space="preserve">    </w:t>
      </w:r>
      <w:r>
        <w:t xml:space="preserve">           </w:t>
      </w:r>
      <w:r w:rsidRPr="00935810">
        <w:t xml:space="preserve">   Ya te escucho,</w:t>
      </w:r>
      <w:r w:rsidRPr="00935810">
        <w:tab/>
      </w:r>
      <w:r w:rsidRPr="00935810">
        <w:tab/>
        <w:t xml:space="preserve">  </w:t>
      </w:r>
    </w:p>
    <w:p w14:paraId="3B9B604D" w14:textId="6262190C" w:rsidR="006A2747" w:rsidRPr="00DC27D2" w:rsidRDefault="00513970" w:rsidP="00DC27D2">
      <w:pPr>
        <w:pStyle w:val="Verso"/>
      </w:pPr>
      <w:r w:rsidRPr="00935810">
        <w:tab/>
      </w:r>
      <w:r w:rsidRPr="00935810">
        <w:tab/>
      </w:r>
      <w:r w:rsidRPr="00935810">
        <w:tab/>
        <w:t>que poco del que sabe importa mucho.</w:t>
      </w:r>
    </w:p>
    <w:p w14:paraId="26A8BBDA" w14:textId="310174E3" w:rsidR="006A2747" w:rsidRDefault="006A2747" w:rsidP="006A2747">
      <w:pPr>
        <w:pStyle w:val="Personaje"/>
      </w:pPr>
      <w:r w:rsidRPr="00935810">
        <w:t>Rey</w:t>
      </w:r>
    </w:p>
    <w:p w14:paraId="068556E9" w14:textId="77777777" w:rsidR="003D28BB" w:rsidRDefault="003D28BB" w:rsidP="003D28BB">
      <w:pPr>
        <w:rPr>
          <w:rFonts w:asciiTheme="majorBidi" w:hAnsiTheme="majorBidi" w:cstheme="majorBidi"/>
          <w:i/>
        </w:rPr>
      </w:pPr>
      <w:r w:rsidRPr="006A2747">
        <w:rPr>
          <w:rFonts w:asciiTheme="majorBidi" w:hAnsiTheme="majorBidi" w:cstheme="majorBidi"/>
        </w:rPr>
        <w:t xml:space="preserve">$romance en </w:t>
      </w:r>
      <w:proofErr w:type="spellStart"/>
      <w:r w:rsidRPr="006A2747">
        <w:rPr>
          <w:rFonts w:asciiTheme="majorBidi" w:hAnsiTheme="majorBidi" w:cstheme="majorBidi"/>
          <w:i/>
        </w:rPr>
        <w:t>e</w:t>
      </w:r>
      <w:proofErr w:type="spellEnd"/>
      <w:r w:rsidRPr="006A2747">
        <w:rPr>
          <w:rFonts w:asciiTheme="majorBidi" w:hAnsiTheme="majorBidi" w:cstheme="majorBidi"/>
          <w:i/>
        </w:rPr>
        <w:t>-o</w:t>
      </w:r>
    </w:p>
    <w:p w14:paraId="1FEDF2B9" w14:textId="77777777" w:rsidR="003D28BB" w:rsidRPr="003D28BB" w:rsidRDefault="003D28BB" w:rsidP="003D28BB">
      <w:pPr>
        <w:pStyle w:val="Verso"/>
      </w:pPr>
    </w:p>
    <w:p w14:paraId="1850564F" w14:textId="194FD4F0" w:rsidR="006A2747" w:rsidRPr="00935810" w:rsidRDefault="006A2747" w:rsidP="006A2747">
      <w:pPr>
        <w:pStyle w:val="Verso"/>
      </w:pPr>
      <w:r w:rsidRPr="00935810">
        <w:tab/>
      </w:r>
      <w:r w:rsidRPr="00935810">
        <w:tab/>
      </w:r>
      <w:r w:rsidRPr="00935810">
        <w:tab/>
        <w:t xml:space="preserve">  Sobrino, el rey </w:t>
      </w:r>
      <w:proofErr w:type="spellStart"/>
      <w:r w:rsidRPr="00935810">
        <w:t>Mauregato</w:t>
      </w:r>
      <w:proofErr w:type="spellEnd"/>
      <w:r w:rsidRPr="00935810">
        <w:t>,</w:t>
      </w:r>
    </w:p>
    <w:p w14:paraId="5D0BDC41" w14:textId="77777777" w:rsidR="006A2747" w:rsidRPr="00935810" w:rsidRDefault="006A2747" w:rsidP="006A2747">
      <w:pPr>
        <w:pStyle w:val="Verso"/>
        <w:rPr>
          <w:sz w:val="20"/>
        </w:rPr>
      </w:pPr>
      <w:r w:rsidRPr="00935810">
        <w:tab/>
      </w:r>
      <w:r w:rsidRPr="00935810">
        <w:tab/>
      </w:r>
      <w:r w:rsidRPr="00935810">
        <w:tab/>
        <w:t xml:space="preserve">tu bastardo hermano fiero,  </w:t>
      </w:r>
    </w:p>
    <w:p w14:paraId="2B0D955D" w14:textId="77777777" w:rsidR="006A2747" w:rsidRPr="00935810" w:rsidRDefault="006A2747" w:rsidP="006A2747">
      <w:pPr>
        <w:pStyle w:val="Verso"/>
      </w:pPr>
      <w:r w:rsidRPr="00935810">
        <w:tab/>
      </w:r>
      <w:r w:rsidRPr="00935810">
        <w:tab/>
      </w:r>
      <w:r w:rsidRPr="00935810">
        <w:tab/>
        <w:t>con armas y tiranía</w:t>
      </w:r>
      <w:r w:rsidRPr="00935810">
        <w:tab/>
      </w:r>
      <w:r w:rsidRPr="00935810">
        <w:tab/>
      </w:r>
    </w:p>
    <w:p w14:paraId="4327CBE7" w14:textId="2E534C11" w:rsidR="006A2747" w:rsidRPr="00935810" w:rsidRDefault="006A2747" w:rsidP="006A2747">
      <w:pPr>
        <w:pStyle w:val="Verso"/>
      </w:pPr>
      <w:r w:rsidRPr="00935810">
        <w:tab/>
      </w:r>
      <w:r w:rsidRPr="00935810">
        <w:tab/>
      </w:r>
      <w:r w:rsidRPr="00935810">
        <w:tab/>
        <w:t>te pudo quitar el reino.</w:t>
      </w:r>
      <w:r w:rsidRPr="00935810">
        <w:tab/>
      </w:r>
      <w:r w:rsidRPr="00935810">
        <w:tab/>
      </w:r>
      <w:r w:rsidRPr="00935810">
        <w:tab/>
      </w:r>
      <w:r w:rsidRPr="00935810">
        <w:tab/>
        <w:t xml:space="preserve">  </w:t>
      </w:r>
    </w:p>
    <w:p w14:paraId="68C642D1" w14:textId="77777777" w:rsidR="006A2747" w:rsidRPr="00935810" w:rsidRDefault="006A2747" w:rsidP="006A2747">
      <w:pPr>
        <w:pStyle w:val="Verso"/>
      </w:pPr>
      <w:r w:rsidRPr="00935810">
        <w:tab/>
      </w:r>
      <w:r w:rsidRPr="00935810">
        <w:tab/>
      </w:r>
      <w:r w:rsidRPr="00935810">
        <w:tab/>
        <w:t>Al rey de Navarra huiste,</w:t>
      </w:r>
    </w:p>
    <w:p w14:paraId="18FE4D54" w14:textId="77777777" w:rsidR="006A2747" w:rsidRPr="00935810" w:rsidRDefault="006A2747" w:rsidP="006A2747">
      <w:pPr>
        <w:pStyle w:val="Verso"/>
      </w:pPr>
      <w:r w:rsidRPr="00935810">
        <w:tab/>
      </w:r>
      <w:r w:rsidRPr="00935810">
        <w:tab/>
      </w:r>
      <w:r w:rsidRPr="00935810">
        <w:tab/>
        <w:t>y los leoneses sufrieron</w:t>
      </w:r>
    </w:p>
    <w:p w14:paraId="6EE95D97" w14:textId="77777777" w:rsidR="006A2747" w:rsidRPr="00935810" w:rsidRDefault="006A2747" w:rsidP="006A2747">
      <w:pPr>
        <w:pStyle w:val="Verso"/>
      </w:pPr>
      <w:r w:rsidRPr="00935810">
        <w:tab/>
      </w:r>
      <w:r w:rsidRPr="00935810">
        <w:tab/>
      </w:r>
      <w:r w:rsidRPr="00935810">
        <w:tab/>
        <w:t xml:space="preserve">el yugo de </w:t>
      </w:r>
      <w:proofErr w:type="spellStart"/>
      <w:r w:rsidRPr="00935810">
        <w:t>Mauregato</w:t>
      </w:r>
      <w:proofErr w:type="spellEnd"/>
    </w:p>
    <w:p w14:paraId="09B84E0A" w14:textId="77777777" w:rsidR="006A2747" w:rsidRPr="00935810" w:rsidRDefault="006A2747" w:rsidP="006A2747">
      <w:pPr>
        <w:pStyle w:val="Verso"/>
      </w:pPr>
      <w:r w:rsidRPr="00935810">
        <w:tab/>
      </w:r>
      <w:r w:rsidRPr="00935810">
        <w:tab/>
      </w:r>
      <w:r w:rsidRPr="00935810">
        <w:tab/>
        <w:t xml:space="preserve">hasta que </w:t>
      </w:r>
      <w:proofErr w:type="gramStart"/>
      <w:r w:rsidRPr="00935810">
        <w:t>su muerte vieron</w:t>
      </w:r>
      <w:proofErr w:type="gramEnd"/>
      <w:r w:rsidRPr="00935810">
        <w:t>.</w:t>
      </w:r>
    </w:p>
    <w:p w14:paraId="7E96838F" w14:textId="4C99FCFF" w:rsidR="006A2747" w:rsidRPr="00935810" w:rsidRDefault="006A2747" w:rsidP="006A2747">
      <w:pPr>
        <w:pStyle w:val="Verso"/>
      </w:pPr>
      <w:r w:rsidRPr="00935810">
        <w:tab/>
      </w:r>
      <w:r w:rsidRPr="00935810">
        <w:tab/>
      </w:r>
      <w:r w:rsidRPr="00935810">
        <w:tab/>
        <w:t xml:space="preserve">Después de la </w:t>
      </w:r>
      <w:proofErr w:type="gramStart"/>
      <w:r w:rsidRPr="00935810">
        <w:t>cual</w:t>
      </w:r>
      <w:proofErr w:type="gramEnd"/>
      <w:r w:rsidRPr="00935810">
        <w:t xml:space="preserve"> a mí,</w:t>
      </w:r>
      <w:r w:rsidRPr="00935810">
        <w:tab/>
      </w:r>
      <w:r w:rsidRPr="00935810">
        <w:tab/>
      </w:r>
      <w:r w:rsidRPr="00935810">
        <w:tab/>
      </w:r>
      <w:r w:rsidRPr="00935810">
        <w:tab/>
        <w:t xml:space="preserve">  </w:t>
      </w:r>
    </w:p>
    <w:p w14:paraId="6F421269" w14:textId="77777777" w:rsidR="006A2747" w:rsidRPr="00935810" w:rsidRDefault="006A2747" w:rsidP="006A2747">
      <w:pPr>
        <w:pStyle w:val="Verso"/>
      </w:pPr>
      <w:r w:rsidRPr="00935810">
        <w:tab/>
      </w:r>
      <w:r w:rsidRPr="00935810">
        <w:tab/>
      </w:r>
      <w:r w:rsidRPr="00935810">
        <w:tab/>
        <w:t>que, como sabes, profeso</w:t>
      </w:r>
      <w:r w:rsidRPr="00935810">
        <w:tab/>
      </w:r>
    </w:p>
    <w:p w14:paraId="54C943F3" w14:textId="77777777" w:rsidR="006A2747" w:rsidRPr="00935810" w:rsidRDefault="006A2747" w:rsidP="006A2747">
      <w:pPr>
        <w:pStyle w:val="Verso"/>
      </w:pPr>
      <w:r w:rsidRPr="00935810">
        <w:tab/>
      </w:r>
      <w:r w:rsidRPr="00935810">
        <w:tab/>
      </w:r>
      <w:r w:rsidRPr="00935810">
        <w:tab/>
        <w:t>órdenes sacras, Alfonso,</w:t>
      </w:r>
    </w:p>
    <w:p w14:paraId="48409A38" w14:textId="77777777" w:rsidR="006A2747" w:rsidRPr="00935810" w:rsidRDefault="006A2747" w:rsidP="006A2747">
      <w:pPr>
        <w:pStyle w:val="Verso"/>
      </w:pPr>
      <w:r w:rsidRPr="00935810">
        <w:lastRenderedPageBreak/>
        <w:tab/>
      </w:r>
      <w:r w:rsidRPr="00935810">
        <w:tab/>
      </w:r>
      <w:r w:rsidRPr="00935810">
        <w:tab/>
        <w:t>y que cantaba Evangelio,</w:t>
      </w:r>
    </w:p>
    <w:p w14:paraId="7169211F" w14:textId="77777777" w:rsidR="006A2747" w:rsidRPr="00935810" w:rsidRDefault="006A2747" w:rsidP="006A2747">
      <w:pPr>
        <w:pStyle w:val="Verso"/>
      </w:pPr>
      <w:r w:rsidRPr="00935810">
        <w:tab/>
      </w:r>
      <w:r w:rsidRPr="00935810">
        <w:tab/>
      </w:r>
      <w:r w:rsidRPr="00935810">
        <w:tab/>
        <w:t>me hicieron su rey por fuerza,</w:t>
      </w:r>
    </w:p>
    <w:p w14:paraId="692886BD" w14:textId="4A8B8DCA" w:rsidR="006A2747" w:rsidRPr="00935810" w:rsidRDefault="006A2747" w:rsidP="006A2747">
      <w:pPr>
        <w:pStyle w:val="Verso"/>
      </w:pPr>
      <w:r w:rsidRPr="00935810">
        <w:tab/>
      </w:r>
      <w:r w:rsidRPr="00935810">
        <w:tab/>
      </w:r>
      <w:r w:rsidRPr="00935810">
        <w:tab/>
        <w:t xml:space="preserve">y con </w:t>
      </w:r>
      <w:proofErr w:type="spellStart"/>
      <w:r w:rsidRPr="00935810">
        <w:t>Emilena</w:t>
      </w:r>
      <w:proofErr w:type="spellEnd"/>
      <w:r w:rsidRPr="00935810">
        <w:t xml:space="preserve"> hicieron</w:t>
      </w:r>
      <w:r w:rsidRPr="00935810">
        <w:tab/>
      </w:r>
      <w:r w:rsidRPr="00935810">
        <w:tab/>
      </w:r>
      <w:r w:rsidRPr="00935810">
        <w:tab/>
      </w:r>
      <w:r w:rsidRPr="00935810">
        <w:tab/>
        <w:t xml:space="preserve">  </w:t>
      </w:r>
    </w:p>
    <w:p w14:paraId="52C5F0D4" w14:textId="77777777" w:rsidR="006A2747" w:rsidRPr="00935810" w:rsidRDefault="006A2747" w:rsidP="006A2747">
      <w:pPr>
        <w:pStyle w:val="Verso"/>
      </w:pPr>
      <w:r w:rsidRPr="00935810">
        <w:tab/>
      </w:r>
      <w:r w:rsidRPr="00935810">
        <w:tab/>
      </w:r>
      <w:r w:rsidRPr="00935810">
        <w:tab/>
        <w:t>que casase. Al fin dos años</w:t>
      </w:r>
    </w:p>
    <w:p w14:paraId="0EB4CBA3" w14:textId="77777777" w:rsidR="006A2747" w:rsidRPr="00935810" w:rsidRDefault="006A2747" w:rsidP="006A2747">
      <w:pPr>
        <w:pStyle w:val="Verso"/>
      </w:pPr>
      <w:r w:rsidRPr="00935810">
        <w:tab/>
      </w:r>
      <w:r w:rsidRPr="00935810">
        <w:tab/>
      </w:r>
      <w:r w:rsidRPr="00935810">
        <w:tab/>
        <w:t>fui casado y rey, ya es hecho.</w:t>
      </w:r>
    </w:p>
    <w:p w14:paraId="48F4DECB" w14:textId="77777777" w:rsidR="006A2747" w:rsidRPr="00935810" w:rsidRDefault="006A2747" w:rsidP="006A2747">
      <w:pPr>
        <w:pStyle w:val="Verso"/>
      </w:pPr>
      <w:r w:rsidRPr="00935810">
        <w:tab/>
      </w:r>
      <w:r w:rsidRPr="00935810">
        <w:tab/>
      </w:r>
      <w:r w:rsidRPr="00935810">
        <w:tab/>
        <w:t>El papa tiene poder</w:t>
      </w:r>
    </w:p>
    <w:p w14:paraId="7513DC86" w14:textId="77777777" w:rsidR="006A2747" w:rsidRPr="00935810" w:rsidRDefault="006A2747" w:rsidP="006A2747">
      <w:pPr>
        <w:pStyle w:val="Verso"/>
      </w:pPr>
      <w:r w:rsidRPr="00935810">
        <w:tab/>
      </w:r>
      <w:r w:rsidRPr="00935810">
        <w:tab/>
      </w:r>
      <w:r w:rsidRPr="00935810">
        <w:tab/>
        <w:t>después de Dios en el suelo,</w:t>
      </w:r>
    </w:p>
    <w:p w14:paraId="15FFE529" w14:textId="66CB5F57" w:rsidR="006A2747" w:rsidRPr="00935810" w:rsidRDefault="006A2747" w:rsidP="006A2747">
      <w:pPr>
        <w:pStyle w:val="Verso"/>
      </w:pPr>
      <w:r w:rsidRPr="00935810">
        <w:tab/>
      </w:r>
      <w:r w:rsidRPr="00935810">
        <w:tab/>
      </w:r>
      <w:r w:rsidRPr="00935810">
        <w:tab/>
        <w:t>pero no para quitar</w:t>
      </w:r>
      <w:r w:rsidRPr="00935810">
        <w:tab/>
      </w:r>
      <w:r w:rsidRPr="00935810">
        <w:tab/>
      </w:r>
      <w:r w:rsidRPr="00935810">
        <w:tab/>
      </w:r>
      <w:r w:rsidRPr="00935810">
        <w:tab/>
      </w:r>
      <w:r w:rsidRPr="00935810">
        <w:tab/>
        <w:t xml:space="preserve">  </w:t>
      </w:r>
    </w:p>
    <w:p w14:paraId="15071FB4" w14:textId="77777777" w:rsidR="006A2747" w:rsidRPr="00935810" w:rsidRDefault="006A2747" w:rsidP="006A2747">
      <w:pPr>
        <w:pStyle w:val="Verso"/>
      </w:pPr>
      <w:r w:rsidRPr="00935810">
        <w:tab/>
      </w:r>
      <w:r w:rsidRPr="00935810">
        <w:tab/>
      </w:r>
      <w:r w:rsidRPr="00935810">
        <w:tab/>
        <w:t>a la justicia el derecho.</w:t>
      </w:r>
    </w:p>
    <w:p w14:paraId="4D57ECA5" w14:textId="77777777" w:rsidR="006A2747" w:rsidRPr="00935810" w:rsidRDefault="006A2747" w:rsidP="006A2747">
      <w:pPr>
        <w:pStyle w:val="Verso"/>
      </w:pPr>
      <w:r w:rsidRPr="00935810">
        <w:tab/>
      </w:r>
      <w:r w:rsidRPr="00935810">
        <w:tab/>
      </w:r>
      <w:r w:rsidRPr="00935810">
        <w:tab/>
        <w:t>Casarme pudo, sobrino,</w:t>
      </w:r>
    </w:p>
    <w:p w14:paraId="411E4EE2" w14:textId="77777777" w:rsidR="006A2747" w:rsidRPr="00935810" w:rsidRDefault="006A2747" w:rsidP="006A2747">
      <w:pPr>
        <w:pStyle w:val="Verso"/>
      </w:pPr>
      <w:r w:rsidRPr="00935810">
        <w:tab/>
      </w:r>
      <w:r w:rsidRPr="00935810">
        <w:tab/>
      </w:r>
      <w:r w:rsidRPr="00935810">
        <w:tab/>
        <w:t>el sucesor de san Pedro,</w:t>
      </w:r>
    </w:p>
    <w:p w14:paraId="42C4FEE1" w14:textId="77777777" w:rsidR="006A2747" w:rsidRPr="00935810" w:rsidRDefault="006A2747" w:rsidP="006A2747">
      <w:pPr>
        <w:pStyle w:val="Verso"/>
      </w:pPr>
      <w:r w:rsidRPr="00935810">
        <w:tab/>
      </w:r>
      <w:r w:rsidRPr="00935810">
        <w:tab/>
      </w:r>
      <w:r w:rsidRPr="00935810">
        <w:tab/>
        <w:t>pero no me da licencia</w:t>
      </w:r>
    </w:p>
    <w:p w14:paraId="1A72E238" w14:textId="23156818" w:rsidR="006A2747" w:rsidRPr="00935810" w:rsidRDefault="006A2747" w:rsidP="006A2747">
      <w:pPr>
        <w:pStyle w:val="Verso"/>
      </w:pPr>
      <w:r w:rsidRPr="00935810">
        <w:tab/>
      </w:r>
      <w:r w:rsidRPr="00935810">
        <w:tab/>
      </w:r>
      <w:r w:rsidRPr="00935810">
        <w:tab/>
        <w:t>para que te quite el reino.</w:t>
      </w:r>
      <w:r w:rsidRPr="00935810">
        <w:tab/>
      </w:r>
      <w:r w:rsidRPr="00935810">
        <w:tab/>
      </w:r>
      <w:r w:rsidRPr="00935810">
        <w:tab/>
      </w:r>
      <w:r w:rsidRPr="00935810">
        <w:tab/>
        <w:t xml:space="preserve">  </w:t>
      </w:r>
    </w:p>
    <w:p w14:paraId="445D4813" w14:textId="77777777" w:rsidR="006A2747" w:rsidRPr="00935810" w:rsidRDefault="006A2747" w:rsidP="006A2747">
      <w:pPr>
        <w:pStyle w:val="Verso"/>
      </w:pPr>
      <w:r w:rsidRPr="00935810">
        <w:tab/>
      </w:r>
      <w:r w:rsidRPr="00935810">
        <w:tab/>
      </w:r>
      <w:r w:rsidRPr="00935810">
        <w:tab/>
        <w:t>Yo he dejado a mi mujer</w:t>
      </w:r>
    </w:p>
    <w:p w14:paraId="49A2D08D" w14:textId="77777777" w:rsidR="006A2747" w:rsidRPr="00935810" w:rsidRDefault="006A2747" w:rsidP="006A2747">
      <w:pPr>
        <w:pStyle w:val="Verso"/>
      </w:pPr>
      <w:r w:rsidRPr="00935810">
        <w:tab/>
      </w:r>
      <w:r w:rsidRPr="00935810">
        <w:tab/>
      </w:r>
      <w:r w:rsidRPr="00935810">
        <w:tab/>
        <w:t>y a mis órdenes me vuelvo,</w:t>
      </w:r>
    </w:p>
    <w:p w14:paraId="06278E4A" w14:textId="77777777" w:rsidR="006A2747" w:rsidRPr="00935810" w:rsidRDefault="006A2747" w:rsidP="006A2747">
      <w:pPr>
        <w:pStyle w:val="Verso"/>
      </w:pPr>
      <w:r w:rsidRPr="00935810">
        <w:tab/>
      </w:r>
      <w:r w:rsidRPr="00935810">
        <w:tab/>
      </w:r>
      <w:r w:rsidRPr="00935810">
        <w:tab/>
        <w:t>porque mañana me pongo</w:t>
      </w:r>
    </w:p>
    <w:p w14:paraId="368A50ED" w14:textId="77777777" w:rsidR="006A2747" w:rsidRPr="00935810" w:rsidRDefault="006A2747" w:rsidP="006A2747">
      <w:pPr>
        <w:pStyle w:val="Verso"/>
      </w:pPr>
      <w:r w:rsidRPr="00935810">
        <w:tab/>
      </w:r>
      <w:r w:rsidRPr="00935810">
        <w:tab/>
      </w:r>
      <w:r w:rsidRPr="00935810">
        <w:tab/>
        <w:t>la sotana y el manteo.</w:t>
      </w:r>
    </w:p>
    <w:p w14:paraId="734F55BB" w14:textId="0747323F" w:rsidR="006A2747" w:rsidRPr="00935810" w:rsidRDefault="006A2747" w:rsidP="006A2747">
      <w:pPr>
        <w:pStyle w:val="Verso"/>
      </w:pPr>
      <w:r w:rsidRPr="00935810">
        <w:tab/>
      </w:r>
      <w:r w:rsidRPr="00935810">
        <w:tab/>
      </w:r>
      <w:r w:rsidRPr="00935810">
        <w:tab/>
        <w:t>Tú reina, que el reino es tuyo.</w:t>
      </w:r>
      <w:r w:rsidRPr="00935810">
        <w:tab/>
      </w:r>
      <w:r w:rsidRPr="00935810">
        <w:tab/>
      </w:r>
      <w:r w:rsidRPr="00935810">
        <w:tab/>
        <w:t xml:space="preserve">  </w:t>
      </w:r>
    </w:p>
    <w:p w14:paraId="4598EBA2" w14:textId="77777777" w:rsidR="006A2747" w:rsidRPr="00935810" w:rsidRDefault="006A2747" w:rsidP="006A2747">
      <w:pPr>
        <w:pStyle w:val="Verso"/>
      </w:pPr>
      <w:r w:rsidRPr="00935810">
        <w:tab/>
      </w:r>
      <w:r w:rsidRPr="00935810">
        <w:tab/>
      </w:r>
      <w:r w:rsidRPr="00935810">
        <w:tab/>
        <w:t>Sola una cosa te ruego</w:t>
      </w:r>
      <w:r w:rsidRPr="00935810">
        <w:tab/>
      </w:r>
    </w:p>
    <w:p w14:paraId="169473B4" w14:textId="77777777" w:rsidR="006A2747" w:rsidRPr="00935810" w:rsidRDefault="006A2747" w:rsidP="006A2747">
      <w:pPr>
        <w:pStyle w:val="Verso"/>
      </w:pPr>
      <w:r w:rsidRPr="00935810">
        <w:tab/>
      </w:r>
      <w:r w:rsidRPr="00935810">
        <w:tab/>
      </w:r>
      <w:r w:rsidRPr="00935810">
        <w:tab/>
        <w:t>entre algunas encomiendas</w:t>
      </w:r>
    </w:p>
    <w:p w14:paraId="58278FAA" w14:textId="77777777" w:rsidR="006A2747" w:rsidRPr="00935810" w:rsidRDefault="006A2747" w:rsidP="006A2747">
      <w:pPr>
        <w:pStyle w:val="Verso"/>
      </w:pPr>
      <w:r w:rsidRPr="00935810">
        <w:tab/>
      </w:r>
      <w:r w:rsidRPr="00935810">
        <w:tab/>
      </w:r>
      <w:r w:rsidRPr="00935810">
        <w:tab/>
        <w:t>que como amigo te dejo:</w:t>
      </w:r>
    </w:p>
    <w:p w14:paraId="00BF4D58" w14:textId="77777777" w:rsidR="006A2747" w:rsidRPr="00935810" w:rsidRDefault="006A2747" w:rsidP="006A2747">
      <w:pPr>
        <w:pStyle w:val="Verso"/>
      </w:pPr>
      <w:r w:rsidRPr="00935810">
        <w:tab/>
      </w:r>
      <w:r w:rsidRPr="00935810">
        <w:tab/>
      </w:r>
      <w:r w:rsidRPr="00935810">
        <w:tab/>
        <w:t>que mires por mis dos hijos,</w:t>
      </w:r>
    </w:p>
    <w:p w14:paraId="4606E19D" w14:textId="515F3FFA" w:rsidR="006A2747" w:rsidRPr="00935810" w:rsidRDefault="006A2747" w:rsidP="006A2747">
      <w:pPr>
        <w:pStyle w:val="Verso"/>
      </w:pPr>
      <w:r w:rsidRPr="00935810">
        <w:tab/>
      </w:r>
      <w:r w:rsidRPr="00935810">
        <w:tab/>
      </w:r>
      <w:r w:rsidRPr="00935810">
        <w:tab/>
        <w:t>Ramiro y García, haciendo</w:t>
      </w:r>
      <w:r w:rsidRPr="00935810">
        <w:tab/>
      </w:r>
      <w:r w:rsidRPr="00935810">
        <w:tab/>
      </w:r>
      <w:r w:rsidRPr="00935810">
        <w:tab/>
      </w:r>
      <w:r w:rsidRPr="00935810">
        <w:tab/>
        <w:t xml:space="preserve">  </w:t>
      </w:r>
    </w:p>
    <w:p w14:paraId="110A2A2B" w14:textId="77777777" w:rsidR="006A2747" w:rsidRPr="00935810" w:rsidRDefault="006A2747" w:rsidP="006A2747">
      <w:pPr>
        <w:pStyle w:val="Verso"/>
      </w:pPr>
      <w:r w:rsidRPr="00935810">
        <w:tab/>
      </w:r>
      <w:r w:rsidRPr="00935810">
        <w:tab/>
      </w:r>
      <w:r w:rsidRPr="00935810">
        <w:tab/>
        <w:t>cuenta que son tuyos propios,</w:t>
      </w:r>
    </w:p>
    <w:p w14:paraId="4E00624D" w14:textId="77777777" w:rsidR="006A2747" w:rsidRPr="00935810" w:rsidRDefault="006A2747" w:rsidP="006A2747">
      <w:pPr>
        <w:pStyle w:val="Verso"/>
      </w:pPr>
      <w:r w:rsidRPr="00935810">
        <w:tab/>
      </w:r>
      <w:r w:rsidRPr="00935810">
        <w:tab/>
      </w:r>
      <w:r w:rsidRPr="00935810">
        <w:tab/>
        <w:t>pues que te los doy tan tiernos.</w:t>
      </w:r>
    </w:p>
    <w:p w14:paraId="7FC80407" w14:textId="77777777" w:rsidR="006A2747" w:rsidRPr="00935810" w:rsidRDefault="006A2747" w:rsidP="006A2747">
      <w:pPr>
        <w:pStyle w:val="Verso"/>
      </w:pPr>
      <w:r w:rsidRPr="00935810">
        <w:tab/>
      </w:r>
      <w:r w:rsidRPr="00935810">
        <w:tab/>
      </w:r>
      <w:r w:rsidRPr="00935810">
        <w:tab/>
        <w:t>Cuando te envié a llamar</w:t>
      </w:r>
    </w:p>
    <w:p w14:paraId="374F7B80" w14:textId="77777777" w:rsidR="006A2747" w:rsidRPr="00935810" w:rsidRDefault="006A2747" w:rsidP="006A2747">
      <w:pPr>
        <w:pStyle w:val="Verso"/>
      </w:pPr>
      <w:r w:rsidRPr="00935810">
        <w:tab/>
      </w:r>
      <w:r w:rsidRPr="00935810">
        <w:tab/>
      </w:r>
      <w:r w:rsidRPr="00935810">
        <w:tab/>
        <w:t>tenían, si bien me acuerdo,</w:t>
      </w:r>
    </w:p>
    <w:p w14:paraId="7F41BA2F" w14:textId="4E263049" w:rsidR="006A2747" w:rsidRPr="00935810" w:rsidRDefault="006A2747" w:rsidP="006A2747">
      <w:pPr>
        <w:pStyle w:val="Verso"/>
      </w:pPr>
      <w:r w:rsidRPr="00935810">
        <w:tab/>
      </w:r>
      <w:r w:rsidRPr="00935810">
        <w:tab/>
      </w:r>
      <w:r w:rsidRPr="00935810">
        <w:tab/>
        <w:t>Ramiro un año, y García,</w:t>
      </w:r>
      <w:r w:rsidRPr="00935810">
        <w:tab/>
      </w:r>
      <w:r w:rsidRPr="00935810">
        <w:tab/>
      </w:r>
      <w:r w:rsidRPr="00935810">
        <w:tab/>
      </w:r>
      <w:r w:rsidRPr="00935810">
        <w:tab/>
        <w:t xml:space="preserve">  </w:t>
      </w:r>
    </w:p>
    <w:p w14:paraId="1790915E" w14:textId="77777777" w:rsidR="006A2747" w:rsidRPr="00935810" w:rsidRDefault="006A2747" w:rsidP="006A2747">
      <w:pPr>
        <w:pStyle w:val="Partidoincial"/>
      </w:pPr>
      <w:r w:rsidRPr="00935810">
        <w:tab/>
      </w:r>
      <w:r w:rsidRPr="00935810">
        <w:tab/>
      </w:r>
      <w:r w:rsidRPr="00935810">
        <w:tab/>
        <w:t xml:space="preserve">un día. </w:t>
      </w:r>
    </w:p>
    <w:p w14:paraId="2FA47FEC" w14:textId="54CC5208" w:rsidR="006A2747" w:rsidRDefault="006A2747" w:rsidP="006A2747">
      <w:pPr>
        <w:pStyle w:val="Personaje"/>
      </w:pPr>
      <w:r w:rsidRPr="00935810">
        <w:t>Alfonso</w:t>
      </w:r>
    </w:p>
    <w:p w14:paraId="20257308" w14:textId="7E876979" w:rsidR="006A2747" w:rsidRPr="00935810" w:rsidRDefault="006A2747" w:rsidP="006A2747">
      <w:pPr>
        <w:pStyle w:val="Partidofinal"/>
      </w:pPr>
      <w:r w:rsidRPr="00935810">
        <w:tab/>
      </w:r>
      <w:r w:rsidRPr="00935810">
        <w:tab/>
      </w:r>
      <w:r w:rsidRPr="00935810">
        <w:tab/>
      </w:r>
      <w:r w:rsidR="00BF795E">
        <w:t xml:space="preserve">           </w:t>
      </w:r>
      <w:r w:rsidRPr="00935810">
        <w:t>Señor, no quiero</w:t>
      </w:r>
    </w:p>
    <w:p w14:paraId="57BAB001" w14:textId="77777777" w:rsidR="006A2747" w:rsidRPr="00935810" w:rsidRDefault="006A2747" w:rsidP="006A2747">
      <w:pPr>
        <w:pStyle w:val="Verso"/>
      </w:pPr>
      <w:r w:rsidRPr="00935810">
        <w:lastRenderedPageBreak/>
        <w:tab/>
      </w:r>
      <w:r w:rsidRPr="00935810">
        <w:tab/>
      </w:r>
      <w:r w:rsidRPr="00935810">
        <w:tab/>
        <w:t>que te enternezcas ansí,</w:t>
      </w:r>
    </w:p>
    <w:p w14:paraId="2FFEF5C0" w14:textId="77777777" w:rsidR="006A2747" w:rsidRPr="00935810" w:rsidRDefault="006A2747" w:rsidP="006A2747">
      <w:pPr>
        <w:pStyle w:val="Verso"/>
      </w:pPr>
      <w:r w:rsidRPr="00935810">
        <w:tab/>
      </w:r>
      <w:r w:rsidRPr="00935810">
        <w:tab/>
      </w:r>
      <w:r w:rsidRPr="00935810">
        <w:tab/>
        <w:t>que es poner duda en mi pecho,</w:t>
      </w:r>
    </w:p>
    <w:p w14:paraId="632682FE" w14:textId="77777777" w:rsidR="006A2747" w:rsidRPr="00935810" w:rsidRDefault="006A2747" w:rsidP="006A2747">
      <w:pPr>
        <w:pStyle w:val="Verso"/>
      </w:pPr>
      <w:r w:rsidRPr="00935810">
        <w:tab/>
      </w:r>
      <w:r w:rsidRPr="00935810">
        <w:tab/>
      </w:r>
      <w:r w:rsidRPr="00935810">
        <w:tab/>
        <w:t>y si la pones, señor,</w:t>
      </w:r>
    </w:p>
    <w:p w14:paraId="577C259C" w14:textId="2A1751E3" w:rsidR="006A2747" w:rsidRPr="00935810" w:rsidRDefault="006A2747" w:rsidP="006A2747">
      <w:pPr>
        <w:pStyle w:val="Verso"/>
      </w:pPr>
      <w:r w:rsidRPr="00935810">
        <w:tab/>
      </w:r>
      <w:r w:rsidRPr="00935810">
        <w:tab/>
      </w:r>
      <w:r w:rsidRPr="00935810">
        <w:tab/>
        <w:t>goza mil años el reino.</w:t>
      </w:r>
      <w:r w:rsidRPr="00935810">
        <w:tab/>
      </w:r>
      <w:r w:rsidRPr="00935810">
        <w:tab/>
      </w:r>
      <w:r w:rsidRPr="00935810">
        <w:tab/>
      </w:r>
      <w:r w:rsidRPr="00935810">
        <w:tab/>
        <w:t xml:space="preserve">  </w:t>
      </w:r>
    </w:p>
    <w:p w14:paraId="03DB7DA6" w14:textId="166FF7C3" w:rsidR="006A2747" w:rsidRDefault="006A2747" w:rsidP="006A2747">
      <w:pPr>
        <w:pStyle w:val="Personaje"/>
      </w:pPr>
      <w:r w:rsidRPr="00935810">
        <w:t>Rey</w:t>
      </w:r>
    </w:p>
    <w:p w14:paraId="50BBBB9F" w14:textId="381B215B" w:rsidR="006A2747" w:rsidRPr="00935810" w:rsidRDefault="006A2747" w:rsidP="006A2747">
      <w:pPr>
        <w:pStyle w:val="Verso"/>
      </w:pPr>
      <w:r w:rsidRPr="00935810">
        <w:tab/>
      </w:r>
      <w:r w:rsidRPr="00935810">
        <w:tab/>
      </w:r>
      <w:r w:rsidRPr="00935810">
        <w:tab/>
        <w:t>No pongo, por Dios, Alfonso,</w:t>
      </w:r>
    </w:p>
    <w:p w14:paraId="4D199675" w14:textId="77777777" w:rsidR="006A2747" w:rsidRPr="00935810" w:rsidRDefault="006A2747" w:rsidP="006A2747">
      <w:pPr>
        <w:pStyle w:val="Verso"/>
      </w:pPr>
      <w:r w:rsidRPr="00935810">
        <w:tab/>
      </w:r>
      <w:r w:rsidRPr="00935810">
        <w:tab/>
      </w:r>
      <w:r w:rsidRPr="00935810">
        <w:tab/>
        <w:t>porque solo me enternezco</w:t>
      </w:r>
    </w:p>
    <w:p w14:paraId="69ADDC38" w14:textId="77777777" w:rsidR="006A2747" w:rsidRPr="00935810" w:rsidRDefault="006A2747" w:rsidP="006A2747">
      <w:pPr>
        <w:pStyle w:val="Verso"/>
      </w:pPr>
      <w:r w:rsidRPr="00935810">
        <w:tab/>
      </w:r>
      <w:r w:rsidRPr="00935810">
        <w:tab/>
      </w:r>
      <w:r w:rsidRPr="00935810">
        <w:tab/>
        <w:t>de nombrar que son mis hijos</w:t>
      </w:r>
    </w:p>
    <w:p w14:paraId="4DE648C1" w14:textId="77777777" w:rsidR="006A2747" w:rsidRPr="00935810" w:rsidRDefault="006A2747" w:rsidP="006A2747">
      <w:pPr>
        <w:pStyle w:val="Verso"/>
      </w:pPr>
      <w:r w:rsidRPr="00935810">
        <w:tab/>
      </w:r>
      <w:r w:rsidRPr="00935810">
        <w:tab/>
      </w:r>
      <w:r w:rsidRPr="00935810">
        <w:tab/>
        <w:t>y de añadir tan pequeños.</w:t>
      </w:r>
    </w:p>
    <w:p w14:paraId="1681E9FC" w14:textId="5BAD447C" w:rsidR="006A2747" w:rsidRPr="00935810" w:rsidRDefault="006A2747" w:rsidP="006A2747">
      <w:pPr>
        <w:pStyle w:val="Verso"/>
      </w:pPr>
      <w:r w:rsidRPr="00935810">
        <w:tab/>
      </w:r>
      <w:r w:rsidRPr="00935810">
        <w:tab/>
      </w:r>
      <w:r w:rsidRPr="00935810">
        <w:tab/>
        <w:t>De lo que yo he de comer,</w:t>
      </w:r>
      <w:r w:rsidRPr="00935810">
        <w:tab/>
      </w:r>
      <w:r w:rsidRPr="00935810">
        <w:tab/>
      </w:r>
      <w:r w:rsidRPr="00935810">
        <w:tab/>
      </w:r>
      <w:r w:rsidRPr="00935810">
        <w:tab/>
        <w:t xml:space="preserve">  </w:t>
      </w:r>
    </w:p>
    <w:p w14:paraId="10FA222C" w14:textId="77777777" w:rsidR="006A2747" w:rsidRPr="00935810" w:rsidRDefault="006A2747" w:rsidP="006A2747">
      <w:pPr>
        <w:pStyle w:val="Verso"/>
      </w:pPr>
      <w:r w:rsidRPr="00935810">
        <w:tab/>
      </w:r>
      <w:r w:rsidRPr="00935810">
        <w:tab/>
      </w:r>
      <w:r w:rsidRPr="00935810">
        <w:tab/>
        <w:t>pues ha de ser tan honesto,</w:t>
      </w:r>
    </w:p>
    <w:p w14:paraId="66FD993F" w14:textId="77777777" w:rsidR="006A2747" w:rsidRPr="00935810" w:rsidRDefault="006A2747" w:rsidP="006A2747">
      <w:pPr>
        <w:pStyle w:val="Verso"/>
      </w:pPr>
      <w:r w:rsidRPr="00935810">
        <w:tab/>
      </w:r>
      <w:r w:rsidRPr="00935810">
        <w:tab/>
      </w:r>
      <w:r w:rsidRPr="00935810">
        <w:tab/>
        <w:t>no quiero darte cuidado,</w:t>
      </w:r>
    </w:p>
    <w:p w14:paraId="29ECE69F" w14:textId="77777777" w:rsidR="006A2747" w:rsidRPr="00935810" w:rsidRDefault="006A2747" w:rsidP="006A2747">
      <w:pPr>
        <w:pStyle w:val="Verso"/>
      </w:pPr>
      <w:r w:rsidRPr="00935810">
        <w:tab/>
      </w:r>
      <w:r w:rsidRPr="00935810">
        <w:tab/>
      </w:r>
      <w:r w:rsidRPr="00935810">
        <w:tab/>
        <w:t>pues bastará por lo menos</w:t>
      </w:r>
    </w:p>
    <w:p w14:paraId="00582859" w14:textId="77777777" w:rsidR="006A2747" w:rsidRPr="00935810" w:rsidRDefault="006A2747" w:rsidP="006A2747">
      <w:pPr>
        <w:pStyle w:val="Verso"/>
      </w:pPr>
      <w:r w:rsidRPr="00935810">
        <w:tab/>
      </w:r>
      <w:r w:rsidRPr="00935810">
        <w:tab/>
      </w:r>
      <w:r w:rsidRPr="00935810">
        <w:tab/>
        <w:t>que satisfagas las misas</w:t>
      </w:r>
    </w:p>
    <w:p w14:paraId="511095DA" w14:textId="21292CC7" w:rsidR="006A2747" w:rsidRPr="00935810" w:rsidRDefault="006A2747" w:rsidP="006A2747">
      <w:pPr>
        <w:pStyle w:val="Verso"/>
      </w:pPr>
      <w:r w:rsidRPr="00935810">
        <w:tab/>
      </w:r>
      <w:r w:rsidRPr="00935810">
        <w:tab/>
      </w:r>
      <w:r w:rsidRPr="00935810">
        <w:tab/>
        <w:t>que por tus padres y abuelos</w:t>
      </w:r>
      <w:r w:rsidRPr="00935810">
        <w:tab/>
      </w:r>
      <w:r w:rsidRPr="00935810">
        <w:tab/>
      </w:r>
      <w:r w:rsidRPr="00935810">
        <w:tab/>
      </w:r>
      <w:r w:rsidRPr="00935810">
        <w:tab/>
        <w:t xml:space="preserve">  </w:t>
      </w:r>
    </w:p>
    <w:p w14:paraId="0451BCE5" w14:textId="77777777" w:rsidR="006A2747" w:rsidRPr="00935810" w:rsidRDefault="006A2747" w:rsidP="006A2747">
      <w:pPr>
        <w:pStyle w:val="Verso"/>
      </w:pPr>
      <w:r w:rsidRPr="00935810">
        <w:tab/>
      </w:r>
      <w:r w:rsidRPr="00935810">
        <w:tab/>
      </w:r>
      <w:r w:rsidRPr="00935810">
        <w:tab/>
        <w:t>diré como capellán,</w:t>
      </w:r>
    </w:p>
    <w:p w14:paraId="4EC83FE2" w14:textId="77777777" w:rsidR="006A2747" w:rsidRPr="00935810" w:rsidRDefault="006A2747" w:rsidP="006A2747">
      <w:pPr>
        <w:pStyle w:val="Verso"/>
      </w:pPr>
      <w:r w:rsidRPr="00935810">
        <w:tab/>
      </w:r>
      <w:r w:rsidRPr="00935810">
        <w:tab/>
      </w:r>
      <w:r w:rsidRPr="00935810">
        <w:tab/>
        <w:t>que este nombre al de rey trueco.</w:t>
      </w:r>
    </w:p>
    <w:p w14:paraId="73479EC2" w14:textId="77777777" w:rsidR="006A2747" w:rsidRPr="00935810" w:rsidRDefault="006A2747" w:rsidP="006A2747">
      <w:pPr>
        <w:pStyle w:val="Verso"/>
      </w:pPr>
      <w:r w:rsidRPr="00935810">
        <w:tab/>
      </w:r>
      <w:r w:rsidRPr="00935810">
        <w:tab/>
      </w:r>
      <w:r w:rsidRPr="00935810">
        <w:tab/>
        <w:t xml:space="preserve">No le faltará a </w:t>
      </w:r>
      <w:proofErr w:type="spellStart"/>
      <w:r w:rsidRPr="00935810">
        <w:t>Emilena</w:t>
      </w:r>
      <w:proofErr w:type="spellEnd"/>
    </w:p>
    <w:p w14:paraId="1DA27AA1" w14:textId="77777777" w:rsidR="006A2747" w:rsidRPr="00935810" w:rsidRDefault="006A2747" w:rsidP="006A2747">
      <w:pPr>
        <w:pStyle w:val="Verso"/>
      </w:pPr>
      <w:r w:rsidRPr="00935810">
        <w:tab/>
      </w:r>
      <w:r w:rsidRPr="00935810">
        <w:tab/>
      </w:r>
      <w:r w:rsidRPr="00935810">
        <w:tab/>
        <w:t xml:space="preserve">también para su sustento, </w:t>
      </w:r>
      <w:r w:rsidRPr="00935810">
        <w:tab/>
      </w:r>
    </w:p>
    <w:p w14:paraId="7D473998" w14:textId="43A79F11" w:rsidR="006A2747" w:rsidRPr="00935810" w:rsidRDefault="006A2747" w:rsidP="006A2747">
      <w:pPr>
        <w:pStyle w:val="Verso"/>
      </w:pPr>
      <w:r w:rsidRPr="00935810">
        <w:tab/>
      </w:r>
      <w:r w:rsidRPr="00935810">
        <w:tab/>
      </w:r>
      <w:r w:rsidRPr="00935810">
        <w:tab/>
        <w:t>que para ti sabrá hacer</w:t>
      </w:r>
      <w:r w:rsidRPr="00935810">
        <w:tab/>
      </w:r>
      <w:r w:rsidRPr="00935810">
        <w:tab/>
      </w:r>
      <w:r w:rsidRPr="00935810">
        <w:tab/>
      </w:r>
      <w:r w:rsidRPr="00935810">
        <w:tab/>
        <w:t xml:space="preserve">  </w:t>
      </w:r>
    </w:p>
    <w:p w14:paraId="30796485" w14:textId="77777777" w:rsidR="006A2747" w:rsidRPr="00935810" w:rsidRDefault="006A2747" w:rsidP="006A2747">
      <w:pPr>
        <w:pStyle w:val="Verso"/>
      </w:pPr>
      <w:r w:rsidRPr="00935810">
        <w:tab/>
      </w:r>
      <w:r w:rsidRPr="00935810">
        <w:tab/>
      </w:r>
      <w:r w:rsidRPr="00935810">
        <w:tab/>
        <w:t>labor en el monasterio.</w:t>
      </w:r>
    </w:p>
    <w:p w14:paraId="3C121629" w14:textId="77777777" w:rsidR="006A2747" w:rsidRPr="00935810" w:rsidRDefault="006A2747" w:rsidP="006A2747">
      <w:pPr>
        <w:pStyle w:val="Verso"/>
      </w:pPr>
      <w:r w:rsidRPr="00935810">
        <w:tab/>
      </w:r>
      <w:r w:rsidRPr="00935810">
        <w:tab/>
      </w:r>
      <w:r w:rsidRPr="00935810">
        <w:tab/>
        <w:t>Lo que te encomiendo mucho</w:t>
      </w:r>
    </w:p>
    <w:p w14:paraId="1CE9068D" w14:textId="77777777" w:rsidR="006A2747" w:rsidRPr="00935810" w:rsidRDefault="006A2747" w:rsidP="006A2747">
      <w:pPr>
        <w:pStyle w:val="Verso"/>
      </w:pPr>
      <w:r w:rsidRPr="00935810">
        <w:tab/>
      </w:r>
      <w:r w:rsidRPr="00935810">
        <w:tab/>
      </w:r>
      <w:r w:rsidRPr="00935810">
        <w:tab/>
        <w:t xml:space="preserve">es a </w:t>
      </w:r>
      <w:proofErr w:type="spellStart"/>
      <w:r w:rsidRPr="00935810">
        <w:t>aquestos</w:t>
      </w:r>
      <w:proofErr w:type="spellEnd"/>
      <w:r w:rsidRPr="00935810">
        <w:t xml:space="preserve"> caballeros,</w:t>
      </w:r>
      <w:r w:rsidRPr="00935810">
        <w:tab/>
      </w:r>
    </w:p>
    <w:p w14:paraId="32AD1907" w14:textId="77777777" w:rsidR="006A2747" w:rsidRPr="00935810" w:rsidRDefault="006A2747" w:rsidP="006A2747">
      <w:pPr>
        <w:pStyle w:val="Verso"/>
      </w:pPr>
      <w:r w:rsidRPr="00935810">
        <w:tab/>
      </w:r>
      <w:r w:rsidRPr="00935810">
        <w:tab/>
      </w:r>
      <w:r w:rsidRPr="00935810">
        <w:tab/>
        <w:t>especialmente a don Arias,</w:t>
      </w:r>
    </w:p>
    <w:p w14:paraId="35A5F829" w14:textId="37AE9CCD" w:rsidR="006A2747" w:rsidRPr="00935810" w:rsidRDefault="006A2747" w:rsidP="006A2747">
      <w:pPr>
        <w:pStyle w:val="Verso"/>
      </w:pPr>
      <w:r w:rsidRPr="00935810">
        <w:tab/>
      </w:r>
      <w:r w:rsidRPr="00935810">
        <w:tab/>
      </w:r>
      <w:r w:rsidRPr="00935810">
        <w:tab/>
        <w:t>que sabes que es nuestro deudo.</w:t>
      </w:r>
      <w:r w:rsidRPr="00935810">
        <w:tab/>
      </w:r>
      <w:r w:rsidRPr="00935810">
        <w:tab/>
      </w:r>
      <w:r w:rsidRPr="00935810">
        <w:tab/>
        <w:t xml:space="preserve"> </w:t>
      </w:r>
    </w:p>
    <w:p w14:paraId="3B2E15D6" w14:textId="77777777" w:rsidR="006A2747" w:rsidRPr="00935810" w:rsidRDefault="006A2747" w:rsidP="006A2747">
      <w:pPr>
        <w:pStyle w:val="Verso"/>
      </w:pPr>
      <w:r w:rsidRPr="00935810">
        <w:tab/>
      </w:r>
      <w:r w:rsidRPr="00935810">
        <w:tab/>
      </w:r>
      <w:r w:rsidRPr="00935810">
        <w:tab/>
        <w:t>En lo demás has de hacerme</w:t>
      </w:r>
    </w:p>
    <w:p w14:paraId="72087D85" w14:textId="77777777" w:rsidR="006A2747" w:rsidRPr="00935810" w:rsidRDefault="006A2747" w:rsidP="00BF795E">
      <w:pPr>
        <w:pStyle w:val="Partidoincial"/>
      </w:pPr>
      <w:r w:rsidRPr="00935810">
        <w:tab/>
      </w:r>
      <w:r w:rsidRPr="00935810">
        <w:tab/>
      </w:r>
      <w:r w:rsidRPr="00935810">
        <w:tab/>
        <w:t xml:space="preserve">una merced.   </w:t>
      </w:r>
    </w:p>
    <w:p w14:paraId="015DC843" w14:textId="05D8576F" w:rsidR="006A2747" w:rsidRDefault="006A2747" w:rsidP="006A2747">
      <w:pPr>
        <w:pStyle w:val="Personaje"/>
      </w:pPr>
      <w:r w:rsidRPr="00935810">
        <w:t>Alfonso</w:t>
      </w:r>
    </w:p>
    <w:p w14:paraId="4AC43BCB" w14:textId="7BC0BA24" w:rsidR="006A2747" w:rsidRPr="00935810" w:rsidRDefault="006A2747" w:rsidP="00BF795E">
      <w:pPr>
        <w:pStyle w:val="Partidofinal"/>
      </w:pPr>
      <w:r w:rsidRPr="00935810">
        <w:tab/>
      </w:r>
      <w:r w:rsidRPr="00935810">
        <w:tab/>
      </w:r>
      <w:r w:rsidRPr="00935810">
        <w:tab/>
        <w:t xml:space="preserve">        </w:t>
      </w:r>
      <w:r w:rsidR="00BF795E">
        <w:t xml:space="preserve">          </w:t>
      </w:r>
      <w:r w:rsidRPr="00935810">
        <w:t xml:space="preserve"> Si de nuevo</w:t>
      </w:r>
    </w:p>
    <w:p w14:paraId="6536CAE9" w14:textId="77777777" w:rsidR="006A2747" w:rsidRPr="00935810" w:rsidRDefault="006A2747" w:rsidP="006A2747">
      <w:pPr>
        <w:pStyle w:val="Verso"/>
      </w:pPr>
      <w:r w:rsidRPr="00935810">
        <w:tab/>
      </w:r>
      <w:r w:rsidRPr="00935810">
        <w:tab/>
      </w:r>
      <w:r w:rsidRPr="00935810">
        <w:tab/>
        <w:t>me queda que te ofrecer,</w:t>
      </w:r>
    </w:p>
    <w:p w14:paraId="021349A1" w14:textId="77777777" w:rsidR="006A2747" w:rsidRPr="00935810" w:rsidRDefault="006A2747" w:rsidP="006A2747">
      <w:pPr>
        <w:pStyle w:val="Verso"/>
      </w:pPr>
      <w:r w:rsidRPr="00935810">
        <w:tab/>
      </w:r>
      <w:r w:rsidRPr="00935810">
        <w:tab/>
      </w:r>
      <w:r w:rsidRPr="00935810">
        <w:tab/>
        <w:t>hasta el corazón te ofrezco.</w:t>
      </w:r>
    </w:p>
    <w:p w14:paraId="5149FC09" w14:textId="1E56D8A9" w:rsidR="006A2747" w:rsidRDefault="006A2747" w:rsidP="006A2747">
      <w:pPr>
        <w:pStyle w:val="Personaje"/>
      </w:pPr>
      <w:r w:rsidRPr="00935810">
        <w:t>Rey</w:t>
      </w:r>
    </w:p>
    <w:p w14:paraId="38FC5811" w14:textId="42B267EE" w:rsidR="006A2747" w:rsidRPr="00935810" w:rsidRDefault="006A2747" w:rsidP="006A2747">
      <w:pPr>
        <w:pStyle w:val="Verso"/>
      </w:pPr>
      <w:r w:rsidRPr="00935810">
        <w:lastRenderedPageBreak/>
        <w:tab/>
      </w:r>
      <w:r w:rsidRPr="00935810">
        <w:tab/>
      </w:r>
      <w:r w:rsidRPr="00935810">
        <w:tab/>
        <w:t xml:space="preserve">A lo que te digo </w:t>
      </w:r>
      <w:proofErr w:type="spellStart"/>
      <w:r w:rsidRPr="00935810">
        <w:t>agora</w:t>
      </w:r>
      <w:proofErr w:type="spellEnd"/>
      <w:r w:rsidRPr="00935810">
        <w:tab/>
      </w:r>
      <w:r w:rsidRPr="00935810">
        <w:tab/>
      </w:r>
      <w:r w:rsidRPr="00935810">
        <w:tab/>
      </w:r>
      <w:r w:rsidRPr="00935810">
        <w:tab/>
        <w:t xml:space="preserve"> </w:t>
      </w:r>
    </w:p>
    <w:p w14:paraId="43CB4EF5" w14:textId="77777777" w:rsidR="006A2747" w:rsidRPr="00935810" w:rsidRDefault="006A2747" w:rsidP="006A2747">
      <w:pPr>
        <w:pStyle w:val="Verso"/>
      </w:pPr>
      <w:r w:rsidRPr="00935810">
        <w:tab/>
      </w:r>
      <w:r w:rsidRPr="00935810">
        <w:tab/>
      </w:r>
      <w:r w:rsidRPr="00935810">
        <w:tab/>
        <w:t>quiero que estés muy atento,</w:t>
      </w:r>
    </w:p>
    <w:p w14:paraId="69A0E21F" w14:textId="77777777" w:rsidR="006A2747" w:rsidRPr="00935810" w:rsidRDefault="006A2747" w:rsidP="006A2747">
      <w:pPr>
        <w:pStyle w:val="Verso"/>
      </w:pPr>
      <w:r w:rsidRPr="00935810">
        <w:tab/>
      </w:r>
      <w:r w:rsidRPr="00935810">
        <w:tab/>
      </w:r>
      <w:r w:rsidRPr="00935810">
        <w:tab/>
        <w:t>que, lo mismo que en mis hijos,</w:t>
      </w:r>
    </w:p>
    <w:p w14:paraId="5C0FA649" w14:textId="77777777" w:rsidR="006A2747" w:rsidRPr="00935810" w:rsidRDefault="006A2747" w:rsidP="006A2747">
      <w:pPr>
        <w:pStyle w:val="Verso"/>
      </w:pPr>
      <w:r w:rsidRPr="00935810">
        <w:tab/>
      </w:r>
      <w:r w:rsidRPr="00935810">
        <w:tab/>
      </w:r>
      <w:r w:rsidRPr="00935810">
        <w:tab/>
        <w:t>puedes obligarme en esto.</w:t>
      </w:r>
    </w:p>
    <w:p w14:paraId="5F6B355B" w14:textId="77777777" w:rsidR="006A2747" w:rsidRPr="00935810" w:rsidRDefault="006A2747" w:rsidP="006A2747">
      <w:pPr>
        <w:pStyle w:val="Verso"/>
      </w:pPr>
      <w:r w:rsidRPr="00935810">
        <w:tab/>
      </w:r>
      <w:r w:rsidRPr="00935810">
        <w:tab/>
      </w:r>
      <w:r w:rsidRPr="00935810">
        <w:tab/>
        <w:t>Yo y mi hermano, el que llamaron</w:t>
      </w:r>
    </w:p>
    <w:p w14:paraId="2EEAC10C" w14:textId="44A940F4" w:rsidR="006A2747" w:rsidRPr="00935810" w:rsidRDefault="006A2747" w:rsidP="006A2747">
      <w:pPr>
        <w:pStyle w:val="Verso"/>
      </w:pPr>
      <w:r w:rsidRPr="00935810">
        <w:tab/>
      </w:r>
      <w:r w:rsidRPr="00935810">
        <w:tab/>
      </w:r>
      <w:r w:rsidRPr="00935810">
        <w:tab/>
        <w:t xml:space="preserve">el </w:t>
      </w:r>
      <w:proofErr w:type="gramStart"/>
      <w:r w:rsidRPr="00935810">
        <w:t>Católico</w:t>
      </w:r>
      <w:proofErr w:type="gramEnd"/>
      <w:r w:rsidRPr="00935810">
        <w:t xml:space="preserve"> guerrero,</w:t>
      </w:r>
      <w:r w:rsidRPr="00935810">
        <w:tab/>
      </w:r>
      <w:r w:rsidRPr="00935810">
        <w:tab/>
      </w:r>
      <w:r w:rsidRPr="00935810">
        <w:tab/>
      </w:r>
      <w:r w:rsidRPr="00935810">
        <w:tab/>
      </w:r>
      <w:r w:rsidRPr="00935810">
        <w:tab/>
        <w:t xml:space="preserve"> </w:t>
      </w:r>
    </w:p>
    <w:p w14:paraId="7EFCACCB" w14:textId="77777777" w:rsidR="006A2747" w:rsidRPr="00935810" w:rsidRDefault="006A2747" w:rsidP="006A2747">
      <w:pPr>
        <w:pStyle w:val="Verso"/>
        <w:rPr>
          <w:sz w:val="20"/>
        </w:rPr>
      </w:pPr>
      <w:r w:rsidRPr="00935810">
        <w:tab/>
      </w:r>
      <w:r w:rsidRPr="00935810">
        <w:tab/>
      </w:r>
      <w:r w:rsidRPr="00935810">
        <w:tab/>
        <w:t xml:space="preserve">íbamos de </w:t>
      </w:r>
      <w:proofErr w:type="spellStart"/>
      <w:r w:rsidRPr="00935810">
        <w:t>Ardain</w:t>
      </w:r>
      <w:proofErr w:type="spellEnd"/>
      <w:r w:rsidRPr="00935810">
        <w:t xml:space="preserve"> y Muza </w:t>
      </w:r>
    </w:p>
    <w:p w14:paraId="3E7DD3DE" w14:textId="77777777" w:rsidR="006A2747" w:rsidRPr="00935810" w:rsidRDefault="006A2747" w:rsidP="006A2747">
      <w:pPr>
        <w:pStyle w:val="Verso"/>
      </w:pPr>
      <w:r w:rsidRPr="00935810">
        <w:tab/>
      </w:r>
      <w:r w:rsidRPr="00935810">
        <w:tab/>
      </w:r>
      <w:r w:rsidRPr="00935810">
        <w:tab/>
        <w:t>la retaguarda siguiendo</w:t>
      </w:r>
      <w:r w:rsidRPr="00935810">
        <w:tab/>
      </w:r>
    </w:p>
    <w:p w14:paraId="7C35C9AE" w14:textId="77777777" w:rsidR="006A2747" w:rsidRPr="00935810" w:rsidRDefault="006A2747" w:rsidP="006A2747">
      <w:pPr>
        <w:pStyle w:val="Verso"/>
      </w:pPr>
      <w:r w:rsidRPr="00935810">
        <w:tab/>
      </w:r>
      <w:r w:rsidRPr="00935810">
        <w:tab/>
      </w:r>
      <w:r w:rsidRPr="00935810">
        <w:tab/>
        <w:t>una víspera de Pascua</w:t>
      </w:r>
      <w:r w:rsidRPr="00935810">
        <w:tab/>
      </w:r>
    </w:p>
    <w:p w14:paraId="368716D7" w14:textId="77777777" w:rsidR="006A2747" w:rsidRPr="00935810" w:rsidRDefault="006A2747" w:rsidP="006A2747">
      <w:pPr>
        <w:pStyle w:val="Verso"/>
      </w:pPr>
      <w:r w:rsidRPr="00935810">
        <w:tab/>
      </w:r>
      <w:r w:rsidRPr="00935810">
        <w:tab/>
      </w:r>
      <w:r w:rsidRPr="00935810">
        <w:tab/>
        <w:t>de Flores, y entre unos fresnos</w:t>
      </w:r>
    </w:p>
    <w:p w14:paraId="77840F0B" w14:textId="6C87FE28" w:rsidR="006A2747" w:rsidRPr="00935810" w:rsidRDefault="006A2747" w:rsidP="006A2747">
      <w:pPr>
        <w:pStyle w:val="Verso"/>
      </w:pPr>
      <w:r w:rsidRPr="00935810">
        <w:tab/>
      </w:r>
      <w:r w:rsidRPr="00935810">
        <w:tab/>
      </w:r>
      <w:r w:rsidRPr="00935810">
        <w:tab/>
        <w:t>oímos quejas, Alfonso.</w:t>
      </w:r>
      <w:r w:rsidRPr="00935810">
        <w:tab/>
      </w:r>
      <w:r w:rsidRPr="00935810">
        <w:tab/>
      </w:r>
      <w:r w:rsidRPr="00935810">
        <w:tab/>
      </w:r>
      <w:r w:rsidRPr="00935810">
        <w:tab/>
        <w:t xml:space="preserve"> </w:t>
      </w:r>
    </w:p>
    <w:p w14:paraId="20420A24" w14:textId="77777777" w:rsidR="006A2747" w:rsidRPr="00935810" w:rsidRDefault="006A2747" w:rsidP="006A2747">
      <w:pPr>
        <w:pStyle w:val="Verso"/>
      </w:pPr>
      <w:r w:rsidRPr="00935810">
        <w:tab/>
      </w:r>
      <w:r w:rsidRPr="00935810">
        <w:tab/>
      </w:r>
      <w:r w:rsidRPr="00935810">
        <w:tab/>
        <w:t>Pasaron todos con miedo,</w:t>
      </w:r>
    </w:p>
    <w:p w14:paraId="208BC559" w14:textId="77777777" w:rsidR="006A2747" w:rsidRPr="00935810" w:rsidRDefault="006A2747" w:rsidP="006A2747">
      <w:pPr>
        <w:pStyle w:val="Verso"/>
      </w:pPr>
      <w:r w:rsidRPr="00935810">
        <w:tab/>
      </w:r>
      <w:r w:rsidRPr="00935810">
        <w:tab/>
      </w:r>
      <w:r w:rsidRPr="00935810">
        <w:tab/>
        <w:t>y yo, con piedad, que siempre</w:t>
      </w:r>
    </w:p>
    <w:p w14:paraId="2D1E98A3" w14:textId="77777777" w:rsidR="006A2747" w:rsidRPr="00935810" w:rsidRDefault="006A2747" w:rsidP="006A2747">
      <w:pPr>
        <w:pStyle w:val="Verso"/>
      </w:pPr>
      <w:r w:rsidRPr="00935810">
        <w:tab/>
      </w:r>
      <w:r w:rsidRPr="00935810">
        <w:tab/>
      </w:r>
      <w:r w:rsidRPr="00935810">
        <w:tab/>
        <w:t>fue virtud de que me precio,</w:t>
      </w:r>
    </w:p>
    <w:p w14:paraId="09D26CA0" w14:textId="77777777" w:rsidR="006A2747" w:rsidRPr="00935810" w:rsidRDefault="006A2747" w:rsidP="006A2747">
      <w:pPr>
        <w:pStyle w:val="Verso"/>
      </w:pPr>
      <w:r w:rsidRPr="00935810">
        <w:tab/>
      </w:r>
      <w:r w:rsidRPr="00935810">
        <w:tab/>
      </w:r>
      <w:r w:rsidRPr="00935810">
        <w:tab/>
        <w:t>a las quejas me acerqué,</w:t>
      </w:r>
    </w:p>
    <w:p w14:paraId="689DED92" w14:textId="628B4C8E" w:rsidR="006A2747" w:rsidRPr="00935810" w:rsidRDefault="006A2747" w:rsidP="006A2747">
      <w:pPr>
        <w:pStyle w:val="Verso"/>
      </w:pPr>
      <w:r w:rsidRPr="00935810">
        <w:tab/>
      </w:r>
      <w:r w:rsidRPr="00935810">
        <w:tab/>
      </w:r>
      <w:r w:rsidRPr="00935810">
        <w:tab/>
        <w:t>puesto que siempre eran menos.</w:t>
      </w:r>
      <w:r w:rsidRPr="00935810">
        <w:tab/>
      </w:r>
      <w:r w:rsidRPr="00935810">
        <w:tab/>
      </w:r>
      <w:r w:rsidRPr="00935810">
        <w:tab/>
        <w:t xml:space="preserve"> </w:t>
      </w:r>
    </w:p>
    <w:p w14:paraId="0DAFE3C4" w14:textId="77777777" w:rsidR="006A2747" w:rsidRPr="00935810" w:rsidRDefault="006A2747" w:rsidP="006A2747">
      <w:pPr>
        <w:pStyle w:val="Verso"/>
      </w:pPr>
      <w:r w:rsidRPr="00935810">
        <w:tab/>
      </w:r>
      <w:r w:rsidRPr="00935810">
        <w:tab/>
      </w:r>
      <w:r w:rsidRPr="00935810">
        <w:tab/>
        <w:t>Cruzaba un arroyo manso</w:t>
      </w:r>
    </w:p>
    <w:p w14:paraId="2FC194FF" w14:textId="77777777" w:rsidR="006A2747" w:rsidRPr="00935810" w:rsidRDefault="006A2747" w:rsidP="006A2747">
      <w:pPr>
        <w:pStyle w:val="Verso"/>
      </w:pPr>
      <w:r w:rsidRPr="00935810">
        <w:tab/>
      </w:r>
      <w:r w:rsidRPr="00935810">
        <w:tab/>
      </w:r>
      <w:r w:rsidRPr="00935810">
        <w:tab/>
        <w:t>un prado de flores lleno,</w:t>
      </w:r>
    </w:p>
    <w:p w14:paraId="307DB65B" w14:textId="77777777" w:rsidR="006A2747" w:rsidRPr="00935810" w:rsidRDefault="006A2747" w:rsidP="006A2747">
      <w:pPr>
        <w:pStyle w:val="Verso"/>
      </w:pPr>
      <w:r w:rsidRPr="00935810">
        <w:tab/>
      </w:r>
      <w:r w:rsidRPr="00935810">
        <w:tab/>
      </w:r>
      <w:r w:rsidRPr="00935810">
        <w:tab/>
        <w:t>cuya margen unos juncos</w:t>
      </w:r>
    </w:p>
    <w:p w14:paraId="61C991FB" w14:textId="77777777" w:rsidR="006A2747" w:rsidRPr="00935810" w:rsidRDefault="006A2747" w:rsidP="006A2747">
      <w:pPr>
        <w:pStyle w:val="Verso"/>
      </w:pPr>
      <w:r w:rsidRPr="00935810">
        <w:tab/>
      </w:r>
      <w:r w:rsidRPr="00935810">
        <w:tab/>
      </w:r>
      <w:r w:rsidRPr="00935810">
        <w:tab/>
        <w:t>ceñían de trecho en trecho.</w:t>
      </w:r>
    </w:p>
    <w:p w14:paraId="0CF22A9F" w14:textId="7619BFC5" w:rsidR="006A2747" w:rsidRPr="00935810" w:rsidRDefault="006A2747" w:rsidP="006A2747">
      <w:pPr>
        <w:pStyle w:val="Verso"/>
      </w:pPr>
      <w:r w:rsidRPr="00935810">
        <w:tab/>
      </w:r>
      <w:r w:rsidRPr="00935810">
        <w:tab/>
      </w:r>
      <w:r w:rsidRPr="00935810">
        <w:tab/>
        <w:t>En lo más espeso de unos</w:t>
      </w:r>
      <w:r w:rsidRPr="00935810">
        <w:tab/>
      </w:r>
      <w:r w:rsidRPr="00935810">
        <w:tab/>
      </w:r>
      <w:r w:rsidRPr="00935810">
        <w:tab/>
      </w:r>
      <w:r w:rsidRPr="00935810">
        <w:tab/>
        <w:t xml:space="preserve"> </w:t>
      </w:r>
    </w:p>
    <w:p w14:paraId="4159C079" w14:textId="77777777" w:rsidR="006A2747" w:rsidRPr="00935810" w:rsidRDefault="006A2747" w:rsidP="006A2747">
      <w:pPr>
        <w:pStyle w:val="Verso"/>
      </w:pPr>
      <w:r w:rsidRPr="00935810">
        <w:tab/>
      </w:r>
      <w:r w:rsidRPr="00935810">
        <w:tab/>
      </w:r>
      <w:r w:rsidRPr="00935810">
        <w:tab/>
        <w:t>las quejas escucho y siento,</w:t>
      </w:r>
    </w:p>
    <w:p w14:paraId="2B39A9F7" w14:textId="77777777" w:rsidR="006A2747" w:rsidRPr="00935810" w:rsidRDefault="006A2747" w:rsidP="006A2747">
      <w:pPr>
        <w:pStyle w:val="Verso"/>
      </w:pPr>
      <w:r w:rsidRPr="00935810">
        <w:tab/>
      </w:r>
      <w:r w:rsidRPr="00935810">
        <w:tab/>
      </w:r>
      <w:r w:rsidRPr="00935810">
        <w:tab/>
        <w:t>y como ya estaban roncas</w:t>
      </w:r>
    </w:p>
    <w:p w14:paraId="5E3A318F" w14:textId="77777777" w:rsidR="006A2747" w:rsidRPr="00935810" w:rsidRDefault="006A2747" w:rsidP="006A2747">
      <w:pPr>
        <w:pStyle w:val="Verso"/>
      </w:pPr>
      <w:r w:rsidRPr="00935810">
        <w:tab/>
      </w:r>
      <w:r w:rsidRPr="00935810">
        <w:tab/>
      </w:r>
      <w:r w:rsidRPr="00935810">
        <w:tab/>
      </w:r>
      <w:proofErr w:type="gramStart"/>
      <w:r w:rsidRPr="00935810">
        <w:t>algún espanto me dieron</w:t>
      </w:r>
      <w:proofErr w:type="gramEnd"/>
      <w:r w:rsidRPr="00935810">
        <w:t>,</w:t>
      </w:r>
    </w:p>
    <w:p w14:paraId="798C2A11" w14:textId="77777777" w:rsidR="006A2747" w:rsidRPr="00935810" w:rsidRDefault="006A2747" w:rsidP="006A2747">
      <w:pPr>
        <w:pStyle w:val="Verso"/>
      </w:pPr>
      <w:r w:rsidRPr="00935810">
        <w:tab/>
      </w:r>
      <w:r w:rsidRPr="00935810">
        <w:tab/>
      </w:r>
      <w:r w:rsidRPr="00935810">
        <w:tab/>
        <w:t>pensando que era culebra</w:t>
      </w:r>
    </w:p>
    <w:p w14:paraId="1136B654" w14:textId="04E292C5" w:rsidR="006A2747" w:rsidRPr="00935810" w:rsidRDefault="006A2747" w:rsidP="006A2747">
      <w:pPr>
        <w:pStyle w:val="Verso"/>
      </w:pPr>
      <w:r w:rsidRPr="00935810">
        <w:tab/>
      </w:r>
      <w:r w:rsidRPr="00935810">
        <w:tab/>
      </w:r>
      <w:r w:rsidRPr="00935810">
        <w:tab/>
        <w:t>o algún otro animal fiero.</w:t>
      </w:r>
      <w:r w:rsidRPr="00935810">
        <w:tab/>
      </w:r>
      <w:r w:rsidRPr="00935810">
        <w:tab/>
      </w:r>
      <w:r w:rsidRPr="00935810">
        <w:tab/>
      </w:r>
      <w:r w:rsidRPr="00935810">
        <w:tab/>
        <w:t xml:space="preserve"> </w:t>
      </w:r>
    </w:p>
    <w:p w14:paraId="7AFD7A92" w14:textId="77777777" w:rsidR="006A2747" w:rsidRPr="00935810" w:rsidRDefault="006A2747" w:rsidP="006A2747">
      <w:pPr>
        <w:pStyle w:val="Verso"/>
      </w:pPr>
      <w:r w:rsidRPr="00935810">
        <w:tab/>
      </w:r>
      <w:r w:rsidRPr="00935810">
        <w:tab/>
      </w:r>
      <w:r w:rsidRPr="00935810">
        <w:tab/>
        <w:t>Lirios y juncos desvío</w:t>
      </w:r>
    </w:p>
    <w:p w14:paraId="69542CDF" w14:textId="77777777" w:rsidR="006A2747" w:rsidRPr="00935810" w:rsidRDefault="006A2747" w:rsidP="006A2747">
      <w:pPr>
        <w:pStyle w:val="Verso"/>
      </w:pPr>
      <w:r w:rsidRPr="00935810">
        <w:tab/>
      </w:r>
      <w:r w:rsidRPr="00935810">
        <w:tab/>
      </w:r>
      <w:r w:rsidRPr="00935810">
        <w:tab/>
        <w:t xml:space="preserve">de la lanza con el cuento,  </w:t>
      </w:r>
    </w:p>
    <w:p w14:paraId="5D4A4E56" w14:textId="77777777" w:rsidR="006A2747" w:rsidRPr="00935810" w:rsidRDefault="006A2747" w:rsidP="006A2747">
      <w:pPr>
        <w:pStyle w:val="Verso"/>
      </w:pPr>
      <w:r w:rsidRPr="00935810">
        <w:tab/>
      </w:r>
      <w:r w:rsidRPr="00935810">
        <w:tab/>
      </w:r>
      <w:r w:rsidRPr="00935810">
        <w:tab/>
        <w:t>y veo desnudo un niño</w:t>
      </w:r>
    </w:p>
    <w:p w14:paraId="06AC2598" w14:textId="77777777" w:rsidR="006A2747" w:rsidRPr="00935810" w:rsidRDefault="006A2747" w:rsidP="006A2747">
      <w:pPr>
        <w:pStyle w:val="Verso"/>
      </w:pPr>
      <w:r w:rsidRPr="00935810">
        <w:tab/>
      </w:r>
      <w:r w:rsidRPr="00935810">
        <w:tab/>
      </w:r>
      <w:r w:rsidRPr="00935810">
        <w:tab/>
        <w:t>que estaba arrojado en ellos,</w:t>
      </w:r>
    </w:p>
    <w:p w14:paraId="152ADE5C" w14:textId="48BD60D4" w:rsidR="006A2747" w:rsidRPr="00935810" w:rsidRDefault="006A2747" w:rsidP="006A2747">
      <w:pPr>
        <w:pStyle w:val="Verso"/>
      </w:pPr>
      <w:r w:rsidRPr="00935810">
        <w:tab/>
      </w:r>
      <w:r w:rsidRPr="00935810">
        <w:tab/>
      </w:r>
      <w:r w:rsidRPr="00935810">
        <w:tab/>
        <w:t>que ansí como vio la lanza</w:t>
      </w:r>
      <w:r w:rsidRPr="00935810">
        <w:tab/>
      </w:r>
      <w:r w:rsidRPr="00935810">
        <w:tab/>
      </w:r>
      <w:r w:rsidRPr="00935810">
        <w:tab/>
      </w:r>
      <w:r w:rsidRPr="00935810">
        <w:tab/>
        <w:t xml:space="preserve"> </w:t>
      </w:r>
    </w:p>
    <w:p w14:paraId="28A1345C" w14:textId="77777777" w:rsidR="006A2747" w:rsidRPr="00935810" w:rsidRDefault="006A2747" w:rsidP="006A2747">
      <w:pPr>
        <w:pStyle w:val="Verso"/>
      </w:pPr>
      <w:r w:rsidRPr="00935810">
        <w:lastRenderedPageBreak/>
        <w:tab/>
      </w:r>
      <w:r w:rsidRPr="00935810">
        <w:tab/>
      </w:r>
      <w:r w:rsidRPr="00935810">
        <w:tab/>
        <w:t>asió con la mano el hierro,</w:t>
      </w:r>
    </w:p>
    <w:p w14:paraId="4B626518" w14:textId="77777777" w:rsidR="006A2747" w:rsidRPr="00935810" w:rsidRDefault="006A2747" w:rsidP="006A2747">
      <w:pPr>
        <w:pStyle w:val="Verso"/>
      </w:pPr>
      <w:r w:rsidRPr="00935810">
        <w:tab/>
      </w:r>
      <w:r w:rsidRPr="00935810">
        <w:tab/>
      </w:r>
      <w:r w:rsidRPr="00935810">
        <w:tab/>
        <w:t>y con su fuerza tan débil</w:t>
      </w:r>
    </w:p>
    <w:p w14:paraId="18CD21FD" w14:textId="77777777" w:rsidR="006A2747" w:rsidRPr="00935810" w:rsidRDefault="006A2747" w:rsidP="006A2747">
      <w:pPr>
        <w:pStyle w:val="Verso"/>
      </w:pPr>
      <w:r w:rsidRPr="00935810">
        <w:tab/>
      </w:r>
      <w:r w:rsidRPr="00935810">
        <w:tab/>
      </w:r>
      <w:r w:rsidRPr="00935810">
        <w:tab/>
        <w:t>me la apartaba risueño,</w:t>
      </w:r>
    </w:p>
    <w:p w14:paraId="109D9957" w14:textId="77777777" w:rsidR="006A2747" w:rsidRPr="00935810" w:rsidRDefault="006A2747" w:rsidP="006A2747">
      <w:pPr>
        <w:pStyle w:val="Verso"/>
      </w:pPr>
      <w:r w:rsidRPr="00935810">
        <w:tab/>
      </w:r>
      <w:r w:rsidRPr="00935810">
        <w:tab/>
      </w:r>
      <w:r w:rsidRPr="00935810">
        <w:tab/>
        <w:t>como si dijera: «Mira,</w:t>
      </w:r>
    </w:p>
    <w:p w14:paraId="09105B73" w14:textId="293EBF84" w:rsidR="006A2747" w:rsidRPr="00935810" w:rsidRDefault="006A2747" w:rsidP="006A2747">
      <w:pPr>
        <w:pStyle w:val="Verso"/>
      </w:pPr>
      <w:r w:rsidRPr="00935810">
        <w:tab/>
      </w:r>
      <w:r w:rsidRPr="00935810">
        <w:tab/>
      </w:r>
      <w:r w:rsidRPr="00935810">
        <w:tab/>
        <w:t>que me está guardando el cielo».</w:t>
      </w:r>
      <w:r w:rsidRPr="00935810">
        <w:tab/>
      </w:r>
      <w:r w:rsidRPr="00935810">
        <w:tab/>
      </w:r>
      <w:r w:rsidRPr="00935810">
        <w:tab/>
        <w:t xml:space="preserve"> </w:t>
      </w:r>
    </w:p>
    <w:p w14:paraId="53911122" w14:textId="77777777" w:rsidR="006A2747" w:rsidRPr="00935810" w:rsidRDefault="006A2747" w:rsidP="006A2747">
      <w:pPr>
        <w:pStyle w:val="Verso"/>
      </w:pPr>
      <w:r w:rsidRPr="00935810">
        <w:tab/>
      </w:r>
      <w:r w:rsidRPr="00935810">
        <w:tab/>
      </w:r>
      <w:r w:rsidRPr="00935810">
        <w:tab/>
      </w:r>
      <w:proofErr w:type="spellStart"/>
      <w:r w:rsidRPr="00935810">
        <w:t>Apéome</w:t>
      </w:r>
      <w:proofErr w:type="spellEnd"/>
      <w:r w:rsidRPr="00935810">
        <w:t xml:space="preserve"> del caballo,</w:t>
      </w:r>
    </w:p>
    <w:p w14:paraId="7F4B34B1" w14:textId="77777777" w:rsidR="006A2747" w:rsidRPr="00935810" w:rsidRDefault="006A2747" w:rsidP="006A2747">
      <w:pPr>
        <w:pStyle w:val="Verso"/>
      </w:pPr>
      <w:r w:rsidRPr="00935810">
        <w:tab/>
      </w:r>
      <w:r w:rsidRPr="00935810">
        <w:tab/>
      </w:r>
      <w:r w:rsidRPr="00935810">
        <w:tab/>
        <w:t>y como puedo le envuelvo</w:t>
      </w:r>
    </w:p>
    <w:p w14:paraId="0331675C" w14:textId="77777777" w:rsidR="006A2747" w:rsidRPr="00935810" w:rsidRDefault="006A2747" w:rsidP="006A2747">
      <w:pPr>
        <w:pStyle w:val="Verso"/>
      </w:pPr>
      <w:r w:rsidRPr="00935810">
        <w:tab/>
      </w:r>
      <w:r w:rsidRPr="00935810">
        <w:tab/>
      </w:r>
      <w:r w:rsidRPr="00935810">
        <w:tab/>
        <w:t>en lo que pude romper</w:t>
      </w:r>
    </w:p>
    <w:p w14:paraId="1956EE0B" w14:textId="77777777" w:rsidR="006A2747" w:rsidRPr="00935810" w:rsidRDefault="006A2747" w:rsidP="006A2747">
      <w:pPr>
        <w:pStyle w:val="Verso"/>
      </w:pPr>
      <w:r w:rsidRPr="00935810">
        <w:tab/>
      </w:r>
      <w:r w:rsidRPr="00935810">
        <w:tab/>
      </w:r>
      <w:r w:rsidRPr="00935810">
        <w:tab/>
        <w:t>de la camisa. Tras esto</w:t>
      </w:r>
    </w:p>
    <w:p w14:paraId="36F6E9A0" w14:textId="01C00D9D" w:rsidR="006A2747" w:rsidRPr="00935810" w:rsidRDefault="006A2747" w:rsidP="006A2747">
      <w:pPr>
        <w:pStyle w:val="Verso"/>
      </w:pPr>
      <w:r w:rsidRPr="00935810">
        <w:tab/>
      </w:r>
      <w:r w:rsidRPr="00935810">
        <w:tab/>
      </w:r>
      <w:r w:rsidRPr="00935810">
        <w:tab/>
        <w:t>en la casaca de tela</w:t>
      </w:r>
      <w:r w:rsidRPr="00935810">
        <w:tab/>
      </w:r>
      <w:r w:rsidRPr="00935810">
        <w:tab/>
      </w:r>
      <w:r w:rsidRPr="00935810">
        <w:tab/>
      </w:r>
      <w:r w:rsidRPr="00935810">
        <w:tab/>
      </w:r>
      <w:r w:rsidRPr="00935810">
        <w:tab/>
        <w:t xml:space="preserve"> </w:t>
      </w:r>
    </w:p>
    <w:p w14:paraId="396D707F" w14:textId="77777777" w:rsidR="006A2747" w:rsidRPr="00935810" w:rsidRDefault="006A2747" w:rsidP="006A2747">
      <w:pPr>
        <w:pStyle w:val="Verso"/>
      </w:pPr>
      <w:r w:rsidRPr="00935810">
        <w:tab/>
      </w:r>
      <w:r w:rsidRPr="00935810">
        <w:tab/>
      </w:r>
      <w:r w:rsidRPr="00935810">
        <w:tab/>
        <w:t>que sobre las armas llevo</w:t>
      </w:r>
    </w:p>
    <w:p w14:paraId="36819C04" w14:textId="77777777" w:rsidR="006A2747" w:rsidRPr="00935810" w:rsidRDefault="006A2747" w:rsidP="006A2747">
      <w:pPr>
        <w:pStyle w:val="Verso"/>
      </w:pPr>
      <w:r w:rsidRPr="00935810">
        <w:tab/>
      </w:r>
      <w:r w:rsidRPr="00935810">
        <w:tab/>
      </w:r>
      <w:r w:rsidRPr="00935810">
        <w:tab/>
        <w:t>a los leones bordados</w:t>
      </w:r>
    </w:p>
    <w:p w14:paraId="254B242A" w14:textId="77777777" w:rsidR="006A2747" w:rsidRPr="00935810" w:rsidRDefault="006A2747" w:rsidP="006A2747">
      <w:pPr>
        <w:pStyle w:val="Verso"/>
      </w:pPr>
      <w:r w:rsidRPr="00935810">
        <w:tab/>
      </w:r>
      <w:r w:rsidRPr="00935810">
        <w:tab/>
      </w:r>
      <w:r w:rsidRPr="00935810">
        <w:tab/>
        <w:t>el cordero niño entrego.</w:t>
      </w:r>
    </w:p>
    <w:p w14:paraId="4EB72983" w14:textId="77777777" w:rsidR="006A2747" w:rsidRPr="00935810" w:rsidRDefault="006A2747" w:rsidP="006A2747">
      <w:pPr>
        <w:pStyle w:val="Verso"/>
      </w:pPr>
      <w:r w:rsidRPr="00935810">
        <w:tab/>
      </w:r>
      <w:r w:rsidRPr="00935810">
        <w:tab/>
      </w:r>
      <w:r w:rsidRPr="00935810">
        <w:tab/>
        <w:t>Ellos lo hicieron tan bien</w:t>
      </w:r>
      <w:r w:rsidRPr="00935810">
        <w:tab/>
      </w:r>
    </w:p>
    <w:p w14:paraId="63C060A7" w14:textId="3FD70319" w:rsidR="006A2747" w:rsidRPr="00935810" w:rsidRDefault="006A2747" w:rsidP="006A2747">
      <w:pPr>
        <w:pStyle w:val="Verso"/>
      </w:pPr>
      <w:r w:rsidRPr="00935810">
        <w:tab/>
      </w:r>
      <w:r w:rsidRPr="00935810">
        <w:tab/>
      </w:r>
      <w:r w:rsidRPr="00935810">
        <w:tab/>
        <w:t>que sin llorar le pusieron</w:t>
      </w:r>
      <w:r w:rsidRPr="00935810">
        <w:tab/>
      </w:r>
      <w:r w:rsidRPr="00935810">
        <w:tab/>
      </w:r>
      <w:r w:rsidRPr="00935810">
        <w:tab/>
      </w:r>
      <w:r w:rsidRPr="00935810">
        <w:tab/>
        <w:t xml:space="preserve">  </w:t>
      </w:r>
    </w:p>
    <w:p w14:paraId="6648CD3E" w14:textId="77777777" w:rsidR="006A2747" w:rsidRPr="00935810" w:rsidRDefault="006A2747" w:rsidP="006A2747">
      <w:pPr>
        <w:pStyle w:val="Verso"/>
      </w:pPr>
      <w:r w:rsidRPr="00935810">
        <w:tab/>
      </w:r>
      <w:r w:rsidRPr="00935810">
        <w:tab/>
      </w:r>
      <w:r w:rsidRPr="00935810">
        <w:tab/>
        <w:t>en una aldea, sobrino,</w:t>
      </w:r>
    </w:p>
    <w:p w14:paraId="11F6B6EB" w14:textId="77777777" w:rsidR="006A2747" w:rsidRPr="00935810" w:rsidRDefault="006A2747" w:rsidP="006A2747">
      <w:pPr>
        <w:pStyle w:val="Verso"/>
      </w:pPr>
      <w:r w:rsidRPr="00935810">
        <w:tab/>
      </w:r>
      <w:r w:rsidRPr="00935810">
        <w:tab/>
      </w:r>
      <w:r w:rsidRPr="00935810">
        <w:tab/>
        <w:t>que no está de aquí muy lejos.</w:t>
      </w:r>
    </w:p>
    <w:p w14:paraId="40D3FE5B" w14:textId="77777777" w:rsidR="006A2747" w:rsidRPr="00935810" w:rsidRDefault="006A2747" w:rsidP="006A2747">
      <w:pPr>
        <w:pStyle w:val="Verso"/>
      </w:pPr>
      <w:r w:rsidRPr="00935810">
        <w:tab/>
      </w:r>
      <w:r w:rsidRPr="00935810">
        <w:tab/>
      </w:r>
      <w:r w:rsidRPr="00935810">
        <w:tab/>
        <w:t>Allí le dejé a criar.</w:t>
      </w:r>
    </w:p>
    <w:p w14:paraId="1FD1D09D" w14:textId="77777777" w:rsidR="006A2747" w:rsidRPr="00935810" w:rsidRDefault="006A2747" w:rsidP="006A2747">
      <w:pPr>
        <w:pStyle w:val="Verso"/>
      </w:pPr>
      <w:r w:rsidRPr="00935810">
        <w:tab/>
      </w:r>
      <w:r w:rsidRPr="00935810">
        <w:tab/>
      </w:r>
      <w:r w:rsidRPr="00935810">
        <w:tab/>
        <w:t>Su nombre y el de sus dueños</w:t>
      </w:r>
    </w:p>
    <w:p w14:paraId="4F3CCB8F" w14:textId="369E9F5D" w:rsidR="006A2747" w:rsidRPr="00935810" w:rsidRDefault="006A2747" w:rsidP="006A2747">
      <w:pPr>
        <w:pStyle w:val="Verso"/>
      </w:pPr>
      <w:r w:rsidRPr="00935810">
        <w:tab/>
      </w:r>
      <w:r w:rsidRPr="00935810">
        <w:tab/>
      </w:r>
      <w:r w:rsidRPr="00935810">
        <w:tab/>
        <w:t>os diré, para que vaya</w:t>
      </w:r>
      <w:r w:rsidRPr="00935810">
        <w:tab/>
      </w:r>
      <w:r w:rsidRPr="00935810">
        <w:tab/>
      </w:r>
      <w:r w:rsidRPr="00935810">
        <w:tab/>
      </w:r>
      <w:r w:rsidRPr="00935810">
        <w:tab/>
      </w:r>
      <w:r w:rsidRPr="00935810">
        <w:tab/>
        <w:t xml:space="preserve">  </w:t>
      </w:r>
    </w:p>
    <w:p w14:paraId="6A5A1373" w14:textId="77777777" w:rsidR="006A2747" w:rsidRPr="00935810" w:rsidRDefault="006A2747" w:rsidP="006A2747">
      <w:pPr>
        <w:pStyle w:val="Verso"/>
      </w:pPr>
      <w:r w:rsidRPr="00935810">
        <w:tab/>
      </w:r>
      <w:r w:rsidRPr="00935810">
        <w:tab/>
      </w:r>
      <w:r w:rsidRPr="00935810">
        <w:tab/>
        <w:t>por él algún escudero.</w:t>
      </w:r>
    </w:p>
    <w:p w14:paraId="1CA90F33" w14:textId="77777777" w:rsidR="006A2747" w:rsidRPr="00935810" w:rsidRDefault="006A2747" w:rsidP="006A2747">
      <w:pPr>
        <w:pStyle w:val="Verso"/>
      </w:pPr>
      <w:r w:rsidRPr="00935810">
        <w:tab/>
      </w:r>
      <w:r w:rsidRPr="00935810">
        <w:tab/>
      </w:r>
      <w:r w:rsidRPr="00935810">
        <w:tab/>
        <w:t>Lo que os suplico, mi Alfonso,</w:t>
      </w:r>
    </w:p>
    <w:p w14:paraId="1CB8EB00" w14:textId="77777777" w:rsidR="006A2747" w:rsidRPr="00935810" w:rsidRDefault="006A2747" w:rsidP="006A2747">
      <w:pPr>
        <w:pStyle w:val="Verso"/>
      </w:pPr>
      <w:r w:rsidRPr="00935810">
        <w:tab/>
      </w:r>
      <w:r w:rsidRPr="00935810">
        <w:tab/>
      </w:r>
      <w:r w:rsidRPr="00935810">
        <w:tab/>
        <w:t>es que le honréis, presumiendo</w:t>
      </w:r>
    </w:p>
    <w:p w14:paraId="7D1C1FCF" w14:textId="77777777" w:rsidR="006A2747" w:rsidRPr="00935810" w:rsidRDefault="006A2747" w:rsidP="006A2747">
      <w:pPr>
        <w:pStyle w:val="Verso"/>
      </w:pPr>
      <w:r w:rsidRPr="00935810">
        <w:tab/>
      </w:r>
      <w:r w:rsidRPr="00935810">
        <w:tab/>
      </w:r>
      <w:r w:rsidRPr="00935810">
        <w:tab/>
        <w:t>que nunca supe quién es,</w:t>
      </w:r>
    </w:p>
    <w:p w14:paraId="3AFD4CF9" w14:textId="7E5495FD" w:rsidR="006A2747" w:rsidRPr="00935810" w:rsidRDefault="006A2747" w:rsidP="006A2747">
      <w:pPr>
        <w:pStyle w:val="Verso"/>
      </w:pPr>
      <w:r w:rsidRPr="00935810">
        <w:tab/>
      </w:r>
      <w:r w:rsidRPr="00935810">
        <w:tab/>
      </w:r>
      <w:r w:rsidRPr="00935810">
        <w:tab/>
        <w:t>por la cruz que hoy ciño y beso.</w:t>
      </w:r>
      <w:r w:rsidRPr="00935810">
        <w:tab/>
      </w:r>
      <w:r w:rsidRPr="00935810">
        <w:tab/>
      </w:r>
      <w:r w:rsidRPr="00935810">
        <w:tab/>
        <w:t xml:space="preserve">  </w:t>
      </w:r>
    </w:p>
    <w:p w14:paraId="227EC134" w14:textId="77777777" w:rsidR="006A2747" w:rsidRPr="00935810" w:rsidRDefault="006A2747" w:rsidP="006A2747">
      <w:pPr>
        <w:pStyle w:val="Verso"/>
      </w:pPr>
      <w:r w:rsidRPr="00935810">
        <w:tab/>
      </w:r>
      <w:r w:rsidRPr="00935810">
        <w:tab/>
      </w:r>
      <w:r w:rsidRPr="00935810">
        <w:tab/>
        <w:t>Bien podéis, si os pareciere,</w:t>
      </w:r>
    </w:p>
    <w:p w14:paraId="73C6AC13" w14:textId="77777777" w:rsidR="006A2747" w:rsidRPr="00935810" w:rsidRDefault="006A2747" w:rsidP="006A2747">
      <w:pPr>
        <w:pStyle w:val="Verso"/>
      </w:pPr>
      <w:r w:rsidRPr="00935810">
        <w:tab/>
      </w:r>
      <w:r w:rsidRPr="00935810">
        <w:tab/>
      </w:r>
      <w:r w:rsidRPr="00935810">
        <w:tab/>
        <w:t>Rey, armarle caballero,</w:t>
      </w:r>
    </w:p>
    <w:p w14:paraId="27C439FB" w14:textId="77777777" w:rsidR="006A2747" w:rsidRPr="00935810" w:rsidRDefault="006A2747" w:rsidP="006A2747">
      <w:pPr>
        <w:pStyle w:val="Verso"/>
      </w:pPr>
      <w:r w:rsidRPr="00935810">
        <w:tab/>
      </w:r>
      <w:r w:rsidRPr="00935810">
        <w:tab/>
      </w:r>
      <w:r w:rsidRPr="00935810">
        <w:tab/>
        <w:t>que Dios, que me trajo allí,</w:t>
      </w:r>
      <w:r w:rsidRPr="00935810">
        <w:tab/>
      </w:r>
      <w:r w:rsidRPr="00935810">
        <w:tab/>
      </w:r>
    </w:p>
    <w:p w14:paraId="2DF12D5F" w14:textId="77777777" w:rsidR="006A2747" w:rsidRPr="00935810" w:rsidRDefault="006A2747" w:rsidP="006A2747">
      <w:pPr>
        <w:pStyle w:val="Verso"/>
      </w:pPr>
      <w:r w:rsidRPr="00935810">
        <w:tab/>
      </w:r>
      <w:r w:rsidRPr="00935810">
        <w:tab/>
      </w:r>
      <w:r w:rsidRPr="00935810">
        <w:tab/>
        <w:t>le guarda para algún hecho.</w:t>
      </w:r>
    </w:p>
    <w:p w14:paraId="18667187" w14:textId="0E0AF7A2" w:rsidR="006A2747" w:rsidRPr="00935810" w:rsidRDefault="006A2747" w:rsidP="006A2747">
      <w:pPr>
        <w:pStyle w:val="Verso"/>
      </w:pPr>
      <w:r w:rsidRPr="00935810">
        <w:tab/>
      </w:r>
      <w:r w:rsidRPr="00935810">
        <w:tab/>
      </w:r>
      <w:r w:rsidRPr="00935810">
        <w:tab/>
        <w:t>Esto os encargo no más.</w:t>
      </w:r>
      <w:r w:rsidRPr="00935810">
        <w:tab/>
      </w:r>
      <w:r w:rsidRPr="00935810">
        <w:tab/>
      </w:r>
      <w:r w:rsidRPr="00935810">
        <w:tab/>
      </w:r>
      <w:r w:rsidRPr="00935810">
        <w:tab/>
        <w:t xml:space="preserve">  </w:t>
      </w:r>
    </w:p>
    <w:p w14:paraId="31C97963" w14:textId="19429107" w:rsidR="006A2747" w:rsidRDefault="006A2747" w:rsidP="006A2747">
      <w:pPr>
        <w:pStyle w:val="Personaje"/>
      </w:pPr>
      <w:r w:rsidRPr="00935810">
        <w:t>Alfonso</w:t>
      </w:r>
    </w:p>
    <w:p w14:paraId="2D1DFD9E" w14:textId="42381372" w:rsidR="006A2747" w:rsidRPr="00935810" w:rsidRDefault="006A2747" w:rsidP="006A2747">
      <w:pPr>
        <w:pStyle w:val="Verso"/>
      </w:pPr>
      <w:r w:rsidRPr="00935810">
        <w:lastRenderedPageBreak/>
        <w:tab/>
      </w:r>
      <w:r w:rsidRPr="00935810">
        <w:tab/>
      </w:r>
      <w:r w:rsidR="00BF795E">
        <w:t xml:space="preserve">            </w:t>
      </w:r>
      <w:r w:rsidRPr="00935810">
        <w:t>Señor, vos veréis que tengo</w:t>
      </w:r>
    </w:p>
    <w:p w14:paraId="72976B5D" w14:textId="77777777" w:rsidR="006A2747" w:rsidRPr="00935810" w:rsidRDefault="006A2747" w:rsidP="006A2747">
      <w:pPr>
        <w:pStyle w:val="Verso"/>
      </w:pPr>
      <w:r w:rsidRPr="00935810">
        <w:tab/>
      </w:r>
      <w:r w:rsidRPr="00935810">
        <w:tab/>
      </w:r>
      <w:r w:rsidRPr="00935810">
        <w:tab/>
        <w:t>tan gran cuidado en serviros</w:t>
      </w:r>
    </w:p>
    <w:p w14:paraId="35FECE3D" w14:textId="77777777" w:rsidR="006A2747" w:rsidRPr="00935810" w:rsidRDefault="006A2747" w:rsidP="006A2747">
      <w:pPr>
        <w:pStyle w:val="Verso"/>
      </w:pPr>
      <w:r w:rsidRPr="00935810">
        <w:tab/>
      </w:r>
      <w:r w:rsidRPr="00935810">
        <w:tab/>
      </w:r>
      <w:r w:rsidRPr="00935810">
        <w:tab/>
        <w:t>que conozcáis satisfecho</w:t>
      </w:r>
    </w:p>
    <w:p w14:paraId="0B3AD2F4" w14:textId="77777777" w:rsidR="006A2747" w:rsidRPr="00935810" w:rsidRDefault="006A2747" w:rsidP="006A2747">
      <w:pPr>
        <w:pStyle w:val="Verso"/>
      </w:pPr>
      <w:r w:rsidRPr="00935810">
        <w:tab/>
      </w:r>
      <w:r w:rsidRPr="00935810">
        <w:tab/>
      </w:r>
      <w:r w:rsidRPr="00935810">
        <w:tab/>
        <w:t>que cumplo mi obligación.</w:t>
      </w:r>
    </w:p>
    <w:p w14:paraId="6ABB977B" w14:textId="55CACAE8" w:rsidR="006A2747" w:rsidRPr="00935810" w:rsidRDefault="006A2747" w:rsidP="006A2747">
      <w:pPr>
        <w:pStyle w:val="Verso"/>
      </w:pPr>
      <w:r w:rsidRPr="00935810">
        <w:tab/>
      </w:r>
      <w:r w:rsidRPr="00935810">
        <w:tab/>
      </w:r>
      <w:r w:rsidRPr="00935810">
        <w:tab/>
        <w:t>Ramiro será heredero</w:t>
      </w:r>
      <w:r w:rsidRPr="00935810">
        <w:tab/>
      </w:r>
      <w:r w:rsidRPr="00935810">
        <w:tab/>
      </w:r>
      <w:r w:rsidRPr="00935810">
        <w:tab/>
      </w:r>
      <w:r w:rsidRPr="00935810">
        <w:tab/>
      </w:r>
      <w:r w:rsidRPr="00935810">
        <w:tab/>
        <w:t xml:space="preserve">  </w:t>
      </w:r>
    </w:p>
    <w:p w14:paraId="39AF3668" w14:textId="77777777" w:rsidR="006A2747" w:rsidRPr="00935810" w:rsidRDefault="006A2747" w:rsidP="006A2747">
      <w:pPr>
        <w:pStyle w:val="Verso"/>
      </w:pPr>
      <w:r w:rsidRPr="00935810">
        <w:tab/>
      </w:r>
      <w:r w:rsidRPr="00935810">
        <w:tab/>
      </w:r>
      <w:r w:rsidRPr="00935810">
        <w:tab/>
        <w:t xml:space="preserve">de </w:t>
      </w:r>
      <w:proofErr w:type="spellStart"/>
      <w:r w:rsidRPr="00935810">
        <w:t>aquestos</w:t>
      </w:r>
      <w:proofErr w:type="spellEnd"/>
      <w:r w:rsidRPr="00935810">
        <w:t xml:space="preserve"> reinos, si vive,</w:t>
      </w:r>
    </w:p>
    <w:p w14:paraId="11C6FCC4" w14:textId="77777777" w:rsidR="006A2747" w:rsidRPr="00935810" w:rsidRDefault="006A2747" w:rsidP="006A2747">
      <w:pPr>
        <w:pStyle w:val="Verso"/>
      </w:pPr>
      <w:r w:rsidRPr="00935810">
        <w:tab/>
      </w:r>
      <w:r w:rsidRPr="00935810">
        <w:tab/>
      </w:r>
      <w:r w:rsidRPr="00935810">
        <w:tab/>
        <w:t>que casarme no pretendo.</w:t>
      </w:r>
    </w:p>
    <w:p w14:paraId="19DB9B89" w14:textId="77777777" w:rsidR="006A2747" w:rsidRPr="00935810" w:rsidRDefault="006A2747" w:rsidP="006A2747">
      <w:pPr>
        <w:pStyle w:val="Verso"/>
      </w:pPr>
      <w:r w:rsidRPr="00935810">
        <w:tab/>
      </w:r>
      <w:r w:rsidRPr="00935810">
        <w:tab/>
      </w:r>
      <w:r w:rsidRPr="00935810">
        <w:tab/>
        <w:t>La reina lo será mía,</w:t>
      </w:r>
    </w:p>
    <w:p w14:paraId="18EA9051" w14:textId="77777777" w:rsidR="006A2747" w:rsidRPr="00935810" w:rsidRDefault="006A2747" w:rsidP="006A2747">
      <w:pPr>
        <w:pStyle w:val="Verso"/>
      </w:pPr>
      <w:r w:rsidRPr="00935810">
        <w:tab/>
      </w:r>
      <w:r w:rsidRPr="00935810">
        <w:tab/>
      </w:r>
      <w:r w:rsidRPr="00935810">
        <w:tab/>
        <w:t>vos, mi padre, y el mancebo</w:t>
      </w:r>
    </w:p>
    <w:p w14:paraId="79AF3A14" w14:textId="5FD703F1" w:rsidR="006A2747" w:rsidRPr="00935810" w:rsidRDefault="006A2747" w:rsidP="006A2747">
      <w:pPr>
        <w:pStyle w:val="Verso"/>
      </w:pPr>
      <w:r w:rsidRPr="00935810">
        <w:tab/>
      </w:r>
      <w:r w:rsidRPr="00935810">
        <w:tab/>
      </w:r>
      <w:r w:rsidRPr="00935810">
        <w:tab/>
        <w:t>que me encargáis, tan mi hermano</w:t>
      </w:r>
      <w:r w:rsidRPr="00935810">
        <w:tab/>
      </w:r>
      <w:r w:rsidRPr="00935810">
        <w:tab/>
      </w:r>
      <w:r w:rsidRPr="00935810">
        <w:tab/>
        <w:t xml:space="preserve">  </w:t>
      </w:r>
    </w:p>
    <w:p w14:paraId="52541C7B" w14:textId="77777777" w:rsidR="006A2747" w:rsidRPr="00935810" w:rsidRDefault="006A2747" w:rsidP="006A2747">
      <w:pPr>
        <w:pStyle w:val="Verso"/>
      </w:pPr>
      <w:r w:rsidRPr="00935810">
        <w:tab/>
      </w:r>
      <w:r w:rsidRPr="00935810">
        <w:tab/>
      </w:r>
      <w:r w:rsidRPr="00935810">
        <w:tab/>
        <w:t>que hasta la sangre le ofrezco.</w:t>
      </w:r>
    </w:p>
    <w:p w14:paraId="7FD58767" w14:textId="77777777" w:rsidR="006A2747" w:rsidRPr="00935810" w:rsidRDefault="006A2747" w:rsidP="006A2747">
      <w:pPr>
        <w:pStyle w:val="Verso"/>
      </w:pPr>
      <w:r w:rsidRPr="00935810">
        <w:tab/>
      </w:r>
      <w:r w:rsidRPr="00935810">
        <w:tab/>
      </w:r>
      <w:r w:rsidRPr="00935810">
        <w:tab/>
        <w:t>Vaya don Sancho por él.</w:t>
      </w:r>
    </w:p>
    <w:p w14:paraId="0AEDA377" w14:textId="59A4D07D" w:rsidR="006A2747" w:rsidRDefault="006A2747" w:rsidP="006A2747">
      <w:pPr>
        <w:pStyle w:val="Personaje"/>
      </w:pPr>
      <w:r w:rsidRPr="00935810">
        <w:t>Rey</w:t>
      </w:r>
    </w:p>
    <w:p w14:paraId="3DB869C3" w14:textId="7C52AE17" w:rsidR="006A2747" w:rsidRPr="00935810" w:rsidRDefault="006A2747" w:rsidP="006A2747">
      <w:pPr>
        <w:pStyle w:val="Verso"/>
      </w:pPr>
      <w:r w:rsidRPr="00935810">
        <w:tab/>
      </w:r>
      <w:r w:rsidRPr="00935810">
        <w:tab/>
      </w:r>
      <w:r w:rsidRPr="00935810">
        <w:tab/>
        <w:t>Ve, Sancho, tráele corriendo.</w:t>
      </w:r>
      <w:r w:rsidRPr="00935810">
        <w:tab/>
      </w:r>
      <w:r w:rsidRPr="00935810">
        <w:tab/>
      </w:r>
    </w:p>
    <w:p w14:paraId="2ED31720" w14:textId="732AE69C" w:rsidR="006A2747" w:rsidRDefault="006A2747" w:rsidP="006A2747">
      <w:pPr>
        <w:pStyle w:val="Personaje"/>
      </w:pPr>
      <w:r w:rsidRPr="00935810">
        <w:t>Don Sancho</w:t>
      </w:r>
    </w:p>
    <w:p w14:paraId="66BE34AE" w14:textId="4BCE34AC" w:rsidR="006A2747" w:rsidRPr="00935810" w:rsidRDefault="006A2747" w:rsidP="006A2747">
      <w:pPr>
        <w:pStyle w:val="Verso"/>
      </w:pPr>
      <w:r w:rsidRPr="00935810">
        <w:tab/>
      </w:r>
      <w:r w:rsidRPr="00935810">
        <w:tab/>
      </w:r>
      <w:r w:rsidR="00BF795E">
        <w:t xml:space="preserve">            </w:t>
      </w:r>
      <w:r w:rsidRPr="00935810">
        <w:t>Al punto parto, Señor.</w:t>
      </w:r>
    </w:p>
    <w:p w14:paraId="6583BC6F" w14:textId="09E0ECA8" w:rsidR="006A2747" w:rsidRDefault="006A2747" w:rsidP="006A2747">
      <w:pPr>
        <w:pStyle w:val="Personaje"/>
      </w:pPr>
      <w:r w:rsidRPr="00935810">
        <w:t>Rey</w:t>
      </w:r>
    </w:p>
    <w:p w14:paraId="29F7E50F" w14:textId="32A0FFD7" w:rsidR="006A2747" w:rsidRPr="00935810" w:rsidRDefault="006A2747" w:rsidP="006A2747">
      <w:pPr>
        <w:pStyle w:val="Verso"/>
      </w:pPr>
      <w:r w:rsidRPr="00935810">
        <w:tab/>
      </w:r>
      <w:r w:rsidRPr="00935810">
        <w:tab/>
      </w:r>
      <w:r w:rsidRPr="00935810">
        <w:tab/>
        <w:t>Pues, Sancho, entre estos soberbios</w:t>
      </w:r>
      <w:r w:rsidRPr="00935810">
        <w:tab/>
      </w:r>
      <w:r w:rsidRPr="00935810">
        <w:tab/>
      </w:r>
      <w:r w:rsidRPr="00935810">
        <w:tab/>
        <w:t xml:space="preserve">  </w:t>
      </w:r>
    </w:p>
    <w:p w14:paraId="261B2EDE" w14:textId="77777777" w:rsidR="006A2747" w:rsidRPr="00935810" w:rsidRDefault="006A2747" w:rsidP="006A2747">
      <w:pPr>
        <w:pStyle w:val="Verso"/>
      </w:pPr>
      <w:r w:rsidRPr="00935810">
        <w:tab/>
      </w:r>
      <w:r w:rsidRPr="00935810">
        <w:tab/>
      </w:r>
      <w:r w:rsidRPr="00935810">
        <w:tab/>
        <w:t>montes está Flor, aldea</w:t>
      </w:r>
    </w:p>
    <w:p w14:paraId="7BE1B9E2" w14:textId="77777777" w:rsidR="006A2747" w:rsidRPr="00935810" w:rsidRDefault="006A2747" w:rsidP="006A2747">
      <w:pPr>
        <w:pStyle w:val="Verso"/>
      </w:pPr>
      <w:r w:rsidRPr="00935810">
        <w:tab/>
      </w:r>
      <w:r w:rsidRPr="00935810">
        <w:tab/>
      </w:r>
      <w:r w:rsidRPr="00935810">
        <w:tab/>
        <w:t>de las mejores que tengo.</w:t>
      </w:r>
    </w:p>
    <w:p w14:paraId="1DA51EFF" w14:textId="77777777" w:rsidR="006A2747" w:rsidRPr="00935810" w:rsidRDefault="006A2747" w:rsidP="006A2747">
      <w:pPr>
        <w:pStyle w:val="Verso"/>
      </w:pPr>
      <w:r w:rsidRPr="00935810">
        <w:tab/>
      </w:r>
      <w:r w:rsidRPr="00935810">
        <w:tab/>
      </w:r>
      <w:r w:rsidRPr="00935810">
        <w:tab/>
        <w:t>Nuño es allí labrador,</w:t>
      </w:r>
    </w:p>
    <w:p w14:paraId="62A2D4E8" w14:textId="77777777" w:rsidR="006A2747" w:rsidRPr="00935810" w:rsidRDefault="006A2747" w:rsidP="006A2747">
      <w:pPr>
        <w:pStyle w:val="Verso"/>
      </w:pPr>
      <w:r w:rsidRPr="00935810">
        <w:tab/>
      </w:r>
      <w:r w:rsidRPr="00935810">
        <w:tab/>
      </w:r>
      <w:r w:rsidRPr="00935810">
        <w:tab/>
        <w:t xml:space="preserve">su amo se llama Mendo. </w:t>
      </w:r>
    </w:p>
    <w:p w14:paraId="1BCEB1EF" w14:textId="7AE2A0A2" w:rsidR="006A2747" w:rsidRPr="00935810" w:rsidRDefault="006A2747" w:rsidP="006A2747">
      <w:pPr>
        <w:pStyle w:val="Verso"/>
      </w:pPr>
      <w:r w:rsidRPr="00935810">
        <w:tab/>
      </w:r>
      <w:r w:rsidRPr="00935810">
        <w:tab/>
      </w:r>
      <w:r w:rsidRPr="00935810">
        <w:tab/>
        <w:t>Llámale Nuño de Prado,</w:t>
      </w:r>
      <w:r w:rsidRPr="00935810">
        <w:tab/>
      </w:r>
      <w:r w:rsidRPr="00935810">
        <w:tab/>
      </w:r>
      <w:r w:rsidRPr="00935810">
        <w:tab/>
      </w:r>
      <w:r w:rsidRPr="00935810">
        <w:tab/>
        <w:t xml:space="preserve">  </w:t>
      </w:r>
    </w:p>
    <w:p w14:paraId="638CD5A5" w14:textId="77777777" w:rsidR="006A2747" w:rsidRPr="00935810" w:rsidRDefault="006A2747" w:rsidP="006A2747">
      <w:pPr>
        <w:pStyle w:val="Verso"/>
      </w:pPr>
      <w:r w:rsidRPr="00935810">
        <w:tab/>
      </w:r>
      <w:r w:rsidRPr="00935810">
        <w:tab/>
      </w:r>
      <w:r w:rsidRPr="00935810">
        <w:tab/>
        <w:t>pues en el prado que cuento</w:t>
      </w:r>
    </w:p>
    <w:p w14:paraId="2CED0125" w14:textId="77777777" w:rsidR="006A2747" w:rsidRPr="00935810" w:rsidRDefault="006A2747" w:rsidP="006A2747">
      <w:pPr>
        <w:pStyle w:val="Verso"/>
      </w:pPr>
      <w:r w:rsidRPr="00935810">
        <w:tab/>
      </w:r>
      <w:r w:rsidRPr="00935810">
        <w:tab/>
      </w:r>
      <w:r w:rsidRPr="00935810">
        <w:tab/>
        <w:t>le hallé cuando me tomó</w:t>
      </w:r>
    </w:p>
    <w:p w14:paraId="1B51B8FE" w14:textId="77777777" w:rsidR="006A2747" w:rsidRPr="00935810" w:rsidRDefault="006A2747" w:rsidP="006A2747">
      <w:pPr>
        <w:pStyle w:val="Verso"/>
      </w:pPr>
      <w:r w:rsidRPr="00935810">
        <w:tab/>
      </w:r>
      <w:r w:rsidRPr="00935810">
        <w:tab/>
      </w:r>
      <w:r w:rsidRPr="00935810">
        <w:tab/>
        <w:t>la lanza y miró riendo.</w:t>
      </w:r>
    </w:p>
    <w:p w14:paraId="479A53C3" w14:textId="068C4333" w:rsidR="006A2747" w:rsidRDefault="006A2747" w:rsidP="006A2747">
      <w:pPr>
        <w:pStyle w:val="Personaje"/>
      </w:pPr>
      <w:r w:rsidRPr="00935810">
        <w:t>Don Sancho</w:t>
      </w:r>
    </w:p>
    <w:p w14:paraId="2932A5DE" w14:textId="284F0606" w:rsidR="006A2747" w:rsidRPr="00935810" w:rsidRDefault="006A2747" w:rsidP="006A2747">
      <w:pPr>
        <w:pStyle w:val="Verso"/>
      </w:pPr>
      <w:r w:rsidRPr="00935810">
        <w:tab/>
      </w:r>
      <w:r w:rsidRPr="00935810">
        <w:tab/>
      </w:r>
      <w:r w:rsidR="00BF795E">
        <w:t xml:space="preserve">            </w:t>
      </w:r>
      <w:r w:rsidRPr="00935810">
        <w:t>Yo le iré luego a buscar.</w:t>
      </w:r>
    </w:p>
    <w:p w14:paraId="0A8F3F9E" w14:textId="34885436" w:rsidR="006A2747" w:rsidRDefault="006A2747" w:rsidP="006A2747">
      <w:pPr>
        <w:pStyle w:val="Personaje"/>
      </w:pPr>
      <w:r w:rsidRPr="00935810">
        <w:t>Alfonso</w:t>
      </w:r>
    </w:p>
    <w:p w14:paraId="1711F4F7" w14:textId="4DCF647E" w:rsidR="006A2747" w:rsidRPr="00935810" w:rsidRDefault="006A2747" w:rsidP="006A2747">
      <w:pPr>
        <w:pStyle w:val="Verso"/>
      </w:pPr>
      <w:r w:rsidRPr="00935810">
        <w:tab/>
      </w:r>
      <w:r w:rsidRPr="00935810">
        <w:tab/>
      </w:r>
      <w:r w:rsidR="00BF795E">
        <w:t xml:space="preserve">            </w:t>
      </w:r>
      <w:r w:rsidRPr="00935810">
        <w:t>Sancho, llevad gente luego,</w:t>
      </w:r>
      <w:r w:rsidRPr="00935810">
        <w:tab/>
      </w:r>
      <w:r w:rsidRPr="00935810">
        <w:tab/>
      </w:r>
      <w:r w:rsidRPr="00935810">
        <w:tab/>
      </w:r>
      <w:r w:rsidRPr="00935810">
        <w:tab/>
        <w:t xml:space="preserve">  </w:t>
      </w:r>
    </w:p>
    <w:p w14:paraId="26EF6DDD" w14:textId="77777777" w:rsidR="006A2747" w:rsidRPr="00935810" w:rsidRDefault="006A2747" w:rsidP="006A2747">
      <w:pPr>
        <w:pStyle w:val="Verso"/>
      </w:pPr>
      <w:r w:rsidRPr="00935810">
        <w:tab/>
      </w:r>
      <w:r w:rsidRPr="00935810">
        <w:tab/>
      </w:r>
      <w:r w:rsidRPr="00935810">
        <w:tab/>
        <w:t>porque a don Nuño de Prado</w:t>
      </w:r>
    </w:p>
    <w:p w14:paraId="4A5691B9" w14:textId="77777777" w:rsidR="006A2747" w:rsidRPr="00935810" w:rsidRDefault="006A2747" w:rsidP="006A2747">
      <w:pPr>
        <w:pStyle w:val="Verso"/>
      </w:pPr>
      <w:r w:rsidRPr="00935810">
        <w:tab/>
      </w:r>
      <w:r w:rsidRPr="00935810">
        <w:tab/>
      </w:r>
      <w:r w:rsidRPr="00935810">
        <w:tab/>
        <w:t>le deis acompañamiento,</w:t>
      </w:r>
    </w:p>
    <w:p w14:paraId="76214942" w14:textId="77777777" w:rsidR="006A2747" w:rsidRPr="00935810" w:rsidRDefault="006A2747" w:rsidP="006A2747">
      <w:pPr>
        <w:pStyle w:val="Verso"/>
      </w:pPr>
      <w:r w:rsidRPr="00935810">
        <w:tab/>
      </w:r>
      <w:r w:rsidRPr="00935810">
        <w:tab/>
      </w:r>
      <w:r w:rsidRPr="00935810">
        <w:tab/>
        <w:t>que yo le quiero estimar</w:t>
      </w:r>
    </w:p>
    <w:p w14:paraId="76046E1F" w14:textId="77777777" w:rsidR="006A2747" w:rsidRPr="00935810" w:rsidRDefault="006A2747" w:rsidP="006A2747">
      <w:pPr>
        <w:pStyle w:val="Verso"/>
      </w:pPr>
      <w:r w:rsidRPr="00935810">
        <w:lastRenderedPageBreak/>
        <w:tab/>
      </w:r>
      <w:r w:rsidRPr="00935810">
        <w:tab/>
      </w:r>
      <w:r w:rsidRPr="00935810">
        <w:tab/>
        <w:t>por hombre que ampara el cielo</w:t>
      </w:r>
    </w:p>
    <w:p w14:paraId="230192ED" w14:textId="2D52C8E7" w:rsidR="006A2747" w:rsidRPr="00935810" w:rsidRDefault="006A2747" w:rsidP="006A2747">
      <w:pPr>
        <w:pStyle w:val="Verso"/>
      </w:pPr>
      <w:r w:rsidRPr="00935810">
        <w:tab/>
      </w:r>
      <w:r w:rsidRPr="00935810">
        <w:tab/>
      </w:r>
      <w:r w:rsidRPr="00935810">
        <w:tab/>
        <w:t>y que me encarga mi tío.</w:t>
      </w:r>
      <w:r w:rsidRPr="00935810">
        <w:tab/>
      </w:r>
      <w:r w:rsidRPr="00935810">
        <w:tab/>
      </w:r>
      <w:r w:rsidRPr="00935810">
        <w:tab/>
      </w:r>
      <w:r w:rsidRPr="00935810">
        <w:tab/>
        <w:t xml:space="preserve">  </w:t>
      </w:r>
    </w:p>
    <w:p w14:paraId="67DD1EE2" w14:textId="28F6AEE0" w:rsidR="006A2747" w:rsidRDefault="006A2747" w:rsidP="006A2747">
      <w:pPr>
        <w:pStyle w:val="Personaje"/>
      </w:pPr>
      <w:r w:rsidRPr="00935810">
        <w:t>Arias</w:t>
      </w:r>
      <w:r w:rsidRPr="00935810">
        <w:tab/>
      </w:r>
    </w:p>
    <w:p w14:paraId="0E6E44B9" w14:textId="48C1B89D" w:rsidR="006A2747" w:rsidRPr="00935810" w:rsidRDefault="006A2747" w:rsidP="006A2747">
      <w:pPr>
        <w:pStyle w:val="Verso"/>
      </w:pPr>
      <w:r w:rsidRPr="00935810">
        <w:tab/>
      </w:r>
      <w:r w:rsidRPr="00935810">
        <w:tab/>
      </w:r>
      <w:r w:rsidR="00BF795E">
        <w:t xml:space="preserve">           </w:t>
      </w:r>
      <w:r w:rsidRPr="00935810">
        <w:t>Ya de León van saliendo</w:t>
      </w:r>
    </w:p>
    <w:p w14:paraId="374F30A5" w14:textId="77777777" w:rsidR="006A2747" w:rsidRPr="00935810" w:rsidRDefault="006A2747" w:rsidP="006A2747">
      <w:pPr>
        <w:pStyle w:val="Verso"/>
      </w:pPr>
      <w:r w:rsidRPr="00935810">
        <w:tab/>
      </w:r>
      <w:r w:rsidRPr="00935810">
        <w:tab/>
      </w:r>
      <w:r w:rsidRPr="00935810">
        <w:tab/>
        <w:t>a recibirte, señor.</w:t>
      </w:r>
    </w:p>
    <w:p w14:paraId="73D558FE" w14:textId="5AC3F9B7" w:rsidR="006A2747" w:rsidRDefault="006A2747" w:rsidP="006A2747">
      <w:pPr>
        <w:pStyle w:val="Personaje"/>
      </w:pPr>
      <w:r w:rsidRPr="00935810">
        <w:t>Rey</w:t>
      </w:r>
    </w:p>
    <w:p w14:paraId="7409EFB2" w14:textId="31646722" w:rsidR="006A2747" w:rsidRPr="00935810" w:rsidRDefault="006A2747" w:rsidP="006A2747">
      <w:pPr>
        <w:pStyle w:val="Verso"/>
      </w:pPr>
      <w:r w:rsidRPr="00935810">
        <w:tab/>
      </w:r>
      <w:r w:rsidRPr="00935810">
        <w:tab/>
      </w:r>
      <w:r w:rsidRPr="00935810">
        <w:tab/>
        <w:t>Da, Alfonso, contento al pueblo,</w:t>
      </w:r>
    </w:p>
    <w:p w14:paraId="3C3D83FD" w14:textId="77777777" w:rsidR="006A2747" w:rsidRPr="00935810" w:rsidRDefault="006A2747" w:rsidP="006A2747">
      <w:pPr>
        <w:pStyle w:val="Verso"/>
      </w:pPr>
      <w:r w:rsidRPr="00935810">
        <w:tab/>
      </w:r>
      <w:r w:rsidRPr="00935810">
        <w:tab/>
      </w:r>
      <w:r w:rsidRPr="00935810">
        <w:tab/>
        <w:t>que al rey que no ve no ama,</w:t>
      </w:r>
      <w:r w:rsidRPr="00935810">
        <w:tab/>
      </w:r>
      <w:r w:rsidRPr="00935810">
        <w:tab/>
      </w:r>
      <w:r w:rsidRPr="00935810">
        <w:tab/>
      </w:r>
    </w:p>
    <w:p w14:paraId="774D57E7" w14:textId="641234CC" w:rsidR="006A2747" w:rsidRPr="008445D2" w:rsidRDefault="006A2747" w:rsidP="008445D2">
      <w:pPr>
        <w:pStyle w:val="Verso"/>
      </w:pPr>
      <w:r w:rsidRPr="00935810">
        <w:tab/>
      </w:r>
      <w:r w:rsidRPr="00935810">
        <w:tab/>
      </w:r>
      <w:r w:rsidRPr="00935810">
        <w:tab/>
        <w:t xml:space="preserve">y al que ve quiere en </w:t>
      </w:r>
      <w:proofErr w:type="spellStart"/>
      <w:r w:rsidRPr="00935810">
        <w:t>estremo</w:t>
      </w:r>
      <w:proofErr w:type="spellEnd"/>
      <w:r w:rsidRPr="00935810">
        <w:t>.</w:t>
      </w:r>
      <w:r w:rsidRPr="00935810">
        <w:tab/>
      </w:r>
      <w:r w:rsidRPr="00935810">
        <w:tab/>
      </w:r>
      <w:r w:rsidRPr="00935810">
        <w:tab/>
        <w:t xml:space="preserve">  </w:t>
      </w:r>
    </w:p>
    <w:p w14:paraId="64A452A6" w14:textId="769598C2" w:rsidR="003C6551" w:rsidRDefault="003C6551" w:rsidP="008445D2">
      <w:pPr>
        <w:pStyle w:val="Acot"/>
      </w:pPr>
      <w:r w:rsidRPr="00935810">
        <w:t>Váyanse todos. Salga por la otra parte Nuño con dos espadas</w:t>
      </w:r>
    </w:p>
    <w:p w14:paraId="2BEFF49F" w14:textId="521A7565" w:rsidR="003C6551" w:rsidRPr="003C6551" w:rsidRDefault="003C6551" w:rsidP="003C6551">
      <w:pPr>
        <w:pStyle w:val="Personaje"/>
        <w:rPr>
          <w:lang w:val="es-ES_tradnl"/>
        </w:rPr>
      </w:pPr>
    </w:p>
    <w:p w14:paraId="429391FC" w14:textId="47E90CF3" w:rsidR="00C900C0" w:rsidRDefault="00C900C0" w:rsidP="00C900C0">
      <w:pPr>
        <w:pStyle w:val="Personaje"/>
      </w:pPr>
      <w:r w:rsidRPr="00C900C0">
        <w:t>Nuño</w:t>
      </w:r>
    </w:p>
    <w:p w14:paraId="52A295A0" w14:textId="778CF8E4" w:rsidR="003D28BB" w:rsidRPr="00470480" w:rsidRDefault="003D28BB" w:rsidP="00470480">
      <w:pPr>
        <w:rPr>
          <w:rFonts w:ascii="Arial" w:eastAsia="Times New Roman" w:hAnsi="Arial" w:cs="Arial"/>
          <w:lang w:eastAsia="it-IT"/>
        </w:rPr>
      </w:pPr>
      <w:r>
        <w:t>$</w:t>
      </w:r>
      <w:r w:rsidRPr="00641F15">
        <w:rPr>
          <w:rFonts w:ascii="Times New Roman" w:hAnsi="Times New Roman"/>
        </w:rPr>
        <w:t>redondillas</w:t>
      </w:r>
    </w:p>
    <w:p w14:paraId="0F039083" w14:textId="030A70BC" w:rsidR="003C6551" w:rsidRPr="00935810" w:rsidRDefault="003C6551" w:rsidP="003C6551">
      <w:pPr>
        <w:pStyle w:val="Verso"/>
      </w:pPr>
      <w:r w:rsidRPr="00935810">
        <w:tab/>
      </w:r>
      <w:r w:rsidRPr="00935810">
        <w:tab/>
      </w:r>
      <w:r w:rsidRPr="00935810">
        <w:tab/>
        <w:t xml:space="preserve">  Aún no ha venido el villano</w:t>
      </w:r>
    </w:p>
    <w:p w14:paraId="16CB9BC7" w14:textId="77777777" w:rsidR="003C6551" w:rsidRPr="00935810" w:rsidRDefault="003C6551" w:rsidP="003C6551">
      <w:pPr>
        <w:pStyle w:val="Verso"/>
      </w:pPr>
      <w:r w:rsidRPr="00935810">
        <w:tab/>
      </w:r>
      <w:r w:rsidRPr="00935810">
        <w:tab/>
      </w:r>
      <w:r w:rsidRPr="00935810">
        <w:tab/>
        <w:t>que me prometió venir</w:t>
      </w:r>
    </w:p>
    <w:p w14:paraId="1C23DEE3" w14:textId="77777777" w:rsidR="003C6551" w:rsidRPr="00935810" w:rsidRDefault="003C6551" w:rsidP="003C6551">
      <w:pPr>
        <w:pStyle w:val="Verso"/>
      </w:pPr>
      <w:r w:rsidRPr="00935810">
        <w:tab/>
      </w:r>
      <w:r w:rsidRPr="00935810">
        <w:tab/>
      </w:r>
      <w:r w:rsidRPr="00935810">
        <w:tab/>
        <w:t>a ser honrado en morir</w:t>
      </w:r>
    </w:p>
    <w:p w14:paraId="272A69C8" w14:textId="77777777" w:rsidR="003C6551" w:rsidRPr="00935810" w:rsidRDefault="003C6551" w:rsidP="003C6551">
      <w:pPr>
        <w:pStyle w:val="Verso"/>
      </w:pPr>
      <w:r w:rsidRPr="00935810">
        <w:tab/>
      </w:r>
      <w:r w:rsidRPr="00935810">
        <w:tab/>
      </w:r>
      <w:r w:rsidRPr="00935810">
        <w:tab/>
        <w:t>de mi hidalga y noble mano.</w:t>
      </w:r>
    </w:p>
    <w:p w14:paraId="2128E3CB" w14:textId="15EE519C" w:rsidR="003C6551" w:rsidRPr="00935810" w:rsidRDefault="003C6551" w:rsidP="003C6551">
      <w:pPr>
        <w:pStyle w:val="Verso"/>
      </w:pPr>
      <w:r w:rsidRPr="00935810">
        <w:tab/>
      </w:r>
      <w:r w:rsidRPr="00935810">
        <w:tab/>
      </w:r>
      <w:r w:rsidRPr="00935810">
        <w:tab/>
        <w:t xml:space="preserve">  Dos espadas he traído,</w:t>
      </w:r>
      <w:r w:rsidRPr="00935810">
        <w:tab/>
      </w:r>
      <w:r w:rsidRPr="00935810">
        <w:tab/>
      </w:r>
      <w:r w:rsidRPr="00935810">
        <w:tab/>
      </w:r>
      <w:r w:rsidRPr="00935810">
        <w:tab/>
        <w:t xml:space="preserve">  </w:t>
      </w:r>
    </w:p>
    <w:p w14:paraId="38B796D2" w14:textId="77777777" w:rsidR="003C6551" w:rsidRPr="00935810" w:rsidRDefault="003C6551" w:rsidP="003C6551">
      <w:pPr>
        <w:pStyle w:val="Verso"/>
      </w:pPr>
      <w:r w:rsidRPr="00935810">
        <w:tab/>
      </w:r>
      <w:r w:rsidRPr="00935810">
        <w:tab/>
      </w:r>
      <w:r w:rsidRPr="00935810">
        <w:tab/>
        <w:t>la una le quiero dar,</w:t>
      </w:r>
    </w:p>
    <w:p w14:paraId="7621D957" w14:textId="77777777" w:rsidR="003C6551" w:rsidRPr="00935810" w:rsidRDefault="003C6551" w:rsidP="003C6551">
      <w:pPr>
        <w:pStyle w:val="Verso"/>
      </w:pPr>
      <w:r w:rsidRPr="00935810">
        <w:tab/>
      </w:r>
      <w:r w:rsidRPr="00935810">
        <w:tab/>
      </w:r>
      <w:r w:rsidRPr="00935810">
        <w:tab/>
        <w:t>no digan en el lugar</w:t>
      </w:r>
    </w:p>
    <w:p w14:paraId="0B9BE3C2" w14:textId="77777777" w:rsidR="003C6551" w:rsidRPr="00935810" w:rsidRDefault="003C6551" w:rsidP="003C6551">
      <w:pPr>
        <w:pStyle w:val="Verso"/>
      </w:pPr>
      <w:r w:rsidRPr="00935810">
        <w:tab/>
      </w:r>
      <w:r w:rsidRPr="00935810">
        <w:tab/>
      </w:r>
      <w:r w:rsidRPr="00935810">
        <w:tab/>
        <w:t>que fue con ventaja herido,</w:t>
      </w:r>
    </w:p>
    <w:p w14:paraId="767D3468" w14:textId="77777777" w:rsidR="003C6551" w:rsidRPr="00935810" w:rsidRDefault="003C6551" w:rsidP="003C6551">
      <w:pPr>
        <w:pStyle w:val="Verso"/>
      </w:pPr>
      <w:r w:rsidRPr="00935810">
        <w:tab/>
      </w:r>
      <w:r w:rsidRPr="00935810">
        <w:tab/>
      </w:r>
      <w:r w:rsidRPr="00935810">
        <w:tab/>
        <w:t xml:space="preserve">  que donde no es conocida</w:t>
      </w:r>
    </w:p>
    <w:p w14:paraId="3C507D0E" w14:textId="72BD8A49" w:rsidR="003C6551" w:rsidRPr="00935810" w:rsidRDefault="003C6551" w:rsidP="003C6551">
      <w:pPr>
        <w:pStyle w:val="Verso"/>
      </w:pPr>
      <w:r w:rsidRPr="00935810">
        <w:tab/>
      </w:r>
      <w:r w:rsidRPr="00935810">
        <w:tab/>
      </w:r>
      <w:r w:rsidRPr="00935810">
        <w:tab/>
        <w:t>la espada, sino el bastón,</w:t>
      </w:r>
      <w:r w:rsidRPr="00935810">
        <w:tab/>
      </w:r>
      <w:r w:rsidRPr="00935810">
        <w:tab/>
      </w:r>
      <w:r w:rsidRPr="00935810">
        <w:tab/>
      </w:r>
      <w:r w:rsidRPr="00935810">
        <w:tab/>
        <w:t xml:space="preserve">  </w:t>
      </w:r>
    </w:p>
    <w:p w14:paraId="76DA64EA" w14:textId="77777777" w:rsidR="003C6551" w:rsidRPr="00935810" w:rsidRDefault="003C6551" w:rsidP="003C6551">
      <w:pPr>
        <w:pStyle w:val="Verso"/>
      </w:pPr>
      <w:r w:rsidRPr="00935810">
        <w:tab/>
      </w:r>
      <w:r w:rsidRPr="00935810">
        <w:tab/>
      </w:r>
      <w:r w:rsidRPr="00935810">
        <w:tab/>
        <w:t>presumirán que es traición</w:t>
      </w:r>
    </w:p>
    <w:p w14:paraId="335E5540" w14:textId="77777777" w:rsidR="003C6551" w:rsidRPr="00935810" w:rsidRDefault="003C6551" w:rsidP="003C6551">
      <w:pPr>
        <w:pStyle w:val="Verso"/>
      </w:pPr>
      <w:r w:rsidRPr="00935810">
        <w:tab/>
      </w:r>
      <w:r w:rsidRPr="00935810">
        <w:tab/>
      </w:r>
      <w:r w:rsidRPr="00935810">
        <w:tab/>
        <w:t>en el corte de la herida.</w:t>
      </w:r>
    </w:p>
    <w:p w14:paraId="44F955FC" w14:textId="77777777" w:rsidR="003C6551" w:rsidRPr="00935810" w:rsidRDefault="003C6551" w:rsidP="003C6551">
      <w:pPr>
        <w:pStyle w:val="Verso"/>
      </w:pPr>
      <w:r w:rsidRPr="00935810">
        <w:tab/>
      </w:r>
      <w:r w:rsidRPr="00935810">
        <w:tab/>
      </w:r>
      <w:r w:rsidRPr="00935810">
        <w:tab/>
        <w:t xml:space="preserve">  ¿A mí, traidor?, ¿vos, a mí?</w:t>
      </w:r>
      <w:r w:rsidRPr="00935810">
        <w:tab/>
      </w:r>
      <w:r w:rsidRPr="00935810">
        <w:tab/>
      </w:r>
    </w:p>
    <w:p w14:paraId="2C64874E" w14:textId="77777777" w:rsidR="003C6551" w:rsidRPr="00935810" w:rsidRDefault="003C6551" w:rsidP="003C6551">
      <w:pPr>
        <w:pStyle w:val="Verso"/>
      </w:pPr>
      <w:r w:rsidRPr="00935810">
        <w:tab/>
      </w:r>
      <w:r w:rsidRPr="00935810">
        <w:tab/>
      </w:r>
      <w:r w:rsidRPr="00935810">
        <w:tab/>
        <w:t xml:space="preserve">¿Vos, liga de </w:t>
      </w:r>
      <w:proofErr w:type="spellStart"/>
      <w:r w:rsidRPr="00935810">
        <w:t>Nise</w:t>
      </w:r>
      <w:proofErr w:type="spellEnd"/>
      <w:r w:rsidRPr="00935810">
        <w:t>?, ¿vos?</w:t>
      </w:r>
    </w:p>
    <w:p w14:paraId="27A77E40" w14:textId="6C6F10B2" w:rsidR="003C6551" w:rsidRPr="00935810" w:rsidRDefault="003C6551" w:rsidP="003C6551">
      <w:pPr>
        <w:pStyle w:val="Verso"/>
      </w:pPr>
      <w:r w:rsidRPr="00935810">
        <w:tab/>
      </w:r>
      <w:r w:rsidRPr="00935810">
        <w:tab/>
      </w:r>
      <w:r w:rsidRPr="00935810">
        <w:tab/>
        <w:t>¡</w:t>
      </w:r>
      <w:proofErr w:type="spellStart"/>
      <w:r w:rsidRPr="00935810">
        <w:t>Deshágome</w:t>
      </w:r>
      <w:proofErr w:type="spellEnd"/>
      <w:r w:rsidRPr="00935810">
        <w:t>, vive Dios,</w:t>
      </w:r>
      <w:r w:rsidRPr="00935810">
        <w:tab/>
      </w:r>
      <w:r w:rsidRPr="00935810">
        <w:tab/>
      </w:r>
      <w:r w:rsidRPr="00935810">
        <w:tab/>
      </w:r>
      <w:r w:rsidRPr="00935810">
        <w:tab/>
        <w:t xml:space="preserve">  </w:t>
      </w:r>
    </w:p>
    <w:p w14:paraId="5FA31897" w14:textId="77777777" w:rsidR="003C6551" w:rsidRPr="00935810" w:rsidRDefault="003C6551" w:rsidP="003C6551">
      <w:pPr>
        <w:pStyle w:val="Verso"/>
      </w:pPr>
      <w:r w:rsidRPr="00935810">
        <w:tab/>
      </w:r>
      <w:r w:rsidRPr="00935810">
        <w:tab/>
      </w:r>
      <w:r w:rsidRPr="00935810">
        <w:tab/>
        <w:t>en ver que no viene aquí!</w:t>
      </w:r>
    </w:p>
    <w:p w14:paraId="0EF353AB" w14:textId="77777777" w:rsidR="003C6551" w:rsidRPr="00935810" w:rsidRDefault="003C6551" w:rsidP="003C6551">
      <w:pPr>
        <w:pStyle w:val="Verso"/>
      </w:pPr>
      <w:r w:rsidRPr="00935810">
        <w:tab/>
      </w:r>
      <w:r w:rsidRPr="00935810">
        <w:tab/>
      </w:r>
      <w:r w:rsidRPr="00935810">
        <w:tab/>
        <w:t xml:space="preserve">  Mas ya parece —¿o me </w:t>
      </w:r>
      <w:proofErr w:type="gramStart"/>
      <w:r w:rsidRPr="00935810">
        <w:t>engaño?—</w:t>
      </w:r>
      <w:proofErr w:type="gramEnd"/>
    </w:p>
    <w:p w14:paraId="27DD6F6F" w14:textId="77777777" w:rsidR="003C6551" w:rsidRPr="00935810" w:rsidRDefault="003C6551" w:rsidP="003C6551">
      <w:pPr>
        <w:pStyle w:val="Verso"/>
      </w:pPr>
      <w:r w:rsidRPr="00935810">
        <w:tab/>
      </w:r>
      <w:r w:rsidRPr="00935810">
        <w:tab/>
      </w:r>
      <w:r w:rsidRPr="00935810">
        <w:tab/>
        <w:t>que baja de estos enebros,</w:t>
      </w:r>
    </w:p>
    <w:p w14:paraId="7508C485" w14:textId="77777777" w:rsidR="003C6551" w:rsidRPr="00935810" w:rsidRDefault="003C6551" w:rsidP="003C6551">
      <w:pPr>
        <w:pStyle w:val="Verso"/>
      </w:pPr>
      <w:r w:rsidRPr="00935810">
        <w:tab/>
      </w:r>
      <w:r w:rsidRPr="00935810">
        <w:tab/>
      </w:r>
      <w:r w:rsidRPr="00935810">
        <w:tab/>
        <w:t>por donde dice requiebros</w:t>
      </w:r>
    </w:p>
    <w:p w14:paraId="6C68224B" w14:textId="7BE0785E" w:rsidR="003C6551" w:rsidRPr="00935810" w:rsidRDefault="003C6551" w:rsidP="003C6551">
      <w:pPr>
        <w:pStyle w:val="Verso"/>
      </w:pPr>
      <w:r w:rsidRPr="00935810">
        <w:tab/>
      </w:r>
      <w:r w:rsidRPr="00935810">
        <w:tab/>
      </w:r>
      <w:r w:rsidRPr="00935810">
        <w:tab/>
        <w:t>este arroyo a aquel castaño.</w:t>
      </w:r>
      <w:r w:rsidRPr="00935810">
        <w:tab/>
      </w:r>
      <w:r w:rsidRPr="00935810">
        <w:tab/>
      </w:r>
      <w:r w:rsidRPr="00935810">
        <w:tab/>
      </w:r>
      <w:r w:rsidRPr="00935810">
        <w:tab/>
        <w:t xml:space="preserve">  </w:t>
      </w:r>
    </w:p>
    <w:p w14:paraId="71F87A60" w14:textId="77777777" w:rsidR="003C6551" w:rsidRPr="00935810" w:rsidRDefault="003C6551" w:rsidP="003C6551">
      <w:pPr>
        <w:pStyle w:val="Verso"/>
      </w:pPr>
      <w:r w:rsidRPr="00935810">
        <w:lastRenderedPageBreak/>
        <w:tab/>
      </w:r>
      <w:r w:rsidRPr="00935810">
        <w:tab/>
      </w:r>
      <w:r w:rsidRPr="00935810">
        <w:tab/>
        <w:t xml:space="preserve">  ¿Si viene solo? No hará.</w:t>
      </w:r>
    </w:p>
    <w:p w14:paraId="74EABF88" w14:textId="55213907" w:rsidR="003C6551" w:rsidRPr="00935810" w:rsidRDefault="003C6551" w:rsidP="008445D2">
      <w:pPr>
        <w:pStyle w:val="Verso"/>
      </w:pPr>
      <w:r w:rsidRPr="00935810">
        <w:tab/>
      </w:r>
      <w:r w:rsidRPr="00935810">
        <w:tab/>
      </w:r>
      <w:r w:rsidRPr="00935810">
        <w:tab/>
        <w:t>¡Mas venga con quien viniere!</w:t>
      </w:r>
    </w:p>
    <w:p w14:paraId="06E387A9" w14:textId="0EFB2E05" w:rsidR="003C6551" w:rsidRPr="00935810" w:rsidRDefault="003C6551" w:rsidP="008445D2">
      <w:pPr>
        <w:pStyle w:val="Acot"/>
      </w:pPr>
      <w:r w:rsidRPr="00935810">
        <w:t>Sale Silverio con el bastón</w:t>
      </w:r>
    </w:p>
    <w:p w14:paraId="38D72204" w14:textId="3040CEDE" w:rsidR="00C900C0" w:rsidRPr="00C900C0" w:rsidRDefault="00C900C0" w:rsidP="00C900C0">
      <w:pPr>
        <w:pStyle w:val="Personaje"/>
      </w:pPr>
      <w:r w:rsidRPr="00C900C0">
        <w:t>Silverio</w:t>
      </w:r>
    </w:p>
    <w:p w14:paraId="61D81E28" w14:textId="565388DF" w:rsidR="003C6551" w:rsidRPr="00935810" w:rsidRDefault="003C6551" w:rsidP="003C6551">
      <w:pPr>
        <w:pStyle w:val="Verso"/>
      </w:pPr>
      <w:r w:rsidRPr="00935810">
        <w:tab/>
      </w:r>
      <w:r w:rsidRPr="00935810">
        <w:tab/>
      </w:r>
      <w:r w:rsidR="00C900C0">
        <w:t xml:space="preserve">            </w:t>
      </w:r>
      <w:r w:rsidRPr="00935810">
        <w:t>(Yo sé que cuando me espere</w:t>
      </w:r>
      <w:r w:rsidRPr="00935810">
        <w:tab/>
      </w:r>
    </w:p>
    <w:p w14:paraId="3B09D47A" w14:textId="77777777" w:rsidR="003C6551" w:rsidRPr="00935810" w:rsidRDefault="003C6551" w:rsidP="003C6551">
      <w:pPr>
        <w:pStyle w:val="Verso"/>
      </w:pPr>
      <w:r w:rsidRPr="00935810">
        <w:tab/>
      </w:r>
      <w:r w:rsidRPr="00935810">
        <w:tab/>
      </w:r>
      <w:r w:rsidRPr="00935810">
        <w:tab/>
        <w:t>su muerte esperando está.</w:t>
      </w:r>
    </w:p>
    <w:p w14:paraId="03290E09" w14:textId="6D76AA27" w:rsidR="003C6551" w:rsidRPr="00935810" w:rsidRDefault="003C6551" w:rsidP="003C6551">
      <w:pPr>
        <w:pStyle w:val="Verso"/>
      </w:pPr>
      <w:r w:rsidRPr="00935810">
        <w:tab/>
      </w:r>
      <w:r w:rsidRPr="00935810">
        <w:tab/>
      </w:r>
      <w:r w:rsidRPr="00935810">
        <w:tab/>
        <w:t xml:space="preserve">  No venga nadie conmigo,</w:t>
      </w:r>
      <w:r w:rsidRPr="00935810">
        <w:tab/>
      </w:r>
      <w:r w:rsidRPr="00935810">
        <w:tab/>
      </w:r>
      <w:r w:rsidRPr="00935810">
        <w:tab/>
      </w:r>
      <w:r w:rsidRPr="00935810">
        <w:tab/>
        <w:t xml:space="preserve">  </w:t>
      </w:r>
    </w:p>
    <w:p w14:paraId="590C2E35" w14:textId="77777777" w:rsidR="003C6551" w:rsidRPr="00935810" w:rsidRDefault="003C6551" w:rsidP="003C6551">
      <w:pPr>
        <w:pStyle w:val="Verso"/>
      </w:pPr>
      <w:r w:rsidRPr="00935810">
        <w:tab/>
      </w:r>
      <w:r w:rsidRPr="00935810">
        <w:tab/>
      </w:r>
      <w:r w:rsidRPr="00935810">
        <w:tab/>
        <w:t>no me tenga Nuño en poco,</w:t>
      </w:r>
    </w:p>
    <w:p w14:paraId="43559746" w14:textId="77777777" w:rsidR="003C6551" w:rsidRPr="00935810" w:rsidRDefault="003C6551" w:rsidP="003C6551">
      <w:pPr>
        <w:pStyle w:val="Verso"/>
      </w:pPr>
      <w:r w:rsidRPr="00935810">
        <w:tab/>
      </w:r>
      <w:r w:rsidRPr="00935810">
        <w:tab/>
      </w:r>
      <w:r w:rsidRPr="00935810">
        <w:tab/>
        <w:t>que no hay enemigo loco</w:t>
      </w:r>
    </w:p>
    <w:p w14:paraId="4599381D" w14:textId="77777777" w:rsidR="003C6551" w:rsidRPr="003C6551" w:rsidRDefault="003C6551" w:rsidP="003C6551">
      <w:pPr>
        <w:pStyle w:val="Verso"/>
      </w:pPr>
      <w:r w:rsidRPr="00935810">
        <w:tab/>
      </w:r>
      <w:r w:rsidRPr="00935810">
        <w:tab/>
      </w:r>
      <w:r w:rsidRPr="00935810">
        <w:tab/>
      </w:r>
      <w:r w:rsidRPr="003C6551">
        <w:t>que tenga cuerdo enemigo.)</w:t>
      </w:r>
      <w:r w:rsidRPr="003C6551">
        <w:tab/>
      </w:r>
    </w:p>
    <w:p w14:paraId="79E6C0AD" w14:textId="247A947A" w:rsidR="00C900C0" w:rsidRPr="00C900C0" w:rsidRDefault="00C900C0" w:rsidP="00C900C0">
      <w:pPr>
        <w:pStyle w:val="Personaje"/>
      </w:pPr>
      <w:r w:rsidRPr="00C900C0">
        <w:t>Nuño</w:t>
      </w:r>
    </w:p>
    <w:p w14:paraId="220A88A7" w14:textId="65E76A52" w:rsidR="003C6551" w:rsidRPr="003C6551" w:rsidRDefault="003C6551" w:rsidP="003C6551">
      <w:pPr>
        <w:pStyle w:val="Verso"/>
      </w:pPr>
      <w:r w:rsidRPr="003C6551">
        <w:tab/>
      </w:r>
      <w:r w:rsidRPr="003C6551">
        <w:tab/>
      </w:r>
      <w:r w:rsidRPr="003C6551">
        <w:tab/>
        <w:t xml:space="preserve">   (Ya viene aquí el ignorante</w:t>
      </w:r>
    </w:p>
    <w:p w14:paraId="09293986" w14:textId="7C6A8BAE" w:rsidR="003C6551" w:rsidRPr="00935810" w:rsidRDefault="003C6551" w:rsidP="003C6551">
      <w:pPr>
        <w:pStyle w:val="Verso"/>
      </w:pPr>
      <w:r w:rsidRPr="003C6551">
        <w:tab/>
      </w:r>
      <w:r w:rsidRPr="003C6551">
        <w:tab/>
      </w:r>
      <w:r w:rsidRPr="003C6551">
        <w:tab/>
        <w:t>cargado</w:t>
      </w:r>
      <w:r w:rsidRPr="00935810">
        <w:t xml:space="preserve"> de su bastón.)</w:t>
      </w:r>
      <w:r w:rsidRPr="00935810">
        <w:tab/>
      </w:r>
      <w:r w:rsidRPr="00935810">
        <w:tab/>
      </w:r>
      <w:r w:rsidRPr="00935810">
        <w:tab/>
      </w:r>
      <w:r w:rsidRPr="00935810">
        <w:tab/>
        <w:t xml:space="preserve">  </w:t>
      </w:r>
    </w:p>
    <w:p w14:paraId="2974307C" w14:textId="6974D418" w:rsidR="00C900C0" w:rsidRPr="00C900C0" w:rsidRDefault="00C900C0" w:rsidP="00C900C0">
      <w:pPr>
        <w:pStyle w:val="Personaje"/>
      </w:pPr>
      <w:r w:rsidRPr="00C900C0">
        <w:t>Silverio</w:t>
      </w:r>
    </w:p>
    <w:p w14:paraId="0D908EC4" w14:textId="4CD34DB1" w:rsidR="003C6551" w:rsidRPr="00935810" w:rsidRDefault="003C6551" w:rsidP="003C6551">
      <w:pPr>
        <w:pStyle w:val="Verso"/>
      </w:pPr>
      <w:r w:rsidRPr="00935810">
        <w:tab/>
      </w:r>
      <w:r w:rsidRPr="00935810">
        <w:tab/>
      </w:r>
      <w:r w:rsidR="00C900C0">
        <w:t xml:space="preserve">            </w:t>
      </w:r>
      <w:r w:rsidRPr="00935810">
        <w:t xml:space="preserve">(Con qué </w:t>
      </w:r>
      <w:proofErr w:type="spellStart"/>
      <w:r w:rsidRPr="00935810">
        <w:t>estraña</w:t>
      </w:r>
      <w:proofErr w:type="spellEnd"/>
      <w:r w:rsidRPr="00935810">
        <w:t xml:space="preserve"> confusión</w:t>
      </w:r>
    </w:p>
    <w:p w14:paraId="7DC1BACF" w14:textId="77777777" w:rsidR="003C6551" w:rsidRPr="00935810" w:rsidRDefault="003C6551" w:rsidP="003C6551">
      <w:pPr>
        <w:pStyle w:val="Verso"/>
      </w:pPr>
      <w:r w:rsidRPr="00935810">
        <w:tab/>
      </w:r>
      <w:r w:rsidRPr="00935810">
        <w:tab/>
      </w:r>
      <w:r w:rsidRPr="00935810">
        <w:tab/>
        <w:t>me espera Nuño arrogante.)</w:t>
      </w:r>
    </w:p>
    <w:p w14:paraId="0C288D97" w14:textId="77777777" w:rsidR="003C6551" w:rsidRPr="00935810" w:rsidRDefault="003C6551" w:rsidP="003C6551">
      <w:pPr>
        <w:pStyle w:val="Verso"/>
      </w:pPr>
      <w:r w:rsidRPr="00935810">
        <w:tab/>
      </w:r>
      <w:r w:rsidRPr="00935810">
        <w:tab/>
      </w:r>
      <w:r w:rsidRPr="00935810">
        <w:tab/>
        <w:t xml:space="preserve">  ¿Para qué, di, labrador</w:t>
      </w:r>
      <w:r>
        <w:t>,</w:t>
      </w:r>
    </w:p>
    <w:p w14:paraId="0ACC8D09" w14:textId="77777777" w:rsidR="003C6551" w:rsidRPr="00935810" w:rsidRDefault="003C6551" w:rsidP="003C6551">
      <w:pPr>
        <w:pStyle w:val="Verso"/>
      </w:pPr>
      <w:r w:rsidRPr="00935810">
        <w:tab/>
      </w:r>
      <w:r w:rsidRPr="00935810">
        <w:tab/>
      </w:r>
      <w:r w:rsidRPr="00935810">
        <w:tab/>
        <w:t>con armas de cortesano</w:t>
      </w:r>
    </w:p>
    <w:p w14:paraId="644B4811" w14:textId="77777777" w:rsidR="003C6551" w:rsidRPr="00935810" w:rsidRDefault="003C6551" w:rsidP="006B150A">
      <w:pPr>
        <w:pStyle w:val="Partidoincial"/>
      </w:pPr>
      <w:r w:rsidRPr="00935810">
        <w:tab/>
      </w:r>
      <w:r w:rsidRPr="00935810">
        <w:tab/>
      </w:r>
      <w:r w:rsidRPr="00935810">
        <w:tab/>
        <w:t xml:space="preserve">me esperas? </w:t>
      </w:r>
    </w:p>
    <w:p w14:paraId="19D275E4" w14:textId="3A015EA1" w:rsidR="00C900C0" w:rsidRPr="00C900C0" w:rsidRDefault="00C900C0" w:rsidP="00C900C0">
      <w:pPr>
        <w:pStyle w:val="Personaje"/>
      </w:pPr>
      <w:r w:rsidRPr="00C900C0">
        <w:t>Nuño</w:t>
      </w:r>
    </w:p>
    <w:p w14:paraId="37189E0D" w14:textId="31C2D0D6" w:rsidR="003C6551" w:rsidRPr="00935810" w:rsidRDefault="003C6551" w:rsidP="006B150A">
      <w:pPr>
        <w:pStyle w:val="Partidofinal"/>
      </w:pPr>
      <w:r w:rsidRPr="00935810">
        <w:tab/>
      </w:r>
      <w:r w:rsidRPr="00935810">
        <w:tab/>
      </w:r>
      <w:r w:rsidRPr="00935810">
        <w:tab/>
      </w:r>
      <w:r w:rsidRPr="00935810">
        <w:tab/>
        <w:t xml:space="preserve">         No soy villano</w:t>
      </w:r>
      <w:r w:rsidRPr="00935810">
        <w:tab/>
      </w:r>
      <w:r w:rsidRPr="00935810">
        <w:tab/>
      </w:r>
      <w:r w:rsidRPr="00935810">
        <w:tab/>
      </w:r>
      <w:r w:rsidRPr="00935810">
        <w:tab/>
        <w:t xml:space="preserve">  </w:t>
      </w:r>
    </w:p>
    <w:p w14:paraId="46742573" w14:textId="77777777" w:rsidR="003C6551" w:rsidRPr="00935810" w:rsidRDefault="003C6551" w:rsidP="003C6551">
      <w:pPr>
        <w:pStyle w:val="Verso"/>
      </w:pPr>
      <w:r w:rsidRPr="00935810">
        <w:tab/>
      </w:r>
      <w:r w:rsidRPr="00935810">
        <w:tab/>
      </w:r>
      <w:r w:rsidRPr="00935810">
        <w:tab/>
        <w:t>más que en el trato y labor,</w:t>
      </w:r>
    </w:p>
    <w:p w14:paraId="70CD869D" w14:textId="77777777" w:rsidR="003C6551" w:rsidRPr="00935810" w:rsidRDefault="003C6551" w:rsidP="003C6551">
      <w:pPr>
        <w:pStyle w:val="Verso"/>
      </w:pPr>
      <w:r w:rsidRPr="00935810">
        <w:tab/>
      </w:r>
      <w:r w:rsidRPr="00935810">
        <w:tab/>
      </w:r>
      <w:r w:rsidRPr="00935810">
        <w:tab/>
        <w:t xml:space="preserve">  en lo demás soy tan bueno</w:t>
      </w:r>
    </w:p>
    <w:p w14:paraId="17B22D13" w14:textId="77777777" w:rsidR="003C6551" w:rsidRPr="00935810" w:rsidRDefault="003C6551" w:rsidP="003C6551">
      <w:pPr>
        <w:pStyle w:val="Verso"/>
      </w:pPr>
      <w:r w:rsidRPr="00935810">
        <w:tab/>
      </w:r>
      <w:r w:rsidRPr="00935810">
        <w:tab/>
      </w:r>
      <w:r w:rsidRPr="00935810">
        <w:tab/>
        <w:t>como el que mejor hidalgo.</w:t>
      </w:r>
      <w:r w:rsidRPr="00935810">
        <w:tab/>
      </w:r>
      <w:r w:rsidRPr="00935810">
        <w:tab/>
      </w:r>
      <w:r w:rsidRPr="00935810">
        <w:tab/>
      </w:r>
    </w:p>
    <w:p w14:paraId="2DE3ED0F" w14:textId="1C0A1E0F" w:rsidR="00C900C0" w:rsidRPr="00C900C0" w:rsidRDefault="00C900C0" w:rsidP="00C900C0">
      <w:pPr>
        <w:pStyle w:val="Personaje"/>
      </w:pPr>
      <w:r w:rsidRPr="00C900C0">
        <w:t>Silverio</w:t>
      </w:r>
    </w:p>
    <w:p w14:paraId="2977E514" w14:textId="5A0CE232" w:rsidR="003C6551" w:rsidRPr="00935810" w:rsidRDefault="003C6551" w:rsidP="003C6551">
      <w:pPr>
        <w:pStyle w:val="Verso"/>
      </w:pPr>
      <w:r w:rsidRPr="00935810">
        <w:tab/>
      </w:r>
      <w:r w:rsidRPr="00935810">
        <w:tab/>
      </w:r>
      <w:r w:rsidR="00C900C0">
        <w:t xml:space="preserve">            </w:t>
      </w:r>
      <w:r w:rsidRPr="00935810">
        <w:t>Yo como villano salgo</w:t>
      </w:r>
    </w:p>
    <w:p w14:paraId="779C0C6D" w14:textId="537AB1D7" w:rsidR="003C6551" w:rsidRPr="00935810" w:rsidRDefault="003C6551" w:rsidP="003C6551">
      <w:pPr>
        <w:pStyle w:val="Verso"/>
      </w:pPr>
      <w:r w:rsidRPr="00935810">
        <w:tab/>
      </w:r>
      <w:r w:rsidRPr="00935810">
        <w:tab/>
      </w:r>
      <w:r w:rsidRPr="00935810">
        <w:tab/>
        <w:t>y por traidor te condeno.</w:t>
      </w:r>
      <w:r w:rsidRPr="00935810">
        <w:tab/>
      </w:r>
      <w:r w:rsidRPr="00935810">
        <w:tab/>
      </w:r>
      <w:r w:rsidRPr="00935810">
        <w:tab/>
      </w:r>
      <w:r w:rsidRPr="00935810">
        <w:tab/>
        <w:t xml:space="preserve">  </w:t>
      </w:r>
    </w:p>
    <w:p w14:paraId="38959B79" w14:textId="77777777" w:rsidR="003C6551" w:rsidRPr="00935810" w:rsidRDefault="003C6551" w:rsidP="003C6551">
      <w:pPr>
        <w:pStyle w:val="Verso"/>
      </w:pPr>
      <w:r w:rsidRPr="00935810">
        <w:tab/>
      </w:r>
      <w:r w:rsidRPr="00935810">
        <w:tab/>
      </w:r>
      <w:r w:rsidRPr="00935810">
        <w:tab/>
        <w:t xml:space="preserve">  Deja, labrador, la espada</w:t>
      </w:r>
    </w:p>
    <w:p w14:paraId="5E7A3DC2" w14:textId="77777777" w:rsidR="003C6551" w:rsidRPr="00935810" w:rsidRDefault="003C6551" w:rsidP="003C6551">
      <w:pPr>
        <w:pStyle w:val="Verso"/>
      </w:pPr>
      <w:r w:rsidRPr="00935810">
        <w:tab/>
      </w:r>
      <w:r w:rsidRPr="00935810">
        <w:tab/>
      </w:r>
      <w:r w:rsidRPr="00935810">
        <w:tab/>
        <w:t>de acero y agudo corte</w:t>
      </w:r>
    </w:p>
    <w:p w14:paraId="12A01C49" w14:textId="77777777" w:rsidR="003C6551" w:rsidRPr="00935810" w:rsidRDefault="003C6551" w:rsidP="003C6551">
      <w:pPr>
        <w:pStyle w:val="Verso"/>
      </w:pPr>
      <w:r w:rsidRPr="00935810">
        <w:tab/>
      </w:r>
      <w:r w:rsidRPr="00935810">
        <w:tab/>
      </w:r>
      <w:r w:rsidRPr="00935810">
        <w:tab/>
        <w:t>para los hombres de corte</w:t>
      </w:r>
    </w:p>
    <w:p w14:paraId="2369EA13" w14:textId="77777777" w:rsidR="003C6551" w:rsidRPr="00935810" w:rsidRDefault="003C6551" w:rsidP="003C6551">
      <w:pPr>
        <w:pStyle w:val="Verso"/>
      </w:pPr>
      <w:r w:rsidRPr="00935810">
        <w:tab/>
      </w:r>
      <w:r w:rsidRPr="00935810">
        <w:tab/>
      </w:r>
      <w:r w:rsidRPr="00935810">
        <w:tab/>
        <w:t>con la guarnición dorada.</w:t>
      </w:r>
    </w:p>
    <w:p w14:paraId="31458E4E" w14:textId="2505597A" w:rsidR="003C6551" w:rsidRPr="00935810" w:rsidRDefault="003C6551" w:rsidP="003C6551">
      <w:pPr>
        <w:pStyle w:val="Verso"/>
      </w:pPr>
      <w:r w:rsidRPr="00935810">
        <w:tab/>
      </w:r>
      <w:r w:rsidRPr="00935810">
        <w:tab/>
      </w:r>
      <w:r w:rsidRPr="00935810">
        <w:tab/>
        <w:t xml:space="preserve">  Reñir con espada y capa</w:t>
      </w:r>
      <w:r w:rsidRPr="00935810">
        <w:tab/>
      </w:r>
      <w:r w:rsidRPr="00935810">
        <w:tab/>
      </w:r>
      <w:r w:rsidRPr="00935810">
        <w:tab/>
      </w:r>
      <w:r w:rsidRPr="00935810">
        <w:tab/>
        <w:t xml:space="preserve">  </w:t>
      </w:r>
    </w:p>
    <w:p w14:paraId="5471110A" w14:textId="77777777" w:rsidR="003C6551" w:rsidRPr="00935810" w:rsidRDefault="003C6551" w:rsidP="003C6551">
      <w:pPr>
        <w:pStyle w:val="Verso"/>
      </w:pPr>
      <w:r w:rsidRPr="00935810">
        <w:tab/>
      </w:r>
      <w:r w:rsidRPr="00935810">
        <w:tab/>
      </w:r>
      <w:r w:rsidRPr="00935810">
        <w:tab/>
        <w:t>se dice en común refrán,</w:t>
      </w:r>
    </w:p>
    <w:p w14:paraId="10A78A26" w14:textId="77777777" w:rsidR="003C6551" w:rsidRPr="00935810" w:rsidRDefault="003C6551" w:rsidP="003C6551">
      <w:pPr>
        <w:pStyle w:val="Verso"/>
      </w:pPr>
      <w:r w:rsidRPr="00935810">
        <w:lastRenderedPageBreak/>
        <w:tab/>
      </w:r>
      <w:r w:rsidRPr="00935810">
        <w:tab/>
      </w:r>
      <w:r w:rsidRPr="00935810">
        <w:tab/>
        <w:t>no con espada y gabán.</w:t>
      </w:r>
    </w:p>
    <w:p w14:paraId="7F7FFD7B" w14:textId="6C2C4AC5" w:rsidR="00C900C0" w:rsidRPr="00C900C0" w:rsidRDefault="00C900C0" w:rsidP="00C900C0">
      <w:pPr>
        <w:pStyle w:val="Personaje"/>
      </w:pPr>
      <w:r w:rsidRPr="00C900C0">
        <w:t>Nuño</w:t>
      </w:r>
    </w:p>
    <w:p w14:paraId="066B7B4C" w14:textId="4A2B704C" w:rsidR="003C6551" w:rsidRPr="00935810" w:rsidRDefault="003C6551" w:rsidP="003C6551">
      <w:pPr>
        <w:pStyle w:val="Verso"/>
      </w:pPr>
      <w:r w:rsidRPr="00935810">
        <w:tab/>
      </w:r>
      <w:r w:rsidRPr="00935810">
        <w:tab/>
      </w:r>
      <w:r w:rsidRPr="00935810">
        <w:tab/>
        <w:t>¡Con lindo achaque se escapa!</w:t>
      </w:r>
    </w:p>
    <w:p w14:paraId="6465BB85" w14:textId="77777777" w:rsidR="003C6551" w:rsidRPr="00935810" w:rsidRDefault="003C6551" w:rsidP="003C6551">
      <w:pPr>
        <w:pStyle w:val="Verso"/>
      </w:pPr>
      <w:r w:rsidRPr="00935810">
        <w:tab/>
      </w:r>
      <w:r w:rsidRPr="00935810">
        <w:tab/>
      </w:r>
      <w:r w:rsidRPr="00935810">
        <w:tab/>
        <w:t xml:space="preserve">  Toma esa espada, villano,</w:t>
      </w:r>
    </w:p>
    <w:p w14:paraId="2DD7BDE7" w14:textId="59466507" w:rsidR="003C6551" w:rsidRPr="00935810" w:rsidRDefault="003C6551" w:rsidP="003C6551">
      <w:pPr>
        <w:pStyle w:val="Verso"/>
      </w:pPr>
      <w:r w:rsidRPr="00935810">
        <w:tab/>
      </w:r>
      <w:r w:rsidRPr="00935810">
        <w:tab/>
      </w:r>
      <w:r w:rsidRPr="00935810">
        <w:tab/>
        <w:t>no por ti, sino por mí:</w:t>
      </w:r>
      <w:r w:rsidRPr="00935810">
        <w:tab/>
      </w:r>
      <w:r w:rsidRPr="00935810">
        <w:tab/>
      </w:r>
      <w:r w:rsidRPr="00935810">
        <w:tab/>
      </w:r>
      <w:r w:rsidRPr="00935810">
        <w:tab/>
      </w:r>
      <w:r w:rsidRPr="00935810">
        <w:tab/>
        <w:t xml:space="preserve">  </w:t>
      </w:r>
    </w:p>
    <w:p w14:paraId="489CFF90" w14:textId="77777777" w:rsidR="003C6551" w:rsidRPr="00935810" w:rsidRDefault="003C6551" w:rsidP="003C6551">
      <w:pPr>
        <w:pStyle w:val="Verso"/>
      </w:pPr>
      <w:r w:rsidRPr="00935810">
        <w:tab/>
      </w:r>
      <w:r w:rsidRPr="00935810">
        <w:tab/>
      </w:r>
      <w:r w:rsidRPr="00935810">
        <w:tab/>
        <w:t>te quiero matar ansí,</w:t>
      </w:r>
    </w:p>
    <w:p w14:paraId="4A051D71" w14:textId="77777777" w:rsidR="003C6551" w:rsidRPr="00935810" w:rsidRDefault="003C6551" w:rsidP="003C6551">
      <w:pPr>
        <w:pStyle w:val="Verso"/>
      </w:pPr>
      <w:r w:rsidRPr="00935810">
        <w:tab/>
      </w:r>
      <w:r w:rsidRPr="00935810">
        <w:tab/>
      </w:r>
      <w:r w:rsidRPr="00935810">
        <w:tab/>
        <w:t>como hidalgo cortesano.</w:t>
      </w:r>
    </w:p>
    <w:p w14:paraId="641A7435" w14:textId="65E9039F" w:rsidR="00C900C0" w:rsidRPr="00C900C0" w:rsidRDefault="00C900C0" w:rsidP="00C900C0">
      <w:pPr>
        <w:pStyle w:val="Personaje"/>
      </w:pPr>
      <w:r w:rsidRPr="00C900C0">
        <w:t>Silverio</w:t>
      </w:r>
    </w:p>
    <w:p w14:paraId="414741A1" w14:textId="3CEB3BF4" w:rsidR="003C6551" w:rsidRPr="00935810" w:rsidRDefault="003C6551" w:rsidP="003C6551">
      <w:pPr>
        <w:pStyle w:val="Verso"/>
      </w:pPr>
      <w:r w:rsidRPr="00935810">
        <w:tab/>
      </w:r>
      <w:r w:rsidRPr="00935810">
        <w:tab/>
        <w:t xml:space="preserve">  </w:t>
      </w:r>
      <w:r w:rsidR="00C900C0">
        <w:t xml:space="preserve">            </w:t>
      </w:r>
      <w:r w:rsidRPr="00935810">
        <w:t>Que no soltaré el bastón,</w:t>
      </w:r>
    </w:p>
    <w:p w14:paraId="65ADA590" w14:textId="77777777" w:rsidR="003C6551" w:rsidRPr="00935810" w:rsidRDefault="003C6551" w:rsidP="003C6551">
      <w:pPr>
        <w:pStyle w:val="Verso"/>
      </w:pPr>
      <w:r w:rsidRPr="00935810">
        <w:tab/>
      </w:r>
      <w:r w:rsidRPr="00935810">
        <w:tab/>
      </w:r>
      <w:r w:rsidRPr="00935810">
        <w:tab/>
        <w:t>te aseguro, por la espada,</w:t>
      </w:r>
    </w:p>
    <w:p w14:paraId="51B56A9D" w14:textId="7C9E90DC" w:rsidR="003C6551" w:rsidRPr="00935810" w:rsidRDefault="003C6551" w:rsidP="003C6551">
      <w:pPr>
        <w:pStyle w:val="Verso"/>
      </w:pPr>
      <w:r w:rsidRPr="00935810">
        <w:tab/>
      </w:r>
      <w:r w:rsidRPr="00935810">
        <w:tab/>
      </w:r>
      <w:r w:rsidRPr="00935810">
        <w:tab/>
        <w:t>andemos a la puñada</w:t>
      </w:r>
      <w:r w:rsidRPr="00935810">
        <w:tab/>
      </w:r>
      <w:r w:rsidRPr="00935810">
        <w:tab/>
      </w:r>
      <w:r w:rsidRPr="00935810">
        <w:tab/>
      </w:r>
      <w:r w:rsidRPr="00935810">
        <w:tab/>
      </w:r>
      <w:r w:rsidRPr="00935810">
        <w:tab/>
        <w:t xml:space="preserve">  </w:t>
      </w:r>
    </w:p>
    <w:p w14:paraId="37C7F90E" w14:textId="77777777" w:rsidR="003C6551" w:rsidRPr="00935810" w:rsidRDefault="003C6551" w:rsidP="003C6551">
      <w:pPr>
        <w:pStyle w:val="Verso"/>
      </w:pPr>
      <w:r w:rsidRPr="00935810">
        <w:tab/>
      </w:r>
      <w:r w:rsidRPr="00935810">
        <w:tab/>
      </w:r>
      <w:r w:rsidRPr="00935810">
        <w:tab/>
        <w:t>si te basta el corazón.</w:t>
      </w:r>
    </w:p>
    <w:p w14:paraId="0DAA56C5" w14:textId="77777777" w:rsidR="003C6551" w:rsidRPr="00935810" w:rsidRDefault="003C6551" w:rsidP="003C6551">
      <w:pPr>
        <w:pStyle w:val="Verso"/>
      </w:pPr>
      <w:r w:rsidRPr="00935810">
        <w:tab/>
      </w:r>
      <w:r w:rsidRPr="00935810">
        <w:tab/>
      </w:r>
      <w:r w:rsidRPr="00935810">
        <w:tab/>
        <w:t xml:space="preserve">  Poco de tus fuerzas fías.</w:t>
      </w:r>
    </w:p>
    <w:p w14:paraId="52D8AC65" w14:textId="5D5A8A96" w:rsidR="00C900C0" w:rsidRPr="00C900C0" w:rsidRDefault="00C900C0" w:rsidP="00C900C0">
      <w:pPr>
        <w:pStyle w:val="Personaje"/>
      </w:pPr>
      <w:r w:rsidRPr="00C900C0">
        <w:t>Nuño</w:t>
      </w:r>
    </w:p>
    <w:p w14:paraId="5ACF7E62" w14:textId="06FA7EA1" w:rsidR="003C6551" w:rsidRPr="00935810" w:rsidRDefault="003C6551" w:rsidP="003C6551">
      <w:pPr>
        <w:pStyle w:val="Verso"/>
      </w:pPr>
      <w:r w:rsidRPr="00935810">
        <w:tab/>
      </w:r>
      <w:r w:rsidRPr="00935810">
        <w:tab/>
      </w:r>
      <w:r w:rsidRPr="00935810">
        <w:tab/>
        <w:t>Sí fío, pero repara</w:t>
      </w:r>
    </w:p>
    <w:p w14:paraId="653065FE" w14:textId="77777777" w:rsidR="003C6551" w:rsidRPr="00935810" w:rsidRDefault="003C6551" w:rsidP="003C6551">
      <w:pPr>
        <w:pStyle w:val="Verso"/>
      </w:pPr>
      <w:r w:rsidRPr="00935810">
        <w:tab/>
      </w:r>
      <w:r w:rsidRPr="00935810">
        <w:tab/>
      </w:r>
      <w:r w:rsidRPr="00935810">
        <w:tab/>
        <w:t>que no ha de tocar mi cara</w:t>
      </w:r>
    </w:p>
    <w:p w14:paraId="0CC5ACCD" w14:textId="6A284786" w:rsidR="003C6551" w:rsidRPr="00935810" w:rsidRDefault="003C6551" w:rsidP="003C6551">
      <w:pPr>
        <w:pStyle w:val="Verso"/>
      </w:pPr>
      <w:r w:rsidRPr="00935810">
        <w:tab/>
      </w:r>
      <w:r w:rsidRPr="00935810">
        <w:tab/>
      </w:r>
      <w:r w:rsidRPr="00935810">
        <w:tab/>
        <w:t>hombre nacido en mis días.</w:t>
      </w:r>
      <w:r w:rsidRPr="00935810">
        <w:tab/>
      </w:r>
      <w:r w:rsidRPr="00935810">
        <w:tab/>
      </w:r>
      <w:r w:rsidRPr="00935810">
        <w:tab/>
      </w:r>
      <w:r w:rsidRPr="00935810">
        <w:tab/>
        <w:t xml:space="preserve">  </w:t>
      </w:r>
    </w:p>
    <w:p w14:paraId="1682DAB0" w14:textId="77777777" w:rsidR="003C6551" w:rsidRPr="00935810" w:rsidRDefault="003C6551" w:rsidP="003C6551">
      <w:pPr>
        <w:pStyle w:val="Verso"/>
      </w:pPr>
      <w:r w:rsidRPr="00935810">
        <w:tab/>
      </w:r>
      <w:r w:rsidRPr="00935810">
        <w:tab/>
      </w:r>
      <w:r w:rsidRPr="00935810">
        <w:tab/>
        <w:t xml:space="preserve">  Alza la espada del suelo</w:t>
      </w:r>
    </w:p>
    <w:p w14:paraId="350C5DD7" w14:textId="77777777" w:rsidR="003C6551" w:rsidRPr="00935810" w:rsidRDefault="003C6551" w:rsidP="006B150A">
      <w:pPr>
        <w:pStyle w:val="Partidoincial"/>
      </w:pPr>
      <w:r w:rsidRPr="00935810">
        <w:tab/>
      </w:r>
      <w:r w:rsidRPr="00935810">
        <w:tab/>
      </w:r>
      <w:r w:rsidRPr="00935810">
        <w:tab/>
        <w:t xml:space="preserve">o </w:t>
      </w:r>
      <w:proofErr w:type="spellStart"/>
      <w:r w:rsidRPr="00935810">
        <w:t>matarete</w:t>
      </w:r>
      <w:proofErr w:type="spellEnd"/>
      <w:r w:rsidRPr="00935810">
        <w:t xml:space="preserve">. </w:t>
      </w:r>
    </w:p>
    <w:p w14:paraId="101FED67" w14:textId="33E33B25" w:rsidR="00C900C0" w:rsidRPr="00C900C0" w:rsidRDefault="00C900C0" w:rsidP="00C900C0">
      <w:pPr>
        <w:pStyle w:val="Personaje"/>
      </w:pPr>
      <w:r w:rsidRPr="00C900C0">
        <w:t>Silverio</w:t>
      </w:r>
    </w:p>
    <w:p w14:paraId="55772775" w14:textId="7267B0EB" w:rsidR="003C6551" w:rsidRPr="00935810" w:rsidRDefault="003C6551" w:rsidP="008445D2">
      <w:pPr>
        <w:pStyle w:val="Partidofinal"/>
      </w:pPr>
      <w:r w:rsidRPr="00935810">
        <w:tab/>
      </w:r>
      <w:r w:rsidRPr="00935810">
        <w:tab/>
      </w:r>
      <w:r w:rsidRPr="00935810">
        <w:tab/>
        <w:t xml:space="preserve">       A ver, ¡llega!   </w:t>
      </w:r>
      <w:r w:rsidRPr="00935810">
        <w:tab/>
      </w:r>
      <w:r w:rsidRPr="00935810">
        <w:tab/>
      </w:r>
      <w:r w:rsidRPr="00935810">
        <w:tab/>
      </w:r>
    </w:p>
    <w:p w14:paraId="2258E288" w14:textId="27047E22" w:rsidR="003C6551" w:rsidRPr="00935810" w:rsidRDefault="003C6551" w:rsidP="008445D2">
      <w:pPr>
        <w:pStyle w:val="Acot"/>
      </w:pPr>
      <w:r w:rsidRPr="00935810">
        <w:t xml:space="preserve">Salgan </w:t>
      </w:r>
      <w:proofErr w:type="spellStart"/>
      <w:r w:rsidRPr="00935810">
        <w:t>Nise</w:t>
      </w:r>
      <w:proofErr w:type="spellEnd"/>
      <w:r w:rsidRPr="00935810">
        <w:t xml:space="preserve">, Bato y </w:t>
      </w:r>
      <w:proofErr w:type="spellStart"/>
      <w:r w:rsidRPr="00935810">
        <w:t>Lucindo</w:t>
      </w:r>
      <w:proofErr w:type="spellEnd"/>
      <w:r w:rsidRPr="00935810">
        <w:t xml:space="preserve">. Póngase </w:t>
      </w:r>
      <w:proofErr w:type="spellStart"/>
      <w:r w:rsidRPr="00935810">
        <w:t>Nise</w:t>
      </w:r>
      <w:proofErr w:type="spellEnd"/>
      <w:r w:rsidRPr="00935810">
        <w:t xml:space="preserve"> en medio, y los demás, luego</w:t>
      </w:r>
    </w:p>
    <w:p w14:paraId="0EC8EDF8" w14:textId="4D5DF6F2" w:rsidR="00C900C0" w:rsidRPr="00C900C0" w:rsidRDefault="00C900C0" w:rsidP="00C900C0">
      <w:pPr>
        <w:pStyle w:val="Personaje"/>
      </w:pPr>
      <w:proofErr w:type="spellStart"/>
      <w:r w:rsidRPr="00C900C0">
        <w:t>Nise</w:t>
      </w:r>
      <w:proofErr w:type="spellEnd"/>
    </w:p>
    <w:p w14:paraId="46F743A3" w14:textId="592C2D0B" w:rsidR="003C6551" w:rsidRPr="00935810" w:rsidRDefault="003C6551" w:rsidP="003C6551">
      <w:pPr>
        <w:pStyle w:val="Verso"/>
      </w:pPr>
      <w:r w:rsidRPr="00935810">
        <w:tab/>
      </w:r>
      <w:r w:rsidRPr="00935810">
        <w:tab/>
      </w:r>
      <w:r w:rsidRPr="00935810">
        <w:tab/>
        <w:t>¿Qué desatino te ciega?</w:t>
      </w:r>
    </w:p>
    <w:p w14:paraId="04A38ED1" w14:textId="11AAA093" w:rsidR="00C900C0" w:rsidRPr="00C900C0" w:rsidRDefault="00C900C0" w:rsidP="00C900C0">
      <w:pPr>
        <w:pStyle w:val="Personaje"/>
      </w:pPr>
      <w:r w:rsidRPr="00C900C0">
        <w:t>Nuño</w:t>
      </w:r>
    </w:p>
    <w:p w14:paraId="16EAA1F4" w14:textId="6478AD77" w:rsidR="003C6551" w:rsidRPr="00935810" w:rsidRDefault="003C6551" w:rsidP="003C6551">
      <w:pPr>
        <w:pStyle w:val="Verso"/>
      </w:pPr>
      <w:r w:rsidRPr="00935810">
        <w:tab/>
      </w:r>
      <w:r w:rsidRPr="00935810">
        <w:tab/>
      </w:r>
      <w:r w:rsidRPr="00935810">
        <w:tab/>
        <w:t>Vino en tu favor el cielo.</w:t>
      </w:r>
    </w:p>
    <w:p w14:paraId="42DDAB40" w14:textId="4CFF7FE7" w:rsidR="00C900C0" w:rsidRPr="00C900C0" w:rsidRDefault="00C900C0" w:rsidP="00C900C0">
      <w:pPr>
        <w:pStyle w:val="Personaje"/>
      </w:pPr>
      <w:r w:rsidRPr="00C900C0">
        <w:t>Bato</w:t>
      </w:r>
    </w:p>
    <w:p w14:paraId="4253CA08" w14:textId="45615A9A" w:rsidR="003C6551" w:rsidRPr="00935810" w:rsidRDefault="003C6551" w:rsidP="003C6551">
      <w:pPr>
        <w:pStyle w:val="Verso"/>
      </w:pPr>
      <w:r w:rsidRPr="00935810">
        <w:tab/>
      </w:r>
      <w:r w:rsidRPr="00935810">
        <w:tab/>
      </w:r>
      <w:r w:rsidRPr="00935810">
        <w:tab/>
        <w:t xml:space="preserve">  Teneos enhoramala.</w:t>
      </w:r>
      <w:r w:rsidRPr="00935810">
        <w:tab/>
      </w:r>
      <w:r w:rsidRPr="00935810">
        <w:tab/>
      </w:r>
      <w:r w:rsidRPr="00935810">
        <w:tab/>
      </w:r>
      <w:r w:rsidRPr="00935810">
        <w:tab/>
      </w:r>
      <w:r w:rsidRPr="00935810">
        <w:tab/>
        <w:t xml:space="preserve">  </w:t>
      </w:r>
    </w:p>
    <w:p w14:paraId="6E9C863C" w14:textId="05D696B9" w:rsidR="00C900C0" w:rsidRPr="00C900C0" w:rsidRDefault="00C900C0" w:rsidP="00C900C0">
      <w:pPr>
        <w:pStyle w:val="Personaje"/>
      </w:pPr>
      <w:proofErr w:type="spellStart"/>
      <w:r w:rsidRPr="00C900C0">
        <w:t>Lucindo</w:t>
      </w:r>
      <w:proofErr w:type="spellEnd"/>
    </w:p>
    <w:p w14:paraId="237A7E2F" w14:textId="2E8CB1E1" w:rsidR="003C6551" w:rsidRPr="00935810" w:rsidRDefault="003C6551" w:rsidP="003C6551">
      <w:pPr>
        <w:pStyle w:val="Verso"/>
      </w:pPr>
      <w:r w:rsidRPr="00935810">
        <w:tab/>
      </w:r>
      <w:r w:rsidRPr="00935810">
        <w:tab/>
      </w:r>
      <w:r w:rsidR="00C900C0">
        <w:t xml:space="preserve">            </w:t>
      </w:r>
      <w:r w:rsidRPr="00935810">
        <w:t>¿Espada, Nuño?, ¿eso más?</w:t>
      </w:r>
    </w:p>
    <w:p w14:paraId="6CA81E1A" w14:textId="0897CEF3" w:rsidR="00C900C0" w:rsidRPr="00C900C0" w:rsidRDefault="00C900C0" w:rsidP="00C900C0">
      <w:pPr>
        <w:pStyle w:val="Personaje"/>
      </w:pPr>
      <w:proofErr w:type="spellStart"/>
      <w:r w:rsidRPr="00C900C0">
        <w:t>Nise</w:t>
      </w:r>
      <w:proofErr w:type="spellEnd"/>
    </w:p>
    <w:p w14:paraId="2D478C6B" w14:textId="335C07E8" w:rsidR="003C6551" w:rsidRPr="00935810" w:rsidRDefault="003C6551" w:rsidP="003C6551">
      <w:pPr>
        <w:pStyle w:val="Verso"/>
      </w:pPr>
      <w:r w:rsidRPr="00935810">
        <w:tab/>
      </w:r>
      <w:r w:rsidRPr="00935810">
        <w:tab/>
      </w:r>
      <w:r w:rsidRPr="00935810">
        <w:tab/>
        <w:t>¿Estos disgustos me das?</w:t>
      </w:r>
    </w:p>
    <w:p w14:paraId="35E2AFA9" w14:textId="5479BCF0" w:rsidR="00C900C0" w:rsidRPr="00C900C0" w:rsidRDefault="00C900C0" w:rsidP="00C900C0">
      <w:pPr>
        <w:pStyle w:val="Personaje"/>
      </w:pPr>
      <w:r w:rsidRPr="00C900C0">
        <w:t>Nuño</w:t>
      </w:r>
    </w:p>
    <w:p w14:paraId="10EC271B" w14:textId="19B745FB" w:rsidR="003C6551" w:rsidRPr="00935810" w:rsidRDefault="003C6551" w:rsidP="008445D2">
      <w:pPr>
        <w:pStyle w:val="Verso"/>
      </w:pPr>
      <w:r w:rsidRPr="00935810">
        <w:tab/>
      </w:r>
      <w:r w:rsidRPr="00935810">
        <w:tab/>
      </w:r>
      <w:r w:rsidRPr="00935810">
        <w:tab/>
        <w:t>¡Nadie en quererte me iguala!</w:t>
      </w:r>
    </w:p>
    <w:p w14:paraId="2624968F" w14:textId="6753ECFB" w:rsidR="003C6551" w:rsidRPr="00935810" w:rsidRDefault="003C6551" w:rsidP="008445D2">
      <w:pPr>
        <w:pStyle w:val="Acot"/>
      </w:pPr>
      <w:r w:rsidRPr="00935810">
        <w:t>Salen Mendo, labrador, y el conde don Sancho</w:t>
      </w:r>
    </w:p>
    <w:p w14:paraId="35ED5F73" w14:textId="6E737CAA" w:rsidR="00C900C0" w:rsidRPr="00C900C0" w:rsidRDefault="00C900C0" w:rsidP="00C900C0">
      <w:pPr>
        <w:pStyle w:val="Personaje"/>
      </w:pPr>
      <w:r w:rsidRPr="00C900C0">
        <w:t>Mendo</w:t>
      </w:r>
    </w:p>
    <w:p w14:paraId="64B0A8B7" w14:textId="606846B2" w:rsidR="003C6551" w:rsidRPr="00935810" w:rsidRDefault="003C6551" w:rsidP="003C6551">
      <w:pPr>
        <w:pStyle w:val="Verso"/>
      </w:pPr>
      <w:r w:rsidRPr="00935810">
        <w:lastRenderedPageBreak/>
        <w:tab/>
      </w:r>
      <w:r w:rsidRPr="00935810">
        <w:tab/>
        <w:t xml:space="preserve">  </w:t>
      </w:r>
      <w:r w:rsidR="00C900C0">
        <w:t xml:space="preserve">           </w:t>
      </w:r>
      <w:r w:rsidRPr="00935810">
        <w:t>Aquí, pienso, le hallaréis.</w:t>
      </w:r>
    </w:p>
    <w:p w14:paraId="47C816F2" w14:textId="62251B60" w:rsidR="00C900C0" w:rsidRPr="00C900C0" w:rsidRDefault="00C900C0" w:rsidP="00C900C0">
      <w:pPr>
        <w:pStyle w:val="Personaje"/>
      </w:pPr>
      <w:r w:rsidRPr="00C900C0">
        <w:t>Nuño</w:t>
      </w:r>
    </w:p>
    <w:p w14:paraId="68455A3B" w14:textId="31B6AAED" w:rsidR="003C6551" w:rsidRPr="00935810" w:rsidRDefault="003C6551" w:rsidP="006B150A">
      <w:pPr>
        <w:pStyle w:val="Partidoincial"/>
      </w:pPr>
      <w:r w:rsidRPr="00935810">
        <w:tab/>
      </w:r>
      <w:r w:rsidRPr="00935810">
        <w:tab/>
      </w:r>
      <w:r w:rsidRPr="00935810">
        <w:tab/>
        <w:t xml:space="preserve">Mi amo, </w:t>
      </w:r>
      <w:proofErr w:type="spellStart"/>
      <w:r w:rsidRPr="00935810">
        <w:t>Nise</w:t>
      </w:r>
      <w:proofErr w:type="spellEnd"/>
      <w:r w:rsidRPr="00935810">
        <w:t xml:space="preserve">. </w:t>
      </w:r>
    </w:p>
    <w:p w14:paraId="7E46696A" w14:textId="6E471425" w:rsidR="00C900C0" w:rsidRPr="00C900C0" w:rsidRDefault="00C900C0" w:rsidP="00C900C0">
      <w:pPr>
        <w:pStyle w:val="Personaje"/>
      </w:pPr>
      <w:proofErr w:type="spellStart"/>
      <w:r w:rsidRPr="00C900C0">
        <w:t>Nise</w:t>
      </w:r>
      <w:proofErr w:type="spellEnd"/>
    </w:p>
    <w:p w14:paraId="47A37CE6" w14:textId="1A2AFD5C" w:rsidR="003C6551" w:rsidRPr="00935810" w:rsidRDefault="003C6551" w:rsidP="006B150A">
      <w:pPr>
        <w:pStyle w:val="Partidofinal"/>
      </w:pPr>
      <w:r w:rsidRPr="00935810">
        <w:tab/>
      </w:r>
      <w:r w:rsidRPr="00935810">
        <w:tab/>
      </w:r>
      <w:r w:rsidRPr="00935810">
        <w:tab/>
      </w:r>
      <w:r w:rsidRPr="00935810">
        <w:tab/>
      </w:r>
      <w:r w:rsidRPr="00935810">
        <w:tab/>
        <w:t xml:space="preserve"> ¡Qué de gente</w:t>
      </w:r>
      <w:r w:rsidRPr="00935810">
        <w:tab/>
      </w:r>
      <w:r w:rsidRPr="00935810">
        <w:tab/>
      </w:r>
      <w:r w:rsidRPr="00935810">
        <w:tab/>
      </w:r>
      <w:r w:rsidRPr="00935810">
        <w:tab/>
        <w:t xml:space="preserve">  </w:t>
      </w:r>
    </w:p>
    <w:p w14:paraId="65FB59DF" w14:textId="77777777" w:rsidR="003C6551" w:rsidRPr="00935810" w:rsidRDefault="003C6551" w:rsidP="003C6551">
      <w:pPr>
        <w:pStyle w:val="Verso"/>
      </w:pPr>
      <w:r w:rsidRPr="00935810">
        <w:tab/>
      </w:r>
      <w:r w:rsidRPr="00935810">
        <w:tab/>
      </w:r>
      <w:r w:rsidRPr="00935810">
        <w:tab/>
        <w:t>baja con él a la fuente!</w:t>
      </w:r>
    </w:p>
    <w:p w14:paraId="5C0A35A1" w14:textId="0EB84A9E" w:rsidR="00C900C0" w:rsidRPr="00C900C0" w:rsidRDefault="00C900C0" w:rsidP="00C900C0">
      <w:pPr>
        <w:pStyle w:val="Personaje"/>
      </w:pPr>
      <w:r w:rsidRPr="00C900C0">
        <w:t>Don Sancho</w:t>
      </w:r>
    </w:p>
    <w:p w14:paraId="76B3A370" w14:textId="257347F7" w:rsidR="003C6551" w:rsidRPr="00935810" w:rsidRDefault="003C6551" w:rsidP="003C6551">
      <w:pPr>
        <w:pStyle w:val="Verso"/>
      </w:pPr>
      <w:r w:rsidRPr="00935810">
        <w:tab/>
      </w:r>
      <w:r w:rsidRPr="00935810">
        <w:tab/>
      </w:r>
      <w:r w:rsidR="00C900C0">
        <w:t xml:space="preserve">           </w:t>
      </w:r>
      <w:r w:rsidRPr="00935810">
        <w:t xml:space="preserve">Todos en </w:t>
      </w:r>
      <w:proofErr w:type="gramStart"/>
      <w:r w:rsidRPr="00935810">
        <w:t>buen hora</w:t>
      </w:r>
      <w:proofErr w:type="gramEnd"/>
      <w:r w:rsidRPr="00935810">
        <w:t xml:space="preserve"> estéis.</w:t>
      </w:r>
      <w:r w:rsidRPr="00935810">
        <w:tab/>
      </w:r>
      <w:r w:rsidRPr="00935810">
        <w:tab/>
      </w:r>
    </w:p>
    <w:p w14:paraId="64920150" w14:textId="77777777" w:rsidR="003C6551" w:rsidRPr="00935810" w:rsidRDefault="003C6551" w:rsidP="003C6551">
      <w:pPr>
        <w:pStyle w:val="Verso"/>
      </w:pPr>
      <w:r w:rsidRPr="00935810">
        <w:tab/>
      </w:r>
      <w:r w:rsidRPr="00935810">
        <w:tab/>
      </w:r>
      <w:r w:rsidRPr="00935810">
        <w:tab/>
        <w:t xml:space="preserve">  ¿Quién es Nuño de vosotros?</w:t>
      </w:r>
    </w:p>
    <w:p w14:paraId="0147298E" w14:textId="2211E2B0" w:rsidR="00C900C0" w:rsidRPr="00C900C0" w:rsidRDefault="00C900C0" w:rsidP="00C900C0">
      <w:pPr>
        <w:pStyle w:val="Personaje"/>
      </w:pPr>
      <w:r w:rsidRPr="00C900C0">
        <w:t>Nuño</w:t>
      </w:r>
    </w:p>
    <w:p w14:paraId="50493D31" w14:textId="052BED9C" w:rsidR="003C6551" w:rsidRPr="00935810" w:rsidRDefault="003C6551" w:rsidP="006B150A">
      <w:pPr>
        <w:pStyle w:val="Partidoincial"/>
      </w:pPr>
      <w:r w:rsidRPr="00935810">
        <w:tab/>
      </w:r>
      <w:r w:rsidRPr="00935810">
        <w:tab/>
      </w:r>
      <w:r w:rsidRPr="00935810">
        <w:tab/>
        <w:t xml:space="preserve">Yo, señor. </w:t>
      </w:r>
    </w:p>
    <w:p w14:paraId="33489BEE" w14:textId="0392D09B" w:rsidR="00C900C0" w:rsidRPr="00C900C0" w:rsidRDefault="00C900C0" w:rsidP="00C900C0">
      <w:pPr>
        <w:pStyle w:val="Personaje"/>
      </w:pPr>
      <w:r w:rsidRPr="00C900C0">
        <w:t>Don Sancho</w:t>
      </w:r>
    </w:p>
    <w:p w14:paraId="24BD668E" w14:textId="59EB4F28" w:rsidR="003C6551" w:rsidRPr="00935810" w:rsidRDefault="003C6551" w:rsidP="006B150A">
      <w:pPr>
        <w:pStyle w:val="Partidofinal"/>
      </w:pPr>
      <w:r w:rsidRPr="00935810">
        <w:tab/>
      </w:r>
      <w:r w:rsidRPr="00935810">
        <w:tab/>
      </w:r>
      <w:r w:rsidRPr="00935810">
        <w:tab/>
        <w:t xml:space="preserve">      El Rey os llama.</w:t>
      </w:r>
    </w:p>
    <w:p w14:paraId="77B88246" w14:textId="7C6AB6BB" w:rsidR="00C900C0" w:rsidRPr="00C900C0" w:rsidRDefault="00C900C0" w:rsidP="00C900C0">
      <w:pPr>
        <w:pStyle w:val="Personaje"/>
      </w:pPr>
      <w:r w:rsidRPr="00C900C0">
        <w:t>Nuño</w:t>
      </w:r>
    </w:p>
    <w:p w14:paraId="111422B1" w14:textId="6ADB3CCD" w:rsidR="003C6551" w:rsidRPr="00935810" w:rsidRDefault="003C6551" w:rsidP="006B150A">
      <w:pPr>
        <w:pStyle w:val="Partidoincial"/>
      </w:pPr>
      <w:r w:rsidRPr="00935810">
        <w:tab/>
      </w:r>
      <w:r w:rsidRPr="00935810">
        <w:tab/>
      </w:r>
      <w:r w:rsidRPr="00935810">
        <w:tab/>
        <w:t>¿El Rey a mí?</w:t>
      </w:r>
    </w:p>
    <w:p w14:paraId="3A9F099F" w14:textId="0240F2AE" w:rsidR="00C900C0" w:rsidRPr="00C900C0" w:rsidRDefault="00C900C0" w:rsidP="00C900C0">
      <w:pPr>
        <w:pStyle w:val="Personaje"/>
      </w:pPr>
      <w:r w:rsidRPr="00C900C0">
        <w:t>Don Sancho</w:t>
      </w:r>
    </w:p>
    <w:p w14:paraId="4C839041" w14:textId="216417D2" w:rsidR="003C6551" w:rsidRPr="00935810" w:rsidRDefault="003C6551" w:rsidP="006B150A">
      <w:pPr>
        <w:pStyle w:val="Partidofinal"/>
      </w:pPr>
      <w:r w:rsidRPr="00935810">
        <w:tab/>
      </w:r>
      <w:r w:rsidRPr="00935810">
        <w:tab/>
      </w:r>
      <w:r w:rsidRPr="00935810">
        <w:tab/>
      </w:r>
      <w:r w:rsidRPr="00935810">
        <w:tab/>
      </w:r>
      <w:r w:rsidR="00C900C0">
        <w:t xml:space="preserve">         </w:t>
      </w:r>
      <w:r w:rsidRPr="00935810">
        <w:t>Sí, que os ama</w:t>
      </w:r>
      <w:r w:rsidRPr="00935810">
        <w:tab/>
      </w:r>
      <w:r w:rsidRPr="00935810">
        <w:tab/>
      </w:r>
      <w:r w:rsidRPr="00935810">
        <w:tab/>
      </w:r>
      <w:r w:rsidRPr="00935810">
        <w:tab/>
        <w:t xml:space="preserve">  </w:t>
      </w:r>
    </w:p>
    <w:p w14:paraId="6E41F10A" w14:textId="77777777" w:rsidR="003C6551" w:rsidRPr="00935810" w:rsidRDefault="003C6551" w:rsidP="003C6551">
      <w:pPr>
        <w:pStyle w:val="Verso"/>
      </w:pPr>
      <w:r w:rsidRPr="00935810">
        <w:tab/>
      </w:r>
      <w:r w:rsidRPr="00935810">
        <w:tab/>
      </w:r>
      <w:r w:rsidRPr="00935810">
        <w:tab/>
        <w:t>y que os iguala a nosotros:</w:t>
      </w:r>
    </w:p>
    <w:p w14:paraId="72C90E42" w14:textId="77777777" w:rsidR="003C6551" w:rsidRPr="00935810" w:rsidRDefault="003C6551" w:rsidP="003C6551">
      <w:pPr>
        <w:pStyle w:val="Verso"/>
      </w:pPr>
      <w:r w:rsidRPr="00935810">
        <w:tab/>
      </w:r>
      <w:r w:rsidRPr="00935810">
        <w:tab/>
      </w:r>
      <w:r w:rsidRPr="00935810">
        <w:tab/>
        <w:t xml:space="preserve">  los brazos, Nuño, me dad.</w:t>
      </w:r>
    </w:p>
    <w:p w14:paraId="2634DD1C" w14:textId="77777777" w:rsidR="003C6551" w:rsidRPr="00935810" w:rsidRDefault="003C6551" w:rsidP="003C6551">
      <w:pPr>
        <w:pStyle w:val="Verso"/>
      </w:pPr>
      <w:r w:rsidRPr="00935810">
        <w:tab/>
      </w:r>
      <w:r w:rsidRPr="00935810">
        <w:tab/>
      </w:r>
      <w:r w:rsidRPr="00935810">
        <w:tab/>
        <w:t>Mas llamaros me ha mandado</w:t>
      </w:r>
    </w:p>
    <w:p w14:paraId="55133AA3" w14:textId="77777777" w:rsidR="003C6551" w:rsidRPr="00935810" w:rsidRDefault="003C6551" w:rsidP="003C6551">
      <w:pPr>
        <w:pStyle w:val="Verso"/>
      </w:pPr>
      <w:r w:rsidRPr="00935810">
        <w:tab/>
      </w:r>
      <w:r w:rsidRPr="00935810">
        <w:tab/>
      </w:r>
      <w:r w:rsidRPr="00935810">
        <w:tab/>
        <w:t>el Rey «don Nuño de Prado».</w:t>
      </w:r>
    </w:p>
    <w:p w14:paraId="5DBD5348" w14:textId="6281A612" w:rsidR="003C6551" w:rsidRPr="00935810" w:rsidRDefault="003C6551" w:rsidP="003C6551">
      <w:pPr>
        <w:pStyle w:val="Verso"/>
      </w:pPr>
      <w:r w:rsidRPr="00935810">
        <w:tab/>
      </w:r>
      <w:r w:rsidRPr="00935810">
        <w:tab/>
      </w:r>
      <w:r w:rsidRPr="00935810">
        <w:tab/>
        <w:t>Venid luego a la ciudad,</w:t>
      </w:r>
      <w:r w:rsidRPr="00935810">
        <w:tab/>
      </w:r>
      <w:r w:rsidRPr="00935810">
        <w:tab/>
      </w:r>
      <w:r w:rsidRPr="00935810">
        <w:tab/>
      </w:r>
      <w:r w:rsidRPr="00935810">
        <w:tab/>
        <w:t xml:space="preserve">  </w:t>
      </w:r>
    </w:p>
    <w:p w14:paraId="4330E9B7" w14:textId="77777777" w:rsidR="003C6551" w:rsidRPr="00935810" w:rsidRDefault="003C6551" w:rsidP="003C6551">
      <w:pPr>
        <w:pStyle w:val="Verso"/>
      </w:pPr>
      <w:r w:rsidRPr="00935810">
        <w:tab/>
      </w:r>
      <w:r w:rsidRPr="00935810">
        <w:tab/>
      </w:r>
      <w:r w:rsidRPr="00935810">
        <w:tab/>
        <w:t xml:space="preserve">  que os aguarda y quiere ver.</w:t>
      </w:r>
    </w:p>
    <w:p w14:paraId="3349A417" w14:textId="2B28E4EB" w:rsidR="00C900C0" w:rsidRPr="00C900C0" w:rsidRDefault="00C900C0" w:rsidP="00C900C0">
      <w:pPr>
        <w:pStyle w:val="Personaje"/>
      </w:pPr>
      <w:r w:rsidRPr="00C900C0">
        <w:t>Nuño</w:t>
      </w:r>
    </w:p>
    <w:p w14:paraId="4682F549" w14:textId="4F34AFD0" w:rsidR="003C6551" w:rsidRPr="00935810" w:rsidRDefault="003C6551" w:rsidP="003C6551">
      <w:pPr>
        <w:pStyle w:val="Verso"/>
      </w:pPr>
      <w:r w:rsidRPr="00935810">
        <w:tab/>
      </w:r>
      <w:r w:rsidRPr="00935810">
        <w:tab/>
      </w:r>
      <w:r w:rsidRPr="00935810">
        <w:tab/>
        <w:t>¿A mí, señor?, ¿qué decís?</w:t>
      </w:r>
    </w:p>
    <w:p w14:paraId="3FBC75C4" w14:textId="3BFEB266" w:rsidR="00C900C0" w:rsidRPr="00C900C0" w:rsidRDefault="00C900C0" w:rsidP="00C900C0">
      <w:pPr>
        <w:pStyle w:val="Personaje"/>
      </w:pPr>
      <w:r w:rsidRPr="00C900C0">
        <w:t>Don Sancho</w:t>
      </w:r>
    </w:p>
    <w:p w14:paraId="2908C943" w14:textId="58895EF2" w:rsidR="003C6551" w:rsidRPr="00935810" w:rsidRDefault="003C6551" w:rsidP="003C6551">
      <w:pPr>
        <w:pStyle w:val="Verso"/>
      </w:pPr>
      <w:r w:rsidRPr="00935810">
        <w:tab/>
      </w:r>
      <w:r w:rsidRPr="00935810">
        <w:tab/>
      </w:r>
      <w:r w:rsidR="00C900C0">
        <w:t xml:space="preserve">            </w:t>
      </w:r>
      <w:r w:rsidRPr="00935810">
        <w:t xml:space="preserve">Don Nuño, </w:t>
      </w:r>
      <w:proofErr w:type="spellStart"/>
      <w:r w:rsidRPr="00935810">
        <w:t>aquesto</w:t>
      </w:r>
      <w:proofErr w:type="spellEnd"/>
      <w:r w:rsidRPr="00935810">
        <w:t xml:space="preserve"> que oís,</w:t>
      </w:r>
    </w:p>
    <w:p w14:paraId="42EECF0A" w14:textId="5E899CBB" w:rsidR="00C900C0" w:rsidRPr="00C900C0" w:rsidRDefault="00C900C0" w:rsidP="00C900C0">
      <w:pPr>
        <w:pStyle w:val="Personaje"/>
      </w:pPr>
      <w:r w:rsidRPr="00C900C0">
        <w:t>Nuño</w:t>
      </w:r>
    </w:p>
    <w:p w14:paraId="511DDDB7" w14:textId="0E288123" w:rsidR="003C6551" w:rsidRPr="00935810" w:rsidRDefault="003C6551" w:rsidP="006B150A">
      <w:pPr>
        <w:pStyle w:val="Partidoincial"/>
      </w:pPr>
      <w:r w:rsidRPr="00935810">
        <w:tab/>
      </w:r>
      <w:r w:rsidRPr="00935810">
        <w:tab/>
      </w:r>
      <w:r w:rsidRPr="00935810">
        <w:tab/>
        <w:t xml:space="preserve">¿«Don Nuño»? </w:t>
      </w:r>
    </w:p>
    <w:p w14:paraId="681B3B8E" w14:textId="77C893B8" w:rsidR="00C900C0" w:rsidRPr="00C900C0" w:rsidRDefault="00C900C0" w:rsidP="00C900C0">
      <w:pPr>
        <w:pStyle w:val="Personaje"/>
      </w:pPr>
      <w:r w:rsidRPr="00C900C0">
        <w:t>Mendo</w:t>
      </w:r>
    </w:p>
    <w:p w14:paraId="01CF8F2C" w14:textId="088581B4" w:rsidR="003C6551" w:rsidRPr="00935810" w:rsidRDefault="003C6551" w:rsidP="006B150A">
      <w:pPr>
        <w:pStyle w:val="Partidofinal"/>
      </w:pPr>
      <w:r w:rsidRPr="00935810">
        <w:tab/>
      </w:r>
      <w:r w:rsidRPr="00935810">
        <w:tab/>
      </w:r>
      <w:r w:rsidRPr="00935810">
        <w:tab/>
      </w:r>
      <w:r w:rsidRPr="00935810">
        <w:tab/>
      </w:r>
      <w:r w:rsidR="00C900C0">
        <w:t xml:space="preserve">          </w:t>
      </w:r>
      <w:r w:rsidRPr="00935810">
        <w:t xml:space="preserve"> Bien puede ser,</w:t>
      </w:r>
    </w:p>
    <w:p w14:paraId="12B44EB9" w14:textId="22CCFAC0" w:rsidR="003C6551" w:rsidRPr="00935810" w:rsidRDefault="003C6551" w:rsidP="003C6551">
      <w:pPr>
        <w:pStyle w:val="Verso"/>
      </w:pPr>
      <w:r w:rsidRPr="00935810">
        <w:tab/>
      </w:r>
      <w:r w:rsidRPr="00935810">
        <w:tab/>
      </w:r>
      <w:r w:rsidRPr="00935810">
        <w:tab/>
        <w:t xml:space="preserve">  que si el principio supieses</w:t>
      </w:r>
      <w:r w:rsidRPr="00935810">
        <w:tab/>
      </w:r>
      <w:r w:rsidRPr="00935810">
        <w:tab/>
      </w:r>
      <w:r w:rsidRPr="00935810">
        <w:tab/>
      </w:r>
      <w:r w:rsidRPr="00935810">
        <w:tab/>
        <w:t xml:space="preserve">  </w:t>
      </w:r>
    </w:p>
    <w:p w14:paraId="2A3CCA7B" w14:textId="77777777" w:rsidR="003C6551" w:rsidRPr="00935810" w:rsidRDefault="003C6551" w:rsidP="003C6551">
      <w:pPr>
        <w:pStyle w:val="Verso"/>
      </w:pPr>
      <w:r w:rsidRPr="00935810">
        <w:tab/>
      </w:r>
      <w:r w:rsidRPr="00935810">
        <w:tab/>
      </w:r>
      <w:r w:rsidRPr="00935810">
        <w:tab/>
        <w:t>de tu vida… Es milagroso,</w:t>
      </w:r>
    </w:p>
    <w:p w14:paraId="79308ECC" w14:textId="77777777" w:rsidR="003C6551" w:rsidRPr="00935810" w:rsidRDefault="003C6551" w:rsidP="003C6551">
      <w:pPr>
        <w:pStyle w:val="Verso"/>
      </w:pPr>
      <w:r w:rsidRPr="00935810">
        <w:tab/>
      </w:r>
      <w:r w:rsidRPr="00935810">
        <w:tab/>
      </w:r>
      <w:r w:rsidRPr="00935810">
        <w:tab/>
        <w:t>y ansí parece forzoso</w:t>
      </w:r>
    </w:p>
    <w:p w14:paraId="56E31833" w14:textId="77777777" w:rsidR="003C6551" w:rsidRPr="00935810" w:rsidRDefault="003C6551" w:rsidP="003C6551">
      <w:pPr>
        <w:pStyle w:val="Verso"/>
      </w:pPr>
      <w:r w:rsidRPr="00935810">
        <w:tab/>
      </w:r>
      <w:r w:rsidRPr="00935810">
        <w:tab/>
      </w:r>
      <w:r w:rsidRPr="00935810">
        <w:tab/>
        <w:t>que el fin, don Nuño, tuvieses.</w:t>
      </w:r>
    </w:p>
    <w:p w14:paraId="197FEAB5" w14:textId="5B5BD634" w:rsidR="00C900C0" w:rsidRPr="00C900C0" w:rsidRDefault="00C900C0" w:rsidP="00C900C0">
      <w:pPr>
        <w:pStyle w:val="Personaje"/>
      </w:pPr>
      <w:r w:rsidRPr="00C900C0">
        <w:lastRenderedPageBreak/>
        <w:t>Nuño</w:t>
      </w:r>
    </w:p>
    <w:p w14:paraId="6124528A" w14:textId="14E7BE65" w:rsidR="003C6551" w:rsidRPr="00935810" w:rsidRDefault="003C6551" w:rsidP="003C6551">
      <w:pPr>
        <w:pStyle w:val="Verso"/>
      </w:pPr>
      <w:r w:rsidRPr="00935810">
        <w:tab/>
      </w:r>
      <w:r w:rsidRPr="00935810">
        <w:tab/>
      </w:r>
      <w:r w:rsidRPr="00935810">
        <w:tab/>
        <w:t xml:space="preserve">  ¿Vos «don Nuño» me llamáis?</w:t>
      </w:r>
    </w:p>
    <w:p w14:paraId="4C28D067" w14:textId="54CFEA31" w:rsidR="00C900C0" w:rsidRPr="00C900C0" w:rsidRDefault="00C900C0" w:rsidP="00C900C0">
      <w:pPr>
        <w:pStyle w:val="Personaje"/>
      </w:pPr>
      <w:r w:rsidRPr="00C900C0">
        <w:t>Mendo</w:t>
      </w:r>
    </w:p>
    <w:p w14:paraId="497F5532" w14:textId="631E2F2A" w:rsidR="003C6551" w:rsidRPr="00935810" w:rsidRDefault="003C6551" w:rsidP="003C6551">
      <w:pPr>
        <w:pStyle w:val="Verso"/>
      </w:pPr>
      <w:r w:rsidRPr="00935810">
        <w:tab/>
      </w:r>
      <w:r w:rsidRPr="00935810">
        <w:tab/>
      </w:r>
      <w:r w:rsidR="00C900C0">
        <w:t xml:space="preserve">            </w:t>
      </w:r>
      <w:r w:rsidRPr="00935810">
        <w:t>Yo te llamo como el Rey.</w:t>
      </w:r>
      <w:r w:rsidRPr="00935810">
        <w:tab/>
      </w:r>
      <w:r w:rsidRPr="00935810">
        <w:tab/>
        <w:t xml:space="preserve"> </w:t>
      </w:r>
      <w:r w:rsidRPr="00935810">
        <w:tab/>
      </w:r>
      <w:r w:rsidRPr="00935810">
        <w:tab/>
        <w:t xml:space="preserve">  </w:t>
      </w:r>
    </w:p>
    <w:p w14:paraId="51AC5CF9" w14:textId="5C77A009" w:rsidR="00C900C0" w:rsidRPr="00C900C0" w:rsidRDefault="00C900C0" w:rsidP="00C900C0">
      <w:pPr>
        <w:pStyle w:val="Personaje"/>
      </w:pPr>
      <w:r w:rsidRPr="00C900C0">
        <w:t>Don Sancho</w:t>
      </w:r>
    </w:p>
    <w:p w14:paraId="34F42992" w14:textId="2B0F582C" w:rsidR="003C6551" w:rsidRPr="00935810" w:rsidRDefault="003C6551" w:rsidP="003C6551">
      <w:pPr>
        <w:pStyle w:val="Verso"/>
      </w:pPr>
      <w:r w:rsidRPr="00935810">
        <w:tab/>
      </w:r>
      <w:r w:rsidRPr="00935810">
        <w:tab/>
      </w:r>
      <w:r w:rsidR="00C900C0">
        <w:t xml:space="preserve">            </w:t>
      </w:r>
      <w:r w:rsidRPr="00935810">
        <w:t>Mirad que es hidalga ley</w:t>
      </w:r>
    </w:p>
    <w:p w14:paraId="15EB87AE" w14:textId="77777777" w:rsidR="003C6551" w:rsidRPr="00935810" w:rsidRDefault="003C6551" w:rsidP="003C6551">
      <w:pPr>
        <w:pStyle w:val="Verso"/>
      </w:pPr>
      <w:r w:rsidRPr="00935810">
        <w:tab/>
      </w:r>
      <w:r w:rsidRPr="00935810">
        <w:tab/>
      </w:r>
      <w:r w:rsidRPr="00935810">
        <w:tab/>
      </w:r>
      <w:proofErr w:type="gramStart"/>
      <w:r w:rsidRPr="00935810">
        <w:t>que</w:t>
      </w:r>
      <w:proofErr w:type="gramEnd"/>
      <w:r w:rsidRPr="00935810">
        <w:t xml:space="preserve"> al Rey, don Nuño, sirváis.</w:t>
      </w:r>
    </w:p>
    <w:p w14:paraId="07C0D630" w14:textId="77777777" w:rsidR="003C6551" w:rsidRPr="00935810" w:rsidRDefault="003C6551" w:rsidP="003C6551">
      <w:pPr>
        <w:pStyle w:val="Verso"/>
      </w:pPr>
      <w:r w:rsidRPr="00935810">
        <w:tab/>
      </w:r>
      <w:r w:rsidRPr="00935810">
        <w:tab/>
      </w:r>
      <w:r w:rsidRPr="00935810">
        <w:tab/>
        <w:t xml:space="preserve">  No me detengáis aquí.</w:t>
      </w:r>
    </w:p>
    <w:p w14:paraId="289ED496" w14:textId="704E4D17" w:rsidR="00C900C0" w:rsidRPr="00C900C0" w:rsidRDefault="00C900C0" w:rsidP="00C900C0">
      <w:pPr>
        <w:pStyle w:val="Personaje"/>
      </w:pPr>
      <w:r w:rsidRPr="00C900C0">
        <w:t>Nuño</w:t>
      </w:r>
    </w:p>
    <w:p w14:paraId="0BE596DA" w14:textId="2F534585" w:rsidR="003C6551" w:rsidRPr="00935810" w:rsidRDefault="003C6551" w:rsidP="003C6551">
      <w:pPr>
        <w:pStyle w:val="Verso"/>
      </w:pPr>
      <w:r w:rsidRPr="00935810">
        <w:tab/>
      </w:r>
      <w:r w:rsidRPr="00935810">
        <w:tab/>
      </w:r>
      <w:r w:rsidRPr="00935810">
        <w:tab/>
        <w:t>Mi ropa habré menester.</w:t>
      </w:r>
    </w:p>
    <w:p w14:paraId="20B66DBF" w14:textId="119CF3BC" w:rsidR="00C900C0" w:rsidRPr="00C900C0" w:rsidRDefault="00C900C0" w:rsidP="00C900C0">
      <w:pPr>
        <w:pStyle w:val="Personaje"/>
      </w:pPr>
      <w:r w:rsidRPr="00C900C0">
        <w:t>Don Sancho</w:t>
      </w:r>
    </w:p>
    <w:p w14:paraId="01D8F181" w14:textId="2B6E2400" w:rsidR="003C6551" w:rsidRPr="00935810" w:rsidRDefault="003C6551" w:rsidP="003C6551">
      <w:pPr>
        <w:pStyle w:val="Verso"/>
      </w:pPr>
      <w:r w:rsidRPr="00935810">
        <w:tab/>
      </w:r>
      <w:r w:rsidRPr="00935810">
        <w:tab/>
      </w:r>
      <w:r w:rsidR="00C900C0">
        <w:t xml:space="preserve">           </w:t>
      </w:r>
      <w:r w:rsidRPr="00935810">
        <w:t>Antes no, pues ha de ser</w:t>
      </w:r>
      <w:r w:rsidRPr="00935810">
        <w:tab/>
      </w:r>
      <w:r w:rsidRPr="00935810">
        <w:tab/>
      </w:r>
      <w:r w:rsidRPr="00935810">
        <w:tab/>
      </w:r>
      <w:r w:rsidRPr="00935810">
        <w:tab/>
        <w:t xml:space="preserve">  </w:t>
      </w:r>
    </w:p>
    <w:p w14:paraId="7AB5A033" w14:textId="77777777" w:rsidR="003C6551" w:rsidRPr="00935810" w:rsidRDefault="003C6551" w:rsidP="006B150A">
      <w:pPr>
        <w:pStyle w:val="Partidoincial"/>
      </w:pPr>
      <w:r w:rsidRPr="00935810">
        <w:tab/>
      </w:r>
      <w:r w:rsidRPr="00935810">
        <w:tab/>
      </w:r>
      <w:r w:rsidRPr="00935810">
        <w:tab/>
        <w:t xml:space="preserve">diferente. </w:t>
      </w:r>
    </w:p>
    <w:p w14:paraId="7E6F1EDD" w14:textId="08000DC8" w:rsidR="00C900C0" w:rsidRPr="00C900C0" w:rsidRDefault="00C900C0" w:rsidP="00C900C0">
      <w:pPr>
        <w:pStyle w:val="Personaje"/>
      </w:pPr>
      <w:r w:rsidRPr="00C900C0">
        <w:t>Nuño</w:t>
      </w:r>
    </w:p>
    <w:p w14:paraId="24CFC988" w14:textId="63F66435" w:rsidR="003C6551" w:rsidRPr="00935810" w:rsidRDefault="003C6551" w:rsidP="006B150A">
      <w:pPr>
        <w:pStyle w:val="Partidofinal"/>
      </w:pPr>
      <w:r w:rsidRPr="00935810">
        <w:tab/>
      </w:r>
      <w:r w:rsidRPr="00935810">
        <w:tab/>
      </w:r>
      <w:r w:rsidRPr="00935810">
        <w:tab/>
      </w:r>
      <w:r w:rsidRPr="00935810">
        <w:tab/>
        <w:t xml:space="preserve">     ¿Cómo ansí?</w:t>
      </w:r>
    </w:p>
    <w:p w14:paraId="697AE5B4" w14:textId="2ACB287F" w:rsidR="00C900C0" w:rsidRPr="00C900C0" w:rsidRDefault="00C900C0" w:rsidP="00C900C0">
      <w:pPr>
        <w:pStyle w:val="Personaje"/>
      </w:pPr>
      <w:r w:rsidRPr="00C900C0">
        <w:t>Don Sancho</w:t>
      </w:r>
    </w:p>
    <w:p w14:paraId="52731A55" w14:textId="52430A5E" w:rsidR="003C6551" w:rsidRPr="00935810" w:rsidRDefault="003C6551" w:rsidP="003C6551">
      <w:pPr>
        <w:pStyle w:val="Verso"/>
      </w:pPr>
      <w:r w:rsidRPr="00935810">
        <w:tab/>
      </w:r>
      <w:r w:rsidRPr="00935810">
        <w:tab/>
        <w:t xml:space="preserve">  </w:t>
      </w:r>
      <w:r w:rsidR="00C900C0">
        <w:t xml:space="preserve">         </w:t>
      </w:r>
      <w:r w:rsidRPr="00935810">
        <w:t>Venid y sabréis de espacio</w:t>
      </w:r>
    </w:p>
    <w:p w14:paraId="24C60400" w14:textId="77777777" w:rsidR="003C6551" w:rsidRPr="00935810" w:rsidRDefault="003C6551" w:rsidP="006B150A">
      <w:pPr>
        <w:pStyle w:val="Partidoincial"/>
      </w:pPr>
      <w:r w:rsidRPr="00935810">
        <w:tab/>
      </w:r>
      <w:r w:rsidRPr="00935810">
        <w:tab/>
      </w:r>
      <w:r w:rsidRPr="00935810">
        <w:tab/>
        <w:t xml:space="preserve">vuestra dicha. </w:t>
      </w:r>
    </w:p>
    <w:p w14:paraId="73BDAE75" w14:textId="4EDAB258" w:rsidR="00C900C0" w:rsidRPr="00C900C0" w:rsidRDefault="00C900C0" w:rsidP="00C900C0">
      <w:pPr>
        <w:pStyle w:val="Personaje"/>
      </w:pPr>
      <w:r w:rsidRPr="00C900C0">
        <w:t>Nuño</w:t>
      </w:r>
    </w:p>
    <w:p w14:paraId="5B9434A9" w14:textId="445B0AE4" w:rsidR="003C6551" w:rsidRPr="00935810" w:rsidRDefault="003C6551" w:rsidP="006B150A">
      <w:pPr>
        <w:pStyle w:val="Partidofinal"/>
      </w:pPr>
      <w:r w:rsidRPr="00935810">
        <w:tab/>
      </w:r>
      <w:r w:rsidRPr="00935810">
        <w:tab/>
      </w:r>
      <w:r w:rsidRPr="00935810">
        <w:tab/>
      </w:r>
      <w:r w:rsidRPr="00935810">
        <w:tab/>
      </w:r>
      <w:r w:rsidRPr="00935810">
        <w:tab/>
        <w:t>(</w:t>
      </w:r>
      <w:proofErr w:type="spellStart"/>
      <w:r w:rsidRPr="00935810">
        <w:t>Nise</w:t>
      </w:r>
      <w:proofErr w:type="spellEnd"/>
      <w:r w:rsidRPr="00935810">
        <w:t xml:space="preserve"> mía,</w:t>
      </w:r>
    </w:p>
    <w:p w14:paraId="5FB52E3B" w14:textId="77777777" w:rsidR="003C6551" w:rsidRPr="00935810" w:rsidRDefault="003C6551" w:rsidP="003C6551">
      <w:pPr>
        <w:pStyle w:val="Verso"/>
      </w:pPr>
      <w:r w:rsidRPr="00935810">
        <w:tab/>
      </w:r>
      <w:r w:rsidRPr="00935810">
        <w:tab/>
      </w:r>
      <w:r w:rsidRPr="00935810">
        <w:tab/>
        <w:t>no estaré sin verte un día</w:t>
      </w:r>
    </w:p>
    <w:p w14:paraId="44BB6A6B" w14:textId="29839F17" w:rsidR="003C6551" w:rsidRPr="00935810" w:rsidRDefault="003C6551" w:rsidP="003C6551">
      <w:pPr>
        <w:pStyle w:val="Verso"/>
      </w:pPr>
      <w:r w:rsidRPr="00935810">
        <w:tab/>
      </w:r>
      <w:r w:rsidRPr="00935810">
        <w:tab/>
      </w:r>
      <w:r w:rsidRPr="00935810">
        <w:tab/>
      </w:r>
      <w:proofErr w:type="spellStart"/>
      <w:r w:rsidRPr="00935810">
        <w:t>si</w:t>
      </w:r>
      <w:proofErr w:type="spellEnd"/>
      <w:r w:rsidRPr="00935810">
        <w:t xml:space="preserve"> me da el Rey su palacio.</w:t>
      </w:r>
      <w:r w:rsidRPr="00935810">
        <w:tab/>
      </w:r>
      <w:r w:rsidRPr="00935810">
        <w:tab/>
      </w:r>
      <w:r w:rsidRPr="00935810">
        <w:tab/>
      </w:r>
      <w:r w:rsidRPr="00935810">
        <w:tab/>
        <w:t xml:space="preserve">  </w:t>
      </w:r>
    </w:p>
    <w:p w14:paraId="64EE74AB" w14:textId="77777777" w:rsidR="003C6551" w:rsidRPr="00935810" w:rsidRDefault="003C6551" w:rsidP="003C6551">
      <w:pPr>
        <w:pStyle w:val="Verso"/>
      </w:pPr>
      <w:r w:rsidRPr="00935810">
        <w:tab/>
      </w:r>
      <w:r w:rsidRPr="00935810">
        <w:tab/>
      </w:r>
      <w:r w:rsidRPr="00935810">
        <w:tab/>
        <w:t xml:space="preserve">  ¿Qué mandas para León?</w:t>
      </w:r>
    </w:p>
    <w:p w14:paraId="2AFEB03F" w14:textId="77777777" w:rsidR="003C6551" w:rsidRPr="00935810" w:rsidRDefault="003C6551" w:rsidP="006B150A">
      <w:pPr>
        <w:pStyle w:val="Partidoincial"/>
      </w:pPr>
      <w:r w:rsidRPr="00935810">
        <w:tab/>
      </w:r>
      <w:r w:rsidRPr="00935810">
        <w:tab/>
      </w:r>
      <w:r w:rsidRPr="00935810">
        <w:tab/>
        <w:t>¿Qué quieres de allá?</w:t>
      </w:r>
    </w:p>
    <w:p w14:paraId="6DB2A410" w14:textId="794CDD9D" w:rsidR="00C900C0" w:rsidRPr="00C900C0" w:rsidRDefault="00C900C0" w:rsidP="00C900C0">
      <w:pPr>
        <w:pStyle w:val="Personaje"/>
      </w:pPr>
      <w:proofErr w:type="spellStart"/>
      <w:r w:rsidRPr="00C900C0">
        <w:t>Nise</w:t>
      </w:r>
      <w:proofErr w:type="spellEnd"/>
    </w:p>
    <w:p w14:paraId="07BC187D" w14:textId="2CFC7F76" w:rsidR="003C6551" w:rsidRPr="00935810" w:rsidRDefault="003C6551" w:rsidP="006B150A">
      <w:pPr>
        <w:pStyle w:val="Partidofinal"/>
      </w:pPr>
      <w:r w:rsidRPr="00935810">
        <w:tab/>
      </w:r>
      <w:r w:rsidRPr="00935810">
        <w:tab/>
      </w:r>
      <w:r w:rsidRPr="00935810">
        <w:tab/>
      </w:r>
      <w:r w:rsidRPr="00935810">
        <w:tab/>
      </w:r>
      <w:r w:rsidRPr="00935810">
        <w:tab/>
      </w:r>
      <w:r w:rsidRPr="00935810">
        <w:tab/>
        <w:t>No sé.</w:t>
      </w:r>
    </w:p>
    <w:p w14:paraId="616B9901" w14:textId="77D99D5E" w:rsidR="00C900C0" w:rsidRPr="00C900C0" w:rsidRDefault="00C900C0" w:rsidP="00C900C0">
      <w:pPr>
        <w:pStyle w:val="Personaje"/>
      </w:pPr>
      <w:r w:rsidRPr="00C900C0">
        <w:t>Nuño</w:t>
      </w:r>
    </w:p>
    <w:p w14:paraId="56041E58" w14:textId="375560B4" w:rsidR="003C6551" w:rsidRPr="00935810" w:rsidRDefault="003C6551" w:rsidP="003C6551">
      <w:pPr>
        <w:pStyle w:val="Verso"/>
      </w:pPr>
      <w:r w:rsidRPr="00935810">
        <w:tab/>
      </w:r>
      <w:r w:rsidRPr="00935810">
        <w:tab/>
      </w:r>
      <w:r w:rsidRPr="00935810">
        <w:tab/>
        <w:t>No te entristezcas. Mi fe</w:t>
      </w:r>
    </w:p>
    <w:p w14:paraId="770CF2E0" w14:textId="77777777" w:rsidR="003C6551" w:rsidRPr="00935810" w:rsidRDefault="003C6551" w:rsidP="003C6551">
      <w:pPr>
        <w:pStyle w:val="Verso"/>
      </w:pPr>
      <w:r w:rsidRPr="00935810">
        <w:tab/>
      </w:r>
      <w:r w:rsidRPr="00935810">
        <w:tab/>
      </w:r>
      <w:r w:rsidRPr="00935810">
        <w:tab/>
        <w:t xml:space="preserve">te ha dado </w:t>
      </w:r>
      <w:proofErr w:type="spellStart"/>
      <w:r w:rsidRPr="00935810">
        <w:t>satisfación</w:t>
      </w:r>
      <w:proofErr w:type="spellEnd"/>
      <w:r w:rsidRPr="00935810">
        <w:tab/>
      </w:r>
      <w:r w:rsidRPr="00935810">
        <w:tab/>
      </w:r>
      <w:r w:rsidRPr="00935810">
        <w:tab/>
      </w:r>
      <w:r w:rsidRPr="00935810">
        <w:tab/>
      </w:r>
    </w:p>
    <w:p w14:paraId="46CE8492" w14:textId="397B0E4C" w:rsidR="003C6551" w:rsidRPr="00935810" w:rsidRDefault="003C6551" w:rsidP="003C6551">
      <w:pPr>
        <w:pStyle w:val="Verso"/>
      </w:pPr>
      <w:r w:rsidRPr="00935810">
        <w:tab/>
      </w:r>
      <w:r w:rsidRPr="00935810">
        <w:tab/>
      </w:r>
      <w:r w:rsidRPr="00935810">
        <w:tab/>
        <w:t xml:space="preserve">  de que serás mi mujer.</w:t>
      </w:r>
      <w:r w:rsidRPr="00935810">
        <w:tab/>
      </w:r>
      <w:r w:rsidRPr="00935810">
        <w:tab/>
      </w:r>
      <w:r w:rsidRPr="00935810">
        <w:tab/>
      </w:r>
      <w:r w:rsidRPr="00935810">
        <w:tab/>
        <w:t xml:space="preserve">  </w:t>
      </w:r>
    </w:p>
    <w:p w14:paraId="65440722" w14:textId="7DD27D30" w:rsidR="00C900C0" w:rsidRPr="00C900C0" w:rsidRDefault="00C900C0" w:rsidP="00C900C0">
      <w:pPr>
        <w:pStyle w:val="Personaje"/>
      </w:pPr>
      <w:proofErr w:type="spellStart"/>
      <w:r w:rsidRPr="00C900C0">
        <w:t>Nise</w:t>
      </w:r>
      <w:proofErr w:type="spellEnd"/>
    </w:p>
    <w:p w14:paraId="7BC09EFD" w14:textId="7B5ACBA9" w:rsidR="003C6551" w:rsidRPr="00935810" w:rsidRDefault="003C6551" w:rsidP="006B150A">
      <w:pPr>
        <w:pStyle w:val="Partidoincial"/>
      </w:pPr>
      <w:r w:rsidRPr="00935810">
        <w:tab/>
      </w:r>
      <w:r w:rsidRPr="00935810">
        <w:tab/>
      </w:r>
      <w:r w:rsidRPr="00935810">
        <w:tab/>
        <w:t>Dios te me vuelva.</w:t>
      </w:r>
    </w:p>
    <w:p w14:paraId="3CB80E7C" w14:textId="7C1077C5" w:rsidR="00C900C0" w:rsidRPr="00C900C0" w:rsidRDefault="00C900C0" w:rsidP="00C900C0">
      <w:pPr>
        <w:pStyle w:val="Personaje"/>
      </w:pPr>
      <w:r w:rsidRPr="00C900C0">
        <w:t>Nuño</w:t>
      </w:r>
    </w:p>
    <w:p w14:paraId="27A05AD4" w14:textId="3880B54D" w:rsidR="003C6551" w:rsidRPr="00935810" w:rsidRDefault="003C6551" w:rsidP="006B150A">
      <w:pPr>
        <w:pStyle w:val="Partidofinal"/>
      </w:pPr>
      <w:r w:rsidRPr="00935810">
        <w:tab/>
      </w:r>
      <w:r w:rsidRPr="00935810">
        <w:tab/>
      </w:r>
      <w:r w:rsidRPr="00935810">
        <w:tab/>
      </w:r>
      <w:r w:rsidRPr="00935810">
        <w:tab/>
      </w:r>
      <w:r w:rsidRPr="00935810">
        <w:tab/>
        <w:t xml:space="preserve">         Sí hará.)</w:t>
      </w:r>
    </w:p>
    <w:p w14:paraId="4B7B5157" w14:textId="54EC42BB" w:rsidR="00C900C0" w:rsidRPr="00C900C0" w:rsidRDefault="00C900C0" w:rsidP="00C900C0">
      <w:pPr>
        <w:pStyle w:val="Personaje"/>
      </w:pPr>
      <w:r w:rsidRPr="00C900C0">
        <w:t>Don Sancho</w:t>
      </w:r>
    </w:p>
    <w:p w14:paraId="4DC947DD" w14:textId="477C4287" w:rsidR="003C6551" w:rsidRPr="00935810" w:rsidRDefault="003C6551" w:rsidP="003C6551">
      <w:pPr>
        <w:pStyle w:val="Verso"/>
      </w:pPr>
      <w:r w:rsidRPr="00935810">
        <w:tab/>
      </w:r>
      <w:r w:rsidRPr="00935810">
        <w:tab/>
      </w:r>
      <w:r w:rsidR="00C900C0">
        <w:t xml:space="preserve">            </w:t>
      </w:r>
      <w:r w:rsidRPr="00935810">
        <w:t>A Dios, Mendo. Vamos ya.</w:t>
      </w:r>
      <w:r w:rsidRPr="00935810">
        <w:tab/>
      </w:r>
      <w:r w:rsidRPr="00935810">
        <w:tab/>
      </w:r>
      <w:r w:rsidRPr="00935810">
        <w:tab/>
      </w:r>
    </w:p>
    <w:p w14:paraId="43E5E53E" w14:textId="659852AA" w:rsidR="00C900C0" w:rsidRPr="00C900C0" w:rsidRDefault="00C900C0" w:rsidP="00C900C0">
      <w:pPr>
        <w:pStyle w:val="Personaje"/>
      </w:pPr>
      <w:r w:rsidRPr="00C900C0">
        <w:lastRenderedPageBreak/>
        <w:t>Nuño</w:t>
      </w:r>
    </w:p>
    <w:p w14:paraId="3DD6C2C0" w14:textId="680C88B8" w:rsidR="003C6551" w:rsidRPr="00935810" w:rsidRDefault="003C6551" w:rsidP="003C6551">
      <w:pPr>
        <w:pStyle w:val="Verso"/>
      </w:pPr>
      <w:r w:rsidRPr="00935810">
        <w:tab/>
      </w:r>
      <w:r w:rsidRPr="00935810">
        <w:tab/>
      </w:r>
      <w:r w:rsidRPr="00935810">
        <w:tab/>
        <w:t>(Silverio, lo que has de hacer</w:t>
      </w:r>
    </w:p>
    <w:p w14:paraId="72FA14F1" w14:textId="77777777" w:rsidR="003C6551" w:rsidRPr="00935810" w:rsidRDefault="003C6551" w:rsidP="003C6551">
      <w:pPr>
        <w:pStyle w:val="Verso"/>
      </w:pPr>
      <w:r w:rsidRPr="00935810">
        <w:tab/>
      </w:r>
      <w:r w:rsidRPr="00935810">
        <w:tab/>
      </w:r>
      <w:r w:rsidRPr="00935810">
        <w:tab/>
        <w:t xml:space="preserve">  es venir aquí mañana</w:t>
      </w:r>
    </w:p>
    <w:p w14:paraId="7F024F8B" w14:textId="76AC6E71" w:rsidR="003C6551" w:rsidRPr="00935810" w:rsidRDefault="003C6551" w:rsidP="003C6551">
      <w:pPr>
        <w:pStyle w:val="Verso"/>
      </w:pPr>
      <w:r w:rsidRPr="00935810">
        <w:tab/>
      </w:r>
      <w:r w:rsidRPr="00935810">
        <w:tab/>
      </w:r>
      <w:r w:rsidRPr="00935810">
        <w:tab/>
        <w:t>con término más de bien.</w:t>
      </w:r>
      <w:r w:rsidRPr="00935810">
        <w:tab/>
      </w:r>
      <w:r w:rsidRPr="00935810">
        <w:tab/>
      </w:r>
      <w:r w:rsidRPr="00935810">
        <w:tab/>
      </w:r>
      <w:r w:rsidRPr="00935810">
        <w:tab/>
        <w:t xml:space="preserve">  </w:t>
      </w:r>
      <w:r w:rsidRPr="00935810">
        <w:tab/>
      </w:r>
    </w:p>
    <w:p w14:paraId="7F8C2156" w14:textId="3DE7DF79" w:rsidR="00C900C0" w:rsidRPr="00C900C0" w:rsidRDefault="00C900C0" w:rsidP="00C900C0">
      <w:pPr>
        <w:pStyle w:val="Personaje"/>
      </w:pPr>
      <w:r w:rsidRPr="00C900C0">
        <w:t>Silverio</w:t>
      </w:r>
    </w:p>
    <w:p w14:paraId="16B27A37" w14:textId="03A30FA5" w:rsidR="003C6551" w:rsidRPr="00935810" w:rsidRDefault="003C6551" w:rsidP="003C6551">
      <w:pPr>
        <w:pStyle w:val="Verso"/>
      </w:pPr>
      <w:r w:rsidRPr="00935810">
        <w:tab/>
      </w:r>
      <w:r w:rsidRPr="00935810">
        <w:tab/>
      </w:r>
      <w:r w:rsidR="00C900C0">
        <w:t xml:space="preserve">            </w:t>
      </w:r>
      <w:r w:rsidRPr="00935810">
        <w:t>Con honda o con palo ven,</w:t>
      </w:r>
    </w:p>
    <w:p w14:paraId="5807470D" w14:textId="77777777" w:rsidR="003C6551" w:rsidRPr="00935810" w:rsidRDefault="003C6551" w:rsidP="003C6551">
      <w:pPr>
        <w:pStyle w:val="Verso"/>
      </w:pPr>
      <w:r w:rsidRPr="00935810">
        <w:tab/>
      </w:r>
      <w:r w:rsidRPr="00935810">
        <w:tab/>
      </w:r>
      <w:r w:rsidRPr="00935810">
        <w:tab/>
        <w:t>reñiré de buena gana,</w:t>
      </w:r>
    </w:p>
    <w:p w14:paraId="1AD4BF7E" w14:textId="137E1763" w:rsidR="003C6551" w:rsidRPr="00935810" w:rsidRDefault="003C6551" w:rsidP="008445D2">
      <w:pPr>
        <w:pStyle w:val="Verso"/>
      </w:pPr>
      <w:r w:rsidRPr="00935810">
        <w:tab/>
      </w:r>
      <w:r w:rsidRPr="00935810">
        <w:tab/>
      </w:r>
      <w:r w:rsidRPr="00935810">
        <w:tab/>
        <w:t xml:space="preserve">  con espada no me entiendo.)</w:t>
      </w:r>
    </w:p>
    <w:p w14:paraId="49AED5EE" w14:textId="5034C533" w:rsidR="003C6551" w:rsidRPr="00935810" w:rsidRDefault="003C6551" w:rsidP="008445D2">
      <w:pPr>
        <w:pStyle w:val="Acot"/>
      </w:pPr>
      <w:r w:rsidRPr="00935810">
        <w:t>Éntrense Nuño y don Sancho</w:t>
      </w:r>
    </w:p>
    <w:p w14:paraId="1D9E1A61" w14:textId="5566BF7F" w:rsidR="00C900C0" w:rsidRPr="00C900C0" w:rsidRDefault="00C900C0" w:rsidP="00C900C0">
      <w:pPr>
        <w:pStyle w:val="Personaje"/>
      </w:pPr>
      <w:r w:rsidRPr="00C900C0">
        <w:t>Bato</w:t>
      </w:r>
    </w:p>
    <w:p w14:paraId="5351DFE7" w14:textId="3AB06EF9" w:rsidR="003C6551" w:rsidRPr="00935810" w:rsidRDefault="003C6551" w:rsidP="003C6551">
      <w:pPr>
        <w:pStyle w:val="Verso"/>
      </w:pPr>
      <w:r w:rsidRPr="00935810">
        <w:tab/>
      </w:r>
      <w:r w:rsidRPr="00935810">
        <w:tab/>
      </w:r>
      <w:r w:rsidRPr="00935810">
        <w:tab/>
        <w:t>¡</w:t>
      </w:r>
      <w:proofErr w:type="spellStart"/>
      <w:r w:rsidRPr="00935810">
        <w:t>Válasme</w:t>
      </w:r>
      <w:proofErr w:type="spellEnd"/>
      <w:r w:rsidRPr="00935810">
        <w:t xml:space="preserve"> Dios!, ¿qué será</w:t>
      </w:r>
    </w:p>
    <w:p w14:paraId="070795F6" w14:textId="77777777" w:rsidR="003C6551" w:rsidRPr="00935810" w:rsidRDefault="003C6551" w:rsidP="006B150A">
      <w:pPr>
        <w:pStyle w:val="Partidoincial"/>
      </w:pPr>
      <w:r w:rsidRPr="00935810">
        <w:tab/>
      </w:r>
      <w:r w:rsidRPr="00935810">
        <w:tab/>
      </w:r>
      <w:r w:rsidRPr="00935810">
        <w:tab/>
        <w:t xml:space="preserve">llamarle el Rey? </w:t>
      </w:r>
    </w:p>
    <w:p w14:paraId="509105C1" w14:textId="6696A377" w:rsidR="00C900C0" w:rsidRPr="00C900C0" w:rsidRDefault="00C900C0" w:rsidP="00C900C0">
      <w:pPr>
        <w:pStyle w:val="Personaje"/>
      </w:pPr>
      <w:r w:rsidRPr="00C900C0">
        <w:t>Silverio</w:t>
      </w:r>
    </w:p>
    <w:p w14:paraId="4910A734" w14:textId="7491D8F2" w:rsidR="003C6551" w:rsidRPr="00935810" w:rsidRDefault="003C6551" w:rsidP="006B150A">
      <w:pPr>
        <w:pStyle w:val="Partidofinal"/>
      </w:pPr>
      <w:r w:rsidRPr="00935810">
        <w:tab/>
      </w:r>
      <w:r w:rsidRPr="00935810">
        <w:tab/>
      </w:r>
      <w:r w:rsidRPr="00935810">
        <w:tab/>
      </w:r>
      <w:r w:rsidRPr="00935810">
        <w:tab/>
        <w:t xml:space="preserve">    </w:t>
      </w:r>
      <w:r w:rsidR="00C900C0">
        <w:t xml:space="preserve">     </w:t>
      </w:r>
      <w:r w:rsidRPr="00935810">
        <w:t>(Triste está</w:t>
      </w:r>
      <w:r w:rsidRPr="00935810">
        <w:tab/>
      </w:r>
      <w:r w:rsidRPr="00935810">
        <w:tab/>
      </w:r>
      <w:r w:rsidRPr="00935810">
        <w:tab/>
      </w:r>
      <w:r w:rsidRPr="00935810">
        <w:tab/>
        <w:t xml:space="preserve">  </w:t>
      </w:r>
    </w:p>
    <w:p w14:paraId="1EEB4F82" w14:textId="77777777" w:rsidR="003C6551" w:rsidRPr="00935810" w:rsidRDefault="003C6551" w:rsidP="003C6551">
      <w:pPr>
        <w:pStyle w:val="Verso"/>
      </w:pPr>
      <w:r w:rsidRPr="00935810">
        <w:tab/>
      </w:r>
      <w:r w:rsidRPr="00935810">
        <w:tab/>
      </w:r>
      <w:r w:rsidRPr="00935810">
        <w:tab/>
      </w:r>
      <w:proofErr w:type="spellStart"/>
      <w:r w:rsidRPr="00935810">
        <w:t>Nise</w:t>
      </w:r>
      <w:proofErr w:type="spellEnd"/>
      <w:r w:rsidRPr="00935810">
        <w:t>, y yo, en celos ardiendo).</w:t>
      </w:r>
      <w:r w:rsidRPr="00935810">
        <w:tab/>
      </w:r>
      <w:r w:rsidRPr="00935810">
        <w:tab/>
      </w:r>
      <w:r w:rsidRPr="00935810">
        <w:tab/>
      </w:r>
    </w:p>
    <w:p w14:paraId="036E3687" w14:textId="362E8A6C" w:rsidR="00C900C0" w:rsidRPr="00C900C0" w:rsidRDefault="00C900C0" w:rsidP="00C900C0">
      <w:pPr>
        <w:pStyle w:val="Personaje"/>
      </w:pPr>
      <w:proofErr w:type="spellStart"/>
      <w:r w:rsidRPr="00C900C0">
        <w:t>Lucindo</w:t>
      </w:r>
      <w:proofErr w:type="spellEnd"/>
    </w:p>
    <w:p w14:paraId="4455EAFE" w14:textId="0D90FD75" w:rsidR="003C6551" w:rsidRPr="00935810" w:rsidRDefault="003C6551" w:rsidP="003C6551">
      <w:pPr>
        <w:pStyle w:val="Verso"/>
      </w:pPr>
      <w:r w:rsidRPr="00935810">
        <w:tab/>
      </w:r>
      <w:r w:rsidRPr="00935810">
        <w:tab/>
        <w:t xml:space="preserve">  </w:t>
      </w:r>
      <w:r w:rsidR="00C900C0">
        <w:t xml:space="preserve">            </w:t>
      </w:r>
      <w:r w:rsidRPr="00935810">
        <w:t>El Rey debió de saber</w:t>
      </w:r>
    </w:p>
    <w:p w14:paraId="2F24F807" w14:textId="77777777" w:rsidR="003C6551" w:rsidRPr="00935810" w:rsidRDefault="003C6551" w:rsidP="003C6551">
      <w:pPr>
        <w:pStyle w:val="Verso"/>
      </w:pPr>
      <w:r w:rsidRPr="00935810">
        <w:tab/>
      </w:r>
      <w:r w:rsidRPr="00935810">
        <w:tab/>
      </w:r>
      <w:r w:rsidRPr="00935810">
        <w:tab/>
        <w:t>que este Nuño es caballero.</w:t>
      </w:r>
    </w:p>
    <w:p w14:paraId="2866FBF3" w14:textId="11DC66D5" w:rsidR="00C900C0" w:rsidRPr="00C900C0" w:rsidRDefault="00C900C0" w:rsidP="00C900C0">
      <w:pPr>
        <w:pStyle w:val="Personaje"/>
      </w:pPr>
      <w:proofErr w:type="spellStart"/>
      <w:r w:rsidRPr="00C900C0">
        <w:t>Nise</w:t>
      </w:r>
      <w:proofErr w:type="spellEnd"/>
    </w:p>
    <w:p w14:paraId="384BF1A5" w14:textId="74241C84" w:rsidR="003C6551" w:rsidRPr="00935810" w:rsidRDefault="003C6551" w:rsidP="003C6551">
      <w:pPr>
        <w:pStyle w:val="Verso"/>
      </w:pPr>
      <w:r w:rsidRPr="00935810">
        <w:tab/>
      </w:r>
      <w:r w:rsidRPr="00935810">
        <w:tab/>
      </w:r>
      <w:r w:rsidRPr="00935810">
        <w:tab/>
        <w:t>¡Si él es caballero, hoy muero!</w:t>
      </w:r>
    </w:p>
    <w:p w14:paraId="6B5563AC" w14:textId="45DDB31F" w:rsidR="00C900C0" w:rsidRPr="00C900C0" w:rsidRDefault="00C900C0" w:rsidP="00C900C0">
      <w:pPr>
        <w:pStyle w:val="Personaje"/>
      </w:pPr>
      <w:r w:rsidRPr="00C900C0">
        <w:t>Silverio</w:t>
      </w:r>
    </w:p>
    <w:p w14:paraId="54821D42" w14:textId="06DBAC28" w:rsidR="003C6551" w:rsidRPr="00935810" w:rsidRDefault="003C6551" w:rsidP="003C6551">
      <w:pPr>
        <w:pStyle w:val="Verso"/>
      </w:pPr>
      <w:r w:rsidRPr="00935810">
        <w:tab/>
      </w:r>
      <w:r w:rsidRPr="00935810">
        <w:tab/>
      </w:r>
      <w:r w:rsidR="00C900C0">
        <w:t xml:space="preserve">            </w:t>
      </w:r>
      <w:r w:rsidRPr="00935810">
        <w:t>Por Dios, que debe de ser</w:t>
      </w:r>
      <w:r w:rsidRPr="00935810">
        <w:tab/>
      </w:r>
      <w:r w:rsidRPr="00935810">
        <w:tab/>
      </w:r>
      <w:r w:rsidRPr="00935810">
        <w:tab/>
      </w:r>
      <w:r w:rsidRPr="00935810">
        <w:tab/>
        <w:t xml:space="preserve">  </w:t>
      </w:r>
    </w:p>
    <w:p w14:paraId="1EA95069" w14:textId="77777777" w:rsidR="003C6551" w:rsidRPr="00935810" w:rsidRDefault="003C6551" w:rsidP="003C6551">
      <w:pPr>
        <w:pStyle w:val="Verso"/>
      </w:pPr>
      <w:r w:rsidRPr="00935810">
        <w:tab/>
      </w:r>
      <w:r w:rsidRPr="00935810">
        <w:tab/>
      </w:r>
      <w:r w:rsidRPr="00935810">
        <w:tab/>
        <w:t xml:space="preserve">  hijo de algún </w:t>
      </w:r>
      <w:proofErr w:type="spellStart"/>
      <w:r w:rsidRPr="00935810">
        <w:t>hidalgote</w:t>
      </w:r>
      <w:proofErr w:type="spellEnd"/>
      <w:r w:rsidRPr="00935810">
        <w:t>,</w:t>
      </w:r>
    </w:p>
    <w:p w14:paraId="607E810B" w14:textId="77777777" w:rsidR="003C6551" w:rsidRPr="00935810" w:rsidRDefault="003C6551" w:rsidP="003C6551">
      <w:pPr>
        <w:pStyle w:val="Verso"/>
      </w:pPr>
      <w:r w:rsidRPr="00935810">
        <w:tab/>
      </w:r>
      <w:r w:rsidRPr="00935810">
        <w:tab/>
      </w:r>
      <w:r w:rsidRPr="00935810">
        <w:tab/>
        <w:t>que en su término se ve.</w:t>
      </w:r>
    </w:p>
    <w:p w14:paraId="4FAFFCC3" w14:textId="2D80A5E0" w:rsidR="00C900C0" w:rsidRPr="00C900C0" w:rsidRDefault="00C900C0" w:rsidP="00C900C0">
      <w:pPr>
        <w:pStyle w:val="Personaje"/>
      </w:pPr>
      <w:proofErr w:type="spellStart"/>
      <w:r w:rsidRPr="00C900C0">
        <w:t>Lucindo</w:t>
      </w:r>
      <w:proofErr w:type="spellEnd"/>
    </w:p>
    <w:p w14:paraId="702965F9" w14:textId="268FAF67" w:rsidR="003C6551" w:rsidRPr="00935810" w:rsidRDefault="003C6551" w:rsidP="003C6551">
      <w:pPr>
        <w:pStyle w:val="Verso"/>
      </w:pPr>
      <w:r w:rsidRPr="00935810">
        <w:tab/>
      </w:r>
      <w:r w:rsidRPr="00935810">
        <w:tab/>
      </w:r>
      <w:r w:rsidR="00C900C0">
        <w:t xml:space="preserve">            </w:t>
      </w:r>
      <w:r w:rsidRPr="00935810">
        <w:t xml:space="preserve">Algo puede ser que esté </w:t>
      </w:r>
    </w:p>
    <w:p w14:paraId="7F39FFA2" w14:textId="77777777" w:rsidR="003C6551" w:rsidRPr="00935810" w:rsidRDefault="003C6551" w:rsidP="003C6551">
      <w:pPr>
        <w:pStyle w:val="Verso"/>
      </w:pPr>
      <w:r w:rsidRPr="00935810">
        <w:tab/>
      </w:r>
      <w:r w:rsidRPr="00935810">
        <w:tab/>
      </w:r>
      <w:r w:rsidRPr="00935810">
        <w:tab/>
        <w:t>debajo de aquel capote.</w:t>
      </w:r>
    </w:p>
    <w:p w14:paraId="7F3EA02C" w14:textId="2093BB1C" w:rsidR="00C900C0" w:rsidRPr="00C900C0" w:rsidRDefault="00C900C0" w:rsidP="00C900C0">
      <w:pPr>
        <w:pStyle w:val="Personaje"/>
      </w:pPr>
      <w:r w:rsidRPr="00C900C0">
        <w:t>Bato</w:t>
      </w:r>
    </w:p>
    <w:p w14:paraId="6F10E58E" w14:textId="63B05876" w:rsidR="003C6551" w:rsidRPr="00935810" w:rsidRDefault="003C6551" w:rsidP="003C6551">
      <w:pPr>
        <w:pStyle w:val="Verso"/>
      </w:pPr>
      <w:r w:rsidRPr="00935810">
        <w:tab/>
      </w:r>
      <w:r w:rsidRPr="00935810">
        <w:tab/>
      </w:r>
      <w:r w:rsidRPr="00935810">
        <w:tab/>
        <w:t xml:space="preserve">  Yo he dado en que lo será:</w:t>
      </w:r>
      <w:r w:rsidRPr="00935810">
        <w:tab/>
      </w:r>
      <w:r w:rsidRPr="00935810">
        <w:tab/>
      </w:r>
      <w:r w:rsidRPr="00935810">
        <w:tab/>
      </w:r>
      <w:r w:rsidRPr="00935810">
        <w:tab/>
        <w:t xml:space="preserve">  </w:t>
      </w:r>
    </w:p>
    <w:p w14:paraId="76437497" w14:textId="77777777" w:rsidR="003C6551" w:rsidRPr="00935810" w:rsidRDefault="003C6551" w:rsidP="003C6551">
      <w:pPr>
        <w:pStyle w:val="Verso"/>
      </w:pPr>
      <w:r w:rsidRPr="00935810">
        <w:tab/>
      </w:r>
      <w:r w:rsidRPr="00935810">
        <w:tab/>
      </w:r>
      <w:r w:rsidRPr="00935810">
        <w:tab/>
        <w:t>este es grande cazador,</w:t>
      </w:r>
    </w:p>
    <w:p w14:paraId="14DCB660" w14:textId="77777777" w:rsidR="003C6551" w:rsidRPr="00935810" w:rsidRDefault="003C6551" w:rsidP="003C6551">
      <w:pPr>
        <w:pStyle w:val="Verso"/>
      </w:pPr>
      <w:r w:rsidRPr="00935810">
        <w:tab/>
      </w:r>
      <w:r w:rsidRPr="00935810">
        <w:tab/>
      </w:r>
      <w:r w:rsidRPr="00935810">
        <w:tab/>
        <w:t>y este Nuño, el que mejor</w:t>
      </w:r>
    </w:p>
    <w:p w14:paraId="724D3B8B" w14:textId="77777777" w:rsidR="003C6551" w:rsidRPr="00935810" w:rsidRDefault="003C6551" w:rsidP="003C6551">
      <w:pPr>
        <w:pStyle w:val="Verso"/>
      </w:pPr>
      <w:r w:rsidRPr="00935810">
        <w:tab/>
      </w:r>
      <w:r w:rsidRPr="00935810">
        <w:tab/>
      </w:r>
      <w:r w:rsidRPr="00935810">
        <w:tab/>
        <w:t>del monte informado está:</w:t>
      </w:r>
    </w:p>
    <w:p w14:paraId="17F225F4" w14:textId="77777777" w:rsidR="003C6551" w:rsidRPr="00935810" w:rsidRDefault="003C6551" w:rsidP="003C6551">
      <w:pPr>
        <w:pStyle w:val="Verso"/>
      </w:pPr>
      <w:r w:rsidRPr="00935810">
        <w:tab/>
      </w:r>
      <w:r w:rsidRPr="00935810">
        <w:tab/>
      </w:r>
      <w:r w:rsidRPr="00935810">
        <w:tab/>
        <w:t xml:space="preserve">  </w:t>
      </w:r>
      <w:proofErr w:type="spellStart"/>
      <w:r w:rsidRPr="00935810">
        <w:t>querrale</w:t>
      </w:r>
      <w:proofErr w:type="spellEnd"/>
      <w:r w:rsidRPr="00935810">
        <w:t xml:space="preserve"> el Rey para guía.</w:t>
      </w:r>
    </w:p>
    <w:p w14:paraId="4F226DAE" w14:textId="76D69987" w:rsidR="00C900C0" w:rsidRPr="00C900C0" w:rsidRDefault="00C900C0" w:rsidP="00C900C0">
      <w:pPr>
        <w:pStyle w:val="Personaje"/>
      </w:pPr>
      <w:r w:rsidRPr="00C900C0">
        <w:t>Silverio</w:t>
      </w:r>
    </w:p>
    <w:p w14:paraId="3FA6CF31" w14:textId="103ABC2C" w:rsidR="003C6551" w:rsidRPr="00935810" w:rsidRDefault="003C6551" w:rsidP="003C6551">
      <w:pPr>
        <w:pStyle w:val="Verso"/>
      </w:pPr>
      <w:r w:rsidRPr="00935810">
        <w:tab/>
      </w:r>
      <w:r w:rsidRPr="00935810">
        <w:tab/>
      </w:r>
      <w:r w:rsidR="00C900C0">
        <w:t xml:space="preserve">            </w:t>
      </w:r>
      <w:r w:rsidRPr="00935810">
        <w:t>Bato ha dicho la verdad.</w:t>
      </w:r>
      <w:r w:rsidRPr="00935810">
        <w:tab/>
      </w:r>
      <w:r w:rsidRPr="00935810">
        <w:tab/>
      </w:r>
      <w:r w:rsidRPr="00935810">
        <w:tab/>
      </w:r>
      <w:r w:rsidRPr="00935810">
        <w:tab/>
        <w:t xml:space="preserve">  </w:t>
      </w:r>
    </w:p>
    <w:p w14:paraId="0D6E8A09" w14:textId="64B22F1E" w:rsidR="00C900C0" w:rsidRPr="00C900C0" w:rsidRDefault="00C900C0" w:rsidP="00C900C0">
      <w:pPr>
        <w:pStyle w:val="Personaje"/>
      </w:pPr>
      <w:proofErr w:type="spellStart"/>
      <w:r w:rsidRPr="00C900C0">
        <w:lastRenderedPageBreak/>
        <w:t>Nise</w:t>
      </w:r>
      <w:proofErr w:type="spellEnd"/>
    </w:p>
    <w:p w14:paraId="7D676490" w14:textId="33563651" w:rsidR="003C6551" w:rsidRPr="00935810" w:rsidRDefault="003C6551" w:rsidP="003C6551">
      <w:pPr>
        <w:pStyle w:val="Verso"/>
      </w:pPr>
      <w:r w:rsidRPr="00935810">
        <w:tab/>
      </w:r>
      <w:r w:rsidRPr="00935810">
        <w:tab/>
      </w:r>
      <w:r w:rsidRPr="00935810">
        <w:tab/>
        <w:t>Si hoy se queda en la ciudad,</w:t>
      </w:r>
    </w:p>
    <w:p w14:paraId="0289D962" w14:textId="77777777" w:rsidR="003C6551" w:rsidRPr="00935810" w:rsidRDefault="003C6551" w:rsidP="003C6551">
      <w:pPr>
        <w:pStyle w:val="Verso"/>
      </w:pPr>
      <w:r w:rsidRPr="00935810">
        <w:tab/>
      </w:r>
      <w:r w:rsidRPr="00935810">
        <w:tab/>
      </w:r>
      <w:r w:rsidRPr="00935810">
        <w:tab/>
        <w:t>¡ay de la ventura mía!</w:t>
      </w:r>
    </w:p>
    <w:p w14:paraId="7D653BD2" w14:textId="77777777" w:rsidR="003C6551" w:rsidRPr="00935810" w:rsidRDefault="003C6551" w:rsidP="003C6551">
      <w:pPr>
        <w:pStyle w:val="Verso"/>
      </w:pPr>
      <w:r w:rsidRPr="00935810">
        <w:tab/>
      </w:r>
      <w:r w:rsidRPr="00935810">
        <w:tab/>
      </w:r>
      <w:r w:rsidRPr="00935810">
        <w:tab/>
        <w:t xml:space="preserve">  Bato, ¿conmigo no irás?</w:t>
      </w:r>
    </w:p>
    <w:p w14:paraId="471F867A" w14:textId="1F76CE5D" w:rsidR="00C900C0" w:rsidRPr="00C900C0" w:rsidRDefault="00C900C0" w:rsidP="00C900C0">
      <w:pPr>
        <w:pStyle w:val="Personaje"/>
      </w:pPr>
      <w:r w:rsidRPr="00C900C0">
        <w:t>Bato</w:t>
      </w:r>
    </w:p>
    <w:p w14:paraId="2FB4E27A" w14:textId="0E17EE59" w:rsidR="003C6551" w:rsidRPr="00935810" w:rsidRDefault="003C6551" w:rsidP="003C6551">
      <w:pPr>
        <w:pStyle w:val="Verso"/>
      </w:pPr>
      <w:r w:rsidRPr="00935810">
        <w:tab/>
      </w:r>
      <w:r w:rsidRPr="00935810">
        <w:tab/>
      </w:r>
      <w:r w:rsidRPr="00935810">
        <w:tab/>
        <w:t>¡Y cómo que iré contigo!</w:t>
      </w:r>
    </w:p>
    <w:p w14:paraId="70A08E50" w14:textId="5A808148" w:rsidR="00C900C0" w:rsidRPr="00C900C0" w:rsidRDefault="00C900C0" w:rsidP="00C900C0">
      <w:pPr>
        <w:pStyle w:val="Personaje"/>
      </w:pPr>
      <w:r w:rsidRPr="00C900C0">
        <w:t>Silverio</w:t>
      </w:r>
    </w:p>
    <w:p w14:paraId="49611E30" w14:textId="5972688E" w:rsidR="003C6551" w:rsidRPr="00935810" w:rsidRDefault="003C6551" w:rsidP="006B150A">
      <w:pPr>
        <w:pStyle w:val="Partidoincial"/>
      </w:pPr>
      <w:r w:rsidRPr="00935810">
        <w:tab/>
      </w:r>
      <w:r w:rsidRPr="00935810">
        <w:tab/>
      </w:r>
      <w:r w:rsidR="00C900C0">
        <w:t xml:space="preserve">           </w:t>
      </w:r>
      <w:r w:rsidRPr="00935810">
        <w:t xml:space="preserve">Oye, </w:t>
      </w:r>
      <w:proofErr w:type="spellStart"/>
      <w:r w:rsidRPr="00935810">
        <w:t>Nise</w:t>
      </w:r>
      <w:proofErr w:type="spellEnd"/>
      <w:r w:rsidRPr="00935810">
        <w:t>.</w:t>
      </w:r>
    </w:p>
    <w:p w14:paraId="758F4CDB" w14:textId="158458C9" w:rsidR="00C900C0" w:rsidRPr="00C900C0" w:rsidRDefault="00C900C0" w:rsidP="00C900C0">
      <w:pPr>
        <w:pStyle w:val="Personaje"/>
      </w:pPr>
      <w:proofErr w:type="spellStart"/>
      <w:r w:rsidRPr="00C900C0">
        <w:t>Nise</w:t>
      </w:r>
      <w:proofErr w:type="spellEnd"/>
    </w:p>
    <w:p w14:paraId="2DCFF64C" w14:textId="75847527" w:rsidR="003C6551" w:rsidRPr="00935810" w:rsidRDefault="003C6551" w:rsidP="006B150A">
      <w:pPr>
        <w:pStyle w:val="Partidofinal"/>
      </w:pPr>
      <w:r w:rsidRPr="00935810">
        <w:tab/>
      </w:r>
      <w:r w:rsidRPr="00935810">
        <w:tab/>
      </w:r>
      <w:r w:rsidRPr="00935810">
        <w:tab/>
      </w:r>
      <w:r w:rsidRPr="00935810">
        <w:tab/>
        <w:t xml:space="preserve">       Di, enemigo,</w:t>
      </w:r>
      <w:r w:rsidRPr="00935810">
        <w:tab/>
      </w:r>
      <w:r w:rsidRPr="00935810">
        <w:tab/>
      </w:r>
      <w:r w:rsidRPr="00935810">
        <w:tab/>
      </w:r>
      <w:r w:rsidRPr="00935810">
        <w:tab/>
      </w:r>
    </w:p>
    <w:p w14:paraId="1EDC20C9" w14:textId="7DE27018" w:rsidR="00C900C0" w:rsidRPr="00C900C0" w:rsidRDefault="00C900C0" w:rsidP="00C900C0">
      <w:pPr>
        <w:pStyle w:val="Personaje"/>
      </w:pPr>
      <w:r w:rsidRPr="00C900C0">
        <w:t>Silverio</w:t>
      </w:r>
    </w:p>
    <w:p w14:paraId="16A11F4C" w14:textId="30A1F4B0" w:rsidR="003C6551" w:rsidRPr="00935810" w:rsidRDefault="003C6551" w:rsidP="008445D2">
      <w:pPr>
        <w:pStyle w:val="Verso"/>
      </w:pPr>
      <w:r w:rsidRPr="00935810">
        <w:tab/>
      </w:r>
      <w:r w:rsidRPr="00935810">
        <w:tab/>
        <w:t>Que me mires, y no más.</w:t>
      </w:r>
    </w:p>
    <w:p w14:paraId="3E3A6793" w14:textId="77777777" w:rsidR="003C6551" w:rsidRPr="00935810" w:rsidRDefault="003C6551" w:rsidP="003C6551">
      <w:pPr>
        <w:pStyle w:val="Acot"/>
      </w:pPr>
      <w:r w:rsidRPr="00935810">
        <w:t>Éntrense todos, y salgan por la otra parte doña Jimena, hermana del Rey, y doña Blanca, su prima</w:t>
      </w:r>
    </w:p>
    <w:p w14:paraId="61A43862" w14:textId="77777777" w:rsidR="003C6551" w:rsidRPr="00935810" w:rsidRDefault="003C6551" w:rsidP="003C6551">
      <w:pPr>
        <w:pStyle w:val="Acot"/>
      </w:pPr>
    </w:p>
    <w:p w14:paraId="0219A94E" w14:textId="2D80C5BE" w:rsidR="00C900C0" w:rsidRPr="00C900C0" w:rsidRDefault="00C900C0" w:rsidP="00C900C0">
      <w:pPr>
        <w:pStyle w:val="Personaje"/>
      </w:pPr>
      <w:r w:rsidRPr="00C900C0">
        <w:t>Jimena</w:t>
      </w:r>
    </w:p>
    <w:p w14:paraId="7413FA77" w14:textId="1E356969" w:rsidR="003C6551" w:rsidRPr="00935810" w:rsidRDefault="003C6551" w:rsidP="003C6551">
      <w:pPr>
        <w:pStyle w:val="Verso"/>
      </w:pPr>
      <w:r w:rsidRPr="00935810">
        <w:tab/>
      </w:r>
      <w:r w:rsidRPr="00935810">
        <w:tab/>
        <w:t xml:space="preserve">  Esto dicen que trataban,</w:t>
      </w:r>
      <w:r w:rsidRPr="00935810">
        <w:tab/>
      </w:r>
    </w:p>
    <w:p w14:paraId="3D7C9287" w14:textId="7D203C78" w:rsidR="003C6551" w:rsidRPr="00935810" w:rsidRDefault="003C6551" w:rsidP="003C6551">
      <w:pPr>
        <w:pStyle w:val="Verso"/>
      </w:pPr>
      <w:r w:rsidRPr="00935810">
        <w:tab/>
      </w:r>
      <w:r w:rsidRPr="00935810">
        <w:tab/>
        <w:t>y fue don Sancho por él.</w:t>
      </w:r>
    </w:p>
    <w:p w14:paraId="47F26ED1" w14:textId="3A9214A7" w:rsidR="00C900C0" w:rsidRPr="00C900C0" w:rsidRDefault="00C900C0" w:rsidP="00C900C0">
      <w:pPr>
        <w:pStyle w:val="Personaje"/>
      </w:pPr>
      <w:r w:rsidRPr="00C900C0">
        <w:t>Blanca</w:t>
      </w:r>
    </w:p>
    <w:p w14:paraId="6F0E2313" w14:textId="67DDD956" w:rsidR="003C6551" w:rsidRPr="00935810" w:rsidRDefault="003C6551" w:rsidP="003C6551">
      <w:pPr>
        <w:pStyle w:val="Verso"/>
      </w:pPr>
      <w:r w:rsidRPr="00935810">
        <w:tab/>
      </w:r>
      <w:r w:rsidR="00C900C0">
        <w:t xml:space="preserve">           </w:t>
      </w:r>
      <w:r w:rsidRPr="00935810">
        <w:t>¿Y cuándo vendrá con él?</w:t>
      </w:r>
    </w:p>
    <w:p w14:paraId="2FC48224" w14:textId="20C16AD5" w:rsidR="00C900C0" w:rsidRPr="00C900C0" w:rsidRDefault="00C900C0" w:rsidP="00C900C0">
      <w:pPr>
        <w:pStyle w:val="Personaje"/>
      </w:pPr>
      <w:r w:rsidRPr="00C900C0">
        <w:t>Jimena</w:t>
      </w:r>
    </w:p>
    <w:p w14:paraId="0C648E89" w14:textId="68CA30F1" w:rsidR="003C6551" w:rsidRPr="00935810" w:rsidRDefault="003C6551" w:rsidP="003C6551">
      <w:pPr>
        <w:pStyle w:val="Verso"/>
      </w:pPr>
      <w:r w:rsidRPr="00935810">
        <w:tab/>
      </w:r>
      <w:r w:rsidRPr="00935810">
        <w:tab/>
        <w:t>Esta tarde le esperaban.</w:t>
      </w:r>
      <w:r w:rsidRPr="00935810">
        <w:tab/>
      </w:r>
      <w:r w:rsidRPr="00935810">
        <w:tab/>
      </w:r>
      <w:r w:rsidRPr="00935810">
        <w:tab/>
      </w:r>
      <w:r w:rsidRPr="00935810">
        <w:tab/>
        <w:t xml:space="preserve"> </w:t>
      </w:r>
    </w:p>
    <w:p w14:paraId="72B06A2E" w14:textId="74E65826" w:rsidR="00C900C0" w:rsidRPr="00C900C0" w:rsidRDefault="00C900C0" w:rsidP="00C900C0">
      <w:pPr>
        <w:pStyle w:val="Personaje"/>
      </w:pPr>
      <w:r w:rsidRPr="00C900C0">
        <w:t>Blanca</w:t>
      </w:r>
    </w:p>
    <w:p w14:paraId="08BCD05A" w14:textId="49BC7DBA" w:rsidR="003C6551" w:rsidRPr="00935810" w:rsidRDefault="003C6551" w:rsidP="003C6551">
      <w:pPr>
        <w:pStyle w:val="Verso"/>
      </w:pPr>
      <w:r w:rsidRPr="00935810">
        <w:tab/>
      </w:r>
      <w:r>
        <w:t xml:space="preserve">  </w:t>
      </w:r>
      <w:r w:rsidR="00C900C0">
        <w:t xml:space="preserve">            </w:t>
      </w:r>
      <w:r w:rsidRPr="00935810">
        <w:t>Muy sospechosos están</w:t>
      </w:r>
    </w:p>
    <w:p w14:paraId="4E91B11C" w14:textId="26412676" w:rsidR="003C6551" w:rsidRPr="00935810" w:rsidRDefault="003C6551" w:rsidP="003C6551">
      <w:pPr>
        <w:pStyle w:val="Verso"/>
      </w:pPr>
      <w:r w:rsidRPr="00935810">
        <w:tab/>
      </w:r>
      <w:r w:rsidRPr="00935810">
        <w:tab/>
        <w:t>de que de Bermudo es hijo.</w:t>
      </w:r>
    </w:p>
    <w:p w14:paraId="612FC857" w14:textId="01259603" w:rsidR="00C900C0" w:rsidRPr="00C900C0" w:rsidRDefault="00C900C0" w:rsidP="00C900C0">
      <w:pPr>
        <w:pStyle w:val="Personaje"/>
      </w:pPr>
      <w:r w:rsidRPr="00C900C0">
        <w:t>Jimena</w:t>
      </w:r>
    </w:p>
    <w:p w14:paraId="464463A7" w14:textId="3CC809E1" w:rsidR="003C6551" w:rsidRPr="00935810" w:rsidRDefault="003C6551" w:rsidP="003C6551">
      <w:pPr>
        <w:pStyle w:val="Verso"/>
      </w:pPr>
      <w:r w:rsidRPr="00935810">
        <w:tab/>
      </w:r>
      <w:r w:rsidRPr="00935810">
        <w:tab/>
        <w:t>Lo contrario a todos dijo.</w:t>
      </w:r>
    </w:p>
    <w:p w14:paraId="2AA5E00F" w14:textId="38916D60" w:rsidR="00C900C0" w:rsidRPr="00C900C0" w:rsidRDefault="00C900C0" w:rsidP="00C900C0">
      <w:pPr>
        <w:pStyle w:val="Personaje"/>
      </w:pPr>
      <w:r w:rsidRPr="00C900C0">
        <w:t>Blanca</w:t>
      </w:r>
    </w:p>
    <w:p w14:paraId="48AFC766" w14:textId="7E62EFAC" w:rsidR="003C6551" w:rsidRPr="00935810" w:rsidRDefault="003C6551" w:rsidP="003C6551">
      <w:pPr>
        <w:pStyle w:val="Verso"/>
      </w:pPr>
      <w:r w:rsidRPr="00935810">
        <w:tab/>
      </w:r>
      <w:r w:rsidR="00C900C0">
        <w:t xml:space="preserve">           </w:t>
      </w:r>
      <w:r w:rsidRPr="00935810">
        <w:t>¿Vendrá don Nuño galán?</w:t>
      </w:r>
    </w:p>
    <w:p w14:paraId="773F5670" w14:textId="53E40863" w:rsidR="00C900C0" w:rsidRPr="00C900C0" w:rsidRDefault="00C900C0" w:rsidP="00C900C0">
      <w:pPr>
        <w:pStyle w:val="Personaje"/>
      </w:pPr>
      <w:r w:rsidRPr="00C900C0">
        <w:t>Jimena</w:t>
      </w:r>
    </w:p>
    <w:p w14:paraId="1A8163B5" w14:textId="3B054C22" w:rsidR="003C6551" w:rsidRPr="00935810" w:rsidRDefault="003C6551" w:rsidP="003C6551">
      <w:pPr>
        <w:pStyle w:val="Verso"/>
      </w:pPr>
      <w:r w:rsidRPr="00935810">
        <w:tab/>
      </w:r>
      <w:r w:rsidRPr="00935810">
        <w:tab/>
      </w:r>
      <w:r w:rsidR="00C900C0">
        <w:t xml:space="preserve">  </w:t>
      </w:r>
      <w:r w:rsidRPr="00935810">
        <w:t>No dejará de venir</w:t>
      </w:r>
      <w:r w:rsidRPr="00935810">
        <w:tab/>
      </w:r>
      <w:r w:rsidRPr="00935810">
        <w:tab/>
      </w:r>
      <w:r w:rsidRPr="00935810">
        <w:tab/>
      </w:r>
      <w:r w:rsidRPr="00935810">
        <w:tab/>
      </w:r>
      <w:r w:rsidRPr="00935810">
        <w:tab/>
        <w:t xml:space="preserve"> </w:t>
      </w:r>
    </w:p>
    <w:p w14:paraId="70DACD73" w14:textId="0B6344FE" w:rsidR="003C6551" w:rsidRPr="00935810" w:rsidRDefault="003C6551" w:rsidP="003C6551">
      <w:pPr>
        <w:pStyle w:val="Verso"/>
      </w:pPr>
      <w:r w:rsidRPr="00935810">
        <w:tab/>
      </w:r>
      <w:r w:rsidRPr="00935810">
        <w:tab/>
        <w:t>a ver al Rey, como es justo.</w:t>
      </w:r>
    </w:p>
    <w:p w14:paraId="12A68E2A" w14:textId="1AA8AB5D" w:rsidR="00C900C0" w:rsidRPr="00C900C0" w:rsidRDefault="00C900C0" w:rsidP="00C900C0">
      <w:pPr>
        <w:pStyle w:val="Personaje"/>
      </w:pPr>
      <w:r w:rsidRPr="00C900C0">
        <w:t>Blanca</w:t>
      </w:r>
    </w:p>
    <w:p w14:paraId="1508A58C" w14:textId="53A9F3ED" w:rsidR="003C6551" w:rsidRPr="00935810" w:rsidRDefault="003C6551" w:rsidP="003C6551">
      <w:pPr>
        <w:pStyle w:val="Verso"/>
      </w:pPr>
      <w:r w:rsidRPr="00935810">
        <w:tab/>
      </w:r>
      <w:r w:rsidR="00C900C0">
        <w:t xml:space="preserve">           </w:t>
      </w:r>
      <w:r w:rsidRPr="00935810">
        <w:t>¿Es gentilhombre o robusto?</w:t>
      </w:r>
    </w:p>
    <w:p w14:paraId="1F0B71C5" w14:textId="1518648A" w:rsidR="00C900C0" w:rsidRPr="00C900C0" w:rsidRDefault="00C900C0" w:rsidP="00C900C0">
      <w:pPr>
        <w:pStyle w:val="Personaje"/>
      </w:pPr>
      <w:r w:rsidRPr="00C900C0">
        <w:t>Jimena</w:t>
      </w:r>
    </w:p>
    <w:p w14:paraId="07C3AD93" w14:textId="5AA5A082" w:rsidR="003C6551" w:rsidRPr="00935810" w:rsidRDefault="003C6551" w:rsidP="003C6551">
      <w:pPr>
        <w:pStyle w:val="Verso"/>
      </w:pPr>
      <w:r w:rsidRPr="00935810">
        <w:tab/>
      </w:r>
      <w:r w:rsidRPr="00935810">
        <w:tab/>
        <w:t>Gentilhombre, oí decir,</w:t>
      </w:r>
    </w:p>
    <w:p w14:paraId="78E69F57" w14:textId="5232AE14" w:rsidR="003C6551" w:rsidRPr="00935810" w:rsidRDefault="003C6551" w:rsidP="003C6551">
      <w:pPr>
        <w:pStyle w:val="Verso"/>
      </w:pPr>
      <w:r w:rsidRPr="00935810">
        <w:tab/>
      </w:r>
      <w:r w:rsidRPr="00935810">
        <w:tab/>
      </w:r>
      <w:r>
        <w:t xml:space="preserve">   </w:t>
      </w:r>
      <w:r w:rsidRPr="00935810">
        <w:t>aunque lo más ha pasado</w:t>
      </w:r>
    </w:p>
    <w:p w14:paraId="427BBCA0" w14:textId="7D4D1133" w:rsidR="003C6551" w:rsidRPr="00935810" w:rsidRDefault="003C6551" w:rsidP="003C6551">
      <w:pPr>
        <w:pStyle w:val="Verso"/>
      </w:pPr>
      <w:r w:rsidRPr="00935810">
        <w:tab/>
      </w:r>
      <w:r w:rsidRPr="00935810">
        <w:tab/>
        <w:t xml:space="preserve">de su vida en </w:t>
      </w:r>
      <w:proofErr w:type="gramStart"/>
      <w:r w:rsidRPr="00935810">
        <w:t>un aldea</w:t>
      </w:r>
      <w:proofErr w:type="gramEnd"/>
      <w:r w:rsidRPr="00935810">
        <w:t>,</w:t>
      </w:r>
      <w:r w:rsidRPr="00935810">
        <w:tab/>
      </w:r>
      <w:r w:rsidRPr="00935810">
        <w:tab/>
      </w:r>
      <w:r w:rsidRPr="00935810">
        <w:tab/>
      </w:r>
      <w:r w:rsidRPr="00935810">
        <w:tab/>
        <w:t xml:space="preserve"> </w:t>
      </w:r>
    </w:p>
    <w:p w14:paraId="20000EE2" w14:textId="1099CCDD" w:rsidR="003C6551" w:rsidRPr="00935810" w:rsidRDefault="003C6551" w:rsidP="003C6551">
      <w:pPr>
        <w:pStyle w:val="Verso"/>
      </w:pPr>
      <w:r w:rsidRPr="00935810">
        <w:lastRenderedPageBreak/>
        <w:tab/>
      </w:r>
      <w:r w:rsidRPr="00935810">
        <w:tab/>
        <w:t>pero, cualquiera que sea,</w:t>
      </w:r>
    </w:p>
    <w:p w14:paraId="3D47B5E4" w14:textId="7754ED29" w:rsidR="003C6551" w:rsidRPr="00935810" w:rsidRDefault="003C6551" w:rsidP="003C6551">
      <w:pPr>
        <w:pStyle w:val="Verso"/>
      </w:pPr>
      <w:r w:rsidRPr="00935810">
        <w:tab/>
      </w:r>
      <w:r w:rsidRPr="00935810">
        <w:tab/>
        <w:t>ya las damas te han casado.</w:t>
      </w:r>
    </w:p>
    <w:p w14:paraId="75EA51DB" w14:textId="3953401C" w:rsidR="00C900C0" w:rsidRPr="00C900C0" w:rsidRDefault="00C900C0" w:rsidP="00C900C0">
      <w:pPr>
        <w:pStyle w:val="Personaje"/>
      </w:pPr>
      <w:r w:rsidRPr="00C900C0">
        <w:t>Blanca</w:t>
      </w:r>
    </w:p>
    <w:p w14:paraId="0319B1BE" w14:textId="4D2468D2" w:rsidR="003C6551" w:rsidRPr="00935810" w:rsidRDefault="003C6551" w:rsidP="003C6551">
      <w:pPr>
        <w:pStyle w:val="Verso"/>
      </w:pPr>
      <w:r w:rsidRPr="00935810">
        <w:tab/>
      </w:r>
      <w:r>
        <w:t xml:space="preserve">   </w:t>
      </w:r>
      <w:r w:rsidR="00C900C0">
        <w:t xml:space="preserve">         </w:t>
      </w:r>
      <w:r w:rsidRPr="00935810">
        <w:t xml:space="preserve">A ti, Jimena, </w:t>
      </w:r>
      <w:proofErr w:type="gramStart"/>
      <w:r w:rsidRPr="00935810">
        <w:t>que</w:t>
      </w:r>
      <w:proofErr w:type="gramEnd"/>
      <w:r w:rsidRPr="00935810">
        <w:t xml:space="preserve"> en fin</w:t>
      </w:r>
    </w:p>
    <w:p w14:paraId="0BC46532" w14:textId="380AE1CB" w:rsidR="003C6551" w:rsidRPr="00935810" w:rsidRDefault="003C6551" w:rsidP="003C6551">
      <w:pPr>
        <w:pStyle w:val="Verso"/>
      </w:pPr>
      <w:r w:rsidRPr="00935810">
        <w:tab/>
      </w:r>
      <w:r w:rsidRPr="00935810">
        <w:tab/>
        <w:t>eres hermana del Rey,</w:t>
      </w:r>
    </w:p>
    <w:p w14:paraId="086AF83A" w14:textId="14850463" w:rsidR="003C6551" w:rsidRPr="00935810" w:rsidRDefault="003C6551" w:rsidP="003C6551">
      <w:pPr>
        <w:pStyle w:val="Verso"/>
      </w:pPr>
      <w:r w:rsidRPr="00935810">
        <w:tab/>
      </w:r>
      <w:r w:rsidRPr="00935810">
        <w:tab/>
        <w:t>¿no sería justa ley?</w:t>
      </w:r>
      <w:r w:rsidRPr="00935810">
        <w:tab/>
      </w:r>
      <w:r w:rsidRPr="00935810">
        <w:tab/>
      </w:r>
      <w:r w:rsidRPr="00935810">
        <w:tab/>
      </w:r>
      <w:r w:rsidRPr="00935810">
        <w:tab/>
      </w:r>
      <w:r w:rsidRPr="00935810">
        <w:tab/>
        <w:t xml:space="preserve"> </w:t>
      </w:r>
    </w:p>
    <w:p w14:paraId="680675BD" w14:textId="5ADFCF37" w:rsidR="00C900C0" w:rsidRPr="00C900C0" w:rsidRDefault="00C900C0" w:rsidP="00C900C0">
      <w:pPr>
        <w:pStyle w:val="Personaje"/>
      </w:pPr>
      <w:r w:rsidRPr="00C900C0">
        <w:t>Jimena</w:t>
      </w:r>
    </w:p>
    <w:p w14:paraId="0AC17100" w14:textId="0632DAF4" w:rsidR="003C6551" w:rsidRPr="00935810" w:rsidRDefault="003C6551" w:rsidP="003C6551">
      <w:pPr>
        <w:pStyle w:val="Verso"/>
      </w:pPr>
      <w:r w:rsidRPr="00935810">
        <w:tab/>
      </w:r>
      <w:r w:rsidRPr="00935810">
        <w:tab/>
        <w:t>¡No! ¡Cuando fuera el delfín</w:t>
      </w:r>
    </w:p>
    <w:p w14:paraId="3A18D077" w14:textId="7888F460" w:rsidR="003C6551" w:rsidRPr="00935810" w:rsidRDefault="003C6551" w:rsidP="003C6551">
      <w:pPr>
        <w:pStyle w:val="Verso"/>
      </w:pPr>
      <w:r w:rsidRPr="00935810">
        <w:tab/>
      </w:r>
      <w:r w:rsidRPr="00935810">
        <w:tab/>
      </w:r>
      <w:r>
        <w:t xml:space="preserve">  </w:t>
      </w:r>
      <w:r w:rsidRPr="00935810">
        <w:t>de Francia o el sucesor</w:t>
      </w:r>
    </w:p>
    <w:p w14:paraId="65023265" w14:textId="7C26D366" w:rsidR="003C6551" w:rsidRPr="00935810" w:rsidRDefault="003C6551" w:rsidP="003C6551">
      <w:pPr>
        <w:pStyle w:val="Verso"/>
      </w:pPr>
      <w:r w:rsidRPr="00935810">
        <w:tab/>
      </w:r>
      <w:r w:rsidRPr="00935810">
        <w:tab/>
        <w:t>del imperio! Que ya sabes</w:t>
      </w:r>
    </w:p>
    <w:p w14:paraId="2054410F" w14:textId="3913FEB0" w:rsidR="003C6551" w:rsidRPr="00935810" w:rsidRDefault="003C6551" w:rsidP="003C6551">
      <w:pPr>
        <w:pStyle w:val="Verso"/>
      </w:pPr>
      <w:r w:rsidRPr="00935810">
        <w:tab/>
      </w:r>
      <w:r w:rsidRPr="00935810">
        <w:tab/>
        <w:t>cómo quién tiene las llaves</w:t>
      </w:r>
    </w:p>
    <w:p w14:paraId="5B50934C" w14:textId="4F1E6A7F" w:rsidR="003C6551" w:rsidRPr="00935810" w:rsidRDefault="003C6551" w:rsidP="003C6551">
      <w:pPr>
        <w:pStyle w:val="Verso"/>
      </w:pPr>
      <w:r w:rsidRPr="00935810">
        <w:tab/>
      </w:r>
      <w:r w:rsidRPr="00935810">
        <w:tab/>
        <w:t>del alma en que está mi amor</w:t>
      </w:r>
      <w:r w:rsidRPr="00935810">
        <w:tab/>
      </w:r>
      <w:r w:rsidRPr="00935810">
        <w:tab/>
      </w:r>
      <w:r w:rsidRPr="00935810">
        <w:tab/>
      </w:r>
      <w:r w:rsidRPr="00935810">
        <w:tab/>
        <w:t xml:space="preserve"> </w:t>
      </w:r>
    </w:p>
    <w:p w14:paraId="3D2FA2F3" w14:textId="117B0AC1" w:rsidR="003C6551" w:rsidRPr="00935810" w:rsidRDefault="003C6551" w:rsidP="003C6551">
      <w:pPr>
        <w:pStyle w:val="Verso"/>
      </w:pPr>
      <w:r w:rsidRPr="00935810">
        <w:tab/>
      </w:r>
      <w:r>
        <w:t xml:space="preserve">             </w:t>
      </w:r>
      <w:r w:rsidRPr="00935810">
        <w:t>y el que a don Sancho le debo...</w:t>
      </w:r>
    </w:p>
    <w:p w14:paraId="667A083E" w14:textId="729B3066" w:rsidR="00C900C0" w:rsidRPr="00C900C0" w:rsidRDefault="00C900C0" w:rsidP="00C900C0">
      <w:pPr>
        <w:pStyle w:val="Personaje"/>
      </w:pPr>
      <w:r w:rsidRPr="00C900C0">
        <w:t>Blanca</w:t>
      </w:r>
    </w:p>
    <w:p w14:paraId="678B2409" w14:textId="2E32D9A1" w:rsidR="003C6551" w:rsidRPr="00935810" w:rsidRDefault="003C6551" w:rsidP="003C6551">
      <w:pPr>
        <w:pStyle w:val="Verso"/>
      </w:pPr>
      <w:r w:rsidRPr="00935810">
        <w:tab/>
      </w:r>
      <w:r w:rsidR="00C900C0">
        <w:t xml:space="preserve">            </w:t>
      </w:r>
      <w:r w:rsidRPr="00935810">
        <w:t>…es el conde de Saldaña,</w:t>
      </w:r>
    </w:p>
    <w:p w14:paraId="5FF24C5A" w14:textId="2FE12C9C" w:rsidR="003C6551" w:rsidRPr="00935810" w:rsidRDefault="003C6551" w:rsidP="003C6551">
      <w:pPr>
        <w:pStyle w:val="Verso"/>
      </w:pPr>
      <w:r w:rsidRPr="00935810">
        <w:tab/>
      </w:r>
      <w:r w:rsidRPr="00935810">
        <w:tab/>
        <w:t>la mejor sangre de España,</w:t>
      </w:r>
    </w:p>
    <w:p w14:paraId="6D6805CA" w14:textId="6C7935E9" w:rsidR="003C6551" w:rsidRPr="00935810" w:rsidRDefault="003C6551" w:rsidP="003C6551">
      <w:pPr>
        <w:pStyle w:val="Verso"/>
      </w:pPr>
      <w:r w:rsidRPr="00935810">
        <w:tab/>
      </w:r>
      <w:r w:rsidRPr="00935810">
        <w:tab/>
        <w:t>y este caballero nuevo</w:t>
      </w:r>
    </w:p>
    <w:p w14:paraId="4AB30234" w14:textId="759EA8F0" w:rsidR="003C6551" w:rsidRPr="00935810" w:rsidRDefault="003C6551" w:rsidP="003C6551">
      <w:pPr>
        <w:pStyle w:val="Verso"/>
      </w:pPr>
      <w:r w:rsidRPr="00935810">
        <w:tab/>
      </w:r>
      <w:r w:rsidRPr="00935810">
        <w:tab/>
      </w:r>
      <w:r>
        <w:t xml:space="preserve">  </w:t>
      </w:r>
      <w:r w:rsidRPr="00935810">
        <w:t xml:space="preserve"> aún no sabemos quién es.</w:t>
      </w:r>
      <w:r w:rsidRPr="00935810">
        <w:tab/>
      </w:r>
      <w:r w:rsidRPr="00935810">
        <w:tab/>
      </w:r>
      <w:r w:rsidRPr="00935810">
        <w:tab/>
      </w:r>
      <w:r w:rsidRPr="00935810">
        <w:tab/>
        <w:t xml:space="preserve"> </w:t>
      </w:r>
    </w:p>
    <w:p w14:paraId="677DE400" w14:textId="63A0B960" w:rsidR="00C900C0" w:rsidRPr="00C900C0" w:rsidRDefault="00C900C0" w:rsidP="00C900C0">
      <w:pPr>
        <w:pStyle w:val="Personaje"/>
      </w:pPr>
      <w:r w:rsidRPr="00C900C0">
        <w:t>Jimena</w:t>
      </w:r>
    </w:p>
    <w:p w14:paraId="50686D6A" w14:textId="73E9B2D1" w:rsidR="003C6551" w:rsidRPr="00935810" w:rsidRDefault="003C6551" w:rsidP="003C6551">
      <w:pPr>
        <w:pStyle w:val="Verso"/>
      </w:pPr>
      <w:r w:rsidRPr="00935810">
        <w:tab/>
      </w:r>
      <w:r w:rsidRPr="00935810">
        <w:tab/>
        <w:t>Yo te juro, Blanca amiga,</w:t>
      </w:r>
    </w:p>
    <w:p w14:paraId="513A6442" w14:textId="62C3F5A6" w:rsidR="003C6551" w:rsidRPr="00935810" w:rsidRDefault="003C6551" w:rsidP="003C6551">
      <w:pPr>
        <w:pStyle w:val="Verso"/>
      </w:pPr>
      <w:r w:rsidRPr="00935810">
        <w:tab/>
      </w:r>
      <w:r w:rsidRPr="00935810">
        <w:tab/>
        <w:t>que presto el tiempo lo diga,</w:t>
      </w:r>
    </w:p>
    <w:p w14:paraId="48250F45" w14:textId="12B3C1E4" w:rsidR="003C6551" w:rsidRPr="00935810" w:rsidRDefault="003C6551" w:rsidP="003C6551">
      <w:pPr>
        <w:pStyle w:val="Verso"/>
      </w:pPr>
      <w:r w:rsidRPr="00935810">
        <w:tab/>
      </w:r>
      <w:r w:rsidRPr="00935810">
        <w:tab/>
        <w:t>y, porque avisada estés,</w:t>
      </w:r>
    </w:p>
    <w:p w14:paraId="50C794FE" w14:textId="02F2ECC4" w:rsidR="003C6551" w:rsidRPr="00935810" w:rsidRDefault="003C6551" w:rsidP="003C6551">
      <w:pPr>
        <w:pStyle w:val="Verso"/>
      </w:pPr>
      <w:r w:rsidRPr="00935810">
        <w:tab/>
      </w:r>
      <w:r w:rsidRPr="00935810">
        <w:tab/>
      </w:r>
      <w:r>
        <w:t xml:space="preserve">   </w:t>
      </w:r>
      <w:r w:rsidRPr="00935810">
        <w:t xml:space="preserve">sospecho que </w:t>
      </w:r>
      <w:proofErr w:type="gramStart"/>
      <w:r w:rsidRPr="00935810">
        <w:t>les</w:t>
      </w:r>
      <w:proofErr w:type="gramEnd"/>
      <w:r w:rsidRPr="00935810">
        <w:t xml:space="preserve"> oí</w:t>
      </w:r>
    </w:p>
    <w:p w14:paraId="13ABC6B1" w14:textId="3C71BD85" w:rsidR="003C6551" w:rsidRPr="00935810" w:rsidRDefault="003C6551" w:rsidP="003C6551">
      <w:pPr>
        <w:pStyle w:val="Verso"/>
      </w:pPr>
      <w:r w:rsidRPr="00935810">
        <w:tab/>
      </w:r>
      <w:r w:rsidRPr="00935810">
        <w:tab/>
        <w:t>que te casaban con él.</w:t>
      </w:r>
      <w:r w:rsidRPr="00935810">
        <w:tab/>
      </w:r>
      <w:r w:rsidRPr="00935810">
        <w:tab/>
      </w:r>
      <w:r w:rsidRPr="00935810">
        <w:tab/>
      </w:r>
      <w:r w:rsidRPr="00935810">
        <w:tab/>
      </w:r>
      <w:r w:rsidRPr="00935810">
        <w:tab/>
      </w:r>
    </w:p>
    <w:p w14:paraId="67954B33" w14:textId="6572C861" w:rsidR="00C900C0" w:rsidRPr="00C900C0" w:rsidRDefault="00C900C0" w:rsidP="00C900C0">
      <w:pPr>
        <w:pStyle w:val="Personaje"/>
      </w:pPr>
      <w:r w:rsidRPr="00C900C0">
        <w:t>Blanca</w:t>
      </w:r>
    </w:p>
    <w:p w14:paraId="3FF235CA" w14:textId="019ABFF6" w:rsidR="003C6551" w:rsidRPr="00935810" w:rsidRDefault="003C6551" w:rsidP="003C6551">
      <w:pPr>
        <w:pStyle w:val="Verso"/>
      </w:pPr>
      <w:r w:rsidRPr="00935810">
        <w:tab/>
      </w:r>
      <w:r w:rsidR="00C900C0">
        <w:t xml:space="preserve">            </w:t>
      </w:r>
      <w:r w:rsidRPr="00935810">
        <w:t>Ni sé lo que saben de él</w:t>
      </w:r>
    </w:p>
    <w:p w14:paraId="4A0656C8" w14:textId="459BA788" w:rsidR="003C6551" w:rsidRPr="00935810" w:rsidRDefault="003C6551" w:rsidP="003C6551">
      <w:pPr>
        <w:pStyle w:val="Verso"/>
      </w:pPr>
      <w:r w:rsidRPr="00935810">
        <w:tab/>
      </w:r>
      <w:r w:rsidRPr="00935810">
        <w:tab/>
        <w:t>ni lo que piensan de mí.</w:t>
      </w:r>
    </w:p>
    <w:p w14:paraId="703C0CAC" w14:textId="5EE954EC" w:rsidR="003C6551" w:rsidRPr="00935810" w:rsidRDefault="003C6551" w:rsidP="006B150A">
      <w:pPr>
        <w:pStyle w:val="Partidoincial"/>
      </w:pPr>
      <w:r w:rsidRPr="00935810">
        <w:tab/>
      </w:r>
      <w:r w:rsidRPr="00935810">
        <w:tab/>
      </w:r>
      <w:r>
        <w:t xml:space="preserve">    </w:t>
      </w:r>
      <w:r w:rsidRPr="00935810">
        <w:t xml:space="preserve">El Rey es este. </w:t>
      </w:r>
    </w:p>
    <w:p w14:paraId="164D65AF" w14:textId="3242B847" w:rsidR="00C900C0" w:rsidRPr="00C900C0" w:rsidRDefault="00C900C0" w:rsidP="00C900C0">
      <w:pPr>
        <w:pStyle w:val="Personaje"/>
      </w:pPr>
      <w:r w:rsidRPr="00C900C0">
        <w:t>Jimena</w:t>
      </w:r>
    </w:p>
    <w:p w14:paraId="4ABF1067" w14:textId="56A86C3E" w:rsidR="003C6551" w:rsidRPr="00935810" w:rsidRDefault="003C6551" w:rsidP="006B150A">
      <w:pPr>
        <w:pStyle w:val="Partidofinal"/>
      </w:pPr>
      <w:r w:rsidRPr="00935810">
        <w:tab/>
      </w:r>
      <w:r w:rsidRPr="00935810">
        <w:tab/>
      </w:r>
      <w:r w:rsidRPr="00935810">
        <w:tab/>
      </w:r>
      <w:r w:rsidRPr="00935810">
        <w:tab/>
        <w:t xml:space="preserve">   Aguardemos,</w:t>
      </w:r>
    </w:p>
    <w:p w14:paraId="58B8AB9C" w14:textId="7864085E" w:rsidR="003C6551" w:rsidRPr="00935810" w:rsidRDefault="003C6551" w:rsidP="008445D2">
      <w:pPr>
        <w:pStyle w:val="Verso"/>
      </w:pPr>
      <w:r w:rsidRPr="00935810">
        <w:tab/>
      </w:r>
      <w:r w:rsidRPr="00935810">
        <w:tab/>
        <w:t>porque a don Nuño veamos.</w:t>
      </w:r>
    </w:p>
    <w:p w14:paraId="6D537A8D" w14:textId="677115F3" w:rsidR="003C6551" w:rsidRPr="00935810" w:rsidRDefault="003C6551" w:rsidP="008445D2">
      <w:pPr>
        <w:pStyle w:val="Acot"/>
      </w:pPr>
      <w:r w:rsidRPr="00935810">
        <w:t>Salgan el rey Alfonso, don Arias Bustos y don Tristán Godo</w:t>
      </w:r>
    </w:p>
    <w:p w14:paraId="0655059D" w14:textId="06C50C0A" w:rsidR="00C900C0" w:rsidRPr="00C900C0" w:rsidRDefault="00C900C0" w:rsidP="00C900C0">
      <w:pPr>
        <w:pStyle w:val="Personaje"/>
      </w:pPr>
      <w:r w:rsidRPr="00C900C0">
        <w:t>Alfonso</w:t>
      </w:r>
    </w:p>
    <w:p w14:paraId="36916424" w14:textId="407F12A7" w:rsidR="003C6551" w:rsidRPr="00935810" w:rsidRDefault="003C6551" w:rsidP="003C6551">
      <w:pPr>
        <w:pStyle w:val="Verso"/>
      </w:pPr>
      <w:r w:rsidRPr="00935810">
        <w:tab/>
      </w:r>
      <w:r w:rsidRPr="00935810">
        <w:tab/>
      </w:r>
      <w:r w:rsidR="00C900C0">
        <w:t xml:space="preserve">             </w:t>
      </w:r>
      <w:r w:rsidRPr="00935810">
        <w:t>«Los amigos preguntamos</w:t>
      </w:r>
      <w:r w:rsidRPr="00935810">
        <w:tab/>
      </w:r>
      <w:r w:rsidRPr="00935810">
        <w:tab/>
      </w:r>
      <w:r w:rsidRPr="00935810">
        <w:tab/>
      </w:r>
      <w:r w:rsidRPr="00935810">
        <w:tab/>
        <w:t xml:space="preserve">  </w:t>
      </w:r>
    </w:p>
    <w:p w14:paraId="02BB88BB" w14:textId="77777777" w:rsidR="003C6551" w:rsidRPr="00935810" w:rsidRDefault="003C6551" w:rsidP="003C6551">
      <w:pPr>
        <w:pStyle w:val="Verso"/>
      </w:pPr>
      <w:r w:rsidRPr="00935810">
        <w:lastRenderedPageBreak/>
        <w:tab/>
      </w:r>
      <w:r w:rsidRPr="00935810">
        <w:tab/>
      </w:r>
      <w:r w:rsidRPr="00935810">
        <w:tab/>
        <w:t>cosas con que no ofendemos».</w:t>
      </w:r>
    </w:p>
    <w:p w14:paraId="6F7924A1" w14:textId="77777777" w:rsidR="003C6551" w:rsidRPr="00935810" w:rsidRDefault="003C6551" w:rsidP="003C6551">
      <w:pPr>
        <w:pStyle w:val="Verso"/>
      </w:pPr>
      <w:r w:rsidRPr="00935810">
        <w:tab/>
      </w:r>
      <w:r w:rsidRPr="00935810">
        <w:tab/>
      </w:r>
      <w:r w:rsidRPr="00935810">
        <w:tab/>
        <w:t xml:space="preserve">  No me dijo más Bermudo.</w:t>
      </w:r>
    </w:p>
    <w:p w14:paraId="171A4D3C" w14:textId="6711A5A0" w:rsidR="00C900C0" w:rsidRPr="00C900C0" w:rsidRDefault="00C900C0" w:rsidP="00C900C0">
      <w:pPr>
        <w:pStyle w:val="Personaje"/>
      </w:pPr>
      <w:r w:rsidRPr="00C900C0">
        <w:t>Arias</w:t>
      </w:r>
      <w:r w:rsidRPr="00C900C0">
        <w:tab/>
      </w:r>
    </w:p>
    <w:p w14:paraId="157F2543" w14:textId="209D3ED1" w:rsidR="003C6551" w:rsidRPr="003C6551" w:rsidRDefault="003C6551" w:rsidP="003C6551">
      <w:pPr>
        <w:pStyle w:val="Verso"/>
      </w:pPr>
      <w:r w:rsidRPr="00935810">
        <w:tab/>
      </w:r>
      <w:r w:rsidRPr="00935810">
        <w:tab/>
      </w:r>
      <w:r w:rsidR="00C900C0">
        <w:t xml:space="preserve">            </w:t>
      </w:r>
      <w:r w:rsidRPr="00935810">
        <w:t>(Por hijo suyo se tiene</w:t>
      </w:r>
      <w:r w:rsidRPr="003C6551">
        <w:t xml:space="preserve">.)    </w:t>
      </w:r>
      <w:r w:rsidRPr="003C6551">
        <w:tab/>
      </w:r>
      <w:r w:rsidRPr="003C6551">
        <w:tab/>
      </w:r>
    </w:p>
    <w:p w14:paraId="420E52F8" w14:textId="3A91D739" w:rsidR="00C900C0" w:rsidRPr="00C900C0" w:rsidRDefault="00C900C0" w:rsidP="00C900C0">
      <w:pPr>
        <w:pStyle w:val="Personaje"/>
      </w:pPr>
      <w:r w:rsidRPr="00C900C0">
        <w:t>Tristán</w:t>
      </w:r>
    </w:p>
    <w:p w14:paraId="49C52D9E" w14:textId="41F2CE83" w:rsidR="003C6551" w:rsidRPr="003C6551" w:rsidRDefault="003C6551" w:rsidP="003C6551">
      <w:pPr>
        <w:pStyle w:val="Verso"/>
      </w:pPr>
      <w:r w:rsidRPr="003C6551">
        <w:tab/>
      </w:r>
      <w:r w:rsidRPr="003C6551">
        <w:tab/>
      </w:r>
      <w:r w:rsidR="00C900C0">
        <w:t xml:space="preserve">         </w:t>
      </w:r>
      <w:r w:rsidRPr="003C6551">
        <w:t>Pienso que don Nuño viene.</w:t>
      </w:r>
    </w:p>
    <w:p w14:paraId="6E80E992" w14:textId="628D87BD" w:rsidR="00C900C0" w:rsidRPr="00C900C0" w:rsidRDefault="00C900C0" w:rsidP="00C900C0">
      <w:pPr>
        <w:pStyle w:val="Personaje"/>
      </w:pPr>
      <w:r w:rsidRPr="00C900C0">
        <w:t>Arias</w:t>
      </w:r>
      <w:r w:rsidRPr="00C900C0">
        <w:tab/>
      </w:r>
    </w:p>
    <w:p w14:paraId="73BEFDB8" w14:textId="25DE97C5" w:rsidR="003C6551" w:rsidRPr="00935810" w:rsidRDefault="003C6551" w:rsidP="008445D2">
      <w:pPr>
        <w:pStyle w:val="Verso"/>
      </w:pPr>
      <w:r w:rsidRPr="003C6551">
        <w:tab/>
      </w:r>
      <w:r w:rsidRPr="003C6551">
        <w:tab/>
      </w:r>
      <w:r w:rsidR="00C900C0">
        <w:t xml:space="preserve">         </w:t>
      </w:r>
      <w:r w:rsidRPr="003C6551">
        <w:t>Él te dijo cuanto pudo.</w:t>
      </w:r>
      <w:r w:rsidRPr="00935810">
        <w:tab/>
      </w:r>
      <w:r w:rsidRPr="00935810">
        <w:tab/>
      </w:r>
      <w:r w:rsidRPr="00935810">
        <w:tab/>
      </w:r>
      <w:r w:rsidRPr="00935810">
        <w:tab/>
      </w:r>
    </w:p>
    <w:p w14:paraId="20B8286D" w14:textId="13E07B15" w:rsidR="003C6551" w:rsidRPr="00935810" w:rsidRDefault="003C6551" w:rsidP="008445D2">
      <w:pPr>
        <w:pStyle w:val="Acot"/>
      </w:pPr>
      <w:r w:rsidRPr="00935810">
        <w:t>Salgan el conde don Sancho y don Nuño en su hábito de labrador</w:t>
      </w:r>
    </w:p>
    <w:p w14:paraId="457EFCE6" w14:textId="33B8D5E7" w:rsidR="00C900C0" w:rsidRPr="00C900C0" w:rsidRDefault="00C900C0" w:rsidP="00C900C0">
      <w:pPr>
        <w:pStyle w:val="Personaje"/>
      </w:pPr>
      <w:r w:rsidRPr="00C900C0">
        <w:t>Don Sancho</w:t>
      </w:r>
    </w:p>
    <w:p w14:paraId="53F399FD" w14:textId="21F574C6" w:rsidR="003C6551" w:rsidRPr="00935810" w:rsidRDefault="003C6551" w:rsidP="003C6551">
      <w:pPr>
        <w:pStyle w:val="Verso"/>
      </w:pPr>
      <w:r w:rsidRPr="00935810">
        <w:tab/>
      </w:r>
      <w:r w:rsidRPr="00935810">
        <w:tab/>
        <w:t xml:space="preserve">  </w:t>
      </w:r>
      <w:r w:rsidR="00C900C0">
        <w:t xml:space="preserve">         </w:t>
      </w:r>
      <w:r w:rsidRPr="00935810">
        <w:t xml:space="preserve">Llega, bésale las manos.   </w:t>
      </w:r>
      <w:r w:rsidRPr="00935810">
        <w:tab/>
      </w:r>
      <w:r w:rsidRPr="00935810">
        <w:tab/>
      </w:r>
    </w:p>
    <w:p w14:paraId="7BA09041" w14:textId="59CB005D" w:rsidR="00C900C0" w:rsidRPr="00C900C0" w:rsidRDefault="00C900C0" w:rsidP="00C900C0">
      <w:pPr>
        <w:pStyle w:val="Personaje"/>
      </w:pPr>
      <w:r w:rsidRPr="00C900C0">
        <w:t>Alfonso</w:t>
      </w:r>
    </w:p>
    <w:p w14:paraId="436773B0" w14:textId="2637CCB0" w:rsidR="003C6551" w:rsidRPr="00935810" w:rsidRDefault="003C6551" w:rsidP="006B150A">
      <w:pPr>
        <w:pStyle w:val="Partidoincial"/>
      </w:pPr>
      <w:r w:rsidRPr="00935810">
        <w:tab/>
      </w:r>
      <w:r w:rsidRPr="00935810">
        <w:tab/>
      </w:r>
      <w:r w:rsidR="00C900C0">
        <w:t xml:space="preserve">           </w:t>
      </w:r>
      <w:r w:rsidRPr="00935810">
        <w:t xml:space="preserve">¿Quién es?  </w:t>
      </w:r>
    </w:p>
    <w:p w14:paraId="7828D2B1" w14:textId="5127BD78" w:rsidR="00C900C0" w:rsidRPr="00C900C0" w:rsidRDefault="00C900C0" w:rsidP="00C900C0">
      <w:pPr>
        <w:pStyle w:val="Personaje"/>
      </w:pPr>
      <w:r w:rsidRPr="00C900C0">
        <w:t>Don Sancho</w:t>
      </w:r>
    </w:p>
    <w:p w14:paraId="72CDF0F7" w14:textId="217B765E" w:rsidR="003C6551" w:rsidRPr="00935810" w:rsidRDefault="003C6551" w:rsidP="006B150A">
      <w:pPr>
        <w:pStyle w:val="Partidofinal"/>
      </w:pPr>
      <w:r w:rsidRPr="00935810">
        <w:tab/>
      </w:r>
      <w:r w:rsidRPr="00935810">
        <w:tab/>
      </w:r>
      <w:r w:rsidRPr="00935810">
        <w:tab/>
        <w:t xml:space="preserve">       </w:t>
      </w:r>
      <w:r w:rsidR="00C900C0">
        <w:t xml:space="preserve">         </w:t>
      </w:r>
      <w:r w:rsidRPr="00935810">
        <w:t>Don Nuño, señor.</w:t>
      </w:r>
    </w:p>
    <w:p w14:paraId="3F100F7E" w14:textId="662F2D90" w:rsidR="00C900C0" w:rsidRPr="00C900C0" w:rsidRDefault="00C900C0" w:rsidP="00C900C0">
      <w:pPr>
        <w:pStyle w:val="Personaje"/>
      </w:pPr>
      <w:r w:rsidRPr="00C900C0">
        <w:t>Nuño</w:t>
      </w:r>
    </w:p>
    <w:p w14:paraId="61A21F40" w14:textId="15BAEC83" w:rsidR="003C6551" w:rsidRPr="00935810" w:rsidRDefault="003C6551" w:rsidP="003C6551">
      <w:pPr>
        <w:pStyle w:val="Verso"/>
      </w:pPr>
      <w:r w:rsidRPr="00935810">
        <w:tab/>
      </w:r>
      <w:r w:rsidRPr="00935810">
        <w:tab/>
      </w:r>
      <w:r w:rsidRPr="00935810">
        <w:tab/>
        <w:t>Nuño soy, un labrador</w:t>
      </w:r>
    </w:p>
    <w:p w14:paraId="2395CD44" w14:textId="77777777" w:rsidR="003C6551" w:rsidRPr="00935810" w:rsidRDefault="003C6551" w:rsidP="003C6551">
      <w:pPr>
        <w:pStyle w:val="Verso"/>
      </w:pPr>
      <w:r w:rsidRPr="00935810">
        <w:tab/>
      </w:r>
      <w:r w:rsidRPr="00935810">
        <w:tab/>
      </w:r>
      <w:r w:rsidRPr="00935810">
        <w:tab/>
        <w:t>de los campos asturianos.</w:t>
      </w:r>
    </w:p>
    <w:p w14:paraId="44F07C93" w14:textId="34357365" w:rsidR="003C6551" w:rsidRPr="00935810" w:rsidRDefault="003C6551" w:rsidP="003C6551">
      <w:pPr>
        <w:pStyle w:val="Verso"/>
      </w:pPr>
      <w:r w:rsidRPr="00935810">
        <w:tab/>
      </w:r>
      <w:r w:rsidRPr="00935810">
        <w:tab/>
      </w:r>
      <w:r w:rsidRPr="00935810">
        <w:tab/>
        <w:t xml:space="preserve">  Allí, señor, he vivido</w:t>
      </w:r>
      <w:r w:rsidRPr="00935810">
        <w:tab/>
      </w:r>
      <w:r w:rsidRPr="00935810">
        <w:tab/>
      </w:r>
      <w:r w:rsidRPr="00935810">
        <w:tab/>
      </w:r>
      <w:r w:rsidRPr="00935810">
        <w:tab/>
        <w:t xml:space="preserve">  </w:t>
      </w:r>
    </w:p>
    <w:p w14:paraId="58E7E932" w14:textId="77777777" w:rsidR="003C6551" w:rsidRPr="00935810" w:rsidRDefault="003C6551" w:rsidP="003C6551">
      <w:pPr>
        <w:pStyle w:val="Verso"/>
      </w:pPr>
      <w:r w:rsidRPr="00935810">
        <w:tab/>
      </w:r>
      <w:r w:rsidRPr="00935810">
        <w:tab/>
      </w:r>
      <w:r w:rsidRPr="00935810">
        <w:tab/>
        <w:t>desde que sentido tengo,</w:t>
      </w:r>
    </w:p>
    <w:p w14:paraId="53E9FC2E" w14:textId="77777777" w:rsidR="003C6551" w:rsidRPr="00935810" w:rsidRDefault="003C6551" w:rsidP="003C6551">
      <w:pPr>
        <w:pStyle w:val="Verso"/>
      </w:pPr>
      <w:r w:rsidRPr="00935810">
        <w:tab/>
      </w:r>
      <w:r w:rsidRPr="00935810">
        <w:tab/>
      </w:r>
      <w:r w:rsidRPr="00935810">
        <w:tab/>
        <w:t xml:space="preserve">que </w:t>
      </w:r>
      <w:proofErr w:type="spellStart"/>
      <w:r w:rsidRPr="00935810">
        <w:t>agora</w:t>
      </w:r>
      <w:proofErr w:type="spellEnd"/>
      <w:r w:rsidRPr="00935810">
        <w:t xml:space="preserve"> que a verte vengo</w:t>
      </w:r>
    </w:p>
    <w:p w14:paraId="527C4275" w14:textId="77777777" w:rsidR="003C6551" w:rsidRPr="00935810" w:rsidRDefault="003C6551" w:rsidP="003C6551">
      <w:pPr>
        <w:pStyle w:val="Verso"/>
      </w:pPr>
      <w:r w:rsidRPr="00935810">
        <w:tab/>
      </w:r>
      <w:r w:rsidRPr="00935810">
        <w:tab/>
      </w:r>
      <w:r w:rsidRPr="00935810">
        <w:tab/>
        <w:t>no sé si traigo sentido.</w:t>
      </w:r>
    </w:p>
    <w:p w14:paraId="040E62DE" w14:textId="77777777" w:rsidR="003C6551" w:rsidRPr="00935810" w:rsidRDefault="003C6551" w:rsidP="003C6551">
      <w:pPr>
        <w:pStyle w:val="Verso"/>
      </w:pPr>
      <w:r w:rsidRPr="00935810">
        <w:tab/>
      </w:r>
      <w:r w:rsidRPr="00935810">
        <w:tab/>
      </w:r>
      <w:r w:rsidRPr="00935810">
        <w:tab/>
        <w:t xml:space="preserve">  Mendo, un pobre labrador,</w:t>
      </w:r>
    </w:p>
    <w:p w14:paraId="36F38264" w14:textId="5B9AD533" w:rsidR="003C6551" w:rsidRPr="00935810" w:rsidRDefault="003C6551" w:rsidP="003C6551">
      <w:pPr>
        <w:pStyle w:val="Verso"/>
      </w:pPr>
      <w:r w:rsidRPr="00935810">
        <w:tab/>
      </w:r>
      <w:r w:rsidRPr="00935810">
        <w:tab/>
      </w:r>
      <w:r w:rsidRPr="00935810">
        <w:tab/>
        <w:t>en su labranza y cortijo</w:t>
      </w:r>
      <w:r w:rsidRPr="00935810">
        <w:tab/>
      </w:r>
      <w:r w:rsidRPr="00935810">
        <w:tab/>
      </w:r>
      <w:r w:rsidRPr="00935810">
        <w:tab/>
      </w:r>
      <w:r w:rsidRPr="00935810">
        <w:tab/>
        <w:t xml:space="preserve"> </w:t>
      </w:r>
    </w:p>
    <w:p w14:paraId="36DE0275" w14:textId="77777777" w:rsidR="003C6551" w:rsidRPr="00935810" w:rsidRDefault="003C6551" w:rsidP="003C6551">
      <w:pPr>
        <w:pStyle w:val="Verso"/>
      </w:pPr>
      <w:r w:rsidRPr="00935810">
        <w:tab/>
      </w:r>
      <w:r w:rsidRPr="00935810">
        <w:tab/>
      </w:r>
      <w:r w:rsidRPr="00935810">
        <w:tab/>
        <w:t>con sospechas de su hijo</w:t>
      </w:r>
    </w:p>
    <w:p w14:paraId="7E110AF5" w14:textId="77777777" w:rsidR="003C6551" w:rsidRPr="00935810" w:rsidRDefault="003C6551" w:rsidP="003C6551">
      <w:pPr>
        <w:pStyle w:val="Verso"/>
      </w:pPr>
      <w:r w:rsidRPr="00935810">
        <w:tab/>
      </w:r>
      <w:r w:rsidRPr="00935810">
        <w:tab/>
      </w:r>
      <w:r w:rsidRPr="00935810">
        <w:tab/>
        <w:t>me ha sustentado, señor.</w:t>
      </w:r>
    </w:p>
    <w:p w14:paraId="6EDE4BA4" w14:textId="77777777" w:rsidR="003C6551" w:rsidRPr="00935810" w:rsidRDefault="003C6551" w:rsidP="003C6551">
      <w:pPr>
        <w:pStyle w:val="Verso"/>
      </w:pPr>
      <w:r w:rsidRPr="00935810">
        <w:tab/>
      </w:r>
      <w:r w:rsidRPr="00935810">
        <w:tab/>
      </w:r>
      <w:r w:rsidRPr="00935810">
        <w:tab/>
        <w:t xml:space="preserve">  Esto solo sé de mí,</w:t>
      </w:r>
    </w:p>
    <w:p w14:paraId="6108CF7B" w14:textId="77777777" w:rsidR="003C6551" w:rsidRPr="00935810" w:rsidRDefault="003C6551" w:rsidP="003C6551">
      <w:pPr>
        <w:pStyle w:val="Verso"/>
      </w:pPr>
      <w:r w:rsidRPr="00935810">
        <w:tab/>
      </w:r>
      <w:r w:rsidRPr="00935810">
        <w:tab/>
      </w:r>
      <w:r w:rsidRPr="00935810">
        <w:tab/>
        <w:t>mas no entiendo la razón</w:t>
      </w:r>
    </w:p>
    <w:p w14:paraId="2A0C9A18" w14:textId="24606749" w:rsidR="003C6551" w:rsidRPr="00935810" w:rsidRDefault="003C6551" w:rsidP="003C6551">
      <w:pPr>
        <w:pStyle w:val="Verso"/>
      </w:pPr>
      <w:r w:rsidRPr="00935810">
        <w:tab/>
      </w:r>
      <w:r w:rsidRPr="00935810">
        <w:tab/>
      </w:r>
      <w:r w:rsidRPr="00935810">
        <w:tab/>
        <w:t>de venir a tu León,</w:t>
      </w:r>
      <w:r w:rsidRPr="00935810">
        <w:tab/>
      </w:r>
      <w:r w:rsidRPr="00935810">
        <w:tab/>
      </w:r>
      <w:r w:rsidRPr="00935810">
        <w:tab/>
      </w:r>
      <w:r w:rsidRPr="00935810">
        <w:tab/>
      </w:r>
      <w:r w:rsidRPr="00935810">
        <w:tab/>
        <w:t xml:space="preserve"> </w:t>
      </w:r>
    </w:p>
    <w:p w14:paraId="40806096" w14:textId="77777777" w:rsidR="003C6551" w:rsidRPr="00935810" w:rsidRDefault="003C6551" w:rsidP="003C6551">
      <w:pPr>
        <w:pStyle w:val="Verso"/>
      </w:pPr>
      <w:r w:rsidRPr="00935810">
        <w:tab/>
      </w:r>
      <w:r w:rsidRPr="00935810">
        <w:tab/>
      </w:r>
      <w:r w:rsidRPr="00935810">
        <w:tab/>
        <w:t>ya que entre ovejas nací.</w:t>
      </w:r>
    </w:p>
    <w:p w14:paraId="05EEC0B6" w14:textId="3363BFAA" w:rsidR="00C900C0" w:rsidRPr="00C900C0" w:rsidRDefault="00C900C0" w:rsidP="00C900C0">
      <w:pPr>
        <w:pStyle w:val="Personaje"/>
      </w:pPr>
      <w:r w:rsidRPr="00C900C0">
        <w:t>Alfonso</w:t>
      </w:r>
    </w:p>
    <w:p w14:paraId="18063A7A" w14:textId="3229DFD2" w:rsidR="003C6551" w:rsidRPr="00935810" w:rsidRDefault="003C6551" w:rsidP="003C6551">
      <w:pPr>
        <w:pStyle w:val="Verso"/>
      </w:pPr>
      <w:r w:rsidRPr="00935810">
        <w:tab/>
      </w:r>
      <w:r w:rsidRPr="00935810">
        <w:tab/>
        <w:t xml:space="preserve">  </w:t>
      </w:r>
      <w:r w:rsidR="00C900C0">
        <w:t xml:space="preserve">          </w:t>
      </w:r>
      <w:r w:rsidRPr="00935810">
        <w:t>Nuño, mi tío Bermudo,</w:t>
      </w:r>
    </w:p>
    <w:p w14:paraId="41FE27F2" w14:textId="77777777" w:rsidR="003C6551" w:rsidRPr="00935810" w:rsidRDefault="003C6551" w:rsidP="003C6551">
      <w:pPr>
        <w:pStyle w:val="Verso"/>
      </w:pPr>
      <w:r w:rsidRPr="00935810">
        <w:tab/>
      </w:r>
      <w:r w:rsidRPr="00935810">
        <w:tab/>
      </w:r>
      <w:r w:rsidRPr="00935810">
        <w:tab/>
        <w:t>rey como yo, me contó</w:t>
      </w:r>
    </w:p>
    <w:p w14:paraId="4E4F4FA5" w14:textId="77777777" w:rsidR="003C6551" w:rsidRPr="00935810" w:rsidRDefault="003C6551" w:rsidP="003C6551">
      <w:pPr>
        <w:pStyle w:val="Verso"/>
      </w:pPr>
      <w:r w:rsidRPr="00935810">
        <w:tab/>
      </w:r>
      <w:r w:rsidRPr="00935810">
        <w:tab/>
      </w:r>
      <w:r w:rsidRPr="00935810">
        <w:tab/>
        <w:t xml:space="preserve">que en unos prados te halló,         </w:t>
      </w:r>
      <w:r w:rsidRPr="00935810">
        <w:tab/>
      </w:r>
      <w:r w:rsidRPr="00935810">
        <w:tab/>
      </w:r>
    </w:p>
    <w:p w14:paraId="53AF59E3" w14:textId="0B8BA93B" w:rsidR="003C6551" w:rsidRPr="00935810" w:rsidRDefault="003C6551" w:rsidP="003C6551">
      <w:pPr>
        <w:pStyle w:val="Verso"/>
      </w:pPr>
      <w:r w:rsidRPr="00935810">
        <w:tab/>
      </w:r>
      <w:r w:rsidRPr="00935810">
        <w:tab/>
      </w:r>
      <w:r w:rsidRPr="00935810">
        <w:tab/>
        <w:t>niño, en sus hierbas desnudo.</w:t>
      </w:r>
      <w:r w:rsidRPr="00935810">
        <w:tab/>
      </w:r>
      <w:r w:rsidRPr="00935810">
        <w:tab/>
      </w:r>
      <w:r w:rsidRPr="00935810">
        <w:tab/>
      </w:r>
      <w:r w:rsidRPr="00935810">
        <w:tab/>
        <w:t xml:space="preserve"> </w:t>
      </w:r>
    </w:p>
    <w:p w14:paraId="0918375B" w14:textId="77777777" w:rsidR="003C6551" w:rsidRPr="00935810" w:rsidRDefault="003C6551" w:rsidP="003C6551">
      <w:pPr>
        <w:pStyle w:val="Verso"/>
      </w:pPr>
      <w:r w:rsidRPr="00935810">
        <w:lastRenderedPageBreak/>
        <w:tab/>
      </w:r>
      <w:r w:rsidRPr="00935810">
        <w:tab/>
      </w:r>
      <w:r w:rsidRPr="00935810">
        <w:tab/>
        <w:t xml:space="preserve">  Como el reino me ha dejado,</w:t>
      </w:r>
    </w:p>
    <w:p w14:paraId="01104207" w14:textId="77777777" w:rsidR="003C6551" w:rsidRPr="00935810" w:rsidRDefault="003C6551" w:rsidP="003C6551">
      <w:pPr>
        <w:pStyle w:val="Verso"/>
      </w:pPr>
      <w:r w:rsidRPr="00935810">
        <w:tab/>
      </w:r>
      <w:r w:rsidRPr="00935810">
        <w:tab/>
      </w:r>
      <w:r w:rsidRPr="00935810">
        <w:tab/>
        <w:t>entre otras cosas me deja</w:t>
      </w:r>
    </w:p>
    <w:p w14:paraId="67C1C136" w14:textId="77777777" w:rsidR="003C6551" w:rsidRPr="00935810" w:rsidRDefault="003C6551" w:rsidP="003C6551">
      <w:pPr>
        <w:pStyle w:val="Verso"/>
      </w:pPr>
      <w:r w:rsidRPr="00935810">
        <w:tab/>
      </w:r>
      <w:r w:rsidRPr="00935810">
        <w:tab/>
      </w:r>
      <w:r w:rsidRPr="00935810">
        <w:tab/>
        <w:t>tu persona, que él se aleja</w:t>
      </w:r>
    </w:p>
    <w:p w14:paraId="0F1E1714" w14:textId="77777777" w:rsidR="003C6551" w:rsidRPr="00935810" w:rsidRDefault="003C6551" w:rsidP="003C6551">
      <w:pPr>
        <w:pStyle w:val="Verso"/>
      </w:pPr>
      <w:r w:rsidRPr="00935810">
        <w:tab/>
      </w:r>
      <w:r w:rsidRPr="00935810">
        <w:tab/>
      </w:r>
      <w:r w:rsidRPr="00935810">
        <w:tab/>
        <w:t>del mundo a mejor estado.</w:t>
      </w:r>
    </w:p>
    <w:p w14:paraId="10680CC5" w14:textId="6AABCFA1" w:rsidR="003C6551" w:rsidRPr="00935810" w:rsidRDefault="003C6551" w:rsidP="003C6551">
      <w:pPr>
        <w:pStyle w:val="Verso"/>
      </w:pPr>
      <w:r w:rsidRPr="00935810">
        <w:tab/>
      </w:r>
      <w:r w:rsidRPr="00935810">
        <w:tab/>
      </w:r>
      <w:r w:rsidRPr="00935810">
        <w:tab/>
        <w:t xml:space="preserve">  No me ha dicho más de ti</w:t>
      </w:r>
      <w:r w:rsidRPr="00935810">
        <w:tab/>
      </w:r>
      <w:r w:rsidRPr="00935810">
        <w:tab/>
      </w:r>
      <w:r w:rsidRPr="00935810">
        <w:tab/>
      </w:r>
      <w:r w:rsidRPr="00935810">
        <w:tab/>
        <w:t xml:space="preserve"> </w:t>
      </w:r>
    </w:p>
    <w:p w14:paraId="02BEA561" w14:textId="77777777" w:rsidR="003C6551" w:rsidRPr="00935810" w:rsidRDefault="003C6551" w:rsidP="003C6551">
      <w:pPr>
        <w:pStyle w:val="Verso"/>
      </w:pPr>
      <w:r w:rsidRPr="00935810">
        <w:tab/>
      </w:r>
      <w:r w:rsidRPr="00935810">
        <w:tab/>
      </w:r>
      <w:r w:rsidRPr="00935810">
        <w:tab/>
        <w:t xml:space="preserve">de que </w:t>
      </w:r>
      <w:proofErr w:type="spellStart"/>
      <w:r w:rsidRPr="00935810">
        <w:t>crïarte</w:t>
      </w:r>
      <w:proofErr w:type="spellEnd"/>
      <w:r w:rsidRPr="00935810">
        <w:t xml:space="preserve"> mandó,</w:t>
      </w:r>
    </w:p>
    <w:p w14:paraId="66DB3C79" w14:textId="77777777" w:rsidR="003C6551" w:rsidRPr="00935810" w:rsidRDefault="003C6551" w:rsidP="003C6551">
      <w:pPr>
        <w:pStyle w:val="Verso"/>
      </w:pPr>
      <w:r w:rsidRPr="00935810">
        <w:tab/>
      </w:r>
      <w:r w:rsidRPr="00935810">
        <w:tab/>
      </w:r>
      <w:r w:rsidRPr="00935810">
        <w:tab/>
      </w:r>
      <w:proofErr w:type="spellStart"/>
      <w:r w:rsidRPr="00935810">
        <w:t>mas</w:t>
      </w:r>
      <w:proofErr w:type="spellEnd"/>
      <w:r w:rsidRPr="00935810">
        <w:t>, por lo que pienso yo,</w:t>
      </w:r>
    </w:p>
    <w:p w14:paraId="03ABDDAE" w14:textId="77777777" w:rsidR="003C6551" w:rsidRPr="00935810" w:rsidRDefault="003C6551" w:rsidP="003C6551">
      <w:pPr>
        <w:pStyle w:val="Verso"/>
      </w:pPr>
      <w:r w:rsidRPr="00935810">
        <w:tab/>
      </w:r>
      <w:r w:rsidRPr="00935810">
        <w:tab/>
      </w:r>
      <w:r w:rsidRPr="00935810">
        <w:tab/>
        <w:t>igualarte quiero a mí.</w:t>
      </w:r>
    </w:p>
    <w:p w14:paraId="73642005" w14:textId="77777777" w:rsidR="003C6551" w:rsidRPr="00935810" w:rsidRDefault="003C6551" w:rsidP="003C6551">
      <w:pPr>
        <w:pStyle w:val="Verso"/>
      </w:pPr>
      <w:r w:rsidRPr="00935810">
        <w:tab/>
      </w:r>
      <w:r w:rsidRPr="00935810">
        <w:tab/>
      </w:r>
      <w:r w:rsidRPr="00935810">
        <w:tab/>
        <w:t xml:space="preserve">  Deja ese traje villano</w:t>
      </w:r>
    </w:p>
    <w:p w14:paraId="632D486A" w14:textId="0236B4D5" w:rsidR="003C6551" w:rsidRPr="00935810" w:rsidRDefault="003C6551" w:rsidP="003C6551">
      <w:pPr>
        <w:pStyle w:val="Verso"/>
      </w:pPr>
      <w:r w:rsidRPr="00935810">
        <w:tab/>
      </w:r>
      <w:r w:rsidRPr="00935810">
        <w:tab/>
      </w:r>
      <w:r w:rsidRPr="00935810">
        <w:tab/>
        <w:t>y toma el de caballero,</w:t>
      </w:r>
      <w:r w:rsidRPr="00935810">
        <w:tab/>
      </w:r>
      <w:r w:rsidRPr="00935810">
        <w:tab/>
      </w:r>
      <w:r w:rsidRPr="00935810">
        <w:tab/>
      </w:r>
      <w:r w:rsidRPr="00935810">
        <w:tab/>
        <w:t xml:space="preserve"> </w:t>
      </w:r>
    </w:p>
    <w:p w14:paraId="5B3FFA39" w14:textId="77777777" w:rsidR="003C6551" w:rsidRPr="00935810" w:rsidRDefault="003C6551" w:rsidP="003C6551">
      <w:pPr>
        <w:pStyle w:val="Verso"/>
      </w:pPr>
      <w:r w:rsidRPr="00935810">
        <w:tab/>
      </w:r>
      <w:r w:rsidRPr="00935810">
        <w:tab/>
      </w:r>
      <w:r w:rsidRPr="00935810">
        <w:tab/>
        <w:t>ceñirte la espada quiero,</w:t>
      </w:r>
    </w:p>
    <w:p w14:paraId="406F563E" w14:textId="77777777" w:rsidR="003C6551" w:rsidRPr="00935810" w:rsidRDefault="003C6551" w:rsidP="003C6551">
      <w:pPr>
        <w:pStyle w:val="Verso"/>
      </w:pPr>
      <w:r w:rsidRPr="00935810">
        <w:tab/>
      </w:r>
      <w:r w:rsidRPr="00935810">
        <w:tab/>
      </w:r>
      <w:r w:rsidRPr="00935810">
        <w:tab/>
        <w:t>Nuño, de mi propia mano.</w:t>
      </w:r>
    </w:p>
    <w:p w14:paraId="0A4C53D4" w14:textId="77777777" w:rsidR="003C6551" w:rsidRPr="00935810" w:rsidRDefault="003C6551" w:rsidP="003C6551">
      <w:pPr>
        <w:pStyle w:val="Verso"/>
      </w:pPr>
      <w:r w:rsidRPr="00935810">
        <w:tab/>
      </w:r>
      <w:r w:rsidRPr="00935810">
        <w:tab/>
      </w:r>
      <w:r w:rsidRPr="00935810">
        <w:tab/>
        <w:t xml:space="preserve">  Mucho he holgado de verte,</w:t>
      </w:r>
    </w:p>
    <w:p w14:paraId="2D38B48C" w14:textId="77777777" w:rsidR="003C6551" w:rsidRPr="00935810" w:rsidRDefault="003C6551" w:rsidP="003C6551">
      <w:pPr>
        <w:pStyle w:val="Verso"/>
      </w:pPr>
      <w:r w:rsidRPr="00935810">
        <w:tab/>
      </w:r>
      <w:r w:rsidRPr="00935810">
        <w:tab/>
      </w:r>
      <w:r w:rsidRPr="00935810">
        <w:tab/>
        <w:t>besa a mi hermana la mano.</w:t>
      </w:r>
    </w:p>
    <w:p w14:paraId="0C4F20AF" w14:textId="52A59225" w:rsidR="00C900C0" w:rsidRPr="00C900C0" w:rsidRDefault="00C900C0" w:rsidP="00C900C0">
      <w:pPr>
        <w:pStyle w:val="Personaje"/>
      </w:pPr>
      <w:r w:rsidRPr="00C900C0">
        <w:t>Nuño</w:t>
      </w:r>
    </w:p>
    <w:p w14:paraId="7373321A" w14:textId="638BFBFE" w:rsidR="003C6551" w:rsidRPr="00935810" w:rsidRDefault="003C6551" w:rsidP="003C6551">
      <w:pPr>
        <w:pStyle w:val="Verso"/>
      </w:pPr>
      <w:r w:rsidRPr="00935810">
        <w:tab/>
      </w:r>
      <w:r w:rsidRPr="00935810">
        <w:tab/>
      </w:r>
      <w:r w:rsidRPr="00935810">
        <w:tab/>
        <w:t>Lo que en ser tu hechura gano</w:t>
      </w:r>
      <w:r w:rsidRPr="00935810">
        <w:tab/>
      </w:r>
      <w:r w:rsidRPr="00935810">
        <w:tab/>
      </w:r>
      <w:r w:rsidRPr="00935810">
        <w:tab/>
        <w:t xml:space="preserve"> </w:t>
      </w:r>
    </w:p>
    <w:p w14:paraId="25560815" w14:textId="77777777" w:rsidR="003C6551" w:rsidRPr="00935810" w:rsidRDefault="003C6551" w:rsidP="003C6551">
      <w:pPr>
        <w:pStyle w:val="Verso"/>
      </w:pPr>
      <w:r w:rsidRPr="00935810">
        <w:tab/>
      </w:r>
      <w:r w:rsidRPr="00935810">
        <w:tab/>
      </w:r>
      <w:r w:rsidRPr="00935810">
        <w:tab/>
        <w:t>mi imaginación me advierte.</w:t>
      </w:r>
    </w:p>
    <w:p w14:paraId="5815E667" w14:textId="5B34DBAD" w:rsidR="00C900C0" w:rsidRPr="00C900C0" w:rsidRDefault="00C900C0" w:rsidP="00C900C0">
      <w:pPr>
        <w:pStyle w:val="Personaje"/>
      </w:pPr>
      <w:r w:rsidRPr="00C900C0">
        <w:t>Alfonso</w:t>
      </w:r>
    </w:p>
    <w:p w14:paraId="7080D230" w14:textId="032FE062" w:rsidR="003C6551" w:rsidRPr="00935810" w:rsidRDefault="003C6551" w:rsidP="003C6551">
      <w:pPr>
        <w:pStyle w:val="Verso"/>
      </w:pPr>
      <w:r w:rsidRPr="00935810">
        <w:tab/>
      </w:r>
      <w:r w:rsidRPr="00935810">
        <w:tab/>
        <w:t xml:space="preserve">  </w:t>
      </w:r>
      <w:r w:rsidR="00C900C0">
        <w:t xml:space="preserve">          </w:t>
      </w:r>
      <w:r w:rsidRPr="00935810">
        <w:t>Para armarte caballero</w:t>
      </w:r>
    </w:p>
    <w:p w14:paraId="190C5CFF" w14:textId="77777777" w:rsidR="003C6551" w:rsidRPr="00935810" w:rsidRDefault="003C6551" w:rsidP="003C6551">
      <w:pPr>
        <w:pStyle w:val="Verso"/>
      </w:pPr>
      <w:r w:rsidRPr="00935810">
        <w:tab/>
      </w:r>
      <w:r w:rsidRPr="00935810">
        <w:tab/>
      </w:r>
      <w:r w:rsidRPr="00935810">
        <w:tab/>
        <w:t>conforme al fuero de España</w:t>
      </w:r>
    </w:p>
    <w:p w14:paraId="0A58694C" w14:textId="77777777" w:rsidR="003C6551" w:rsidRPr="00935810" w:rsidRDefault="003C6551" w:rsidP="003C6551">
      <w:pPr>
        <w:pStyle w:val="Verso"/>
      </w:pPr>
      <w:r w:rsidRPr="00935810">
        <w:tab/>
      </w:r>
      <w:r w:rsidRPr="00935810">
        <w:tab/>
      </w:r>
      <w:r w:rsidRPr="00935810">
        <w:tab/>
        <w:t>has de hacer alguna hazaña,</w:t>
      </w:r>
    </w:p>
    <w:p w14:paraId="7CCC4719" w14:textId="31F25CFE" w:rsidR="003C6551" w:rsidRPr="00935810" w:rsidRDefault="003C6551" w:rsidP="003C6551">
      <w:pPr>
        <w:pStyle w:val="Verso"/>
      </w:pPr>
      <w:r w:rsidRPr="00935810">
        <w:tab/>
      </w:r>
      <w:r w:rsidRPr="00935810">
        <w:tab/>
      </w:r>
      <w:r w:rsidRPr="00935810">
        <w:tab/>
        <w:t>Nuño de Prado, primero.</w:t>
      </w:r>
      <w:r w:rsidRPr="00935810">
        <w:tab/>
      </w:r>
      <w:r w:rsidRPr="00935810">
        <w:tab/>
      </w:r>
      <w:r w:rsidRPr="00935810">
        <w:tab/>
      </w:r>
      <w:r w:rsidRPr="00935810">
        <w:tab/>
        <w:t xml:space="preserve"> </w:t>
      </w:r>
    </w:p>
    <w:p w14:paraId="43D076A7" w14:textId="77777777" w:rsidR="003C6551" w:rsidRPr="00935810" w:rsidRDefault="003C6551" w:rsidP="003C6551">
      <w:pPr>
        <w:pStyle w:val="Verso"/>
      </w:pPr>
      <w:r w:rsidRPr="00935810">
        <w:tab/>
      </w:r>
      <w:r w:rsidRPr="00935810">
        <w:tab/>
      </w:r>
      <w:r w:rsidRPr="00935810">
        <w:tab/>
        <w:t xml:space="preserve">  Muza dicen que ha venido</w:t>
      </w:r>
    </w:p>
    <w:p w14:paraId="2F64C627" w14:textId="77777777" w:rsidR="003C6551" w:rsidRPr="00935810" w:rsidRDefault="003C6551" w:rsidP="003C6551">
      <w:pPr>
        <w:pStyle w:val="Verso"/>
      </w:pPr>
      <w:r w:rsidRPr="00935810">
        <w:tab/>
      </w:r>
      <w:r w:rsidRPr="00935810">
        <w:tab/>
      </w:r>
      <w:r w:rsidRPr="00935810">
        <w:tab/>
        <w:t>con más gente, y yo querría</w:t>
      </w:r>
    </w:p>
    <w:p w14:paraId="481285B5" w14:textId="77777777" w:rsidR="003C6551" w:rsidRPr="00935810" w:rsidRDefault="003C6551" w:rsidP="003C6551">
      <w:pPr>
        <w:pStyle w:val="Verso"/>
      </w:pPr>
      <w:r w:rsidRPr="00935810">
        <w:tab/>
      </w:r>
      <w:r w:rsidRPr="00935810">
        <w:tab/>
      </w:r>
      <w:r w:rsidRPr="00935810">
        <w:tab/>
        <w:t>resistir tanta osadía</w:t>
      </w:r>
    </w:p>
    <w:p w14:paraId="09A04BCC" w14:textId="77777777" w:rsidR="003C6551" w:rsidRPr="00935810" w:rsidRDefault="003C6551" w:rsidP="003C6551">
      <w:pPr>
        <w:pStyle w:val="Verso"/>
      </w:pPr>
      <w:r w:rsidRPr="00935810">
        <w:tab/>
      </w:r>
      <w:r w:rsidRPr="00935810">
        <w:tab/>
      </w:r>
      <w:r w:rsidRPr="00935810">
        <w:tab/>
        <w:t>como cuentan que ha tenido,</w:t>
      </w:r>
    </w:p>
    <w:p w14:paraId="658878D2" w14:textId="550C6200" w:rsidR="003C6551" w:rsidRPr="00935810" w:rsidRDefault="003C6551" w:rsidP="003C6551">
      <w:pPr>
        <w:pStyle w:val="Verso"/>
      </w:pPr>
      <w:r w:rsidRPr="00935810">
        <w:tab/>
      </w:r>
      <w:r w:rsidRPr="00935810">
        <w:tab/>
      </w:r>
      <w:r w:rsidRPr="00935810">
        <w:tab/>
        <w:t xml:space="preserve">  porque no entiendan que vive</w:t>
      </w:r>
      <w:r w:rsidRPr="00935810">
        <w:tab/>
      </w:r>
      <w:r w:rsidRPr="00935810">
        <w:tab/>
      </w:r>
      <w:r w:rsidRPr="00935810">
        <w:tab/>
        <w:t xml:space="preserve"> </w:t>
      </w:r>
    </w:p>
    <w:p w14:paraId="3F8FF478" w14:textId="77777777" w:rsidR="003C6551" w:rsidRPr="00935810" w:rsidRDefault="003C6551" w:rsidP="003C6551">
      <w:pPr>
        <w:pStyle w:val="Verso"/>
      </w:pPr>
      <w:r w:rsidRPr="00935810">
        <w:tab/>
      </w:r>
      <w:r w:rsidRPr="00935810">
        <w:tab/>
      </w:r>
      <w:r w:rsidRPr="00935810">
        <w:tab/>
        <w:t>quien les daba los tesoros</w:t>
      </w:r>
    </w:p>
    <w:p w14:paraId="10A273D1" w14:textId="77777777" w:rsidR="003C6551" w:rsidRPr="00935810" w:rsidRDefault="003C6551" w:rsidP="003C6551">
      <w:pPr>
        <w:pStyle w:val="Verso"/>
      </w:pPr>
      <w:r w:rsidRPr="00935810">
        <w:tab/>
      </w:r>
      <w:r w:rsidRPr="00935810">
        <w:tab/>
      </w:r>
      <w:r w:rsidRPr="00935810">
        <w:tab/>
        <w:t>y las hijas a los moros,</w:t>
      </w:r>
    </w:p>
    <w:p w14:paraId="4341D2B2" w14:textId="77777777" w:rsidR="003C6551" w:rsidRPr="00935810" w:rsidRDefault="003C6551" w:rsidP="003C6551">
      <w:pPr>
        <w:pStyle w:val="Verso"/>
      </w:pPr>
      <w:r w:rsidRPr="00935810">
        <w:tab/>
      </w:r>
      <w:r w:rsidRPr="00935810">
        <w:tab/>
      </w:r>
      <w:r w:rsidRPr="00935810">
        <w:tab/>
        <w:t xml:space="preserve">por quien arrogante escribe. </w:t>
      </w:r>
    </w:p>
    <w:p w14:paraId="4F3CD23A" w14:textId="77777777" w:rsidR="003C6551" w:rsidRPr="00935810" w:rsidRDefault="003C6551" w:rsidP="003C6551">
      <w:pPr>
        <w:pStyle w:val="Verso"/>
      </w:pPr>
      <w:r w:rsidRPr="00935810">
        <w:tab/>
      </w:r>
      <w:r w:rsidRPr="00935810">
        <w:tab/>
      </w:r>
      <w:r w:rsidRPr="00935810">
        <w:tab/>
        <w:t xml:space="preserve">  Irás conmigo, que quiero</w:t>
      </w:r>
    </w:p>
    <w:p w14:paraId="6B59D38F" w14:textId="5F299BE6" w:rsidR="003C6551" w:rsidRPr="00935810" w:rsidRDefault="003C6551" w:rsidP="003C6551">
      <w:pPr>
        <w:pStyle w:val="Verso"/>
      </w:pPr>
      <w:r w:rsidRPr="00935810">
        <w:tab/>
      </w:r>
      <w:r w:rsidRPr="00935810">
        <w:tab/>
      </w:r>
      <w:r w:rsidRPr="00935810">
        <w:tab/>
        <w:t>en prueba de tu valor</w:t>
      </w:r>
      <w:r w:rsidRPr="00935810">
        <w:tab/>
      </w:r>
      <w:r w:rsidRPr="00935810">
        <w:tab/>
      </w:r>
      <w:r w:rsidRPr="00935810">
        <w:tab/>
      </w:r>
      <w:r w:rsidRPr="00935810">
        <w:tab/>
      </w:r>
      <w:r w:rsidRPr="00935810">
        <w:tab/>
        <w:t xml:space="preserve"> </w:t>
      </w:r>
    </w:p>
    <w:p w14:paraId="701602A4" w14:textId="77777777" w:rsidR="003C6551" w:rsidRPr="00935810" w:rsidRDefault="003C6551" w:rsidP="003C6551">
      <w:pPr>
        <w:pStyle w:val="Verso"/>
      </w:pPr>
      <w:r w:rsidRPr="00935810">
        <w:lastRenderedPageBreak/>
        <w:tab/>
      </w:r>
      <w:r w:rsidRPr="00935810">
        <w:tab/>
      </w:r>
      <w:r w:rsidRPr="00935810">
        <w:tab/>
        <w:t>darte con debido honor</w:t>
      </w:r>
    </w:p>
    <w:p w14:paraId="17704AC9" w14:textId="77777777" w:rsidR="003C6551" w:rsidRPr="00935810" w:rsidRDefault="003C6551" w:rsidP="003C6551">
      <w:pPr>
        <w:pStyle w:val="Verso"/>
      </w:pPr>
      <w:r w:rsidRPr="00935810">
        <w:tab/>
      </w:r>
      <w:r w:rsidRPr="00935810">
        <w:tab/>
      </w:r>
      <w:r w:rsidRPr="00935810">
        <w:tab/>
        <w:t>las armas de caballero.</w:t>
      </w:r>
    </w:p>
    <w:p w14:paraId="49F1C893" w14:textId="77777777" w:rsidR="003C6551" w:rsidRPr="00935810" w:rsidRDefault="003C6551" w:rsidP="003C6551">
      <w:pPr>
        <w:pStyle w:val="Verso"/>
      </w:pPr>
      <w:r w:rsidRPr="00935810">
        <w:tab/>
      </w:r>
      <w:r w:rsidRPr="00935810">
        <w:tab/>
      </w:r>
      <w:r w:rsidRPr="00935810">
        <w:tab/>
        <w:t xml:space="preserve">  Hermana Jimena, haced</w:t>
      </w:r>
    </w:p>
    <w:p w14:paraId="5BA89B26" w14:textId="77777777" w:rsidR="003C6551" w:rsidRPr="00935810" w:rsidRDefault="003C6551" w:rsidP="003C6551">
      <w:pPr>
        <w:pStyle w:val="Verso"/>
      </w:pPr>
      <w:r w:rsidRPr="00935810">
        <w:tab/>
      </w:r>
      <w:r w:rsidRPr="00935810">
        <w:tab/>
      </w:r>
      <w:r w:rsidRPr="00935810">
        <w:tab/>
        <w:t>mucha merced a este hidalgo,</w:t>
      </w:r>
    </w:p>
    <w:p w14:paraId="5BC92096" w14:textId="77777777" w:rsidR="00C900C0" w:rsidRPr="00C900C0" w:rsidRDefault="003C6551" w:rsidP="00C900C0">
      <w:pPr>
        <w:pStyle w:val="Verso"/>
      </w:pPr>
      <w:r w:rsidRPr="00935810">
        <w:tab/>
      </w:r>
      <w:r w:rsidRPr="00935810">
        <w:tab/>
      </w:r>
      <w:r w:rsidRPr="00C900C0">
        <w:tab/>
        <w:t xml:space="preserve">y vos, Blanca, </w:t>
      </w:r>
      <w:proofErr w:type="spellStart"/>
      <w:r w:rsidRPr="00C900C0">
        <w:t>honralde</w:t>
      </w:r>
      <w:proofErr w:type="spellEnd"/>
      <w:r w:rsidRPr="00C900C0">
        <w:t xml:space="preserve"> en algo.</w:t>
      </w:r>
      <w:r w:rsidRPr="00C900C0">
        <w:tab/>
      </w:r>
      <w:r w:rsidRPr="00C900C0">
        <w:tab/>
      </w:r>
      <w:r w:rsidRPr="00C900C0">
        <w:tab/>
        <w:t xml:space="preserve"> </w:t>
      </w:r>
    </w:p>
    <w:p w14:paraId="19653C5B" w14:textId="4DF3F6CE" w:rsidR="00C900C0" w:rsidRPr="00C900C0" w:rsidRDefault="00C900C0" w:rsidP="00C900C0">
      <w:pPr>
        <w:pStyle w:val="Personaje"/>
        <w:rPr>
          <w:smallCaps w:val="0"/>
        </w:rPr>
      </w:pPr>
    </w:p>
    <w:p w14:paraId="3DB8BFF4" w14:textId="73A8BE44" w:rsidR="00C900C0" w:rsidRPr="00C900C0" w:rsidRDefault="00C900C0" w:rsidP="00C900C0">
      <w:pPr>
        <w:pStyle w:val="Personaje"/>
      </w:pPr>
      <w:r w:rsidRPr="00C900C0">
        <w:t>Nuño</w:t>
      </w:r>
    </w:p>
    <w:p w14:paraId="4979F06C" w14:textId="5140CB01" w:rsidR="003C6551" w:rsidRPr="00935810" w:rsidRDefault="003C6551" w:rsidP="003C6551">
      <w:pPr>
        <w:pStyle w:val="Verso"/>
      </w:pPr>
      <w:r w:rsidRPr="00935810">
        <w:tab/>
      </w:r>
      <w:r w:rsidRPr="00935810">
        <w:tab/>
      </w:r>
      <w:r w:rsidRPr="00935810">
        <w:tab/>
        <w:t>Deme los pies tu merced.</w:t>
      </w:r>
    </w:p>
    <w:p w14:paraId="196C2F1A" w14:textId="6657C625" w:rsidR="00C900C0" w:rsidRPr="00C900C0" w:rsidRDefault="00C900C0" w:rsidP="00C900C0">
      <w:pPr>
        <w:pStyle w:val="Personaje"/>
      </w:pPr>
      <w:r w:rsidRPr="00C900C0">
        <w:t>Jimena</w:t>
      </w:r>
    </w:p>
    <w:p w14:paraId="66093A45" w14:textId="28C7E8A3" w:rsidR="003C6551" w:rsidRPr="00935810" w:rsidRDefault="003C6551" w:rsidP="003C6551">
      <w:pPr>
        <w:pStyle w:val="Verso"/>
      </w:pPr>
      <w:r w:rsidRPr="00935810">
        <w:tab/>
      </w:r>
      <w:r w:rsidRPr="00935810">
        <w:tab/>
        <w:t xml:space="preserve"> </w:t>
      </w:r>
      <w:r w:rsidR="00C900C0">
        <w:t xml:space="preserve">         </w:t>
      </w:r>
      <w:r w:rsidRPr="00935810">
        <w:t xml:space="preserve"> </w:t>
      </w:r>
      <w:r w:rsidR="006B150A">
        <w:t xml:space="preserve">    </w:t>
      </w:r>
      <w:r w:rsidRPr="00935810">
        <w:t>Alzaos, don Nuño, que yo</w:t>
      </w:r>
    </w:p>
    <w:p w14:paraId="0B0D5D82" w14:textId="77777777" w:rsidR="003C6551" w:rsidRPr="00935810" w:rsidRDefault="003C6551" w:rsidP="003C6551">
      <w:pPr>
        <w:pStyle w:val="Verso"/>
      </w:pPr>
      <w:r w:rsidRPr="00935810">
        <w:tab/>
      </w:r>
      <w:r w:rsidRPr="00935810">
        <w:tab/>
      </w:r>
      <w:r w:rsidRPr="00935810">
        <w:tab/>
        <w:t>os estimo, como es justo.</w:t>
      </w:r>
    </w:p>
    <w:p w14:paraId="177A1185" w14:textId="40FEE7BE" w:rsidR="00C900C0" w:rsidRPr="00C900C0" w:rsidRDefault="00C900C0" w:rsidP="00C900C0">
      <w:pPr>
        <w:pStyle w:val="Personaje"/>
      </w:pPr>
      <w:r w:rsidRPr="00C900C0">
        <w:t>Blanca</w:t>
      </w:r>
    </w:p>
    <w:p w14:paraId="1AC9020C" w14:textId="2DDF451A" w:rsidR="003C6551" w:rsidRPr="00935810" w:rsidRDefault="003C6551" w:rsidP="003C6551">
      <w:pPr>
        <w:pStyle w:val="Verso"/>
      </w:pPr>
      <w:r w:rsidRPr="00935810">
        <w:tab/>
      </w:r>
      <w:r w:rsidRPr="00935810">
        <w:tab/>
      </w:r>
      <w:r w:rsidR="006B150A">
        <w:t xml:space="preserve">            </w:t>
      </w:r>
      <w:r w:rsidRPr="00935810">
        <w:t>(¡Qué villano tan robusto!</w:t>
      </w:r>
      <w:r w:rsidRPr="00935810">
        <w:tab/>
      </w:r>
    </w:p>
    <w:p w14:paraId="2C603438" w14:textId="74D89D17" w:rsidR="003C6551" w:rsidRPr="00935810" w:rsidRDefault="003C6551" w:rsidP="003C6551">
      <w:pPr>
        <w:pStyle w:val="Verso"/>
      </w:pPr>
      <w:r w:rsidRPr="00935810">
        <w:tab/>
      </w:r>
      <w:r w:rsidRPr="00935810">
        <w:tab/>
      </w:r>
      <w:r w:rsidRPr="00935810">
        <w:tab/>
        <w:t xml:space="preserve">Asco de </w:t>
      </w:r>
      <w:proofErr w:type="spellStart"/>
      <w:r w:rsidRPr="00935810">
        <w:t>velle</w:t>
      </w:r>
      <w:proofErr w:type="spellEnd"/>
      <w:r w:rsidRPr="00935810">
        <w:t xml:space="preserve"> me dio.</w:t>
      </w:r>
      <w:r w:rsidRPr="00935810">
        <w:tab/>
      </w:r>
      <w:r w:rsidRPr="00935810">
        <w:tab/>
      </w:r>
      <w:r w:rsidRPr="00935810">
        <w:tab/>
      </w:r>
      <w:r w:rsidRPr="00935810">
        <w:tab/>
      </w:r>
      <w:r w:rsidRPr="00935810">
        <w:tab/>
        <w:t xml:space="preserve"> </w:t>
      </w:r>
    </w:p>
    <w:p w14:paraId="1BA6F54E" w14:textId="6F1D82C8" w:rsidR="00C900C0" w:rsidRPr="00C900C0" w:rsidRDefault="00C900C0" w:rsidP="00C900C0">
      <w:pPr>
        <w:pStyle w:val="Personaje"/>
      </w:pPr>
      <w:r w:rsidRPr="00C900C0">
        <w:t>Jimena</w:t>
      </w:r>
    </w:p>
    <w:p w14:paraId="01C0021E" w14:textId="6C4B3115" w:rsidR="003C6551" w:rsidRPr="00935810" w:rsidRDefault="003C6551" w:rsidP="003C6551">
      <w:pPr>
        <w:pStyle w:val="Verso"/>
      </w:pPr>
      <w:r w:rsidRPr="00935810">
        <w:tab/>
      </w:r>
      <w:r w:rsidRPr="00935810">
        <w:tab/>
        <w:t xml:space="preserve">  </w:t>
      </w:r>
      <w:r w:rsidR="00C900C0">
        <w:t xml:space="preserve">            </w:t>
      </w:r>
      <w:r w:rsidRPr="00935810">
        <w:t>¿No te agrada en borrador?</w:t>
      </w:r>
    </w:p>
    <w:p w14:paraId="64C0A3E3" w14:textId="4D5C34A0" w:rsidR="00C900C0" w:rsidRPr="00C900C0" w:rsidRDefault="00C900C0" w:rsidP="00C900C0">
      <w:pPr>
        <w:pStyle w:val="Personaje"/>
      </w:pPr>
      <w:r w:rsidRPr="00C900C0">
        <w:t>Blanca</w:t>
      </w:r>
    </w:p>
    <w:p w14:paraId="3E1DEE19" w14:textId="64D5E28A" w:rsidR="003C6551" w:rsidRPr="00935810" w:rsidRDefault="003C6551" w:rsidP="003C6551">
      <w:pPr>
        <w:pStyle w:val="Verso"/>
      </w:pPr>
      <w:r w:rsidRPr="00935810">
        <w:tab/>
      </w:r>
      <w:r w:rsidRPr="00935810">
        <w:tab/>
      </w:r>
      <w:r w:rsidR="006B150A">
        <w:t xml:space="preserve">            </w:t>
      </w:r>
      <w:r w:rsidRPr="00935810">
        <w:t xml:space="preserve">Ni aun en limpio, que este Prado     </w:t>
      </w:r>
    </w:p>
    <w:p w14:paraId="1D440D94" w14:textId="77777777" w:rsidR="003C6551" w:rsidRPr="00935810" w:rsidRDefault="003C6551" w:rsidP="003C6551">
      <w:pPr>
        <w:pStyle w:val="Verso"/>
      </w:pPr>
      <w:r w:rsidRPr="00935810">
        <w:tab/>
      </w:r>
      <w:r w:rsidRPr="00935810">
        <w:tab/>
      </w:r>
      <w:r w:rsidRPr="00935810">
        <w:tab/>
        <w:t>es mejor para el ganado</w:t>
      </w:r>
    </w:p>
    <w:p w14:paraId="56C99EBC" w14:textId="77777777" w:rsidR="003C6551" w:rsidRPr="00935810" w:rsidRDefault="003C6551" w:rsidP="003C6551">
      <w:pPr>
        <w:pStyle w:val="Verso"/>
      </w:pPr>
      <w:r w:rsidRPr="00935810">
        <w:tab/>
      </w:r>
      <w:r w:rsidRPr="00935810">
        <w:tab/>
      </w:r>
      <w:r w:rsidRPr="00935810">
        <w:tab/>
        <w:t>que para gustos de amor.</w:t>
      </w:r>
    </w:p>
    <w:p w14:paraId="4873BD9E" w14:textId="1B3E351C" w:rsidR="00C900C0" w:rsidRPr="00C900C0" w:rsidRDefault="00C900C0" w:rsidP="00C900C0">
      <w:pPr>
        <w:pStyle w:val="Personaje"/>
      </w:pPr>
      <w:r w:rsidRPr="00C900C0">
        <w:t>Jimena</w:t>
      </w:r>
    </w:p>
    <w:p w14:paraId="0FDB8670" w14:textId="63838AE1" w:rsidR="003C6551" w:rsidRPr="00935810" w:rsidRDefault="003C6551" w:rsidP="003C6551">
      <w:pPr>
        <w:pStyle w:val="Verso"/>
      </w:pPr>
      <w:r w:rsidRPr="00935810">
        <w:tab/>
      </w:r>
      <w:r w:rsidRPr="00935810">
        <w:tab/>
        <w:t xml:space="preserve">  </w:t>
      </w:r>
      <w:r w:rsidR="00C900C0">
        <w:t xml:space="preserve">            </w:t>
      </w:r>
      <w:r w:rsidRPr="00935810">
        <w:t>Mírale bien, que sospecho</w:t>
      </w:r>
      <w:r w:rsidRPr="00935810">
        <w:tab/>
      </w:r>
      <w:r w:rsidRPr="00935810">
        <w:tab/>
      </w:r>
      <w:r w:rsidRPr="00935810">
        <w:tab/>
      </w:r>
      <w:r w:rsidRPr="00935810">
        <w:tab/>
        <w:t xml:space="preserve"> </w:t>
      </w:r>
    </w:p>
    <w:p w14:paraId="73C13EFE" w14:textId="77777777" w:rsidR="003C6551" w:rsidRPr="00935810" w:rsidRDefault="003C6551" w:rsidP="006B150A">
      <w:pPr>
        <w:pStyle w:val="Partidoincial"/>
      </w:pPr>
      <w:r w:rsidRPr="00935810">
        <w:tab/>
      </w:r>
      <w:r w:rsidRPr="00935810">
        <w:tab/>
      </w:r>
      <w:r w:rsidRPr="00935810">
        <w:tab/>
        <w:t xml:space="preserve">que ha de ser tuyo. </w:t>
      </w:r>
    </w:p>
    <w:p w14:paraId="7078EA7B" w14:textId="69C86665" w:rsidR="00C900C0" w:rsidRPr="00C900C0" w:rsidRDefault="00C900C0" w:rsidP="00C900C0">
      <w:pPr>
        <w:pStyle w:val="Personaje"/>
      </w:pPr>
      <w:r w:rsidRPr="00C900C0">
        <w:t>Blanca</w:t>
      </w:r>
    </w:p>
    <w:p w14:paraId="579A7AFA" w14:textId="61926D3E" w:rsidR="003C6551" w:rsidRPr="00935810" w:rsidRDefault="003C6551" w:rsidP="006B150A">
      <w:pPr>
        <w:pStyle w:val="Partidofinal"/>
      </w:pPr>
      <w:r w:rsidRPr="00935810">
        <w:tab/>
      </w:r>
      <w:r w:rsidRPr="00935810">
        <w:tab/>
      </w:r>
      <w:r w:rsidRPr="00935810">
        <w:tab/>
      </w:r>
      <w:r w:rsidRPr="00935810">
        <w:tab/>
        <w:t xml:space="preserve">        </w:t>
      </w:r>
      <w:r w:rsidR="006B150A">
        <w:t xml:space="preserve">         </w:t>
      </w:r>
      <w:r w:rsidRPr="00935810">
        <w:t>Ese día</w:t>
      </w:r>
    </w:p>
    <w:p w14:paraId="5C6CA774" w14:textId="77777777" w:rsidR="003C6551" w:rsidRPr="00935810" w:rsidRDefault="003C6551" w:rsidP="003C6551">
      <w:pPr>
        <w:pStyle w:val="Verso"/>
      </w:pPr>
      <w:r w:rsidRPr="00935810">
        <w:tab/>
      </w:r>
      <w:r w:rsidRPr="00935810">
        <w:tab/>
      </w:r>
      <w:r w:rsidRPr="00935810">
        <w:tab/>
        <w:t>se cuente la muerte mía</w:t>
      </w:r>
    </w:p>
    <w:p w14:paraId="4F60F6CA" w14:textId="77777777" w:rsidR="003C6551" w:rsidRPr="00935810" w:rsidRDefault="003C6551" w:rsidP="003C6551">
      <w:pPr>
        <w:pStyle w:val="Verso"/>
      </w:pPr>
      <w:r w:rsidRPr="00935810">
        <w:tab/>
      </w:r>
      <w:r w:rsidRPr="00935810">
        <w:tab/>
      </w:r>
      <w:r w:rsidRPr="00935810">
        <w:tab/>
        <w:t>y un áspid me abrase el pecho.)</w:t>
      </w:r>
    </w:p>
    <w:p w14:paraId="5B9A5590" w14:textId="4AD16BA0" w:rsidR="00C900C0" w:rsidRPr="00C900C0" w:rsidRDefault="00C900C0" w:rsidP="00C900C0">
      <w:pPr>
        <w:pStyle w:val="Personaje"/>
      </w:pPr>
      <w:r w:rsidRPr="00C900C0">
        <w:t>Nuño</w:t>
      </w:r>
    </w:p>
    <w:p w14:paraId="55E88191" w14:textId="4EEC5589" w:rsidR="003C6551" w:rsidRPr="00935810" w:rsidRDefault="003C6551" w:rsidP="003C6551">
      <w:pPr>
        <w:pStyle w:val="Verso"/>
      </w:pPr>
      <w:r w:rsidRPr="00935810">
        <w:tab/>
      </w:r>
      <w:r w:rsidRPr="00935810">
        <w:tab/>
      </w:r>
      <w:r w:rsidRPr="00935810">
        <w:tab/>
        <w:t xml:space="preserve">  (Esta dama me murmura</w:t>
      </w:r>
    </w:p>
    <w:p w14:paraId="53BF7DE1" w14:textId="56C345A9" w:rsidR="003C6551" w:rsidRPr="00935810" w:rsidRDefault="003C6551" w:rsidP="003C6551">
      <w:pPr>
        <w:pStyle w:val="Verso"/>
      </w:pPr>
      <w:r w:rsidRPr="00935810">
        <w:tab/>
      </w:r>
      <w:r w:rsidRPr="00935810">
        <w:tab/>
      </w:r>
      <w:r w:rsidRPr="00935810">
        <w:tab/>
        <w:t>y se burla de mi traje.)</w:t>
      </w:r>
      <w:r w:rsidRPr="00935810">
        <w:tab/>
      </w:r>
      <w:r w:rsidRPr="00935810">
        <w:tab/>
      </w:r>
      <w:r w:rsidRPr="00935810">
        <w:tab/>
      </w:r>
      <w:r w:rsidRPr="00935810">
        <w:tab/>
        <w:t xml:space="preserve"> </w:t>
      </w:r>
    </w:p>
    <w:p w14:paraId="632E4EC1" w14:textId="02903090" w:rsidR="00C900C0" w:rsidRPr="00C900C0" w:rsidRDefault="00C900C0" w:rsidP="00C900C0">
      <w:pPr>
        <w:pStyle w:val="Personaje"/>
      </w:pPr>
      <w:r w:rsidRPr="00C900C0">
        <w:t>Blanca</w:t>
      </w:r>
    </w:p>
    <w:p w14:paraId="744CF149" w14:textId="6492B0B2" w:rsidR="003C6551" w:rsidRPr="00935810" w:rsidRDefault="003C6551" w:rsidP="003C6551">
      <w:pPr>
        <w:pStyle w:val="Verso"/>
      </w:pPr>
      <w:r w:rsidRPr="00935810">
        <w:tab/>
      </w:r>
      <w:r w:rsidRPr="00935810">
        <w:tab/>
      </w:r>
      <w:r w:rsidR="006B150A">
        <w:t xml:space="preserve">            </w:t>
      </w:r>
      <w:r w:rsidRPr="00935810">
        <w:t>(¿Yo, casar con un salvaje?</w:t>
      </w:r>
    </w:p>
    <w:p w14:paraId="46D16179" w14:textId="77777777" w:rsidR="003C6551" w:rsidRPr="00935810" w:rsidRDefault="003C6551" w:rsidP="003C6551">
      <w:pPr>
        <w:pStyle w:val="Verso"/>
      </w:pPr>
      <w:r w:rsidRPr="00935810">
        <w:tab/>
      </w:r>
      <w:r w:rsidRPr="00935810">
        <w:tab/>
      </w:r>
      <w:r w:rsidRPr="00935810">
        <w:tab/>
        <w:t>¡Mejor me dé Dios ventura!</w:t>
      </w:r>
    </w:p>
    <w:p w14:paraId="2DF6FF8B" w14:textId="77B64BA3" w:rsidR="00C900C0" w:rsidRPr="00C900C0" w:rsidRDefault="00C900C0" w:rsidP="00C900C0">
      <w:pPr>
        <w:pStyle w:val="Personaje"/>
      </w:pPr>
      <w:r w:rsidRPr="00C900C0">
        <w:t>Jimena</w:t>
      </w:r>
    </w:p>
    <w:p w14:paraId="699544C8" w14:textId="7DEAA633" w:rsidR="003C6551" w:rsidRPr="00935810" w:rsidRDefault="003C6551" w:rsidP="003C6551">
      <w:pPr>
        <w:pStyle w:val="Verso"/>
      </w:pPr>
      <w:r w:rsidRPr="00935810">
        <w:tab/>
      </w:r>
      <w:r w:rsidRPr="00935810">
        <w:tab/>
        <w:t xml:space="preserve">   </w:t>
      </w:r>
      <w:r w:rsidR="00C900C0">
        <w:t xml:space="preserve">            </w:t>
      </w:r>
      <w:r w:rsidRPr="00935810">
        <w:t>Calla, Blanca, que lo entiende.)</w:t>
      </w:r>
    </w:p>
    <w:p w14:paraId="017333A7" w14:textId="3B912D23" w:rsidR="00C900C0" w:rsidRPr="00C900C0" w:rsidRDefault="00C900C0" w:rsidP="00C900C0">
      <w:pPr>
        <w:pStyle w:val="Personaje"/>
      </w:pPr>
      <w:r w:rsidRPr="00C900C0">
        <w:lastRenderedPageBreak/>
        <w:t>Nuño</w:t>
      </w:r>
    </w:p>
    <w:p w14:paraId="1E7CA717" w14:textId="3387F29D" w:rsidR="003C6551" w:rsidRPr="00935810" w:rsidRDefault="003C6551" w:rsidP="003C6551">
      <w:pPr>
        <w:pStyle w:val="Verso"/>
      </w:pPr>
      <w:r w:rsidRPr="00935810">
        <w:tab/>
      </w:r>
      <w:r w:rsidRPr="00935810">
        <w:tab/>
      </w:r>
      <w:r w:rsidRPr="00935810">
        <w:tab/>
        <w:t>(Todo lo que dijo oí.)</w:t>
      </w:r>
    </w:p>
    <w:p w14:paraId="2F22EF8E" w14:textId="77777777" w:rsidR="003C6551" w:rsidRPr="00935810" w:rsidRDefault="003C6551" w:rsidP="006B150A">
      <w:pPr>
        <w:pStyle w:val="Partidoincial"/>
      </w:pPr>
      <w:r w:rsidRPr="00935810">
        <w:tab/>
      </w:r>
      <w:r w:rsidRPr="00935810">
        <w:tab/>
      </w:r>
      <w:r w:rsidRPr="00935810">
        <w:tab/>
        <w:t xml:space="preserve">El Rey se va. </w:t>
      </w:r>
      <w:r w:rsidRPr="00935810">
        <w:tab/>
      </w:r>
      <w:r w:rsidRPr="00935810">
        <w:tab/>
      </w:r>
      <w:r w:rsidRPr="00935810">
        <w:tab/>
      </w:r>
      <w:r w:rsidRPr="00935810">
        <w:tab/>
      </w:r>
    </w:p>
    <w:p w14:paraId="60950AA7" w14:textId="50C69756" w:rsidR="00C900C0" w:rsidRPr="00C900C0" w:rsidRDefault="00C900C0" w:rsidP="00C900C0">
      <w:pPr>
        <w:pStyle w:val="Personaje"/>
      </w:pPr>
      <w:r w:rsidRPr="00C900C0">
        <w:t>Alfonso</w:t>
      </w:r>
    </w:p>
    <w:p w14:paraId="21085C49" w14:textId="0071413D" w:rsidR="003C6551" w:rsidRPr="00935810" w:rsidRDefault="003C6551" w:rsidP="008445D2">
      <w:pPr>
        <w:pStyle w:val="Partidofinal"/>
      </w:pPr>
      <w:r w:rsidRPr="00935810">
        <w:tab/>
      </w:r>
      <w:r w:rsidRPr="00935810">
        <w:tab/>
      </w:r>
      <w:r w:rsidRPr="00935810">
        <w:tab/>
      </w:r>
      <w:r w:rsidRPr="00935810">
        <w:tab/>
      </w:r>
      <w:r w:rsidR="006B150A">
        <w:t xml:space="preserve">     </w:t>
      </w:r>
      <w:proofErr w:type="spellStart"/>
      <w:r w:rsidRPr="00935810">
        <w:t>Haceldo</w:t>
      </w:r>
      <w:proofErr w:type="spellEnd"/>
      <w:r w:rsidRPr="00935810">
        <w:t xml:space="preserve"> así.</w:t>
      </w:r>
      <w:r w:rsidRPr="00935810">
        <w:tab/>
      </w:r>
      <w:r w:rsidRPr="00935810">
        <w:tab/>
      </w:r>
      <w:r w:rsidRPr="00935810">
        <w:tab/>
      </w:r>
      <w:r w:rsidRPr="00935810">
        <w:tab/>
        <w:t xml:space="preserve"> </w:t>
      </w:r>
    </w:p>
    <w:p w14:paraId="387F6CE2" w14:textId="1E10AAB2" w:rsidR="003C6551" w:rsidRPr="00935810" w:rsidRDefault="003C6551" w:rsidP="008445D2">
      <w:pPr>
        <w:pStyle w:val="Acot"/>
      </w:pPr>
      <w:r w:rsidRPr="00935810">
        <w:t xml:space="preserve">Éntrese el Rey   </w:t>
      </w:r>
    </w:p>
    <w:p w14:paraId="64D3E95B" w14:textId="30AC311C" w:rsidR="00C900C0" w:rsidRPr="00C900C0" w:rsidRDefault="00C900C0" w:rsidP="00C900C0">
      <w:pPr>
        <w:pStyle w:val="Personaje"/>
      </w:pPr>
      <w:r w:rsidRPr="00C900C0">
        <w:t>Blanca</w:t>
      </w:r>
    </w:p>
    <w:p w14:paraId="0B80DDD7" w14:textId="418B29ED" w:rsidR="003C6551" w:rsidRPr="00935810" w:rsidRDefault="003C6551" w:rsidP="003C6551">
      <w:pPr>
        <w:pStyle w:val="Verso"/>
      </w:pPr>
      <w:r w:rsidRPr="00935810">
        <w:tab/>
      </w:r>
      <w:r w:rsidRPr="00935810">
        <w:tab/>
      </w:r>
      <w:r w:rsidR="006B150A">
        <w:t xml:space="preserve">              </w:t>
      </w:r>
      <w:r w:rsidRPr="00935810">
        <w:t>(Solo en mirarme me ofende.)</w:t>
      </w:r>
    </w:p>
    <w:p w14:paraId="1FCA4D61" w14:textId="2F074CF1" w:rsidR="00C900C0" w:rsidRPr="00C900C0" w:rsidRDefault="00C900C0" w:rsidP="00C900C0">
      <w:pPr>
        <w:pStyle w:val="Personaje"/>
      </w:pPr>
      <w:r w:rsidRPr="00C900C0">
        <w:t>Jimena</w:t>
      </w:r>
    </w:p>
    <w:p w14:paraId="69CB3C5F" w14:textId="74D0BA94" w:rsidR="003C6551" w:rsidRPr="00935810" w:rsidRDefault="003C6551" w:rsidP="003C6551">
      <w:pPr>
        <w:pStyle w:val="Verso"/>
      </w:pPr>
      <w:r w:rsidRPr="00935810">
        <w:tab/>
      </w:r>
      <w:r w:rsidRPr="00935810">
        <w:tab/>
        <w:t xml:space="preserve">  </w:t>
      </w:r>
      <w:r w:rsidR="00C900C0">
        <w:t xml:space="preserve">           </w:t>
      </w:r>
      <w:r w:rsidR="006B150A">
        <w:t xml:space="preserve">  </w:t>
      </w:r>
      <w:r w:rsidR="00C900C0">
        <w:t xml:space="preserve"> </w:t>
      </w:r>
      <w:r w:rsidRPr="00935810">
        <w:t>(Sancho, hablar quiero contigo.</w:t>
      </w:r>
      <w:r w:rsidRPr="00935810">
        <w:tab/>
      </w:r>
    </w:p>
    <w:p w14:paraId="2CF8967E" w14:textId="57B2186B" w:rsidR="00C900C0" w:rsidRPr="00C900C0" w:rsidRDefault="00C900C0" w:rsidP="00C900C0">
      <w:pPr>
        <w:pStyle w:val="Personaje"/>
      </w:pPr>
      <w:r w:rsidRPr="00C900C0">
        <w:t>Don Sancho</w:t>
      </w:r>
    </w:p>
    <w:p w14:paraId="34D7FC5A" w14:textId="1FF7C04C" w:rsidR="003C6551" w:rsidRPr="00935810" w:rsidRDefault="003C6551" w:rsidP="003C6551">
      <w:pPr>
        <w:pStyle w:val="Verso"/>
      </w:pPr>
      <w:r w:rsidRPr="00935810">
        <w:tab/>
      </w:r>
      <w:r w:rsidRPr="00935810">
        <w:tab/>
      </w:r>
      <w:r w:rsidR="006B150A">
        <w:t xml:space="preserve">             </w:t>
      </w:r>
      <w:r w:rsidRPr="00935810">
        <w:t xml:space="preserve">Esta noche habrá lugar.) </w:t>
      </w:r>
    </w:p>
    <w:p w14:paraId="2FCED27C" w14:textId="2C6DAFBF" w:rsidR="00C900C0" w:rsidRPr="00C900C0" w:rsidRDefault="00C900C0" w:rsidP="00C900C0">
      <w:pPr>
        <w:pStyle w:val="Personaje"/>
      </w:pPr>
      <w:r w:rsidRPr="00C900C0">
        <w:t>Nuño</w:t>
      </w:r>
    </w:p>
    <w:p w14:paraId="5CF8DB7D" w14:textId="6D0339D7" w:rsidR="003C6551" w:rsidRPr="00935810" w:rsidRDefault="003C6551" w:rsidP="003C6551">
      <w:pPr>
        <w:pStyle w:val="Verso"/>
      </w:pPr>
      <w:r w:rsidRPr="00935810">
        <w:tab/>
      </w:r>
      <w:r w:rsidRPr="00935810">
        <w:tab/>
      </w:r>
      <w:r w:rsidRPr="00935810">
        <w:tab/>
        <w:t>(El Rey debe de tratar</w:t>
      </w:r>
    </w:p>
    <w:p w14:paraId="52093F99" w14:textId="4FBA1A1C" w:rsidR="003C6551" w:rsidRPr="00935810" w:rsidRDefault="003C6551" w:rsidP="003C6551">
      <w:pPr>
        <w:pStyle w:val="Verso"/>
      </w:pPr>
      <w:r w:rsidRPr="00935810">
        <w:tab/>
      </w:r>
      <w:r w:rsidRPr="00935810">
        <w:tab/>
      </w:r>
      <w:r w:rsidRPr="00935810">
        <w:tab/>
        <w:t>casar a Blanca conmigo.</w:t>
      </w:r>
      <w:r w:rsidRPr="00935810">
        <w:tab/>
      </w:r>
      <w:r w:rsidRPr="00935810">
        <w:tab/>
      </w:r>
      <w:r w:rsidRPr="00935810">
        <w:tab/>
      </w:r>
      <w:r w:rsidRPr="00935810">
        <w:tab/>
        <w:t xml:space="preserve"> </w:t>
      </w:r>
    </w:p>
    <w:p w14:paraId="47D9ADB8" w14:textId="77777777" w:rsidR="003C6551" w:rsidRPr="00935810" w:rsidRDefault="003C6551" w:rsidP="003C6551">
      <w:pPr>
        <w:pStyle w:val="Verso"/>
      </w:pPr>
      <w:r w:rsidRPr="00935810">
        <w:tab/>
      </w:r>
      <w:r w:rsidRPr="00935810">
        <w:tab/>
      </w:r>
      <w:r w:rsidRPr="00935810">
        <w:tab/>
        <w:t xml:space="preserve">  Que sin duda hay algo en mí,</w:t>
      </w:r>
    </w:p>
    <w:p w14:paraId="04EA3D38" w14:textId="77777777" w:rsidR="003C6551" w:rsidRPr="00935810" w:rsidRDefault="003C6551" w:rsidP="003C6551">
      <w:pPr>
        <w:pStyle w:val="Verso"/>
      </w:pPr>
      <w:r w:rsidRPr="00935810">
        <w:tab/>
      </w:r>
      <w:r w:rsidRPr="00935810">
        <w:tab/>
      </w:r>
      <w:r w:rsidRPr="00935810">
        <w:tab/>
        <w:t>que yo no entiendo, encubierto,</w:t>
      </w:r>
    </w:p>
    <w:p w14:paraId="293B4ADD" w14:textId="77777777" w:rsidR="003C6551" w:rsidRPr="00935810" w:rsidRDefault="003C6551" w:rsidP="003C6551">
      <w:pPr>
        <w:pStyle w:val="Verso"/>
      </w:pPr>
      <w:r w:rsidRPr="00935810">
        <w:tab/>
      </w:r>
      <w:r w:rsidRPr="00935810">
        <w:tab/>
      </w:r>
      <w:r w:rsidRPr="00935810">
        <w:tab/>
        <w:t>y que se ha burlado es cierto</w:t>
      </w:r>
    </w:p>
    <w:p w14:paraId="62B3B8A1" w14:textId="77777777" w:rsidR="003C6551" w:rsidRPr="00935810" w:rsidRDefault="003C6551" w:rsidP="003C6551">
      <w:pPr>
        <w:pStyle w:val="Verso"/>
      </w:pPr>
      <w:r w:rsidRPr="00935810">
        <w:tab/>
      </w:r>
      <w:r w:rsidRPr="00935810">
        <w:tab/>
      </w:r>
      <w:r w:rsidRPr="00935810">
        <w:tab/>
        <w:t>la dama de verme así.</w:t>
      </w:r>
    </w:p>
    <w:p w14:paraId="23BEE91C" w14:textId="5B5A1624" w:rsidR="003C6551" w:rsidRPr="00935810" w:rsidRDefault="003C6551" w:rsidP="003C6551">
      <w:pPr>
        <w:pStyle w:val="Verso"/>
      </w:pPr>
      <w:r w:rsidRPr="00935810">
        <w:tab/>
      </w:r>
      <w:r w:rsidRPr="00935810">
        <w:tab/>
      </w:r>
      <w:r w:rsidRPr="00935810">
        <w:tab/>
        <w:t xml:space="preserve">  Pues de una cosa se avise:</w:t>
      </w:r>
      <w:r w:rsidRPr="00935810">
        <w:tab/>
      </w:r>
      <w:r w:rsidRPr="00935810">
        <w:tab/>
      </w:r>
      <w:r w:rsidRPr="00935810">
        <w:tab/>
      </w:r>
      <w:r w:rsidRPr="00935810">
        <w:tab/>
        <w:t xml:space="preserve"> </w:t>
      </w:r>
    </w:p>
    <w:p w14:paraId="6E018ADF" w14:textId="77777777" w:rsidR="003C6551" w:rsidRPr="00935810" w:rsidRDefault="003C6551" w:rsidP="003C6551">
      <w:pPr>
        <w:pStyle w:val="Verso"/>
      </w:pPr>
      <w:r w:rsidRPr="00935810">
        <w:tab/>
      </w:r>
      <w:r w:rsidRPr="00935810">
        <w:tab/>
      </w:r>
      <w:r w:rsidRPr="00935810">
        <w:tab/>
        <w:t>que cuando fuera más rara</w:t>
      </w:r>
    </w:p>
    <w:p w14:paraId="4C397397" w14:textId="77777777" w:rsidR="003C6551" w:rsidRPr="00935810" w:rsidRDefault="003C6551" w:rsidP="003C6551">
      <w:pPr>
        <w:pStyle w:val="Verso"/>
      </w:pPr>
      <w:r w:rsidRPr="00935810">
        <w:tab/>
      </w:r>
      <w:r w:rsidRPr="00935810">
        <w:tab/>
      </w:r>
      <w:r w:rsidRPr="00935810">
        <w:tab/>
        <w:t>que el fénix, no la trocara</w:t>
      </w:r>
    </w:p>
    <w:p w14:paraId="3475D5CA" w14:textId="65663BCA" w:rsidR="006A2747" w:rsidRPr="008445D2" w:rsidRDefault="003C6551" w:rsidP="008445D2">
      <w:pPr>
        <w:pStyle w:val="Verso"/>
      </w:pPr>
      <w:r w:rsidRPr="00935810">
        <w:tab/>
      </w:r>
      <w:r w:rsidRPr="00935810">
        <w:tab/>
      </w:r>
      <w:r w:rsidRPr="00935810">
        <w:tab/>
        <w:t xml:space="preserve">por una cinta de </w:t>
      </w:r>
      <w:proofErr w:type="spellStart"/>
      <w:r w:rsidRPr="00935810">
        <w:t>Nise</w:t>
      </w:r>
      <w:proofErr w:type="spellEnd"/>
      <w:r w:rsidRPr="00935810">
        <w:t>.)</w:t>
      </w:r>
    </w:p>
    <w:p w14:paraId="222771F6" w14:textId="6ADEA73D" w:rsidR="006B150A" w:rsidRDefault="009221D6" w:rsidP="009221D6">
      <w:pPr>
        <w:pStyle w:val="Acto"/>
      </w:pPr>
      <w:r w:rsidRPr="00935810">
        <w:t>ACTO SEGUNDO DE LOS PRADOS DE LEÓN</w:t>
      </w:r>
    </w:p>
    <w:p w14:paraId="7AC2AE2A" w14:textId="5BC9BD0B" w:rsidR="009221D6" w:rsidRPr="008445D2" w:rsidRDefault="009221D6" w:rsidP="008445D2">
      <w:pPr>
        <w:pStyle w:val="Acot"/>
      </w:pPr>
      <w:r w:rsidRPr="00935810">
        <w:t xml:space="preserve">Salen don Arias Bustos </w:t>
      </w:r>
      <w:r w:rsidR="009218B0">
        <w:t>@</w:t>
      </w:r>
      <w:r w:rsidRPr="00935810">
        <w:t>y don Tristán Godo</w:t>
      </w:r>
    </w:p>
    <w:p w14:paraId="076E8795" w14:textId="484F5188" w:rsidR="005E0B3E" w:rsidRDefault="005E0B3E" w:rsidP="005E0B3E">
      <w:pPr>
        <w:pStyle w:val="Personaje"/>
      </w:pPr>
      <w:r w:rsidRPr="00935810">
        <w:t xml:space="preserve">Arias </w:t>
      </w:r>
      <w:r w:rsidRPr="00935810">
        <w:tab/>
      </w:r>
    </w:p>
    <w:p w14:paraId="25F7A1E1" w14:textId="211E00A2" w:rsidR="003D28BB" w:rsidRPr="003D28BB" w:rsidRDefault="003D28BB" w:rsidP="003D28BB">
      <w:r>
        <w:t>$</w:t>
      </w:r>
      <w:r w:rsidRPr="00641F15">
        <w:rPr>
          <w:rFonts w:ascii="Times New Roman" w:hAnsi="Times New Roman"/>
        </w:rPr>
        <w:t>redondillas</w:t>
      </w:r>
    </w:p>
    <w:p w14:paraId="467DB8AA" w14:textId="4406A7E5" w:rsidR="009221D6" w:rsidRPr="00935810" w:rsidRDefault="009221D6" w:rsidP="005E0B3E">
      <w:pPr>
        <w:pStyle w:val="Verso"/>
      </w:pPr>
      <w:r w:rsidRPr="00935810">
        <w:tab/>
      </w:r>
      <w:r w:rsidRPr="00935810">
        <w:tab/>
        <w:t xml:space="preserve">  </w:t>
      </w:r>
      <w:r w:rsidR="005E0B3E">
        <w:t xml:space="preserve">             </w:t>
      </w:r>
      <w:r w:rsidRPr="00935810">
        <w:t>Desde el instante que vi</w:t>
      </w:r>
      <w:r w:rsidRPr="00935810">
        <w:tab/>
        <w:t xml:space="preserve"> </w:t>
      </w:r>
    </w:p>
    <w:p w14:paraId="60221FE8" w14:textId="3270290A" w:rsidR="009221D6" w:rsidRPr="00935810" w:rsidRDefault="009221D6" w:rsidP="005E0B3E">
      <w:pPr>
        <w:pStyle w:val="Verso"/>
      </w:pPr>
      <w:r w:rsidRPr="00935810">
        <w:tab/>
      </w:r>
      <w:r w:rsidRPr="00935810">
        <w:tab/>
      </w:r>
      <w:r w:rsidRPr="00935810">
        <w:tab/>
        <w:t>este mancebo, Tristán,</w:t>
      </w:r>
      <w:r w:rsidRPr="00935810">
        <w:tab/>
      </w:r>
      <w:r w:rsidRPr="00935810">
        <w:tab/>
      </w:r>
      <w:r w:rsidRPr="00935810">
        <w:tab/>
      </w:r>
      <w:r w:rsidRPr="00935810">
        <w:tab/>
        <w:t xml:space="preserve">  </w:t>
      </w:r>
    </w:p>
    <w:p w14:paraId="182EF26E" w14:textId="77777777" w:rsidR="009221D6" w:rsidRPr="00935810" w:rsidRDefault="009221D6" w:rsidP="005E0B3E">
      <w:pPr>
        <w:pStyle w:val="Verso"/>
      </w:pPr>
      <w:r w:rsidRPr="00935810">
        <w:tab/>
      </w:r>
      <w:r w:rsidRPr="00935810">
        <w:tab/>
      </w:r>
      <w:r w:rsidRPr="00935810">
        <w:tab/>
        <w:t>tan gentilhombre y galán,</w:t>
      </w:r>
      <w:r w:rsidRPr="00935810">
        <w:tab/>
      </w:r>
    </w:p>
    <w:p w14:paraId="5C17360F" w14:textId="77777777" w:rsidR="009221D6" w:rsidRPr="00935810" w:rsidRDefault="009221D6" w:rsidP="005E0B3E">
      <w:pPr>
        <w:pStyle w:val="Verso"/>
      </w:pPr>
      <w:r w:rsidRPr="00935810">
        <w:tab/>
      </w:r>
      <w:r w:rsidRPr="00935810">
        <w:tab/>
      </w:r>
      <w:r w:rsidRPr="00935810">
        <w:tab/>
        <w:t>este suceso temí.</w:t>
      </w:r>
    </w:p>
    <w:p w14:paraId="0181BDF6" w14:textId="77777777" w:rsidR="009221D6" w:rsidRPr="00935810" w:rsidRDefault="009221D6" w:rsidP="005E0B3E">
      <w:pPr>
        <w:pStyle w:val="Verso"/>
      </w:pPr>
      <w:r w:rsidRPr="00935810">
        <w:tab/>
      </w:r>
      <w:r w:rsidRPr="00935810">
        <w:tab/>
      </w:r>
      <w:r w:rsidRPr="00935810">
        <w:tab/>
        <w:t xml:space="preserve">  Y no sin razón temía</w:t>
      </w:r>
    </w:p>
    <w:p w14:paraId="6961380B" w14:textId="77777777" w:rsidR="009221D6" w:rsidRPr="00935810" w:rsidRDefault="009221D6" w:rsidP="005E0B3E">
      <w:pPr>
        <w:pStyle w:val="Verso"/>
      </w:pPr>
      <w:r w:rsidRPr="00935810">
        <w:tab/>
      </w:r>
      <w:r w:rsidRPr="00935810">
        <w:tab/>
      </w:r>
      <w:r w:rsidRPr="00935810">
        <w:tab/>
        <w:t>desventura semejante,</w:t>
      </w:r>
    </w:p>
    <w:p w14:paraId="51AFE83F" w14:textId="13E3357C" w:rsidR="009221D6" w:rsidRPr="00935810" w:rsidRDefault="009221D6" w:rsidP="005E0B3E">
      <w:pPr>
        <w:pStyle w:val="Verso"/>
      </w:pPr>
      <w:r w:rsidRPr="00935810">
        <w:tab/>
      </w:r>
      <w:r w:rsidRPr="00935810">
        <w:tab/>
      </w:r>
      <w:r w:rsidRPr="00935810">
        <w:tab/>
        <w:t>porque no hay alma de amante</w:t>
      </w:r>
      <w:r w:rsidRPr="00935810">
        <w:tab/>
      </w:r>
      <w:r w:rsidRPr="00935810">
        <w:tab/>
      </w:r>
      <w:r w:rsidRPr="00935810">
        <w:tab/>
        <w:t xml:space="preserve">  </w:t>
      </w:r>
    </w:p>
    <w:p w14:paraId="646D8D8E" w14:textId="77777777" w:rsidR="009221D6" w:rsidRPr="00935810" w:rsidRDefault="009221D6" w:rsidP="005E0B3E">
      <w:pPr>
        <w:pStyle w:val="Verso"/>
      </w:pPr>
      <w:r w:rsidRPr="00935810">
        <w:tab/>
      </w:r>
      <w:r w:rsidRPr="00935810">
        <w:tab/>
      </w:r>
      <w:r w:rsidRPr="00935810">
        <w:tab/>
        <w:t>sin punta de profecía.</w:t>
      </w:r>
    </w:p>
    <w:p w14:paraId="59DC642A" w14:textId="77777777" w:rsidR="009221D6" w:rsidRPr="00935810" w:rsidRDefault="009221D6" w:rsidP="005E0B3E">
      <w:pPr>
        <w:pStyle w:val="Verso"/>
      </w:pPr>
      <w:r w:rsidRPr="00935810">
        <w:lastRenderedPageBreak/>
        <w:tab/>
      </w:r>
      <w:r w:rsidRPr="00935810">
        <w:tab/>
      </w:r>
      <w:r w:rsidRPr="00935810">
        <w:tab/>
        <w:t xml:space="preserve">  Ves aquí que Alfonso reina</w:t>
      </w:r>
    </w:p>
    <w:p w14:paraId="76FB8874" w14:textId="77777777" w:rsidR="009221D6" w:rsidRPr="00935810" w:rsidRDefault="009221D6" w:rsidP="005E0B3E">
      <w:pPr>
        <w:pStyle w:val="Verso"/>
      </w:pPr>
      <w:r w:rsidRPr="00935810">
        <w:tab/>
      </w:r>
      <w:r w:rsidRPr="00935810">
        <w:tab/>
      </w:r>
      <w:r w:rsidRPr="00935810">
        <w:tab/>
        <w:t>y que a Jimena no casa</w:t>
      </w:r>
    </w:p>
    <w:p w14:paraId="2AAECB3E" w14:textId="77777777" w:rsidR="009221D6" w:rsidRPr="00935810" w:rsidRDefault="009221D6" w:rsidP="005E0B3E">
      <w:pPr>
        <w:pStyle w:val="Verso"/>
      </w:pPr>
      <w:r w:rsidRPr="00935810">
        <w:tab/>
      </w:r>
      <w:r w:rsidRPr="00935810">
        <w:tab/>
      </w:r>
      <w:r w:rsidRPr="00935810">
        <w:tab/>
        <w:t>porque no quiere en su casa</w:t>
      </w:r>
    </w:p>
    <w:p w14:paraId="0EB7E22B" w14:textId="0E878927" w:rsidR="009221D6" w:rsidRPr="00935810" w:rsidRDefault="009221D6" w:rsidP="005E0B3E">
      <w:pPr>
        <w:pStyle w:val="Verso"/>
      </w:pPr>
      <w:r w:rsidRPr="00935810">
        <w:tab/>
      </w:r>
      <w:r w:rsidRPr="00935810">
        <w:tab/>
      </w:r>
      <w:r w:rsidRPr="00935810">
        <w:tab/>
        <w:t>sombra de rey ni de reina.</w:t>
      </w:r>
      <w:r w:rsidRPr="00935810">
        <w:tab/>
      </w:r>
      <w:r w:rsidRPr="00935810">
        <w:tab/>
      </w:r>
      <w:r w:rsidRPr="00935810">
        <w:tab/>
      </w:r>
      <w:r w:rsidRPr="00935810">
        <w:tab/>
        <w:t xml:space="preserve">  </w:t>
      </w:r>
    </w:p>
    <w:p w14:paraId="3F6C3A87" w14:textId="77777777" w:rsidR="009221D6" w:rsidRPr="00935810" w:rsidRDefault="009221D6" w:rsidP="005E0B3E">
      <w:pPr>
        <w:pStyle w:val="Verso"/>
      </w:pPr>
      <w:r w:rsidRPr="00935810">
        <w:tab/>
      </w:r>
      <w:r w:rsidRPr="00935810">
        <w:tab/>
      </w:r>
      <w:r w:rsidRPr="00935810">
        <w:tab/>
        <w:t xml:space="preserve">  Ves aquí que un labrador</w:t>
      </w:r>
    </w:p>
    <w:p w14:paraId="360E1BA5" w14:textId="77777777" w:rsidR="009221D6" w:rsidRPr="00935810" w:rsidRDefault="009221D6" w:rsidP="005E0B3E">
      <w:pPr>
        <w:pStyle w:val="Verso"/>
      </w:pPr>
      <w:r w:rsidRPr="00935810">
        <w:tab/>
      </w:r>
      <w:r w:rsidRPr="00935810">
        <w:tab/>
      </w:r>
      <w:r w:rsidRPr="00935810">
        <w:tab/>
        <w:t>que ayer andaba al arado</w:t>
      </w:r>
    </w:p>
    <w:p w14:paraId="5647512C" w14:textId="77777777" w:rsidR="009221D6" w:rsidRPr="00935810" w:rsidRDefault="009221D6" w:rsidP="005E0B3E">
      <w:pPr>
        <w:pStyle w:val="Verso"/>
      </w:pPr>
      <w:r w:rsidRPr="00935810">
        <w:tab/>
      </w:r>
      <w:r w:rsidRPr="00935810">
        <w:tab/>
      </w:r>
      <w:r w:rsidRPr="00935810">
        <w:tab/>
        <w:t>hoy es de Alfonso privado</w:t>
      </w:r>
    </w:p>
    <w:p w14:paraId="0901E2B9" w14:textId="77777777" w:rsidR="009221D6" w:rsidRPr="00935810" w:rsidRDefault="009221D6" w:rsidP="005E0B3E">
      <w:pPr>
        <w:pStyle w:val="Verso"/>
      </w:pPr>
      <w:r w:rsidRPr="00935810">
        <w:tab/>
      </w:r>
      <w:r w:rsidRPr="00935810">
        <w:tab/>
      </w:r>
      <w:r w:rsidRPr="00935810">
        <w:tab/>
        <w:t>y camarero mayor.</w:t>
      </w:r>
    </w:p>
    <w:p w14:paraId="28638F9A" w14:textId="00A54C01" w:rsidR="009221D6" w:rsidRPr="00935810" w:rsidRDefault="009221D6" w:rsidP="005E0B3E">
      <w:pPr>
        <w:pStyle w:val="Verso"/>
      </w:pPr>
      <w:r w:rsidRPr="00935810">
        <w:tab/>
      </w:r>
      <w:r w:rsidRPr="00935810">
        <w:tab/>
      </w:r>
      <w:r w:rsidRPr="00935810">
        <w:tab/>
        <w:t xml:space="preserve">  Por lo que tiene encubierto</w:t>
      </w:r>
      <w:r w:rsidRPr="00935810">
        <w:tab/>
      </w:r>
      <w:r w:rsidRPr="00935810">
        <w:tab/>
      </w:r>
      <w:r w:rsidRPr="00935810">
        <w:tab/>
      </w:r>
      <w:r w:rsidRPr="00935810">
        <w:tab/>
      </w:r>
    </w:p>
    <w:p w14:paraId="0E88C9DC" w14:textId="77777777" w:rsidR="009221D6" w:rsidRPr="00935810" w:rsidRDefault="009221D6" w:rsidP="005E0B3E">
      <w:pPr>
        <w:pStyle w:val="Verso"/>
      </w:pPr>
      <w:r w:rsidRPr="00935810">
        <w:tab/>
      </w:r>
      <w:r w:rsidRPr="00935810">
        <w:tab/>
      </w:r>
      <w:r w:rsidRPr="00935810">
        <w:tab/>
        <w:t xml:space="preserve">hónrele el Rey, </w:t>
      </w:r>
      <w:proofErr w:type="spellStart"/>
      <w:r w:rsidRPr="00935810">
        <w:t>mas</w:t>
      </w:r>
      <w:proofErr w:type="spellEnd"/>
      <w:r w:rsidRPr="00935810">
        <w:t xml:space="preserve"> de suerte</w:t>
      </w:r>
    </w:p>
    <w:p w14:paraId="30B4B844" w14:textId="77777777" w:rsidR="009221D6" w:rsidRPr="00935810" w:rsidRDefault="009221D6" w:rsidP="005E0B3E">
      <w:pPr>
        <w:pStyle w:val="Verso"/>
      </w:pPr>
      <w:r w:rsidRPr="00935810">
        <w:tab/>
      </w:r>
      <w:r w:rsidRPr="00935810">
        <w:tab/>
      </w:r>
      <w:r w:rsidRPr="00935810">
        <w:tab/>
        <w:t>que la envidia no despierte</w:t>
      </w:r>
    </w:p>
    <w:p w14:paraId="200DDD26" w14:textId="77777777" w:rsidR="009221D6" w:rsidRPr="00935810" w:rsidRDefault="009221D6" w:rsidP="005E0B3E">
      <w:pPr>
        <w:pStyle w:val="Verso"/>
      </w:pPr>
      <w:r w:rsidRPr="00935810">
        <w:tab/>
      </w:r>
      <w:r w:rsidRPr="00935810">
        <w:tab/>
      </w:r>
      <w:r w:rsidRPr="00935810">
        <w:tab/>
        <w:t xml:space="preserve">quien tanta privanza ha muerto. </w:t>
      </w:r>
    </w:p>
    <w:p w14:paraId="4EE9C97B" w14:textId="77777777" w:rsidR="009221D6" w:rsidRPr="00935810" w:rsidRDefault="009221D6" w:rsidP="005E0B3E">
      <w:pPr>
        <w:pStyle w:val="Verso"/>
      </w:pPr>
      <w:r w:rsidRPr="00935810">
        <w:tab/>
      </w:r>
      <w:r w:rsidRPr="00935810">
        <w:tab/>
      </w:r>
      <w:r w:rsidRPr="00935810">
        <w:tab/>
        <w:t xml:space="preserve">  Si a mí me quita el oficio</w:t>
      </w:r>
    </w:p>
    <w:p w14:paraId="79E342E1" w14:textId="606163A1" w:rsidR="009221D6" w:rsidRPr="00935810" w:rsidRDefault="009221D6" w:rsidP="005E0B3E">
      <w:pPr>
        <w:pStyle w:val="Verso"/>
      </w:pPr>
      <w:r w:rsidRPr="00935810">
        <w:tab/>
      </w:r>
      <w:r w:rsidRPr="00935810">
        <w:tab/>
      </w:r>
      <w:r w:rsidRPr="00935810">
        <w:tab/>
        <w:t>y a ti, la dama, Tristán,</w:t>
      </w:r>
      <w:r w:rsidRPr="00935810">
        <w:tab/>
      </w:r>
      <w:r w:rsidRPr="00935810">
        <w:tab/>
      </w:r>
      <w:r w:rsidRPr="00935810">
        <w:tab/>
      </w:r>
      <w:r w:rsidRPr="00935810">
        <w:tab/>
      </w:r>
    </w:p>
    <w:p w14:paraId="1E89B1B8" w14:textId="77777777" w:rsidR="009221D6" w:rsidRPr="00935810" w:rsidRDefault="009221D6" w:rsidP="005E0B3E">
      <w:pPr>
        <w:pStyle w:val="Verso"/>
      </w:pPr>
      <w:r w:rsidRPr="00935810">
        <w:tab/>
      </w:r>
      <w:r w:rsidRPr="00935810">
        <w:tab/>
      </w:r>
      <w:r w:rsidRPr="00935810">
        <w:tab/>
        <w:t>el premio injusto le dan</w:t>
      </w:r>
    </w:p>
    <w:p w14:paraId="23739C9D" w14:textId="77777777" w:rsidR="009221D6" w:rsidRPr="00935810" w:rsidRDefault="009221D6" w:rsidP="005E0B3E">
      <w:pPr>
        <w:pStyle w:val="Verso"/>
      </w:pPr>
      <w:r w:rsidRPr="00935810">
        <w:tab/>
      </w:r>
      <w:r w:rsidRPr="00935810">
        <w:tab/>
      </w:r>
      <w:r w:rsidRPr="00935810">
        <w:tab/>
        <w:t>del tuyo y de mi servicio.</w:t>
      </w:r>
    </w:p>
    <w:p w14:paraId="254BF26D" w14:textId="77777777" w:rsidR="009221D6" w:rsidRPr="00935810" w:rsidRDefault="009221D6" w:rsidP="005E0B3E">
      <w:pPr>
        <w:pStyle w:val="Verso"/>
      </w:pPr>
      <w:r w:rsidRPr="00935810">
        <w:tab/>
      </w:r>
      <w:r w:rsidRPr="00935810">
        <w:tab/>
      </w:r>
      <w:r w:rsidRPr="00935810">
        <w:tab/>
        <w:t xml:space="preserve">  Pues quejarnos a Bermudo</w:t>
      </w:r>
    </w:p>
    <w:p w14:paraId="6DA00CB2" w14:textId="77777777" w:rsidR="009221D6" w:rsidRPr="00935810" w:rsidRDefault="009221D6" w:rsidP="005E0B3E">
      <w:pPr>
        <w:pStyle w:val="Verso"/>
      </w:pPr>
      <w:r w:rsidRPr="00935810">
        <w:tab/>
      </w:r>
      <w:r w:rsidRPr="00935810">
        <w:tab/>
      </w:r>
      <w:r w:rsidRPr="00935810">
        <w:tab/>
        <w:t>es darle más ocasión</w:t>
      </w:r>
    </w:p>
    <w:p w14:paraId="30140559" w14:textId="13380A35" w:rsidR="009221D6" w:rsidRPr="00935810" w:rsidRDefault="009221D6" w:rsidP="005E0B3E">
      <w:pPr>
        <w:pStyle w:val="Verso"/>
      </w:pPr>
      <w:r w:rsidRPr="00935810">
        <w:tab/>
      </w:r>
      <w:r w:rsidRPr="00935810">
        <w:tab/>
      </w:r>
      <w:r w:rsidRPr="00935810">
        <w:tab/>
        <w:t>a que le tenga afición.</w:t>
      </w:r>
      <w:r w:rsidRPr="00935810">
        <w:tab/>
      </w:r>
      <w:r w:rsidRPr="00935810">
        <w:tab/>
      </w:r>
      <w:r w:rsidRPr="00935810">
        <w:tab/>
      </w:r>
      <w:r w:rsidRPr="00935810">
        <w:tab/>
      </w:r>
      <w:r w:rsidRPr="00935810">
        <w:tab/>
      </w:r>
    </w:p>
    <w:p w14:paraId="0B1DE467" w14:textId="77777777" w:rsidR="009221D6" w:rsidRPr="00935810" w:rsidRDefault="009221D6" w:rsidP="005E0B3E">
      <w:pPr>
        <w:pStyle w:val="Verso"/>
      </w:pPr>
      <w:r w:rsidRPr="00935810">
        <w:tab/>
      </w:r>
      <w:r w:rsidRPr="00935810">
        <w:tab/>
      </w:r>
      <w:r w:rsidRPr="00935810">
        <w:tab/>
        <w:t>¿Quién será tan cuerdo y mudo?</w:t>
      </w:r>
    </w:p>
    <w:p w14:paraId="14CFF852" w14:textId="77777777" w:rsidR="009221D6" w:rsidRPr="00935810" w:rsidRDefault="009221D6" w:rsidP="005E0B3E">
      <w:pPr>
        <w:pStyle w:val="Verso"/>
      </w:pPr>
      <w:r w:rsidRPr="00935810">
        <w:tab/>
      </w:r>
      <w:r w:rsidRPr="00935810">
        <w:tab/>
      </w:r>
      <w:r w:rsidRPr="00935810">
        <w:tab/>
        <w:t xml:space="preserve">  ¿Quién podrá disimular?</w:t>
      </w:r>
    </w:p>
    <w:p w14:paraId="09761E69" w14:textId="77777777" w:rsidR="009221D6" w:rsidRPr="00935810" w:rsidRDefault="009221D6" w:rsidP="005E0B3E">
      <w:pPr>
        <w:pStyle w:val="Verso"/>
      </w:pPr>
      <w:r w:rsidRPr="00935810">
        <w:tab/>
      </w:r>
      <w:r w:rsidRPr="00935810">
        <w:tab/>
      </w:r>
      <w:r w:rsidRPr="00935810">
        <w:tab/>
        <w:t>¿Quién servir con este ejemplo?</w:t>
      </w:r>
    </w:p>
    <w:p w14:paraId="2F283CF8" w14:textId="35B7B196" w:rsidR="005E0B3E" w:rsidRDefault="005E0B3E" w:rsidP="005E0B3E">
      <w:pPr>
        <w:pStyle w:val="Personaje"/>
      </w:pPr>
      <w:r w:rsidRPr="00935810">
        <w:t>Tristán</w:t>
      </w:r>
    </w:p>
    <w:p w14:paraId="1379539A" w14:textId="2BB460C6" w:rsidR="009221D6" w:rsidRPr="00935810" w:rsidRDefault="009221D6" w:rsidP="005E0B3E">
      <w:pPr>
        <w:pStyle w:val="Verso"/>
      </w:pPr>
      <w:r w:rsidRPr="00935810">
        <w:tab/>
      </w:r>
      <w:r w:rsidRPr="00935810">
        <w:tab/>
      </w:r>
      <w:r w:rsidR="005E0B3E">
        <w:t xml:space="preserve">            </w:t>
      </w:r>
      <w:r w:rsidRPr="00935810">
        <w:t>Cuando su virtud contemplo</w:t>
      </w:r>
    </w:p>
    <w:p w14:paraId="3088E9ED" w14:textId="70A12BBD" w:rsidR="009221D6" w:rsidRPr="00935810" w:rsidRDefault="009221D6" w:rsidP="005E0B3E">
      <w:pPr>
        <w:pStyle w:val="Verso"/>
      </w:pPr>
      <w:r w:rsidRPr="00935810">
        <w:tab/>
      </w:r>
      <w:r w:rsidRPr="00935810">
        <w:tab/>
      </w:r>
      <w:r w:rsidRPr="00935810">
        <w:tab/>
        <w:t>le pongo en mayor lugar,</w:t>
      </w:r>
      <w:r w:rsidRPr="00935810">
        <w:tab/>
      </w:r>
      <w:r w:rsidRPr="00935810">
        <w:tab/>
      </w:r>
      <w:r w:rsidRPr="00935810">
        <w:tab/>
      </w:r>
      <w:r w:rsidRPr="00935810">
        <w:tab/>
      </w:r>
    </w:p>
    <w:p w14:paraId="0F82FEAB" w14:textId="77777777" w:rsidR="009221D6" w:rsidRPr="00935810" w:rsidRDefault="009221D6" w:rsidP="005E0B3E">
      <w:pPr>
        <w:pStyle w:val="Verso"/>
      </w:pPr>
      <w:r w:rsidRPr="00935810">
        <w:tab/>
      </w:r>
      <w:r w:rsidRPr="00935810">
        <w:tab/>
      </w:r>
      <w:r w:rsidRPr="00935810">
        <w:tab/>
        <w:t xml:space="preserve">  que ser sin duda ha mostrado</w:t>
      </w:r>
    </w:p>
    <w:p w14:paraId="2F70AA3B" w14:textId="77777777" w:rsidR="009221D6" w:rsidRPr="00935810" w:rsidRDefault="009221D6" w:rsidP="005E0B3E">
      <w:pPr>
        <w:pStyle w:val="Verso"/>
      </w:pPr>
      <w:r w:rsidRPr="00935810">
        <w:tab/>
      </w:r>
      <w:r w:rsidRPr="00935810">
        <w:tab/>
      </w:r>
      <w:r w:rsidRPr="00935810">
        <w:tab/>
        <w:t>en la guerra, donde viene,</w:t>
      </w:r>
    </w:p>
    <w:p w14:paraId="103F778C" w14:textId="77777777" w:rsidR="009221D6" w:rsidRPr="00935810" w:rsidRDefault="009221D6" w:rsidP="005E0B3E">
      <w:pPr>
        <w:pStyle w:val="Verso"/>
      </w:pPr>
      <w:r w:rsidRPr="00935810">
        <w:tab/>
      </w:r>
      <w:r w:rsidRPr="00935810">
        <w:tab/>
      </w:r>
      <w:r w:rsidRPr="00935810">
        <w:tab/>
        <w:t>la sangre que oculta tiene</w:t>
      </w:r>
    </w:p>
    <w:p w14:paraId="6DD9EEBA" w14:textId="77777777" w:rsidR="009221D6" w:rsidRPr="00935810" w:rsidRDefault="009221D6" w:rsidP="005E0B3E">
      <w:pPr>
        <w:pStyle w:val="Verso"/>
      </w:pPr>
      <w:r w:rsidRPr="00935810">
        <w:tab/>
      </w:r>
      <w:r w:rsidRPr="00935810">
        <w:tab/>
      </w:r>
      <w:r w:rsidRPr="00935810">
        <w:tab/>
        <w:t>más de palacio que prado.</w:t>
      </w:r>
    </w:p>
    <w:p w14:paraId="5CA8509A" w14:textId="7217DED4" w:rsidR="009221D6" w:rsidRPr="00935810" w:rsidRDefault="009221D6" w:rsidP="005E0B3E">
      <w:pPr>
        <w:pStyle w:val="Verso"/>
      </w:pPr>
      <w:r w:rsidRPr="00935810">
        <w:tab/>
      </w:r>
      <w:r w:rsidRPr="00935810">
        <w:tab/>
      </w:r>
      <w:r w:rsidRPr="00935810">
        <w:tab/>
        <w:t xml:space="preserve">  Quiso el Rey que alguna hazaña</w:t>
      </w:r>
      <w:r w:rsidRPr="00935810">
        <w:tab/>
      </w:r>
      <w:r w:rsidRPr="00935810">
        <w:tab/>
      </w:r>
      <w:r w:rsidRPr="00935810">
        <w:tab/>
      </w:r>
    </w:p>
    <w:p w14:paraId="402907AD" w14:textId="77777777" w:rsidR="009221D6" w:rsidRPr="00935810" w:rsidRDefault="009221D6" w:rsidP="005E0B3E">
      <w:pPr>
        <w:pStyle w:val="Verso"/>
      </w:pPr>
      <w:r w:rsidRPr="00935810">
        <w:tab/>
      </w:r>
      <w:r w:rsidRPr="00935810">
        <w:tab/>
      </w:r>
      <w:r w:rsidRPr="00935810">
        <w:tab/>
        <w:t>don Nuño hiciese primero</w:t>
      </w:r>
    </w:p>
    <w:p w14:paraId="011848A0" w14:textId="77777777" w:rsidR="009221D6" w:rsidRPr="00935810" w:rsidRDefault="009221D6" w:rsidP="005E0B3E">
      <w:pPr>
        <w:pStyle w:val="Verso"/>
      </w:pPr>
      <w:r w:rsidRPr="00935810">
        <w:lastRenderedPageBreak/>
        <w:tab/>
      </w:r>
      <w:r w:rsidRPr="00935810">
        <w:tab/>
      </w:r>
      <w:r w:rsidRPr="00935810">
        <w:tab/>
        <w:t>que le armase caballero:</w:t>
      </w:r>
    </w:p>
    <w:p w14:paraId="1BA6CE43" w14:textId="77777777" w:rsidR="009221D6" w:rsidRPr="00935810" w:rsidRDefault="009221D6" w:rsidP="005E0B3E">
      <w:pPr>
        <w:pStyle w:val="Verso"/>
      </w:pPr>
      <w:r w:rsidRPr="00935810">
        <w:tab/>
      </w:r>
      <w:r w:rsidRPr="00935810">
        <w:tab/>
      </w:r>
      <w:r w:rsidRPr="00935810">
        <w:tab/>
        <w:t>salió el Prado a la campaña,</w:t>
      </w:r>
    </w:p>
    <w:p w14:paraId="6943934A" w14:textId="77777777" w:rsidR="009221D6" w:rsidRPr="00935810" w:rsidRDefault="009221D6" w:rsidP="005E0B3E">
      <w:pPr>
        <w:pStyle w:val="Verso"/>
      </w:pPr>
      <w:r w:rsidRPr="00935810">
        <w:tab/>
      </w:r>
      <w:r w:rsidRPr="00935810">
        <w:tab/>
      </w:r>
      <w:r w:rsidRPr="00935810">
        <w:tab/>
        <w:t xml:space="preserve">  donde hizo tanto estrago</w:t>
      </w:r>
    </w:p>
    <w:p w14:paraId="60767701" w14:textId="733A6C1C" w:rsidR="009221D6" w:rsidRPr="00935810" w:rsidRDefault="009221D6" w:rsidP="005E0B3E">
      <w:pPr>
        <w:pStyle w:val="Verso"/>
      </w:pPr>
      <w:r w:rsidRPr="00935810">
        <w:tab/>
      </w:r>
      <w:r w:rsidRPr="00935810">
        <w:tab/>
      </w:r>
      <w:r w:rsidRPr="00935810">
        <w:tab/>
        <w:t>que trajo al Rey seis cabezas,</w:t>
      </w:r>
      <w:r w:rsidRPr="00935810">
        <w:tab/>
      </w:r>
      <w:r w:rsidRPr="00935810">
        <w:tab/>
      </w:r>
      <w:r w:rsidRPr="00935810">
        <w:tab/>
      </w:r>
      <w:r w:rsidRPr="00935810">
        <w:tab/>
      </w:r>
    </w:p>
    <w:p w14:paraId="3BC03FEC" w14:textId="77777777" w:rsidR="009221D6" w:rsidRPr="00935810" w:rsidRDefault="009221D6" w:rsidP="005E0B3E">
      <w:pPr>
        <w:pStyle w:val="Verso"/>
      </w:pPr>
      <w:r w:rsidRPr="00935810">
        <w:tab/>
      </w:r>
      <w:r w:rsidRPr="00935810">
        <w:tab/>
      </w:r>
      <w:r w:rsidRPr="00935810">
        <w:tab/>
        <w:t>dejando con sus proezas</w:t>
      </w:r>
    </w:p>
    <w:p w14:paraId="5961236A" w14:textId="77777777" w:rsidR="009221D6" w:rsidRPr="00935810" w:rsidRDefault="009221D6" w:rsidP="005E0B3E">
      <w:pPr>
        <w:pStyle w:val="Verso"/>
      </w:pPr>
      <w:r w:rsidRPr="00935810">
        <w:tab/>
      </w:r>
      <w:r w:rsidRPr="00935810">
        <w:tab/>
      </w:r>
      <w:r w:rsidRPr="00935810">
        <w:tab/>
        <w:t>vuelta la campaña en lago.</w:t>
      </w:r>
    </w:p>
    <w:p w14:paraId="7E987BCF" w14:textId="77777777" w:rsidR="009221D6" w:rsidRPr="00935810" w:rsidRDefault="009221D6" w:rsidP="005E0B3E">
      <w:pPr>
        <w:pStyle w:val="Verso"/>
      </w:pPr>
      <w:r w:rsidRPr="00935810">
        <w:tab/>
      </w:r>
      <w:r w:rsidRPr="00935810">
        <w:tab/>
      </w:r>
      <w:r w:rsidRPr="00935810">
        <w:tab/>
        <w:t xml:space="preserve">  No dudes de que ha de ser,</w:t>
      </w:r>
    </w:p>
    <w:p w14:paraId="3AD2C064" w14:textId="77777777" w:rsidR="009221D6" w:rsidRPr="00935810" w:rsidRDefault="009221D6" w:rsidP="005E0B3E">
      <w:pPr>
        <w:pStyle w:val="Verso"/>
      </w:pPr>
      <w:r w:rsidRPr="00935810">
        <w:tab/>
      </w:r>
      <w:r w:rsidRPr="00935810">
        <w:tab/>
      </w:r>
      <w:r w:rsidRPr="00935810">
        <w:tab/>
        <w:t>si el principio al fin responde,</w:t>
      </w:r>
    </w:p>
    <w:p w14:paraId="422B9079" w14:textId="77777777" w:rsidR="009221D6" w:rsidRPr="00935810" w:rsidRDefault="009221D6" w:rsidP="005E0B3E">
      <w:pPr>
        <w:pStyle w:val="Partidoincial"/>
      </w:pPr>
      <w:r w:rsidRPr="00935810">
        <w:tab/>
      </w:r>
      <w:r w:rsidRPr="00935810">
        <w:tab/>
      </w:r>
      <w:r w:rsidRPr="00935810">
        <w:tab/>
        <w:t xml:space="preserve">otro Pelayo. </w:t>
      </w:r>
    </w:p>
    <w:p w14:paraId="50F98160" w14:textId="0EE52029" w:rsidR="005E0B3E" w:rsidRDefault="005E0B3E" w:rsidP="005E0B3E">
      <w:pPr>
        <w:pStyle w:val="Personaje"/>
      </w:pPr>
      <w:r w:rsidRPr="00935810">
        <w:t>Arias</w:t>
      </w:r>
      <w:r w:rsidRPr="00935810">
        <w:tab/>
      </w:r>
    </w:p>
    <w:p w14:paraId="1C524B20" w14:textId="3EAF503E" w:rsidR="009221D6" w:rsidRPr="00ED7744" w:rsidRDefault="009221D6" w:rsidP="00ED7744">
      <w:pPr>
        <w:pStyle w:val="Partidofinal"/>
      </w:pPr>
      <w:r w:rsidRPr="00935810">
        <w:tab/>
      </w:r>
      <w:r w:rsidRPr="00935810">
        <w:tab/>
      </w:r>
      <w:r w:rsidRPr="00935810">
        <w:tab/>
      </w:r>
      <w:r w:rsidRPr="00ED7744">
        <w:t xml:space="preserve">         </w:t>
      </w:r>
      <w:r w:rsidR="005E0B3E" w:rsidRPr="00ED7744">
        <w:t xml:space="preserve">        </w:t>
      </w:r>
      <w:r w:rsidRPr="00ED7744">
        <w:t>¿Pues dónde</w:t>
      </w:r>
      <w:r w:rsidRPr="00ED7744">
        <w:tab/>
      </w:r>
      <w:r w:rsidRPr="00ED7744">
        <w:tab/>
      </w:r>
      <w:r w:rsidRPr="00ED7744">
        <w:tab/>
      </w:r>
      <w:r w:rsidRPr="00ED7744">
        <w:tab/>
      </w:r>
    </w:p>
    <w:p w14:paraId="1C18C3F3" w14:textId="77777777" w:rsidR="009221D6" w:rsidRPr="00935810" w:rsidRDefault="009221D6" w:rsidP="005E0B3E">
      <w:pPr>
        <w:pStyle w:val="Verso"/>
      </w:pPr>
      <w:r w:rsidRPr="00935810">
        <w:tab/>
      </w:r>
      <w:r w:rsidRPr="00935810">
        <w:tab/>
      </w:r>
      <w:r w:rsidRPr="00935810">
        <w:tab/>
        <w:t>podré paciencia tener</w:t>
      </w:r>
    </w:p>
    <w:p w14:paraId="7D21F307" w14:textId="77777777" w:rsidR="009221D6" w:rsidRPr="00935810" w:rsidRDefault="009221D6" w:rsidP="005E0B3E">
      <w:pPr>
        <w:pStyle w:val="Verso"/>
      </w:pPr>
      <w:r w:rsidRPr="00935810">
        <w:tab/>
      </w:r>
      <w:r w:rsidRPr="00935810">
        <w:tab/>
      </w:r>
      <w:r w:rsidRPr="00935810">
        <w:tab/>
        <w:t xml:space="preserve">  para que el Rey tenga en poco,</w:t>
      </w:r>
    </w:p>
    <w:p w14:paraId="1A7544C3" w14:textId="77777777" w:rsidR="009221D6" w:rsidRPr="00935810" w:rsidRDefault="009221D6" w:rsidP="005E0B3E">
      <w:pPr>
        <w:pStyle w:val="Verso"/>
      </w:pPr>
      <w:r w:rsidRPr="00935810">
        <w:tab/>
      </w:r>
      <w:r w:rsidRPr="00935810">
        <w:tab/>
      </w:r>
      <w:r w:rsidRPr="00935810">
        <w:tab/>
        <w:t>por su causa, mi servicio</w:t>
      </w:r>
    </w:p>
    <w:p w14:paraId="1FDBB200" w14:textId="77777777" w:rsidR="009221D6" w:rsidRPr="00935810" w:rsidRDefault="009221D6" w:rsidP="005E0B3E">
      <w:pPr>
        <w:pStyle w:val="Verso"/>
      </w:pPr>
      <w:r w:rsidRPr="00935810">
        <w:tab/>
      </w:r>
      <w:r w:rsidRPr="00935810">
        <w:tab/>
      </w:r>
      <w:r w:rsidRPr="00935810">
        <w:tab/>
        <w:t>y le dé mi propio oficio?</w:t>
      </w:r>
      <w:r w:rsidRPr="00935810">
        <w:tab/>
      </w:r>
      <w:r w:rsidRPr="00935810">
        <w:tab/>
      </w:r>
      <w:r w:rsidRPr="00935810">
        <w:tab/>
      </w:r>
    </w:p>
    <w:p w14:paraId="6B1F47FB" w14:textId="2A196132" w:rsidR="005E0B3E" w:rsidRDefault="005E0B3E" w:rsidP="005E0B3E">
      <w:pPr>
        <w:pStyle w:val="Personaje"/>
      </w:pPr>
      <w:r w:rsidRPr="00935810">
        <w:t>Tristán</w:t>
      </w:r>
    </w:p>
    <w:p w14:paraId="4A487694" w14:textId="34DC75C1" w:rsidR="009221D6" w:rsidRPr="00935810" w:rsidRDefault="009221D6" w:rsidP="005E0B3E">
      <w:pPr>
        <w:pStyle w:val="Verso"/>
      </w:pPr>
      <w:r w:rsidRPr="00935810">
        <w:tab/>
      </w:r>
      <w:r w:rsidRPr="00935810">
        <w:tab/>
      </w:r>
      <w:r w:rsidR="005E0B3E">
        <w:t xml:space="preserve">            </w:t>
      </w:r>
      <w:r w:rsidRPr="00935810">
        <w:t>Causa tengo de estar loco,</w:t>
      </w:r>
      <w:r w:rsidRPr="00935810">
        <w:tab/>
      </w:r>
      <w:r w:rsidRPr="00935810">
        <w:tab/>
      </w:r>
      <w:r w:rsidRPr="00935810">
        <w:tab/>
      </w:r>
      <w:r w:rsidRPr="00935810">
        <w:tab/>
      </w:r>
    </w:p>
    <w:p w14:paraId="58F9D7AB" w14:textId="77777777" w:rsidR="009221D6" w:rsidRPr="00935810" w:rsidRDefault="009221D6" w:rsidP="005E0B3E">
      <w:pPr>
        <w:pStyle w:val="Verso"/>
      </w:pPr>
      <w:r w:rsidRPr="00935810">
        <w:tab/>
      </w:r>
      <w:r w:rsidRPr="00935810">
        <w:tab/>
      </w:r>
      <w:r w:rsidRPr="00935810">
        <w:tab/>
        <w:t xml:space="preserve">  aunque trato su alabanza,</w:t>
      </w:r>
    </w:p>
    <w:p w14:paraId="03D3950A" w14:textId="77777777" w:rsidR="009221D6" w:rsidRPr="00935810" w:rsidRDefault="009221D6" w:rsidP="005E0B3E">
      <w:pPr>
        <w:pStyle w:val="Verso"/>
      </w:pPr>
      <w:r w:rsidRPr="00935810">
        <w:tab/>
      </w:r>
      <w:r w:rsidRPr="00935810">
        <w:tab/>
      </w:r>
      <w:r w:rsidRPr="00935810">
        <w:tab/>
        <w:t>porque al fin a Blanca adoro:</w:t>
      </w:r>
    </w:p>
    <w:p w14:paraId="670952E8" w14:textId="77777777" w:rsidR="009221D6" w:rsidRPr="00935810" w:rsidRDefault="009221D6" w:rsidP="005E0B3E">
      <w:pPr>
        <w:pStyle w:val="Verso"/>
      </w:pPr>
      <w:r w:rsidRPr="00935810">
        <w:tab/>
      </w:r>
      <w:r w:rsidRPr="00935810">
        <w:tab/>
      </w:r>
      <w:r w:rsidRPr="00935810">
        <w:tab/>
      </w:r>
      <w:proofErr w:type="spellStart"/>
      <w:r w:rsidRPr="00935810">
        <w:t>diérale</w:t>
      </w:r>
      <w:proofErr w:type="spellEnd"/>
      <w:r w:rsidRPr="00935810">
        <w:t xml:space="preserve"> el Rey su tesoro,</w:t>
      </w:r>
    </w:p>
    <w:p w14:paraId="6BBE89E9" w14:textId="77777777" w:rsidR="009221D6" w:rsidRPr="00935810" w:rsidRDefault="009221D6" w:rsidP="005E0B3E">
      <w:pPr>
        <w:pStyle w:val="Verso"/>
      </w:pPr>
      <w:r w:rsidRPr="00935810">
        <w:tab/>
      </w:r>
      <w:r w:rsidRPr="00935810">
        <w:tab/>
      </w:r>
      <w:r w:rsidRPr="00935810">
        <w:tab/>
        <w:t>su amor, su justa privanza,</w:t>
      </w:r>
    </w:p>
    <w:p w14:paraId="07BDA49D" w14:textId="38EEA9DF" w:rsidR="009221D6" w:rsidRPr="00935810" w:rsidRDefault="009221D6" w:rsidP="005E0B3E">
      <w:pPr>
        <w:pStyle w:val="Verso"/>
      </w:pPr>
      <w:r w:rsidRPr="00935810">
        <w:tab/>
      </w:r>
      <w:r w:rsidRPr="00935810">
        <w:tab/>
      </w:r>
      <w:r w:rsidRPr="00935810">
        <w:tab/>
        <w:t xml:space="preserve">  pero a Blanca no le diera</w:t>
      </w:r>
      <w:r w:rsidRPr="00935810">
        <w:tab/>
      </w:r>
      <w:r w:rsidRPr="00935810">
        <w:tab/>
      </w:r>
      <w:r w:rsidRPr="00935810">
        <w:tab/>
      </w:r>
      <w:r w:rsidRPr="00935810">
        <w:tab/>
      </w:r>
    </w:p>
    <w:p w14:paraId="1160BCFB" w14:textId="77777777" w:rsidR="009221D6" w:rsidRPr="00935810" w:rsidRDefault="009221D6" w:rsidP="005E0B3E">
      <w:pPr>
        <w:pStyle w:val="Verso"/>
      </w:pPr>
      <w:r w:rsidRPr="00935810">
        <w:tab/>
      </w:r>
      <w:r w:rsidRPr="00935810">
        <w:tab/>
      </w:r>
      <w:r w:rsidRPr="00935810">
        <w:tab/>
        <w:t>con mano tan libre y franca</w:t>
      </w:r>
    </w:p>
    <w:p w14:paraId="473EA786" w14:textId="77777777" w:rsidR="009221D6" w:rsidRPr="00935810" w:rsidRDefault="009221D6" w:rsidP="005E0B3E">
      <w:pPr>
        <w:pStyle w:val="Verso"/>
      </w:pPr>
      <w:r w:rsidRPr="00935810">
        <w:tab/>
      </w:r>
      <w:r w:rsidRPr="00935810">
        <w:tab/>
      </w:r>
      <w:r w:rsidRPr="00935810">
        <w:tab/>
        <w:t xml:space="preserve">porque en dejarme sin Blanca  </w:t>
      </w:r>
      <w:r w:rsidRPr="00935810">
        <w:tab/>
      </w:r>
      <w:r w:rsidRPr="00935810">
        <w:tab/>
        <w:t xml:space="preserve">   </w:t>
      </w:r>
    </w:p>
    <w:p w14:paraId="49AD9E50" w14:textId="77777777" w:rsidR="009221D6" w:rsidRPr="00935810" w:rsidRDefault="009221D6" w:rsidP="005E0B3E">
      <w:pPr>
        <w:pStyle w:val="Verso"/>
      </w:pPr>
      <w:r w:rsidRPr="00935810">
        <w:tab/>
      </w:r>
      <w:r w:rsidRPr="00935810">
        <w:tab/>
      </w:r>
      <w:r w:rsidRPr="00935810">
        <w:tab/>
        <w:t>grande pobreza me espera.</w:t>
      </w:r>
    </w:p>
    <w:p w14:paraId="44EDE94D" w14:textId="761C0D01" w:rsidR="005E0B3E" w:rsidRDefault="005E0B3E" w:rsidP="005E0B3E">
      <w:pPr>
        <w:pStyle w:val="Personaje"/>
      </w:pPr>
      <w:r w:rsidRPr="00935810">
        <w:t>Arias</w:t>
      </w:r>
      <w:r w:rsidRPr="00935810">
        <w:tab/>
      </w:r>
    </w:p>
    <w:p w14:paraId="249F4CB7" w14:textId="5F5D5665" w:rsidR="009221D6" w:rsidRPr="00935810" w:rsidRDefault="009221D6" w:rsidP="005E0B3E">
      <w:pPr>
        <w:pStyle w:val="Verso"/>
      </w:pPr>
      <w:r w:rsidRPr="00935810">
        <w:tab/>
      </w:r>
      <w:r w:rsidRPr="00935810">
        <w:tab/>
        <w:t xml:space="preserve">  </w:t>
      </w:r>
      <w:r w:rsidR="005E0B3E">
        <w:t xml:space="preserve">            </w:t>
      </w:r>
      <w:r w:rsidRPr="00935810">
        <w:t>Tristán, el Rey me ha quitado</w:t>
      </w:r>
    </w:p>
    <w:p w14:paraId="0E4EC04E" w14:textId="36F7A821" w:rsidR="009221D6" w:rsidRPr="00935810" w:rsidRDefault="009221D6" w:rsidP="005E0B3E">
      <w:pPr>
        <w:pStyle w:val="Verso"/>
      </w:pPr>
      <w:r w:rsidRPr="00935810">
        <w:tab/>
      </w:r>
      <w:r w:rsidRPr="00935810">
        <w:tab/>
      </w:r>
      <w:r w:rsidRPr="00935810">
        <w:tab/>
        <w:t>la vida y honra por él.</w:t>
      </w:r>
      <w:r w:rsidRPr="00935810">
        <w:tab/>
      </w:r>
      <w:r w:rsidRPr="00935810">
        <w:tab/>
      </w:r>
      <w:r w:rsidRPr="00935810">
        <w:tab/>
      </w:r>
      <w:r w:rsidRPr="00935810">
        <w:tab/>
      </w:r>
      <w:r w:rsidRPr="00935810">
        <w:tab/>
      </w:r>
    </w:p>
    <w:p w14:paraId="7E34302C" w14:textId="77777777" w:rsidR="009221D6" w:rsidRPr="00935810" w:rsidRDefault="009221D6" w:rsidP="005E0B3E">
      <w:pPr>
        <w:pStyle w:val="Verso"/>
      </w:pPr>
      <w:r w:rsidRPr="00935810">
        <w:tab/>
      </w:r>
      <w:r w:rsidRPr="00935810">
        <w:tab/>
      </w:r>
      <w:r w:rsidRPr="00935810">
        <w:tab/>
        <w:t xml:space="preserve">No será hazaña </w:t>
      </w:r>
      <w:proofErr w:type="spellStart"/>
      <w:r w:rsidRPr="00935810">
        <w:t>crüel</w:t>
      </w:r>
      <w:proofErr w:type="spellEnd"/>
      <w:r w:rsidRPr="00935810">
        <w:t xml:space="preserve">    </w:t>
      </w:r>
      <w:r w:rsidRPr="00935810">
        <w:tab/>
      </w:r>
    </w:p>
    <w:p w14:paraId="3328FEE6" w14:textId="77777777" w:rsidR="009221D6" w:rsidRPr="00935810" w:rsidRDefault="009221D6" w:rsidP="005E0B3E">
      <w:pPr>
        <w:pStyle w:val="Verso"/>
      </w:pPr>
      <w:r w:rsidRPr="00935810">
        <w:tab/>
      </w:r>
      <w:r w:rsidRPr="00935810">
        <w:tab/>
      </w:r>
      <w:r w:rsidRPr="00935810">
        <w:tab/>
        <w:t>marchitar a Nuño el prado.</w:t>
      </w:r>
    </w:p>
    <w:p w14:paraId="46C77B38" w14:textId="77777777" w:rsidR="009221D6" w:rsidRPr="00935810" w:rsidRDefault="009221D6" w:rsidP="005E0B3E">
      <w:pPr>
        <w:pStyle w:val="Verso"/>
      </w:pPr>
      <w:r w:rsidRPr="00935810">
        <w:tab/>
      </w:r>
      <w:r w:rsidRPr="00935810">
        <w:tab/>
      </w:r>
      <w:r w:rsidRPr="00935810">
        <w:tab/>
        <w:t xml:space="preserve">  Dame esa mano y confía</w:t>
      </w:r>
    </w:p>
    <w:p w14:paraId="6DCEFFFD" w14:textId="77777777" w:rsidR="009221D6" w:rsidRPr="00935810" w:rsidRDefault="009221D6" w:rsidP="005E0B3E">
      <w:pPr>
        <w:pStyle w:val="Verso"/>
      </w:pPr>
      <w:r w:rsidRPr="00935810">
        <w:tab/>
      </w:r>
      <w:r w:rsidRPr="00935810">
        <w:tab/>
      </w:r>
      <w:r w:rsidRPr="00935810">
        <w:tab/>
        <w:t>que yo le saque de aquí</w:t>
      </w:r>
      <w:r w:rsidRPr="00935810">
        <w:tab/>
      </w:r>
    </w:p>
    <w:p w14:paraId="393F7549" w14:textId="55F9C4D7" w:rsidR="009221D6" w:rsidRPr="00935810" w:rsidRDefault="009221D6" w:rsidP="005E0B3E">
      <w:pPr>
        <w:pStyle w:val="Verso"/>
      </w:pPr>
      <w:r w:rsidRPr="00935810">
        <w:lastRenderedPageBreak/>
        <w:tab/>
      </w:r>
      <w:r w:rsidRPr="00935810">
        <w:tab/>
      </w:r>
      <w:r w:rsidRPr="00935810">
        <w:tab/>
        <w:t>o no ha de haber fuerza en mí.</w:t>
      </w:r>
      <w:r w:rsidRPr="00935810">
        <w:tab/>
      </w:r>
      <w:r w:rsidRPr="00935810">
        <w:tab/>
      </w:r>
      <w:r w:rsidRPr="00935810">
        <w:tab/>
      </w:r>
    </w:p>
    <w:p w14:paraId="267F20F5" w14:textId="762020BB" w:rsidR="005E0B3E" w:rsidRDefault="005E0B3E" w:rsidP="005E0B3E">
      <w:pPr>
        <w:pStyle w:val="Personaje"/>
      </w:pPr>
      <w:r w:rsidRPr="00935810">
        <w:t>Tristán</w:t>
      </w:r>
    </w:p>
    <w:p w14:paraId="52834C68" w14:textId="0791A743" w:rsidR="009221D6" w:rsidRPr="00935810" w:rsidRDefault="009221D6" w:rsidP="005E0B3E">
      <w:pPr>
        <w:pStyle w:val="Verso"/>
      </w:pPr>
      <w:r w:rsidRPr="00935810">
        <w:tab/>
      </w:r>
      <w:r w:rsidRPr="00935810">
        <w:tab/>
      </w:r>
      <w:r w:rsidR="005E0B3E">
        <w:t xml:space="preserve">           </w:t>
      </w:r>
      <w:r w:rsidRPr="00935810">
        <w:t>Mano y fe desde este día</w:t>
      </w:r>
    </w:p>
    <w:p w14:paraId="12171849" w14:textId="77777777" w:rsidR="009221D6" w:rsidRPr="00935810" w:rsidRDefault="009221D6" w:rsidP="005E0B3E">
      <w:pPr>
        <w:pStyle w:val="Verso"/>
      </w:pPr>
      <w:r w:rsidRPr="00935810">
        <w:tab/>
      </w:r>
      <w:r w:rsidRPr="00935810">
        <w:tab/>
      </w:r>
      <w:r w:rsidRPr="00935810">
        <w:tab/>
        <w:t xml:space="preserve">  contra don Nuño te doy.</w:t>
      </w:r>
    </w:p>
    <w:p w14:paraId="2874A09A" w14:textId="1D41EC4B" w:rsidR="005E0B3E" w:rsidRDefault="005E0B3E" w:rsidP="005E0B3E">
      <w:pPr>
        <w:pStyle w:val="Personaje"/>
      </w:pPr>
      <w:r w:rsidRPr="00935810">
        <w:t>Arias</w:t>
      </w:r>
      <w:r w:rsidRPr="00935810">
        <w:tab/>
      </w:r>
    </w:p>
    <w:p w14:paraId="1B0B6E94" w14:textId="6566F01D" w:rsidR="009221D6" w:rsidRPr="00935810" w:rsidRDefault="009221D6" w:rsidP="005E0B3E">
      <w:pPr>
        <w:pStyle w:val="Verso"/>
      </w:pPr>
      <w:r w:rsidRPr="00935810">
        <w:tab/>
      </w:r>
      <w:r w:rsidRPr="00935810">
        <w:tab/>
      </w:r>
      <w:r w:rsidR="005E0B3E">
        <w:t xml:space="preserve">          </w:t>
      </w:r>
      <w:r w:rsidRPr="00935810">
        <w:t>Pensemos cómo ha de ser.</w:t>
      </w:r>
    </w:p>
    <w:p w14:paraId="799560DA" w14:textId="72B180E8" w:rsidR="005E0B3E" w:rsidRDefault="005E0B3E" w:rsidP="005E0B3E">
      <w:pPr>
        <w:pStyle w:val="Personaje"/>
      </w:pPr>
      <w:r w:rsidRPr="00935810">
        <w:t>Tristán</w:t>
      </w:r>
    </w:p>
    <w:p w14:paraId="209DF73D" w14:textId="033AE647" w:rsidR="009221D6" w:rsidRPr="00935810" w:rsidRDefault="009221D6" w:rsidP="005E0B3E">
      <w:pPr>
        <w:pStyle w:val="Verso"/>
      </w:pPr>
      <w:r w:rsidRPr="00935810">
        <w:tab/>
      </w:r>
      <w:r w:rsidRPr="00935810">
        <w:tab/>
      </w:r>
      <w:r w:rsidR="005E0B3E">
        <w:t xml:space="preserve">          </w:t>
      </w:r>
      <w:r w:rsidRPr="00935810">
        <w:t>Yo hablé a un escudero ayer</w:t>
      </w:r>
    </w:p>
    <w:p w14:paraId="67229FF9" w14:textId="43A26AD1" w:rsidR="009221D6" w:rsidRPr="00935810" w:rsidRDefault="009221D6" w:rsidP="005E0B3E">
      <w:pPr>
        <w:pStyle w:val="Verso"/>
      </w:pPr>
      <w:r w:rsidRPr="00935810">
        <w:tab/>
      </w:r>
      <w:r w:rsidRPr="00935810">
        <w:tab/>
      </w:r>
      <w:r w:rsidR="005E0B3E">
        <w:t xml:space="preserve">          </w:t>
      </w:r>
      <w:r w:rsidRPr="00935810">
        <w:t>de quien satisfecho estoy</w:t>
      </w:r>
      <w:r w:rsidRPr="00935810">
        <w:tab/>
      </w:r>
      <w:r w:rsidRPr="00935810">
        <w:tab/>
      </w:r>
      <w:r w:rsidRPr="00935810">
        <w:tab/>
      </w:r>
      <w:r w:rsidRPr="00935810">
        <w:tab/>
      </w:r>
    </w:p>
    <w:p w14:paraId="365FF1DE" w14:textId="77777777" w:rsidR="009221D6" w:rsidRPr="00935810" w:rsidRDefault="009221D6" w:rsidP="005E0B3E">
      <w:pPr>
        <w:pStyle w:val="Verso"/>
      </w:pPr>
      <w:r w:rsidRPr="00935810">
        <w:tab/>
      </w:r>
      <w:r w:rsidRPr="00935810">
        <w:tab/>
      </w:r>
      <w:r w:rsidRPr="00935810">
        <w:tab/>
        <w:t xml:space="preserve">  que hará cualquiera traición.</w:t>
      </w:r>
    </w:p>
    <w:p w14:paraId="33BA1968" w14:textId="056D7B1C" w:rsidR="005E0B3E" w:rsidRDefault="005E0B3E" w:rsidP="005E0B3E">
      <w:pPr>
        <w:pStyle w:val="Personaje"/>
      </w:pPr>
      <w:r w:rsidRPr="00935810">
        <w:t>Arias</w:t>
      </w:r>
      <w:r w:rsidRPr="00935810">
        <w:tab/>
      </w:r>
    </w:p>
    <w:p w14:paraId="19CEA665" w14:textId="2ADC15FE" w:rsidR="009221D6" w:rsidRPr="00935810" w:rsidRDefault="009221D6" w:rsidP="005E0B3E">
      <w:pPr>
        <w:pStyle w:val="Verso"/>
      </w:pPr>
      <w:r w:rsidRPr="00935810">
        <w:tab/>
      </w:r>
      <w:r w:rsidRPr="00935810">
        <w:tab/>
      </w:r>
      <w:r w:rsidR="005E0B3E">
        <w:t xml:space="preserve">          </w:t>
      </w:r>
      <w:r w:rsidRPr="00935810">
        <w:t>No ha haber sangre, Tristán,</w:t>
      </w:r>
    </w:p>
    <w:p w14:paraId="27D234E1" w14:textId="5359C5C1" w:rsidR="009221D6" w:rsidRPr="00935810" w:rsidRDefault="009221D6" w:rsidP="005E0B3E">
      <w:pPr>
        <w:pStyle w:val="Verso"/>
      </w:pPr>
      <w:r w:rsidRPr="00935810">
        <w:tab/>
      </w:r>
      <w:r w:rsidRPr="00935810">
        <w:tab/>
      </w:r>
      <w:r w:rsidR="005E0B3E">
        <w:t xml:space="preserve">          </w:t>
      </w:r>
      <w:r w:rsidRPr="00935810">
        <w:t>que esas industrias no dan</w:t>
      </w:r>
    </w:p>
    <w:p w14:paraId="46435A74" w14:textId="575251D3" w:rsidR="009221D6" w:rsidRPr="00935810" w:rsidRDefault="009221D6" w:rsidP="005E0B3E">
      <w:pPr>
        <w:pStyle w:val="Verso"/>
      </w:pPr>
      <w:r w:rsidRPr="00935810">
        <w:tab/>
      </w:r>
      <w:r w:rsidRPr="00935810">
        <w:tab/>
      </w:r>
      <w:r w:rsidR="005E0B3E">
        <w:t xml:space="preserve">          </w:t>
      </w:r>
      <w:r w:rsidRPr="00935810">
        <w:t>buen fin al dueño, en razón</w:t>
      </w:r>
    </w:p>
    <w:p w14:paraId="20F1EF41" w14:textId="5088A832" w:rsidR="009221D6" w:rsidRPr="00935810" w:rsidRDefault="009221D6" w:rsidP="005E0B3E">
      <w:pPr>
        <w:pStyle w:val="Verso"/>
      </w:pPr>
      <w:r w:rsidRPr="00935810">
        <w:tab/>
      </w:r>
      <w:r w:rsidRPr="00935810">
        <w:tab/>
      </w:r>
      <w:r w:rsidRPr="00935810">
        <w:tab/>
        <w:t xml:space="preserve">  de clamar la sangre al cielo.</w:t>
      </w:r>
      <w:r w:rsidRPr="00935810">
        <w:tab/>
      </w:r>
      <w:r w:rsidRPr="00935810">
        <w:tab/>
      </w:r>
      <w:r w:rsidRPr="00935810">
        <w:tab/>
      </w:r>
      <w:r w:rsidRPr="00935810">
        <w:tab/>
      </w:r>
    </w:p>
    <w:p w14:paraId="7C7465A7" w14:textId="5B5E7C24" w:rsidR="009221D6" w:rsidRPr="00935810" w:rsidRDefault="009221D6" w:rsidP="005E0B3E">
      <w:pPr>
        <w:pStyle w:val="Partidoincial"/>
      </w:pPr>
      <w:r w:rsidRPr="00935810">
        <w:tab/>
      </w:r>
      <w:r w:rsidRPr="00935810">
        <w:tab/>
      </w:r>
      <w:r w:rsidR="005E0B3E">
        <w:t xml:space="preserve">          </w:t>
      </w:r>
      <w:r w:rsidRPr="00935810">
        <w:t>Yo tengo una carta.</w:t>
      </w:r>
    </w:p>
    <w:p w14:paraId="20AEB5A5" w14:textId="697B4F15" w:rsidR="005E0B3E" w:rsidRDefault="005E0B3E" w:rsidP="005E0B3E">
      <w:pPr>
        <w:pStyle w:val="Personaje"/>
      </w:pPr>
      <w:r w:rsidRPr="00935810">
        <w:t>Tristán</w:t>
      </w:r>
    </w:p>
    <w:p w14:paraId="186CBE18" w14:textId="21F3D63D" w:rsidR="009221D6" w:rsidRPr="00ED7744" w:rsidRDefault="009221D6" w:rsidP="00ED7744">
      <w:pPr>
        <w:pStyle w:val="Partidofinal"/>
      </w:pPr>
      <w:r w:rsidRPr="00935810">
        <w:tab/>
      </w:r>
      <w:r w:rsidRPr="00935810">
        <w:tab/>
      </w:r>
      <w:r w:rsidRPr="00935810">
        <w:tab/>
      </w:r>
      <w:r w:rsidRPr="00935810">
        <w:tab/>
      </w:r>
      <w:r w:rsidRPr="00ED7744">
        <w:t xml:space="preserve">         </w:t>
      </w:r>
      <w:r w:rsidR="005E0B3E" w:rsidRPr="00ED7744">
        <w:t xml:space="preserve">       </w:t>
      </w:r>
      <w:r w:rsidRPr="00ED7744">
        <w:t>¿</w:t>
      </w:r>
      <w:proofErr w:type="spellStart"/>
      <w:r w:rsidRPr="00ED7744">
        <w:t>Cúya</w:t>
      </w:r>
      <w:proofErr w:type="spellEnd"/>
      <w:r w:rsidRPr="00ED7744">
        <w:t>?</w:t>
      </w:r>
    </w:p>
    <w:p w14:paraId="22610DF0" w14:textId="00607547" w:rsidR="005E0B3E" w:rsidRDefault="005E0B3E" w:rsidP="005E0B3E">
      <w:pPr>
        <w:pStyle w:val="Personaje"/>
      </w:pPr>
      <w:r w:rsidRPr="00935810">
        <w:t>Arias</w:t>
      </w:r>
      <w:r w:rsidRPr="00935810">
        <w:tab/>
      </w:r>
    </w:p>
    <w:p w14:paraId="1EC54D1A" w14:textId="388FFFBB" w:rsidR="009221D6" w:rsidRPr="00935810" w:rsidRDefault="009221D6" w:rsidP="005E0B3E">
      <w:pPr>
        <w:pStyle w:val="Partidoincial"/>
      </w:pPr>
      <w:r w:rsidRPr="00935810">
        <w:tab/>
      </w:r>
      <w:r w:rsidRPr="00935810">
        <w:tab/>
      </w:r>
      <w:r w:rsidR="005E0B3E">
        <w:t xml:space="preserve">         </w:t>
      </w:r>
      <w:r w:rsidRPr="00935810">
        <w:t xml:space="preserve">Del mismo. </w:t>
      </w:r>
    </w:p>
    <w:p w14:paraId="092BF56D" w14:textId="767304E6" w:rsidR="005E0B3E" w:rsidRDefault="005E0B3E" w:rsidP="005E0B3E">
      <w:pPr>
        <w:pStyle w:val="Personaje"/>
      </w:pPr>
      <w:r w:rsidRPr="00935810">
        <w:t>Tristán</w:t>
      </w:r>
    </w:p>
    <w:p w14:paraId="122BA2A2" w14:textId="24D3A22D" w:rsidR="009221D6" w:rsidRPr="00ED7744" w:rsidRDefault="009221D6" w:rsidP="00ED7744">
      <w:pPr>
        <w:pStyle w:val="Partidofinal"/>
      </w:pPr>
      <w:r w:rsidRPr="00935810">
        <w:tab/>
      </w:r>
      <w:r w:rsidRPr="00935810">
        <w:tab/>
      </w:r>
      <w:r w:rsidRPr="00935810">
        <w:tab/>
      </w:r>
      <w:r w:rsidRPr="00ED7744">
        <w:t xml:space="preserve">        </w:t>
      </w:r>
      <w:r w:rsidR="005E0B3E" w:rsidRPr="00ED7744">
        <w:t xml:space="preserve">       </w:t>
      </w:r>
      <w:r w:rsidRPr="00ED7744">
        <w:t>Y con carta suya</w:t>
      </w:r>
    </w:p>
    <w:p w14:paraId="2F0ADF91" w14:textId="77777777" w:rsidR="009221D6" w:rsidRPr="00935810" w:rsidRDefault="009221D6" w:rsidP="005E0B3E">
      <w:pPr>
        <w:pStyle w:val="Partidoincial"/>
      </w:pPr>
      <w:r w:rsidRPr="00935810">
        <w:tab/>
      </w:r>
      <w:r w:rsidRPr="00935810">
        <w:tab/>
      </w:r>
      <w:r w:rsidRPr="00935810">
        <w:tab/>
        <w:t>¿qué piensas hacer?</w:t>
      </w:r>
    </w:p>
    <w:p w14:paraId="56198AA3" w14:textId="2CE88441" w:rsidR="005E0B3E" w:rsidRDefault="005E0B3E" w:rsidP="005E0B3E">
      <w:pPr>
        <w:pStyle w:val="Personaje"/>
      </w:pPr>
      <w:r w:rsidRPr="00935810">
        <w:t>Arias</w:t>
      </w:r>
      <w:r w:rsidRPr="00935810">
        <w:tab/>
      </w:r>
    </w:p>
    <w:p w14:paraId="4F2F98CA" w14:textId="6D4D7B61" w:rsidR="009221D6" w:rsidRPr="00ED7744" w:rsidRDefault="009221D6" w:rsidP="00ED7744">
      <w:pPr>
        <w:pStyle w:val="Partidofinal"/>
      </w:pPr>
      <w:r w:rsidRPr="00935810">
        <w:tab/>
      </w:r>
      <w:r w:rsidRPr="00935810">
        <w:tab/>
      </w:r>
      <w:r w:rsidRPr="00935810">
        <w:tab/>
      </w:r>
      <w:r w:rsidRPr="00935810">
        <w:tab/>
        <w:t xml:space="preserve">         </w:t>
      </w:r>
      <w:r w:rsidR="005E0B3E">
        <w:t xml:space="preserve">        </w:t>
      </w:r>
      <w:proofErr w:type="spellStart"/>
      <w:r w:rsidRPr="00ED7744">
        <w:t>Direlo</w:t>
      </w:r>
      <w:proofErr w:type="spellEnd"/>
      <w:r w:rsidRPr="00ED7744">
        <w:t>:</w:t>
      </w:r>
    </w:p>
    <w:p w14:paraId="7005526C" w14:textId="77777777" w:rsidR="009221D6" w:rsidRPr="00935810" w:rsidRDefault="009221D6" w:rsidP="005E0B3E">
      <w:pPr>
        <w:pStyle w:val="Verso"/>
      </w:pPr>
      <w:r w:rsidRPr="00935810">
        <w:tab/>
      </w:r>
      <w:r w:rsidRPr="00935810">
        <w:tab/>
      </w:r>
      <w:r w:rsidRPr="00935810">
        <w:tab/>
        <w:t xml:space="preserve">  la letra quiero imitar</w:t>
      </w:r>
    </w:p>
    <w:p w14:paraId="1737FFA9" w14:textId="25A95630" w:rsidR="009221D6" w:rsidRPr="00935810" w:rsidRDefault="009221D6" w:rsidP="005E0B3E">
      <w:pPr>
        <w:pStyle w:val="Verso"/>
      </w:pPr>
      <w:r w:rsidRPr="00935810">
        <w:tab/>
      </w:r>
      <w:r w:rsidRPr="00935810">
        <w:tab/>
      </w:r>
      <w:r w:rsidRPr="00935810">
        <w:tab/>
        <w:t>y fingir que se cartea</w:t>
      </w:r>
      <w:r w:rsidRPr="00935810">
        <w:tab/>
      </w:r>
      <w:r w:rsidRPr="00935810">
        <w:tab/>
      </w:r>
      <w:r w:rsidRPr="00935810">
        <w:tab/>
      </w:r>
      <w:r w:rsidRPr="00935810">
        <w:tab/>
      </w:r>
      <w:r w:rsidRPr="00935810">
        <w:tab/>
      </w:r>
    </w:p>
    <w:p w14:paraId="5A57A4C6" w14:textId="77777777" w:rsidR="009221D6" w:rsidRPr="00935810" w:rsidRDefault="009221D6" w:rsidP="005E0B3E">
      <w:pPr>
        <w:pStyle w:val="Verso"/>
      </w:pPr>
      <w:r w:rsidRPr="00935810">
        <w:tab/>
      </w:r>
      <w:r w:rsidRPr="00935810">
        <w:tab/>
      </w:r>
      <w:r w:rsidRPr="00935810">
        <w:tab/>
        <w:t>con Muza, y que el Rey lo vea.</w:t>
      </w:r>
    </w:p>
    <w:p w14:paraId="2B281813" w14:textId="3C305E01" w:rsidR="005E0B3E" w:rsidRDefault="005E0B3E" w:rsidP="005E0B3E">
      <w:pPr>
        <w:pStyle w:val="Personaje"/>
      </w:pPr>
      <w:r w:rsidRPr="00935810">
        <w:t>Tristán</w:t>
      </w:r>
    </w:p>
    <w:p w14:paraId="6F592A7A" w14:textId="0914B35C" w:rsidR="009221D6" w:rsidRPr="00935810" w:rsidRDefault="009221D6" w:rsidP="005E0B3E">
      <w:pPr>
        <w:pStyle w:val="Verso"/>
      </w:pPr>
      <w:r w:rsidRPr="00935810">
        <w:tab/>
      </w:r>
      <w:r w:rsidRPr="00935810">
        <w:tab/>
      </w:r>
      <w:r w:rsidR="005E0B3E">
        <w:t xml:space="preserve">            </w:t>
      </w:r>
      <w:r w:rsidRPr="00935810">
        <w:t>Este es público lugar</w:t>
      </w:r>
    </w:p>
    <w:p w14:paraId="4ABF6F66" w14:textId="77777777" w:rsidR="009221D6" w:rsidRPr="00935810" w:rsidRDefault="009221D6" w:rsidP="005E0B3E">
      <w:pPr>
        <w:pStyle w:val="Verso"/>
      </w:pPr>
      <w:r w:rsidRPr="00935810">
        <w:tab/>
      </w:r>
      <w:r w:rsidRPr="00935810">
        <w:tab/>
      </w:r>
      <w:r w:rsidRPr="00935810">
        <w:tab/>
        <w:t xml:space="preserve">  y es menester más secreto:</w:t>
      </w:r>
    </w:p>
    <w:p w14:paraId="77E86188" w14:textId="4AEC06B2" w:rsidR="009221D6" w:rsidRPr="00935810" w:rsidRDefault="009221D6" w:rsidP="008445D2">
      <w:pPr>
        <w:pStyle w:val="Verso"/>
      </w:pPr>
      <w:r w:rsidRPr="00935810">
        <w:tab/>
      </w:r>
      <w:r w:rsidRPr="00935810">
        <w:tab/>
      </w:r>
      <w:r w:rsidRPr="00935810">
        <w:tab/>
        <w:t xml:space="preserve">hablemos a parte aquí.          </w:t>
      </w:r>
      <w:r w:rsidRPr="00935810">
        <w:tab/>
      </w:r>
      <w:r w:rsidRPr="00935810">
        <w:tab/>
      </w:r>
      <w:r w:rsidRPr="00935810">
        <w:tab/>
      </w:r>
    </w:p>
    <w:p w14:paraId="28F2A0B5" w14:textId="5E7E66B0" w:rsidR="009221D6" w:rsidRPr="00935810" w:rsidRDefault="004B0D02" w:rsidP="005E0B3E">
      <w:pPr>
        <w:pStyle w:val="Acot"/>
      </w:pPr>
      <w:r>
        <w:t>@</w:t>
      </w:r>
      <w:r w:rsidR="009221D6" w:rsidRPr="00935810">
        <w:t xml:space="preserve">Salgan Bato de villano y </w:t>
      </w:r>
      <w:proofErr w:type="spellStart"/>
      <w:r w:rsidR="009221D6" w:rsidRPr="00935810">
        <w:t>Nise</w:t>
      </w:r>
      <w:proofErr w:type="spellEnd"/>
      <w:r w:rsidR="009221D6" w:rsidRPr="00935810">
        <w:t xml:space="preserve"> con rebociño</w:t>
      </w:r>
    </w:p>
    <w:p w14:paraId="7F0C14CB" w14:textId="77777777" w:rsidR="009221D6" w:rsidRPr="00935810" w:rsidRDefault="009221D6" w:rsidP="009221D6">
      <w:pPr>
        <w:rPr>
          <w:rFonts w:ascii="Times New Roman" w:hAnsi="Times New Roman"/>
        </w:rPr>
      </w:pPr>
    </w:p>
    <w:p w14:paraId="0CBE1277" w14:textId="77777777" w:rsidR="005E0B3E" w:rsidRDefault="005E0B3E" w:rsidP="005E0B3E">
      <w:pPr>
        <w:pStyle w:val="Personaje"/>
      </w:pPr>
      <w:proofErr w:type="spellStart"/>
      <w:r w:rsidRPr="00935810">
        <w:t>Nise</w:t>
      </w:r>
      <w:proofErr w:type="spellEnd"/>
    </w:p>
    <w:p w14:paraId="0D86B62C" w14:textId="69D7EA51" w:rsidR="009221D6" w:rsidRPr="00935810" w:rsidRDefault="009221D6" w:rsidP="005E0B3E">
      <w:pPr>
        <w:pStyle w:val="Partidoincial"/>
      </w:pPr>
      <w:r w:rsidRPr="00935810">
        <w:tab/>
      </w:r>
      <w:r w:rsidRPr="00935810">
        <w:tab/>
      </w:r>
      <w:r w:rsidRPr="00935810">
        <w:tab/>
        <w:t xml:space="preserve">¿Tú le viste? </w:t>
      </w:r>
      <w:r w:rsidRPr="00935810">
        <w:tab/>
      </w:r>
    </w:p>
    <w:p w14:paraId="3DD913BD" w14:textId="77777777" w:rsidR="005E0B3E" w:rsidRDefault="005E0B3E" w:rsidP="005E0B3E">
      <w:pPr>
        <w:pStyle w:val="Personaje"/>
      </w:pPr>
      <w:r w:rsidRPr="00935810">
        <w:lastRenderedPageBreak/>
        <w:t>Bato</w:t>
      </w:r>
    </w:p>
    <w:p w14:paraId="0407645E" w14:textId="2611F987" w:rsidR="009221D6" w:rsidRPr="00ED7744" w:rsidRDefault="009221D6" w:rsidP="00ED7744">
      <w:pPr>
        <w:pStyle w:val="Partidofinal"/>
      </w:pPr>
      <w:r w:rsidRPr="00935810">
        <w:tab/>
      </w:r>
      <w:r w:rsidRPr="00935810">
        <w:tab/>
      </w:r>
      <w:r w:rsidRPr="00935810">
        <w:tab/>
      </w:r>
      <w:r w:rsidRPr="00935810">
        <w:tab/>
      </w:r>
      <w:r w:rsidRPr="00ED7744">
        <w:t xml:space="preserve">          Yo le vi,</w:t>
      </w:r>
      <w:r w:rsidRPr="00ED7744">
        <w:tab/>
      </w:r>
      <w:r w:rsidRPr="00ED7744">
        <w:tab/>
      </w:r>
      <w:r w:rsidRPr="00ED7744">
        <w:tab/>
      </w:r>
      <w:r w:rsidRPr="00ED7744">
        <w:tab/>
      </w:r>
    </w:p>
    <w:p w14:paraId="2AA22E56" w14:textId="77777777" w:rsidR="009221D6" w:rsidRPr="00935810" w:rsidRDefault="009221D6" w:rsidP="005E0B3E">
      <w:pPr>
        <w:pStyle w:val="Verso"/>
      </w:pPr>
      <w:r w:rsidRPr="00935810">
        <w:tab/>
      </w:r>
      <w:r w:rsidRPr="00935810">
        <w:tab/>
      </w:r>
      <w:r w:rsidRPr="00935810">
        <w:tab/>
        <w:t>y no le hablé, te prometo,</w:t>
      </w:r>
      <w:r w:rsidRPr="00935810">
        <w:tab/>
      </w:r>
      <w:r w:rsidRPr="00935810">
        <w:tab/>
      </w:r>
    </w:p>
    <w:p w14:paraId="2AD857F5" w14:textId="77777777" w:rsidR="009221D6" w:rsidRPr="00935810" w:rsidRDefault="009221D6" w:rsidP="005E0B3E">
      <w:pPr>
        <w:pStyle w:val="Verso"/>
      </w:pPr>
      <w:r w:rsidRPr="00935810">
        <w:tab/>
      </w:r>
      <w:r w:rsidRPr="00935810">
        <w:tab/>
      </w:r>
      <w:r w:rsidRPr="00935810">
        <w:tab/>
        <w:t xml:space="preserve">  por no le causar enojos.</w:t>
      </w:r>
    </w:p>
    <w:p w14:paraId="1627DAC2" w14:textId="77777777" w:rsidR="005E0B3E" w:rsidRDefault="005E0B3E" w:rsidP="005E0B3E">
      <w:pPr>
        <w:pStyle w:val="Personaje"/>
      </w:pPr>
      <w:proofErr w:type="spellStart"/>
      <w:r w:rsidRPr="00935810">
        <w:t>Nise</w:t>
      </w:r>
      <w:proofErr w:type="spellEnd"/>
    </w:p>
    <w:p w14:paraId="48B32D1E" w14:textId="5043B907" w:rsidR="009221D6" w:rsidRPr="00935810" w:rsidRDefault="009221D6" w:rsidP="005E0B3E">
      <w:pPr>
        <w:pStyle w:val="Verso"/>
      </w:pPr>
      <w:r w:rsidRPr="00935810">
        <w:tab/>
      </w:r>
      <w:r w:rsidRPr="00935810">
        <w:tab/>
      </w:r>
      <w:r w:rsidRPr="00935810">
        <w:tab/>
        <w:t xml:space="preserve">¡Quién </w:t>
      </w:r>
      <w:proofErr w:type="gramStart"/>
      <w:r w:rsidRPr="00935810">
        <w:t>los ojos te trocara</w:t>
      </w:r>
      <w:proofErr w:type="gramEnd"/>
    </w:p>
    <w:p w14:paraId="1CD6ACF2" w14:textId="77777777" w:rsidR="009221D6" w:rsidRPr="00935810" w:rsidRDefault="009221D6" w:rsidP="005E0B3E">
      <w:pPr>
        <w:pStyle w:val="Verso"/>
      </w:pPr>
      <w:r w:rsidRPr="00935810">
        <w:tab/>
      </w:r>
      <w:r w:rsidRPr="00935810">
        <w:tab/>
      </w:r>
      <w:r w:rsidRPr="00935810">
        <w:tab/>
        <w:t>para que después mirara</w:t>
      </w:r>
    </w:p>
    <w:p w14:paraId="72B5799B" w14:textId="2B687AFC" w:rsidR="009221D6" w:rsidRPr="00935810" w:rsidRDefault="009221D6" w:rsidP="005E0B3E">
      <w:pPr>
        <w:pStyle w:val="Verso"/>
      </w:pPr>
      <w:r w:rsidRPr="00935810">
        <w:tab/>
      </w:r>
      <w:r w:rsidRPr="00935810">
        <w:tab/>
      </w:r>
      <w:r w:rsidRPr="00935810">
        <w:tab/>
        <w:t>con tan venturosos ojos!</w:t>
      </w:r>
      <w:r w:rsidRPr="00935810">
        <w:tab/>
      </w:r>
      <w:r w:rsidRPr="00935810">
        <w:tab/>
      </w:r>
      <w:r w:rsidRPr="00935810">
        <w:tab/>
      </w:r>
      <w:r w:rsidRPr="00935810">
        <w:tab/>
      </w:r>
    </w:p>
    <w:p w14:paraId="27BAB091" w14:textId="77777777" w:rsidR="005E0B3E" w:rsidRDefault="005E0B3E" w:rsidP="005E0B3E">
      <w:pPr>
        <w:pStyle w:val="Personaje"/>
      </w:pPr>
      <w:r w:rsidRPr="00935810">
        <w:t>Bato</w:t>
      </w:r>
    </w:p>
    <w:p w14:paraId="37072A44" w14:textId="26B81F70" w:rsidR="009221D6" w:rsidRPr="00935810" w:rsidRDefault="009221D6" w:rsidP="005E0B3E">
      <w:pPr>
        <w:pStyle w:val="Verso"/>
      </w:pPr>
      <w:r w:rsidRPr="00935810">
        <w:tab/>
      </w:r>
      <w:r w:rsidRPr="00935810">
        <w:tab/>
      </w:r>
      <w:r w:rsidRPr="00935810">
        <w:tab/>
        <w:t xml:space="preserve">  Entró el Rey con más de mil</w:t>
      </w:r>
    </w:p>
    <w:p w14:paraId="28ED4F64" w14:textId="77777777" w:rsidR="009221D6" w:rsidRPr="00935810" w:rsidRDefault="009221D6" w:rsidP="005E0B3E">
      <w:pPr>
        <w:pStyle w:val="Verso"/>
      </w:pPr>
      <w:r w:rsidRPr="00935810">
        <w:tab/>
      </w:r>
      <w:r w:rsidRPr="00935810">
        <w:tab/>
      </w:r>
      <w:r w:rsidRPr="00935810">
        <w:tab/>
        <w:t>y aun más de cien caballeros</w:t>
      </w:r>
    </w:p>
    <w:p w14:paraId="330B7D41" w14:textId="77777777" w:rsidR="009221D6" w:rsidRPr="00935810" w:rsidRDefault="009221D6" w:rsidP="005E0B3E">
      <w:pPr>
        <w:pStyle w:val="Verso"/>
      </w:pPr>
      <w:r w:rsidRPr="00935810">
        <w:tab/>
      </w:r>
      <w:r w:rsidRPr="00935810">
        <w:tab/>
      </w:r>
      <w:r w:rsidRPr="00935810">
        <w:tab/>
        <w:t>como el manso entre corderos</w:t>
      </w:r>
    </w:p>
    <w:p w14:paraId="5AD0FCDB" w14:textId="77777777" w:rsidR="009221D6" w:rsidRPr="00935810" w:rsidRDefault="009221D6" w:rsidP="005E0B3E">
      <w:pPr>
        <w:pStyle w:val="Verso"/>
      </w:pPr>
      <w:r w:rsidRPr="00935810">
        <w:tab/>
      </w:r>
      <w:r w:rsidRPr="00935810">
        <w:tab/>
      </w:r>
      <w:r w:rsidRPr="00935810">
        <w:tab/>
        <w:t>y lechuga en toronjil,</w:t>
      </w:r>
    </w:p>
    <w:p w14:paraId="1E813A06" w14:textId="6242D935" w:rsidR="009221D6" w:rsidRPr="00935810" w:rsidRDefault="009221D6" w:rsidP="005E0B3E">
      <w:pPr>
        <w:pStyle w:val="Verso"/>
      </w:pPr>
      <w:r w:rsidRPr="00935810">
        <w:tab/>
      </w:r>
      <w:r w:rsidRPr="00935810">
        <w:tab/>
      </w:r>
      <w:r w:rsidRPr="00935810">
        <w:tab/>
        <w:t xml:space="preserve">  y a Nuño llevaba al lado.</w:t>
      </w:r>
      <w:r w:rsidRPr="00935810">
        <w:tab/>
      </w:r>
      <w:r w:rsidRPr="00935810">
        <w:tab/>
      </w:r>
      <w:r w:rsidRPr="00935810">
        <w:tab/>
      </w:r>
      <w:r w:rsidRPr="00935810">
        <w:tab/>
      </w:r>
    </w:p>
    <w:p w14:paraId="5E9BB133" w14:textId="77777777" w:rsidR="009221D6" w:rsidRPr="00935810" w:rsidRDefault="009221D6" w:rsidP="005E0B3E">
      <w:pPr>
        <w:pStyle w:val="Verso"/>
      </w:pPr>
      <w:r w:rsidRPr="00935810">
        <w:tab/>
      </w:r>
      <w:r w:rsidRPr="00935810">
        <w:tab/>
      </w:r>
      <w:r w:rsidRPr="00935810">
        <w:tab/>
        <w:t>Esto fue cuando llegué</w:t>
      </w:r>
    </w:p>
    <w:p w14:paraId="15E9D423" w14:textId="77777777" w:rsidR="009221D6" w:rsidRPr="00935810" w:rsidRDefault="009221D6" w:rsidP="005E0B3E">
      <w:pPr>
        <w:pStyle w:val="Verso"/>
      </w:pPr>
      <w:r w:rsidRPr="00935810">
        <w:tab/>
      </w:r>
      <w:r w:rsidRPr="00935810">
        <w:tab/>
      </w:r>
      <w:r w:rsidRPr="00935810">
        <w:tab/>
        <w:t>y con Mendo te dejé,</w:t>
      </w:r>
    </w:p>
    <w:p w14:paraId="467BF7B0" w14:textId="77777777" w:rsidR="009221D6" w:rsidRPr="00935810" w:rsidRDefault="009221D6" w:rsidP="005E0B3E">
      <w:pPr>
        <w:pStyle w:val="Verso"/>
      </w:pPr>
      <w:r w:rsidRPr="00935810">
        <w:tab/>
      </w:r>
      <w:r w:rsidRPr="00935810">
        <w:tab/>
      </w:r>
      <w:r w:rsidRPr="00935810">
        <w:tab/>
        <w:t xml:space="preserve">bella </w:t>
      </w:r>
      <w:proofErr w:type="spellStart"/>
      <w:r w:rsidRPr="00935810">
        <w:t>Nise</w:t>
      </w:r>
      <w:proofErr w:type="spellEnd"/>
      <w:r w:rsidRPr="00935810">
        <w:t>, en el mercado.</w:t>
      </w:r>
    </w:p>
    <w:p w14:paraId="1CDA04E3" w14:textId="77777777" w:rsidR="009221D6" w:rsidRPr="00935810" w:rsidRDefault="009221D6" w:rsidP="005E0B3E">
      <w:pPr>
        <w:pStyle w:val="Verso"/>
      </w:pPr>
      <w:r w:rsidRPr="00935810">
        <w:tab/>
      </w:r>
      <w:r w:rsidRPr="00935810">
        <w:tab/>
      </w:r>
      <w:r w:rsidRPr="00935810">
        <w:tab/>
        <w:t xml:space="preserve">  Cuando a la iglesia volví</w:t>
      </w:r>
    </w:p>
    <w:p w14:paraId="72FA4C28" w14:textId="3993A0EB" w:rsidR="009221D6" w:rsidRPr="00935810" w:rsidRDefault="009221D6" w:rsidP="005E0B3E">
      <w:pPr>
        <w:pStyle w:val="Verso"/>
      </w:pPr>
      <w:r w:rsidRPr="00935810">
        <w:tab/>
      </w:r>
      <w:r w:rsidRPr="00935810">
        <w:tab/>
      </w:r>
      <w:r w:rsidRPr="00935810">
        <w:tab/>
        <w:t>decían que misa oía</w:t>
      </w:r>
      <w:r w:rsidRPr="00935810">
        <w:tab/>
      </w:r>
      <w:r w:rsidRPr="00935810">
        <w:tab/>
      </w:r>
      <w:r w:rsidRPr="00935810">
        <w:tab/>
      </w:r>
      <w:r w:rsidRPr="00935810">
        <w:tab/>
      </w:r>
      <w:r w:rsidRPr="00935810">
        <w:tab/>
      </w:r>
    </w:p>
    <w:p w14:paraId="0748969E" w14:textId="77777777" w:rsidR="009221D6" w:rsidRPr="00935810" w:rsidRDefault="009221D6" w:rsidP="005E0B3E">
      <w:pPr>
        <w:pStyle w:val="Verso"/>
      </w:pPr>
      <w:r w:rsidRPr="00935810">
        <w:tab/>
      </w:r>
      <w:r w:rsidRPr="00935810">
        <w:tab/>
      </w:r>
      <w:r w:rsidRPr="00935810">
        <w:tab/>
        <w:t>con el Rey, y que tenía</w:t>
      </w:r>
    </w:p>
    <w:p w14:paraId="06C6D716" w14:textId="77777777" w:rsidR="009221D6" w:rsidRPr="00935810" w:rsidRDefault="009221D6" w:rsidP="005E0B3E">
      <w:pPr>
        <w:pStyle w:val="Partidoincial"/>
      </w:pPr>
      <w:r w:rsidRPr="00935810">
        <w:tab/>
      </w:r>
      <w:r w:rsidRPr="00935810">
        <w:tab/>
      </w:r>
      <w:r w:rsidRPr="00935810">
        <w:tab/>
        <w:t>las armas.</w:t>
      </w:r>
    </w:p>
    <w:p w14:paraId="6D241985" w14:textId="77777777" w:rsidR="005E0B3E" w:rsidRDefault="005E0B3E" w:rsidP="005E0B3E">
      <w:pPr>
        <w:pStyle w:val="Personaje"/>
      </w:pPr>
      <w:proofErr w:type="spellStart"/>
      <w:r w:rsidRPr="00935810">
        <w:t>Nise</w:t>
      </w:r>
      <w:proofErr w:type="spellEnd"/>
    </w:p>
    <w:p w14:paraId="15361680" w14:textId="58916936" w:rsidR="009221D6" w:rsidRPr="00935810" w:rsidRDefault="009221D6" w:rsidP="005E0B3E">
      <w:pPr>
        <w:pStyle w:val="Partidomedio"/>
      </w:pPr>
      <w:r w:rsidRPr="00935810">
        <w:tab/>
      </w:r>
      <w:r w:rsidRPr="00935810">
        <w:tab/>
      </w:r>
      <w:r w:rsidR="005E0B3E">
        <w:t xml:space="preserve">   </w:t>
      </w:r>
      <w:r w:rsidRPr="00935810">
        <w:t xml:space="preserve"> ¿Las armas?</w:t>
      </w:r>
    </w:p>
    <w:p w14:paraId="577A1F99" w14:textId="77777777" w:rsidR="005E0B3E" w:rsidRDefault="005E0B3E" w:rsidP="005E0B3E">
      <w:pPr>
        <w:pStyle w:val="Personaje"/>
      </w:pPr>
      <w:r w:rsidRPr="00935810">
        <w:t>Bato</w:t>
      </w:r>
    </w:p>
    <w:p w14:paraId="5709E61E" w14:textId="72B2F385" w:rsidR="009221D6" w:rsidRPr="00ED7744" w:rsidRDefault="009221D6" w:rsidP="00ED7744">
      <w:pPr>
        <w:pStyle w:val="Partidofinal"/>
      </w:pPr>
      <w:r w:rsidRPr="00935810">
        <w:tab/>
      </w:r>
      <w:r w:rsidRPr="00935810">
        <w:tab/>
      </w:r>
      <w:r w:rsidRPr="00935810">
        <w:tab/>
      </w:r>
      <w:r w:rsidRPr="00935810">
        <w:tab/>
      </w:r>
      <w:r w:rsidRPr="00935810">
        <w:tab/>
      </w:r>
      <w:r w:rsidRPr="00935810">
        <w:tab/>
      </w:r>
      <w:r w:rsidRPr="00ED7744">
        <w:t xml:space="preserve">   Sí,</w:t>
      </w:r>
    </w:p>
    <w:p w14:paraId="31CE00E3" w14:textId="77777777" w:rsidR="009221D6" w:rsidRPr="00935810" w:rsidRDefault="009221D6" w:rsidP="005E0B3E">
      <w:pPr>
        <w:pStyle w:val="Verso"/>
      </w:pPr>
      <w:r w:rsidRPr="00935810">
        <w:tab/>
      </w:r>
      <w:r w:rsidRPr="00935810">
        <w:tab/>
      </w:r>
      <w:r w:rsidRPr="00935810">
        <w:tab/>
        <w:t xml:space="preserve">  que el Rey le ciñó la espada,</w:t>
      </w:r>
    </w:p>
    <w:p w14:paraId="4704E532" w14:textId="77777777" w:rsidR="009221D6" w:rsidRPr="00935810" w:rsidRDefault="009221D6" w:rsidP="005E0B3E">
      <w:pPr>
        <w:pStyle w:val="Verso"/>
      </w:pPr>
      <w:r w:rsidRPr="00935810">
        <w:tab/>
      </w:r>
      <w:r w:rsidRPr="00935810">
        <w:tab/>
      </w:r>
      <w:r w:rsidRPr="00935810">
        <w:tab/>
        <w:t>y el ataharre o correa</w:t>
      </w:r>
    </w:p>
    <w:p w14:paraId="21D99C1D" w14:textId="6F9128F7" w:rsidR="009221D6" w:rsidRPr="00935810" w:rsidRDefault="009221D6" w:rsidP="005E0B3E">
      <w:pPr>
        <w:pStyle w:val="Verso"/>
      </w:pPr>
      <w:r w:rsidRPr="00935810">
        <w:tab/>
      </w:r>
      <w:r w:rsidRPr="00935810">
        <w:tab/>
      </w:r>
      <w:r w:rsidRPr="00935810">
        <w:tab/>
        <w:t>le puso para que sea</w:t>
      </w:r>
      <w:r w:rsidRPr="00935810">
        <w:tab/>
      </w:r>
      <w:r w:rsidRPr="00935810">
        <w:tab/>
      </w:r>
      <w:r w:rsidRPr="00935810">
        <w:tab/>
      </w:r>
      <w:r w:rsidRPr="00935810">
        <w:tab/>
      </w:r>
      <w:r w:rsidRPr="00935810">
        <w:tab/>
      </w:r>
    </w:p>
    <w:p w14:paraId="3446BC0F" w14:textId="77777777" w:rsidR="009221D6" w:rsidRPr="00935810" w:rsidRDefault="009221D6" w:rsidP="005E0B3E">
      <w:pPr>
        <w:pStyle w:val="Verso"/>
      </w:pPr>
      <w:r w:rsidRPr="00935810">
        <w:tab/>
      </w:r>
      <w:r w:rsidRPr="00935810">
        <w:tab/>
      </w:r>
      <w:r w:rsidRPr="00935810">
        <w:tab/>
        <w:t>de mora sangre manchada.</w:t>
      </w:r>
    </w:p>
    <w:p w14:paraId="18A955C8" w14:textId="77777777" w:rsidR="009221D6" w:rsidRPr="00935810" w:rsidRDefault="009221D6" w:rsidP="005E0B3E">
      <w:pPr>
        <w:pStyle w:val="Verso"/>
      </w:pPr>
      <w:r w:rsidRPr="00935810">
        <w:tab/>
      </w:r>
      <w:r w:rsidRPr="00935810">
        <w:tab/>
      </w:r>
      <w:r w:rsidRPr="00935810">
        <w:tab/>
        <w:t xml:space="preserve">  Jimena, del Rey hermana,</w:t>
      </w:r>
    </w:p>
    <w:p w14:paraId="334C9454" w14:textId="77777777" w:rsidR="009221D6" w:rsidRPr="00935810" w:rsidRDefault="009221D6" w:rsidP="005E0B3E">
      <w:pPr>
        <w:pStyle w:val="Verso"/>
      </w:pPr>
      <w:r w:rsidRPr="00935810">
        <w:tab/>
      </w:r>
      <w:r w:rsidRPr="00935810">
        <w:tab/>
      </w:r>
      <w:r w:rsidRPr="00935810">
        <w:tab/>
      </w:r>
      <w:proofErr w:type="gramStart"/>
      <w:r w:rsidRPr="00935810">
        <w:t>las espuelas le calzó</w:t>
      </w:r>
      <w:proofErr w:type="gramEnd"/>
      <w:r w:rsidRPr="00935810">
        <w:t>,</w:t>
      </w:r>
    </w:p>
    <w:p w14:paraId="1BE3169C" w14:textId="77777777" w:rsidR="009221D6" w:rsidRPr="00935810" w:rsidRDefault="009221D6" w:rsidP="005E0B3E">
      <w:pPr>
        <w:pStyle w:val="Verso"/>
      </w:pPr>
      <w:r w:rsidRPr="00935810">
        <w:tab/>
      </w:r>
      <w:r w:rsidRPr="00935810">
        <w:tab/>
      </w:r>
      <w:r w:rsidRPr="00935810">
        <w:tab/>
        <w:t>pero un hombre me contó</w:t>
      </w:r>
    </w:p>
    <w:p w14:paraId="71E72C12" w14:textId="03318E4E" w:rsidR="009221D6" w:rsidRPr="00935810" w:rsidRDefault="009221D6" w:rsidP="005E0B3E">
      <w:pPr>
        <w:pStyle w:val="Verso"/>
      </w:pPr>
      <w:r w:rsidRPr="00935810">
        <w:tab/>
      </w:r>
      <w:r w:rsidRPr="00935810">
        <w:tab/>
      </w:r>
      <w:r w:rsidRPr="00935810">
        <w:tab/>
        <w:t>una cosa harto inhumana,</w:t>
      </w:r>
      <w:r w:rsidRPr="00935810">
        <w:tab/>
      </w:r>
      <w:r w:rsidRPr="00935810">
        <w:tab/>
      </w:r>
      <w:r w:rsidRPr="00935810">
        <w:tab/>
      </w:r>
      <w:r w:rsidRPr="00935810">
        <w:tab/>
      </w:r>
    </w:p>
    <w:p w14:paraId="4C92A0BB" w14:textId="77777777" w:rsidR="009221D6" w:rsidRPr="00935810" w:rsidRDefault="009221D6" w:rsidP="005E0B3E">
      <w:pPr>
        <w:pStyle w:val="Verso"/>
      </w:pPr>
      <w:r w:rsidRPr="00935810">
        <w:lastRenderedPageBreak/>
        <w:tab/>
      </w:r>
      <w:r w:rsidRPr="00935810">
        <w:tab/>
      </w:r>
      <w:r w:rsidRPr="00935810">
        <w:tab/>
        <w:t xml:space="preserve">  que, por no darte dolor,</w:t>
      </w:r>
    </w:p>
    <w:p w14:paraId="302CF8E1" w14:textId="77777777" w:rsidR="009221D6" w:rsidRPr="00935810" w:rsidRDefault="009221D6" w:rsidP="005E0B3E">
      <w:pPr>
        <w:pStyle w:val="Verso"/>
      </w:pPr>
      <w:r w:rsidRPr="00935810">
        <w:tab/>
      </w:r>
      <w:r w:rsidRPr="00935810">
        <w:tab/>
      </w:r>
      <w:r w:rsidRPr="00935810">
        <w:tab/>
        <w:t>contártela no querría.</w:t>
      </w:r>
    </w:p>
    <w:p w14:paraId="40E9F1B5" w14:textId="77777777" w:rsidR="005E0B3E" w:rsidRDefault="005E0B3E" w:rsidP="005E0B3E">
      <w:pPr>
        <w:pStyle w:val="Personaje"/>
      </w:pPr>
      <w:proofErr w:type="spellStart"/>
      <w:r w:rsidRPr="00935810">
        <w:t>Nise</w:t>
      </w:r>
      <w:proofErr w:type="spellEnd"/>
    </w:p>
    <w:p w14:paraId="4854AC80" w14:textId="6519EB6A" w:rsidR="009221D6" w:rsidRPr="00935810" w:rsidRDefault="009221D6" w:rsidP="005E0B3E">
      <w:pPr>
        <w:pStyle w:val="Verso"/>
      </w:pPr>
      <w:r w:rsidRPr="00935810">
        <w:tab/>
      </w:r>
      <w:r w:rsidRPr="00935810">
        <w:tab/>
      </w:r>
      <w:r w:rsidRPr="00935810">
        <w:tab/>
        <w:t>En tanta desdicha mía,</w:t>
      </w:r>
    </w:p>
    <w:p w14:paraId="736A7F64" w14:textId="77777777" w:rsidR="009221D6" w:rsidRPr="00935810" w:rsidRDefault="009221D6" w:rsidP="005E0B3E">
      <w:pPr>
        <w:pStyle w:val="Verso"/>
      </w:pPr>
      <w:r w:rsidRPr="00935810">
        <w:tab/>
      </w:r>
      <w:r w:rsidRPr="00935810">
        <w:tab/>
      </w:r>
      <w:r w:rsidRPr="00935810">
        <w:tab/>
        <w:t xml:space="preserve">¿qué puede serla mayor?    </w:t>
      </w:r>
      <w:r w:rsidRPr="00935810">
        <w:tab/>
        <w:t xml:space="preserve"> </w:t>
      </w:r>
    </w:p>
    <w:p w14:paraId="638291AE" w14:textId="77777777" w:rsidR="005E0B3E" w:rsidRDefault="005E0B3E" w:rsidP="005E0B3E">
      <w:pPr>
        <w:pStyle w:val="Personaje"/>
      </w:pPr>
      <w:r w:rsidRPr="00935810">
        <w:t>Bato</w:t>
      </w:r>
    </w:p>
    <w:p w14:paraId="57A617D0" w14:textId="0BD3465F" w:rsidR="009221D6" w:rsidRPr="00935810" w:rsidRDefault="009221D6" w:rsidP="005E0B3E">
      <w:pPr>
        <w:pStyle w:val="Verso"/>
      </w:pPr>
      <w:r w:rsidRPr="00935810">
        <w:tab/>
      </w:r>
      <w:r w:rsidRPr="00935810">
        <w:tab/>
      </w:r>
      <w:r w:rsidRPr="00935810">
        <w:tab/>
        <w:t xml:space="preserve">  Cuando el Rey quiso en los brazos</w:t>
      </w:r>
      <w:r w:rsidRPr="00935810">
        <w:tab/>
      </w:r>
      <w:r w:rsidRPr="00935810">
        <w:tab/>
      </w:r>
      <w:r w:rsidRPr="00935810">
        <w:tab/>
      </w:r>
    </w:p>
    <w:p w14:paraId="19EC6367" w14:textId="77777777" w:rsidR="009221D6" w:rsidRPr="00935810" w:rsidRDefault="009221D6" w:rsidP="005E0B3E">
      <w:pPr>
        <w:pStyle w:val="Verso"/>
      </w:pPr>
      <w:r w:rsidRPr="00935810">
        <w:tab/>
      </w:r>
      <w:r w:rsidRPr="00935810">
        <w:tab/>
      </w:r>
      <w:r w:rsidRPr="00935810">
        <w:tab/>
      </w:r>
      <w:proofErr w:type="spellStart"/>
      <w:r w:rsidRPr="00935810">
        <w:t>ponelle</w:t>
      </w:r>
      <w:proofErr w:type="spellEnd"/>
      <w:r w:rsidRPr="00935810">
        <w:t xml:space="preserve"> una rica pieza</w:t>
      </w:r>
    </w:p>
    <w:p w14:paraId="1CAE1BEB" w14:textId="77777777" w:rsidR="009221D6" w:rsidRPr="00935810" w:rsidRDefault="009221D6" w:rsidP="005E0B3E">
      <w:pPr>
        <w:pStyle w:val="Verso"/>
      </w:pPr>
      <w:r w:rsidRPr="00935810">
        <w:tab/>
      </w:r>
      <w:r w:rsidRPr="00935810">
        <w:tab/>
      </w:r>
      <w:r w:rsidRPr="00935810">
        <w:tab/>
      </w:r>
      <w:proofErr w:type="spellStart"/>
      <w:r w:rsidRPr="00935810">
        <w:t>diz</w:t>
      </w:r>
      <w:proofErr w:type="spellEnd"/>
      <w:r w:rsidRPr="00935810">
        <w:t xml:space="preserve"> que le dio en la cabeza</w:t>
      </w:r>
    </w:p>
    <w:p w14:paraId="5E71D45F" w14:textId="77777777" w:rsidR="009221D6" w:rsidRPr="00935810" w:rsidRDefault="009221D6" w:rsidP="005E0B3E">
      <w:pPr>
        <w:pStyle w:val="Verso"/>
      </w:pPr>
      <w:r w:rsidRPr="00935810">
        <w:tab/>
      </w:r>
      <w:r w:rsidRPr="00935810">
        <w:tab/>
      </w:r>
      <w:r w:rsidRPr="00935810">
        <w:tab/>
        <w:t>cuatro o cinco chincharrazos.</w:t>
      </w:r>
    </w:p>
    <w:p w14:paraId="4FED1DB9" w14:textId="77777777" w:rsidR="009221D6" w:rsidRPr="00935810" w:rsidRDefault="009221D6" w:rsidP="005E0B3E">
      <w:pPr>
        <w:pStyle w:val="Verso"/>
      </w:pPr>
      <w:r w:rsidRPr="00935810">
        <w:tab/>
      </w:r>
      <w:r w:rsidRPr="00935810">
        <w:tab/>
      </w:r>
      <w:r w:rsidRPr="00935810">
        <w:tab/>
        <w:t xml:space="preserve">  ¡Voto al sol si allí estuviera!</w:t>
      </w:r>
    </w:p>
    <w:p w14:paraId="7605A9FA" w14:textId="77777777" w:rsidR="005E0B3E" w:rsidRDefault="005E0B3E" w:rsidP="005E0B3E">
      <w:pPr>
        <w:pStyle w:val="Personaje"/>
      </w:pPr>
      <w:proofErr w:type="spellStart"/>
      <w:r w:rsidRPr="00935810">
        <w:t>Nise</w:t>
      </w:r>
      <w:proofErr w:type="spellEnd"/>
    </w:p>
    <w:p w14:paraId="569A1A8C" w14:textId="10C4F22A" w:rsidR="009221D6" w:rsidRPr="00935810" w:rsidRDefault="009221D6" w:rsidP="005E0B3E">
      <w:pPr>
        <w:pStyle w:val="Verso"/>
      </w:pPr>
      <w:r w:rsidRPr="00935810">
        <w:tab/>
      </w:r>
      <w:r w:rsidRPr="00935810">
        <w:tab/>
      </w:r>
      <w:r w:rsidRPr="00935810">
        <w:tab/>
        <w:t>¡Ay, Bato! No es ese el mal,</w:t>
      </w:r>
      <w:r w:rsidRPr="00935810">
        <w:tab/>
      </w:r>
      <w:r w:rsidRPr="00935810">
        <w:tab/>
      </w:r>
      <w:r w:rsidRPr="00935810">
        <w:tab/>
      </w:r>
      <w:r w:rsidRPr="00935810">
        <w:tab/>
      </w:r>
    </w:p>
    <w:p w14:paraId="70F94C9D" w14:textId="77777777" w:rsidR="009221D6" w:rsidRPr="00935810" w:rsidRDefault="009221D6" w:rsidP="005E0B3E">
      <w:pPr>
        <w:pStyle w:val="Partidoincial"/>
      </w:pPr>
      <w:r w:rsidRPr="00935810">
        <w:tab/>
      </w:r>
      <w:r w:rsidRPr="00935810">
        <w:tab/>
      </w:r>
      <w:r w:rsidRPr="00935810">
        <w:tab/>
        <w:t>tú disimulas.</w:t>
      </w:r>
    </w:p>
    <w:p w14:paraId="67667964" w14:textId="77777777" w:rsidR="005E0B3E" w:rsidRDefault="005E0B3E" w:rsidP="005E0B3E">
      <w:pPr>
        <w:pStyle w:val="Personaje"/>
      </w:pPr>
      <w:r w:rsidRPr="00935810">
        <w:t>Bato</w:t>
      </w:r>
    </w:p>
    <w:p w14:paraId="26FD287C" w14:textId="2BA87DC9" w:rsidR="009221D6" w:rsidRPr="00ED7744" w:rsidRDefault="009221D6" w:rsidP="00ED7744">
      <w:pPr>
        <w:pStyle w:val="Partidofinal"/>
      </w:pPr>
      <w:r w:rsidRPr="00935810">
        <w:tab/>
      </w:r>
      <w:r w:rsidRPr="00935810">
        <w:tab/>
      </w:r>
      <w:r w:rsidRPr="00935810">
        <w:tab/>
      </w:r>
      <w:r w:rsidRPr="00935810">
        <w:tab/>
      </w:r>
      <w:r w:rsidRPr="00ED7744">
        <w:t xml:space="preserve">          ¡No hay tal!</w:t>
      </w:r>
    </w:p>
    <w:p w14:paraId="39809FF3" w14:textId="77777777" w:rsidR="005E0B3E" w:rsidRDefault="005E0B3E" w:rsidP="005E0B3E">
      <w:pPr>
        <w:pStyle w:val="Personaje"/>
      </w:pPr>
      <w:proofErr w:type="spellStart"/>
      <w:r w:rsidRPr="00935810">
        <w:t>Nise</w:t>
      </w:r>
      <w:proofErr w:type="spellEnd"/>
    </w:p>
    <w:p w14:paraId="5906E3DA" w14:textId="159096DC" w:rsidR="009221D6" w:rsidRPr="00935810" w:rsidRDefault="009221D6" w:rsidP="005E0B3E">
      <w:pPr>
        <w:pStyle w:val="Partidoincial"/>
      </w:pPr>
      <w:r w:rsidRPr="00935810">
        <w:tab/>
      </w:r>
      <w:r w:rsidRPr="00935810">
        <w:tab/>
      </w:r>
      <w:r w:rsidRPr="00935810">
        <w:tab/>
        <w:t>Di la verdad.</w:t>
      </w:r>
    </w:p>
    <w:p w14:paraId="07BF8377" w14:textId="77777777" w:rsidR="005E0B3E" w:rsidRDefault="005E0B3E" w:rsidP="005E0B3E">
      <w:pPr>
        <w:pStyle w:val="Personaje"/>
      </w:pPr>
      <w:r w:rsidRPr="00935810">
        <w:t>Bato</w:t>
      </w:r>
    </w:p>
    <w:p w14:paraId="786014FB" w14:textId="0CC7DFAE" w:rsidR="009221D6" w:rsidRPr="00ED7744" w:rsidRDefault="009221D6" w:rsidP="00ED7744">
      <w:pPr>
        <w:pStyle w:val="Partidofinal"/>
      </w:pPr>
      <w:r w:rsidRPr="00935810">
        <w:tab/>
      </w:r>
      <w:r w:rsidRPr="00935810">
        <w:tab/>
      </w:r>
      <w:r w:rsidRPr="00935810">
        <w:tab/>
      </w:r>
      <w:r w:rsidRPr="00935810">
        <w:tab/>
      </w:r>
      <w:r w:rsidRPr="00ED7744">
        <w:t xml:space="preserve">          No quisiera,</w:t>
      </w:r>
    </w:p>
    <w:p w14:paraId="1911EBE1" w14:textId="77777777" w:rsidR="009221D6" w:rsidRPr="00935810" w:rsidRDefault="009221D6" w:rsidP="005E0B3E">
      <w:pPr>
        <w:pStyle w:val="Verso"/>
      </w:pPr>
      <w:r w:rsidRPr="00935810">
        <w:tab/>
      </w:r>
      <w:r w:rsidRPr="00935810">
        <w:tab/>
      </w:r>
      <w:r w:rsidRPr="00935810">
        <w:tab/>
        <w:t xml:space="preserve">  pero, si lo has de saber,</w:t>
      </w:r>
    </w:p>
    <w:p w14:paraId="5F92D29B" w14:textId="77777777" w:rsidR="009221D6" w:rsidRPr="00935810" w:rsidRDefault="009221D6" w:rsidP="005E0B3E">
      <w:pPr>
        <w:pStyle w:val="Verso"/>
      </w:pPr>
      <w:r w:rsidRPr="00935810">
        <w:tab/>
      </w:r>
      <w:r w:rsidRPr="00935810">
        <w:tab/>
      </w:r>
      <w:r w:rsidRPr="00935810">
        <w:tab/>
        <w:t xml:space="preserve">lleva el alma </w:t>
      </w:r>
      <w:proofErr w:type="spellStart"/>
      <w:r w:rsidRPr="00935810">
        <w:t>apercebida</w:t>
      </w:r>
      <w:proofErr w:type="spellEnd"/>
      <w:r w:rsidRPr="00935810">
        <w:t>,</w:t>
      </w:r>
    </w:p>
    <w:p w14:paraId="1EA6632C" w14:textId="53AD834A" w:rsidR="009221D6" w:rsidRPr="00935810" w:rsidRDefault="009221D6" w:rsidP="005E0B3E">
      <w:pPr>
        <w:pStyle w:val="Verso"/>
      </w:pPr>
      <w:r w:rsidRPr="00935810">
        <w:tab/>
      </w:r>
      <w:r w:rsidRPr="00935810">
        <w:tab/>
      </w:r>
      <w:r w:rsidRPr="00935810">
        <w:tab/>
        <w:t>que una pena prevenida</w:t>
      </w:r>
      <w:r w:rsidRPr="00935810">
        <w:tab/>
      </w:r>
      <w:r w:rsidRPr="00935810">
        <w:tab/>
      </w:r>
      <w:r w:rsidRPr="00935810">
        <w:tab/>
      </w:r>
      <w:r w:rsidRPr="00935810">
        <w:tab/>
      </w:r>
    </w:p>
    <w:p w14:paraId="703740CF" w14:textId="77777777" w:rsidR="009221D6" w:rsidRPr="00935810" w:rsidRDefault="009221D6" w:rsidP="005E0B3E">
      <w:pPr>
        <w:pStyle w:val="Verso"/>
      </w:pPr>
      <w:r w:rsidRPr="00935810">
        <w:tab/>
      </w:r>
      <w:r w:rsidRPr="00935810">
        <w:tab/>
      </w:r>
      <w:r w:rsidRPr="00935810">
        <w:tab/>
        <w:t>no suele tanto doler.</w:t>
      </w:r>
    </w:p>
    <w:p w14:paraId="30E0B2D2" w14:textId="77777777" w:rsidR="005E0B3E" w:rsidRDefault="005E0B3E" w:rsidP="005E0B3E">
      <w:pPr>
        <w:pStyle w:val="Personaje"/>
      </w:pPr>
      <w:proofErr w:type="spellStart"/>
      <w:r w:rsidRPr="00935810">
        <w:t>Nise</w:t>
      </w:r>
      <w:proofErr w:type="spellEnd"/>
    </w:p>
    <w:p w14:paraId="12BE3D63" w14:textId="0015011E" w:rsidR="009221D6" w:rsidRPr="00935810" w:rsidRDefault="009221D6" w:rsidP="005E0B3E">
      <w:pPr>
        <w:pStyle w:val="Verso"/>
      </w:pPr>
      <w:r w:rsidRPr="00935810">
        <w:tab/>
      </w:r>
      <w:r w:rsidRPr="00935810">
        <w:tab/>
      </w:r>
      <w:r w:rsidRPr="00935810">
        <w:tab/>
        <w:t xml:space="preserve">  ¿Es que don Nuño se casa?</w:t>
      </w:r>
    </w:p>
    <w:p w14:paraId="1BC3A27D" w14:textId="77777777" w:rsidR="005E0B3E" w:rsidRDefault="005E0B3E" w:rsidP="005E0B3E">
      <w:pPr>
        <w:pStyle w:val="Personaje"/>
      </w:pPr>
      <w:r w:rsidRPr="00935810">
        <w:t>Bato</w:t>
      </w:r>
    </w:p>
    <w:p w14:paraId="2745BFEE" w14:textId="71696D4C" w:rsidR="009221D6" w:rsidRPr="00935810" w:rsidRDefault="009221D6" w:rsidP="005E0B3E">
      <w:pPr>
        <w:pStyle w:val="Partidoincial"/>
      </w:pPr>
      <w:r w:rsidRPr="00935810">
        <w:tab/>
      </w:r>
      <w:r w:rsidRPr="00935810">
        <w:tab/>
      </w:r>
      <w:r w:rsidRPr="00935810">
        <w:tab/>
      </w:r>
      <w:proofErr w:type="spellStart"/>
      <w:r w:rsidRPr="00935810">
        <w:t>Dícenlo</w:t>
      </w:r>
      <w:proofErr w:type="spellEnd"/>
      <w:r w:rsidRPr="00935810">
        <w:t xml:space="preserve"> ansí. </w:t>
      </w:r>
    </w:p>
    <w:p w14:paraId="3A4FD08F" w14:textId="77777777" w:rsidR="005E0B3E" w:rsidRDefault="005E0B3E" w:rsidP="005E0B3E">
      <w:pPr>
        <w:pStyle w:val="Personaje"/>
      </w:pPr>
      <w:proofErr w:type="spellStart"/>
      <w:r w:rsidRPr="00935810">
        <w:t>Nise</w:t>
      </w:r>
      <w:proofErr w:type="spellEnd"/>
    </w:p>
    <w:p w14:paraId="39E0D372" w14:textId="4F27D813" w:rsidR="009221D6" w:rsidRPr="00ED7744" w:rsidRDefault="009221D6" w:rsidP="00ED7744">
      <w:pPr>
        <w:pStyle w:val="Partidofinal"/>
      </w:pPr>
      <w:r w:rsidRPr="00935810">
        <w:tab/>
      </w:r>
      <w:r w:rsidRPr="00935810">
        <w:tab/>
      </w:r>
      <w:r w:rsidRPr="00935810">
        <w:tab/>
      </w:r>
      <w:r w:rsidRPr="00935810">
        <w:tab/>
        <w:t xml:space="preserve">          </w:t>
      </w:r>
      <w:r w:rsidRPr="00ED7744">
        <w:t>¡Triste yo!</w:t>
      </w:r>
    </w:p>
    <w:p w14:paraId="70B6E552" w14:textId="77777777" w:rsidR="005E0B3E" w:rsidRDefault="005E0B3E" w:rsidP="005E0B3E">
      <w:pPr>
        <w:pStyle w:val="Personaje"/>
      </w:pPr>
      <w:r w:rsidRPr="00935810">
        <w:t>Bato</w:t>
      </w:r>
    </w:p>
    <w:p w14:paraId="011C88EC" w14:textId="38AE510F" w:rsidR="009221D6" w:rsidRPr="00935810" w:rsidRDefault="009221D6" w:rsidP="005E0B3E">
      <w:pPr>
        <w:pStyle w:val="Verso"/>
      </w:pPr>
      <w:r w:rsidRPr="00935810">
        <w:tab/>
      </w:r>
      <w:r w:rsidRPr="00935810">
        <w:tab/>
      </w:r>
      <w:r w:rsidRPr="00935810">
        <w:tab/>
        <w:t>Ya la fiesta se acabó</w:t>
      </w:r>
    </w:p>
    <w:p w14:paraId="3EBD644E" w14:textId="0DBD8FBB" w:rsidR="009221D6" w:rsidRPr="00935810" w:rsidRDefault="009221D6" w:rsidP="005E0B3E">
      <w:pPr>
        <w:pStyle w:val="Verso"/>
      </w:pPr>
      <w:r w:rsidRPr="00935810">
        <w:tab/>
      </w:r>
      <w:r w:rsidRPr="00935810">
        <w:tab/>
      </w:r>
      <w:r w:rsidRPr="00935810">
        <w:tab/>
        <w:t>y el Rey se vuelve a su casa.</w:t>
      </w:r>
      <w:r w:rsidRPr="00935810">
        <w:tab/>
      </w:r>
      <w:r w:rsidRPr="00935810">
        <w:tab/>
      </w:r>
      <w:r w:rsidRPr="00935810">
        <w:tab/>
      </w:r>
      <w:r w:rsidRPr="00935810">
        <w:tab/>
      </w:r>
    </w:p>
    <w:p w14:paraId="02BDE260" w14:textId="77777777" w:rsidR="009221D6" w:rsidRPr="00935810" w:rsidRDefault="009221D6" w:rsidP="005E0B3E">
      <w:pPr>
        <w:pStyle w:val="Verso"/>
      </w:pPr>
      <w:r w:rsidRPr="00935810">
        <w:tab/>
      </w:r>
      <w:r w:rsidRPr="00935810">
        <w:tab/>
      </w:r>
      <w:r w:rsidRPr="00935810">
        <w:tab/>
        <w:t xml:space="preserve">  Desde aquí verás pasar</w:t>
      </w:r>
    </w:p>
    <w:p w14:paraId="49A23A3E" w14:textId="77777777" w:rsidR="009221D6" w:rsidRPr="00935810" w:rsidRDefault="009221D6" w:rsidP="005E0B3E">
      <w:pPr>
        <w:pStyle w:val="Partidoincial"/>
      </w:pPr>
      <w:r w:rsidRPr="00935810">
        <w:tab/>
      </w:r>
      <w:r w:rsidRPr="00935810">
        <w:tab/>
      </w:r>
      <w:r w:rsidRPr="00935810">
        <w:tab/>
        <w:t>a Nuño.</w:t>
      </w:r>
    </w:p>
    <w:p w14:paraId="15DA9456" w14:textId="77777777" w:rsidR="005E0B3E" w:rsidRDefault="005E0B3E" w:rsidP="005E0B3E">
      <w:pPr>
        <w:pStyle w:val="Personaje"/>
      </w:pPr>
      <w:proofErr w:type="spellStart"/>
      <w:r w:rsidRPr="00935810">
        <w:lastRenderedPageBreak/>
        <w:t>Nise</w:t>
      </w:r>
      <w:proofErr w:type="spellEnd"/>
    </w:p>
    <w:p w14:paraId="6FA12D4C" w14:textId="62296D55" w:rsidR="009221D6" w:rsidRPr="00ED7744" w:rsidRDefault="009221D6" w:rsidP="00ED7744">
      <w:pPr>
        <w:pStyle w:val="Partidofinal"/>
      </w:pPr>
      <w:r w:rsidRPr="00935810">
        <w:tab/>
      </w:r>
      <w:r w:rsidRPr="00935810">
        <w:tab/>
      </w:r>
      <w:r w:rsidRPr="00935810">
        <w:tab/>
      </w:r>
      <w:r w:rsidRPr="00935810">
        <w:tab/>
        <w:t xml:space="preserve">  </w:t>
      </w:r>
      <w:r w:rsidRPr="00ED7744">
        <w:t>Y aun desde aquí</w:t>
      </w:r>
    </w:p>
    <w:p w14:paraId="1553A61D" w14:textId="77777777" w:rsidR="009221D6" w:rsidRPr="00935810" w:rsidRDefault="009221D6" w:rsidP="005E0B3E">
      <w:pPr>
        <w:pStyle w:val="Partidoincial"/>
      </w:pPr>
      <w:r w:rsidRPr="00935810">
        <w:tab/>
      </w:r>
      <w:r w:rsidRPr="00935810">
        <w:tab/>
      </w:r>
      <w:r w:rsidRPr="00935810">
        <w:tab/>
        <w:t>podré morir.</w:t>
      </w:r>
    </w:p>
    <w:p w14:paraId="356321F4" w14:textId="77777777" w:rsidR="005E0B3E" w:rsidRDefault="005E0B3E" w:rsidP="005E0B3E">
      <w:pPr>
        <w:pStyle w:val="Personaje"/>
      </w:pPr>
      <w:r w:rsidRPr="00935810">
        <w:t>Bato</w:t>
      </w:r>
    </w:p>
    <w:p w14:paraId="4518506C" w14:textId="071B492A" w:rsidR="009221D6" w:rsidRPr="00ED7744" w:rsidRDefault="009221D6" w:rsidP="00ED7744">
      <w:pPr>
        <w:pStyle w:val="Partidofinal"/>
      </w:pPr>
      <w:r w:rsidRPr="00935810">
        <w:tab/>
      </w:r>
      <w:r w:rsidRPr="00935810">
        <w:tab/>
      </w:r>
      <w:r w:rsidRPr="00935810">
        <w:tab/>
      </w:r>
      <w:r w:rsidRPr="00935810">
        <w:tab/>
        <w:t xml:space="preserve">         </w:t>
      </w:r>
      <w:r w:rsidRPr="00ED7744">
        <w:t>Vuelve en ti.</w:t>
      </w:r>
    </w:p>
    <w:p w14:paraId="0A7C714F" w14:textId="77777777" w:rsidR="005E0B3E" w:rsidRDefault="005E0B3E" w:rsidP="005E0B3E">
      <w:pPr>
        <w:pStyle w:val="Personaje"/>
      </w:pPr>
      <w:proofErr w:type="spellStart"/>
      <w:r w:rsidRPr="00935810">
        <w:t>Nise</w:t>
      </w:r>
      <w:proofErr w:type="spellEnd"/>
    </w:p>
    <w:p w14:paraId="246F7E3A" w14:textId="0952DCC4" w:rsidR="009221D6" w:rsidRPr="008445D2" w:rsidRDefault="009221D6" w:rsidP="008445D2">
      <w:pPr>
        <w:pStyle w:val="Verso"/>
      </w:pPr>
      <w:r w:rsidRPr="00935810">
        <w:tab/>
      </w:r>
      <w:r w:rsidRPr="00935810">
        <w:tab/>
      </w:r>
      <w:r w:rsidRPr="00935810">
        <w:tab/>
        <w:t>No me da el alma lugar.</w:t>
      </w:r>
    </w:p>
    <w:p w14:paraId="0EE150EB" w14:textId="3A55D180" w:rsidR="009221D6" w:rsidRPr="008445D2" w:rsidRDefault="009221D6" w:rsidP="008445D2">
      <w:pPr>
        <w:pStyle w:val="Acot"/>
      </w:pPr>
      <w:r w:rsidRPr="00935810">
        <w:t>Entra el Rey con acompañamiento y Nuño, muy galán, con espada dorada y espuelas doradas, doña Jimena y doña Blanca y don Sancho</w:t>
      </w:r>
    </w:p>
    <w:p w14:paraId="04AEB079" w14:textId="3CB4BD25" w:rsidR="00E67551" w:rsidRDefault="00E67551" w:rsidP="00E67551">
      <w:pPr>
        <w:pStyle w:val="Personaje"/>
      </w:pPr>
      <w:r w:rsidRPr="00935810">
        <w:t>Alfonso</w:t>
      </w:r>
    </w:p>
    <w:p w14:paraId="74EA09C1" w14:textId="2C02933F" w:rsidR="009221D6" w:rsidRPr="00935810" w:rsidRDefault="009221D6" w:rsidP="00E67551">
      <w:pPr>
        <w:pStyle w:val="Verso"/>
      </w:pPr>
      <w:r w:rsidRPr="00935810">
        <w:tab/>
      </w:r>
      <w:r w:rsidRPr="00935810">
        <w:tab/>
        <w:t xml:space="preserve">  </w:t>
      </w:r>
      <w:r w:rsidR="00E67551">
        <w:t xml:space="preserve">             </w:t>
      </w:r>
      <w:r w:rsidRPr="00935810">
        <w:t xml:space="preserve">De más honras eres digno, </w:t>
      </w:r>
      <w:r w:rsidRPr="00935810">
        <w:tab/>
      </w:r>
      <w:r w:rsidRPr="00935810">
        <w:tab/>
      </w:r>
      <w:r w:rsidRPr="00935810">
        <w:tab/>
      </w:r>
      <w:r w:rsidRPr="00935810">
        <w:tab/>
      </w:r>
    </w:p>
    <w:p w14:paraId="51852EC4" w14:textId="77777777" w:rsidR="009221D6" w:rsidRPr="00935810" w:rsidRDefault="009221D6" w:rsidP="00E67551">
      <w:pPr>
        <w:pStyle w:val="Verso"/>
      </w:pPr>
      <w:r w:rsidRPr="00935810">
        <w:tab/>
      </w:r>
      <w:r w:rsidRPr="00935810">
        <w:tab/>
      </w:r>
      <w:r w:rsidRPr="00935810">
        <w:tab/>
        <w:t>don Nuño, por tu valor.</w:t>
      </w:r>
    </w:p>
    <w:p w14:paraId="52208E49" w14:textId="45FF630E" w:rsidR="00E67551" w:rsidRDefault="00E67551" w:rsidP="00E67551">
      <w:pPr>
        <w:pStyle w:val="Personaje"/>
      </w:pPr>
      <w:r w:rsidRPr="00935810">
        <w:t>Nuño</w:t>
      </w:r>
    </w:p>
    <w:p w14:paraId="7D600691" w14:textId="31959276" w:rsidR="009221D6" w:rsidRPr="00935810" w:rsidRDefault="009221D6" w:rsidP="00E67551">
      <w:pPr>
        <w:pStyle w:val="Verso"/>
      </w:pPr>
      <w:r w:rsidRPr="00935810">
        <w:tab/>
      </w:r>
      <w:r w:rsidRPr="00935810">
        <w:tab/>
      </w:r>
      <w:r w:rsidRPr="00935810">
        <w:tab/>
        <w:t>Todo se debe, señor,</w:t>
      </w:r>
    </w:p>
    <w:p w14:paraId="67E8E20F" w14:textId="77777777" w:rsidR="009221D6" w:rsidRPr="00935810" w:rsidRDefault="009221D6" w:rsidP="00E67551">
      <w:pPr>
        <w:pStyle w:val="Verso"/>
      </w:pPr>
      <w:r w:rsidRPr="00935810">
        <w:tab/>
      </w:r>
      <w:r w:rsidRPr="00935810">
        <w:tab/>
      </w:r>
      <w:r w:rsidRPr="00935810">
        <w:tab/>
        <w:t>al vuestro, heroico y divino.</w:t>
      </w:r>
    </w:p>
    <w:p w14:paraId="4DB826F6" w14:textId="2CBB8CB3" w:rsidR="00E67551" w:rsidRDefault="00E67551" w:rsidP="00E67551">
      <w:pPr>
        <w:pStyle w:val="Personaje"/>
      </w:pPr>
      <w:r w:rsidRPr="00935810">
        <w:t>Bato</w:t>
      </w:r>
    </w:p>
    <w:p w14:paraId="6C353D2D" w14:textId="6A0144C5" w:rsidR="009221D6" w:rsidRPr="00935810" w:rsidRDefault="009221D6" w:rsidP="002C0E69">
      <w:pPr>
        <w:pStyle w:val="Partidoincial"/>
      </w:pPr>
      <w:r w:rsidRPr="00935810">
        <w:tab/>
      </w:r>
      <w:r w:rsidRPr="00935810">
        <w:tab/>
      </w:r>
      <w:r w:rsidRPr="00935810">
        <w:tab/>
        <w:t xml:space="preserve">  (¡No viene bueno!</w:t>
      </w:r>
      <w:r w:rsidRPr="00935810">
        <w:tab/>
      </w:r>
      <w:r w:rsidRPr="00935810">
        <w:tab/>
      </w:r>
      <w:r w:rsidRPr="00935810">
        <w:tab/>
      </w:r>
    </w:p>
    <w:p w14:paraId="67F882DD" w14:textId="43C155B7" w:rsidR="00E67551" w:rsidRDefault="00E67551" w:rsidP="00E67551">
      <w:pPr>
        <w:pStyle w:val="Personaje"/>
      </w:pPr>
      <w:proofErr w:type="spellStart"/>
      <w:r w:rsidRPr="00935810">
        <w:t>Nise</w:t>
      </w:r>
      <w:proofErr w:type="spellEnd"/>
    </w:p>
    <w:p w14:paraId="5178DE7C" w14:textId="466691E9"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Y tan bueno,</w:t>
      </w:r>
    </w:p>
    <w:p w14:paraId="24FC0DB2" w14:textId="414490D3" w:rsidR="009221D6" w:rsidRPr="00935810" w:rsidRDefault="009221D6" w:rsidP="00E67551">
      <w:pPr>
        <w:pStyle w:val="Verso"/>
      </w:pPr>
      <w:r w:rsidRPr="00935810">
        <w:tab/>
      </w:r>
      <w:r w:rsidRPr="00935810">
        <w:tab/>
      </w:r>
      <w:r w:rsidRPr="00935810">
        <w:tab/>
        <w:t>que es muy malo para mí.</w:t>
      </w:r>
      <w:r w:rsidRPr="00935810">
        <w:tab/>
      </w:r>
      <w:r w:rsidRPr="00935810">
        <w:tab/>
      </w:r>
      <w:r w:rsidRPr="00935810">
        <w:tab/>
      </w:r>
      <w:r w:rsidRPr="00935810">
        <w:tab/>
      </w:r>
    </w:p>
    <w:p w14:paraId="74A6268D" w14:textId="77777777" w:rsidR="009221D6" w:rsidRPr="00935810" w:rsidRDefault="009221D6" w:rsidP="00E67551">
      <w:pPr>
        <w:pStyle w:val="Verso"/>
      </w:pPr>
      <w:r w:rsidRPr="00935810">
        <w:tab/>
      </w:r>
      <w:r w:rsidRPr="00935810">
        <w:tab/>
      </w:r>
      <w:r w:rsidRPr="00935810">
        <w:tab/>
        <w:t>¡Prado del alma, yo os vi</w:t>
      </w:r>
    </w:p>
    <w:p w14:paraId="2521D49A" w14:textId="77777777" w:rsidR="009221D6" w:rsidRPr="00935810" w:rsidRDefault="009221D6" w:rsidP="00E67551">
      <w:pPr>
        <w:pStyle w:val="Verso"/>
      </w:pPr>
      <w:r w:rsidRPr="00935810">
        <w:tab/>
      </w:r>
      <w:r w:rsidRPr="00935810">
        <w:tab/>
      </w:r>
      <w:r w:rsidRPr="00935810">
        <w:tab/>
        <w:t>menos rico y más ameno!</w:t>
      </w:r>
    </w:p>
    <w:p w14:paraId="1DE5E8A5" w14:textId="77777777" w:rsidR="009221D6" w:rsidRPr="00935810" w:rsidRDefault="009221D6" w:rsidP="00E67551">
      <w:pPr>
        <w:pStyle w:val="Verso"/>
      </w:pPr>
      <w:r w:rsidRPr="00935810">
        <w:tab/>
      </w:r>
      <w:r w:rsidRPr="00935810">
        <w:tab/>
      </w:r>
      <w:r w:rsidRPr="00935810">
        <w:tab/>
        <w:t xml:space="preserve">  ¿Quién os trajo, Prado mío</w:t>
      </w:r>
    </w:p>
    <w:p w14:paraId="181ACD79" w14:textId="77777777" w:rsidR="009221D6" w:rsidRPr="00935810" w:rsidRDefault="009221D6" w:rsidP="00E67551">
      <w:pPr>
        <w:pStyle w:val="Verso"/>
      </w:pPr>
      <w:r w:rsidRPr="00935810">
        <w:tab/>
      </w:r>
      <w:r w:rsidRPr="00935810">
        <w:tab/>
      </w:r>
      <w:r w:rsidRPr="00935810">
        <w:tab/>
        <w:t>a los palacios del Rey?</w:t>
      </w:r>
    </w:p>
    <w:p w14:paraId="4CA8B718" w14:textId="7F85012F" w:rsidR="00E67551" w:rsidRDefault="00E67551" w:rsidP="00E67551">
      <w:pPr>
        <w:pStyle w:val="Personaje"/>
      </w:pPr>
      <w:r w:rsidRPr="00935810">
        <w:t>Bato</w:t>
      </w:r>
    </w:p>
    <w:p w14:paraId="57495207" w14:textId="0715068B" w:rsidR="009221D6" w:rsidRPr="00935810" w:rsidRDefault="009221D6" w:rsidP="00E67551">
      <w:pPr>
        <w:pStyle w:val="Verso"/>
      </w:pPr>
      <w:r w:rsidRPr="00935810">
        <w:tab/>
      </w:r>
      <w:r w:rsidRPr="00935810">
        <w:tab/>
      </w:r>
      <w:r w:rsidRPr="00935810">
        <w:tab/>
        <w:t>Los tiempos no guardan ley,</w:t>
      </w:r>
      <w:r w:rsidRPr="00935810">
        <w:tab/>
      </w:r>
      <w:r w:rsidRPr="00935810">
        <w:tab/>
      </w:r>
      <w:r w:rsidRPr="00935810">
        <w:tab/>
      </w:r>
      <w:r w:rsidRPr="00935810">
        <w:tab/>
      </w:r>
    </w:p>
    <w:p w14:paraId="32DCC3CA" w14:textId="77777777" w:rsidR="009221D6" w:rsidRPr="00935810" w:rsidRDefault="009221D6" w:rsidP="00E67551">
      <w:pPr>
        <w:pStyle w:val="Verso"/>
      </w:pPr>
      <w:r w:rsidRPr="00935810">
        <w:tab/>
      </w:r>
      <w:r w:rsidRPr="00935810">
        <w:tab/>
      </w:r>
      <w:r w:rsidRPr="00935810">
        <w:tab/>
        <w:t>la fortuna es desvarío.</w:t>
      </w:r>
    </w:p>
    <w:p w14:paraId="5A4FEFC7" w14:textId="77777777" w:rsidR="009221D6" w:rsidRPr="00935810" w:rsidRDefault="009221D6" w:rsidP="00E67551">
      <w:pPr>
        <w:pStyle w:val="Verso"/>
      </w:pPr>
      <w:r w:rsidRPr="00935810">
        <w:tab/>
      </w:r>
      <w:r w:rsidRPr="00935810">
        <w:tab/>
      </w:r>
      <w:r w:rsidRPr="00935810">
        <w:tab/>
        <w:t xml:space="preserve">  Aunque soy tonto, bien veo</w:t>
      </w:r>
    </w:p>
    <w:p w14:paraId="47AE8580" w14:textId="77777777" w:rsidR="009221D6" w:rsidRPr="00935810" w:rsidRDefault="009221D6" w:rsidP="00E67551">
      <w:pPr>
        <w:pStyle w:val="Verso"/>
      </w:pPr>
      <w:r w:rsidRPr="00935810">
        <w:tab/>
      </w:r>
      <w:r w:rsidRPr="00935810">
        <w:tab/>
      </w:r>
      <w:r w:rsidRPr="00935810">
        <w:tab/>
        <w:t xml:space="preserve">lo poco que hay que </w:t>
      </w:r>
      <w:proofErr w:type="spellStart"/>
      <w:r w:rsidRPr="00935810">
        <w:t>fïar</w:t>
      </w:r>
      <w:proofErr w:type="spellEnd"/>
    </w:p>
    <w:p w14:paraId="0D446209" w14:textId="77777777" w:rsidR="009221D6" w:rsidRPr="00935810" w:rsidRDefault="009221D6" w:rsidP="00E67551">
      <w:pPr>
        <w:pStyle w:val="Verso"/>
      </w:pPr>
      <w:r w:rsidRPr="00935810">
        <w:tab/>
      </w:r>
      <w:r w:rsidRPr="00935810">
        <w:tab/>
      </w:r>
      <w:r w:rsidRPr="00935810">
        <w:tab/>
        <w:t>del placer y del pesar.</w:t>
      </w:r>
    </w:p>
    <w:p w14:paraId="616B3445" w14:textId="68C11F9E" w:rsidR="00E67551" w:rsidRDefault="00E67551" w:rsidP="00E67551">
      <w:pPr>
        <w:pStyle w:val="Personaje"/>
      </w:pPr>
      <w:proofErr w:type="spellStart"/>
      <w:r w:rsidRPr="00935810">
        <w:t>Nise</w:t>
      </w:r>
      <w:proofErr w:type="spellEnd"/>
    </w:p>
    <w:p w14:paraId="1371A147" w14:textId="0E54AC85" w:rsidR="009221D6" w:rsidRPr="00935810" w:rsidRDefault="009221D6" w:rsidP="00E67551">
      <w:pPr>
        <w:pStyle w:val="Verso"/>
      </w:pPr>
      <w:r w:rsidRPr="00935810">
        <w:tab/>
      </w:r>
      <w:r w:rsidRPr="00935810">
        <w:tab/>
      </w:r>
      <w:r w:rsidRPr="00935810">
        <w:tab/>
        <w:t>Yo solo morir deseo.)</w:t>
      </w:r>
      <w:r w:rsidRPr="00935810">
        <w:tab/>
      </w:r>
      <w:r w:rsidRPr="00935810">
        <w:tab/>
      </w:r>
      <w:r w:rsidRPr="00935810">
        <w:tab/>
      </w:r>
      <w:r w:rsidRPr="00935810">
        <w:tab/>
      </w:r>
      <w:r w:rsidRPr="00935810">
        <w:tab/>
      </w:r>
    </w:p>
    <w:p w14:paraId="5A3805DF" w14:textId="32460F68" w:rsidR="00E67551" w:rsidRDefault="00E67551" w:rsidP="00E67551">
      <w:pPr>
        <w:pStyle w:val="Personaje"/>
      </w:pPr>
      <w:r w:rsidRPr="00935810">
        <w:t>Jimena</w:t>
      </w:r>
    </w:p>
    <w:p w14:paraId="0944E881" w14:textId="23E07748" w:rsidR="009221D6" w:rsidRPr="00935810" w:rsidRDefault="009221D6" w:rsidP="00E67551">
      <w:pPr>
        <w:pStyle w:val="Verso"/>
      </w:pPr>
      <w:r w:rsidRPr="00935810">
        <w:tab/>
      </w:r>
      <w:r w:rsidRPr="00935810">
        <w:tab/>
        <w:t xml:space="preserve">  </w:t>
      </w:r>
      <w:r w:rsidR="002C0E69">
        <w:t xml:space="preserve">            </w:t>
      </w:r>
      <w:r w:rsidRPr="00935810">
        <w:t>(¿Qué te parece el villano,</w:t>
      </w:r>
      <w:r w:rsidRPr="00935810">
        <w:tab/>
      </w:r>
      <w:r w:rsidRPr="00935810">
        <w:tab/>
      </w:r>
    </w:p>
    <w:p w14:paraId="339849D2" w14:textId="77777777" w:rsidR="009221D6" w:rsidRPr="00935810" w:rsidRDefault="009221D6" w:rsidP="00E67551">
      <w:pPr>
        <w:pStyle w:val="Verso"/>
      </w:pPr>
      <w:r w:rsidRPr="00935810">
        <w:tab/>
      </w:r>
      <w:r w:rsidRPr="00935810">
        <w:tab/>
      </w:r>
      <w:r w:rsidRPr="00935810">
        <w:tab/>
      </w:r>
      <w:proofErr w:type="gramStart"/>
      <w:r w:rsidRPr="00935810">
        <w:t>Blanca, de quien burla hacías?</w:t>
      </w:r>
      <w:proofErr w:type="gramEnd"/>
    </w:p>
    <w:p w14:paraId="3C8E81F1" w14:textId="421BCDDF" w:rsidR="00E67551" w:rsidRDefault="00E67551" w:rsidP="00E67551">
      <w:pPr>
        <w:pStyle w:val="Personaje"/>
      </w:pPr>
      <w:r w:rsidRPr="00935810">
        <w:t>Blanca</w:t>
      </w:r>
    </w:p>
    <w:p w14:paraId="7454D687" w14:textId="389C345E" w:rsidR="009221D6" w:rsidRPr="00935810" w:rsidRDefault="009221D6" w:rsidP="00E67551">
      <w:pPr>
        <w:pStyle w:val="Verso"/>
      </w:pPr>
      <w:r w:rsidRPr="00935810">
        <w:lastRenderedPageBreak/>
        <w:tab/>
      </w:r>
      <w:r w:rsidRPr="00935810">
        <w:tab/>
      </w:r>
      <w:r w:rsidR="002C0E69">
        <w:t xml:space="preserve">            </w:t>
      </w:r>
      <w:r w:rsidRPr="00935810">
        <w:t>¡Ay, prima, en cuán pocos días</w:t>
      </w:r>
    </w:p>
    <w:p w14:paraId="75B6DFB1" w14:textId="77777777" w:rsidR="009221D6" w:rsidRPr="00935810" w:rsidRDefault="009221D6" w:rsidP="00E67551">
      <w:pPr>
        <w:pStyle w:val="Verso"/>
      </w:pPr>
      <w:r w:rsidRPr="00935810">
        <w:tab/>
      </w:r>
      <w:r w:rsidRPr="00935810">
        <w:tab/>
      </w:r>
      <w:r w:rsidRPr="00935810">
        <w:tab/>
        <w:t>me ha rendido amor tirano!</w:t>
      </w:r>
    </w:p>
    <w:p w14:paraId="03B083D0" w14:textId="1EACA69D" w:rsidR="009221D6" w:rsidRPr="00935810" w:rsidRDefault="009221D6" w:rsidP="00E67551">
      <w:pPr>
        <w:pStyle w:val="Verso"/>
      </w:pPr>
      <w:r w:rsidRPr="00935810">
        <w:tab/>
      </w:r>
      <w:r w:rsidRPr="00935810">
        <w:tab/>
      </w:r>
      <w:r w:rsidRPr="00935810">
        <w:tab/>
        <w:t xml:space="preserve">  Mas no te espantes que el oro</w:t>
      </w:r>
      <w:r w:rsidRPr="00935810">
        <w:tab/>
      </w:r>
      <w:r w:rsidRPr="00935810">
        <w:tab/>
      </w:r>
      <w:r w:rsidRPr="00935810">
        <w:tab/>
      </w:r>
    </w:p>
    <w:p w14:paraId="25BD7571" w14:textId="77777777" w:rsidR="009221D6" w:rsidRPr="00935810" w:rsidRDefault="009221D6" w:rsidP="00E67551">
      <w:pPr>
        <w:pStyle w:val="Verso"/>
      </w:pPr>
      <w:r w:rsidRPr="00935810">
        <w:tab/>
      </w:r>
      <w:r w:rsidRPr="00935810">
        <w:tab/>
      </w:r>
      <w:r w:rsidRPr="00935810">
        <w:tab/>
        <w:t>no conociese en sayal</w:t>
      </w:r>
    </w:p>
    <w:p w14:paraId="704F3056" w14:textId="77777777" w:rsidR="009221D6" w:rsidRPr="00935810" w:rsidRDefault="009221D6" w:rsidP="00E67551">
      <w:pPr>
        <w:pStyle w:val="Verso"/>
      </w:pPr>
      <w:r w:rsidRPr="00935810">
        <w:tab/>
      </w:r>
      <w:r w:rsidRPr="00935810">
        <w:tab/>
      </w:r>
      <w:r w:rsidRPr="00935810">
        <w:tab/>
        <w:t>y que hablase entonces mal</w:t>
      </w:r>
    </w:p>
    <w:p w14:paraId="28FE4D9A" w14:textId="77777777" w:rsidR="009221D6" w:rsidRPr="00935810" w:rsidRDefault="009221D6" w:rsidP="00E67551">
      <w:pPr>
        <w:pStyle w:val="Verso"/>
      </w:pPr>
      <w:r w:rsidRPr="00935810">
        <w:tab/>
      </w:r>
      <w:r w:rsidRPr="00935810">
        <w:tab/>
      </w:r>
      <w:r w:rsidRPr="00935810">
        <w:tab/>
        <w:t>de este bien que ahora adoro.</w:t>
      </w:r>
    </w:p>
    <w:p w14:paraId="3EF3D840" w14:textId="77777777" w:rsidR="009221D6" w:rsidRPr="00935810" w:rsidRDefault="009221D6" w:rsidP="00E67551">
      <w:pPr>
        <w:pStyle w:val="Verso"/>
      </w:pPr>
      <w:r w:rsidRPr="00935810">
        <w:tab/>
      </w:r>
      <w:r w:rsidRPr="00935810">
        <w:tab/>
      </w:r>
      <w:r w:rsidRPr="00935810">
        <w:tab/>
        <w:t xml:space="preserve">  Quizá fue de amor castigo</w:t>
      </w:r>
    </w:p>
    <w:p w14:paraId="2BBBD7C8" w14:textId="6080A0DC" w:rsidR="009221D6" w:rsidRPr="00935810" w:rsidRDefault="009221D6" w:rsidP="00E67551">
      <w:pPr>
        <w:pStyle w:val="Verso"/>
      </w:pPr>
      <w:r w:rsidRPr="00935810">
        <w:tab/>
      </w:r>
      <w:r w:rsidRPr="00935810">
        <w:tab/>
      </w:r>
      <w:r w:rsidRPr="00935810">
        <w:tab/>
        <w:t>porque no le conocí.)</w:t>
      </w:r>
      <w:r w:rsidRPr="00935810">
        <w:tab/>
      </w:r>
      <w:r w:rsidRPr="00935810">
        <w:tab/>
      </w:r>
      <w:r w:rsidRPr="00935810">
        <w:tab/>
      </w:r>
      <w:r w:rsidRPr="00935810">
        <w:tab/>
      </w:r>
      <w:r w:rsidRPr="00935810">
        <w:tab/>
      </w:r>
    </w:p>
    <w:p w14:paraId="2957BF3D" w14:textId="265048B9" w:rsidR="00E67551" w:rsidRDefault="00E67551" w:rsidP="00E67551">
      <w:pPr>
        <w:pStyle w:val="Personaje"/>
      </w:pPr>
      <w:r w:rsidRPr="00935810">
        <w:t>Alfonso</w:t>
      </w:r>
    </w:p>
    <w:p w14:paraId="6051E6E6" w14:textId="264E02D2" w:rsidR="009221D6" w:rsidRPr="00935810" w:rsidRDefault="009221D6" w:rsidP="00E67551">
      <w:pPr>
        <w:pStyle w:val="Verso"/>
      </w:pPr>
      <w:r w:rsidRPr="00935810">
        <w:tab/>
      </w:r>
      <w:r w:rsidRPr="00935810">
        <w:tab/>
      </w:r>
      <w:r w:rsidR="002C0E69">
        <w:t xml:space="preserve">            </w:t>
      </w:r>
      <w:r w:rsidRPr="00935810">
        <w:t>Lo que no trato de mí</w:t>
      </w:r>
    </w:p>
    <w:p w14:paraId="4113FE31" w14:textId="77777777" w:rsidR="009221D6" w:rsidRPr="00935810" w:rsidRDefault="009221D6" w:rsidP="00E67551">
      <w:pPr>
        <w:pStyle w:val="Verso"/>
      </w:pPr>
      <w:r w:rsidRPr="00935810">
        <w:tab/>
      </w:r>
      <w:r w:rsidRPr="00935810">
        <w:tab/>
      </w:r>
      <w:r w:rsidRPr="00935810">
        <w:tab/>
        <w:t>trato, don Nuño, contigo:</w:t>
      </w:r>
    </w:p>
    <w:p w14:paraId="370B6236" w14:textId="77777777" w:rsidR="009221D6" w:rsidRPr="00935810" w:rsidRDefault="009221D6" w:rsidP="00E67551">
      <w:pPr>
        <w:pStyle w:val="Verso"/>
      </w:pPr>
      <w:r w:rsidRPr="00935810">
        <w:tab/>
      </w:r>
      <w:r w:rsidRPr="00935810">
        <w:tab/>
      </w:r>
      <w:r w:rsidRPr="00935810">
        <w:tab/>
        <w:t xml:space="preserve">  yo te querría casar.</w:t>
      </w:r>
    </w:p>
    <w:p w14:paraId="7B6CCC03" w14:textId="17DB7E36" w:rsidR="00E67551" w:rsidRDefault="00E67551" w:rsidP="00E67551">
      <w:pPr>
        <w:pStyle w:val="Personaje"/>
      </w:pPr>
      <w:r w:rsidRPr="00935810">
        <w:t>Nuño</w:t>
      </w:r>
    </w:p>
    <w:p w14:paraId="4AC3853D" w14:textId="27F19EFB" w:rsidR="009221D6" w:rsidRPr="00935810" w:rsidRDefault="009221D6" w:rsidP="00E67551">
      <w:pPr>
        <w:pStyle w:val="Verso"/>
      </w:pPr>
      <w:r w:rsidRPr="00935810">
        <w:tab/>
      </w:r>
      <w:r w:rsidRPr="00935810">
        <w:tab/>
      </w:r>
      <w:r w:rsidRPr="00935810">
        <w:tab/>
        <w:t>Huyes tú del casamiento</w:t>
      </w:r>
    </w:p>
    <w:p w14:paraId="49DB43E9" w14:textId="41A8113B" w:rsidR="009221D6" w:rsidRPr="00935810" w:rsidRDefault="009221D6" w:rsidP="00E67551">
      <w:pPr>
        <w:pStyle w:val="Verso"/>
      </w:pPr>
      <w:r w:rsidRPr="00935810">
        <w:tab/>
      </w:r>
      <w:r w:rsidRPr="00935810">
        <w:tab/>
      </w:r>
      <w:r w:rsidRPr="00935810">
        <w:tab/>
        <w:t xml:space="preserve">¿y date el de </w:t>
      </w:r>
      <w:proofErr w:type="gramStart"/>
      <w:r w:rsidRPr="00935810">
        <w:t>otros contento</w:t>
      </w:r>
      <w:proofErr w:type="gramEnd"/>
      <w:r w:rsidRPr="00935810">
        <w:t>?</w:t>
      </w:r>
      <w:r w:rsidRPr="00935810">
        <w:tab/>
      </w:r>
      <w:r w:rsidRPr="00935810">
        <w:tab/>
      </w:r>
      <w:r w:rsidRPr="00935810">
        <w:tab/>
      </w:r>
      <w:r w:rsidRPr="00935810">
        <w:tab/>
      </w:r>
    </w:p>
    <w:p w14:paraId="7BC917CF" w14:textId="77777777" w:rsidR="009221D6" w:rsidRPr="00935810" w:rsidRDefault="009221D6" w:rsidP="00E67551">
      <w:pPr>
        <w:pStyle w:val="Verso"/>
      </w:pPr>
      <w:r w:rsidRPr="00935810">
        <w:tab/>
      </w:r>
      <w:r w:rsidRPr="00935810">
        <w:tab/>
      </w:r>
      <w:r w:rsidRPr="00935810">
        <w:tab/>
        <w:t>Deja, señor, imitar</w:t>
      </w:r>
    </w:p>
    <w:p w14:paraId="6CA35C0E" w14:textId="77777777" w:rsidR="009221D6" w:rsidRPr="00935810" w:rsidRDefault="009221D6" w:rsidP="00E67551">
      <w:pPr>
        <w:pStyle w:val="Verso"/>
      </w:pPr>
      <w:r w:rsidRPr="00935810">
        <w:tab/>
      </w:r>
      <w:r w:rsidRPr="00935810">
        <w:tab/>
      </w:r>
      <w:r w:rsidRPr="00935810">
        <w:tab/>
        <w:t xml:space="preserve">  tu virtud a tus criados:</w:t>
      </w:r>
    </w:p>
    <w:p w14:paraId="520F68AA" w14:textId="77777777" w:rsidR="009221D6" w:rsidRPr="00935810" w:rsidRDefault="009221D6" w:rsidP="00E67551">
      <w:pPr>
        <w:pStyle w:val="Verso"/>
      </w:pPr>
      <w:r w:rsidRPr="00935810">
        <w:tab/>
      </w:r>
      <w:r w:rsidRPr="00935810">
        <w:tab/>
      </w:r>
      <w:r w:rsidRPr="00935810">
        <w:tab/>
        <w:t>el Casto te llaman ya;</w:t>
      </w:r>
    </w:p>
    <w:p w14:paraId="342F2B08" w14:textId="77777777" w:rsidR="009221D6" w:rsidRPr="00935810" w:rsidRDefault="009221D6" w:rsidP="00E67551">
      <w:pPr>
        <w:pStyle w:val="Verso"/>
      </w:pPr>
      <w:r w:rsidRPr="00935810">
        <w:tab/>
      </w:r>
      <w:r w:rsidRPr="00935810">
        <w:tab/>
      </w:r>
      <w:r w:rsidRPr="00935810">
        <w:tab/>
        <w:t>mientras el Rey no lo está,</w:t>
      </w:r>
    </w:p>
    <w:p w14:paraId="1092B39E" w14:textId="67A9E131" w:rsidR="009221D6" w:rsidRPr="00935810" w:rsidRDefault="009221D6" w:rsidP="00E67551">
      <w:pPr>
        <w:pStyle w:val="Verso"/>
      </w:pPr>
      <w:r w:rsidRPr="00935810">
        <w:tab/>
      </w:r>
      <w:r w:rsidRPr="00935810">
        <w:tab/>
      </w:r>
      <w:r w:rsidRPr="00935810">
        <w:tab/>
        <w:t>¿para qué han de estar casados?</w:t>
      </w:r>
      <w:r w:rsidRPr="00935810">
        <w:tab/>
      </w:r>
      <w:r w:rsidRPr="00935810">
        <w:tab/>
      </w:r>
      <w:r w:rsidRPr="00935810">
        <w:tab/>
      </w:r>
    </w:p>
    <w:p w14:paraId="2427F801" w14:textId="2C61F224" w:rsidR="00E67551" w:rsidRDefault="00E67551" w:rsidP="00E67551">
      <w:pPr>
        <w:pStyle w:val="Personaje"/>
      </w:pPr>
      <w:r w:rsidRPr="00935810">
        <w:t>Alfonso</w:t>
      </w:r>
    </w:p>
    <w:p w14:paraId="6701627A" w14:textId="622290EC" w:rsidR="009221D6" w:rsidRPr="00935810" w:rsidRDefault="009221D6" w:rsidP="00E67551">
      <w:pPr>
        <w:pStyle w:val="Verso"/>
      </w:pPr>
      <w:r w:rsidRPr="00935810">
        <w:tab/>
      </w:r>
      <w:r w:rsidRPr="00935810">
        <w:tab/>
        <w:t xml:space="preserve">  </w:t>
      </w:r>
      <w:r w:rsidR="002C0E69">
        <w:t xml:space="preserve">            </w:t>
      </w:r>
      <w:r w:rsidRPr="00935810">
        <w:t>No digas tal, que no quiero</w:t>
      </w:r>
    </w:p>
    <w:p w14:paraId="3B2BD75C" w14:textId="77777777" w:rsidR="009221D6" w:rsidRPr="00935810" w:rsidRDefault="009221D6" w:rsidP="00E67551">
      <w:pPr>
        <w:pStyle w:val="Verso"/>
      </w:pPr>
      <w:r w:rsidRPr="00935810">
        <w:tab/>
      </w:r>
      <w:r w:rsidRPr="00935810">
        <w:tab/>
      </w:r>
      <w:r w:rsidRPr="00935810">
        <w:tab/>
        <w:t>que nadie en eso me imite,</w:t>
      </w:r>
    </w:p>
    <w:p w14:paraId="1BF1B3A0" w14:textId="77777777" w:rsidR="009221D6" w:rsidRPr="00935810" w:rsidRDefault="009221D6" w:rsidP="00E67551">
      <w:pPr>
        <w:pStyle w:val="Verso"/>
      </w:pPr>
      <w:r w:rsidRPr="00935810">
        <w:tab/>
      </w:r>
      <w:r w:rsidRPr="00935810">
        <w:tab/>
      </w:r>
      <w:r w:rsidRPr="00935810">
        <w:tab/>
        <w:t>y así es bien que solicite</w:t>
      </w:r>
    </w:p>
    <w:p w14:paraId="2284B461" w14:textId="77777777" w:rsidR="009221D6" w:rsidRPr="00935810" w:rsidRDefault="009221D6" w:rsidP="00E67551">
      <w:pPr>
        <w:pStyle w:val="Verso"/>
      </w:pPr>
      <w:r w:rsidRPr="00935810">
        <w:tab/>
      </w:r>
      <w:r w:rsidRPr="00935810">
        <w:tab/>
      </w:r>
      <w:r w:rsidRPr="00935810">
        <w:tab/>
        <w:t>lo que de todos espero:</w:t>
      </w:r>
    </w:p>
    <w:p w14:paraId="5808AA01" w14:textId="7B31100E" w:rsidR="009221D6" w:rsidRPr="00935810" w:rsidRDefault="009221D6" w:rsidP="00E67551">
      <w:pPr>
        <w:pStyle w:val="Verso"/>
      </w:pPr>
      <w:r w:rsidRPr="00935810">
        <w:tab/>
      </w:r>
      <w:r w:rsidRPr="00935810">
        <w:tab/>
      </w:r>
      <w:r w:rsidRPr="00935810">
        <w:tab/>
        <w:t xml:space="preserve">  servid a Dios y tened</w:t>
      </w:r>
      <w:r w:rsidRPr="00935810">
        <w:tab/>
      </w:r>
      <w:r w:rsidRPr="00935810">
        <w:tab/>
      </w:r>
      <w:r w:rsidRPr="00935810">
        <w:tab/>
      </w:r>
      <w:r w:rsidRPr="00935810">
        <w:tab/>
      </w:r>
    </w:p>
    <w:p w14:paraId="5F6ECE1D" w14:textId="77777777" w:rsidR="009221D6" w:rsidRPr="00935810" w:rsidRDefault="009221D6" w:rsidP="00E67551">
      <w:pPr>
        <w:pStyle w:val="Verso"/>
      </w:pPr>
      <w:r w:rsidRPr="00935810">
        <w:tab/>
      </w:r>
      <w:r w:rsidRPr="00935810">
        <w:tab/>
      </w:r>
      <w:r w:rsidRPr="00935810">
        <w:tab/>
        <w:t>mil frutos de bendición</w:t>
      </w:r>
    </w:p>
    <w:p w14:paraId="38E62200" w14:textId="77777777" w:rsidR="009221D6" w:rsidRPr="00935810" w:rsidRDefault="009221D6" w:rsidP="00E67551">
      <w:pPr>
        <w:pStyle w:val="Verso"/>
      </w:pPr>
      <w:r w:rsidRPr="00935810">
        <w:tab/>
      </w:r>
      <w:r w:rsidRPr="00935810">
        <w:tab/>
      </w:r>
      <w:r w:rsidRPr="00935810">
        <w:tab/>
        <w:t>porque es en esta ocasión</w:t>
      </w:r>
    </w:p>
    <w:p w14:paraId="6FB33051" w14:textId="77777777" w:rsidR="009221D6" w:rsidRPr="00935810" w:rsidRDefault="009221D6" w:rsidP="00E67551">
      <w:pPr>
        <w:pStyle w:val="Verso"/>
      </w:pPr>
      <w:r w:rsidRPr="00935810">
        <w:tab/>
      </w:r>
      <w:r w:rsidRPr="00935810">
        <w:tab/>
      </w:r>
      <w:r w:rsidRPr="00935810">
        <w:tab/>
        <w:t>del cielo ilustre merced.</w:t>
      </w:r>
    </w:p>
    <w:p w14:paraId="485176DB" w14:textId="77777777" w:rsidR="009221D6" w:rsidRPr="00935810" w:rsidRDefault="009221D6" w:rsidP="00E67551">
      <w:pPr>
        <w:pStyle w:val="Verso"/>
      </w:pPr>
      <w:r w:rsidRPr="00935810">
        <w:tab/>
      </w:r>
      <w:r w:rsidRPr="00935810">
        <w:tab/>
      </w:r>
      <w:r w:rsidRPr="00935810">
        <w:tab/>
        <w:t xml:space="preserve">  A la cristiandad que aquí</w:t>
      </w:r>
    </w:p>
    <w:p w14:paraId="78498AE5" w14:textId="2441E193" w:rsidR="009221D6" w:rsidRPr="00935810" w:rsidRDefault="009221D6" w:rsidP="00E67551">
      <w:pPr>
        <w:pStyle w:val="Verso"/>
      </w:pPr>
      <w:r w:rsidRPr="00935810">
        <w:tab/>
      </w:r>
      <w:r w:rsidRPr="00935810">
        <w:tab/>
      </w:r>
      <w:r w:rsidRPr="00935810">
        <w:tab/>
        <w:t>tan acabada tenía</w:t>
      </w:r>
      <w:r w:rsidRPr="00935810">
        <w:tab/>
      </w:r>
      <w:r w:rsidRPr="00935810">
        <w:tab/>
      </w:r>
      <w:r w:rsidRPr="00935810">
        <w:tab/>
      </w:r>
      <w:r w:rsidRPr="00935810">
        <w:tab/>
      </w:r>
      <w:r w:rsidRPr="00935810">
        <w:tab/>
      </w:r>
    </w:p>
    <w:p w14:paraId="38625D24" w14:textId="77777777" w:rsidR="009221D6" w:rsidRPr="00935810" w:rsidRDefault="009221D6" w:rsidP="00E67551">
      <w:pPr>
        <w:pStyle w:val="Verso"/>
      </w:pPr>
      <w:r w:rsidRPr="00935810">
        <w:tab/>
      </w:r>
      <w:r w:rsidRPr="00935810">
        <w:tab/>
      </w:r>
      <w:r w:rsidRPr="00935810">
        <w:tab/>
        <w:t>el moro, y que cada día</w:t>
      </w:r>
    </w:p>
    <w:p w14:paraId="309C01ED" w14:textId="77777777" w:rsidR="009221D6" w:rsidRPr="00935810" w:rsidRDefault="009221D6" w:rsidP="00E67551">
      <w:pPr>
        <w:pStyle w:val="Verso"/>
      </w:pPr>
      <w:r w:rsidRPr="00935810">
        <w:lastRenderedPageBreak/>
        <w:tab/>
      </w:r>
      <w:r w:rsidRPr="00935810">
        <w:tab/>
      </w:r>
      <w:r w:rsidRPr="00935810">
        <w:tab/>
        <w:t>destruye la guerra ansí,</w:t>
      </w:r>
    </w:p>
    <w:p w14:paraId="6C029E63" w14:textId="77777777" w:rsidR="009221D6" w:rsidRPr="00935810" w:rsidRDefault="009221D6" w:rsidP="00E67551">
      <w:pPr>
        <w:pStyle w:val="Verso"/>
      </w:pPr>
      <w:r w:rsidRPr="00935810">
        <w:tab/>
      </w:r>
      <w:r w:rsidRPr="00935810">
        <w:tab/>
      </w:r>
      <w:r w:rsidRPr="00935810">
        <w:tab/>
        <w:t xml:space="preserve">  importan más defensores,</w:t>
      </w:r>
    </w:p>
    <w:p w14:paraId="3B832C22" w14:textId="77777777" w:rsidR="009221D6" w:rsidRPr="00935810" w:rsidRDefault="009221D6" w:rsidP="00E67551">
      <w:pPr>
        <w:pStyle w:val="Verso"/>
      </w:pPr>
      <w:r w:rsidRPr="00935810">
        <w:tab/>
      </w:r>
      <w:r w:rsidRPr="00935810">
        <w:tab/>
      </w:r>
      <w:r w:rsidRPr="00935810">
        <w:tab/>
        <w:t>y el aumento importa tanto</w:t>
      </w:r>
    </w:p>
    <w:p w14:paraId="3240EB0B" w14:textId="0E777AE1" w:rsidR="009221D6" w:rsidRPr="00935810" w:rsidRDefault="009221D6" w:rsidP="00E67551">
      <w:pPr>
        <w:pStyle w:val="Verso"/>
      </w:pPr>
      <w:r w:rsidRPr="00935810">
        <w:tab/>
      </w:r>
      <w:r w:rsidRPr="00935810">
        <w:tab/>
      </w:r>
      <w:r w:rsidRPr="00935810">
        <w:tab/>
        <w:t>que del matrimonio santo</w:t>
      </w:r>
      <w:r w:rsidRPr="00935810">
        <w:tab/>
      </w:r>
      <w:r w:rsidRPr="00935810">
        <w:tab/>
      </w:r>
      <w:r w:rsidRPr="00935810">
        <w:tab/>
      </w:r>
      <w:r w:rsidRPr="00935810">
        <w:tab/>
      </w:r>
    </w:p>
    <w:p w14:paraId="7F85E4E7" w14:textId="77777777" w:rsidR="009221D6" w:rsidRPr="00935810" w:rsidRDefault="009221D6" w:rsidP="00E67551">
      <w:pPr>
        <w:pStyle w:val="Verso"/>
      </w:pPr>
      <w:r w:rsidRPr="00935810">
        <w:tab/>
      </w:r>
      <w:r w:rsidRPr="00935810">
        <w:tab/>
      </w:r>
      <w:r w:rsidRPr="00935810">
        <w:tab/>
        <w:t>apruebo cien mil loores.</w:t>
      </w:r>
    </w:p>
    <w:p w14:paraId="4EAB5EF0" w14:textId="77777777" w:rsidR="009221D6" w:rsidRPr="00935810" w:rsidRDefault="009221D6" w:rsidP="00E67551">
      <w:pPr>
        <w:pStyle w:val="Verso"/>
      </w:pPr>
      <w:r w:rsidRPr="00935810">
        <w:tab/>
      </w:r>
      <w:r w:rsidRPr="00935810">
        <w:tab/>
      </w:r>
      <w:r w:rsidRPr="00935810">
        <w:tab/>
        <w:t xml:space="preserve">  No me casar no os espante,</w:t>
      </w:r>
    </w:p>
    <w:p w14:paraId="1F66021E" w14:textId="77777777" w:rsidR="009221D6" w:rsidRPr="00935810" w:rsidRDefault="009221D6" w:rsidP="00E67551">
      <w:pPr>
        <w:pStyle w:val="Verso"/>
      </w:pPr>
      <w:r w:rsidRPr="00935810">
        <w:tab/>
      </w:r>
      <w:r w:rsidRPr="00935810">
        <w:tab/>
      </w:r>
      <w:r w:rsidRPr="00935810">
        <w:tab/>
        <w:t>ni quiero que lo imitéis.</w:t>
      </w:r>
    </w:p>
    <w:p w14:paraId="276C0614" w14:textId="77777777" w:rsidR="009221D6" w:rsidRPr="00935810" w:rsidRDefault="009221D6" w:rsidP="00E67551">
      <w:pPr>
        <w:pStyle w:val="Verso"/>
      </w:pPr>
      <w:r w:rsidRPr="00935810">
        <w:tab/>
      </w:r>
      <w:r w:rsidRPr="00935810">
        <w:tab/>
      </w:r>
      <w:r w:rsidRPr="00935810">
        <w:tab/>
        <w:t>Nuño, hoy quiero que os caséis.</w:t>
      </w:r>
    </w:p>
    <w:p w14:paraId="2D7B9DB4" w14:textId="7A5DC8AC" w:rsidR="00E67551" w:rsidRDefault="00E67551" w:rsidP="00E67551">
      <w:pPr>
        <w:pStyle w:val="Personaje"/>
      </w:pPr>
      <w:r w:rsidRPr="00935810">
        <w:t>Nuño</w:t>
      </w:r>
    </w:p>
    <w:p w14:paraId="7631E42F" w14:textId="2E6D2D9D" w:rsidR="009221D6" w:rsidRPr="00935810" w:rsidRDefault="009221D6" w:rsidP="00E67551">
      <w:pPr>
        <w:pStyle w:val="Verso"/>
      </w:pPr>
      <w:r w:rsidRPr="00935810">
        <w:tab/>
      </w:r>
      <w:r w:rsidRPr="00935810">
        <w:tab/>
      </w:r>
      <w:r w:rsidRPr="00935810">
        <w:tab/>
        <w:t>Tiempo hay, señor, adelante.</w:t>
      </w:r>
      <w:r w:rsidRPr="00935810">
        <w:tab/>
      </w:r>
      <w:r w:rsidRPr="00935810">
        <w:tab/>
      </w:r>
      <w:r w:rsidRPr="00935810">
        <w:tab/>
      </w:r>
      <w:r w:rsidRPr="00935810">
        <w:tab/>
      </w:r>
    </w:p>
    <w:p w14:paraId="23BE8E52" w14:textId="6066AF23" w:rsidR="00E67551" w:rsidRDefault="00E67551" w:rsidP="00E67551">
      <w:pPr>
        <w:pStyle w:val="Personaje"/>
      </w:pPr>
      <w:r w:rsidRPr="00935810">
        <w:t>Alfonso</w:t>
      </w:r>
    </w:p>
    <w:p w14:paraId="730BE4BE" w14:textId="276DB89F" w:rsidR="009221D6" w:rsidRPr="00935810" w:rsidRDefault="009221D6" w:rsidP="002C0E69">
      <w:pPr>
        <w:pStyle w:val="Partidoincial"/>
      </w:pPr>
      <w:r w:rsidRPr="00935810">
        <w:tab/>
      </w:r>
      <w:r w:rsidRPr="00935810">
        <w:tab/>
        <w:t xml:space="preserve">  </w:t>
      </w:r>
      <w:r w:rsidR="002C0E69">
        <w:t xml:space="preserve">           </w:t>
      </w:r>
      <w:r w:rsidRPr="00935810">
        <w:t>Este es mi gusto.</w:t>
      </w:r>
      <w:r w:rsidRPr="00935810">
        <w:tab/>
      </w:r>
      <w:r w:rsidRPr="00935810">
        <w:tab/>
      </w:r>
      <w:r w:rsidRPr="00935810">
        <w:tab/>
      </w:r>
      <w:r w:rsidRPr="00935810">
        <w:tab/>
      </w:r>
    </w:p>
    <w:p w14:paraId="258BDA7B" w14:textId="01497428" w:rsidR="00E67551" w:rsidRDefault="00E67551" w:rsidP="00E67551">
      <w:pPr>
        <w:pStyle w:val="Personaje"/>
      </w:pPr>
      <w:r w:rsidRPr="00935810">
        <w:t>Nuño</w:t>
      </w:r>
    </w:p>
    <w:p w14:paraId="2A534F07" w14:textId="372BC75C" w:rsidR="009221D6" w:rsidRPr="00ED7744" w:rsidRDefault="009221D6" w:rsidP="00ED7744">
      <w:pPr>
        <w:pStyle w:val="Partidofinal"/>
      </w:pPr>
      <w:r w:rsidRPr="00935810">
        <w:tab/>
      </w:r>
      <w:r w:rsidRPr="00935810">
        <w:tab/>
      </w:r>
      <w:r w:rsidRPr="00935810">
        <w:tab/>
      </w:r>
      <w:r w:rsidRPr="00935810">
        <w:tab/>
      </w:r>
      <w:r w:rsidRPr="00935810">
        <w:tab/>
        <w:t xml:space="preserve">       </w:t>
      </w:r>
      <w:r w:rsidRPr="00ED7744">
        <w:t xml:space="preserve">Y yo soy </w:t>
      </w:r>
      <w:r w:rsidRPr="00ED7744">
        <w:tab/>
      </w:r>
    </w:p>
    <w:p w14:paraId="2822CEA9" w14:textId="5049CD4D" w:rsidR="009221D6" w:rsidRPr="00935810" w:rsidRDefault="009221D6" w:rsidP="008445D2">
      <w:pPr>
        <w:pStyle w:val="Partidoincial"/>
      </w:pPr>
      <w:r w:rsidRPr="00935810">
        <w:tab/>
      </w:r>
      <w:r w:rsidRPr="00935810">
        <w:tab/>
      </w:r>
      <w:r w:rsidRPr="00935810">
        <w:tab/>
        <w:t>tu hechura.</w:t>
      </w:r>
    </w:p>
    <w:p w14:paraId="0909321D" w14:textId="2070255E" w:rsidR="009221D6" w:rsidRPr="008445D2" w:rsidRDefault="009221D6" w:rsidP="008445D2">
      <w:pPr>
        <w:pStyle w:val="Acot"/>
      </w:pPr>
      <w:proofErr w:type="spellStart"/>
      <w:r w:rsidRPr="00935810">
        <w:t>Éntrase</w:t>
      </w:r>
      <w:proofErr w:type="spellEnd"/>
      <w:r w:rsidRPr="00935810">
        <w:t xml:space="preserve"> el Rey y todos los que salieron con él, [y don Arias y </w:t>
      </w:r>
      <w:r w:rsidR="005934A5">
        <w:t>@</w:t>
      </w:r>
      <w:r w:rsidRPr="00935810">
        <w:t xml:space="preserve">Tristán]   </w:t>
      </w:r>
    </w:p>
    <w:p w14:paraId="2D0AA4F6" w14:textId="0C67387A" w:rsidR="002C0E69" w:rsidRDefault="002C0E69" w:rsidP="002C0E69">
      <w:pPr>
        <w:pStyle w:val="Personaje"/>
      </w:pPr>
      <w:proofErr w:type="spellStart"/>
      <w:r w:rsidRPr="00935810">
        <w:t>Nise</w:t>
      </w:r>
      <w:proofErr w:type="spellEnd"/>
    </w:p>
    <w:p w14:paraId="40D428D3" w14:textId="0562740C" w:rsidR="009221D6" w:rsidRPr="00ED7744" w:rsidRDefault="009221D6" w:rsidP="00ED7744">
      <w:pPr>
        <w:pStyle w:val="Partidofinal"/>
      </w:pPr>
      <w:r w:rsidRPr="00935810">
        <w:tab/>
      </w:r>
      <w:r w:rsidRPr="00935810">
        <w:tab/>
      </w:r>
      <w:r w:rsidRPr="00935810">
        <w:tab/>
      </w:r>
      <w:r w:rsidRPr="00935810">
        <w:tab/>
      </w:r>
      <w:r w:rsidRPr="00ED7744">
        <w:t xml:space="preserve">       ¿Cuál es de aquellas?</w:t>
      </w:r>
      <w:r w:rsidRPr="00ED7744">
        <w:tab/>
      </w:r>
      <w:r w:rsidRPr="00ED7744">
        <w:tab/>
      </w:r>
      <w:r w:rsidRPr="00ED7744">
        <w:tab/>
      </w:r>
      <w:r w:rsidRPr="00ED7744">
        <w:tab/>
      </w:r>
    </w:p>
    <w:p w14:paraId="4FFB9597" w14:textId="01A6945B" w:rsidR="002C0E69" w:rsidRDefault="002C0E69" w:rsidP="002C0E69">
      <w:pPr>
        <w:pStyle w:val="Personaje"/>
      </w:pPr>
      <w:r w:rsidRPr="00935810">
        <w:t>Bato</w:t>
      </w:r>
    </w:p>
    <w:p w14:paraId="262EF986" w14:textId="071BC906" w:rsidR="009221D6" w:rsidRPr="00935810" w:rsidRDefault="009221D6" w:rsidP="002C0E69">
      <w:pPr>
        <w:pStyle w:val="Verso"/>
      </w:pPr>
      <w:r w:rsidRPr="00935810">
        <w:tab/>
      </w:r>
      <w:r w:rsidRPr="00935810">
        <w:tab/>
      </w:r>
      <w:r w:rsidRPr="00935810">
        <w:tab/>
      </w:r>
      <w:proofErr w:type="spellStart"/>
      <w:r w:rsidRPr="00935810">
        <w:t>Parecerante</w:t>
      </w:r>
      <w:proofErr w:type="spellEnd"/>
      <w:r w:rsidRPr="00935810">
        <w:t xml:space="preserve"> muy bellas.</w:t>
      </w:r>
      <w:r w:rsidRPr="00935810">
        <w:tab/>
      </w:r>
      <w:r w:rsidRPr="00935810">
        <w:tab/>
      </w:r>
      <w:r w:rsidRPr="00935810">
        <w:tab/>
      </w:r>
    </w:p>
    <w:p w14:paraId="796922CF" w14:textId="51695104" w:rsidR="002C0E69" w:rsidRDefault="002C0E69" w:rsidP="002C0E69">
      <w:pPr>
        <w:pStyle w:val="Personaje"/>
      </w:pPr>
      <w:proofErr w:type="spellStart"/>
      <w:r w:rsidRPr="00935810">
        <w:t>Nise</w:t>
      </w:r>
      <w:proofErr w:type="spellEnd"/>
    </w:p>
    <w:p w14:paraId="73275F78" w14:textId="7090ADD1" w:rsidR="009221D6" w:rsidRPr="00935810" w:rsidRDefault="009221D6" w:rsidP="002C0E69">
      <w:pPr>
        <w:pStyle w:val="Verso"/>
      </w:pPr>
      <w:r w:rsidRPr="00935810">
        <w:tab/>
      </w:r>
      <w:r w:rsidRPr="00935810">
        <w:tab/>
      </w:r>
      <w:r w:rsidRPr="00935810">
        <w:tab/>
        <w:t>Dices bien, celosa estoy.</w:t>
      </w:r>
    </w:p>
    <w:p w14:paraId="4FC86C25" w14:textId="56E994B1" w:rsidR="002C0E69" w:rsidRDefault="002C0E69" w:rsidP="002C0E69">
      <w:pPr>
        <w:pStyle w:val="Personaje"/>
      </w:pPr>
      <w:r w:rsidRPr="00935810">
        <w:t>Bato</w:t>
      </w:r>
    </w:p>
    <w:p w14:paraId="48867DF9" w14:textId="2AB3D393" w:rsidR="009221D6" w:rsidRPr="00935810" w:rsidRDefault="009221D6" w:rsidP="002C0E69">
      <w:pPr>
        <w:pStyle w:val="Verso"/>
      </w:pPr>
      <w:r w:rsidRPr="00935810">
        <w:tab/>
      </w:r>
      <w:r w:rsidRPr="00935810">
        <w:tab/>
      </w:r>
      <w:r w:rsidRPr="00935810">
        <w:tab/>
        <w:t xml:space="preserve">  La que estaba con Jimena</w:t>
      </w:r>
      <w:r w:rsidRPr="00935810">
        <w:tab/>
      </w:r>
      <w:r w:rsidRPr="00935810">
        <w:tab/>
      </w:r>
      <w:r w:rsidRPr="00935810">
        <w:tab/>
      </w:r>
      <w:r w:rsidRPr="00935810">
        <w:tab/>
      </w:r>
    </w:p>
    <w:p w14:paraId="6A9B8B34" w14:textId="77777777" w:rsidR="009221D6" w:rsidRPr="00935810" w:rsidRDefault="009221D6" w:rsidP="002C0E69">
      <w:pPr>
        <w:pStyle w:val="Partidoincial"/>
      </w:pPr>
      <w:r w:rsidRPr="00935810">
        <w:tab/>
      </w:r>
      <w:r w:rsidRPr="00935810">
        <w:tab/>
      </w:r>
      <w:r w:rsidRPr="00935810">
        <w:tab/>
        <w:t xml:space="preserve">pienso que es Blanca. </w:t>
      </w:r>
    </w:p>
    <w:p w14:paraId="48679C7D" w14:textId="49EB3C61" w:rsidR="002C0E69" w:rsidRDefault="002C0E69" w:rsidP="002C0E69">
      <w:pPr>
        <w:pStyle w:val="Personaje"/>
      </w:pPr>
      <w:proofErr w:type="spellStart"/>
      <w:r w:rsidRPr="00935810">
        <w:t>Nise</w:t>
      </w:r>
      <w:proofErr w:type="spellEnd"/>
    </w:p>
    <w:p w14:paraId="6C382A3F" w14:textId="3300FFF1" w:rsidR="009221D6" w:rsidRPr="00ED7744" w:rsidRDefault="009221D6" w:rsidP="00ED7744">
      <w:pPr>
        <w:pStyle w:val="Partidofinal"/>
      </w:pPr>
      <w:r w:rsidRPr="00935810">
        <w:tab/>
      </w:r>
      <w:r w:rsidRPr="00935810">
        <w:tab/>
      </w:r>
      <w:r w:rsidRPr="00935810">
        <w:tab/>
      </w:r>
      <w:r w:rsidRPr="00935810">
        <w:tab/>
      </w:r>
      <w:r w:rsidRPr="00935810">
        <w:tab/>
      </w:r>
      <w:r w:rsidRPr="00935810">
        <w:tab/>
      </w:r>
      <w:r w:rsidRPr="00ED7744">
        <w:t>Y será</w:t>
      </w:r>
    </w:p>
    <w:p w14:paraId="41B9A35B" w14:textId="77777777" w:rsidR="009221D6" w:rsidRPr="00935810" w:rsidRDefault="009221D6" w:rsidP="002C0E69">
      <w:pPr>
        <w:pStyle w:val="Verso"/>
      </w:pPr>
      <w:r w:rsidRPr="00935810">
        <w:tab/>
      </w:r>
      <w:r w:rsidRPr="00935810">
        <w:tab/>
      </w:r>
      <w:r w:rsidRPr="00935810">
        <w:tab/>
        <w:t>para mí tan negra ya</w:t>
      </w:r>
    </w:p>
    <w:p w14:paraId="09BCA644" w14:textId="77777777" w:rsidR="009221D6" w:rsidRPr="00935810" w:rsidRDefault="009221D6" w:rsidP="002C0E69">
      <w:pPr>
        <w:pStyle w:val="Verso"/>
      </w:pPr>
      <w:r w:rsidRPr="00935810">
        <w:tab/>
      </w:r>
      <w:r w:rsidRPr="00935810">
        <w:tab/>
      </w:r>
      <w:r w:rsidRPr="00935810">
        <w:tab/>
        <w:t>que a la muerte me condena.</w:t>
      </w:r>
    </w:p>
    <w:p w14:paraId="254327C4" w14:textId="77777777" w:rsidR="009221D6" w:rsidRPr="00935810" w:rsidRDefault="009221D6" w:rsidP="002C0E69">
      <w:pPr>
        <w:pStyle w:val="Verso"/>
      </w:pPr>
      <w:r w:rsidRPr="00935810">
        <w:tab/>
      </w:r>
      <w:r w:rsidRPr="00935810">
        <w:tab/>
      </w:r>
      <w:r w:rsidRPr="00935810">
        <w:tab/>
        <w:t xml:space="preserve">  Predicaba el otro día</w:t>
      </w:r>
    </w:p>
    <w:p w14:paraId="1C59525D" w14:textId="5289E31B" w:rsidR="009221D6" w:rsidRPr="00935810" w:rsidRDefault="009221D6" w:rsidP="002C0E69">
      <w:pPr>
        <w:pStyle w:val="Verso"/>
      </w:pPr>
      <w:r w:rsidRPr="00935810">
        <w:tab/>
      </w:r>
      <w:r w:rsidRPr="00935810">
        <w:tab/>
      </w:r>
      <w:r w:rsidRPr="00935810">
        <w:tab/>
        <w:t>el cura que los romanos</w:t>
      </w:r>
      <w:r w:rsidRPr="00935810">
        <w:tab/>
      </w:r>
      <w:r w:rsidRPr="00935810">
        <w:tab/>
      </w:r>
      <w:r w:rsidRPr="00935810">
        <w:tab/>
      </w:r>
      <w:r w:rsidRPr="00935810">
        <w:tab/>
      </w:r>
    </w:p>
    <w:p w14:paraId="29B96A31" w14:textId="77777777" w:rsidR="009221D6" w:rsidRPr="00935810" w:rsidRDefault="009221D6" w:rsidP="002C0E69">
      <w:pPr>
        <w:pStyle w:val="Verso"/>
      </w:pPr>
      <w:r w:rsidRPr="00935810">
        <w:tab/>
      </w:r>
      <w:r w:rsidRPr="00935810">
        <w:tab/>
      </w:r>
      <w:r w:rsidRPr="00935810">
        <w:tab/>
        <w:t>cuando de sus ciudadanos</w:t>
      </w:r>
    </w:p>
    <w:p w14:paraId="492B9A50" w14:textId="77777777" w:rsidR="009221D6" w:rsidRPr="00935810" w:rsidRDefault="009221D6" w:rsidP="002C0E69">
      <w:pPr>
        <w:pStyle w:val="Verso"/>
      </w:pPr>
      <w:r w:rsidRPr="00935810">
        <w:tab/>
      </w:r>
      <w:r w:rsidRPr="00935810">
        <w:tab/>
      </w:r>
      <w:r w:rsidRPr="00935810">
        <w:tab/>
        <w:t>castigo común se hacía</w:t>
      </w:r>
      <w:r w:rsidRPr="00935810">
        <w:tab/>
      </w:r>
    </w:p>
    <w:p w14:paraId="28CBD7F7" w14:textId="77777777" w:rsidR="009221D6" w:rsidRPr="00935810" w:rsidRDefault="009221D6" w:rsidP="002C0E69">
      <w:pPr>
        <w:pStyle w:val="Verso"/>
      </w:pPr>
      <w:r w:rsidRPr="00935810">
        <w:tab/>
      </w:r>
      <w:r w:rsidRPr="00935810">
        <w:tab/>
      </w:r>
      <w:r w:rsidRPr="00935810">
        <w:tab/>
        <w:t xml:space="preserve">  piedras por suertes echaban</w:t>
      </w:r>
    </w:p>
    <w:p w14:paraId="2F28DD99" w14:textId="77777777" w:rsidR="009221D6" w:rsidRPr="00935810" w:rsidRDefault="009221D6" w:rsidP="002C0E69">
      <w:pPr>
        <w:pStyle w:val="Verso"/>
      </w:pPr>
      <w:r w:rsidRPr="00935810">
        <w:tab/>
      </w:r>
      <w:r w:rsidRPr="00935810">
        <w:tab/>
      </w:r>
      <w:r w:rsidRPr="00935810">
        <w:tab/>
        <w:t>blancas y negras: a quien</w:t>
      </w:r>
    </w:p>
    <w:p w14:paraId="4DC9F945" w14:textId="0EDA5B27" w:rsidR="009221D6" w:rsidRPr="00935810" w:rsidRDefault="009221D6" w:rsidP="002C0E69">
      <w:pPr>
        <w:pStyle w:val="Verso"/>
      </w:pPr>
      <w:r w:rsidRPr="00935810">
        <w:lastRenderedPageBreak/>
        <w:tab/>
      </w:r>
      <w:r w:rsidRPr="00935810">
        <w:tab/>
      </w:r>
      <w:r w:rsidRPr="00935810">
        <w:tab/>
      </w:r>
      <w:proofErr w:type="spellStart"/>
      <w:r w:rsidRPr="00935810">
        <w:t>salia</w:t>
      </w:r>
      <w:proofErr w:type="spellEnd"/>
      <w:r w:rsidRPr="00935810">
        <w:t xml:space="preserve"> blanca le iba bien,</w:t>
      </w:r>
      <w:r w:rsidRPr="00935810">
        <w:tab/>
      </w:r>
      <w:r w:rsidRPr="00935810">
        <w:tab/>
      </w:r>
      <w:r w:rsidRPr="00935810">
        <w:tab/>
      </w:r>
      <w:r w:rsidRPr="00935810">
        <w:tab/>
      </w:r>
    </w:p>
    <w:p w14:paraId="586C98DE" w14:textId="77777777" w:rsidR="009221D6" w:rsidRPr="00935810" w:rsidRDefault="009221D6" w:rsidP="002C0E69">
      <w:pPr>
        <w:pStyle w:val="Verso"/>
      </w:pPr>
      <w:r w:rsidRPr="00935810">
        <w:tab/>
      </w:r>
      <w:r w:rsidRPr="00935810">
        <w:tab/>
      </w:r>
      <w:r w:rsidRPr="00935810">
        <w:tab/>
        <w:t>pero a quien negra, mataban.</w:t>
      </w:r>
      <w:r w:rsidRPr="00935810">
        <w:tab/>
      </w:r>
      <w:r w:rsidRPr="00935810">
        <w:tab/>
      </w:r>
      <w:r w:rsidRPr="00935810">
        <w:tab/>
      </w:r>
      <w:r w:rsidRPr="00935810">
        <w:tab/>
      </w:r>
    </w:p>
    <w:p w14:paraId="59315D74" w14:textId="77777777" w:rsidR="009221D6" w:rsidRPr="00935810" w:rsidRDefault="009221D6" w:rsidP="002C0E69">
      <w:pPr>
        <w:pStyle w:val="Verso"/>
      </w:pPr>
      <w:r w:rsidRPr="00935810">
        <w:tab/>
      </w:r>
      <w:r w:rsidRPr="00935810">
        <w:tab/>
      </w:r>
      <w:r w:rsidRPr="00935810">
        <w:tab/>
        <w:t xml:space="preserve">  Negra y blanca es esta suerte</w:t>
      </w:r>
    </w:p>
    <w:p w14:paraId="55DB1F0E" w14:textId="77777777" w:rsidR="009221D6" w:rsidRPr="00935810" w:rsidRDefault="009221D6" w:rsidP="002C0E69">
      <w:pPr>
        <w:pStyle w:val="Verso"/>
      </w:pPr>
      <w:r w:rsidRPr="00935810">
        <w:tab/>
      </w:r>
      <w:r w:rsidRPr="00935810">
        <w:tab/>
      </w:r>
      <w:r w:rsidRPr="00935810">
        <w:tab/>
        <w:t>de Nuño y de mí escogida:</w:t>
      </w:r>
    </w:p>
    <w:p w14:paraId="524335D9" w14:textId="77777777" w:rsidR="009221D6" w:rsidRPr="00935810" w:rsidRDefault="009221D6" w:rsidP="002C0E69">
      <w:pPr>
        <w:pStyle w:val="Verso"/>
      </w:pPr>
      <w:r w:rsidRPr="00935810">
        <w:tab/>
      </w:r>
      <w:r w:rsidRPr="00935810">
        <w:tab/>
      </w:r>
      <w:r w:rsidRPr="00935810">
        <w:tab/>
        <w:t>Blanca a Nuño le da vida,</w:t>
      </w:r>
    </w:p>
    <w:p w14:paraId="7775B6E5" w14:textId="69E7A090" w:rsidR="009221D6" w:rsidRPr="00935810" w:rsidRDefault="009221D6" w:rsidP="002C0E69">
      <w:pPr>
        <w:pStyle w:val="Verso"/>
      </w:pPr>
      <w:r w:rsidRPr="00935810">
        <w:tab/>
      </w:r>
      <w:r w:rsidRPr="00935810">
        <w:tab/>
      </w:r>
      <w:r w:rsidRPr="00935810">
        <w:tab/>
        <w:t>negra me ha dado la muerte.</w:t>
      </w:r>
      <w:r w:rsidRPr="00935810">
        <w:tab/>
      </w:r>
      <w:r w:rsidRPr="00935810">
        <w:tab/>
      </w:r>
      <w:r w:rsidRPr="00935810">
        <w:tab/>
      </w:r>
      <w:r w:rsidRPr="00935810">
        <w:tab/>
      </w:r>
    </w:p>
    <w:p w14:paraId="39CEA50A" w14:textId="479E4035" w:rsidR="002C0E69" w:rsidRDefault="002C0E69" w:rsidP="002C0E69">
      <w:pPr>
        <w:pStyle w:val="Personaje"/>
      </w:pPr>
      <w:r w:rsidRPr="00935810">
        <w:t>Bato</w:t>
      </w:r>
    </w:p>
    <w:p w14:paraId="79F67310" w14:textId="041F24AD" w:rsidR="009221D6" w:rsidRPr="00935810" w:rsidRDefault="009221D6" w:rsidP="002C0E69">
      <w:pPr>
        <w:pStyle w:val="Verso"/>
      </w:pPr>
      <w:r w:rsidRPr="00935810">
        <w:tab/>
      </w:r>
      <w:r w:rsidRPr="00935810">
        <w:tab/>
      </w:r>
      <w:r w:rsidRPr="00935810">
        <w:tab/>
        <w:t xml:space="preserve">  También dijo el sacristán</w:t>
      </w:r>
    </w:p>
    <w:p w14:paraId="7EA92106" w14:textId="77777777" w:rsidR="009221D6" w:rsidRPr="00935810" w:rsidRDefault="009221D6" w:rsidP="002C0E69">
      <w:pPr>
        <w:pStyle w:val="Verso"/>
      </w:pPr>
      <w:r w:rsidRPr="00935810">
        <w:tab/>
      </w:r>
      <w:r w:rsidRPr="00935810">
        <w:tab/>
      </w:r>
      <w:r w:rsidRPr="00935810">
        <w:tab/>
        <w:t>que el rey Asuero moría</w:t>
      </w:r>
    </w:p>
    <w:p w14:paraId="3964D8E5" w14:textId="77777777" w:rsidR="009221D6" w:rsidRPr="00935810" w:rsidRDefault="009221D6" w:rsidP="002C0E69">
      <w:pPr>
        <w:pStyle w:val="Verso"/>
      </w:pPr>
      <w:r w:rsidRPr="00935810">
        <w:tab/>
      </w:r>
      <w:r w:rsidRPr="00935810">
        <w:tab/>
      </w:r>
      <w:r w:rsidRPr="00935810">
        <w:tab/>
        <w:t>de amor, y que no sabía</w:t>
      </w:r>
    </w:p>
    <w:p w14:paraId="6CE18A74" w14:textId="77777777" w:rsidR="009221D6" w:rsidRPr="00935810" w:rsidRDefault="009221D6" w:rsidP="002C0E69">
      <w:pPr>
        <w:pStyle w:val="Verso"/>
      </w:pPr>
      <w:r w:rsidRPr="00935810">
        <w:tab/>
      </w:r>
      <w:r w:rsidRPr="00935810">
        <w:tab/>
      </w:r>
      <w:r w:rsidRPr="00935810">
        <w:tab/>
        <w:t>remedio, que a veces dan</w:t>
      </w:r>
    </w:p>
    <w:p w14:paraId="23896600" w14:textId="76079365" w:rsidR="009221D6" w:rsidRPr="00935810" w:rsidRDefault="009221D6" w:rsidP="002C0E69">
      <w:pPr>
        <w:pStyle w:val="Verso"/>
      </w:pPr>
      <w:r w:rsidRPr="00935810">
        <w:tab/>
      </w:r>
      <w:r w:rsidRPr="00935810">
        <w:tab/>
      </w:r>
      <w:r w:rsidRPr="00935810">
        <w:tab/>
        <w:t xml:space="preserve">  a los reyes pesadumbre</w:t>
      </w:r>
      <w:r w:rsidRPr="00935810">
        <w:tab/>
      </w:r>
      <w:r w:rsidRPr="00935810">
        <w:tab/>
      </w:r>
      <w:r w:rsidRPr="00935810">
        <w:tab/>
      </w:r>
      <w:r w:rsidRPr="00935810">
        <w:tab/>
      </w:r>
    </w:p>
    <w:p w14:paraId="691ACA2A" w14:textId="77777777" w:rsidR="009221D6" w:rsidRPr="00935810" w:rsidRDefault="009221D6" w:rsidP="002C0E69">
      <w:pPr>
        <w:pStyle w:val="Verso"/>
      </w:pPr>
      <w:r w:rsidRPr="00935810">
        <w:tab/>
      </w:r>
      <w:r w:rsidRPr="00935810">
        <w:tab/>
      </w:r>
      <w:r w:rsidRPr="00935810">
        <w:tab/>
        <w:t>cosas que el demonio inventa:</w:t>
      </w:r>
    </w:p>
    <w:p w14:paraId="43CAA7FE" w14:textId="77777777" w:rsidR="009221D6" w:rsidRPr="00935810" w:rsidRDefault="009221D6" w:rsidP="002C0E69">
      <w:pPr>
        <w:pStyle w:val="Verso"/>
        <w:rPr>
          <w:sz w:val="20"/>
        </w:rPr>
      </w:pPr>
      <w:r w:rsidRPr="00935810">
        <w:tab/>
      </w:r>
      <w:r w:rsidRPr="00935810">
        <w:tab/>
      </w:r>
      <w:r w:rsidRPr="00935810">
        <w:tab/>
      </w:r>
      <w:proofErr w:type="spellStart"/>
      <w:r w:rsidRPr="00935810">
        <w:t>hízole</w:t>
      </w:r>
      <w:proofErr w:type="spellEnd"/>
      <w:r w:rsidRPr="00935810">
        <w:t xml:space="preserve"> </w:t>
      </w:r>
      <w:proofErr w:type="spellStart"/>
      <w:r w:rsidRPr="00935810">
        <w:t>Vastí</w:t>
      </w:r>
      <w:proofErr w:type="spellEnd"/>
      <w:r w:rsidRPr="00935810">
        <w:t xml:space="preserve"> una afrenta,</w:t>
      </w:r>
      <w:r w:rsidRPr="00935810">
        <w:tab/>
      </w:r>
      <w:r w:rsidRPr="00935810">
        <w:tab/>
      </w:r>
    </w:p>
    <w:p w14:paraId="509B82FB" w14:textId="77777777" w:rsidR="009221D6" w:rsidRPr="00935810" w:rsidRDefault="009221D6" w:rsidP="002C0E69">
      <w:pPr>
        <w:pStyle w:val="Verso"/>
      </w:pPr>
      <w:r w:rsidRPr="00935810">
        <w:tab/>
      </w:r>
      <w:r w:rsidRPr="00935810">
        <w:tab/>
      </w:r>
      <w:r w:rsidRPr="00935810">
        <w:tab/>
        <w:t>que era de sus ojos lumbre,</w:t>
      </w:r>
    </w:p>
    <w:p w14:paraId="78FCAA80" w14:textId="77777777" w:rsidR="009221D6" w:rsidRPr="00935810" w:rsidRDefault="009221D6" w:rsidP="002C0E69">
      <w:pPr>
        <w:pStyle w:val="Verso"/>
      </w:pPr>
      <w:r w:rsidRPr="00935810">
        <w:tab/>
      </w:r>
      <w:r w:rsidRPr="00935810">
        <w:tab/>
      </w:r>
      <w:r w:rsidRPr="00935810">
        <w:tab/>
        <w:t xml:space="preserve">  y quiso no la querer.</w:t>
      </w:r>
    </w:p>
    <w:p w14:paraId="1025F01B" w14:textId="1BAE76CA" w:rsidR="009221D6" w:rsidRPr="00935810" w:rsidRDefault="009221D6" w:rsidP="002C0E69">
      <w:pPr>
        <w:pStyle w:val="Verso"/>
      </w:pPr>
      <w:r w:rsidRPr="00935810">
        <w:tab/>
      </w:r>
      <w:r w:rsidRPr="00935810">
        <w:tab/>
      </w:r>
      <w:r w:rsidRPr="00935810">
        <w:tab/>
      </w:r>
      <w:proofErr w:type="spellStart"/>
      <w:r w:rsidRPr="00935810">
        <w:t>Moríase</w:t>
      </w:r>
      <w:proofErr w:type="spellEnd"/>
      <w:r w:rsidRPr="00935810">
        <w:t xml:space="preserve"> al fin así,</w:t>
      </w:r>
      <w:r w:rsidRPr="00935810">
        <w:tab/>
      </w:r>
      <w:r w:rsidRPr="00935810">
        <w:tab/>
      </w:r>
      <w:r w:rsidRPr="00935810">
        <w:tab/>
      </w:r>
      <w:r w:rsidRPr="00935810">
        <w:tab/>
      </w:r>
      <w:r w:rsidRPr="00935810">
        <w:tab/>
      </w:r>
    </w:p>
    <w:p w14:paraId="1A78FC2D" w14:textId="77777777" w:rsidR="009221D6" w:rsidRPr="00935810" w:rsidRDefault="009221D6" w:rsidP="002C0E69">
      <w:pPr>
        <w:pStyle w:val="Verso"/>
      </w:pPr>
      <w:r w:rsidRPr="00935810">
        <w:tab/>
      </w:r>
      <w:r w:rsidRPr="00935810">
        <w:tab/>
      </w:r>
      <w:r w:rsidRPr="00935810">
        <w:tab/>
      </w:r>
      <w:proofErr w:type="spellStart"/>
      <w:r w:rsidRPr="00935810">
        <w:t>mas</w:t>
      </w:r>
      <w:proofErr w:type="spellEnd"/>
      <w:r w:rsidRPr="00935810">
        <w:t xml:space="preserve"> del amor de </w:t>
      </w:r>
      <w:proofErr w:type="spellStart"/>
      <w:r w:rsidRPr="00935810">
        <w:t>Vastí</w:t>
      </w:r>
      <w:proofErr w:type="spellEnd"/>
    </w:p>
    <w:p w14:paraId="2E6EFEF3" w14:textId="77777777" w:rsidR="009221D6" w:rsidRPr="00935810" w:rsidRDefault="009221D6" w:rsidP="002C0E69">
      <w:pPr>
        <w:pStyle w:val="Verso"/>
      </w:pPr>
      <w:r w:rsidRPr="00935810">
        <w:tab/>
      </w:r>
      <w:r w:rsidRPr="00935810">
        <w:tab/>
      </w:r>
      <w:r w:rsidRPr="00935810">
        <w:tab/>
        <w:t>halló remedio en Ester.</w:t>
      </w:r>
    </w:p>
    <w:p w14:paraId="73377762" w14:textId="77777777" w:rsidR="009221D6" w:rsidRPr="00935810" w:rsidRDefault="009221D6" w:rsidP="002C0E69">
      <w:pPr>
        <w:pStyle w:val="Verso"/>
      </w:pPr>
      <w:r w:rsidRPr="00935810">
        <w:tab/>
      </w:r>
      <w:r w:rsidRPr="00935810">
        <w:tab/>
      </w:r>
      <w:r w:rsidRPr="00935810">
        <w:tab/>
        <w:t xml:space="preserve">  Tú, pues, a tal cautiverio</w:t>
      </w:r>
    </w:p>
    <w:p w14:paraId="31EBD2E7" w14:textId="77777777" w:rsidR="009221D6" w:rsidRPr="00935810" w:rsidRDefault="009221D6" w:rsidP="002C0E69">
      <w:pPr>
        <w:pStyle w:val="Verso"/>
      </w:pPr>
      <w:r w:rsidRPr="00935810">
        <w:tab/>
      </w:r>
      <w:r w:rsidRPr="00935810">
        <w:tab/>
      </w:r>
      <w:r w:rsidRPr="00935810">
        <w:tab/>
        <w:t>por amor, señora, vienes.</w:t>
      </w:r>
    </w:p>
    <w:p w14:paraId="3F06BBC3" w14:textId="0F0FE8D8" w:rsidR="009221D6" w:rsidRPr="00935810" w:rsidRDefault="009221D6" w:rsidP="002C0E69">
      <w:pPr>
        <w:pStyle w:val="Verso"/>
      </w:pPr>
      <w:r w:rsidRPr="00935810">
        <w:tab/>
      </w:r>
      <w:r w:rsidRPr="00935810">
        <w:tab/>
      </w:r>
      <w:r w:rsidRPr="00935810">
        <w:tab/>
        <w:t>Del amor que ahora tienes</w:t>
      </w:r>
      <w:r w:rsidRPr="00935810">
        <w:tab/>
      </w:r>
      <w:r w:rsidRPr="00935810">
        <w:tab/>
      </w:r>
      <w:r w:rsidRPr="00935810">
        <w:tab/>
      </w:r>
      <w:r w:rsidRPr="00935810">
        <w:tab/>
      </w:r>
    </w:p>
    <w:p w14:paraId="005E0B80" w14:textId="77777777" w:rsidR="009221D6" w:rsidRPr="00935810" w:rsidRDefault="009221D6" w:rsidP="002C0E69">
      <w:pPr>
        <w:pStyle w:val="Verso"/>
      </w:pPr>
      <w:r w:rsidRPr="00935810">
        <w:tab/>
      </w:r>
      <w:r w:rsidRPr="00935810">
        <w:tab/>
      </w:r>
      <w:r w:rsidRPr="00935810">
        <w:tab/>
        <w:t>te curarás con Silverio.</w:t>
      </w:r>
    </w:p>
    <w:p w14:paraId="32EBD0F1" w14:textId="77777777" w:rsidR="009221D6" w:rsidRPr="00935810" w:rsidRDefault="009221D6" w:rsidP="002C0E69">
      <w:pPr>
        <w:pStyle w:val="Verso"/>
      </w:pPr>
      <w:r w:rsidRPr="00935810">
        <w:tab/>
      </w:r>
      <w:r w:rsidRPr="00935810">
        <w:tab/>
      </w:r>
      <w:r w:rsidRPr="00935810">
        <w:tab/>
        <w:t xml:space="preserve">  Y si no, yo estoy aquí,</w:t>
      </w:r>
    </w:p>
    <w:p w14:paraId="1BBB842C" w14:textId="77777777" w:rsidR="009221D6" w:rsidRPr="00935810" w:rsidRDefault="009221D6" w:rsidP="002C0E69">
      <w:pPr>
        <w:pStyle w:val="Verso"/>
      </w:pPr>
      <w:r w:rsidRPr="00935810">
        <w:tab/>
      </w:r>
      <w:r w:rsidRPr="00935810">
        <w:tab/>
      </w:r>
      <w:r w:rsidRPr="00935810">
        <w:tab/>
        <w:t>que no soy de mal pergeño.</w:t>
      </w:r>
    </w:p>
    <w:p w14:paraId="201288EF" w14:textId="021BF4D9" w:rsidR="002C0E69" w:rsidRDefault="002C0E69" w:rsidP="002C0E69">
      <w:pPr>
        <w:pStyle w:val="Personaje"/>
      </w:pPr>
      <w:proofErr w:type="spellStart"/>
      <w:r w:rsidRPr="00935810">
        <w:t>Nise</w:t>
      </w:r>
      <w:proofErr w:type="spellEnd"/>
    </w:p>
    <w:p w14:paraId="03CA4CF4" w14:textId="30574C30" w:rsidR="009221D6" w:rsidRPr="00935810" w:rsidRDefault="009221D6" w:rsidP="002C0E69">
      <w:pPr>
        <w:pStyle w:val="Verso"/>
      </w:pPr>
      <w:r w:rsidRPr="00935810">
        <w:tab/>
      </w:r>
      <w:r w:rsidRPr="00935810">
        <w:tab/>
      </w:r>
      <w:r w:rsidRPr="00935810">
        <w:tab/>
        <w:t>Cualquiera remedio es sueño,</w:t>
      </w:r>
    </w:p>
    <w:p w14:paraId="02F6CC44" w14:textId="7064688E" w:rsidR="009221D6" w:rsidRPr="00935810" w:rsidRDefault="009221D6" w:rsidP="002C0E69">
      <w:pPr>
        <w:pStyle w:val="Verso"/>
      </w:pPr>
      <w:r w:rsidRPr="00935810">
        <w:tab/>
      </w:r>
      <w:r w:rsidRPr="00935810">
        <w:tab/>
      </w:r>
      <w:r w:rsidRPr="00935810">
        <w:tab/>
        <w:t>Bato amigo, para mí.</w:t>
      </w:r>
      <w:r w:rsidRPr="00935810">
        <w:tab/>
      </w:r>
      <w:r w:rsidRPr="00935810">
        <w:tab/>
      </w:r>
      <w:r w:rsidRPr="00935810">
        <w:tab/>
      </w:r>
      <w:r w:rsidRPr="00935810">
        <w:tab/>
      </w:r>
      <w:r w:rsidRPr="00935810">
        <w:tab/>
      </w:r>
    </w:p>
    <w:p w14:paraId="5106F2D7" w14:textId="77777777" w:rsidR="009221D6" w:rsidRPr="00935810" w:rsidRDefault="009221D6" w:rsidP="002C0E69">
      <w:pPr>
        <w:pStyle w:val="Verso"/>
      </w:pPr>
      <w:r w:rsidRPr="00935810">
        <w:tab/>
      </w:r>
      <w:r w:rsidRPr="00935810">
        <w:tab/>
      </w:r>
      <w:r w:rsidRPr="00935810">
        <w:tab/>
        <w:t xml:space="preserve">  Nuño fue mi amor primero,</w:t>
      </w:r>
    </w:p>
    <w:p w14:paraId="129F0D69" w14:textId="77777777" w:rsidR="009221D6" w:rsidRPr="00935810" w:rsidRDefault="009221D6" w:rsidP="002C0E69">
      <w:pPr>
        <w:pStyle w:val="Verso"/>
      </w:pPr>
      <w:r w:rsidRPr="00935810">
        <w:tab/>
      </w:r>
      <w:r w:rsidRPr="00935810">
        <w:tab/>
      </w:r>
      <w:r w:rsidRPr="00935810">
        <w:tab/>
        <w:t>ya soy de Nuño mujer,</w:t>
      </w:r>
    </w:p>
    <w:p w14:paraId="7AD21D74" w14:textId="77777777" w:rsidR="009221D6" w:rsidRPr="00935810" w:rsidRDefault="009221D6" w:rsidP="002C0E69">
      <w:pPr>
        <w:pStyle w:val="Verso"/>
      </w:pPr>
      <w:r w:rsidRPr="00935810">
        <w:tab/>
      </w:r>
      <w:r w:rsidRPr="00935810">
        <w:tab/>
      </w:r>
      <w:r w:rsidRPr="00935810">
        <w:tab/>
        <w:t>yo le tengo de querer</w:t>
      </w:r>
    </w:p>
    <w:p w14:paraId="69C0E0B3" w14:textId="77777777" w:rsidR="009221D6" w:rsidRPr="00935810" w:rsidRDefault="009221D6" w:rsidP="002C0E69">
      <w:pPr>
        <w:pStyle w:val="Verso"/>
      </w:pPr>
      <w:r w:rsidRPr="00935810">
        <w:tab/>
      </w:r>
      <w:r w:rsidRPr="00935810">
        <w:tab/>
      </w:r>
      <w:r w:rsidRPr="00935810">
        <w:tab/>
        <w:t>o villano o caballero.</w:t>
      </w:r>
    </w:p>
    <w:p w14:paraId="746538F0" w14:textId="6A463ED2" w:rsidR="002C0E69" w:rsidRDefault="002C0E69" w:rsidP="002C0E69">
      <w:pPr>
        <w:pStyle w:val="Personaje"/>
      </w:pPr>
      <w:r w:rsidRPr="00935810">
        <w:lastRenderedPageBreak/>
        <w:t>Bato</w:t>
      </w:r>
    </w:p>
    <w:p w14:paraId="27793315" w14:textId="08C7CF37" w:rsidR="009221D6" w:rsidRPr="00935810" w:rsidRDefault="009221D6" w:rsidP="002C0E69">
      <w:pPr>
        <w:pStyle w:val="Verso"/>
      </w:pPr>
      <w:r w:rsidRPr="00935810">
        <w:tab/>
      </w:r>
      <w:r w:rsidRPr="00935810">
        <w:tab/>
      </w:r>
      <w:r w:rsidRPr="00935810">
        <w:tab/>
        <w:t xml:space="preserve">  Si es caballero y se casa,</w:t>
      </w:r>
      <w:r w:rsidRPr="00935810">
        <w:tab/>
      </w:r>
      <w:r w:rsidRPr="00935810">
        <w:tab/>
      </w:r>
      <w:r w:rsidRPr="00935810">
        <w:tab/>
      </w:r>
      <w:r w:rsidRPr="00935810">
        <w:tab/>
      </w:r>
    </w:p>
    <w:p w14:paraId="6FA9705D" w14:textId="77777777" w:rsidR="009221D6" w:rsidRPr="00935810" w:rsidRDefault="009221D6" w:rsidP="002C0E69">
      <w:pPr>
        <w:pStyle w:val="Verso"/>
      </w:pPr>
      <w:r w:rsidRPr="00935810">
        <w:tab/>
      </w:r>
      <w:r w:rsidRPr="00935810">
        <w:tab/>
      </w:r>
      <w:r w:rsidRPr="00935810">
        <w:tab/>
      </w:r>
      <w:proofErr w:type="spellStart"/>
      <w:r w:rsidRPr="00935810">
        <w:t>si</w:t>
      </w:r>
      <w:proofErr w:type="spellEnd"/>
      <w:r w:rsidRPr="00935810">
        <w:t xml:space="preserve"> está en corte y tú en aldea,</w:t>
      </w:r>
    </w:p>
    <w:p w14:paraId="5248816A" w14:textId="77777777" w:rsidR="009221D6" w:rsidRPr="00935810" w:rsidRDefault="009221D6" w:rsidP="002C0E69">
      <w:pPr>
        <w:pStyle w:val="Partidoincial"/>
      </w:pPr>
      <w:r w:rsidRPr="00935810">
        <w:tab/>
      </w:r>
      <w:r w:rsidRPr="00935810">
        <w:tab/>
      </w:r>
      <w:r w:rsidRPr="00935810">
        <w:tab/>
        <w:t xml:space="preserve">¿no es cosa imposible?   </w:t>
      </w:r>
    </w:p>
    <w:p w14:paraId="27DA5633" w14:textId="7E29B7DE" w:rsidR="002C0E69" w:rsidRDefault="002C0E69" w:rsidP="002C0E69">
      <w:pPr>
        <w:pStyle w:val="Personaje"/>
      </w:pPr>
      <w:proofErr w:type="spellStart"/>
      <w:r w:rsidRPr="00935810">
        <w:t>Nise</w:t>
      </w:r>
      <w:proofErr w:type="spellEnd"/>
    </w:p>
    <w:p w14:paraId="4299B36C" w14:textId="00E68DCB" w:rsidR="009221D6" w:rsidRPr="00ED7744" w:rsidRDefault="009221D6" w:rsidP="00ED7744">
      <w:pPr>
        <w:pStyle w:val="Partidofinal"/>
      </w:pPr>
      <w:r w:rsidRPr="00935810">
        <w:tab/>
      </w:r>
      <w:r w:rsidRPr="00935810">
        <w:tab/>
      </w:r>
      <w:r w:rsidRPr="00935810">
        <w:tab/>
      </w:r>
      <w:r w:rsidRPr="00935810">
        <w:tab/>
      </w:r>
      <w:r w:rsidRPr="00935810">
        <w:tab/>
      </w:r>
      <w:r w:rsidRPr="00935810">
        <w:tab/>
      </w:r>
      <w:r w:rsidRPr="00ED7744">
        <w:t xml:space="preserve">  Sea,</w:t>
      </w:r>
    </w:p>
    <w:p w14:paraId="1D851000" w14:textId="77777777" w:rsidR="009221D6" w:rsidRPr="00935810" w:rsidRDefault="009221D6" w:rsidP="002C0E69">
      <w:pPr>
        <w:pStyle w:val="Verso"/>
      </w:pPr>
      <w:r w:rsidRPr="00935810">
        <w:tab/>
      </w:r>
      <w:r w:rsidRPr="00935810">
        <w:tab/>
      </w:r>
      <w:r w:rsidRPr="00935810">
        <w:tab/>
        <w:t>como eso en el mundo pasa,</w:t>
      </w:r>
    </w:p>
    <w:p w14:paraId="14C39AB5" w14:textId="77777777" w:rsidR="009221D6" w:rsidRPr="00935810" w:rsidRDefault="009221D6" w:rsidP="002C0E69">
      <w:pPr>
        <w:pStyle w:val="Verso"/>
      </w:pPr>
      <w:r w:rsidRPr="00935810">
        <w:tab/>
      </w:r>
      <w:r w:rsidRPr="00935810">
        <w:tab/>
      </w:r>
      <w:r w:rsidRPr="00935810">
        <w:tab/>
        <w:t xml:space="preserve">  </w:t>
      </w:r>
      <w:proofErr w:type="spellStart"/>
      <w:r w:rsidRPr="00935810">
        <w:t>mas</w:t>
      </w:r>
      <w:proofErr w:type="spellEnd"/>
      <w:r w:rsidRPr="00935810">
        <w:t xml:space="preserve"> </w:t>
      </w:r>
      <w:proofErr w:type="spellStart"/>
      <w:r w:rsidRPr="00935810">
        <w:t>quiérolo</w:t>
      </w:r>
      <w:proofErr w:type="spellEnd"/>
      <w:r w:rsidRPr="00935810">
        <w:t xml:space="preserve">, que es mi gusto  </w:t>
      </w:r>
      <w:r w:rsidRPr="00935810">
        <w:tab/>
      </w:r>
    </w:p>
    <w:p w14:paraId="2F12C8E7" w14:textId="00377EA4" w:rsidR="009221D6" w:rsidRPr="00935810" w:rsidRDefault="009221D6" w:rsidP="002C0E69">
      <w:pPr>
        <w:pStyle w:val="Verso"/>
      </w:pPr>
      <w:r w:rsidRPr="00935810">
        <w:tab/>
      </w:r>
      <w:r w:rsidRPr="00935810">
        <w:tab/>
      </w:r>
      <w:r w:rsidRPr="00935810">
        <w:tab/>
        <w:t>quererlo y no lo tener</w:t>
      </w:r>
      <w:r w:rsidRPr="00935810">
        <w:tab/>
      </w:r>
      <w:r w:rsidRPr="00935810">
        <w:tab/>
      </w:r>
      <w:r w:rsidRPr="00935810">
        <w:tab/>
      </w:r>
      <w:r w:rsidRPr="00935810">
        <w:tab/>
      </w:r>
      <w:r w:rsidRPr="00935810">
        <w:tab/>
      </w:r>
    </w:p>
    <w:p w14:paraId="7EB213C4" w14:textId="77777777" w:rsidR="009221D6" w:rsidRPr="00935810" w:rsidRDefault="009221D6" w:rsidP="002C0E69">
      <w:pPr>
        <w:pStyle w:val="Verso"/>
      </w:pPr>
      <w:r w:rsidRPr="00935810">
        <w:tab/>
      </w:r>
      <w:r w:rsidRPr="00935810">
        <w:tab/>
      </w:r>
      <w:r w:rsidRPr="00935810">
        <w:tab/>
        <w:t>que tenerlo y no querer,</w:t>
      </w:r>
    </w:p>
    <w:p w14:paraId="10AD3BD8" w14:textId="77777777" w:rsidR="009221D6" w:rsidRPr="00935810" w:rsidRDefault="009221D6" w:rsidP="002C0E69">
      <w:pPr>
        <w:pStyle w:val="Verso"/>
      </w:pPr>
      <w:r w:rsidRPr="00935810">
        <w:tab/>
      </w:r>
      <w:r w:rsidRPr="00935810">
        <w:tab/>
      </w:r>
      <w:r w:rsidRPr="00935810">
        <w:tab/>
        <w:t>lo que fuera mi disgusto.</w:t>
      </w:r>
    </w:p>
    <w:p w14:paraId="59A3BB5E" w14:textId="7957FCF5" w:rsidR="002C0E69" w:rsidRDefault="002C0E69" w:rsidP="002C0E69">
      <w:pPr>
        <w:pStyle w:val="Personaje"/>
      </w:pPr>
      <w:r w:rsidRPr="00935810">
        <w:t>Bato</w:t>
      </w:r>
    </w:p>
    <w:p w14:paraId="60DD87D6" w14:textId="6AF87B6C" w:rsidR="009221D6" w:rsidRPr="00935810" w:rsidRDefault="009221D6" w:rsidP="002C0E69">
      <w:pPr>
        <w:pStyle w:val="Verso"/>
      </w:pPr>
      <w:r w:rsidRPr="00935810">
        <w:tab/>
      </w:r>
      <w:r w:rsidRPr="00935810">
        <w:tab/>
      </w:r>
      <w:r w:rsidRPr="00935810">
        <w:tab/>
        <w:t xml:space="preserve">  Demonios sois las mujeres.</w:t>
      </w:r>
    </w:p>
    <w:p w14:paraId="7BCD82D2" w14:textId="2E4B7910" w:rsidR="009221D6" w:rsidRPr="008445D2" w:rsidRDefault="009221D6" w:rsidP="008445D2">
      <w:pPr>
        <w:pStyle w:val="Verso"/>
      </w:pPr>
      <w:r w:rsidRPr="00935810">
        <w:tab/>
      </w:r>
      <w:r w:rsidRPr="00935810">
        <w:tab/>
      </w:r>
      <w:r w:rsidRPr="00935810">
        <w:tab/>
        <w:t>¡</w:t>
      </w:r>
      <w:proofErr w:type="spellStart"/>
      <w:r w:rsidRPr="00935810">
        <w:t>Estraña</w:t>
      </w:r>
      <w:proofErr w:type="spellEnd"/>
      <w:r w:rsidRPr="00935810">
        <w:t xml:space="preserve"> resolución!</w:t>
      </w:r>
    </w:p>
    <w:p w14:paraId="7D195836" w14:textId="59EB2DDE" w:rsidR="009221D6" w:rsidRPr="008445D2" w:rsidRDefault="009221D6" w:rsidP="008445D2">
      <w:pPr>
        <w:pStyle w:val="Acot"/>
      </w:pPr>
      <w:r w:rsidRPr="00935810">
        <w:t>Salga Nuño</w:t>
      </w:r>
    </w:p>
    <w:p w14:paraId="35142A4C" w14:textId="61A781FF" w:rsidR="00DB7D78" w:rsidRDefault="00DB7D78" w:rsidP="00DB7D78">
      <w:pPr>
        <w:pStyle w:val="Personaje"/>
      </w:pPr>
      <w:r w:rsidRPr="00935810">
        <w:t>Nuño</w:t>
      </w:r>
    </w:p>
    <w:p w14:paraId="505A1870" w14:textId="03B79678" w:rsidR="009221D6" w:rsidRPr="00935810" w:rsidRDefault="009221D6" w:rsidP="00DB7D78">
      <w:pPr>
        <w:pStyle w:val="Verso"/>
      </w:pPr>
      <w:r w:rsidRPr="00935810">
        <w:tab/>
      </w:r>
      <w:r w:rsidRPr="00935810">
        <w:tab/>
      </w:r>
      <w:r w:rsidRPr="00935810">
        <w:tab/>
        <w:t>¡Qué pocos, fortuna, son</w:t>
      </w:r>
      <w:r w:rsidRPr="00935810">
        <w:tab/>
      </w:r>
      <w:r w:rsidRPr="00935810">
        <w:tab/>
      </w:r>
      <w:r w:rsidRPr="00935810">
        <w:tab/>
      </w:r>
      <w:r w:rsidRPr="00935810">
        <w:tab/>
      </w:r>
    </w:p>
    <w:p w14:paraId="2B684E3D" w14:textId="77777777" w:rsidR="009221D6" w:rsidRPr="00935810" w:rsidRDefault="009221D6" w:rsidP="00DB7D78">
      <w:pPr>
        <w:pStyle w:val="Verso"/>
      </w:pPr>
      <w:r w:rsidRPr="00935810">
        <w:tab/>
      </w:r>
      <w:r w:rsidRPr="00935810">
        <w:tab/>
      </w:r>
      <w:r w:rsidRPr="00935810">
        <w:tab/>
        <w:t>sin pesares tus placeres!</w:t>
      </w:r>
    </w:p>
    <w:p w14:paraId="5B8E53EC" w14:textId="77777777" w:rsidR="009221D6" w:rsidRPr="00935810" w:rsidRDefault="009221D6" w:rsidP="00DB7D78">
      <w:pPr>
        <w:pStyle w:val="Verso"/>
      </w:pPr>
      <w:r w:rsidRPr="00935810">
        <w:tab/>
      </w:r>
      <w:r w:rsidRPr="00935810">
        <w:tab/>
      </w:r>
      <w:r w:rsidRPr="00935810">
        <w:tab/>
        <w:t xml:space="preserve">  Qué pocos bienes que das</w:t>
      </w:r>
    </w:p>
    <w:p w14:paraId="7E3675CC" w14:textId="77777777" w:rsidR="009221D6" w:rsidRPr="00935810" w:rsidRDefault="009221D6" w:rsidP="00DB7D78">
      <w:pPr>
        <w:pStyle w:val="Verso"/>
      </w:pPr>
      <w:r w:rsidRPr="00935810">
        <w:tab/>
      </w:r>
      <w:r w:rsidRPr="00935810">
        <w:tab/>
      </w:r>
      <w:r w:rsidRPr="00935810">
        <w:tab/>
        <w:t>sin el censo del tormento,</w:t>
      </w:r>
      <w:r w:rsidRPr="00935810">
        <w:tab/>
      </w:r>
      <w:r w:rsidRPr="00935810">
        <w:tab/>
      </w:r>
    </w:p>
    <w:p w14:paraId="0A5216FD" w14:textId="77777777" w:rsidR="009221D6" w:rsidRPr="00935810" w:rsidRDefault="009221D6" w:rsidP="00DB7D78">
      <w:pPr>
        <w:pStyle w:val="Verso"/>
      </w:pPr>
      <w:r w:rsidRPr="00935810">
        <w:tab/>
      </w:r>
      <w:r w:rsidRPr="00935810">
        <w:tab/>
      </w:r>
      <w:r w:rsidRPr="00935810">
        <w:tab/>
        <w:t>pues que dice el más contento:</w:t>
      </w:r>
    </w:p>
    <w:p w14:paraId="0A488F67" w14:textId="247C921E" w:rsidR="009221D6" w:rsidRPr="00935810" w:rsidRDefault="009221D6" w:rsidP="00DB7D78">
      <w:pPr>
        <w:pStyle w:val="Verso"/>
      </w:pPr>
      <w:r w:rsidRPr="00935810">
        <w:tab/>
      </w:r>
      <w:r w:rsidRPr="00935810">
        <w:tab/>
      </w:r>
      <w:r w:rsidRPr="00935810">
        <w:tab/>
      </w:r>
      <w:r w:rsidRPr="00935810">
        <w:rPr>
          <w:i/>
        </w:rPr>
        <w:t>«Oh, contento, ¿</w:t>
      </w:r>
      <w:proofErr w:type="spellStart"/>
      <w:r w:rsidRPr="00935810">
        <w:rPr>
          <w:i/>
        </w:rPr>
        <w:t>adónde</w:t>
      </w:r>
      <w:proofErr w:type="spellEnd"/>
      <w:r w:rsidRPr="00935810">
        <w:rPr>
          <w:i/>
        </w:rPr>
        <w:t xml:space="preserve"> estás?»</w:t>
      </w:r>
      <w:r w:rsidRPr="00935810">
        <w:t xml:space="preserve">  </w:t>
      </w:r>
      <w:r w:rsidRPr="00935810">
        <w:tab/>
      </w:r>
      <w:r w:rsidRPr="00935810">
        <w:tab/>
      </w:r>
      <w:r w:rsidRPr="00935810">
        <w:tab/>
      </w:r>
    </w:p>
    <w:p w14:paraId="1CB20B55" w14:textId="77777777" w:rsidR="009221D6" w:rsidRPr="00935810" w:rsidRDefault="009221D6" w:rsidP="00DB7D78">
      <w:pPr>
        <w:pStyle w:val="Verso"/>
      </w:pPr>
      <w:r w:rsidRPr="00935810">
        <w:tab/>
      </w:r>
      <w:r w:rsidRPr="00935810">
        <w:tab/>
      </w:r>
      <w:r w:rsidRPr="00935810">
        <w:tab/>
        <w:t xml:space="preserve">  Yo no hallo quien te tenga,</w:t>
      </w:r>
      <w:r w:rsidRPr="00935810">
        <w:tab/>
      </w:r>
      <w:r w:rsidRPr="00935810">
        <w:tab/>
      </w:r>
    </w:p>
    <w:p w14:paraId="75697618" w14:textId="77777777" w:rsidR="009221D6" w:rsidRPr="00935810" w:rsidRDefault="009221D6" w:rsidP="00DB7D78">
      <w:pPr>
        <w:pStyle w:val="Verso"/>
      </w:pPr>
      <w:r w:rsidRPr="00935810">
        <w:tab/>
      </w:r>
      <w:r w:rsidRPr="00935810">
        <w:tab/>
      </w:r>
      <w:r w:rsidRPr="00935810">
        <w:tab/>
        <w:t>que, aunque esté más encumbrado,</w:t>
      </w:r>
    </w:p>
    <w:p w14:paraId="69E47C17" w14:textId="77777777" w:rsidR="009221D6" w:rsidRPr="00935810" w:rsidRDefault="009221D6" w:rsidP="00DB7D78">
      <w:pPr>
        <w:pStyle w:val="Verso"/>
      </w:pPr>
      <w:r w:rsidRPr="00935810">
        <w:tab/>
      </w:r>
      <w:r w:rsidRPr="00935810">
        <w:tab/>
      </w:r>
      <w:r w:rsidRPr="00935810">
        <w:tab/>
        <w:t>ninguno halla el estado</w:t>
      </w:r>
    </w:p>
    <w:p w14:paraId="7D79647B" w14:textId="77777777" w:rsidR="009221D6" w:rsidRPr="00935810" w:rsidRDefault="009221D6" w:rsidP="00DB7D78">
      <w:pPr>
        <w:pStyle w:val="Verso"/>
      </w:pPr>
      <w:r w:rsidRPr="00935810">
        <w:tab/>
      </w:r>
      <w:r w:rsidRPr="00935810">
        <w:tab/>
      </w:r>
      <w:r w:rsidRPr="00935810">
        <w:tab/>
        <w:t>que a su gusto le convenga,</w:t>
      </w:r>
    </w:p>
    <w:p w14:paraId="3510B2A1" w14:textId="59FE4776" w:rsidR="009221D6" w:rsidRPr="00935810" w:rsidRDefault="009221D6" w:rsidP="00DB7D78">
      <w:pPr>
        <w:pStyle w:val="Verso"/>
      </w:pPr>
      <w:r w:rsidRPr="00935810">
        <w:tab/>
      </w:r>
      <w:r w:rsidRPr="00935810">
        <w:tab/>
      </w:r>
      <w:r w:rsidRPr="00935810">
        <w:tab/>
        <w:t xml:space="preserve">  que en todo el mundo no hay uno,</w:t>
      </w:r>
      <w:r w:rsidRPr="00935810">
        <w:tab/>
      </w:r>
      <w:r w:rsidRPr="00935810">
        <w:tab/>
      </w:r>
      <w:r w:rsidRPr="00935810">
        <w:tab/>
      </w:r>
    </w:p>
    <w:p w14:paraId="5CA18C59" w14:textId="77777777" w:rsidR="009221D6" w:rsidRPr="00935810" w:rsidRDefault="009221D6" w:rsidP="00DB7D78">
      <w:pPr>
        <w:pStyle w:val="Verso"/>
      </w:pPr>
      <w:r w:rsidRPr="00935810">
        <w:tab/>
      </w:r>
      <w:r w:rsidRPr="00935810">
        <w:tab/>
      </w:r>
      <w:r w:rsidRPr="00935810">
        <w:tab/>
        <w:t>puedo jurar y creer,</w:t>
      </w:r>
    </w:p>
    <w:p w14:paraId="3C922593" w14:textId="77777777" w:rsidR="009221D6" w:rsidRPr="00935810" w:rsidRDefault="009221D6" w:rsidP="00DB7D78">
      <w:pPr>
        <w:pStyle w:val="Verso"/>
      </w:pPr>
      <w:r w:rsidRPr="00935810">
        <w:tab/>
      </w:r>
      <w:r w:rsidRPr="00935810">
        <w:tab/>
      </w:r>
      <w:r w:rsidRPr="00935810">
        <w:tab/>
        <w:t>pues por mí vengo a entender</w:t>
      </w:r>
    </w:p>
    <w:p w14:paraId="4DB839D0" w14:textId="77777777" w:rsidR="009221D6" w:rsidRPr="00935810" w:rsidRDefault="009221D6" w:rsidP="00DB7D78">
      <w:pPr>
        <w:pStyle w:val="Verso"/>
      </w:pPr>
      <w:r w:rsidRPr="00935810">
        <w:tab/>
      </w:r>
      <w:r w:rsidRPr="00935810">
        <w:tab/>
      </w:r>
      <w:r w:rsidRPr="00935810">
        <w:tab/>
      </w:r>
      <w:r w:rsidRPr="00935810">
        <w:rPr>
          <w:i/>
        </w:rPr>
        <w:t>que no te tiene ninguno</w:t>
      </w:r>
      <w:r w:rsidRPr="00935810">
        <w:t>.</w:t>
      </w:r>
      <w:r w:rsidRPr="00935810">
        <w:tab/>
      </w:r>
      <w:r w:rsidRPr="00935810">
        <w:tab/>
      </w:r>
    </w:p>
    <w:p w14:paraId="2F8ED05B" w14:textId="77777777" w:rsidR="009221D6" w:rsidRPr="00935810" w:rsidRDefault="009221D6" w:rsidP="00DB7D78">
      <w:pPr>
        <w:pStyle w:val="Verso"/>
      </w:pPr>
      <w:r w:rsidRPr="00935810">
        <w:tab/>
      </w:r>
      <w:r w:rsidRPr="00935810">
        <w:tab/>
      </w:r>
      <w:r w:rsidRPr="00935810">
        <w:tab/>
        <w:t xml:space="preserve">  ¿Quién dirá que ayer, villano,</w:t>
      </w:r>
      <w:r w:rsidRPr="00935810">
        <w:tab/>
      </w:r>
    </w:p>
    <w:p w14:paraId="14DC0D33" w14:textId="0B086D69" w:rsidR="009221D6" w:rsidRPr="00935810" w:rsidRDefault="009221D6" w:rsidP="00DB7D78">
      <w:pPr>
        <w:pStyle w:val="Verso"/>
      </w:pPr>
      <w:r w:rsidRPr="00935810">
        <w:tab/>
      </w:r>
      <w:r w:rsidRPr="00935810">
        <w:tab/>
      </w:r>
      <w:r w:rsidRPr="00935810">
        <w:tab/>
        <w:t>no tengo contento entero</w:t>
      </w:r>
      <w:r w:rsidRPr="00935810">
        <w:tab/>
      </w:r>
      <w:r w:rsidRPr="00935810">
        <w:tab/>
      </w:r>
      <w:r w:rsidRPr="00935810">
        <w:tab/>
      </w:r>
      <w:r w:rsidRPr="00935810">
        <w:tab/>
      </w:r>
    </w:p>
    <w:p w14:paraId="58F324B5" w14:textId="77777777" w:rsidR="009221D6" w:rsidRPr="00935810" w:rsidRDefault="009221D6" w:rsidP="00DB7D78">
      <w:pPr>
        <w:pStyle w:val="Verso"/>
      </w:pPr>
      <w:r w:rsidRPr="00935810">
        <w:tab/>
      </w:r>
      <w:r w:rsidRPr="00935810">
        <w:tab/>
      </w:r>
      <w:r w:rsidRPr="00935810">
        <w:tab/>
        <w:t>de que hoy noble caballero</w:t>
      </w:r>
    </w:p>
    <w:p w14:paraId="02D42307" w14:textId="77777777" w:rsidR="009221D6" w:rsidRPr="00935810" w:rsidRDefault="009221D6" w:rsidP="00DB7D78">
      <w:pPr>
        <w:pStyle w:val="Verso"/>
      </w:pPr>
      <w:r w:rsidRPr="00935810">
        <w:lastRenderedPageBreak/>
        <w:tab/>
      </w:r>
      <w:r w:rsidRPr="00935810">
        <w:tab/>
      </w:r>
      <w:r w:rsidRPr="00935810">
        <w:tab/>
        <w:t>me armase el Rey por su mano?</w:t>
      </w:r>
    </w:p>
    <w:p w14:paraId="1F506CE8" w14:textId="77777777" w:rsidR="009221D6" w:rsidRPr="00935810" w:rsidRDefault="009221D6" w:rsidP="00DB7D78">
      <w:pPr>
        <w:pStyle w:val="Verso"/>
      </w:pPr>
      <w:r w:rsidRPr="00935810">
        <w:tab/>
      </w:r>
      <w:r w:rsidRPr="00935810">
        <w:tab/>
      </w:r>
      <w:r w:rsidRPr="00935810">
        <w:tab/>
        <w:t xml:space="preserve">  Contento, quien importuno</w:t>
      </w:r>
    </w:p>
    <w:p w14:paraId="6B6EBDF2" w14:textId="77777777" w:rsidR="009221D6" w:rsidRPr="00935810" w:rsidRDefault="009221D6" w:rsidP="00DB7D78">
      <w:pPr>
        <w:pStyle w:val="Verso"/>
      </w:pPr>
      <w:r w:rsidRPr="00935810">
        <w:tab/>
      </w:r>
      <w:r w:rsidRPr="00935810">
        <w:tab/>
      </w:r>
      <w:r w:rsidRPr="00935810">
        <w:tab/>
        <w:t>te sigue en el mundo, yerra,</w:t>
      </w:r>
    </w:p>
    <w:p w14:paraId="1279F091" w14:textId="5D5A0C11" w:rsidR="009221D6" w:rsidRPr="00935810" w:rsidRDefault="009221D6" w:rsidP="00DB7D78">
      <w:pPr>
        <w:pStyle w:val="Verso"/>
      </w:pPr>
      <w:r w:rsidRPr="00935810">
        <w:tab/>
      </w:r>
      <w:r w:rsidRPr="00935810">
        <w:tab/>
      </w:r>
      <w:r w:rsidRPr="00935810">
        <w:tab/>
        <w:t>que no ha de hallarte en la tierra</w:t>
      </w:r>
      <w:r w:rsidRPr="00935810">
        <w:tab/>
      </w:r>
      <w:r w:rsidRPr="00935810">
        <w:tab/>
      </w:r>
      <w:r w:rsidRPr="00935810">
        <w:tab/>
      </w:r>
    </w:p>
    <w:p w14:paraId="6B0EA3B2" w14:textId="77777777" w:rsidR="009221D6" w:rsidRPr="00935810" w:rsidRDefault="009221D6" w:rsidP="00DB7D78">
      <w:pPr>
        <w:pStyle w:val="Verso"/>
      </w:pPr>
      <w:r w:rsidRPr="00935810">
        <w:tab/>
      </w:r>
      <w:r w:rsidRPr="00935810">
        <w:tab/>
      </w:r>
      <w:r w:rsidRPr="00935810">
        <w:tab/>
      </w:r>
      <w:r w:rsidRPr="00935810">
        <w:rPr>
          <w:i/>
        </w:rPr>
        <w:t>quien piensa tener alguno</w:t>
      </w:r>
      <w:r w:rsidRPr="00935810">
        <w:t>.</w:t>
      </w:r>
      <w:r w:rsidRPr="00935810">
        <w:tab/>
      </w:r>
      <w:r w:rsidRPr="00935810">
        <w:tab/>
      </w:r>
    </w:p>
    <w:p w14:paraId="2BAAC645" w14:textId="77777777" w:rsidR="009221D6" w:rsidRPr="00935810" w:rsidRDefault="009221D6" w:rsidP="00DB7D78">
      <w:pPr>
        <w:pStyle w:val="Verso"/>
      </w:pPr>
      <w:r w:rsidRPr="00935810">
        <w:tab/>
      </w:r>
      <w:r w:rsidRPr="00935810">
        <w:tab/>
      </w:r>
      <w:r w:rsidRPr="00935810">
        <w:tab/>
        <w:t xml:space="preserve">  Eres sin constancia alguna,</w:t>
      </w:r>
    </w:p>
    <w:p w14:paraId="51852067" w14:textId="77777777" w:rsidR="009221D6" w:rsidRPr="00935810" w:rsidRDefault="009221D6" w:rsidP="00DB7D78">
      <w:pPr>
        <w:pStyle w:val="Verso"/>
      </w:pPr>
      <w:r w:rsidRPr="00935810">
        <w:tab/>
      </w:r>
      <w:r w:rsidRPr="00935810">
        <w:tab/>
      </w:r>
      <w:r w:rsidRPr="00935810">
        <w:tab/>
        <w:t>eres nave en alta mar</w:t>
      </w:r>
    </w:p>
    <w:p w14:paraId="7B38F95D" w14:textId="77777777" w:rsidR="009221D6" w:rsidRPr="00935810" w:rsidRDefault="009221D6" w:rsidP="00DB7D78">
      <w:pPr>
        <w:pStyle w:val="Verso"/>
      </w:pPr>
      <w:r w:rsidRPr="00935810">
        <w:tab/>
      </w:r>
      <w:r w:rsidRPr="00935810">
        <w:tab/>
      </w:r>
      <w:r w:rsidRPr="00935810">
        <w:tab/>
        <w:t>que viene al fin a parar</w:t>
      </w:r>
      <w:r w:rsidRPr="00935810">
        <w:tab/>
      </w:r>
      <w:r w:rsidRPr="00935810">
        <w:tab/>
      </w:r>
    </w:p>
    <w:p w14:paraId="53C35ED8" w14:textId="628DC77C" w:rsidR="009221D6" w:rsidRPr="00935810" w:rsidRDefault="009221D6" w:rsidP="00DB7D78">
      <w:pPr>
        <w:pStyle w:val="Verso"/>
      </w:pPr>
      <w:r w:rsidRPr="00935810">
        <w:tab/>
      </w:r>
      <w:r w:rsidRPr="00935810">
        <w:tab/>
      </w:r>
      <w:r w:rsidRPr="00935810">
        <w:tab/>
        <w:t>donde quiere la fortuna,</w:t>
      </w:r>
      <w:r w:rsidRPr="00935810">
        <w:tab/>
      </w:r>
      <w:r w:rsidRPr="00935810">
        <w:tab/>
      </w:r>
      <w:r w:rsidRPr="00935810">
        <w:tab/>
      </w:r>
      <w:r w:rsidRPr="00935810">
        <w:tab/>
      </w:r>
    </w:p>
    <w:p w14:paraId="091A5A44" w14:textId="77777777" w:rsidR="009221D6" w:rsidRPr="00935810" w:rsidRDefault="009221D6" w:rsidP="00DB7D78">
      <w:pPr>
        <w:pStyle w:val="Verso"/>
      </w:pPr>
      <w:r w:rsidRPr="00935810">
        <w:tab/>
      </w:r>
      <w:r w:rsidRPr="00935810">
        <w:tab/>
      </w:r>
      <w:r w:rsidRPr="00935810">
        <w:tab/>
        <w:t xml:space="preserve">  porque vas tan sin compás,</w:t>
      </w:r>
    </w:p>
    <w:p w14:paraId="5305955B" w14:textId="77777777" w:rsidR="009221D6" w:rsidRPr="00935810" w:rsidRDefault="009221D6" w:rsidP="00DB7D78">
      <w:pPr>
        <w:pStyle w:val="Verso"/>
      </w:pPr>
      <w:r w:rsidRPr="00935810">
        <w:tab/>
      </w:r>
      <w:r w:rsidRPr="00935810">
        <w:tab/>
      </w:r>
      <w:r w:rsidRPr="00935810">
        <w:tab/>
        <w:t>que quien tras ti se va o viene,</w:t>
      </w:r>
    </w:p>
    <w:p w14:paraId="183F95CF" w14:textId="77777777" w:rsidR="009221D6" w:rsidRPr="00935810" w:rsidRDefault="009221D6" w:rsidP="00DB7D78">
      <w:pPr>
        <w:pStyle w:val="Verso"/>
      </w:pPr>
      <w:r w:rsidRPr="00935810">
        <w:tab/>
      </w:r>
      <w:r w:rsidRPr="00935810">
        <w:tab/>
      </w:r>
      <w:r w:rsidRPr="00935810">
        <w:tab/>
        <w:t>cuando piensa que te tiene</w:t>
      </w:r>
    </w:p>
    <w:p w14:paraId="5A62E031" w14:textId="77777777" w:rsidR="009221D6" w:rsidRPr="00935810" w:rsidRDefault="009221D6" w:rsidP="00DB7D78">
      <w:pPr>
        <w:pStyle w:val="Verso"/>
      </w:pPr>
      <w:r w:rsidRPr="00935810">
        <w:tab/>
      </w:r>
      <w:r w:rsidRPr="00935810">
        <w:tab/>
      </w:r>
      <w:r w:rsidRPr="00935810">
        <w:tab/>
      </w:r>
      <w:r w:rsidRPr="00935810">
        <w:rPr>
          <w:i/>
        </w:rPr>
        <w:t>no sabe por dónde vas</w:t>
      </w:r>
      <w:r w:rsidRPr="00935810">
        <w:t>.</w:t>
      </w:r>
      <w:r w:rsidRPr="00935810">
        <w:tab/>
      </w:r>
      <w:r w:rsidRPr="00935810">
        <w:tab/>
      </w:r>
    </w:p>
    <w:p w14:paraId="0F9A1B01" w14:textId="260AB355" w:rsidR="00DB7D78" w:rsidRDefault="00DB7D78" w:rsidP="00DB7D78">
      <w:pPr>
        <w:pStyle w:val="Personaje"/>
      </w:pPr>
      <w:proofErr w:type="spellStart"/>
      <w:r w:rsidRPr="00935810">
        <w:t>Nise</w:t>
      </w:r>
      <w:proofErr w:type="spellEnd"/>
    </w:p>
    <w:p w14:paraId="1E3FA845" w14:textId="79F037D0" w:rsidR="009221D6" w:rsidRPr="00935810" w:rsidRDefault="009221D6" w:rsidP="00DB7D78">
      <w:pPr>
        <w:pStyle w:val="Partidoincial"/>
      </w:pPr>
      <w:r w:rsidRPr="00935810">
        <w:tab/>
      </w:r>
      <w:r w:rsidRPr="00935810">
        <w:tab/>
      </w:r>
      <w:r w:rsidRPr="00935810">
        <w:tab/>
        <w:t xml:space="preserve">  ¿No es este Nuño?   </w:t>
      </w:r>
      <w:r w:rsidRPr="00935810">
        <w:tab/>
      </w:r>
      <w:r w:rsidRPr="00935810">
        <w:tab/>
      </w:r>
      <w:r w:rsidRPr="00935810">
        <w:tab/>
      </w:r>
      <w:r w:rsidRPr="00935810">
        <w:tab/>
      </w:r>
      <w:r w:rsidRPr="00935810">
        <w:tab/>
      </w:r>
    </w:p>
    <w:p w14:paraId="474C6EE2" w14:textId="5A46BF06" w:rsidR="00DB7D78" w:rsidRDefault="00DB7D78" w:rsidP="00DB7D78">
      <w:pPr>
        <w:pStyle w:val="Personaje"/>
      </w:pPr>
      <w:r w:rsidRPr="00935810">
        <w:t>Bato</w:t>
      </w:r>
    </w:p>
    <w:p w14:paraId="0B272B32" w14:textId="733B5C2F" w:rsidR="009221D6" w:rsidRPr="00ED7744" w:rsidRDefault="009221D6" w:rsidP="00ED7744">
      <w:pPr>
        <w:pStyle w:val="Partidofinal"/>
      </w:pPr>
      <w:r w:rsidRPr="00935810">
        <w:tab/>
      </w:r>
      <w:r w:rsidRPr="00935810">
        <w:tab/>
      </w:r>
      <w:r w:rsidRPr="00935810">
        <w:tab/>
      </w:r>
      <w:r w:rsidRPr="00935810">
        <w:tab/>
      </w:r>
      <w:r w:rsidRPr="00935810">
        <w:tab/>
        <w:t xml:space="preserve">         </w:t>
      </w:r>
      <w:r w:rsidRPr="00ED7744">
        <w:t xml:space="preserve">Par Dios,         </w:t>
      </w:r>
      <w:r w:rsidRPr="00ED7744">
        <w:tab/>
      </w:r>
      <w:r w:rsidRPr="00ED7744">
        <w:tab/>
      </w:r>
      <w:r w:rsidRPr="00ED7744">
        <w:tab/>
      </w:r>
    </w:p>
    <w:p w14:paraId="78B0E59E" w14:textId="77777777" w:rsidR="009221D6" w:rsidRPr="00935810" w:rsidRDefault="009221D6" w:rsidP="00DB7D78">
      <w:pPr>
        <w:pStyle w:val="Verso"/>
      </w:pPr>
      <w:r w:rsidRPr="00935810">
        <w:tab/>
      </w:r>
      <w:r w:rsidRPr="00935810">
        <w:tab/>
      </w:r>
      <w:r w:rsidRPr="00935810">
        <w:tab/>
        <w:t>que está solo, habla con él.</w:t>
      </w:r>
    </w:p>
    <w:p w14:paraId="79E41794" w14:textId="3E698FDD" w:rsidR="00DB7D78" w:rsidRDefault="00DB7D78" w:rsidP="00DB7D78">
      <w:pPr>
        <w:pStyle w:val="Personaje"/>
      </w:pPr>
      <w:proofErr w:type="spellStart"/>
      <w:r w:rsidRPr="00935810">
        <w:t>Nise</w:t>
      </w:r>
      <w:proofErr w:type="spellEnd"/>
    </w:p>
    <w:p w14:paraId="3565D10A" w14:textId="6B0D5789" w:rsidR="009221D6" w:rsidRPr="00935810" w:rsidRDefault="009221D6" w:rsidP="00DB7D78">
      <w:pPr>
        <w:pStyle w:val="Verso"/>
      </w:pPr>
      <w:r w:rsidRPr="00935810">
        <w:tab/>
      </w:r>
      <w:r w:rsidRPr="00935810">
        <w:tab/>
      </w:r>
      <w:r w:rsidRPr="00935810">
        <w:tab/>
        <w:t>¿Osaré llegarme a él?</w:t>
      </w:r>
    </w:p>
    <w:p w14:paraId="4AB85F22" w14:textId="1E267904" w:rsidR="00DB7D78" w:rsidRDefault="00DB7D78" w:rsidP="00DB7D78">
      <w:pPr>
        <w:pStyle w:val="Personaje"/>
      </w:pPr>
      <w:r w:rsidRPr="00935810">
        <w:t>Bato</w:t>
      </w:r>
    </w:p>
    <w:p w14:paraId="1E11432D" w14:textId="2359E524" w:rsidR="009221D6" w:rsidRPr="00935810" w:rsidRDefault="009221D6" w:rsidP="00DB7D78">
      <w:pPr>
        <w:pStyle w:val="Verso"/>
      </w:pPr>
      <w:r w:rsidRPr="00935810">
        <w:tab/>
      </w:r>
      <w:r w:rsidRPr="00935810">
        <w:tab/>
      </w:r>
      <w:r w:rsidRPr="00935810">
        <w:tab/>
        <w:t>Llega o lleguemos los dos.</w:t>
      </w:r>
    </w:p>
    <w:p w14:paraId="5F8B9A85" w14:textId="09B3C39A" w:rsidR="00DB7D78" w:rsidRDefault="00DB7D78" w:rsidP="00DB7D78">
      <w:pPr>
        <w:pStyle w:val="Personaje"/>
      </w:pPr>
      <w:proofErr w:type="spellStart"/>
      <w:r w:rsidRPr="00935810">
        <w:t>Nise</w:t>
      </w:r>
      <w:proofErr w:type="spellEnd"/>
    </w:p>
    <w:p w14:paraId="174AE752" w14:textId="0412C7E7" w:rsidR="009221D6" w:rsidRPr="00935810" w:rsidRDefault="009221D6" w:rsidP="00DB7D78">
      <w:pPr>
        <w:pStyle w:val="Partidoincial"/>
      </w:pPr>
      <w:r w:rsidRPr="00935810">
        <w:tab/>
      </w:r>
      <w:r w:rsidRPr="00935810">
        <w:tab/>
      </w:r>
      <w:r w:rsidRPr="00935810">
        <w:tab/>
        <w:t xml:space="preserve">  ¡Nuño ingrato!</w:t>
      </w:r>
    </w:p>
    <w:p w14:paraId="381F61D9" w14:textId="26F99A40" w:rsidR="00DB7D78" w:rsidRDefault="00DB7D78" w:rsidP="00DB7D78">
      <w:pPr>
        <w:pStyle w:val="Personaje"/>
      </w:pPr>
      <w:r w:rsidRPr="00935810">
        <w:t>Nuño</w:t>
      </w:r>
    </w:p>
    <w:p w14:paraId="2F9903B1" w14:textId="5EA697EE"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w:t>
      </w:r>
      <w:proofErr w:type="spellStart"/>
      <w:r w:rsidRPr="00ED7744">
        <w:t>Nise</w:t>
      </w:r>
      <w:proofErr w:type="spellEnd"/>
      <w:r w:rsidRPr="00ED7744">
        <w:t xml:space="preserve"> mía!</w:t>
      </w:r>
    </w:p>
    <w:p w14:paraId="4D4E9E1C" w14:textId="5C146C04" w:rsidR="00DB7D78" w:rsidRDefault="00DB7D78" w:rsidP="00DB7D78">
      <w:pPr>
        <w:pStyle w:val="Personaje"/>
      </w:pPr>
      <w:proofErr w:type="spellStart"/>
      <w:r w:rsidRPr="00935810">
        <w:t>Nise</w:t>
      </w:r>
      <w:proofErr w:type="spellEnd"/>
    </w:p>
    <w:p w14:paraId="1C2F5B0B" w14:textId="3AC5B21C" w:rsidR="009221D6" w:rsidRPr="00935810" w:rsidRDefault="009221D6" w:rsidP="00DB7D78">
      <w:pPr>
        <w:pStyle w:val="Partidoincial"/>
      </w:pPr>
      <w:r w:rsidRPr="00935810">
        <w:tab/>
      </w:r>
      <w:r w:rsidRPr="00935810">
        <w:tab/>
      </w:r>
      <w:r w:rsidRPr="00935810">
        <w:tab/>
        <w:t>¿Tuya, enemigo?</w:t>
      </w:r>
    </w:p>
    <w:p w14:paraId="7E814AA0" w14:textId="4118CD44" w:rsidR="00DB7D78" w:rsidRDefault="00DB7D78" w:rsidP="00DB7D78">
      <w:pPr>
        <w:pStyle w:val="Personaje"/>
      </w:pPr>
      <w:r w:rsidRPr="00935810">
        <w:t>Nuño</w:t>
      </w:r>
    </w:p>
    <w:p w14:paraId="5FC4823F" w14:textId="3045BD70"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¿Pues no?</w:t>
      </w:r>
      <w:r w:rsidRPr="00ED7744">
        <w:tab/>
      </w:r>
      <w:r w:rsidRPr="00ED7744">
        <w:tab/>
      </w:r>
      <w:r w:rsidRPr="00ED7744">
        <w:tab/>
      </w:r>
      <w:r w:rsidRPr="00ED7744">
        <w:tab/>
      </w:r>
    </w:p>
    <w:p w14:paraId="10C58F25" w14:textId="77777777" w:rsidR="009221D6" w:rsidRPr="00935810" w:rsidRDefault="009221D6" w:rsidP="00DB7D78">
      <w:pPr>
        <w:pStyle w:val="Partidoincial"/>
      </w:pPr>
      <w:r w:rsidRPr="00935810">
        <w:tab/>
      </w:r>
      <w:r w:rsidRPr="00935810">
        <w:tab/>
      </w:r>
      <w:r w:rsidRPr="00935810">
        <w:tab/>
        <w:t xml:space="preserve">¡Mi bien, abrázame! </w:t>
      </w:r>
    </w:p>
    <w:p w14:paraId="2D1B4242" w14:textId="09C99919" w:rsidR="00DB7D78" w:rsidRDefault="00DB7D78" w:rsidP="00DB7D78">
      <w:pPr>
        <w:pStyle w:val="Personaje"/>
      </w:pPr>
      <w:proofErr w:type="spellStart"/>
      <w:r w:rsidRPr="00935810">
        <w:t>Nise</w:t>
      </w:r>
      <w:proofErr w:type="spellEnd"/>
    </w:p>
    <w:p w14:paraId="06113345" w14:textId="56A9046A"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¿Yo?</w:t>
      </w:r>
    </w:p>
    <w:p w14:paraId="23FF8A0A" w14:textId="1D5F75DB" w:rsidR="00DB7D78" w:rsidRDefault="00DB7D78" w:rsidP="00DB7D78">
      <w:pPr>
        <w:pStyle w:val="Personaje"/>
      </w:pPr>
      <w:r w:rsidRPr="00935810">
        <w:t>Nuño</w:t>
      </w:r>
    </w:p>
    <w:p w14:paraId="5CE893B7" w14:textId="23C3A78D" w:rsidR="009221D6" w:rsidRPr="00935810" w:rsidRDefault="009221D6" w:rsidP="00DB7D78">
      <w:pPr>
        <w:pStyle w:val="Partidoincial"/>
      </w:pPr>
      <w:r w:rsidRPr="00935810">
        <w:tab/>
      </w:r>
      <w:r w:rsidRPr="00935810">
        <w:tab/>
      </w:r>
      <w:r w:rsidRPr="00935810">
        <w:tab/>
        <w:t xml:space="preserve">¿Quieres matarme? </w:t>
      </w:r>
      <w:r w:rsidRPr="00935810">
        <w:tab/>
      </w:r>
    </w:p>
    <w:p w14:paraId="187C728D" w14:textId="794359F8" w:rsidR="00DB7D78" w:rsidRDefault="00DB7D78" w:rsidP="00DB7D78">
      <w:pPr>
        <w:pStyle w:val="Personaje"/>
      </w:pPr>
      <w:proofErr w:type="spellStart"/>
      <w:r w:rsidRPr="00935810">
        <w:lastRenderedPageBreak/>
        <w:t>Nise</w:t>
      </w:r>
      <w:proofErr w:type="spellEnd"/>
    </w:p>
    <w:p w14:paraId="6177AF6A" w14:textId="7AE0ADE7"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¡Desvía!</w:t>
      </w:r>
    </w:p>
    <w:p w14:paraId="6F9391ED" w14:textId="0B523726" w:rsidR="00DB7D78" w:rsidRDefault="00DB7D78" w:rsidP="00DB7D78">
      <w:pPr>
        <w:pStyle w:val="Personaje"/>
      </w:pPr>
      <w:r w:rsidRPr="00935810">
        <w:t>Nuño</w:t>
      </w:r>
    </w:p>
    <w:p w14:paraId="479170D7" w14:textId="7F8A16A4" w:rsidR="009221D6" w:rsidRPr="00935810" w:rsidRDefault="009221D6" w:rsidP="00DB7D78">
      <w:pPr>
        <w:pStyle w:val="Verso"/>
      </w:pPr>
      <w:r w:rsidRPr="00935810">
        <w:tab/>
      </w:r>
      <w:r w:rsidRPr="00935810">
        <w:tab/>
      </w:r>
      <w:r w:rsidRPr="00935810">
        <w:tab/>
        <w:t xml:space="preserve">  ¿Por qué, si el Rey me ha forzado</w:t>
      </w:r>
    </w:p>
    <w:p w14:paraId="31A2C132" w14:textId="77777777" w:rsidR="009221D6" w:rsidRPr="00935810" w:rsidRDefault="009221D6" w:rsidP="00DB7D78">
      <w:pPr>
        <w:pStyle w:val="Verso"/>
      </w:pPr>
      <w:r w:rsidRPr="00935810">
        <w:tab/>
      </w:r>
      <w:r w:rsidRPr="00935810">
        <w:tab/>
      </w:r>
      <w:r w:rsidRPr="00935810">
        <w:tab/>
        <w:t>para ausentarme de ti?</w:t>
      </w:r>
    </w:p>
    <w:p w14:paraId="4BDA73E1" w14:textId="0C9404A2" w:rsidR="009221D6" w:rsidRPr="00935810" w:rsidRDefault="009221D6" w:rsidP="00DB7D78">
      <w:pPr>
        <w:pStyle w:val="Verso"/>
      </w:pPr>
      <w:r w:rsidRPr="00935810">
        <w:tab/>
      </w:r>
      <w:r w:rsidRPr="00935810">
        <w:tab/>
      </w:r>
      <w:r w:rsidRPr="00935810">
        <w:tab/>
        <w:t>Aquel Prado soy que fui,</w:t>
      </w:r>
      <w:r w:rsidRPr="00935810">
        <w:tab/>
      </w:r>
      <w:r w:rsidRPr="00935810">
        <w:tab/>
      </w:r>
      <w:r w:rsidRPr="00935810">
        <w:tab/>
      </w:r>
      <w:r w:rsidRPr="00935810">
        <w:tab/>
      </w:r>
    </w:p>
    <w:p w14:paraId="169C5AFA" w14:textId="77777777" w:rsidR="009221D6" w:rsidRPr="00935810" w:rsidRDefault="009221D6" w:rsidP="00DB7D78">
      <w:pPr>
        <w:pStyle w:val="Verso"/>
      </w:pPr>
      <w:r w:rsidRPr="00935810">
        <w:tab/>
      </w:r>
      <w:r w:rsidRPr="00935810">
        <w:tab/>
      </w:r>
      <w:r w:rsidRPr="00935810">
        <w:tab/>
        <w:t>de tus mismos pies pisado,</w:t>
      </w:r>
    </w:p>
    <w:p w14:paraId="075AF34E" w14:textId="77777777" w:rsidR="009221D6" w:rsidRPr="00935810" w:rsidRDefault="009221D6" w:rsidP="00DB7D78">
      <w:pPr>
        <w:pStyle w:val="Verso"/>
      </w:pPr>
      <w:r w:rsidRPr="00935810">
        <w:tab/>
      </w:r>
      <w:r w:rsidRPr="00935810">
        <w:tab/>
      </w:r>
      <w:r w:rsidRPr="00935810">
        <w:tab/>
        <w:t xml:space="preserve">  que, aunque mis ojos ausentes</w:t>
      </w:r>
    </w:p>
    <w:p w14:paraId="47349994" w14:textId="77777777" w:rsidR="009221D6" w:rsidRPr="00935810" w:rsidRDefault="009221D6" w:rsidP="00DB7D78">
      <w:pPr>
        <w:pStyle w:val="Verso"/>
      </w:pPr>
      <w:r w:rsidRPr="00935810">
        <w:tab/>
      </w:r>
      <w:r w:rsidRPr="00935810">
        <w:tab/>
      </w:r>
      <w:r w:rsidRPr="00935810">
        <w:tab/>
        <w:t>de los tuyos, prenda mía,</w:t>
      </w:r>
      <w:r w:rsidRPr="00935810">
        <w:tab/>
      </w:r>
    </w:p>
    <w:p w14:paraId="47F49CFB" w14:textId="77777777" w:rsidR="009221D6" w:rsidRPr="00935810" w:rsidRDefault="009221D6" w:rsidP="00DB7D78">
      <w:pPr>
        <w:pStyle w:val="Verso"/>
      </w:pPr>
      <w:r w:rsidRPr="00935810">
        <w:tab/>
      </w:r>
      <w:r w:rsidRPr="00935810">
        <w:tab/>
      </w:r>
      <w:r w:rsidRPr="00935810">
        <w:tab/>
        <w:t>soy Prado, que noche y día</w:t>
      </w:r>
    </w:p>
    <w:p w14:paraId="0E371756" w14:textId="258279A5" w:rsidR="009221D6" w:rsidRPr="00935810" w:rsidRDefault="009221D6" w:rsidP="00DB7D78">
      <w:pPr>
        <w:pStyle w:val="Verso"/>
      </w:pPr>
      <w:r w:rsidRPr="00935810">
        <w:tab/>
      </w:r>
      <w:r w:rsidRPr="00935810">
        <w:tab/>
      </w:r>
      <w:r w:rsidRPr="00935810">
        <w:tab/>
        <w:t>riego el alma con dos fuentes.</w:t>
      </w:r>
      <w:r w:rsidRPr="00935810">
        <w:tab/>
      </w:r>
      <w:r w:rsidRPr="00935810">
        <w:tab/>
      </w:r>
      <w:r w:rsidRPr="00935810">
        <w:tab/>
      </w:r>
    </w:p>
    <w:p w14:paraId="00B2788D" w14:textId="59C75F83" w:rsidR="00DB7D78" w:rsidRDefault="00DB7D78" w:rsidP="00DB7D78">
      <w:pPr>
        <w:pStyle w:val="Personaje"/>
      </w:pPr>
      <w:proofErr w:type="spellStart"/>
      <w:r w:rsidRPr="00935810">
        <w:t>Nise</w:t>
      </w:r>
      <w:proofErr w:type="spellEnd"/>
    </w:p>
    <w:p w14:paraId="72870306" w14:textId="734A33CF" w:rsidR="009221D6" w:rsidRPr="00935810" w:rsidRDefault="009221D6" w:rsidP="00DB7D78">
      <w:pPr>
        <w:pStyle w:val="Verso"/>
      </w:pPr>
      <w:r w:rsidRPr="00935810">
        <w:tab/>
      </w:r>
      <w:r w:rsidRPr="00935810">
        <w:tab/>
      </w:r>
      <w:r w:rsidRPr="00935810">
        <w:tab/>
        <w:t xml:space="preserve">  No te dejo de abrazar           </w:t>
      </w:r>
      <w:r w:rsidRPr="00935810">
        <w:tab/>
      </w:r>
    </w:p>
    <w:p w14:paraId="408BF3A4" w14:textId="77777777" w:rsidR="009221D6" w:rsidRPr="00935810" w:rsidRDefault="009221D6" w:rsidP="00DB7D78">
      <w:pPr>
        <w:pStyle w:val="Verso"/>
      </w:pPr>
      <w:r w:rsidRPr="00935810">
        <w:tab/>
      </w:r>
      <w:r w:rsidRPr="00935810">
        <w:tab/>
      </w:r>
      <w:r w:rsidRPr="00935810">
        <w:tab/>
        <w:t>porque te he puesto en olvido:</w:t>
      </w:r>
    </w:p>
    <w:p w14:paraId="540EBB29" w14:textId="77777777" w:rsidR="009221D6" w:rsidRPr="00935810" w:rsidRDefault="009221D6" w:rsidP="00DB7D78">
      <w:pPr>
        <w:pStyle w:val="Verso"/>
      </w:pPr>
      <w:r w:rsidRPr="00935810">
        <w:tab/>
      </w:r>
      <w:r w:rsidRPr="00935810">
        <w:tab/>
      </w:r>
      <w:r w:rsidRPr="00935810">
        <w:tab/>
        <w:t>temo ensuciarte el vestido.</w:t>
      </w:r>
    </w:p>
    <w:p w14:paraId="3A414A2A" w14:textId="75C6FA35" w:rsidR="00DB7D78" w:rsidRDefault="00DB7D78" w:rsidP="00DB7D78">
      <w:pPr>
        <w:pStyle w:val="Personaje"/>
      </w:pPr>
      <w:r w:rsidRPr="00935810">
        <w:t>Nuño</w:t>
      </w:r>
    </w:p>
    <w:p w14:paraId="542EF2E7" w14:textId="1CC7DBA0" w:rsidR="009221D6" w:rsidRPr="00935810" w:rsidRDefault="009221D6" w:rsidP="00DB7D78">
      <w:pPr>
        <w:pStyle w:val="Verso"/>
      </w:pPr>
      <w:r w:rsidRPr="00935810">
        <w:tab/>
      </w:r>
      <w:r w:rsidRPr="00935810">
        <w:tab/>
      </w:r>
      <w:r w:rsidRPr="00935810">
        <w:tab/>
        <w:t>¿Es tiempo este de burlar?</w:t>
      </w:r>
    </w:p>
    <w:p w14:paraId="0BCB295F" w14:textId="0BFED97D" w:rsidR="00DB7D78" w:rsidRDefault="00DB7D78" w:rsidP="00DB7D78">
      <w:pPr>
        <w:pStyle w:val="Personaje"/>
      </w:pPr>
      <w:proofErr w:type="spellStart"/>
      <w:r w:rsidRPr="00935810">
        <w:t>Nise</w:t>
      </w:r>
      <w:proofErr w:type="spellEnd"/>
    </w:p>
    <w:p w14:paraId="28296E0C" w14:textId="6EF6C407" w:rsidR="009221D6" w:rsidRPr="00935810" w:rsidRDefault="009221D6" w:rsidP="00DB7D78">
      <w:pPr>
        <w:pStyle w:val="Verso"/>
      </w:pPr>
      <w:r w:rsidRPr="00935810">
        <w:tab/>
      </w:r>
      <w:r w:rsidRPr="00935810">
        <w:tab/>
      </w:r>
      <w:r w:rsidRPr="00935810">
        <w:tab/>
        <w:t xml:space="preserve">  Este sayal no está llano,</w:t>
      </w:r>
      <w:r w:rsidRPr="00935810">
        <w:tab/>
      </w:r>
      <w:r w:rsidRPr="00935810">
        <w:tab/>
      </w:r>
      <w:r w:rsidRPr="00935810">
        <w:tab/>
      </w:r>
      <w:r w:rsidRPr="00935810">
        <w:tab/>
      </w:r>
    </w:p>
    <w:p w14:paraId="586F8BF0" w14:textId="77777777" w:rsidR="009221D6" w:rsidRPr="00935810" w:rsidRDefault="009221D6" w:rsidP="00DB7D78">
      <w:pPr>
        <w:pStyle w:val="Verso"/>
      </w:pPr>
      <w:r w:rsidRPr="00935810">
        <w:tab/>
      </w:r>
      <w:r w:rsidRPr="00935810">
        <w:tab/>
      </w:r>
      <w:r w:rsidRPr="00935810">
        <w:tab/>
        <w:t>que ensuciará a un caballero.</w:t>
      </w:r>
      <w:r w:rsidRPr="00935810">
        <w:tab/>
      </w:r>
    </w:p>
    <w:p w14:paraId="56E47663" w14:textId="159E9D9E" w:rsidR="00DB7D78" w:rsidRDefault="00DB7D78" w:rsidP="00DB7D78">
      <w:pPr>
        <w:pStyle w:val="Personaje"/>
      </w:pPr>
      <w:r w:rsidRPr="00935810">
        <w:t>Nuño</w:t>
      </w:r>
    </w:p>
    <w:p w14:paraId="4A585E43" w14:textId="56F6D8B5" w:rsidR="009221D6" w:rsidRPr="00935810" w:rsidRDefault="009221D6" w:rsidP="00DB7D78">
      <w:pPr>
        <w:pStyle w:val="Verso"/>
      </w:pPr>
      <w:r w:rsidRPr="00935810">
        <w:tab/>
      </w:r>
      <w:r w:rsidRPr="00935810">
        <w:tab/>
      </w:r>
      <w:r w:rsidRPr="00935810">
        <w:tab/>
        <w:t>Ay, Dios, ¡quién, como primero,</w:t>
      </w:r>
    </w:p>
    <w:p w14:paraId="3B2515A5" w14:textId="77777777" w:rsidR="009221D6" w:rsidRPr="00935810" w:rsidRDefault="009221D6" w:rsidP="00DB7D78">
      <w:pPr>
        <w:pStyle w:val="Verso"/>
      </w:pPr>
      <w:r w:rsidRPr="00935810">
        <w:tab/>
      </w:r>
      <w:r w:rsidRPr="00935810">
        <w:tab/>
      </w:r>
      <w:r w:rsidRPr="00935810">
        <w:tab/>
        <w:t>se volviera a ser villano!</w:t>
      </w:r>
    </w:p>
    <w:p w14:paraId="18BC2499" w14:textId="77777777" w:rsidR="009221D6" w:rsidRPr="00935810" w:rsidRDefault="009221D6" w:rsidP="00DB7D78">
      <w:pPr>
        <w:pStyle w:val="Verso"/>
      </w:pPr>
      <w:r w:rsidRPr="00935810">
        <w:tab/>
      </w:r>
      <w:r w:rsidRPr="00935810">
        <w:tab/>
      </w:r>
      <w:r w:rsidRPr="00935810">
        <w:tab/>
        <w:t xml:space="preserve">  Mira que tu esclavo soy.</w:t>
      </w:r>
    </w:p>
    <w:p w14:paraId="7925843C" w14:textId="2F4EE616" w:rsidR="00DB7D78" w:rsidRDefault="00DB7D78" w:rsidP="00DB7D78">
      <w:pPr>
        <w:pStyle w:val="Personaje"/>
      </w:pPr>
      <w:proofErr w:type="spellStart"/>
      <w:r w:rsidRPr="00935810">
        <w:t>Nise</w:t>
      </w:r>
      <w:proofErr w:type="spellEnd"/>
    </w:p>
    <w:p w14:paraId="04D4CA44" w14:textId="61BF0B68" w:rsidR="009221D6" w:rsidRPr="00935810" w:rsidRDefault="009221D6" w:rsidP="00DB7D78">
      <w:pPr>
        <w:pStyle w:val="Verso"/>
      </w:pPr>
      <w:r w:rsidRPr="00935810">
        <w:tab/>
      </w:r>
      <w:r w:rsidRPr="00935810">
        <w:tab/>
      </w:r>
      <w:r w:rsidRPr="00935810">
        <w:tab/>
        <w:t>¿Esclavo un señor tan grande?</w:t>
      </w:r>
      <w:r w:rsidRPr="00935810">
        <w:tab/>
      </w:r>
      <w:r w:rsidRPr="00935810">
        <w:tab/>
      </w:r>
      <w:r w:rsidRPr="00935810">
        <w:tab/>
      </w:r>
    </w:p>
    <w:p w14:paraId="72604D85" w14:textId="77777777" w:rsidR="009221D6" w:rsidRPr="00935810" w:rsidRDefault="009221D6" w:rsidP="00DB7D78">
      <w:pPr>
        <w:pStyle w:val="Verso"/>
      </w:pPr>
      <w:r w:rsidRPr="00935810">
        <w:tab/>
      </w:r>
      <w:r w:rsidRPr="00935810">
        <w:tab/>
      </w:r>
      <w:r w:rsidRPr="00935810">
        <w:tab/>
        <w:t>Ni el cielo ni amor lo mande.</w:t>
      </w:r>
    </w:p>
    <w:p w14:paraId="738AD7B5" w14:textId="77777777" w:rsidR="009221D6" w:rsidRPr="00935810" w:rsidRDefault="009221D6" w:rsidP="00DB7D78">
      <w:pPr>
        <w:pStyle w:val="Verso"/>
      </w:pPr>
      <w:r w:rsidRPr="00935810">
        <w:tab/>
      </w:r>
      <w:r w:rsidRPr="00935810">
        <w:tab/>
      </w:r>
      <w:r w:rsidRPr="00935810">
        <w:tab/>
        <w:t>Ya desengañada estoy.</w:t>
      </w:r>
    </w:p>
    <w:p w14:paraId="30822647" w14:textId="77777777" w:rsidR="009221D6" w:rsidRPr="00935810" w:rsidRDefault="009221D6" w:rsidP="00DB7D78">
      <w:pPr>
        <w:pStyle w:val="Verso"/>
      </w:pPr>
      <w:r w:rsidRPr="00935810">
        <w:tab/>
      </w:r>
      <w:r w:rsidRPr="00935810">
        <w:tab/>
      </w:r>
      <w:r w:rsidRPr="00935810">
        <w:tab/>
        <w:t xml:space="preserve">  Tiempo fue que el amor tuyo</w:t>
      </w:r>
    </w:p>
    <w:p w14:paraId="0C033E73" w14:textId="77777777" w:rsidR="009221D6" w:rsidRPr="00935810" w:rsidRDefault="009221D6" w:rsidP="00DB7D78">
      <w:pPr>
        <w:pStyle w:val="Verso"/>
      </w:pPr>
      <w:r w:rsidRPr="00935810">
        <w:tab/>
      </w:r>
      <w:r w:rsidRPr="00935810">
        <w:tab/>
      </w:r>
      <w:r w:rsidRPr="00935810">
        <w:tab/>
        <w:t>me dijo en más soledad:</w:t>
      </w:r>
    </w:p>
    <w:p w14:paraId="737F6E48" w14:textId="77777777" w:rsidR="009221D6" w:rsidRPr="00935810" w:rsidRDefault="009221D6" w:rsidP="003050FF">
      <w:pPr>
        <w:pStyle w:val="Partidoincial"/>
      </w:pPr>
      <w:r w:rsidRPr="00935810">
        <w:tab/>
      </w:r>
      <w:r w:rsidRPr="00935810">
        <w:tab/>
      </w:r>
      <w:r w:rsidRPr="00935810">
        <w:tab/>
        <w:t xml:space="preserve">«Tu esclavo soy». </w:t>
      </w:r>
    </w:p>
    <w:p w14:paraId="2540287E" w14:textId="295E3D18" w:rsidR="00DB7D78" w:rsidRDefault="00DB7D78" w:rsidP="00DB7D78">
      <w:pPr>
        <w:pStyle w:val="Personaje"/>
      </w:pPr>
      <w:r w:rsidRPr="00935810">
        <w:t>Nuño</w:t>
      </w:r>
    </w:p>
    <w:p w14:paraId="7AB6BC4F" w14:textId="5962255C"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Es verdad,</w:t>
      </w:r>
      <w:r w:rsidRPr="00ED7744">
        <w:tab/>
      </w:r>
      <w:r w:rsidRPr="00ED7744">
        <w:tab/>
      </w:r>
      <w:r w:rsidRPr="00ED7744">
        <w:tab/>
      </w:r>
      <w:r w:rsidRPr="00ED7744">
        <w:tab/>
      </w:r>
    </w:p>
    <w:p w14:paraId="4F632227" w14:textId="77777777" w:rsidR="009221D6" w:rsidRPr="00935810" w:rsidRDefault="009221D6" w:rsidP="00DB7D78">
      <w:pPr>
        <w:pStyle w:val="Verso"/>
        <w:rPr>
          <w:sz w:val="18"/>
        </w:rPr>
      </w:pPr>
      <w:r w:rsidRPr="00935810">
        <w:tab/>
      </w:r>
      <w:r w:rsidRPr="00935810">
        <w:tab/>
      </w:r>
      <w:r w:rsidRPr="00935810">
        <w:tab/>
      </w:r>
      <w:r w:rsidRPr="00935810">
        <w:rPr>
          <w:i/>
        </w:rPr>
        <w:t xml:space="preserve">esclavo soy, ¿pero </w:t>
      </w:r>
      <w:proofErr w:type="spellStart"/>
      <w:r w:rsidRPr="00935810">
        <w:rPr>
          <w:i/>
        </w:rPr>
        <w:t>cúyo</w:t>
      </w:r>
      <w:proofErr w:type="spellEnd"/>
      <w:r w:rsidRPr="00935810">
        <w:rPr>
          <w:i/>
        </w:rPr>
        <w:t>?</w:t>
      </w:r>
      <w:r w:rsidRPr="00935810">
        <w:tab/>
      </w:r>
    </w:p>
    <w:p w14:paraId="0CF47BD9" w14:textId="1A3FFC5E" w:rsidR="00DB7D78" w:rsidRDefault="00DB7D78" w:rsidP="00DB7D78">
      <w:pPr>
        <w:pStyle w:val="Personaje"/>
      </w:pPr>
      <w:proofErr w:type="spellStart"/>
      <w:r w:rsidRPr="00935810">
        <w:lastRenderedPageBreak/>
        <w:t>Nise</w:t>
      </w:r>
      <w:proofErr w:type="spellEnd"/>
    </w:p>
    <w:p w14:paraId="29220AF6" w14:textId="414EF407" w:rsidR="009221D6" w:rsidRPr="00935810" w:rsidRDefault="009221D6" w:rsidP="003050FF">
      <w:pPr>
        <w:pStyle w:val="Partidoincial"/>
      </w:pPr>
      <w:r w:rsidRPr="00935810">
        <w:tab/>
      </w:r>
      <w:r w:rsidRPr="00935810">
        <w:tab/>
      </w:r>
      <w:r w:rsidRPr="00935810">
        <w:tab/>
        <w:t xml:space="preserve">  ¿Quieres que lo diga? </w:t>
      </w:r>
      <w:r w:rsidRPr="00935810">
        <w:tab/>
      </w:r>
    </w:p>
    <w:p w14:paraId="047D55E3" w14:textId="57548DDA" w:rsidR="00DB7D78" w:rsidRDefault="00DB7D78" w:rsidP="00DB7D78">
      <w:pPr>
        <w:pStyle w:val="Personaje"/>
      </w:pPr>
      <w:r w:rsidRPr="00935810">
        <w:t>Nuño</w:t>
      </w:r>
    </w:p>
    <w:p w14:paraId="1A0B3C36" w14:textId="3F03811F" w:rsidR="009221D6" w:rsidRPr="00ED7744" w:rsidRDefault="009221D6" w:rsidP="00ED7744">
      <w:pPr>
        <w:pStyle w:val="Partidofinal"/>
      </w:pPr>
      <w:r w:rsidRPr="00935810">
        <w:tab/>
      </w:r>
      <w:r w:rsidRPr="00935810">
        <w:tab/>
      </w:r>
      <w:r w:rsidRPr="00935810">
        <w:tab/>
      </w:r>
      <w:r w:rsidRPr="00935810">
        <w:tab/>
      </w:r>
      <w:r w:rsidRPr="00935810">
        <w:tab/>
      </w:r>
      <w:r w:rsidRPr="00935810">
        <w:tab/>
        <w:t xml:space="preserve">   </w:t>
      </w:r>
      <w:r w:rsidRPr="00ED7744">
        <w:t>No,</w:t>
      </w:r>
    </w:p>
    <w:p w14:paraId="3C11A9FA" w14:textId="77777777" w:rsidR="009221D6" w:rsidRPr="00935810" w:rsidRDefault="009221D6" w:rsidP="00DB7D78">
      <w:pPr>
        <w:pStyle w:val="Verso"/>
      </w:pPr>
      <w:r w:rsidRPr="00935810">
        <w:tab/>
      </w:r>
      <w:r w:rsidRPr="00935810">
        <w:tab/>
      </w:r>
      <w:r w:rsidRPr="00935810">
        <w:tab/>
        <w:t xml:space="preserve">porque, por la cruz que empuño, </w:t>
      </w:r>
      <w:r w:rsidRPr="00935810">
        <w:tab/>
      </w:r>
      <w:r w:rsidRPr="00935810">
        <w:tab/>
      </w:r>
    </w:p>
    <w:p w14:paraId="0CB2A4CE" w14:textId="77777777" w:rsidR="009221D6" w:rsidRPr="00935810" w:rsidRDefault="009221D6" w:rsidP="003050FF">
      <w:pPr>
        <w:pStyle w:val="Partidoincial"/>
      </w:pPr>
      <w:r w:rsidRPr="00935810">
        <w:tab/>
      </w:r>
      <w:r w:rsidRPr="00935810">
        <w:tab/>
      </w:r>
      <w:r w:rsidRPr="00935810">
        <w:tab/>
        <w:t xml:space="preserve">¡que eres tú!  </w:t>
      </w:r>
    </w:p>
    <w:p w14:paraId="4F919FD7" w14:textId="20ADD9F8" w:rsidR="00DB7D78" w:rsidRDefault="00DB7D78" w:rsidP="00DB7D78">
      <w:pPr>
        <w:pStyle w:val="Personaje"/>
      </w:pPr>
      <w:proofErr w:type="spellStart"/>
      <w:r w:rsidRPr="00935810">
        <w:t>Nise</w:t>
      </w:r>
      <w:proofErr w:type="spellEnd"/>
    </w:p>
    <w:p w14:paraId="3C69232A" w14:textId="14D5224D" w:rsidR="009221D6" w:rsidRPr="00ED7744" w:rsidRDefault="009221D6" w:rsidP="00ED7744">
      <w:pPr>
        <w:pStyle w:val="Partidofinal"/>
      </w:pPr>
      <w:r w:rsidRPr="00935810">
        <w:tab/>
      </w:r>
      <w:r w:rsidRPr="00935810">
        <w:tab/>
      </w:r>
      <w:r w:rsidRPr="00935810">
        <w:tab/>
      </w:r>
      <w:r w:rsidRPr="00935810">
        <w:tab/>
        <w:t xml:space="preserve">         </w:t>
      </w:r>
      <w:r w:rsidRPr="00ED7744">
        <w:t>Y de Blanca, Nuño.</w:t>
      </w:r>
    </w:p>
    <w:p w14:paraId="4244E3FE" w14:textId="67EB53C6" w:rsidR="00DB7D78" w:rsidRDefault="00DB7D78" w:rsidP="00DB7D78">
      <w:pPr>
        <w:pStyle w:val="Personaje"/>
      </w:pPr>
      <w:r w:rsidRPr="00935810">
        <w:t>Nuño</w:t>
      </w:r>
    </w:p>
    <w:p w14:paraId="2876E22B" w14:textId="005E71EB" w:rsidR="009221D6" w:rsidRPr="00935810" w:rsidRDefault="009221D6" w:rsidP="00DB7D78">
      <w:pPr>
        <w:pStyle w:val="Verso"/>
      </w:pPr>
      <w:r w:rsidRPr="00935810">
        <w:tab/>
      </w:r>
      <w:r w:rsidRPr="00935810">
        <w:tab/>
      </w:r>
      <w:r w:rsidRPr="00935810">
        <w:tab/>
      </w:r>
      <w:r w:rsidRPr="00935810">
        <w:rPr>
          <w:i/>
        </w:rPr>
        <w:t>Eso no lo diré yo</w:t>
      </w:r>
      <w:r w:rsidRPr="00935810">
        <w:t>.</w:t>
      </w:r>
      <w:r w:rsidRPr="00935810">
        <w:tab/>
      </w:r>
      <w:r w:rsidRPr="00935810">
        <w:tab/>
      </w:r>
      <w:r w:rsidRPr="00935810">
        <w:tab/>
      </w:r>
      <w:r w:rsidRPr="00935810">
        <w:tab/>
      </w:r>
      <w:r w:rsidRPr="00935810">
        <w:tab/>
      </w:r>
    </w:p>
    <w:p w14:paraId="7317A99F" w14:textId="6DD32A5A" w:rsidR="00DB7D78" w:rsidRDefault="00DB7D78" w:rsidP="00DB7D78">
      <w:pPr>
        <w:pStyle w:val="Personaje"/>
      </w:pPr>
      <w:proofErr w:type="spellStart"/>
      <w:r w:rsidRPr="00935810">
        <w:t>Nise</w:t>
      </w:r>
      <w:proofErr w:type="spellEnd"/>
    </w:p>
    <w:p w14:paraId="73CF5247" w14:textId="124B7016" w:rsidR="009221D6" w:rsidRPr="00935810" w:rsidRDefault="009221D6" w:rsidP="00DB7D78">
      <w:pPr>
        <w:pStyle w:val="Verso"/>
      </w:pPr>
      <w:r w:rsidRPr="00935810">
        <w:tab/>
      </w:r>
      <w:r w:rsidRPr="00935810">
        <w:tab/>
      </w:r>
      <w:r w:rsidRPr="00935810">
        <w:tab/>
        <w:t xml:space="preserve">  ¿Pues cómo, si es tu mujer?</w:t>
      </w:r>
      <w:r w:rsidRPr="00935810">
        <w:tab/>
      </w:r>
      <w:r w:rsidRPr="00935810">
        <w:tab/>
      </w:r>
      <w:r w:rsidRPr="00935810">
        <w:tab/>
      </w:r>
      <w:r w:rsidRPr="00935810">
        <w:tab/>
      </w:r>
    </w:p>
    <w:p w14:paraId="69D38E49" w14:textId="74066F1E" w:rsidR="00DB7D78" w:rsidRDefault="00DB7D78" w:rsidP="00DB7D78">
      <w:pPr>
        <w:pStyle w:val="Personaje"/>
      </w:pPr>
      <w:r w:rsidRPr="00935810">
        <w:t>Nuño</w:t>
      </w:r>
    </w:p>
    <w:p w14:paraId="739452A5" w14:textId="044518C2" w:rsidR="009221D6" w:rsidRPr="00935810" w:rsidRDefault="009221D6" w:rsidP="00DB7D78">
      <w:pPr>
        <w:pStyle w:val="Verso"/>
      </w:pPr>
      <w:r w:rsidRPr="00935810">
        <w:tab/>
      </w:r>
      <w:r w:rsidRPr="00935810">
        <w:tab/>
      </w:r>
      <w:r w:rsidRPr="00935810">
        <w:tab/>
        <w:t>El Rey no puede forzarme.</w:t>
      </w:r>
    </w:p>
    <w:p w14:paraId="4BDA2364" w14:textId="0A8C86F4" w:rsidR="00DB7D78" w:rsidRDefault="00DB7D78" w:rsidP="00DB7D78">
      <w:pPr>
        <w:pStyle w:val="Personaje"/>
      </w:pPr>
      <w:proofErr w:type="spellStart"/>
      <w:r w:rsidRPr="00935810">
        <w:t>Nise</w:t>
      </w:r>
      <w:proofErr w:type="spellEnd"/>
    </w:p>
    <w:p w14:paraId="1C3370AA" w14:textId="5B259536" w:rsidR="009221D6" w:rsidRPr="00935810" w:rsidRDefault="009221D6" w:rsidP="003050FF">
      <w:pPr>
        <w:pStyle w:val="Partidoincial"/>
      </w:pPr>
      <w:r w:rsidRPr="00935810">
        <w:tab/>
      </w:r>
      <w:r w:rsidRPr="00935810">
        <w:tab/>
      </w:r>
      <w:r w:rsidRPr="00935810">
        <w:tab/>
        <w:t xml:space="preserve">Puede mandarte. </w:t>
      </w:r>
    </w:p>
    <w:p w14:paraId="669A082D" w14:textId="3E388894" w:rsidR="00DB7D78" w:rsidRDefault="00DB7D78" w:rsidP="00DB7D78">
      <w:pPr>
        <w:pStyle w:val="Personaje"/>
      </w:pPr>
      <w:r w:rsidRPr="00935810">
        <w:t>Nuño</w:t>
      </w:r>
    </w:p>
    <w:p w14:paraId="7C75F2CF" w14:textId="25E8949D" w:rsidR="009221D6" w:rsidRPr="00ED7744" w:rsidRDefault="009221D6" w:rsidP="00ED7744">
      <w:pPr>
        <w:pStyle w:val="Partidofinal"/>
      </w:pPr>
      <w:r w:rsidRPr="00935810">
        <w:tab/>
      </w:r>
      <w:r w:rsidRPr="00935810">
        <w:tab/>
      </w:r>
      <w:r w:rsidRPr="00935810">
        <w:tab/>
      </w:r>
      <w:r w:rsidRPr="00935810">
        <w:tab/>
      </w:r>
      <w:r w:rsidRPr="00935810">
        <w:tab/>
      </w:r>
      <w:r w:rsidRPr="00ED7744">
        <w:t xml:space="preserve">    ¿Mandarme?</w:t>
      </w:r>
    </w:p>
    <w:p w14:paraId="53F0F339" w14:textId="77777777" w:rsidR="009221D6" w:rsidRPr="00935810" w:rsidRDefault="009221D6" w:rsidP="00DB7D78">
      <w:pPr>
        <w:pStyle w:val="Verso"/>
      </w:pPr>
      <w:r w:rsidRPr="00935810">
        <w:tab/>
      </w:r>
      <w:r w:rsidRPr="00935810">
        <w:tab/>
      </w:r>
      <w:r w:rsidRPr="00935810">
        <w:tab/>
        <w:t>Cosas que yo pueda hacer.</w:t>
      </w:r>
    </w:p>
    <w:p w14:paraId="5DAFADA4" w14:textId="658B3FA4" w:rsidR="009221D6" w:rsidRPr="00935810" w:rsidRDefault="009221D6" w:rsidP="00DB7D78">
      <w:pPr>
        <w:pStyle w:val="Verso"/>
      </w:pPr>
      <w:r w:rsidRPr="00935810">
        <w:tab/>
      </w:r>
      <w:r w:rsidRPr="00935810">
        <w:tab/>
      </w:r>
      <w:r w:rsidRPr="00935810">
        <w:tab/>
        <w:t xml:space="preserve">  Tuyo soy, que suyo no.</w:t>
      </w:r>
      <w:r w:rsidRPr="00935810">
        <w:tab/>
      </w:r>
      <w:r w:rsidRPr="00935810">
        <w:tab/>
      </w:r>
      <w:r w:rsidRPr="00935810">
        <w:tab/>
      </w:r>
      <w:r w:rsidRPr="00935810">
        <w:tab/>
      </w:r>
    </w:p>
    <w:p w14:paraId="2C667F37" w14:textId="732B26F6" w:rsidR="00DB7D78" w:rsidRDefault="00DB7D78" w:rsidP="00DB7D78">
      <w:pPr>
        <w:pStyle w:val="Personaje"/>
      </w:pPr>
      <w:proofErr w:type="spellStart"/>
      <w:r w:rsidRPr="00935810">
        <w:t>Nise</w:t>
      </w:r>
      <w:proofErr w:type="spellEnd"/>
    </w:p>
    <w:p w14:paraId="37A567E9" w14:textId="0A605340" w:rsidR="009221D6" w:rsidRPr="00935810" w:rsidRDefault="009221D6" w:rsidP="003050FF">
      <w:pPr>
        <w:pStyle w:val="Partidoincial"/>
      </w:pPr>
      <w:r w:rsidRPr="00935810">
        <w:tab/>
      </w:r>
      <w:r w:rsidRPr="00935810">
        <w:tab/>
      </w:r>
      <w:r w:rsidRPr="00935810">
        <w:tab/>
        <w:t>¿</w:t>
      </w:r>
      <w:proofErr w:type="spellStart"/>
      <w:r w:rsidRPr="00935810">
        <w:t>Enojarase</w:t>
      </w:r>
      <w:proofErr w:type="spellEnd"/>
      <w:r w:rsidRPr="00935810">
        <w:t xml:space="preserve">? </w:t>
      </w:r>
    </w:p>
    <w:p w14:paraId="10514B41" w14:textId="19C0C66C" w:rsidR="00DB7D78" w:rsidRDefault="00DB7D78" w:rsidP="00DB7D78">
      <w:pPr>
        <w:pStyle w:val="Personaje"/>
      </w:pPr>
      <w:r w:rsidRPr="00935810">
        <w:t>Nuño</w:t>
      </w:r>
    </w:p>
    <w:p w14:paraId="5F902EBC" w14:textId="45134BD7" w:rsidR="009221D6" w:rsidRPr="00ED7744" w:rsidRDefault="009221D6" w:rsidP="00ED7744">
      <w:pPr>
        <w:pStyle w:val="Partidofinal"/>
      </w:pPr>
      <w:r w:rsidRPr="00935810">
        <w:tab/>
      </w:r>
      <w:r w:rsidRPr="00935810">
        <w:tab/>
      </w:r>
      <w:r w:rsidRPr="00935810">
        <w:tab/>
      </w:r>
      <w:r w:rsidRPr="00935810">
        <w:tab/>
      </w:r>
      <w:r w:rsidRPr="00ED7744">
        <w:t xml:space="preserve">         No sé,</w:t>
      </w:r>
      <w:r w:rsidRPr="00ED7744">
        <w:tab/>
      </w:r>
      <w:r w:rsidRPr="00ED7744">
        <w:tab/>
      </w:r>
      <w:r w:rsidRPr="00ED7744">
        <w:tab/>
      </w:r>
      <w:r w:rsidRPr="00ED7744">
        <w:tab/>
      </w:r>
      <w:r w:rsidRPr="00ED7744">
        <w:tab/>
      </w:r>
    </w:p>
    <w:p w14:paraId="395DBB03" w14:textId="77777777" w:rsidR="009221D6" w:rsidRPr="00935810" w:rsidRDefault="009221D6" w:rsidP="00DB7D78">
      <w:pPr>
        <w:pStyle w:val="Verso"/>
      </w:pPr>
      <w:r w:rsidRPr="00935810">
        <w:tab/>
      </w:r>
      <w:r w:rsidRPr="00935810">
        <w:tab/>
      </w:r>
      <w:r w:rsidRPr="00935810">
        <w:tab/>
      </w:r>
      <w:proofErr w:type="spellStart"/>
      <w:r w:rsidRPr="00935810">
        <w:t>mas</w:t>
      </w:r>
      <w:proofErr w:type="spellEnd"/>
      <w:r w:rsidRPr="00935810">
        <w:t xml:space="preserve"> yo le responderé</w:t>
      </w:r>
    </w:p>
    <w:p w14:paraId="5BDC3E53" w14:textId="77777777" w:rsidR="009221D6" w:rsidRPr="00935810" w:rsidRDefault="009221D6" w:rsidP="00DB7D78">
      <w:pPr>
        <w:pStyle w:val="Verso"/>
      </w:pPr>
      <w:r w:rsidRPr="00935810">
        <w:tab/>
      </w:r>
      <w:r w:rsidRPr="00935810">
        <w:tab/>
      </w:r>
      <w:r w:rsidRPr="00935810">
        <w:tab/>
      </w:r>
      <w:r w:rsidRPr="00935810">
        <w:rPr>
          <w:i/>
        </w:rPr>
        <w:t>que cuyo soy me mandó</w:t>
      </w:r>
      <w:r w:rsidRPr="00935810">
        <w:t>.</w:t>
      </w:r>
      <w:r w:rsidRPr="00935810">
        <w:tab/>
      </w:r>
    </w:p>
    <w:p w14:paraId="2B4FE6FF" w14:textId="77777777" w:rsidR="009221D6" w:rsidRPr="00935810" w:rsidRDefault="009221D6" w:rsidP="00DB7D78">
      <w:pPr>
        <w:pStyle w:val="Verso"/>
      </w:pPr>
      <w:r w:rsidRPr="00935810">
        <w:tab/>
      </w:r>
      <w:r w:rsidRPr="00935810">
        <w:tab/>
      </w:r>
      <w:r w:rsidRPr="00935810">
        <w:tab/>
        <w:t xml:space="preserve">  Enséñale el rostro tuyo</w:t>
      </w:r>
    </w:p>
    <w:p w14:paraId="335D8D3E" w14:textId="11F1058F" w:rsidR="009221D6" w:rsidRPr="00935810" w:rsidRDefault="009221D6" w:rsidP="00DB7D78">
      <w:pPr>
        <w:pStyle w:val="Verso"/>
      </w:pPr>
      <w:r w:rsidRPr="00935810">
        <w:tab/>
      </w:r>
      <w:r w:rsidRPr="00935810">
        <w:tab/>
      </w:r>
      <w:r w:rsidRPr="00935810">
        <w:tab/>
        <w:t>y muera Nuño sin nombre,</w:t>
      </w:r>
      <w:r w:rsidRPr="00935810">
        <w:tab/>
      </w:r>
      <w:r w:rsidRPr="00935810">
        <w:tab/>
      </w:r>
      <w:r w:rsidRPr="00935810">
        <w:tab/>
      </w:r>
      <w:r w:rsidRPr="00935810">
        <w:tab/>
      </w:r>
    </w:p>
    <w:p w14:paraId="27005DBD" w14:textId="77777777" w:rsidR="009221D6" w:rsidRPr="00935810" w:rsidRDefault="009221D6" w:rsidP="00DB7D78">
      <w:pPr>
        <w:pStyle w:val="Verso"/>
      </w:pPr>
      <w:r w:rsidRPr="00935810">
        <w:tab/>
      </w:r>
      <w:r w:rsidRPr="00935810">
        <w:tab/>
      </w:r>
      <w:r w:rsidRPr="00935810">
        <w:tab/>
      </w:r>
      <w:proofErr w:type="spellStart"/>
      <w:r w:rsidRPr="00935810">
        <w:t>si</w:t>
      </w:r>
      <w:proofErr w:type="spellEnd"/>
      <w:r w:rsidRPr="00935810">
        <w:t xml:space="preserve"> hubiere en el mundo un hombre</w:t>
      </w:r>
      <w:r w:rsidRPr="00935810">
        <w:tab/>
      </w:r>
      <w:r w:rsidRPr="00935810">
        <w:tab/>
      </w:r>
      <w:r w:rsidRPr="00935810">
        <w:tab/>
      </w:r>
    </w:p>
    <w:p w14:paraId="5418E9CF" w14:textId="77777777" w:rsidR="009221D6" w:rsidRPr="00935810" w:rsidRDefault="009221D6" w:rsidP="00DB7D78">
      <w:pPr>
        <w:pStyle w:val="Verso"/>
      </w:pPr>
      <w:r w:rsidRPr="00935810">
        <w:tab/>
      </w:r>
      <w:r w:rsidRPr="00935810">
        <w:tab/>
      </w:r>
      <w:r w:rsidRPr="00935810">
        <w:tab/>
      </w:r>
      <w:r w:rsidRPr="00935810">
        <w:rPr>
          <w:i/>
        </w:rPr>
        <w:t>que no diga que soy suyo</w:t>
      </w:r>
      <w:r w:rsidRPr="00935810">
        <w:t>.</w:t>
      </w:r>
      <w:r w:rsidRPr="00935810">
        <w:tab/>
      </w:r>
    </w:p>
    <w:p w14:paraId="1B180671" w14:textId="03BBD76D" w:rsidR="00DB7D78" w:rsidRDefault="00DB7D78" w:rsidP="00DB7D78">
      <w:pPr>
        <w:pStyle w:val="Personaje"/>
      </w:pPr>
      <w:proofErr w:type="spellStart"/>
      <w:r w:rsidRPr="00935810">
        <w:t>Nise</w:t>
      </w:r>
      <w:proofErr w:type="spellEnd"/>
    </w:p>
    <w:p w14:paraId="5ACE9558" w14:textId="6E4D0079" w:rsidR="009221D6" w:rsidRPr="00935810" w:rsidRDefault="009221D6" w:rsidP="00DB7D78">
      <w:pPr>
        <w:pStyle w:val="Verso"/>
      </w:pPr>
      <w:r w:rsidRPr="00935810">
        <w:tab/>
      </w:r>
      <w:r w:rsidRPr="00935810">
        <w:tab/>
      </w:r>
      <w:r w:rsidRPr="00935810">
        <w:tab/>
        <w:t xml:space="preserve">  Nuño, cuando sea verdad</w:t>
      </w:r>
    </w:p>
    <w:p w14:paraId="4244476E" w14:textId="77777777" w:rsidR="009221D6" w:rsidRPr="00935810" w:rsidRDefault="009221D6" w:rsidP="00DB7D78">
      <w:pPr>
        <w:pStyle w:val="Verso"/>
      </w:pPr>
      <w:r w:rsidRPr="00935810">
        <w:tab/>
      </w:r>
      <w:r w:rsidRPr="00935810">
        <w:tab/>
      </w:r>
      <w:r w:rsidRPr="00935810">
        <w:tab/>
        <w:t>la voluntad que me muestras,</w:t>
      </w:r>
    </w:p>
    <w:p w14:paraId="50752778" w14:textId="666EFC9D" w:rsidR="009221D6" w:rsidRPr="00935810" w:rsidRDefault="009221D6" w:rsidP="00DB7D78">
      <w:pPr>
        <w:pStyle w:val="Verso"/>
      </w:pPr>
      <w:r w:rsidRPr="00935810">
        <w:tab/>
      </w:r>
      <w:r w:rsidRPr="00935810">
        <w:tab/>
      </w:r>
      <w:r w:rsidRPr="00935810">
        <w:tab/>
        <w:t>poco importarán las muestras,</w:t>
      </w:r>
      <w:r w:rsidRPr="00935810">
        <w:tab/>
      </w:r>
      <w:r w:rsidRPr="00935810">
        <w:tab/>
      </w:r>
      <w:r w:rsidRPr="00935810">
        <w:tab/>
      </w:r>
    </w:p>
    <w:p w14:paraId="3977FEA3" w14:textId="77777777" w:rsidR="009221D6" w:rsidRPr="00935810" w:rsidRDefault="009221D6" w:rsidP="00DB7D78">
      <w:pPr>
        <w:pStyle w:val="Verso"/>
      </w:pPr>
      <w:r w:rsidRPr="00935810">
        <w:tab/>
      </w:r>
      <w:r w:rsidRPr="00935810">
        <w:tab/>
      </w:r>
      <w:r w:rsidRPr="00935810">
        <w:tab/>
        <w:t>siendo ley su voluntad.</w:t>
      </w:r>
      <w:r w:rsidRPr="00935810">
        <w:tab/>
      </w:r>
      <w:r w:rsidRPr="00935810">
        <w:tab/>
      </w:r>
      <w:r w:rsidRPr="00935810">
        <w:tab/>
      </w:r>
      <w:r w:rsidRPr="00935810">
        <w:tab/>
      </w:r>
    </w:p>
    <w:p w14:paraId="4B707719" w14:textId="77777777" w:rsidR="009221D6" w:rsidRPr="00935810" w:rsidRDefault="009221D6" w:rsidP="00DB7D78">
      <w:pPr>
        <w:pStyle w:val="Verso"/>
      </w:pPr>
      <w:r w:rsidRPr="00935810">
        <w:lastRenderedPageBreak/>
        <w:tab/>
      </w:r>
      <w:r w:rsidRPr="00935810">
        <w:tab/>
      </w:r>
      <w:r w:rsidRPr="00935810">
        <w:tab/>
        <w:t xml:space="preserve">  Maldigo mi mala suerte,</w:t>
      </w:r>
    </w:p>
    <w:p w14:paraId="3495E9A7" w14:textId="77777777" w:rsidR="009221D6" w:rsidRPr="00935810" w:rsidRDefault="009221D6" w:rsidP="00DB7D78">
      <w:pPr>
        <w:pStyle w:val="Verso"/>
      </w:pPr>
      <w:r w:rsidRPr="00935810">
        <w:tab/>
      </w:r>
      <w:r w:rsidRPr="00935810">
        <w:tab/>
      </w:r>
      <w:r w:rsidRPr="00935810">
        <w:tab/>
        <w:t>pues que me ha salido en blanco</w:t>
      </w:r>
    </w:p>
    <w:p w14:paraId="763170E6" w14:textId="77777777" w:rsidR="009221D6" w:rsidRPr="00935810" w:rsidRDefault="009221D6" w:rsidP="00DB7D78">
      <w:pPr>
        <w:pStyle w:val="Verso"/>
      </w:pPr>
      <w:r w:rsidRPr="00935810">
        <w:tab/>
      </w:r>
      <w:r w:rsidRPr="00935810">
        <w:tab/>
      </w:r>
      <w:r w:rsidRPr="00935810">
        <w:tab/>
        <w:t xml:space="preserve">siendo </w:t>
      </w:r>
      <w:proofErr w:type="spellStart"/>
      <w:r w:rsidRPr="00935810">
        <w:t>aquesta</w:t>
      </w:r>
      <w:proofErr w:type="spellEnd"/>
      <w:r w:rsidRPr="00935810">
        <w:t xml:space="preserve"> Blanca el blanco</w:t>
      </w:r>
    </w:p>
    <w:p w14:paraId="61C52176" w14:textId="4ADDFFAE" w:rsidR="009221D6" w:rsidRPr="00935810" w:rsidRDefault="009221D6" w:rsidP="00DB7D78">
      <w:pPr>
        <w:pStyle w:val="Verso"/>
      </w:pPr>
      <w:r w:rsidRPr="00935810">
        <w:tab/>
      </w:r>
      <w:r w:rsidRPr="00935810">
        <w:tab/>
      </w:r>
      <w:r w:rsidRPr="00935810">
        <w:tab/>
        <w:t>de tu vida y de mi muerte,</w:t>
      </w:r>
      <w:r w:rsidRPr="00935810">
        <w:tab/>
      </w:r>
      <w:r w:rsidRPr="00935810">
        <w:tab/>
      </w:r>
      <w:r w:rsidRPr="00935810">
        <w:tab/>
      </w:r>
      <w:r w:rsidRPr="00935810">
        <w:tab/>
      </w:r>
    </w:p>
    <w:p w14:paraId="62A19A16" w14:textId="77777777" w:rsidR="009221D6" w:rsidRPr="00935810" w:rsidRDefault="009221D6" w:rsidP="00DB7D78">
      <w:pPr>
        <w:pStyle w:val="Verso"/>
      </w:pPr>
      <w:r w:rsidRPr="00935810">
        <w:tab/>
      </w:r>
      <w:r w:rsidRPr="00935810">
        <w:tab/>
      </w:r>
      <w:r w:rsidRPr="00935810">
        <w:tab/>
        <w:t xml:space="preserve">  que desde que fuiste Prado</w:t>
      </w:r>
      <w:r w:rsidRPr="00935810">
        <w:tab/>
      </w:r>
      <w:r w:rsidRPr="00935810">
        <w:tab/>
      </w:r>
      <w:r w:rsidRPr="00935810">
        <w:tab/>
      </w:r>
      <w:r w:rsidRPr="00935810">
        <w:tab/>
      </w:r>
    </w:p>
    <w:p w14:paraId="6CA11F3F" w14:textId="77777777" w:rsidR="009221D6" w:rsidRPr="00935810" w:rsidRDefault="009221D6" w:rsidP="00DB7D78">
      <w:pPr>
        <w:pStyle w:val="Verso"/>
      </w:pPr>
      <w:r w:rsidRPr="00935810">
        <w:tab/>
      </w:r>
      <w:r w:rsidRPr="00935810">
        <w:tab/>
      </w:r>
      <w:r w:rsidRPr="00935810">
        <w:tab/>
        <w:t>el alma me dio a entender</w:t>
      </w:r>
    </w:p>
    <w:p w14:paraId="7C38AB3F" w14:textId="77777777" w:rsidR="009221D6" w:rsidRPr="00935810" w:rsidRDefault="009221D6" w:rsidP="00DB7D78">
      <w:pPr>
        <w:pStyle w:val="Verso"/>
      </w:pPr>
      <w:r w:rsidRPr="00935810">
        <w:tab/>
      </w:r>
      <w:r w:rsidRPr="00935810">
        <w:tab/>
      </w:r>
      <w:r w:rsidRPr="00935810">
        <w:tab/>
        <w:t>que habías, Nuño, de ser</w:t>
      </w:r>
    </w:p>
    <w:p w14:paraId="250E775D" w14:textId="77777777" w:rsidR="009221D6" w:rsidRPr="00935810" w:rsidRDefault="009221D6" w:rsidP="00DB7D78">
      <w:pPr>
        <w:pStyle w:val="Verso"/>
      </w:pPr>
      <w:r w:rsidRPr="00935810">
        <w:tab/>
      </w:r>
      <w:r w:rsidRPr="00935810">
        <w:tab/>
      </w:r>
      <w:r w:rsidRPr="00935810">
        <w:tab/>
        <w:t xml:space="preserve">de estos mis </w:t>
      </w:r>
      <w:proofErr w:type="gramStart"/>
      <w:r w:rsidRPr="00935810">
        <w:t>ojos regado</w:t>
      </w:r>
      <w:proofErr w:type="gramEnd"/>
      <w:r w:rsidRPr="00935810">
        <w:t>.</w:t>
      </w:r>
    </w:p>
    <w:p w14:paraId="3705FEC8" w14:textId="41A69E96" w:rsidR="009221D6" w:rsidRPr="00935810" w:rsidRDefault="009221D6" w:rsidP="00DB7D78">
      <w:pPr>
        <w:pStyle w:val="Verso"/>
      </w:pPr>
      <w:r w:rsidRPr="00935810">
        <w:tab/>
      </w:r>
      <w:r w:rsidRPr="00935810">
        <w:tab/>
      </w:r>
      <w:r w:rsidRPr="00935810">
        <w:tab/>
        <w:t xml:space="preserve">  Agradezco el conocerme</w:t>
      </w:r>
      <w:r w:rsidRPr="00935810">
        <w:tab/>
      </w:r>
      <w:r w:rsidRPr="00935810">
        <w:tab/>
      </w:r>
      <w:r w:rsidRPr="00935810">
        <w:tab/>
      </w:r>
      <w:r w:rsidRPr="00935810">
        <w:tab/>
      </w:r>
    </w:p>
    <w:p w14:paraId="7C0C09E2" w14:textId="77777777" w:rsidR="009221D6" w:rsidRPr="00935810" w:rsidRDefault="009221D6" w:rsidP="00DB7D78">
      <w:pPr>
        <w:pStyle w:val="Verso"/>
      </w:pPr>
      <w:r w:rsidRPr="00935810">
        <w:tab/>
      </w:r>
      <w:r w:rsidRPr="00935810">
        <w:tab/>
      </w:r>
      <w:r w:rsidRPr="00935810">
        <w:tab/>
        <w:t>con la humildad que solías,</w:t>
      </w:r>
      <w:r w:rsidRPr="00935810">
        <w:tab/>
      </w:r>
      <w:r w:rsidRPr="00935810">
        <w:tab/>
      </w:r>
      <w:r w:rsidRPr="00935810">
        <w:tab/>
      </w:r>
      <w:r w:rsidRPr="00935810">
        <w:tab/>
      </w:r>
    </w:p>
    <w:p w14:paraId="74E40B06" w14:textId="77777777" w:rsidR="009221D6" w:rsidRPr="00935810" w:rsidRDefault="009221D6" w:rsidP="00DB7D78">
      <w:pPr>
        <w:pStyle w:val="Verso"/>
      </w:pPr>
      <w:r w:rsidRPr="00935810">
        <w:tab/>
      </w:r>
      <w:r w:rsidRPr="00935810">
        <w:tab/>
      </w:r>
      <w:r w:rsidRPr="00935810">
        <w:tab/>
        <w:t xml:space="preserve">que </w:t>
      </w:r>
      <w:proofErr w:type="spellStart"/>
      <w:r w:rsidRPr="00935810">
        <w:t>aun</w:t>
      </w:r>
      <w:proofErr w:type="spellEnd"/>
      <w:r w:rsidRPr="00935810">
        <w:t xml:space="preserve"> no pensé que tendrías</w:t>
      </w:r>
    </w:p>
    <w:p w14:paraId="6B87E2FB" w14:textId="77777777" w:rsidR="009221D6" w:rsidRPr="00935810" w:rsidRDefault="009221D6" w:rsidP="00DB7D78">
      <w:pPr>
        <w:pStyle w:val="Verso"/>
      </w:pPr>
      <w:r w:rsidRPr="00935810">
        <w:tab/>
      </w:r>
      <w:r w:rsidRPr="00935810">
        <w:tab/>
      </w:r>
      <w:r w:rsidRPr="00935810">
        <w:tab/>
        <w:t>ojos que pudiesen verme,</w:t>
      </w:r>
    </w:p>
    <w:p w14:paraId="571BB67C" w14:textId="77777777" w:rsidR="009221D6" w:rsidRPr="00935810" w:rsidRDefault="009221D6" w:rsidP="00DB7D78">
      <w:pPr>
        <w:pStyle w:val="Verso"/>
      </w:pPr>
      <w:r w:rsidRPr="00935810">
        <w:tab/>
      </w:r>
      <w:r w:rsidRPr="00935810">
        <w:tab/>
      </w:r>
      <w:r w:rsidRPr="00935810">
        <w:tab/>
        <w:t xml:space="preserve">  que todos los que han subido</w:t>
      </w:r>
    </w:p>
    <w:p w14:paraId="5D34A443" w14:textId="301EBB4E" w:rsidR="009221D6" w:rsidRPr="00935810" w:rsidRDefault="009221D6" w:rsidP="00DB7D78">
      <w:pPr>
        <w:pStyle w:val="Verso"/>
      </w:pPr>
      <w:r w:rsidRPr="00935810">
        <w:tab/>
      </w:r>
      <w:r w:rsidRPr="00935810">
        <w:tab/>
      </w:r>
      <w:r w:rsidRPr="00935810">
        <w:tab/>
        <w:t>de un humilde a un alto estado</w:t>
      </w:r>
      <w:r w:rsidRPr="00935810">
        <w:tab/>
      </w:r>
      <w:r w:rsidRPr="00935810">
        <w:tab/>
      </w:r>
      <w:r w:rsidRPr="00935810">
        <w:tab/>
      </w:r>
    </w:p>
    <w:p w14:paraId="478E89C9" w14:textId="77777777" w:rsidR="009221D6" w:rsidRPr="00935810" w:rsidRDefault="009221D6" w:rsidP="00DB7D78">
      <w:pPr>
        <w:pStyle w:val="Verso"/>
      </w:pPr>
      <w:r w:rsidRPr="00935810">
        <w:tab/>
      </w:r>
      <w:r w:rsidRPr="00935810">
        <w:tab/>
      </w:r>
      <w:r w:rsidRPr="00935810">
        <w:tab/>
        <w:t>pasan por lo que ha pasado</w:t>
      </w:r>
      <w:r w:rsidRPr="00935810">
        <w:tab/>
      </w:r>
      <w:r w:rsidRPr="00935810">
        <w:tab/>
      </w:r>
      <w:r w:rsidRPr="00935810">
        <w:tab/>
      </w:r>
      <w:r w:rsidRPr="00935810">
        <w:tab/>
      </w:r>
    </w:p>
    <w:p w14:paraId="4248CFFE" w14:textId="77777777" w:rsidR="009221D6" w:rsidRPr="00935810" w:rsidRDefault="009221D6" w:rsidP="00DB7D78">
      <w:pPr>
        <w:pStyle w:val="Verso"/>
      </w:pPr>
      <w:r w:rsidRPr="00935810">
        <w:tab/>
      </w:r>
      <w:r w:rsidRPr="00935810">
        <w:tab/>
      </w:r>
      <w:r w:rsidRPr="00935810">
        <w:tab/>
        <w:t>como si no hubiera sido.</w:t>
      </w:r>
    </w:p>
    <w:p w14:paraId="7E60134B" w14:textId="77777777" w:rsidR="009221D6" w:rsidRPr="00935810" w:rsidRDefault="009221D6" w:rsidP="00DB7D78">
      <w:pPr>
        <w:pStyle w:val="Verso"/>
      </w:pPr>
      <w:r w:rsidRPr="00935810">
        <w:tab/>
      </w:r>
      <w:r w:rsidRPr="00935810">
        <w:tab/>
      </w:r>
      <w:r w:rsidRPr="00935810">
        <w:tab/>
        <w:t xml:space="preserve">  Pues tente bien, que Fortuna</w:t>
      </w:r>
    </w:p>
    <w:p w14:paraId="46D12426" w14:textId="77777777" w:rsidR="009221D6" w:rsidRPr="00935810" w:rsidRDefault="009221D6" w:rsidP="00DB7D78">
      <w:pPr>
        <w:pStyle w:val="Verso"/>
      </w:pPr>
      <w:r w:rsidRPr="00935810">
        <w:tab/>
      </w:r>
      <w:r w:rsidRPr="00935810">
        <w:tab/>
      </w:r>
      <w:r w:rsidRPr="00935810">
        <w:tab/>
        <w:t>trueca en pesar los placeres,</w:t>
      </w:r>
    </w:p>
    <w:p w14:paraId="6064A20A" w14:textId="26047EDF" w:rsidR="009221D6" w:rsidRPr="00935810" w:rsidRDefault="009221D6" w:rsidP="00DB7D78">
      <w:pPr>
        <w:pStyle w:val="Verso"/>
      </w:pPr>
      <w:r w:rsidRPr="00935810">
        <w:tab/>
      </w:r>
      <w:r w:rsidRPr="00935810">
        <w:tab/>
      </w:r>
      <w:r w:rsidRPr="00935810">
        <w:tab/>
        <w:t>que en fortunas y mujeres</w:t>
      </w:r>
      <w:r w:rsidRPr="00935810">
        <w:tab/>
      </w:r>
      <w:r w:rsidRPr="00935810">
        <w:tab/>
      </w:r>
      <w:r w:rsidRPr="00935810">
        <w:tab/>
      </w:r>
      <w:r w:rsidRPr="00935810">
        <w:tab/>
      </w:r>
    </w:p>
    <w:p w14:paraId="0FA94A7A" w14:textId="77777777" w:rsidR="009221D6" w:rsidRPr="00935810" w:rsidRDefault="009221D6" w:rsidP="00DB7D78">
      <w:pPr>
        <w:pStyle w:val="Verso"/>
      </w:pPr>
      <w:r w:rsidRPr="00935810">
        <w:tab/>
      </w:r>
      <w:r w:rsidRPr="00935810">
        <w:tab/>
      </w:r>
      <w:r w:rsidRPr="00935810">
        <w:tab/>
        <w:t>no cabe firmeza alguna.</w:t>
      </w:r>
      <w:r w:rsidRPr="00935810">
        <w:tab/>
      </w:r>
      <w:r w:rsidRPr="00935810">
        <w:tab/>
      </w:r>
      <w:r w:rsidRPr="00935810">
        <w:tab/>
      </w:r>
      <w:r w:rsidRPr="00935810">
        <w:tab/>
      </w:r>
    </w:p>
    <w:p w14:paraId="1BBD43DD" w14:textId="46E13161" w:rsidR="00DB7D78" w:rsidRDefault="00DB7D78" w:rsidP="00DB7D78">
      <w:pPr>
        <w:pStyle w:val="Personaje"/>
      </w:pPr>
      <w:r w:rsidRPr="00935810">
        <w:t>Nuño</w:t>
      </w:r>
    </w:p>
    <w:p w14:paraId="6C9AF2EC" w14:textId="067398E5" w:rsidR="009221D6" w:rsidRPr="00935810" w:rsidRDefault="009221D6" w:rsidP="00DB7D78">
      <w:pPr>
        <w:pStyle w:val="Verso"/>
      </w:pPr>
      <w:r w:rsidRPr="00935810">
        <w:tab/>
      </w:r>
      <w:r w:rsidRPr="00935810">
        <w:tab/>
      </w:r>
      <w:r w:rsidRPr="00935810">
        <w:tab/>
        <w:t xml:space="preserve">  Ojalá que me volviese</w:t>
      </w:r>
    </w:p>
    <w:p w14:paraId="0F664851" w14:textId="77777777" w:rsidR="009221D6" w:rsidRPr="00935810" w:rsidRDefault="009221D6" w:rsidP="00DB7D78">
      <w:pPr>
        <w:pStyle w:val="Verso"/>
      </w:pPr>
      <w:r w:rsidRPr="00935810">
        <w:tab/>
      </w:r>
      <w:r w:rsidRPr="00935810">
        <w:tab/>
      </w:r>
      <w:r w:rsidRPr="00935810">
        <w:tab/>
        <w:t>a la humildad que solía,</w:t>
      </w:r>
    </w:p>
    <w:p w14:paraId="61F0F336" w14:textId="77777777" w:rsidR="009221D6" w:rsidRPr="00935810" w:rsidRDefault="009221D6" w:rsidP="00DB7D78">
      <w:pPr>
        <w:pStyle w:val="Verso"/>
      </w:pPr>
      <w:r w:rsidRPr="00935810">
        <w:tab/>
      </w:r>
      <w:r w:rsidRPr="00935810">
        <w:tab/>
      </w:r>
      <w:r w:rsidRPr="00935810">
        <w:tab/>
      </w:r>
      <w:proofErr w:type="spellStart"/>
      <w:r w:rsidRPr="00935810">
        <w:t>mas</w:t>
      </w:r>
      <w:proofErr w:type="spellEnd"/>
      <w:r w:rsidRPr="00935810">
        <w:t xml:space="preserve"> de la grandeza mía,</w:t>
      </w:r>
    </w:p>
    <w:p w14:paraId="73AF49C3" w14:textId="1583FB32" w:rsidR="009221D6" w:rsidRPr="00935810" w:rsidRDefault="009221D6" w:rsidP="00DB7D78">
      <w:pPr>
        <w:pStyle w:val="Verso"/>
      </w:pPr>
      <w:r w:rsidRPr="00935810">
        <w:tab/>
      </w:r>
      <w:r w:rsidRPr="00935810">
        <w:tab/>
      </w:r>
      <w:r w:rsidRPr="00935810">
        <w:tab/>
        <w:t>mientras dura, no te pese,</w:t>
      </w:r>
      <w:r w:rsidRPr="00935810">
        <w:tab/>
      </w:r>
      <w:r w:rsidRPr="00935810">
        <w:tab/>
      </w:r>
      <w:r w:rsidRPr="00935810">
        <w:tab/>
      </w:r>
      <w:r w:rsidRPr="00935810">
        <w:tab/>
      </w:r>
    </w:p>
    <w:p w14:paraId="26ADB44E" w14:textId="77777777" w:rsidR="009221D6" w:rsidRPr="00935810" w:rsidRDefault="009221D6" w:rsidP="00DB7D78">
      <w:pPr>
        <w:pStyle w:val="Verso"/>
      </w:pPr>
      <w:r w:rsidRPr="00935810">
        <w:tab/>
      </w:r>
      <w:r w:rsidRPr="00935810">
        <w:tab/>
      </w:r>
      <w:r w:rsidRPr="00935810">
        <w:tab/>
        <w:t xml:space="preserve">  porque, si tuyo he de ser, </w:t>
      </w:r>
      <w:r w:rsidRPr="00935810">
        <w:tab/>
      </w:r>
      <w:r w:rsidRPr="00935810">
        <w:tab/>
      </w:r>
      <w:r w:rsidRPr="00935810">
        <w:tab/>
      </w:r>
      <w:r w:rsidRPr="00935810">
        <w:tab/>
      </w:r>
    </w:p>
    <w:p w14:paraId="70EACE8D" w14:textId="77777777" w:rsidR="009221D6" w:rsidRPr="00935810" w:rsidRDefault="009221D6" w:rsidP="00DB7D78">
      <w:pPr>
        <w:pStyle w:val="Verso"/>
      </w:pPr>
      <w:r w:rsidRPr="00935810">
        <w:tab/>
      </w:r>
      <w:r w:rsidRPr="00935810">
        <w:tab/>
      </w:r>
      <w:r w:rsidRPr="00935810">
        <w:tab/>
        <w:t xml:space="preserve">¿qué sirve </w:t>
      </w:r>
      <w:proofErr w:type="spellStart"/>
      <w:r w:rsidRPr="00935810">
        <w:t>desminuirme</w:t>
      </w:r>
      <w:proofErr w:type="spellEnd"/>
      <w:r w:rsidRPr="00935810">
        <w:t>?</w:t>
      </w:r>
    </w:p>
    <w:p w14:paraId="51ADCA68" w14:textId="133AD3A5" w:rsidR="00DB7D78" w:rsidRDefault="00DB7D78" w:rsidP="00DB7D78">
      <w:pPr>
        <w:pStyle w:val="Personaje"/>
      </w:pPr>
      <w:proofErr w:type="spellStart"/>
      <w:r w:rsidRPr="00935810">
        <w:t>Nise</w:t>
      </w:r>
      <w:proofErr w:type="spellEnd"/>
    </w:p>
    <w:p w14:paraId="7B02FC97" w14:textId="586C66BA" w:rsidR="009221D6" w:rsidRPr="00935810" w:rsidRDefault="009221D6" w:rsidP="00DB7D78">
      <w:pPr>
        <w:pStyle w:val="Verso"/>
      </w:pPr>
      <w:r w:rsidRPr="00935810">
        <w:tab/>
      </w:r>
      <w:r w:rsidRPr="00935810">
        <w:tab/>
      </w:r>
      <w:r w:rsidRPr="00935810">
        <w:tab/>
        <w:t>Luego, ¿piensas estar firme?</w:t>
      </w:r>
    </w:p>
    <w:p w14:paraId="1C07218C" w14:textId="589EB78C" w:rsidR="00DB7D78" w:rsidRDefault="00DB7D78" w:rsidP="00DB7D78">
      <w:pPr>
        <w:pStyle w:val="Personaje"/>
      </w:pPr>
      <w:r w:rsidRPr="00935810">
        <w:t>Nuño</w:t>
      </w:r>
    </w:p>
    <w:p w14:paraId="3CA13959" w14:textId="3D31012E" w:rsidR="009221D6" w:rsidRPr="00935810" w:rsidRDefault="009221D6" w:rsidP="00DB7D78">
      <w:pPr>
        <w:pStyle w:val="Verso"/>
      </w:pPr>
      <w:r w:rsidRPr="00935810">
        <w:tab/>
      </w:r>
      <w:r w:rsidRPr="00935810">
        <w:tab/>
      </w:r>
      <w:r w:rsidRPr="00935810">
        <w:tab/>
        <w:t>Hasta morir o vencer.</w:t>
      </w:r>
    </w:p>
    <w:p w14:paraId="2EF6EB0E" w14:textId="51A4555F" w:rsidR="00DB7D78" w:rsidRDefault="00DB7D78" w:rsidP="00DB7D78">
      <w:pPr>
        <w:pStyle w:val="Personaje"/>
      </w:pPr>
      <w:proofErr w:type="spellStart"/>
      <w:r w:rsidRPr="00935810">
        <w:t>Nise</w:t>
      </w:r>
      <w:proofErr w:type="spellEnd"/>
    </w:p>
    <w:p w14:paraId="7CF4B696" w14:textId="13C3CF0F" w:rsidR="009221D6" w:rsidRPr="008445D2" w:rsidRDefault="009221D6" w:rsidP="008445D2">
      <w:pPr>
        <w:pStyle w:val="Verso"/>
      </w:pPr>
      <w:r w:rsidRPr="00935810">
        <w:tab/>
      </w:r>
      <w:r w:rsidRPr="00935810">
        <w:tab/>
      </w:r>
      <w:r w:rsidRPr="00935810">
        <w:tab/>
        <w:t xml:space="preserve">  </w:t>
      </w:r>
      <w:proofErr w:type="spellStart"/>
      <w:r w:rsidRPr="00935810">
        <w:t>Agora</w:t>
      </w:r>
      <w:proofErr w:type="spellEnd"/>
      <w:r w:rsidRPr="00935810">
        <w:t xml:space="preserve"> te doy mis brazos.</w:t>
      </w:r>
      <w:r w:rsidRPr="00935810">
        <w:tab/>
      </w:r>
      <w:r w:rsidRPr="00935810">
        <w:tab/>
      </w:r>
      <w:r w:rsidRPr="00935810">
        <w:tab/>
      </w:r>
      <w:r w:rsidRPr="00935810">
        <w:tab/>
      </w:r>
    </w:p>
    <w:p w14:paraId="4CC169BD" w14:textId="5B598157" w:rsidR="009221D6" w:rsidRPr="008445D2" w:rsidRDefault="009221D6" w:rsidP="008445D2">
      <w:pPr>
        <w:pStyle w:val="Acot"/>
      </w:pPr>
      <w:r w:rsidRPr="00935810">
        <w:lastRenderedPageBreak/>
        <w:t xml:space="preserve">Abrácense </w:t>
      </w:r>
    </w:p>
    <w:p w14:paraId="44C933EB" w14:textId="75D986E6" w:rsidR="00281DC5" w:rsidRDefault="00281DC5" w:rsidP="00281DC5">
      <w:pPr>
        <w:pStyle w:val="Personaje"/>
      </w:pPr>
      <w:r w:rsidRPr="00935810">
        <w:t>Nuño</w:t>
      </w:r>
    </w:p>
    <w:p w14:paraId="78EF64D6" w14:textId="2F43E94A" w:rsidR="009221D6" w:rsidRPr="00935810" w:rsidRDefault="009221D6" w:rsidP="008445D2">
      <w:pPr>
        <w:pStyle w:val="Verso"/>
      </w:pPr>
      <w:r w:rsidRPr="00935810">
        <w:tab/>
      </w:r>
      <w:r w:rsidRPr="00935810">
        <w:tab/>
      </w:r>
      <w:r w:rsidRPr="00935810">
        <w:tab/>
        <w:t>Y yo mi alma te doy.</w:t>
      </w:r>
      <w:r w:rsidRPr="00935810">
        <w:tab/>
      </w:r>
      <w:r w:rsidRPr="00935810">
        <w:tab/>
      </w:r>
      <w:r w:rsidRPr="00935810">
        <w:tab/>
      </w:r>
      <w:r w:rsidRPr="00935810">
        <w:tab/>
      </w:r>
      <w:r w:rsidRPr="00935810">
        <w:tab/>
      </w:r>
    </w:p>
    <w:p w14:paraId="75D77E24" w14:textId="5A66A7E5" w:rsidR="009221D6" w:rsidRPr="00935810" w:rsidRDefault="009221D6" w:rsidP="008445D2">
      <w:pPr>
        <w:pStyle w:val="Acot"/>
      </w:pPr>
      <w:r w:rsidRPr="00935810">
        <w:t>Salga doña Blanca</w:t>
      </w:r>
    </w:p>
    <w:p w14:paraId="081B6071" w14:textId="1D4F77D0" w:rsidR="00281DC5" w:rsidRDefault="00281DC5" w:rsidP="00281DC5">
      <w:pPr>
        <w:pStyle w:val="Personaje"/>
      </w:pPr>
      <w:r w:rsidRPr="00935810">
        <w:t>Blanca</w:t>
      </w:r>
    </w:p>
    <w:p w14:paraId="670F2369" w14:textId="5F0808A9" w:rsidR="009221D6" w:rsidRPr="00935810" w:rsidRDefault="009221D6" w:rsidP="00281DC5">
      <w:pPr>
        <w:pStyle w:val="Verso"/>
      </w:pPr>
      <w:r w:rsidRPr="00935810">
        <w:tab/>
      </w:r>
      <w:r w:rsidRPr="00935810">
        <w:tab/>
      </w:r>
      <w:r w:rsidR="005A1A87">
        <w:t xml:space="preserve">            </w:t>
      </w:r>
      <w:r w:rsidRPr="00935810">
        <w:t>(¿Qué es lo que mirando estoy?</w:t>
      </w:r>
    </w:p>
    <w:p w14:paraId="4ACE688F" w14:textId="77777777" w:rsidR="009221D6" w:rsidRPr="00935810" w:rsidRDefault="009221D6" w:rsidP="00281DC5">
      <w:pPr>
        <w:pStyle w:val="Verso"/>
      </w:pPr>
      <w:r w:rsidRPr="00935810">
        <w:tab/>
      </w:r>
      <w:r w:rsidRPr="00935810">
        <w:tab/>
      </w:r>
      <w:r w:rsidRPr="00935810">
        <w:tab/>
        <w:t>¡Nuño a una mujer abrazos!)</w:t>
      </w:r>
    </w:p>
    <w:p w14:paraId="6B8E01A0" w14:textId="77777777" w:rsidR="009221D6" w:rsidRPr="00935810" w:rsidRDefault="009221D6" w:rsidP="001D3E69">
      <w:pPr>
        <w:pStyle w:val="Partidoincial"/>
      </w:pPr>
      <w:r w:rsidRPr="00935810">
        <w:tab/>
      </w:r>
      <w:r w:rsidRPr="00935810">
        <w:tab/>
      </w:r>
      <w:r w:rsidRPr="00935810">
        <w:tab/>
        <w:t xml:space="preserve">  ¿Qué es esto, Nuño?</w:t>
      </w:r>
    </w:p>
    <w:p w14:paraId="1449E239" w14:textId="7178703B" w:rsidR="00281DC5" w:rsidRDefault="00281DC5" w:rsidP="00281DC5">
      <w:pPr>
        <w:pStyle w:val="Personaje"/>
      </w:pPr>
      <w:r w:rsidRPr="00935810">
        <w:t>Nuño</w:t>
      </w:r>
    </w:p>
    <w:p w14:paraId="41E1427F" w14:textId="1858733E" w:rsidR="009221D6" w:rsidRPr="00ED7744" w:rsidRDefault="009221D6" w:rsidP="00ED7744">
      <w:pPr>
        <w:pStyle w:val="Partidofinal"/>
      </w:pPr>
      <w:r w:rsidRPr="00935810">
        <w:tab/>
      </w:r>
      <w:r w:rsidRPr="00935810">
        <w:tab/>
      </w:r>
      <w:r w:rsidRPr="00935810">
        <w:tab/>
      </w:r>
      <w:r w:rsidRPr="00935810">
        <w:tab/>
      </w:r>
      <w:r w:rsidRPr="00935810">
        <w:tab/>
      </w:r>
      <w:r w:rsidRPr="00935810">
        <w:tab/>
      </w:r>
      <w:r w:rsidRPr="00ED7744">
        <w:t xml:space="preserve"> Señora,</w:t>
      </w:r>
      <w:r w:rsidRPr="00ED7744">
        <w:tab/>
      </w:r>
      <w:r w:rsidRPr="00ED7744">
        <w:tab/>
      </w:r>
      <w:r w:rsidRPr="00ED7744">
        <w:tab/>
      </w:r>
    </w:p>
    <w:p w14:paraId="79C0E736" w14:textId="09AD90E5" w:rsidR="009221D6" w:rsidRPr="00935810" w:rsidRDefault="009221D6" w:rsidP="00281DC5">
      <w:pPr>
        <w:pStyle w:val="Verso"/>
      </w:pPr>
      <w:r w:rsidRPr="00935810">
        <w:tab/>
      </w:r>
      <w:r w:rsidRPr="00935810">
        <w:tab/>
      </w:r>
      <w:r w:rsidRPr="00935810">
        <w:tab/>
        <w:t>gente de allá de la tierra…</w:t>
      </w:r>
      <w:r w:rsidRPr="00935810">
        <w:tab/>
      </w:r>
      <w:r w:rsidRPr="00935810">
        <w:tab/>
      </w:r>
      <w:r w:rsidRPr="00935810">
        <w:tab/>
      </w:r>
      <w:r w:rsidRPr="00935810">
        <w:tab/>
      </w:r>
    </w:p>
    <w:p w14:paraId="78730417" w14:textId="629C477B" w:rsidR="009221D6" w:rsidRPr="00935810" w:rsidRDefault="009221D6" w:rsidP="00281DC5">
      <w:pPr>
        <w:pStyle w:val="Verso"/>
      </w:pPr>
      <w:r w:rsidRPr="00935810">
        <w:tab/>
      </w:r>
      <w:r w:rsidRPr="00935810">
        <w:tab/>
      </w:r>
      <w:r w:rsidRPr="00935810">
        <w:tab/>
        <w:t>(¡Oh, cuánto mi lengua yerra,</w:t>
      </w:r>
      <w:r w:rsidRPr="00935810">
        <w:tab/>
      </w:r>
      <w:r w:rsidRPr="00935810">
        <w:tab/>
      </w:r>
      <w:r w:rsidRPr="00935810">
        <w:tab/>
      </w:r>
    </w:p>
    <w:p w14:paraId="6F70E1C3" w14:textId="77777777" w:rsidR="009221D6" w:rsidRPr="00935810" w:rsidRDefault="009221D6" w:rsidP="00281DC5">
      <w:pPr>
        <w:pStyle w:val="Verso"/>
      </w:pPr>
      <w:r w:rsidRPr="00935810">
        <w:tab/>
      </w:r>
      <w:r w:rsidRPr="00935810">
        <w:tab/>
      </w:r>
      <w:r w:rsidRPr="00935810">
        <w:tab/>
        <w:t xml:space="preserve">que es gente del cielo </w:t>
      </w:r>
      <w:proofErr w:type="spellStart"/>
      <w:r w:rsidRPr="00935810">
        <w:t>agora</w:t>
      </w:r>
      <w:proofErr w:type="spellEnd"/>
      <w:r w:rsidRPr="00935810">
        <w:t>!)</w:t>
      </w:r>
    </w:p>
    <w:p w14:paraId="7263AD68" w14:textId="750051AF" w:rsidR="00281DC5" w:rsidRDefault="00281DC5" w:rsidP="00281DC5">
      <w:pPr>
        <w:pStyle w:val="Personaje"/>
      </w:pPr>
      <w:r w:rsidRPr="00935810">
        <w:t>Blanca</w:t>
      </w:r>
    </w:p>
    <w:p w14:paraId="5891D5F9" w14:textId="3DCEFBDA" w:rsidR="009221D6" w:rsidRPr="00935810" w:rsidRDefault="009221D6" w:rsidP="00281DC5">
      <w:pPr>
        <w:pStyle w:val="Verso"/>
      </w:pPr>
      <w:r w:rsidRPr="00935810">
        <w:tab/>
      </w:r>
      <w:r w:rsidRPr="00935810">
        <w:tab/>
        <w:t xml:space="preserve">  </w:t>
      </w:r>
      <w:r w:rsidR="008F152B">
        <w:t xml:space="preserve">            </w:t>
      </w:r>
      <w:r w:rsidRPr="00935810">
        <w:t xml:space="preserve">¿Ha mucho que no </w:t>
      </w:r>
      <w:proofErr w:type="gramStart"/>
      <w:r w:rsidRPr="00935810">
        <w:t>la vías</w:t>
      </w:r>
      <w:proofErr w:type="gramEnd"/>
      <w:r w:rsidRPr="00935810">
        <w:t>?</w:t>
      </w:r>
    </w:p>
    <w:p w14:paraId="1E73C70C" w14:textId="5AA7E416" w:rsidR="00281DC5" w:rsidRDefault="00281DC5" w:rsidP="00281DC5">
      <w:pPr>
        <w:pStyle w:val="Personaje"/>
      </w:pPr>
      <w:r w:rsidRPr="00935810">
        <w:t>Nuño</w:t>
      </w:r>
    </w:p>
    <w:p w14:paraId="6DCA8D18" w14:textId="360CA71D" w:rsidR="009221D6" w:rsidRPr="00935810" w:rsidRDefault="009221D6" w:rsidP="00281DC5">
      <w:pPr>
        <w:pStyle w:val="Verso"/>
      </w:pPr>
      <w:r w:rsidRPr="00935810">
        <w:tab/>
      </w:r>
      <w:r w:rsidRPr="00935810">
        <w:tab/>
      </w:r>
      <w:r w:rsidRPr="00935810">
        <w:tab/>
        <w:t>Desde que dejé de ser</w:t>
      </w:r>
    </w:p>
    <w:p w14:paraId="0E93B12E" w14:textId="206F238D" w:rsidR="009221D6" w:rsidRPr="00935810" w:rsidRDefault="009221D6" w:rsidP="00281DC5">
      <w:pPr>
        <w:pStyle w:val="Verso"/>
      </w:pPr>
      <w:r w:rsidRPr="00935810">
        <w:tab/>
      </w:r>
      <w:r w:rsidRPr="00935810">
        <w:tab/>
      </w:r>
      <w:r w:rsidRPr="00935810">
        <w:tab/>
        <w:t>el ser con que pude ver</w:t>
      </w:r>
      <w:r w:rsidRPr="00935810">
        <w:tab/>
      </w:r>
      <w:r w:rsidRPr="00935810">
        <w:tab/>
      </w:r>
      <w:r w:rsidRPr="00935810">
        <w:tab/>
      </w:r>
      <w:r w:rsidRPr="00935810">
        <w:tab/>
      </w:r>
    </w:p>
    <w:p w14:paraId="5300F512" w14:textId="77777777" w:rsidR="009221D6" w:rsidRPr="00935810" w:rsidRDefault="009221D6" w:rsidP="00281DC5">
      <w:pPr>
        <w:pStyle w:val="Verso"/>
      </w:pPr>
      <w:r w:rsidRPr="00935810">
        <w:tab/>
      </w:r>
      <w:r w:rsidRPr="00935810">
        <w:tab/>
      </w:r>
      <w:r w:rsidRPr="00935810">
        <w:tab/>
        <w:t>su hermosura muchos días.</w:t>
      </w:r>
      <w:r w:rsidRPr="00935810">
        <w:tab/>
      </w:r>
      <w:r w:rsidRPr="00935810">
        <w:tab/>
      </w:r>
      <w:r w:rsidRPr="00935810">
        <w:tab/>
      </w:r>
      <w:r w:rsidRPr="00935810">
        <w:tab/>
      </w:r>
    </w:p>
    <w:p w14:paraId="356E4481" w14:textId="6246CC5F" w:rsidR="00281DC5" w:rsidRDefault="00281DC5" w:rsidP="00281DC5">
      <w:pPr>
        <w:pStyle w:val="Personaje"/>
      </w:pPr>
      <w:r w:rsidRPr="00935810">
        <w:t>Blanca</w:t>
      </w:r>
    </w:p>
    <w:p w14:paraId="66C698B1" w14:textId="548FEDD6" w:rsidR="009221D6" w:rsidRPr="00935810" w:rsidRDefault="009221D6" w:rsidP="00281DC5">
      <w:pPr>
        <w:pStyle w:val="Verso"/>
      </w:pPr>
      <w:r w:rsidRPr="00935810">
        <w:tab/>
      </w:r>
      <w:r w:rsidRPr="00935810">
        <w:tab/>
        <w:t xml:space="preserve">  </w:t>
      </w:r>
      <w:r w:rsidR="008F152B">
        <w:t xml:space="preserve">            </w:t>
      </w:r>
      <w:r w:rsidRPr="00935810">
        <w:t>Allá sería tu amor.</w:t>
      </w:r>
    </w:p>
    <w:p w14:paraId="3AAF1BB1" w14:textId="6AC62386" w:rsidR="00281DC5" w:rsidRDefault="00281DC5" w:rsidP="00281DC5">
      <w:pPr>
        <w:pStyle w:val="Personaje"/>
      </w:pPr>
      <w:r w:rsidRPr="00935810">
        <w:t>Nuño</w:t>
      </w:r>
    </w:p>
    <w:p w14:paraId="6BDCA061" w14:textId="1632ECB2" w:rsidR="009221D6" w:rsidRPr="00935810" w:rsidRDefault="009221D6" w:rsidP="00281DC5">
      <w:pPr>
        <w:pStyle w:val="Verso"/>
      </w:pPr>
      <w:r w:rsidRPr="00935810">
        <w:tab/>
      </w:r>
      <w:r w:rsidRPr="00935810">
        <w:tab/>
      </w:r>
      <w:r w:rsidRPr="00935810">
        <w:tab/>
        <w:t>Y acá también, por Dios vivo,</w:t>
      </w:r>
    </w:p>
    <w:p w14:paraId="0A01A087" w14:textId="77777777" w:rsidR="009221D6" w:rsidRPr="00935810" w:rsidRDefault="009221D6" w:rsidP="00281DC5">
      <w:pPr>
        <w:pStyle w:val="Verso"/>
      </w:pPr>
      <w:r w:rsidRPr="00935810">
        <w:tab/>
      </w:r>
      <w:r w:rsidRPr="00935810">
        <w:tab/>
      </w:r>
      <w:r w:rsidRPr="00935810">
        <w:tab/>
        <w:t>porque este bien que recibo</w:t>
      </w:r>
      <w:r w:rsidRPr="00935810">
        <w:tab/>
      </w:r>
      <w:r w:rsidRPr="00935810">
        <w:tab/>
      </w:r>
      <w:r w:rsidRPr="00935810">
        <w:tab/>
      </w:r>
      <w:r w:rsidRPr="00935810">
        <w:tab/>
      </w:r>
    </w:p>
    <w:p w14:paraId="7B78151C" w14:textId="62B395A9" w:rsidR="009221D6" w:rsidRPr="00935810" w:rsidRDefault="009221D6" w:rsidP="00281DC5">
      <w:pPr>
        <w:pStyle w:val="Verso"/>
      </w:pPr>
      <w:r w:rsidRPr="00935810">
        <w:tab/>
      </w:r>
      <w:r w:rsidRPr="00935810">
        <w:tab/>
      </w:r>
      <w:r w:rsidRPr="00935810">
        <w:tab/>
        <w:t>causa al cuerpo un noble honor,</w:t>
      </w:r>
      <w:r w:rsidRPr="00935810">
        <w:tab/>
      </w:r>
      <w:r w:rsidRPr="00935810">
        <w:tab/>
      </w:r>
      <w:r w:rsidRPr="00935810">
        <w:tab/>
      </w:r>
    </w:p>
    <w:p w14:paraId="48CECA9B" w14:textId="77777777" w:rsidR="009221D6" w:rsidRPr="00935810" w:rsidRDefault="009221D6" w:rsidP="00281DC5">
      <w:pPr>
        <w:pStyle w:val="Verso"/>
      </w:pPr>
      <w:r w:rsidRPr="00935810">
        <w:tab/>
      </w:r>
      <w:r w:rsidRPr="00935810">
        <w:tab/>
      </w:r>
      <w:r w:rsidRPr="00935810">
        <w:tab/>
        <w:t xml:space="preserve">  pero al alma no la muda,</w:t>
      </w:r>
      <w:r w:rsidRPr="00935810">
        <w:tab/>
      </w:r>
      <w:r w:rsidRPr="00935810">
        <w:tab/>
      </w:r>
      <w:r w:rsidRPr="00935810">
        <w:tab/>
      </w:r>
      <w:r w:rsidRPr="00935810">
        <w:tab/>
      </w:r>
    </w:p>
    <w:p w14:paraId="403F8AD4" w14:textId="77777777" w:rsidR="009221D6" w:rsidRPr="00935810" w:rsidRDefault="009221D6" w:rsidP="00281DC5">
      <w:pPr>
        <w:pStyle w:val="Verso"/>
      </w:pPr>
      <w:r w:rsidRPr="00935810">
        <w:tab/>
      </w:r>
      <w:r w:rsidRPr="00935810">
        <w:tab/>
      </w:r>
      <w:r w:rsidRPr="00935810">
        <w:tab/>
        <w:t>y ansí, lo que allá tenía</w:t>
      </w:r>
    </w:p>
    <w:p w14:paraId="60BDBDC8" w14:textId="77777777" w:rsidR="009221D6" w:rsidRPr="00935810" w:rsidRDefault="009221D6" w:rsidP="00281DC5">
      <w:pPr>
        <w:pStyle w:val="Verso"/>
      </w:pPr>
      <w:r w:rsidRPr="00935810">
        <w:tab/>
      </w:r>
      <w:r w:rsidRPr="00935810">
        <w:tab/>
      </w:r>
      <w:r w:rsidRPr="00935810">
        <w:tab/>
        <w:t>en ella se ve, y hoy día</w:t>
      </w:r>
    </w:p>
    <w:p w14:paraId="6A268888" w14:textId="77777777" w:rsidR="009221D6" w:rsidRPr="00935810" w:rsidRDefault="009221D6" w:rsidP="00281DC5">
      <w:pPr>
        <w:pStyle w:val="Verso"/>
      </w:pPr>
      <w:r w:rsidRPr="00935810">
        <w:tab/>
      </w:r>
      <w:r w:rsidRPr="00935810">
        <w:tab/>
      </w:r>
      <w:r w:rsidRPr="00935810">
        <w:tab/>
        <w:t>con más firmeza, sin duda.</w:t>
      </w:r>
    </w:p>
    <w:p w14:paraId="4A7C4AC9" w14:textId="1D4DD70A" w:rsidR="00281DC5" w:rsidRDefault="00281DC5" w:rsidP="00281DC5">
      <w:pPr>
        <w:pStyle w:val="Personaje"/>
      </w:pPr>
      <w:r w:rsidRPr="00935810">
        <w:t>Blanca</w:t>
      </w:r>
    </w:p>
    <w:p w14:paraId="6350B24E" w14:textId="280F66CC" w:rsidR="009221D6" w:rsidRPr="00935810" w:rsidRDefault="009221D6" w:rsidP="00281DC5">
      <w:pPr>
        <w:pStyle w:val="Verso"/>
      </w:pPr>
      <w:r w:rsidRPr="00935810">
        <w:tab/>
      </w:r>
      <w:r w:rsidRPr="00935810">
        <w:tab/>
        <w:t xml:space="preserve">  </w:t>
      </w:r>
      <w:r w:rsidR="008F152B">
        <w:t xml:space="preserve">           </w:t>
      </w:r>
      <w:r w:rsidRPr="00935810">
        <w:t>De abrazar a esta villana</w:t>
      </w:r>
      <w:r w:rsidRPr="00935810">
        <w:tab/>
      </w:r>
      <w:r w:rsidRPr="00935810">
        <w:tab/>
      </w:r>
      <w:r w:rsidRPr="00935810">
        <w:tab/>
      </w:r>
      <w:r w:rsidRPr="00935810">
        <w:tab/>
      </w:r>
    </w:p>
    <w:p w14:paraId="29D53F91" w14:textId="77777777" w:rsidR="009221D6" w:rsidRPr="00935810" w:rsidRDefault="009221D6" w:rsidP="00281DC5">
      <w:pPr>
        <w:pStyle w:val="Verso"/>
      </w:pPr>
      <w:r w:rsidRPr="00935810">
        <w:tab/>
      </w:r>
      <w:r w:rsidRPr="00935810">
        <w:tab/>
      </w:r>
      <w:r w:rsidRPr="00935810">
        <w:tab/>
        <w:t>el lenguaje te pegó.</w:t>
      </w:r>
      <w:r w:rsidRPr="00935810">
        <w:tab/>
      </w:r>
      <w:r w:rsidRPr="00935810">
        <w:tab/>
      </w:r>
      <w:r w:rsidRPr="00935810">
        <w:tab/>
      </w:r>
      <w:r w:rsidRPr="00935810">
        <w:tab/>
      </w:r>
      <w:r w:rsidRPr="00935810">
        <w:tab/>
      </w:r>
    </w:p>
    <w:p w14:paraId="7767988F" w14:textId="5C54AE51" w:rsidR="00281DC5" w:rsidRDefault="00281DC5" w:rsidP="00281DC5">
      <w:pPr>
        <w:pStyle w:val="Personaje"/>
      </w:pPr>
      <w:r w:rsidRPr="00935810">
        <w:t>Nuño</w:t>
      </w:r>
    </w:p>
    <w:p w14:paraId="74F4605C" w14:textId="46CE678E" w:rsidR="009221D6" w:rsidRPr="00935810" w:rsidRDefault="009221D6" w:rsidP="00281DC5">
      <w:pPr>
        <w:pStyle w:val="Verso"/>
      </w:pPr>
      <w:r w:rsidRPr="00935810">
        <w:tab/>
      </w:r>
      <w:r w:rsidRPr="00935810">
        <w:tab/>
      </w:r>
      <w:r w:rsidRPr="00935810">
        <w:tab/>
        <w:t>Antes le sabía yo</w:t>
      </w:r>
    </w:p>
    <w:p w14:paraId="5E219C96" w14:textId="77777777" w:rsidR="009221D6" w:rsidRPr="00935810" w:rsidRDefault="009221D6" w:rsidP="00281DC5">
      <w:pPr>
        <w:pStyle w:val="Verso"/>
      </w:pPr>
      <w:r w:rsidRPr="00935810">
        <w:tab/>
      </w:r>
      <w:r w:rsidRPr="00935810">
        <w:tab/>
      </w:r>
      <w:r w:rsidRPr="00935810">
        <w:tab/>
        <w:t xml:space="preserve">que os viese a vos cortesana. </w:t>
      </w:r>
      <w:r w:rsidRPr="00935810">
        <w:tab/>
      </w:r>
      <w:r w:rsidRPr="00935810">
        <w:tab/>
      </w:r>
    </w:p>
    <w:p w14:paraId="632558C2" w14:textId="2ACAF374" w:rsidR="00281DC5" w:rsidRDefault="00281DC5" w:rsidP="00281DC5">
      <w:pPr>
        <w:pStyle w:val="Personaje"/>
      </w:pPr>
      <w:r w:rsidRPr="00935810">
        <w:lastRenderedPageBreak/>
        <w:t>Blanca</w:t>
      </w:r>
    </w:p>
    <w:p w14:paraId="4A810760" w14:textId="3F020ADB" w:rsidR="009221D6" w:rsidRPr="00935810" w:rsidRDefault="009221D6" w:rsidP="00281DC5">
      <w:pPr>
        <w:pStyle w:val="Verso"/>
      </w:pPr>
      <w:r w:rsidRPr="00935810">
        <w:tab/>
      </w:r>
      <w:r w:rsidRPr="00935810">
        <w:tab/>
        <w:t xml:space="preserve">  </w:t>
      </w:r>
      <w:r w:rsidR="008F152B">
        <w:t xml:space="preserve">            </w:t>
      </w:r>
      <w:proofErr w:type="spellStart"/>
      <w:r w:rsidRPr="00935810">
        <w:t>Quiérola</w:t>
      </w:r>
      <w:proofErr w:type="spellEnd"/>
      <w:r w:rsidRPr="00935810">
        <w:t xml:space="preserve"> despacio ver.</w:t>
      </w:r>
    </w:p>
    <w:p w14:paraId="5304C265" w14:textId="671266DF" w:rsidR="009221D6" w:rsidRPr="00935810" w:rsidRDefault="009221D6" w:rsidP="00281DC5">
      <w:pPr>
        <w:pStyle w:val="Verso"/>
      </w:pPr>
      <w:r w:rsidRPr="00935810">
        <w:tab/>
      </w:r>
      <w:r w:rsidRPr="00935810">
        <w:tab/>
      </w:r>
      <w:r w:rsidRPr="00935810">
        <w:tab/>
        <w:t>Alzaos, amiga, el rebozo.</w:t>
      </w:r>
      <w:r w:rsidRPr="00935810">
        <w:tab/>
      </w:r>
      <w:r w:rsidRPr="00935810">
        <w:tab/>
      </w:r>
      <w:r w:rsidRPr="00935810">
        <w:tab/>
      </w:r>
      <w:r w:rsidRPr="00935810">
        <w:tab/>
      </w:r>
    </w:p>
    <w:p w14:paraId="375F3C5D" w14:textId="5B9B9B18" w:rsidR="00281DC5" w:rsidRDefault="00281DC5" w:rsidP="00281DC5">
      <w:pPr>
        <w:pStyle w:val="Personaje"/>
      </w:pPr>
      <w:r w:rsidRPr="00935810">
        <w:t>Nuño</w:t>
      </w:r>
    </w:p>
    <w:p w14:paraId="78A27255" w14:textId="437D4224" w:rsidR="009221D6" w:rsidRPr="00935810" w:rsidRDefault="009221D6" w:rsidP="00281DC5">
      <w:pPr>
        <w:pStyle w:val="Verso"/>
      </w:pPr>
      <w:r w:rsidRPr="00935810">
        <w:tab/>
      </w:r>
      <w:r w:rsidRPr="00935810">
        <w:tab/>
      </w:r>
      <w:r w:rsidRPr="00935810">
        <w:tab/>
      </w:r>
      <w:proofErr w:type="spellStart"/>
      <w:r w:rsidRPr="00935810">
        <w:t>Miralda</w:t>
      </w:r>
      <w:proofErr w:type="spellEnd"/>
      <w:r w:rsidRPr="00935810">
        <w:t>, que os dará gozo</w:t>
      </w:r>
      <w:r w:rsidRPr="00935810">
        <w:tab/>
      </w:r>
      <w:r w:rsidRPr="00935810">
        <w:tab/>
      </w:r>
      <w:r w:rsidRPr="00935810">
        <w:tab/>
      </w:r>
      <w:r w:rsidRPr="00935810">
        <w:tab/>
      </w:r>
    </w:p>
    <w:p w14:paraId="0B091853" w14:textId="77777777" w:rsidR="009221D6" w:rsidRPr="00935810" w:rsidRDefault="009221D6" w:rsidP="00281DC5">
      <w:pPr>
        <w:pStyle w:val="Verso"/>
      </w:pPr>
      <w:r w:rsidRPr="00935810">
        <w:tab/>
      </w:r>
      <w:r w:rsidRPr="00935810">
        <w:tab/>
      </w:r>
      <w:r w:rsidRPr="00935810">
        <w:tab/>
        <w:t>ver el alba amanecer;</w:t>
      </w:r>
    </w:p>
    <w:p w14:paraId="76F6DBED" w14:textId="77777777" w:rsidR="009221D6" w:rsidRPr="00935810" w:rsidRDefault="009221D6" w:rsidP="00281DC5">
      <w:pPr>
        <w:pStyle w:val="Verso"/>
      </w:pPr>
      <w:r w:rsidRPr="00935810">
        <w:tab/>
      </w:r>
      <w:r w:rsidRPr="00935810">
        <w:tab/>
      </w:r>
      <w:r w:rsidRPr="00935810">
        <w:tab/>
        <w:t xml:space="preserve">  corred al sol esos velos,</w:t>
      </w:r>
    </w:p>
    <w:p w14:paraId="776000A4" w14:textId="77777777" w:rsidR="009221D6" w:rsidRPr="00935810" w:rsidRDefault="009221D6" w:rsidP="00281DC5">
      <w:pPr>
        <w:pStyle w:val="Verso"/>
      </w:pPr>
      <w:r w:rsidRPr="00935810">
        <w:tab/>
      </w:r>
      <w:r w:rsidRPr="00935810">
        <w:tab/>
      </w:r>
      <w:r w:rsidRPr="00935810">
        <w:tab/>
      </w:r>
      <w:proofErr w:type="spellStart"/>
      <w:r w:rsidRPr="00935810">
        <w:t>vereisle</w:t>
      </w:r>
      <w:proofErr w:type="spellEnd"/>
      <w:r w:rsidRPr="00935810">
        <w:t xml:space="preserve"> entre dos estrellas,</w:t>
      </w:r>
    </w:p>
    <w:p w14:paraId="390582FF" w14:textId="48017910" w:rsidR="009221D6" w:rsidRPr="00935810" w:rsidRDefault="009221D6" w:rsidP="00281DC5">
      <w:pPr>
        <w:pStyle w:val="Verso"/>
      </w:pPr>
      <w:r w:rsidRPr="00935810">
        <w:tab/>
      </w:r>
      <w:r w:rsidRPr="00935810">
        <w:tab/>
      </w:r>
      <w:r w:rsidRPr="00935810">
        <w:tab/>
        <w:t>que no las tiene más bellas</w:t>
      </w:r>
      <w:r w:rsidRPr="00935810">
        <w:tab/>
      </w:r>
      <w:r w:rsidRPr="00935810">
        <w:tab/>
      </w:r>
      <w:r w:rsidRPr="00935810">
        <w:tab/>
      </w:r>
      <w:r w:rsidRPr="00935810">
        <w:tab/>
      </w:r>
    </w:p>
    <w:p w14:paraId="237F4E60" w14:textId="77777777" w:rsidR="009221D6" w:rsidRPr="00935810" w:rsidRDefault="009221D6" w:rsidP="00281DC5">
      <w:pPr>
        <w:pStyle w:val="Verso"/>
      </w:pPr>
      <w:r w:rsidRPr="00935810">
        <w:tab/>
      </w:r>
      <w:r w:rsidRPr="00935810">
        <w:tab/>
      </w:r>
      <w:r w:rsidRPr="00935810">
        <w:tab/>
        <w:t>todo el torno de los cielos.</w:t>
      </w:r>
      <w:r w:rsidRPr="00935810">
        <w:tab/>
      </w:r>
      <w:r w:rsidRPr="00935810">
        <w:tab/>
      </w:r>
      <w:r w:rsidRPr="00935810">
        <w:tab/>
      </w:r>
      <w:r w:rsidRPr="00935810">
        <w:tab/>
      </w:r>
    </w:p>
    <w:p w14:paraId="6B700000" w14:textId="42BCE23B" w:rsidR="00281DC5" w:rsidRDefault="00281DC5" w:rsidP="00281DC5">
      <w:pPr>
        <w:pStyle w:val="Personaje"/>
      </w:pPr>
      <w:r w:rsidRPr="00935810">
        <w:t>Blanca</w:t>
      </w:r>
    </w:p>
    <w:p w14:paraId="65EE7544" w14:textId="20B081C0" w:rsidR="009221D6" w:rsidRPr="00935810" w:rsidRDefault="009221D6" w:rsidP="00281DC5">
      <w:pPr>
        <w:pStyle w:val="Verso"/>
      </w:pPr>
      <w:r w:rsidRPr="00935810">
        <w:tab/>
      </w:r>
      <w:r w:rsidRPr="00935810">
        <w:tab/>
        <w:t xml:space="preserve"> </w:t>
      </w:r>
      <w:r w:rsidR="008F152B">
        <w:t xml:space="preserve">            </w:t>
      </w:r>
      <w:r w:rsidRPr="00935810">
        <w:t xml:space="preserve"> ¡Buena, por mi vida, buena!</w:t>
      </w:r>
    </w:p>
    <w:p w14:paraId="503231C1" w14:textId="30ABA1F0" w:rsidR="00281DC5" w:rsidRDefault="00281DC5" w:rsidP="00281DC5">
      <w:pPr>
        <w:pStyle w:val="Personaje"/>
      </w:pPr>
      <w:proofErr w:type="spellStart"/>
      <w:r w:rsidRPr="00935810">
        <w:t>Nise</w:t>
      </w:r>
      <w:proofErr w:type="spellEnd"/>
    </w:p>
    <w:p w14:paraId="08159AFB" w14:textId="2DEBF567" w:rsidR="009221D6" w:rsidRPr="00935810" w:rsidRDefault="009221D6" w:rsidP="00281DC5">
      <w:pPr>
        <w:pStyle w:val="Verso"/>
      </w:pPr>
      <w:r w:rsidRPr="00935810">
        <w:tab/>
      </w:r>
      <w:r w:rsidRPr="00935810">
        <w:tab/>
      </w:r>
      <w:r w:rsidRPr="00935810">
        <w:tab/>
        <w:t xml:space="preserve">Esto soy, para serviros.       </w:t>
      </w:r>
      <w:r w:rsidRPr="00935810">
        <w:tab/>
      </w:r>
      <w:r w:rsidRPr="00935810">
        <w:tab/>
      </w:r>
      <w:r w:rsidRPr="00935810">
        <w:tab/>
      </w:r>
    </w:p>
    <w:p w14:paraId="4AAFB5B3" w14:textId="51DA7642" w:rsidR="00281DC5" w:rsidRDefault="00281DC5" w:rsidP="00281DC5">
      <w:pPr>
        <w:pStyle w:val="Personaje"/>
      </w:pPr>
      <w:r w:rsidRPr="00935810">
        <w:t>Blanca</w:t>
      </w:r>
    </w:p>
    <w:p w14:paraId="5BA04769" w14:textId="77777777" w:rsidR="008F152B" w:rsidRDefault="009221D6" w:rsidP="005A1A87">
      <w:pPr>
        <w:pStyle w:val="Verso"/>
      </w:pPr>
      <w:r w:rsidRPr="00935810">
        <w:tab/>
      </w:r>
      <w:r w:rsidRPr="00935810">
        <w:tab/>
      </w:r>
      <w:r w:rsidR="00281DC5">
        <w:rPr>
          <w:rFonts w:hint="cs"/>
          <w:rtl/>
        </w:rPr>
        <w:t xml:space="preserve">           </w:t>
      </w:r>
      <w:r w:rsidRPr="00935810">
        <w:t>(Celos, tened los suspiros,</w:t>
      </w:r>
    </w:p>
    <w:p w14:paraId="2D299A01" w14:textId="77777777" w:rsidR="008F152B" w:rsidRPr="008F152B" w:rsidRDefault="009221D6" w:rsidP="008F152B">
      <w:pPr>
        <w:pStyle w:val="Acot"/>
      </w:pPr>
      <w:r w:rsidRPr="00935810">
        <w:tab/>
      </w:r>
      <w:r w:rsidRPr="00935810">
        <w:tab/>
      </w:r>
      <w:r w:rsidRPr="008F152B">
        <w:t>Aparte</w:t>
      </w:r>
    </w:p>
    <w:p w14:paraId="2722F17D" w14:textId="46993989" w:rsidR="009221D6" w:rsidRPr="00BD53E4" w:rsidRDefault="008F152B" w:rsidP="00BD53E4">
      <w:pPr>
        <w:pStyle w:val="Verso"/>
      </w:pPr>
      <w:r w:rsidRPr="00BD53E4">
        <w:t xml:space="preserve">                                   </w:t>
      </w:r>
      <w:r w:rsidR="009221D6" w:rsidRPr="00BD53E4">
        <w:t>no deis a entender mi pena.</w:t>
      </w:r>
      <w:r w:rsidR="009221D6" w:rsidRPr="00BD53E4">
        <w:tab/>
      </w:r>
      <w:r w:rsidR="009221D6" w:rsidRPr="00BD53E4">
        <w:tab/>
      </w:r>
      <w:r w:rsidR="009221D6" w:rsidRPr="00BD53E4">
        <w:tab/>
      </w:r>
      <w:r w:rsidR="009221D6" w:rsidRPr="00BD53E4">
        <w:tab/>
      </w:r>
    </w:p>
    <w:p w14:paraId="02971717" w14:textId="77777777" w:rsidR="009221D6" w:rsidRPr="00BD53E4" w:rsidRDefault="009221D6" w:rsidP="00BD53E4">
      <w:pPr>
        <w:pStyle w:val="Verso"/>
      </w:pPr>
      <w:r w:rsidRPr="00BD53E4">
        <w:tab/>
      </w:r>
      <w:r w:rsidRPr="00BD53E4">
        <w:tab/>
      </w:r>
      <w:r w:rsidRPr="00BD53E4">
        <w:tab/>
        <w:t xml:space="preserve">  Mas quiero disimular.)</w:t>
      </w:r>
      <w:r w:rsidRPr="00BD53E4">
        <w:tab/>
      </w:r>
      <w:r w:rsidRPr="00BD53E4">
        <w:tab/>
      </w:r>
      <w:r w:rsidRPr="00BD53E4">
        <w:tab/>
      </w:r>
      <w:r w:rsidRPr="00BD53E4">
        <w:tab/>
      </w:r>
    </w:p>
    <w:p w14:paraId="795D7630" w14:textId="77777777" w:rsidR="009221D6" w:rsidRPr="00BD53E4" w:rsidRDefault="009221D6" w:rsidP="00BD53E4">
      <w:pPr>
        <w:pStyle w:val="Verso"/>
      </w:pPr>
      <w:r w:rsidRPr="00BD53E4">
        <w:tab/>
      </w:r>
      <w:r w:rsidRPr="00BD53E4">
        <w:tab/>
      </w:r>
      <w:r w:rsidRPr="00BD53E4">
        <w:tab/>
        <w:t>Patenas, sarta y corales</w:t>
      </w:r>
    </w:p>
    <w:p w14:paraId="118C0F6C" w14:textId="77777777" w:rsidR="009221D6" w:rsidRPr="00BD53E4" w:rsidRDefault="009221D6" w:rsidP="00BD53E4">
      <w:pPr>
        <w:pStyle w:val="Verso"/>
      </w:pPr>
      <w:r w:rsidRPr="00BD53E4">
        <w:tab/>
      </w:r>
      <w:r w:rsidRPr="00BD53E4">
        <w:tab/>
      </w:r>
      <w:r w:rsidRPr="00BD53E4">
        <w:tab/>
        <w:t>no son joyas para tales</w:t>
      </w:r>
    </w:p>
    <w:p w14:paraId="45384FB7" w14:textId="77777777" w:rsidR="009221D6" w:rsidRPr="00BD53E4" w:rsidRDefault="009221D6" w:rsidP="00BD53E4">
      <w:pPr>
        <w:pStyle w:val="Verso"/>
      </w:pPr>
      <w:r w:rsidRPr="00BD53E4">
        <w:tab/>
      </w:r>
      <w:r w:rsidRPr="00BD53E4">
        <w:tab/>
      </w:r>
      <w:r w:rsidRPr="00BD53E4">
        <w:tab/>
        <w:t>pechos. Yo os las quiero dar:</w:t>
      </w:r>
    </w:p>
    <w:p w14:paraId="1C570323" w14:textId="77777777" w:rsidR="009221D6" w:rsidRPr="00935810" w:rsidRDefault="009221D6" w:rsidP="001D3E69">
      <w:pPr>
        <w:pStyle w:val="Partidoincial"/>
      </w:pPr>
      <w:r w:rsidRPr="00935810">
        <w:tab/>
      </w:r>
      <w:r w:rsidRPr="00935810">
        <w:tab/>
      </w:r>
      <w:r w:rsidRPr="00935810">
        <w:tab/>
        <w:t xml:space="preserve">  tomad esos brincos.</w:t>
      </w:r>
      <w:r w:rsidRPr="00935810">
        <w:tab/>
        <w:t xml:space="preserve"> </w:t>
      </w:r>
      <w:r w:rsidRPr="00935810">
        <w:tab/>
      </w:r>
      <w:r w:rsidRPr="00935810">
        <w:tab/>
      </w:r>
      <w:r w:rsidRPr="00935810">
        <w:tab/>
      </w:r>
    </w:p>
    <w:p w14:paraId="030BE5F2" w14:textId="77777777" w:rsidR="00281DC5" w:rsidRDefault="00281DC5" w:rsidP="00281DC5">
      <w:pPr>
        <w:pStyle w:val="Personaje"/>
      </w:pPr>
      <w:proofErr w:type="spellStart"/>
      <w:r w:rsidRPr="00935810">
        <w:t>Nise</w:t>
      </w:r>
      <w:proofErr w:type="spellEnd"/>
    </w:p>
    <w:p w14:paraId="51201F85" w14:textId="237DD360" w:rsidR="009221D6" w:rsidRPr="00153FC4" w:rsidRDefault="009221D6" w:rsidP="00153FC4">
      <w:pPr>
        <w:pStyle w:val="Partidofinal"/>
      </w:pPr>
      <w:r w:rsidRPr="00935810">
        <w:tab/>
      </w:r>
      <w:r w:rsidRPr="00935810">
        <w:tab/>
      </w:r>
      <w:r w:rsidRPr="00935810">
        <w:tab/>
      </w:r>
      <w:r w:rsidRPr="00935810">
        <w:tab/>
      </w:r>
      <w:r w:rsidRPr="00935810">
        <w:tab/>
      </w:r>
      <w:r w:rsidRPr="00935810">
        <w:tab/>
      </w:r>
      <w:r w:rsidRPr="00153FC4">
        <w:t>Quedo,</w:t>
      </w:r>
      <w:r w:rsidRPr="00153FC4">
        <w:tab/>
      </w:r>
      <w:r w:rsidRPr="00153FC4">
        <w:tab/>
      </w:r>
      <w:r w:rsidRPr="00153FC4">
        <w:tab/>
      </w:r>
      <w:r w:rsidRPr="00153FC4">
        <w:tab/>
      </w:r>
    </w:p>
    <w:p w14:paraId="586607EF" w14:textId="77777777" w:rsidR="009221D6" w:rsidRPr="00935810" w:rsidRDefault="009221D6" w:rsidP="00281DC5">
      <w:pPr>
        <w:pStyle w:val="Verso"/>
      </w:pPr>
      <w:r w:rsidRPr="00935810">
        <w:tab/>
      </w:r>
      <w:r w:rsidRPr="00935810">
        <w:tab/>
      </w:r>
      <w:r w:rsidRPr="00935810">
        <w:tab/>
        <w:t>señora, que estoy corrida,</w:t>
      </w:r>
      <w:r w:rsidRPr="00935810">
        <w:tab/>
      </w:r>
      <w:r w:rsidRPr="00935810">
        <w:tab/>
      </w:r>
      <w:r w:rsidRPr="00935810">
        <w:tab/>
      </w:r>
      <w:r w:rsidRPr="00935810">
        <w:tab/>
      </w:r>
    </w:p>
    <w:p w14:paraId="5D4B34C3" w14:textId="77777777" w:rsidR="009221D6" w:rsidRPr="00935810" w:rsidRDefault="009221D6" w:rsidP="00281DC5">
      <w:pPr>
        <w:pStyle w:val="Verso"/>
      </w:pPr>
      <w:r w:rsidRPr="00935810">
        <w:tab/>
      </w:r>
      <w:r w:rsidRPr="00935810">
        <w:tab/>
      </w:r>
      <w:r w:rsidRPr="00935810">
        <w:tab/>
        <w:t>que, siendo yo la vencida,</w:t>
      </w:r>
    </w:p>
    <w:p w14:paraId="29340DFC" w14:textId="77777777" w:rsidR="009221D6" w:rsidRPr="00935810" w:rsidRDefault="009221D6" w:rsidP="00281DC5">
      <w:pPr>
        <w:pStyle w:val="Verso"/>
      </w:pPr>
      <w:r w:rsidRPr="00935810">
        <w:tab/>
      </w:r>
      <w:r w:rsidRPr="00935810">
        <w:tab/>
      </w:r>
      <w:r w:rsidRPr="00935810">
        <w:tab/>
        <w:t>tomar despojos no puedo.</w:t>
      </w:r>
    </w:p>
    <w:p w14:paraId="4D093AA9" w14:textId="77777777" w:rsidR="009221D6" w:rsidRPr="00935810" w:rsidRDefault="009221D6" w:rsidP="00281DC5">
      <w:pPr>
        <w:pStyle w:val="Verso"/>
      </w:pPr>
      <w:r w:rsidRPr="00935810">
        <w:tab/>
      </w:r>
      <w:r w:rsidRPr="00935810">
        <w:tab/>
      </w:r>
      <w:r w:rsidRPr="00935810">
        <w:tab/>
        <w:t xml:space="preserve">  Guardad las joyas allá,</w:t>
      </w:r>
    </w:p>
    <w:p w14:paraId="761C557C" w14:textId="5AA3F158" w:rsidR="009221D6" w:rsidRPr="00935810" w:rsidRDefault="009221D6" w:rsidP="00281DC5">
      <w:pPr>
        <w:pStyle w:val="Verso"/>
      </w:pPr>
      <w:r w:rsidRPr="00935810">
        <w:tab/>
      </w:r>
      <w:r w:rsidRPr="00935810">
        <w:tab/>
      </w:r>
      <w:r w:rsidRPr="00935810">
        <w:tab/>
      </w:r>
      <w:proofErr w:type="gramStart"/>
      <w:r w:rsidRPr="00935810">
        <w:t>que</w:t>
      </w:r>
      <w:proofErr w:type="gramEnd"/>
      <w:r w:rsidRPr="00935810">
        <w:t xml:space="preserve"> si a don Nuño tenéis,</w:t>
      </w:r>
      <w:r w:rsidRPr="00935810">
        <w:tab/>
      </w:r>
      <w:r w:rsidRPr="00935810">
        <w:tab/>
      </w:r>
      <w:r w:rsidRPr="00935810">
        <w:tab/>
      </w:r>
      <w:r w:rsidRPr="00935810">
        <w:tab/>
      </w:r>
    </w:p>
    <w:p w14:paraId="38086C0F" w14:textId="77777777" w:rsidR="009221D6" w:rsidRPr="00935810" w:rsidRDefault="009221D6" w:rsidP="00281DC5">
      <w:pPr>
        <w:pStyle w:val="Verso"/>
      </w:pPr>
      <w:r w:rsidRPr="00935810">
        <w:tab/>
      </w:r>
      <w:r w:rsidRPr="00935810">
        <w:tab/>
      </w:r>
      <w:r w:rsidRPr="00935810">
        <w:tab/>
        <w:t>por más joyas que me deis,</w:t>
      </w:r>
      <w:r w:rsidRPr="00935810">
        <w:tab/>
      </w:r>
      <w:r w:rsidRPr="00935810">
        <w:tab/>
      </w:r>
      <w:r w:rsidRPr="00935810">
        <w:tab/>
      </w:r>
      <w:r w:rsidRPr="00935810">
        <w:tab/>
      </w:r>
    </w:p>
    <w:p w14:paraId="36265896" w14:textId="77777777" w:rsidR="009221D6" w:rsidRPr="00935810" w:rsidRDefault="009221D6" w:rsidP="00281DC5">
      <w:pPr>
        <w:pStyle w:val="Verso"/>
      </w:pPr>
      <w:r w:rsidRPr="00935810">
        <w:tab/>
      </w:r>
      <w:r w:rsidRPr="00935810">
        <w:tab/>
      </w:r>
      <w:r w:rsidRPr="00935810">
        <w:tab/>
        <w:t>no tendré riqueza ya.</w:t>
      </w:r>
    </w:p>
    <w:p w14:paraId="44FC2857" w14:textId="77777777" w:rsidR="00281DC5" w:rsidRDefault="00281DC5" w:rsidP="00281DC5">
      <w:pPr>
        <w:pStyle w:val="Personaje"/>
      </w:pPr>
      <w:r w:rsidRPr="00935810">
        <w:t>Blanca</w:t>
      </w:r>
    </w:p>
    <w:p w14:paraId="782143DC" w14:textId="25C738A6" w:rsidR="009221D6" w:rsidRPr="00935810" w:rsidRDefault="009221D6" w:rsidP="00281DC5">
      <w:pPr>
        <w:pStyle w:val="Verso"/>
      </w:pPr>
      <w:r w:rsidRPr="00935810">
        <w:tab/>
      </w:r>
      <w:r w:rsidRPr="00935810">
        <w:tab/>
        <w:t xml:space="preserve">  </w:t>
      </w:r>
      <w:r w:rsidR="008F152B">
        <w:t xml:space="preserve">           </w:t>
      </w:r>
      <w:r w:rsidRPr="00935810">
        <w:t>Pues, ¿celos tenéis de mí?</w:t>
      </w:r>
    </w:p>
    <w:p w14:paraId="747BDFF3" w14:textId="77777777" w:rsidR="00281DC5" w:rsidRDefault="00281DC5" w:rsidP="00281DC5">
      <w:pPr>
        <w:pStyle w:val="Personaje"/>
      </w:pPr>
      <w:proofErr w:type="spellStart"/>
      <w:r w:rsidRPr="00935810">
        <w:lastRenderedPageBreak/>
        <w:t>Nise</w:t>
      </w:r>
      <w:proofErr w:type="spellEnd"/>
    </w:p>
    <w:p w14:paraId="2F35592A" w14:textId="01577DC6" w:rsidR="009221D6" w:rsidRPr="00935810" w:rsidRDefault="009221D6" w:rsidP="00281DC5">
      <w:pPr>
        <w:pStyle w:val="Verso"/>
      </w:pPr>
      <w:r w:rsidRPr="00935810">
        <w:tab/>
      </w:r>
      <w:r w:rsidRPr="00935810">
        <w:tab/>
      </w:r>
      <w:r w:rsidRPr="00935810">
        <w:tab/>
        <w:t>De vos, no. De él tengo algunos.</w:t>
      </w:r>
    </w:p>
    <w:p w14:paraId="18ABBC5A" w14:textId="77777777" w:rsidR="00281DC5" w:rsidRDefault="00281DC5" w:rsidP="00281DC5">
      <w:pPr>
        <w:pStyle w:val="Personaje"/>
      </w:pPr>
      <w:r w:rsidRPr="00935810">
        <w:t>Nuño</w:t>
      </w:r>
    </w:p>
    <w:p w14:paraId="2CAA7F0B" w14:textId="3C0EF44D" w:rsidR="009221D6" w:rsidRPr="00935810" w:rsidRDefault="009221D6" w:rsidP="00281DC5">
      <w:pPr>
        <w:pStyle w:val="Verso"/>
      </w:pPr>
      <w:r w:rsidRPr="00935810">
        <w:tab/>
      </w:r>
      <w:r w:rsidRPr="00935810">
        <w:tab/>
      </w:r>
      <w:r w:rsidRPr="00935810">
        <w:tab/>
        <w:t>No puede tener ningunos,</w:t>
      </w:r>
      <w:r w:rsidRPr="00935810">
        <w:tab/>
      </w:r>
      <w:r w:rsidRPr="00935810">
        <w:tab/>
      </w:r>
      <w:r w:rsidRPr="00935810">
        <w:tab/>
      </w:r>
      <w:r w:rsidRPr="00935810">
        <w:tab/>
      </w:r>
    </w:p>
    <w:p w14:paraId="23D89A38" w14:textId="77777777" w:rsidR="009221D6" w:rsidRPr="00935810" w:rsidRDefault="009221D6" w:rsidP="00281DC5">
      <w:pPr>
        <w:pStyle w:val="Verso"/>
      </w:pPr>
      <w:r w:rsidRPr="00935810">
        <w:tab/>
      </w:r>
      <w:r w:rsidRPr="00935810">
        <w:tab/>
      </w:r>
      <w:r w:rsidRPr="00935810">
        <w:tab/>
        <w:t>puesto que el alma la di.</w:t>
      </w:r>
      <w:r w:rsidRPr="00935810">
        <w:tab/>
      </w:r>
      <w:r w:rsidRPr="00935810">
        <w:tab/>
      </w:r>
      <w:r w:rsidRPr="00935810">
        <w:tab/>
      </w:r>
      <w:r w:rsidRPr="00935810">
        <w:tab/>
      </w:r>
    </w:p>
    <w:p w14:paraId="44594A25" w14:textId="77777777" w:rsidR="00281DC5" w:rsidRDefault="00281DC5" w:rsidP="00281DC5">
      <w:pPr>
        <w:pStyle w:val="Personaje"/>
      </w:pPr>
      <w:r w:rsidRPr="00935810">
        <w:t>Blanca</w:t>
      </w:r>
    </w:p>
    <w:p w14:paraId="47A12C49" w14:textId="66D6D3EC" w:rsidR="009221D6" w:rsidRPr="00935810" w:rsidRDefault="009221D6" w:rsidP="00281DC5">
      <w:pPr>
        <w:pStyle w:val="Verso"/>
      </w:pPr>
      <w:r w:rsidRPr="00935810">
        <w:tab/>
      </w:r>
      <w:r w:rsidRPr="00935810">
        <w:tab/>
        <w:t xml:space="preserve">  </w:t>
      </w:r>
      <w:r w:rsidR="008F152B">
        <w:t xml:space="preserve">           </w:t>
      </w:r>
      <w:r w:rsidRPr="00935810">
        <w:t>Ya pasa de atrevimiento</w:t>
      </w:r>
    </w:p>
    <w:p w14:paraId="0D2CD379" w14:textId="77777777" w:rsidR="009221D6" w:rsidRPr="00935810" w:rsidRDefault="009221D6" w:rsidP="00281DC5">
      <w:pPr>
        <w:pStyle w:val="Verso"/>
      </w:pPr>
      <w:r w:rsidRPr="00935810">
        <w:tab/>
      </w:r>
      <w:r w:rsidRPr="00935810">
        <w:tab/>
      </w:r>
      <w:r w:rsidRPr="00935810">
        <w:tab/>
        <w:t>y toca en descortesía</w:t>
      </w:r>
    </w:p>
    <w:p w14:paraId="0BB99277" w14:textId="77777777" w:rsidR="009221D6" w:rsidRPr="00935810" w:rsidRDefault="009221D6" w:rsidP="00281DC5">
      <w:pPr>
        <w:pStyle w:val="Verso"/>
      </w:pPr>
      <w:r w:rsidRPr="00935810">
        <w:tab/>
      </w:r>
      <w:r w:rsidRPr="00935810">
        <w:tab/>
      </w:r>
      <w:r w:rsidRPr="00935810">
        <w:tab/>
        <w:t>hablar en presencia mía</w:t>
      </w:r>
    </w:p>
    <w:p w14:paraId="693499F9" w14:textId="53997500" w:rsidR="009221D6" w:rsidRPr="00935810" w:rsidRDefault="009221D6" w:rsidP="00281DC5">
      <w:pPr>
        <w:pStyle w:val="Verso"/>
      </w:pPr>
      <w:r w:rsidRPr="00935810">
        <w:tab/>
      </w:r>
      <w:r w:rsidRPr="00935810">
        <w:tab/>
      </w:r>
      <w:r w:rsidRPr="00935810">
        <w:tab/>
        <w:t>con tan libre sentimiento.</w:t>
      </w:r>
      <w:r w:rsidRPr="00935810">
        <w:tab/>
      </w:r>
      <w:r w:rsidRPr="00935810">
        <w:tab/>
      </w:r>
      <w:r w:rsidRPr="00935810">
        <w:tab/>
      </w:r>
      <w:r w:rsidRPr="00935810">
        <w:tab/>
      </w:r>
    </w:p>
    <w:p w14:paraId="2203CEE2" w14:textId="77777777" w:rsidR="009221D6" w:rsidRPr="00935810" w:rsidRDefault="009221D6" w:rsidP="00281DC5">
      <w:pPr>
        <w:pStyle w:val="Verso"/>
      </w:pPr>
      <w:r w:rsidRPr="00935810">
        <w:tab/>
      </w:r>
      <w:r w:rsidRPr="00935810">
        <w:tab/>
      </w:r>
      <w:r w:rsidRPr="00935810">
        <w:tab/>
        <w:t xml:space="preserve">  No por vos, por lo que trata</w:t>
      </w:r>
      <w:r w:rsidRPr="00935810">
        <w:tab/>
      </w:r>
      <w:r w:rsidRPr="00935810">
        <w:tab/>
      </w:r>
      <w:r w:rsidRPr="00935810">
        <w:tab/>
      </w:r>
      <w:r w:rsidRPr="00935810">
        <w:tab/>
      </w:r>
    </w:p>
    <w:p w14:paraId="07247D63" w14:textId="77777777" w:rsidR="009221D6" w:rsidRPr="00935810" w:rsidRDefault="009221D6" w:rsidP="001D3E69">
      <w:pPr>
        <w:pStyle w:val="Partidoincial"/>
      </w:pPr>
      <w:r w:rsidRPr="00935810">
        <w:tab/>
      </w:r>
      <w:r w:rsidRPr="00935810">
        <w:tab/>
      </w:r>
      <w:r w:rsidRPr="00935810">
        <w:tab/>
        <w:t xml:space="preserve">el Rey.  </w:t>
      </w:r>
    </w:p>
    <w:p w14:paraId="79F6EA81" w14:textId="77777777" w:rsidR="00281DC5" w:rsidRDefault="00281DC5" w:rsidP="00281DC5">
      <w:pPr>
        <w:pStyle w:val="Personaje"/>
      </w:pPr>
      <w:r w:rsidRPr="00935810">
        <w:t>Nuño</w:t>
      </w:r>
    </w:p>
    <w:p w14:paraId="1DEAE4CE" w14:textId="42319363" w:rsidR="009221D6" w:rsidRPr="00153FC4" w:rsidRDefault="009221D6" w:rsidP="00153FC4">
      <w:pPr>
        <w:pStyle w:val="Partidofinal"/>
      </w:pPr>
      <w:r w:rsidRPr="00935810">
        <w:tab/>
      </w:r>
      <w:r w:rsidRPr="00935810">
        <w:tab/>
      </w:r>
      <w:r w:rsidRPr="00935810">
        <w:tab/>
      </w:r>
      <w:r w:rsidRPr="00935810">
        <w:tab/>
        <w:t xml:space="preserve"> </w:t>
      </w:r>
      <w:r w:rsidRPr="00153FC4">
        <w:t>Vos tenéis razón,</w:t>
      </w:r>
    </w:p>
    <w:p w14:paraId="57588242" w14:textId="77777777" w:rsidR="009221D6" w:rsidRPr="00935810" w:rsidRDefault="009221D6" w:rsidP="00281DC5">
      <w:pPr>
        <w:pStyle w:val="Verso"/>
      </w:pPr>
      <w:r w:rsidRPr="00935810">
        <w:tab/>
      </w:r>
      <w:r w:rsidRPr="00935810">
        <w:tab/>
      </w:r>
      <w:r w:rsidRPr="00935810">
        <w:tab/>
        <w:t>pero el amor es pasión</w:t>
      </w:r>
    </w:p>
    <w:p w14:paraId="798A0C7E" w14:textId="77777777" w:rsidR="009221D6" w:rsidRPr="00935810" w:rsidRDefault="009221D6" w:rsidP="00281DC5">
      <w:pPr>
        <w:pStyle w:val="Verso"/>
      </w:pPr>
      <w:r w:rsidRPr="00935810">
        <w:tab/>
      </w:r>
      <w:r w:rsidRPr="00935810">
        <w:tab/>
      </w:r>
      <w:r w:rsidRPr="00935810">
        <w:tab/>
        <w:t>que en la lengua se dilata.</w:t>
      </w:r>
    </w:p>
    <w:p w14:paraId="400E3AE7" w14:textId="412A5E83" w:rsidR="009221D6" w:rsidRPr="00935810" w:rsidRDefault="009221D6" w:rsidP="00281DC5">
      <w:pPr>
        <w:pStyle w:val="Verso"/>
      </w:pPr>
      <w:r w:rsidRPr="00935810">
        <w:tab/>
      </w:r>
      <w:r w:rsidRPr="00935810">
        <w:tab/>
      </w:r>
      <w:r w:rsidRPr="00935810">
        <w:tab/>
        <w:t xml:space="preserve">  </w:t>
      </w:r>
      <w:proofErr w:type="spellStart"/>
      <w:r w:rsidRPr="00935810">
        <w:t>Mirá</w:t>
      </w:r>
      <w:proofErr w:type="spellEnd"/>
      <w:r w:rsidRPr="00935810">
        <w:t xml:space="preserve"> bien a esa aldeana,</w:t>
      </w:r>
      <w:r w:rsidRPr="00935810">
        <w:tab/>
      </w:r>
      <w:r w:rsidRPr="00935810">
        <w:tab/>
      </w:r>
      <w:r w:rsidRPr="00935810">
        <w:tab/>
      </w:r>
      <w:r w:rsidRPr="00935810">
        <w:tab/>
      </w:r>
    </w:p>
    <w:p w14:paraId="7CF696F1" w14:textId="11789572" w:rsidR="009221D6" w:rsidRPr="00935810" w:rsidRDefault="009221D6" w:rsidP="00281DC5">
      <w:pPr>
        <w:pStyle w:val="Verso"/>
      </w:pPr>
      <w:r w:rsidRPr="00935810">
        <w:tab/>
      </w:r>
      <w:r w:rsidRPr="00935810">
        <w:tab/>
      </w:r>
      <w:r w:rsidRPr="00935810">
        <w:tab/>
        <w:t>Blanca, y mal me haga Dios</w:t>
      </w:r>
      <w:r w:rsidRPr="00935810">
        <w:tab/>
      </w:r>
      <w:r w:rsidRPr="00935810">
        <w:tab/>
      </w:r>
      <w:r w:rsidRPr="00935810">
        <w:tab/>
      </w:r>
      <w:r w:rsidRPr="00935810">
        <w:tab/>
      </w:r>
    </w:p>
    <w:p w14:paraId="1B099264" w14:textId="77777777" w:rsidR="009221D6" w:rsidRPr="00935810" w:rsidRDefault="009221D6" w:rsidP="00281DC5">
      <w:pPr>
        <w:pStyle w:val="Verso"/>
      </w:pPr>
      <w:r w:rsidRPr="00935810">
        <w:tab/>
      </w:r>
      <w:r w:rsidRPr="00935810">
        <w:tab/>
      </w:r>
      <w:r w:rsidRPr="00935810">
        <w:tab/>
        <w:t xml:space="preserve">si no </w:t>
      </w:r>
      <w:proofErr w:type="spellStart"/>
      <w:r w:rsidRPr="00935810">
        <w:t>dijéredes</w:t>
      </w:r>
      <w:proofErr w:type="spellEnd"/>
      <w:r w:rsidRPr="00935810">
        <w:t xml:space="preserve"> vos</w:t>
      </w:r>
    </w:p>
    <w:p w14:paraId="5941BD19" w14:textId="77777777" w:rsidR="009221D6" w:rsidRPr="00935810" w:rsidRDefault="009221D6" w:rsidP="00281DC5">
      <w:pPr>
        <w:pStyle w:val="Verso"/>
      </w:pPr>
      <w:r w:rsidRPr="00935810">
        <w:tab/>
      </w:r>
      <w:r w:rsidRPr="00935810">
        <w:tab/>
      </w:r>
      <w:r w:rsidRPr="00935810">
        <w:tab/>
        <w:t>que es más divina que humana.</w:t>
      </w:r>
    </w:p>
    <w:p w14:paraId="4A005FD1" w14:textId="77777777" w:rsidR="009221D6" w:rsidRPr="00935810" w:rsidRDefault="009221D6" w:rsidP="00281DC5">
      <w:pPr>
        <w:pStyle w:val="Verso"/>
      </w:pPr>
      <w:r w:rsidRPr="00935810">
        <w:tab/>
      </w:r>
      <w:r w:rsidRPr="00935810">
        <w:tab/>
      </w:r>
      <w:r w:rsidRPr="00935810">
        <w:tab/>
        <w:t xml:space="preserve">  Yo sé que en cierta ocasión</w:t>
      </w:r>
    </w:p>
    <w:p w14:paraId="0B68B8CF" w14:textId="47C953BC" w:rsidR="009221D6" w:rsidRPr="00935810" w:rsidRDefault="009221D6" w:rsidP="00281DC5">
      <w:pPr>
        <w:pStyle w:val="Verso"/>
      </w:pPr>
      <w:r w:rsidRPr="00935810">
        <w:tab/>
      </w:r>
      <w:r w:rsidRPr="00935810">
        <w:tab/>
      </w:r>
      <w:r w:rsidRPr="00935810">
        <w:tab/>
        <w:t>os parecí tan salvaje</w:t>
      </w:r>
      <w:r w:rsidRPr="00935810">
        <w:tab/>
      </w:r>
      <w:r w:rsidRPr="00935810">
        <w:tab/>
      </w:r>
      <w:r w:rsidRPr="00935810">
        <w:tab/>
      </w:r>
      <w:r w:rsidRPr="00935810">
        <w:tab/>
      </w:r>
      <w:r w:rsidRPr="00935810">
        <w:tab/>
      </w:r>
    </w:p>
    <w:p w14:paraId="4B86958B" w14:textId="77777777" w:rsidR="009221D6" w:rsidRPr="00935810" w:rsidRDefault="009221D6" w:rsidP="00281DC5">
      <w:pPr>
        <w:pStyle w:val="Verso"/>
      </w:pPr>
      <w:r w:rsidRPr="00935810">
        <w:tab/>
      </w:r>
      <w:r w:rsidRPr="00935810">
        <w:tab/>
      </w:r>
      <w:r w:rsidRPr="00935810">
        <w:tab/>
        <w:t xml:space="preserve">que </w:t>
      </w:r>
      <w:proofErr w:type="spellStart"/>
      <w:r w:rsidRPr="00935810">
        <w:t>hecistes</w:t>
      </w:r>
      <w:proofErr w:type="spellEnd"/>
      <w:r w:rsidRPr="00935810">
        <w:t xml:space="preserve"> burla del traje.  </w:t>
      </w:r>
      <w:r w:rsidRPr="00935810">
        <w:tab/>
      </w:r>
      <w:r w:rsidRPr="00935810">
        <w:tab/>
      </w:r>
      <w:r w:rsidRPr="00935810">
        <w:tab/>
      </w:r>
      <w:r w:rsidRPr="00935810">
        <w:tab/>
      </w:r>
    </w:p>
    <w:p w14:paraId="62F57C69" w14:textId="77777777" w:rsidR="00281DC5" w:rsidRDefault="00281DC5" w:rsidP="00281DC5">
      <w:pPr>
        <w:pStyle w:val="Personaje"/>
      </w:pPr>
      <w:r w:rsidRPr="00935810">
        <w:t>Blanca</w:t>
      </w:r>
    </w:p>
    <w:p w14:paraId="0523E61E" w14:textId="4274C205" w:rsidR="009221D6" w:rsidRPr="00935810" w:rsidRDefault="009221D6" w:rsidP="00281DC5">
      <w:pPr>
        <w:pStyle w:val="Verso"/>
      </w:pPr>
      <w:r w:rsidRPr="00935810">
        <w:tab/>
      </w:r>
      <w:r w:rsidRPr="00935810">
        <w:tab/>
      </w:r>
      <w:r w:rsidR="008F152B">
        <w:t xml:space="preserve">            </w:t>
      </w:r>
      <w:r w:rsidRPr="00935810">
        <w:t>¡Gentiles venganzas son!</w:t>
      </w:r>
      <w:r w:rsidRPr="00935810">
        <w:tab/>
      </w:r>
      <w:r w:rsidRPr="00935810">
        <w:tab/>
      </w:r>
    </w:p>
    <w:p w14:paraId="4D3FC099" w14:textId="77777777" w:rsidR="009221D6" w:rsidRPr="00935810" w:rsidRDefault="009221D6" w:rsidP="00281DC5">
      <w:pPr>
        <w:pStyle w:val="Verso"/>
      </w:pPr>
      <w:r w:rsidRPr="00935810">
        <w:tab/>
      </w:r>
      <w:r w:rsidRPr="00935810">
        <w:tab/>
      </w:r>
      <w:r w:rsidRPr="00935810">
        <w:tab/>
        <w:t xml:space="preserve">  Lo cierto debe de ser</w:t>
      </w:r>
      <w:r w:rsidRPr="00935810">
        <w:tab/>
      </w:r>
      <w:r w:rsidRPr="00935810">
        <w:tab/>
      </w:r>
    </w:p>
    <w:p w14:paraId="21CC9429" w14:textId="77777777" w:rsidR="009221D6" w:rsidRPr="00935810" w:rsidRDefault="009221D6" w:rsidP="00281DC5">
      <w:pPr>
        <w:pStyle w:val="Verso"/>
      </w:pPr>
      <w:r w:rsidRPr="00935810">
        <w:tab/>
      </w:r>
      <w:r w:rsidRPr="00935810">
        <w:tab/>
      </w:r>
      <w:r w:rsidRPr="00935810">
        <w:tab/>
        <w:t>que Bermudo se ha engañado:</w:t>
      </w:r>
    </w:p>
    <w:p w14:paraId="405CB5EC" w14:textId="119E324F" w:rsidR="009221D6" w:rsidRPr="00935810" w:rsidRDefault="009221D6" w:rsidP="00281DC5">
      <w:pPr>
        <w:pStyle w:val="Verso"/>
      </w:pPr>
      <w:r w:rsidRPr="00935810">
        <w:tab/>
      </w:r>
      <w:r w:rsidRPr="00935810">
        <w:tab/>
      </w:r>
      <w:r w:rsidRPr="00935810">
        <w:tab/>
        <w:t>en prado os halló, y en prado</w:t>
      </w:r>
      <w:r w:rsidRPr="00935810">
        <w:tab/>
      </w:r>
      <w:r w:rsidRPr="00935810">
        <w:tab/>
      </w:r>
      <w:r w:rsidRPr="00935810">
        <w:tab/>
      </w:r>
      <w:r w:rsidRPr="00935810">
        <w:tab/>
      </w:r>
    </w:p>
    <w:p w14:paraId="3FBBEE15" w14:textId="77777777" w:rsidR="009221D6" w:rsidRPr="00935810" w:rsidRDefault="009221D6" w:rsidP="00281DC5">
      <w:pPr>
        <w:pStyle w:val="Verso"/>
      </w:pPr>
      <w:r w:rsidRPr="00935810">
        <w:tab/>
      </w:r>
      <w:r w:rsidRPr="00935810">
        <w:tab/>
      </w:r>
      <w:r w:rsidRPr="00935810">
        <w:tab/>
        <w:t>¿qué otra cosa pudo haber?</w:t>
      </w:r>
      <w:r w:rsidRPr="00935810">
        <w:tab/>
      </w:r>
      <w:r w:rsidRPr="00935810">
        <w:tab/>
      </w:r>
      <w:r w:rsidRPr="00935810">
        <w:tab/>
      </w:r>
      <w:r w:rsidRPr="00935810">
        <w:tab/>
      </w:r>
    </w:p>
    <w:p w14:paraId="29080F2C" w14:textId="77777777" w:rsidR="00281DC5" w:rsidRDefault="00281DC5" w:rsidP="00281DC5">
      <w:pPr>
        <w:pStyle w:val="Personaje"/>
      </w:pPr>
      <w:r w:rsidRPr="00935810">
        <w:t>Nuño</w:t>
      </w:r>
    </w:p>
    <w:p w14:paraId="27A9832E" w14:textId="32736548" w:rsidR="009221D6" w:rsidRPr="00935810" w:rsidRDefault="009221D6" w:rsidP="00281DC5">
      <w:pPr>
        <w:pStyle w:val="Verso"/>
      </w:pPr>
      <w:r w:rsidRPr="00935810">
        <w:tab/>
      </w:r>
      <w:r w:rsidRPr="00935810">
        <w:tab/>
      </w:r>
      <w:r w:rsidRPr="00935810">
        <w:tab/>
        <w:t xml:space="preserve">  Bien decís, id en </w:t>
      </w:r>
      <w:proofErr w:type="gramStart"/>
      <w:r w:rsidRPr="00935810">
        <w:t>buen hora</w:t>
      </w:r>
      <w:proofErr w:type="gramEnd"/>
      <w:r w:rsidRPr="00935810">
        <w:t>,</w:t>
      </w:r>
    </w:p>
    <w:p w14:paraId="2D1A569A" w14:textId="77777777" w:rsidR="009221D6" w:rsidRPr="00935810" w:rsidRDefault="009221D6" w:rsidP="00281DC5">
      <w:pPr>
        <w:pStyle w:val="Verso"/>
      </w:pPr>
      <w:r w:rsidRPr="00935810">
        <w:tab/>
      </w:r>
      <w:r w:rsidRPr="00935810">
        <w:tab/>
      </w:r>
      <w:r w:rsidRPr="00935810">
        <w:tab/>
      </w:r>
      <w:proofErr w:type="gramStart"/>
      <w:r w:rsidRPr="00935810">
        <w:t>que</w:t>
      </w:r>
      <w:proofErr w:type="gramEnd"/>
      <w:r w:rsidRPr="00935810">
        <w:t xml:space="preserve"> en tal prado, tal ganado,</w:t>
      </w:r>
    </w:p>
    <w:p w14:paraId="66791215" w14:textId="77777777" w:rsidR="009221D6" w:rsidRPr="00935810" w:rsidRDefault="009221D6" w:rsidP="00281DC5">
      <w:pPr>
        <w:pStyle w:val="Verso"/>
      </w:pPr>
      <w:r w:rsidRPr="00935810">
        <w:tab/>
      </w:r>
      <w:r w:rsidRPr="00935810">
        <w:tab/>
      </w:r>
      <w:r w:rsidRPr="00935810">
        <w:tab/>
        <w:t>porque este Prado es comprado</w:t>
      </w:r>
    </w:p>
    <w:p w14:paraId="4DB79C0D" w14:textId="7CFCC076" w:rsidR="009221D6" w:rsidRPr="00935810" w:rsidRDefault="009221D6" w:rsidP="00281DC5">
      <w:pPr>
        <w:pStyle w:val="Verso"/>
      </w:pPr>
      <w:r w:rsidRPr="00935810">
        <w:lastRenderedPageBreak/>
        <w:tab/>
      </w:r>
      <w:r w:rsidRPr="00935810">
        <w:tab/>
      </w:r>
      <w:r w:rsidRPr="00935810">
        <w:tab/>
        <w:t>de esta divina pastora.</w:t>
      </w:r>
      <w:r w:rsidRPr="00935810">
        <w:tab/>
      </w:r>
      <w:r w:rsidRPr="00935810">
        <w:tab/>
      </w:r>
      <w:r w:rsidRPr="00935810">
        <w:tab/>
      </w:r>
      <w:r w:rsidRPr="00935810">
        <w:tab/>
      </w:r>
    </w:p>
    <w:p w14:paraId="17EA7232" w14:textId="77777777" w:rsidR="009221D6" w:rsidRPr="00935810" w:rsidRDefault="009221D6" w:rsidP="00281DC5">
      <w:pPr>
        <w:pStyle w:val="Verso"/>
      </w:pPr>
      <w:r w:rsidRPr="00935810">
        <w:tab/>
      </w:r>
      <w:r w:rsidRPr="00935810">
        <w:tab/>
      </w:r>
      <w:r w:rsidRPr="00935810">
        <w:tab/>
        <w:t xml:space="preserve">  Ven, </w:t>
      </w:r>
      <w:proofErr w:type="spellStart"/>
      <w:r w:rsidRPr="00935810">
        <w:t>Nise</w:t>
      </w:r>
      <w:proofErr w:type="spellEnd"/>
      <w:r w:rsidRPr="00935810">
        <w:t>, que yo no quiero</w:t>
      </w:r>
      <w:r w:rsidRPr="00935810">
        <w:tab/>
      </w:r>
      <w:r w:rsidRPr="00935810">
        <w:tab/>
      </w:r>
      <w:r w:rsidRPr="00935810">
        <w:tab/>
      </w:r>
      <w:r w:rsidRPr="00935810">
        <w:tab/>
      </w:r>
    </w:p>
    <w:p w14:paraId="182BA8FB" w14:textId="77777777" w:rsidR="009221D6" w:rsidRPr="00935810" w:rsidRDefault="009221D6" w:rsidP="00281DC5">
      <w:pPr>
        <w:pStyle w:val="Verso"/>
      </w:pPr>
      <w:r w:rsidRPr="00935810">
        <w:tab/>
      </w:r>
      <w:r w:rsidRPr="00935810">
        <w:tab/>
      </w:r>
      <w:r w:rsidRPr="00935810">
        <w:tab/>
        <w:t>más alto estado que a ti.</w:t>
      </w:r>
    </w:p>
    <w:p w14:paraId="2EB70C58" w14:textId="77777777" w:rsidR="00281DC5" w:rsidRDefault="00281DC5" w:rsidP="00281DC5">
      <w:pPr>
        <w:pStyle w:val="Personaje"/>
      </w:pPr>
      <w:r w:rsidRPr="00935810">
        <w:t>Blanca</w:t>
      </w:r>
    </w:p>
    <w:p w14:paraId="5DFE5D3A" w14:textId="0C011DFE" w:rsidR="009221D6" w:rsidRPr="00935810" w:rsidRDefault="009221D6" w:rsidP="00281DC5">
      <w:pPr>
        <w:pStyle w:val="Verso"/>
      </w:pPr>
      <w:r w:rsidRPr="00935810">
        <w:tab/>
      </w:r>
      <w:r w:rsidRPr="00935810">
        <w:tab/>
      </w:r>
      <w:r w:rsidR="008F152B">
        <w:t xml:space="preserve">            </w:t>
      </w:r>
      <w:r w:rsidRPr="00935810">
        <w:t>Hoy sabrá Alfonso de mí</w:t>
      </w:r>
    </w:p>
    <w:p w14:paraId="024B752E" w14:textId="77777777" w:rsidR="009221D6" w:rsidRPr="00935810" w:rsidRDefault="009221D6" w:rsidP="00281DC5">
      <w:pPr>
        <w:pStyle w:val="Verso"/>
      </w:pPr>
      <w:r w:rsidRPr="00935810">
        <w:tab/>
      </w:r>
      <w:r w:rsidRPr="00935810">
        <w:tab/>
      </w:r>
      <w:r w:rsidRPr="00935810">
        <w:tab/>
        <w:t>a quién armó caballero.</w:t>
      </w:r>
    </w:p>
    <w:p w14:paraId="14861F27" w14:textId="77777777" w:rsidR="00281DC5" w:rsidRDefault="00281DC5" w:rsidP="00281DC5">
      <w:pPr>
        <w:pStyle w:val="Personaje"/>
      </w:pPr>
      <w:r w:rsidRPr="00935810">
        <w:t>Nuño</w:t>
      </w:r>
    </w:p>
    <w:p w14:paraId="23DB29E6" w14:textId="0FF25273" w:rsidR="009221D6" w:rsidRPr="00935810" w:rsidRDefault="009221D6" w:rsidP="00281DC5">
      <w:pPr>
        <w:pStyle w:val="Verso"/>
      </w:pPr>
      <w:r w:rsidRPr="00935810">
        <w:tab/>
      </w:r>
      <w:r w:rsidRPr="00935810">
        <w:tab/>
      </w:r>
      <w:r w:rsidRPr="00935810">
        <w:tab/>
        <w:t xml:space="preserve">  Yo cumplo mi obligación:</w:t>
      </w:r>
      <w:r w:rsidRPr="00935810">
        <w:tab/>
      </w:r>
      <w:r w:rsidRPr="00935810">
        <w:tab/>
      </w:r>
      <w:r w:rsidRPr="00935810">
        <w:tab/>
      </w:r>
      <w:r w:rsidRPr="00935810">
        <w:tab/>
      </w:r>
    </w:p>
    <w:p w14:paraId="29E31B46" w14:textId="77777777" w:rsidR="009221D6" w:rsidRPr="00935810" w:rsidRDefault="009221D6" w:rsidP="00281DC5">
      <w:pPr>
        <w:pStyle w:val="Verso"/>
      </w:pPr>
      <w:r w:rsidRPr="00935810">
        <w:tab/>
      </w:r>
      <w:r w:rsidRPr="00935810">
        <w:tab/>
      </w:r>
      <w:r w:rsidRPr="00935810">
        <w:tab/>
      </w:r>
      <w:proofErr w:type="spellStart"/>
      <w:r w:rsidRPr="00935810">
        <w:t>si</w:t>
      </w:r>
      <w:proofErr w:type="spellEnd"/>
      <w:r w:rsidRPr="00935810">
        <w:t xml:space="preserve"> he jurado defender</w:t>
      </w:r>
      <w:r w:rsidRPr="00935810">
        <w:tab/>
      </w:r>
      <w:r w:rsidRPr="00935810">
        <w:tab/>
      </w:r>
      <w:r w:rsidRPr="00935810">
        <w:tab/>
      </w:r>
      <w:r w:rsidRPr="00935810">
        <w:tab/>
      </w:r>
      <w:r w:rsidRPr="00935810">
        <w:tab/>
      </w:r>
    </w:p>
    <w:p w14:paraId="089A1830" w14:textId="77777777" w:rsidR="009221D6" w:rsidRPr="00935810" w:rsidRDefault="009221D6" w:rsidP="00281DC5">
      <w:pPr>
        <w:pStyle w:val="Verso"/>
      </w:pPr>
      <w:r w:rsidRPr="00935810">
        <w:tab/>
      </w:r>
      <w:r w:rsidRPr="00935810">
        <w:tab/>
      </w:r>
      <w:r w:rsidRPr="00935810">
        <w:tab/>
        <w:t>las damas, ¿a mi mujer,</w:t>
      </w:r>
    </w:p>
    <w:p w14:paraId="1A9E8F0E" w14:textId="77777777" w:rsidR="009221D6" w:rsidRPr="00935810" w:rsidRDefault="009221D6" w:rsidP="00281DC5">
      <w:pPr>
        <w:pStyle w:val="Verso"/>
      </w:pPr>
      <w:r w:rsidRPr="00935810">
        <w:tab/>
      </w:r>
      <w:r w:rsidRPr="00935810">
        <w:tab/>
      </w:r>
      <w:r w:rsidRPr="00935810">
        <w:tab/>
        <w:t xml:space="preserve">no es, </w:t>
      </w:r>
      <w:proofErr w:type="gramStart"/>
      <w:r w:rsidRPr="00935810">
        <w:t>Blanca, mayor razón?</w:t>
      </w:r>
      <w:proofErr w:type="gramEnd"/>
    </w:p>
    <w:p w14:paraId="76928C24" w14:textId="77777777" w:rsidR="00281DC5" w:rsidRDefault="00281DC5" w:rsidP="00281DC5">
      <w:pPr>
        <w:pStyle w:val="Personaje"/>
      </w:pPr>
      <w:proofErr w:type="spellStart"/>
      <w:r w:rsidRPr="00935810">
        <w:t>Nise</w:t>
      </w:r>
      <w:proofErr w:type="spellEnd"/>
    </w:p>
    <w:p w14:paraId="4FE2C69B" w14:textId="48B264AD" w:rsidR="009221D6" w:rsidRPr="00935810" w:rsidRDefault="009221D6" w:rsidP="00281DC5">
      <w:pPr>
        <w:pStyle w:val="Verso"/>
      </w:pPr>
      <w:r w:rsidRPr="00935810">
        <w:tab/>
      </w:r>
      <w:r w:rsidRPr="00935810">
        <w:tab/>
      </w:r>
      <w:r w:rsidRPr="00935810">
        <w:tab/>
        <w:t xml:space="preserve">  Echaste el sello, mi bien.</w:t>
      </w:r>
    </w:p>
    <w:p w14:paraId="49E9FCD4" w14:textId="77777777" w:rsidR="009221D6" w:rsidRPr="00935810" w:rsidRDefault="009221D6" w:rsidP="001D3E69">
      <w:pPr>
        <w:pStyle w:val="Partidoincial"/>
      </w:pPr>
      <w:r w:rsidRPr="00935810">
        <w:tab/>
      </w:r>
      <w:r w:rsidRPr="00935810">
        <w:tab/>
      </w:r>
      <w:r w:rsidRPr="00935810">
        <w:tab/>
        <w:t>Vamos, Bato.</w:t>
      </w:r>
    </w:p>
    <w:p w14:paraId="6B162E8E" w14:textId="77777777" w:rsidR="00281DC5" w:rsidRDefault="00281DC5" w:rsidP="00281DC5">
      <w:pPr>
        <w:pStyle w:val="Personaje"/>
      </w:pPr>
      <w:r w:rsidRPr="00935810">
        <w:t>Bato</w:t>
      </w:r>
    </w:p>
    <w:p w14:paraId="309526A9" w14:textId="4D18C770" w:rsidR="009221D6" w:rsidRPr="00153FC4" w:rsidRDefault="009221D6" w:rsidP="00153FC4">
      <w:pPr>
        <w:pStyle w:val="Partidofinal"/>
      </w:pPr>
      <w:r w:rsidRPr="00935810">
        <w:tab/>
      </w:r>
      <w:r w:rsidRPr="00935810">
        <w:tab/>
      </w:r>
      <w:r w:rsidRPr="00935810">
        <w:tab/>
      </w:r>
      <w:r w:rsidRPr="00935810">
        <w:tab/>
      </w:r>
      <w:r w:rsidRPr="00935810">
        <w:tab/>
      </w:r>
      <w:r w:rsidRPr="00153FC4">
        <w:t xml:space="preserve">(Hoy te has perdido.  </w:t>
      </w:r>
      <w:r w:rsidRPr="00153FC4">
        <w:tab/>
      </w:r>
      <w:r w:rsidRPr="00153FC4">
        <w:tab/>
      </w:r>
      <w:r w:rsidRPr="00153FC4">
        <w:tab/>
      </w:r>
    </w:p>
    <w:p w14:paraId="511C1C10" w14:textId="77777777" w:rsidR="00281DC5" w:rsidRDefault="00281DC5" w:rsidP="00281DC5">
      <w:pPr>
        <w:pStyle w:val="Personaje"/>
      </w:pPr>
      <w:r w:rsidRPr="00935810">
        <w:t>Nuño</w:t>
      </w:r>
    </w:p>
    <w:p w14:paraId="64F8EC79" w14:textId="49335B4A" w:rsidR="009221D6" w:rsidRPr="00935810" w:rsidRDefault="009221D6" w:rsidP="00281DC5">
      <w:pPr>
        <w:pStyle w:val="Verso"/>
      </w:pPr>
      <w:r w:rsidRPr="00935810">
        <w:tab/>
      </w:r>
      <w:r w:rsidRPr="00935810">
        <w:tab/>
      </w:r>
      <w:r w:rsidRPr="00935810">
        <w:tab/>
        <w:t>Con volver a lo que he sido</w:t>
      </w:r>
      <w:r w:rsidRPr="00935810">
        <w:tab/>
      </w:r>
      <w:r w:rsidRPr="00935810">
        <w:tab/>
      </w:r>
      <w:r w:rsidRPr="00935810">
        <w:tab/>
      </w:r>
      <w:r w:rsidRPr="00935810">
        <w:tab/>
      </w:r>
    </w:p>
    <w:p w14:paraId="0BB2F0E3" w14:textId="1218BF11" w:rsidR="0064117B" w:rsidRPr="00935810" w:rsidRDefault="009221D6" w:rsidP="008445D2">
      <w:pPr>
        <w:pStyle w:val="Verso"/>
      </w:pPr>
      <w:r w:rsidRPr="00935810">
        <w:tab/>
      </w:r>
      <w:r w:rsidRPr="00935810">
        <w:tab/>
      </w:r>
      <w:r w:rsidRPr="00935810">
        <w:tab/>
        <w:t>quedamos en paz también.)</w:t>
      </w:r>
    </w:p>
    <w:p w14:paraId="27105584" w14:textId="3BB10BA6" w:rsidR="0064117B" w:rsidRDefault="0064117B" w:rsidP="008445D2">
      <w:pPr>
        <w:pStyle w:val="Acot"/>
      </w:pPr>
      <w:r w:rsidRPr="00935810">
        <w:t xml:space="preserve">Éntrense </w:t>
      </w:r>
      <w:proofErr w:type="spellStart"/>
      <w:r w:rsidRPr="00935810">
        <w:t>Nise</w:t>
      </w:r>
      <w:proofErr w:type="spellEnd"/>
      <w:r w:rsidRPr="00935810">
        <w:t>, Nuño y Bato. Quede Blanca</w:t>
      </w:r>
    </w:p>
    <w:p w14:paraId="50CC6A64" w14:textId="202E80C5" w:rsidR="0064117B" w:rsidRDefault="0064117B" w:rsidP="0064117B">
      <w:pPr>
        <w:pStyle w:val="Personaje"/>
      </w:pPr>
      <w:r w:rsidRPr="00935810">
        <w:t>Blanca</w:t>
      </w:r>
    </w:p>
    <w:p w14:paraId="330EC448" w14:textId="7C7677E4" w:rsidR="003D28BB" w:rsidRPr="003D28BB" w:rsidRDefault="003D28BB" w:rsidP="00E728FC">
      <w:r>
        <w:rPr>
          <w:rFonts w:asciiTheme="majorBidi" w:hAnsiTheme="majorBidi" w:cstheme="majorBidi"/>
        </w:rPr>
        <w:t>$</w:t>
      </w:r>
      <w:r w:rsidRPr="00641F15">
        <w:t>soneto</w:t>
      </w:r>
      <w:r w:rsidRPr="00641F15">
        <w:tab/>
      </w:r>
    </w:p>
    <w:p w14:paraId="173C6718" w14:textId="5953DA3F" w:rsidR="0064117B" w:rsidRPr="00935810" w:rsidRDefault="0064117B" w:rsidP="0064117B">
      <w:pPr>
        <w:pStyle w:val="Verso"/>
      </w:pPr>
      <w:r w:rsidRPr="00935810">
        <w:tab/>
      </w:r>
      <w:r w:rsidRPr="00935810">
        <w:tab/>
        <w:t xml:space="preserve">  </w:t>
      </w:r>
      <w:r>
        <w:t xml:space="preserve">            </w:t>
      </w:r>
      <w:r w:rsidRPr="00935810">
        <w:t xml:space="preserve">Ninguno diga, amor, que puede, </w:t>
      </w:r>
      <w:proofErr w:type="spellStart"/>
      <w:r w:rsidRPr="00935810">
        <w:t>esento</w:t>
      </w:r>
      <w:proofErr w:type="spellEnd"/>
      <w:r w:rsidRPr="00935810">
        <w:t>,</w:t>
      </w:r>
    </w:p>
    <w:p w14:paraId="034BC8CF" w14:textId="77777777" w:rsidR="0064117B" w:rsidRPr="00935810" w:rsidRDefault="0064117B" w:rsidP="0064117B">
      <w:pPr>
        <w:pStyle w:val="Verso"/>
      </w:pPr>
      <w:r w:rsidRPr="00935810">
        <w:tab/>
      </w:r>
      <w:r w:rsidRPr="00935810">
        <w:tab/>
      </w:r>
      <w:r w:rsidRPr="00935810">
        <w:tab/>
        <w:t>pasar sin ti la vida, que en tu mano</w:t>
      </w:r>
    </w:p>
    <w:p w14:paraId="0D634C73" w14:textId="00E881FA" w:rsidR="0064117B" w:rsidRPr="00935810" w:rsidRDefault="0064117B" w:rsidP="0064117B">
      <w:pPr>
        <w:pStyle w:val="Verso"/>
      </w:pPr>
      <w:r w:rsidRPr="00935810">
        <w:tab/>
      </w:r>
      <w:r w:rsidRPr="00935810">
        <w:tab/>
      </w:r>
      <w:r w:rsidRPr="00935810">
        <w:tab/>
        <w:t>está la paz del corazón humano</w:t>
      </w:r>
      <w:r w:rsidRPr="00935810">
        <w:tab/>
      </w:r>
      <w:r w:rsidRPr="00935810">
        <w:tab/>
      </w:r>
      <w:r w:rsidRPr="00935810">
        <w:tab/>
      </w:r>
    </w:p>
    <w:p w14:paraId="35788171" w14:textId="77777777" w:rsidR="0064117B" w:rsidRPr="00935810" w:rsidRDefault="0064117B" w:rsidP="0064117B">
      <w:pPr>
        <w:pStyle w:val="Verso"/>
      </w:pPr>
      <w:r w:rsidRPr="00935810">
        <w:tab/>
      </w:r>
      <w:r w:rsidRPr="00935810">
        <w:tab/>
      </w:r>
      <w:r w:rsidRPr="00935810">
        <w:tab/>
        <w:t>y la guerra mayor del pensamiento.</w:t>
      </w:r>
      <w:r w:rsidRPr="00935810">
        <w:tab/>
      </w:r>
      <w:r w:rsidRPr="00935810">
        <w:tab/>
      </w:r>
      <w:r w:rsidRPr="00935810">
        <w:tab/>
      </w:r>
    </w:p>
    <w:p w14:paraId="6B0A963A" w14:textId="77777777" w:rsidR="0064117B" w:rsidRPr="00935810" w:rsidRDefault="0064117B" w:rsidP="0064117B">
      <w:pPr>
        <w:pStyle w:val="Verso"/>
      </w:pPr>
      <w:r w:rsidRPr="00935810">
        <w:tab/>
      </w:r>
      <w:r w:rsidRPr="00935810">
        <w:tab/>
      </w:r>
      <w:r w:rsidRPr="00935810">
        <w:tab/>
        <w:t xml:space="preserve">  Valiéndome de ti con loco intento</w:t>
      </w:r>
    </w:p>
    <w:p w14:paraId="10322888" w14:textId="77777777" w:rsidR="0064117B" w:rsidRPr="00935810" w:rsidRDefault="0064117B" w:rsidP="0064117B">
      <w:pPr>
        <w:pStyle w:val="Verso"/>
      </w:pPr>
      <w:r w:rsidRPr="00935810">
        <w:tab/>
      </w:r>
      <w:r w:rsidRPr="00935810">
        <w:tab/>
      </w:r>
      <w:r w:rsidRPr="00935810">
        <w:tab/>
        <w:t>pensé librarme de tu fuerza en vano,</w:t>
      </w:r>
    </w:p>
    <w:p w14:paraId="6F49ADD0" w14:textId="77777777" w:rsidR="0064117B" w:rsidRPr="00935810" w:rsidRDefault="0064117B" w:rsidP="0064117B">
      <w:pPr>
        <w:pStyle w:val="Verso"/>
      </w:pPr>
      <w:r w:rsidRPr="00935810">
        <w:tab/>
      </w:r>
      <w:r w:rsidRPr="00935810">
        <w:tab/>
      </w:r>
      <w:r w:rsidRPr="00935810">
        <w:tab/>
      </w:r>
      <w:proofErr w:type="spellStart"/>
      <w:r w:rsidRPr="00935810">
        <w:t>mas</w:t>
      </w:r>
      <w:proofErr w:type="spellEnd"/>
      <w:r w:rsidRPr="00935810">
        <w:t xml:space="preserve"> tú, del alma robador tirano,</w:t>
      </w:r>
    </w:p>
    <w:p w14:paraId="789DFE8B" w14:textId="72CEF430" w:rsidR="0064117B" w:rsidRPr="00935810" w:rsidRDefault="0064117B" w:rsidP="0064117B">
      <w:pPr>
        <w:pStyle w:val="Verso"/>
      </w:pPr>
      <w:r w:rsidRPr="00935810">
        <w:tab/>
      </w:r>
      <w:r w:rsidRPr="00935810">
        <w:tab/>
      </w:r>
      <w:r w:rsidRPr="00935810">
        <w:tab/>
        <w:t>castigaste mejor mi atrevimiento.</w:t>
      </w:r>
      <w:r w:rsidRPr="00935810">
        <w:tab/>
      </w:r>
      <w:r w:rsidRPr="00935810">
        <w:tab/>
      </w:r>
      <w:r w:rsidRPr="00935810">
        <w:tab/>
      </w:r>
    </w:p>
    <w:p w14:paraId="603B0F9B" w14:textId="77777777" w:rsidR="0064117B" w:rsidRPr="00935810" w:rsidRDefault="0064117B" w:rsidP="0064117B">
      <w:pPr>
        <w:pStyle w:val="Verso"/>
      </w:pPr>
      <w:r w:rsidRPr="00935810">
        <w:tab/>
      </w:r>
      <w:r w:rsidRPr="00935810">
        <w:tab/>
      </w:r>
      <w:r w:rsidRPr="00935810">
        <w:tab/>
        <w:t xml:space="preserve">  Nadie puede negar, si alguno en precio</w:t>
      </w:r>
      <w:r w:rsidRPr="00935810">
        <w:tab/>
      </w:r>
      <w:r w:rsidRPr="00935810">
        <w:tab/>
      </w:r>
    </w:p>
    <w:p w14:paraId="54D2A9EA" w14:textId="77777777" w:rsidR="0064117B" w:rsidRPr="00935810" w:rsidRDefault="0064117B" w:rsidP="0064117B">
      <w:pPr>
        <w:pStyle w:val="Verso"/>
      </w:pPr>
      <w:r w:rsidRPr="00935810">
        <w:tab/>
      </w:r>
      <w:r w:rsidRPr="00935810">
        <w:tab/>
      </w:r>
      <w:r w:rsidRPr="00935810">
        <w:tab/>
        <w:t>tu discreción y vanidad tuviere,</w:t>
      </w:r>
    </w:p>
    <w:p w14:paraId="30CD5278" w14:textId="77777777" w:rsidR="0064117B" w:rsidRPr="00935810" w:rsidRDefault="0064117B" w:rsidP="0064117B">
      <w:pPr>
        <w:pStyle w:val="Verso"/>
      </w:pPr>
      <w:r w:rsidRPr="00935810">
        <w:tab/>
      </w:r>
      <w:r w:rsidRPr="00935810">
        <w:tab/>
      </w:r>
      <w:r w:rsidRPr="00935810">
        <w:tab/>
        <w:t>que, en ser pesado en burlas, eres necio.</w:t>
      </w:r>
    </w:p>
    <w:p w14:paraId="4FE1A4FA" w14:textId="77777777" w:rsidR="0064117B" w:rsidRPr="00935810" w:rsidRDefault="0064117B" w:rsidP="0064117B">
      <w:pPr>
        <w:pStyle w:val="Verso"/>
      </w:pPr>
      <w:r w:rsidRPr="00935810">
        <w:tab/>
      </w:r>
      <w:r w:rsidRPr="00935810">
        <w:tab/>
      </w:r>
      <w:r w:rsidRPr="00935810">
        <w:tab/>
        <w:t xml:space="preserve">  O es porque advierta quien de ti la hiciere</w:t>
      </w:r>
    </w:p>
    <w:p w14:paraId="1E82ED6E" w14:textId="087AC144" w:rsidR="0064117B" w:rsidRPr="00935810" w:rsidRDefault="0064117B" w:rsidP="0064117B">
      <w:pPr>
        <w:pStyle w:val="Verso"/>
      </w:pPr>
      <w:r w:rsidRPr="00935810">
        <w:lastRenderedPageBreak/>
        <w:tab/>
      </w:r>
      <w:r w:rsidRPr="00935810">
        <w:tab/>
      </w:r>
      <w:r w:rsidRPr="00935810">
        <w:tab/>
        <w:t>que aquello que se tiene en más desprecio,</w:t>
      </w:r>
      <w:r w:rsidRPr="00935810">
        <w:tab/>
      </w:r>
      <w:r w:rsidRPr="00935810">
        <w:tab/>
      </w:r>
    </w:p>
    <w:p w14:paraId="5FBE8BBB" w14:textId="32DF4D9B" w:rsidR="00EC4BB4" w:rsidRDefault="0064117B" w:rsidP="008445D2">
      <w:pPr>
        <w:pStyle w:val="Verso"/>
      </w:pPr>
      <w:r w:rsidRPr="00935810">
        <w:tab/>
      </w:r>
      <w:r w:rsidRPr="00935810">
        <w:tab/>
      </w:r>
      <w:r w:rsidRPr="00935810">
        <w:tab/>
        <w:t>eso viene a faltar cuando se quiere.</w:t>
      </w:r>
      <w:r w:rsidRPr="00935810">
        <w:tab/>
      </w:r>
    </w:p>
    <w:p w14:paraId="1A882A63" w14:textId="7F31C1A8" w:rsidR="00EC4BB4" w:rsidRPr="008445D2" w:rsidRDefault="00EC4BB4" w:rsidP="008445D2">
      <w:pPr>
        <w:pStyle w:val="Acot"/>
      </w:pPr>
      <w:r w:rsidRPr="00935810">
        <w:t>Éntrense. Salgan Arias y Tristán, solos</w:t>
      </w:r>
    </w:p>
    <w:p w14:paraId="0BD85317" w14:textId="4CCF6F3B" w:rsidR="004E1A5C" w:rsidRDefault="004E1A5C" w:rsidP="004E1A5C">
      <w:pPr>
        <w:pStyle w:val="Personaje"/>
      </w:pPr>
      <w:r w:rsidRPr="00935810">
        <w:t>Tristán</w:t>
      </w:r>
    </w:p>
    <w:p w14:paraId="6E468C27" w14:textId="77777777" w:rsidR="003D28BB" w:rsidRDefault="003D28BB" w:rsidP="003D28BB">
      <w:r>
        <w:rPr>
          <w:rFonts w:asciiTheme="majorBidi" w:hAnsiTheme="majorBidi" w:cstheme="majorBidi"/>
        </w:rPr>
        <w:t>$</w:t>
      </w:r>
      <w:r w:rsidRPr="00641F15">
        <w:t>endecasílabos sueltos</w:t>
      </w:r>
    </w:p>
    <w:p w14:paraId="4CEAFF07" w14:textId="77777777" w:rsidR="003D28BB" w:rsidRPr="003D28BB" w:rsidRDefault="003D28BB" w:rsidP="003D28BB">
      <w:pPr>
        <w:pStyle w:val="Verso"/>
      </w:pPr>
    </w:p>
    <w:p w14:paraId="48837227" w14:textId="2E2BB720" w:rsidR="00EC4BB4" w:rsidRPr="00935810" w:rsidRDefault="00EC4BB4" w:rsidP="009845FC">
      <w:pPr>
        <w:pStyle w:val="Partidoincial"/>
      </w:pPr>
      <w:r w:rsidRPr="00935810">
        <w:tab/>
      </w:r>
      <w:r w:rsidRPr="00935810">
        <w:tab/>
        <w:t xml:space="preserve"> </w:t>
      </w:r>
      <w:r w:rsidR="004E1A5C">
        <w:t xml:space="preserve">          </w:t>
      </w:r>
      <w:r w:rsidRPr="00935810">
        <w:t xml:space="preserve"> ¿Queda bien enseñado?  </w:t>
      </w:r>
      <w:r w:rsidRPr="00935810">
        <w:tab/>
      </w:r>
      <w:r w:rsidRPr="00935810">
        <w:tab/>
      </w:r>
      <w:r w:rsidRPr="00935810">
        <w:tab/>
      </w:r>
    </w:p>
    <w:p w14:paraId="5ACF8F9D" w14:textId="67C56A47" w:rsidR="004E1A5C" w:rsidRDefault="004E1A5C" w:rsidP="004E1A5C">
      <w:pPr>
        <w:pStyle w:val="Personaje"/>
      </w:pPr>
      <w:r w:rsidRPr="00935810">
        <w:t>Arias</w:t>
      </w:r>
      <w:r w:rsidRPr="00935810">
        <w:tab/>
      </w:r>
    </w:p>
    <w:p w14:paraId="75BF1749" w14:textId="4CA76744" w:rsidR="00EC4BB4" w:rsidRPr="00153FC4" w:rsidRDefault="00EC4BB4" w:rsidP="00153FC4">
      <w:pPr>
        <w:pStyle w:val="Partidofinal"/>
      </w:pPr>
      <w:r w:rsidRPr="00935810">
        <w:tab/>
      </w:r>
      <w:r w:rsidRPr="00935810">
        <w:tab/>
      </w:r>
      <w:r w:rsidRPr="00935810">
        <w:tab/>
      </w:r>
      <w:r w:rsidRPr="00935810">
        <w:tab/>
      </w:r>
      <w:r w:rsidRPr="00935810">
        <w:tab/>
      </w:r>
      <w:r w:rsidRPr="00153FC4">
        <w:t xml:space="preserve">     </w:t>
      </w:r>
      <w:r w:rsidR="004E1A5C" w:rsidRPr="00153FC4">
        <w:t xml:space="preserve">       </w:t>
      </w:r>
      <w:r w:rsidRPr="00153FC4">
        <w:t xml:space="preserve">Por </w:t>
      </w:r>
      <w:proofErr w:type="spellStart"/>
      <w:r w:rsidRPr="00153FC4">
        <w:t>estremo</w:t>
      </w:r>
      <w:proofErr w:type="spellEnd"/>
      <w:r w:rsidRPr="00153FC4">
        <w:t>,</w:t>
      </w:r>
    </w:p>
    <w:p w14:paraId="3EED328C" w14:textId="77777777" w:rsidR="00EC4BB4" w:rsidRPr="00935810" w:rsidRDefault="00EC4BB4" w:rsidP="00EC4BB4">
      <w:pPr>
        <w:pStyle w:val="Verso"/>
      </w:pPr>
      <w:r w:rsidRPr="00935810">
        <w:tab/>
      </w:r>
      <w:r w:rsidRPr="00935810">
        <w:tab/>
      </w:r>
      <w:r w:rsidRPr="00935810">
        <w:tab/>
        <w:t xml:space="preserve">y </w:t>
      </w:r>
      <w:proofErr w:type="spellStart"/>
      <w:r w:rsidRPr="00935810">
        <w:t>hase</w:t>
      </w:r>
      <w:proofErr w:type="spellEnd"/>
      <w:r w:rsidRPr="00935810">
        <w:t xml:space="preserve"> mostrado tan astuto en todo</w:t>
      </w:r>
    </w:p>
    <w:p w14:paraId="2CB8F569" w14:textId="77777777" w:rsidR="00EC4BB4" w:rsidRPr="00935810" w:rsidRDefault="00EC4BB4" w:rsidP="00EC4BB4">
      <w:pPr>
        <w:pStyle w:val="Verso"/>
      </w:pPr>
      <w:r w:rsidRPr="00935810">
        <w:tab/>
      </w:r>
      <w:r w:rsidRPr="00935810">
        <w:tab/>
      </w:r>
      <w:r w:rsidRPr="00935810">
        <w:tab/>
        <w:t xml:space="preserve">que si resucitara </w:t>
      </w:r>
      <w:proofErr w:type="spellStart"/>
      <w:r w:rsidRPr="00935810">
        <w:t>Sinón</w:t>
      </w:r>
      <w:proofErr w:type="spellEnd"/>
      <w:r w:rsidRPr="00935810">
        <w:t xml:space="preserve"> griego </w:t>
      </w:r>
      <w:r w:rsidRPr="00935810">
        <w:tab/>
      </w:r>
      <w:r w:rsidRPr="00935810">
        <w:tab/>
      </w:r>
    </w:p>
    <w:p w14:paraId="4EAB7ABC" w14:textId="77777777" w:rsidR="00EC4BB4" w:rsidRPr="00935810" w:rsidRDefault="00EC4BB4" w:rsidP="009845FC">
      <w:pPr>
        <w:pStyle w:val="Partidoincial"/>
      </w:pPr>
      <w:r w:rsidRPr="00935810">
        <w:tab/>
      </w:r>
      <w:r w:rsidRPr="00935810">
        <w:tab/>
      </w:r>
      <w:r w:rsidRPr="00935810">
        <w:tab/>
        <w:t xml:space="preserve">le dejara por él. </w:t>
      </w:r>
    </w:p>
    <w:p w14:paraId="670873E7" w14:textId="4A534068" w:rsidR="004E1A5C" w:rsidRDefault="004E1A5C" w:rsidP="004E1A5C">
      <w:pPr>
        <w:pStyle w:val="Personaje"/>
      </w:pPr>
      <w:r w:rsidRPr="00935810">
        <w:t>Tristán</w:t>
      </w:r>
    </w:p>
    <w:p w14:paraId="239063FA" w14:textId="069E33F0" w:rsidR="00EC4BB4" w:rsidRPr="00153FC4" w:rsidRDefault="00EC4BB4" w:rsidP="00153FC4">
      <w:pPr>
        <w:pStyle w:val="Partidofinal"/>
      </w:pPr>
      <w:r w:rsidRPr="00935810">
        <w:tab/>
      </w:r>
      <w:r w:rsidRPr="00935810">
        <w:tab/>
      </w:r>
      <w:r w:rsidRPr="00935810">
        <w:tab/>
      </w:r>
      <w:r w:rsidRPr="00935810">
        <w:tab/>
        <w:t xml:space="preserve">  </w:t>
      </w:r>
      <w:r w:rsidR="004E1A5C">
        <w:t xml:space="preserve">        </w:t>
      </w:r>
      <w:r w:rsidRPr="00935810">
        <w:t xml:space="preserve"> </w:t>
      </w:r>
      <w:r w:rsidRPr="00153FC4">
        <w:t>Pues el Rey sale,</w:t>
      </w:r>
      <w:r w:rsidRPr="00153FC4">
        <w:tab/>
      </w:r>
      <w:r w:rsidRPr="00153FC4">
        <w:tab/>
      </w:r>
      <w:r w:rsidRPr="00153FC4">
        <w:tab/>
      </w:r>
    </w:p>
    <w:p w14:paraId="53CDF214" w14:textId="303F15BD" w:rsidR="00EC4BB4" w:rsidRPr="008445D2" w:rsidRDefault="00EC4BB4" w:rsidP="008445D2">
      <w:pPr>
        <w:pStyle w:val="Verso"/>
      </w:pPr>
      <w:r w:rsidRPr="00935810">
        <w:tab/>
      </w:r>
      <w:r w:rsidRPr="00935810">
        <w:tab/>
      </w:r>
      <w:r w:rsidRPr="00935810">
        <w:tab/>
        <w:t>habladle vos mientras aquí me aparto.</w:t>
      </w:r>
      <w:r w:rsidRPr="00935810">
        <w:tab/>
      </w:r>
      <w:r w:rsidRPr="00935810">
        <w:tab/>
      </w:r>
    </w:p>
    <w:p w14:paraId="31CA2472" w14:textId="22E7C361" w:rsidR="00EC4BB4" w:rsidRPr="008445D2" w:rsidRDefault="00EC4BB4" w:rsidP="008445D2">
      <w:pPr>
        <w:pStyle w:val="Acot"/>
      </w:pPr>
      <w:r w:rsidRPr="00935810">
        <w:t>Hágase a un lado Tristán y salga el rey Alfonso</w:t>
      </w:r>
    </w:p>
    <w:p w14:paraId="309F2BC9" w14:textId="655F9130" w:rsidR="004E1A5C" w:rsidRDefault="004E1A5C" w:rsidP="004E1A5C">
      <w:pPr>
        <w:pStyle w:val="Personaje"/>
      </w:pPr>
      <w:r w:rsidRPr="00935810">
        <w:t>Alfonso</w:t>
      </w:r>
    </w:p>
    <w:p w14:paraId="32E4F684" w14:textId="3562B5AD" w:rsidR="00EC4BB4" w:rsidRPr="00935810" w:rsidRDefault="00EC4BB4" w:rsidP="009845FC">
      <w:pPr>
        <w:pStyle w:val="Partidoincial"/>
      </w:pPr>
      <w:r w:rsidRPr="00935810">
        <w:tab/>
      </w:r>
      <w:r w:rsidRPr="00935810">
        <w:tab/>
      </w:r>
      <w:r w:rsidR="004E1A5C">
        <w:t xml:space="preserve">                 </w:t>
      </w:r>
      <w:r w:rsidRPr="00935810">
        <w:t>Don Arias.</w:t>
      </w:r>
      <w:r w:rsidRPr="00935810">
        <w:tab/>
      </w:r>
    </w:p>
    <w:p w14:paraId="150DED78" w14:textId="525BD901" w:rsidR="004E1A5C" w:rsidRDefault="004E1A5C" w:rsidP="004E1A5C">
      <w:pPr>
        <w:pStyle w:val="Personaje"/>
      </w:pPr>
      <w:r w:rsidRPr="00935810">
        <w:t>Arias</w:t>
      </w:r>
      <w:r w:rsidRPr="00935810">
        <w:tab/>
      </w:r>
    </w:p>
    <w:p w14:paraId="14D1FC46" w14:textId="0B76F9E7" w:rsidR="00EC4BB4" w:rsidRPr="00935810" w:rsidRDefault="00EC4BB4" w:rsidP="009845FC">
      <w:pPr>
        <w:pStyle w:val="Partidomedio"/>
      </w:pPr>
      <w:r w:rsidRPr="00935810">
        <w:tab/>
      </w:r>
      <w:r w:rsidRPr="00935810">
        <w:tab/>
        <w:t xml:space="preserve">                   </w:t>
      </w:r>
      <w:r w:rsidR="004E1A5C">
        <w:t xml:space="preserve">               </w:t>
      </w:r>
      <w:r w:rsidRPr="00935810">
        <w:t>Gran señor.</w:t>
      </w:r>
    </w:p>
    <w:p w14:paraId="600004C9" w14:textId="7BC47685" w:rsidR="004E1A5C" w:rsidRDefault="004E1A5C" w:rsidP="004E1A5C">
      <w:pPr>
        <w:pStyle w:val="Personaje"/>
      </w:pPr>
      <w:r w:rsidRPr="00935810">
        <w:t>Alfonso</w:t>
      </w:r>
    </w:p>
    <w:p w14:paraId="56C7C67F" w14:textId="06C26B86" w:rsidR="00EC4BB4" w:rsidRPr="00153FC4" w:rsidRDefault="00EC4BB4" w:rsidP="00153FC4">
      <w:pPr>
        <w:pStyle w:val="Partidofinal"/>
      </w:pPr>
      <w:r w:rsidRPr="00935810">
        <w:tab/>
      </w:r>
      <w:r w:rsidRPr="00935810">
        <w:tab/>
      </w:r>
      <w:r w:rsidRPr="00935810">
        <w:tab/>
      </w:r>
      <w:r w:rsidRPr="00935810">
        <w:tab/>
      </w:r>
      <w:r w:rsidRPr="00153FC4">
        <w:t xml:space="preserve">               </w:t>
      </w:r>
      <w:r w:rsidR="004E1A5C" w:rsidRPr="00153FC4">
        <w:t xml:space="preserve">            </w:t>
      </w:r>
      <w:r w:rsidRPr="00153FC4">
        <w:t>¿Qué es lo que quieres,</w:t>
      </w:r>
    </w:p>
    <w:p w14:paraId="4916D166" w14:textId="77777777" w:rsidR="00EC4BB4" w:rsidRPr="00935810" w:rsidRDefault="00EC4BB4" w:rsidP="00EC4BB4">
      <w:pPr>
        <w:pStyle w:val="Verso"/>
      </w:pPr>
      <w:r w:rsidRPr="00935810">
        <w:tab/>
      </w:r>
      <w:r w:rsidRPr="00935810">
        <w:tab/>
      </w:r>
      <w:r w:rsidRPr="00935810">
        <w:tab/>
        <w:t>que con tanto secreto me apercibes?</w:t>
      </w:r>
    </w:p>
    <w:p w14:paraId="2250A2CD" w14:textId="0A8253D0" w:rsidR="004E1A5C" w:rsidRDefault="004E1A5C" w:rsidP="004E1A5C">
      <w:pPr>
        <w:pStyle w:val="Personaje"/>
      </w:pPr>
      <w:r w:rsidRPr="00935810">
        <w:t>Arias</w:t>
      </w:r>
      <w:r w:rsidRPr="00935810">
        <w:tab/>
      </w:r>
    </w:p>
    <w:p w14:paraId="0B6C190A" w14:textId="17753016" w:rsidR="00EC4BB4" w:rsidRPr="00935810" w:rsidRDefault="00EC4BB4" w:rsidP="00EC4BB4">
      <w:pPr>
        <w:pStyle w:val="Verso"/>
      </w:pPr>
      <w:r w:rsidRPr="00935810">
        <w:tab/>
      </w:r>
      <w:r w:rsidRPr="00935810">
        <w:tab/>
      </w:r>
      <w:r w:rsidR="004E1A5C">
        <w:t xml:space="preserve">            </w:t>
      </w:r>
      <w:r w:rsidRPr="00935810">
        <w:t>La obligación que un noble y leal vasallo</w:t>
      </w:r>
    </w:p>
    <w:p w14:paraId="4D094616" w14:textId="3AEF3A59" w:rsidR="00EC4BB4" w:rsidRPr="00935810" w:rsidRDefault="00EC4BB4" w:rsidP="00EC4BB4">
      <w:pPr>
        <w:pStyle w:val="Verso"/>
      </w:pPr>
      <w:r w:rsidRPr="00935810">
        <w:tab/>
      </w:r>
      <w:r w:rsidRPr="00935810">
        <w:tab/>
      </w:r>
      <w:r w:rsidRPr="00935810">
        <w:tab/>
        <w:t>tiene a su rey me obliga a lo que creo</w:t>
      </w:r>
      <w:r w:rsidRPr="00935810">
        <w:tab/>
      </w:r>
      <w:r w:rsidRPr="00935810">
        <w:tab/>
      </w:r>
    </w:p>
    <w:p w14:paraId="77D28F55" w14:textId="77777777" w:rsidR="00EC4BB4" w:rsidRPr="00935810" w:rsidRDefault="00EC4BB4" w:rsidP="00EC4BB4">
      <w:pPr>
        <w:pStyle w:val="Verso"/>
      </w:pPr>
      <w:r w:rsidRPr="00935810">
        <w:tab/>
      </w:r>
      <w:r w:rsidRPr="00935810">
        <w:tab/>
      </w:r>
      <w:r w:rsidRPr="00935810">
        <w:tab/>
        <w:t>que te ha de parecer cosa imposible:</w:t>
      </w:r>
      <w:r w:rsidRPr="00935810">
        <w:tab/>
      </w:r>
      <w:r w:rsidRPr="00935810">
        <w:tab/>
      </w:r>
      <w:r w:rsidRPr="00935810">
        <w:tab/>
      </w:r>
    </w:p>
    <w:p w14:paraId="63D1ABCF" w14:textId="77777777" w:rsidR="00EC4BB4" w:rsidRPr="00935810" w:rsidRDefault="00EC4BB4" w:rsidP="00EC4BB4">
      <w:pPr>
        <w:pStyle w:val="Verso"/>
      </w:pPr>
      <w:r w:rsidRPr="00935810">
        <w:tab/>
      </w:r>
      <w:r w:rsidRPr="00935810">
        <w:tab/>
      </w:r>
      <w:r w:rsidRPr="00935810">
        <w:tab/>
        <w:t>yo pienso que está viva todavía</w:t>
      </w:r>
    </w:p>
    <w:p w14:paraId="7DB90ED2" w14:textId="77777777" w:rsidR="00EC4BB4" w:rsidRPr="00935810" w:rsidRDefault="00EC4BB4" w:rsidP="00EC4BB4">
      <w:pPr>
        <w:pStyle w:val="Verso"/>
      </w:pPr>
      <w:r w:rsidRPr="00935810">
        <w:tab/>
      </w:r>
      <w:r w:rsidRPr="00935810">
        <w:tab/>
      </w:r>
      <w:r w:rsidRPr="00935810">
        <w:tab/>
        <w:t xml:space="preserve">de </w:t>
      </w:r>
      <w:proofErr w:type="spellStart"/>
      <w:r w:rsidRPr="00935810">
        <w:t>Mauregato</w:t>
      </w:r>
      <w:proofErr w:type="spellEnd"/>
      <w:r w:rsidRPr="00935810">
        <w:t xml:space="preserve"> la memoria y sangre;</w:t>
      </w:r>
    </w:p>
    <w:p w14:paraId="3F7A7A56" w14:textId="77777777" w:rsidR="00EC4BB4" w:rsidRPr="00935810" w:rsidRDefault="00EC4BB4" w:rsidP="00EC4BB4">
      <w:pPr>
        <w:pStyle w:val="Verso"/>
      </w:pPr>
      <w:r w:rsidRPr="00935810">
        <w:tab/>
      </w:r>
      <w:r w:rsidRPr="00935810">
        <w:tab/>
      </w:r>
      <w:r w:rsidRPr="00935810">
        <w:tab/>
        <w:t>¿sabes quién es acaso este mancebo</w:t>
      </w:r>
      <w:r w:rsidRPr="00935810">
        <w:tab/>
      </w:r>
      <w:r w:rsidRPr="00935810">
        <w:tab/>
      </w:r>
    </w:p>
    <w:p w14:paraId="58B40C62" w14:textId="39353307" w:rsidR="00EC4BB4" w:rsidRPr="00935810" w:rsidRDefault="00EC4BB4" w:rsidP="00EC4BB4">
      <w:pPr>
        <w:pStyle w:val="Verso"/>
      </w:pPr>
      <w:r w:rsidRPr="00935810">
        <w:tab/>
      </w:r>
      <w:r w:rsidRPr="00935810">
        <w:tab/>
      </w:r>
      <w:r w:rsidRPr="00935810">
        <w:tab/>
        <w:t>que una lanza sacó de entre unos juncos?</w:t>
      </w:r>
      <w:r w:rsidRPr="00935810">
        <w:tab/>
      </w:r>
      <w:r w:rsidRPr="00935810">
        <w:tab/>
      </w:r>
    </w:p>
    <w:p w14:paraId="68EFD259" w14:textId="536584A9" w:rsidR="004E1A5C" w:rsidRDefault="004E1A5C" w:rsidP="004E1A5C">
      <w:pPr>
        <w:pStyle w:val="Personaje"/>
      </w:pPr>
      <w:r w:rsidRPr="00935810">
        <w:t>Alfonso</w:t>
      </w:r>
    </w:p>
    <w:p w14:paraId="0E4BEEF6" w14:textId="74FC4D44" w:rsidR="00EC4BB4" w:rsidRPr="00935810" w:rsidRDefault="00EC4BB4" w:rsidP="00EC4BB4">
      <w:pPr>
        <w:pStyle w:val="Verso"/>
      </w:pPr>
      <w:r w:rsidRPr="00935810">
        <w:tab/>
      </w:r>
      <w:r w:rsidRPr="00935810">
        <w:tab/>
      </w:r>
      <w:r w:rsidR="004E1A5C">
        <w:t xml:space="preserve">            </w:t>
      </w:r>
      <w:r w:rsidRPr="00935810">
        <w:t>Arias, si de don Nuño decir quieres</w:t>
      </w:r>
      <w:r w:rsidRPr="00935810">
        <w:tab/>
      </w:r>
      <w:r w:rsidRPr="00935810">
        <w:tab/>
      </w:r>
      <w:r w:rsidRPr="00935810">
        <w:tab/>
      </w:r>
    </w:p>
    <w:p w14:paraId="121B014D" w14:textId="77777777" w:rsidR="00EC4BB4" w:rsidRPr="00935810" w:rsidRDefault="00EC4BB4" w:rsidP="00EC4BB4">
      <w:pPr>
        <w:pStyle w:val="Verso"/>
      </w:pPr>
      <w:r w:rsidRPr="00935810">
        <w:tab/>
      </w:r>
      <w:r w:rsidRPr="00935810">
        <w:tab/>
      </w:r>
      <w:r w:rsidRPr="00935810">
        <w:tab/>
        <w:t>cosa contra su honor, primero advierte</w:t>
      </w:r>
    </w:p>
    <w:p w14:paraId="310DA7B6" w14:textId="77777777" w:rsidR="00EC4BB4" w:rsidRPr="00935810" w:rsidRDefault="00EC4BB4" w:rsidP="00EC4BB4">
      <w:pPr>
        <w:pStyle w:val="Verso"/>
      </w:pPr>
      <w:r w:rsidRPr="00935810">
        <w:tab/>
      </w:r>
      <w:r w:rsidRPr="00935810">
        <w:tab/>
      </w:r>
      <w:r w:rsidRPr="00935810">
        <w:tab/>
        <w:t>que la sepas tan bien que menos sepas</w:t>
      </w:r>
    </w:p>
    <w:p w14:paraId="73E7C88E" w14:textId="77777777" w:rsidR="00EC4BB4" w:rsidRPr="00935810" w:rsidRDefault="00EC4BB4" w:rsidP="00EC4BB4">
      <w:pPr>
        <w:pStyle w:val="Verso"/>
      </w:pPr>
      <w:r w:rsidRPr="00935810">
        <w:lastRenderedPageBreak/>
        <w:tab/>
      </w:r>
      <w:r w:rsidRPr="00935810">
        <w:tab/>
      </w:r>
      <w:r w:rsidRPr="00935810">
        <w:tab/>
      </w:r>
      <w:proofErr w:type="spellStart"/>
      <w:r w:rsidRPr="00935810">
        <w:t>tu</w:t>
      </w:r>
      <w:proofErr w:type="spellEnd"/>
      <w:r w:rsidRPr="00935810">
        <w:t xml:space="preserve"> mismo pensamiento, porque amo</w:t>
      </w:r>
    </w:p>
    <w:p w14:paraId="1E05EED1" w14:textId="48F35ACD" w:rsidR="00EC4BB4" w:rsidRPr="00935810" w:rsidRDefault="00EC4BB4" w:rsidP="00EC4BB4">
      <w:pPr>
        <w:pStyle w:val="Verso"/>
      </w:pPr>
      <w:r w:rsidRPr="00935810">
        <w:tab/>
      </w:r>
      <w:r w:rsidRPr="00935810">
        <w:tab/>
      </w:r>
      <w:r w:rsidRPr="00935810">
        <w:tab/>
        <w:t>de suerte a Nuño que su honra es mía,</w:t>
      </w:r>
      <w:r w:rsidRPr="00935810">
        <w:tab/>
      </w:r>
      <w:r w:rsidRPr="00935810">
        <w:tab/>
      </w:r>
    </w:p>
    <w:p w14:paraId="64A78BE2" w14:textId="77777777" w:rsidR="00EC4BB4" w:rsidRPr="00935810" w:rsidRDefault="00EC4BB4" w:rsidP="00EC4BB4">
      <w:pPr>
        <w:pStyle w:val="Verso"/>
      </w:pPr>
      <w:r w:rsidRPr="00935810">
        <w:tab/>
      </w:r>
      <w:r w:rsidRPr="00935810">
        <w:tab/>
      </w:r>
      <w:r w:rsidRPr="00935810">
        <w:tab/>
        <w:t>y si te han informado los que pueden</w:t>
      </w:r>
      <w:r w:rsidRPr="00935810">
        <w:tab/>
      </w:r>
      <w:r w:rsidRPr="00935810">
        <w:tab/>
      </w:r>
      <w:r w:rsidRPr="00935810">
        <w:tab/>
      </w:r>
    </w:p>
    <w:p w14:paraId="0AAE53A4" w14:textId="77777777" w:rsidR="00EC4BB4" w:rsidRPr="00935810" w:rsidRDefault="00EC4BB4" w:rsidP="00EC4BB4">
      <w:pPr>
        <w:pStyle w:val="Verso"/>
      </w:pPr>
      <w:r w:rsidRPr="00935810">
        <w:tab/>
      </w:r>
      <w:r w:rsidRPr="00935810">
        <w:tab/>
      </w:r>
      <w:r w:rsidRPr="00935810">
        <w:tab/>
        <w:t>ser envidiosos de sus grandes méritos</w:t>
      </w:r>
    </w:p>
    <w:p w14:paraId="5CCB7BB0" w14:textId="77777777" w:rsidR="00EC4BB4" w:rsidRPr="00935810" w:rsidRDefault="00EC4BB4" w:rsidP="00EC4BB4">
      <w:pPr>
        <w:pStyle w:val="Verso"/>
      </w:pPr>
      <w:r w:rsidRPr="00935810">
        <w:tab/>
      </w:r>
      <w:r w:rsidRPr="00935810">
        <w:tab/>
      </w:r>
      <w:r w:rsidRPr="00935810">
        <w:tab/>
        <w:t>y de su honor alguna cosa injusta,</w:t>
      </w:r>
    </w:p>
    <w:p w14:paraId="05550939" w14:textId="77777777" w:rsidR="00EC4BB4" w:rsidRPr="00935810" w:rsidRDefault="00EC4BB4" w:rsidP="00EC4BB4">
      <w:pPr>
        <w:pStyle w:val="Verso"/>
      </w:pPr>
      <w:r w:rsidRPr="00935810">
        <w:tab/>
      </w:r>
      <w:r w:rsidRPr="00935810">
        <w:tab/>
      </w:r>
      <w:r w:rsidRPr="00935810">
        <w:tab/>
        <w:t>no la quiero saber, siendo dudosa.</w:t>
      </w:r>
    </w:p>
    <w:p w14:paraId="25CD6827" w14:textId="54216088" w:rsidR="004E1A5C" w:rsidRDefault="004E1A5C" w:rsidP="004E1A5C">
      <w:pPr>
        <w:pStyle w:val="Personaje"/>
      </w:pPr>
      <w:r w:rsidRPr="00935810">
        <w:t>Arias</w:t>
      </w:r>
      <w:r w:rsidRPr="00935810">
        <w:tab/>
      </w:r>
    </w:p>
    <w:p w14:paraId="2A4F93F8" w14:textId="61ADE138" w:rsidR="00EC4BB4" w:rsidRPr="00935810" w:rsidRDefault="00EC4BB4" w:rsidP="00EC4BB4">
      <w:pPr>
        <w:pStyle w:val="Verso"/>
      </w:pPr>
      <w:r w:rsidRPr="00935810">
        <w:tab/>
      </w:r>
      <w:r w:rsidRPr="00935810">
        <w:tab/>
      </w:r>
      <w:r w:rsidR="004E1A5C">
        <w:t xml:space="preserve">            </w:t>
      </w:r>
      <w:r w:rsidRPr="00935810">
        <w:t>Señor, cuando de un hombre que tú amas</w:t>
      </w:r>
      <w:r w:rsidRPr="00935810">
        <w:tab/>
      </w:r>
      <w:r w:rsidRPr="00935810">
        <w:tab/>
      </w:r>
    </w:p>
    <w:p w14:paraId="49EC56C7" w14:textId="77777777" w:rsidR="00EC4BB4" w:rsidRPr="00935810" w:rsidRDefault="00EC4BB4" w:rsidP="00EC4BB4">
      <w:pPr>
        <w:pStyle w:val="Verso"/>
      </w:pPr>
      <w:r w:rsidRPr="00935810">
        <w:tab/>
      </w:r>
      <w:r w:rsidRPr="00935810">
        <w:tab/>
      </w:r>
      <w:r w:rsidRPr="00935810">
        <w:tab/>
        <w:t>de la manera que tu reino ha visto</w:t>
      </w:r>
      <w:r w:rsidRPr="00935810">
        <w:tab/>
      </w:r>
      <w:r w:rsidRPr="00935810">
        <w:tab/>
      </w:r>
      <w:r w:rsidRPr="00935810">
        <w:tab/>
      </w:r>
    </w:p>
    <w:p w14:paraId="0AC9E74A" w14:textId="77777777" w:rsidR="00EC4BB4" w:rsidRPr="00935810" w:rsidRDefault="00EC4BB4" w:rsidP="00EC4BB4">
      <w:pPr>
        <w:pStyle w:val="Verso"/>
      </w:pPr>
      <w:r w:rsidRPr="00935810">
        <w:tab/>
      </w:r>
      <w:r w:rsidRPr="00935810">
        <w:tab/>
      </w:r>
      <w:r w:rsidRPr="00935810">
        <w:tab/>
        <w:t>—pues a todos los nobles le prefieres—</w:t>
      </w:r>
    </w:p>
    <w:p w14:paraId="7EBAB0EF" w14:textId="77777777" w:rsidR="00EC4BB4" w:rsidRPr="00935810" w:rsidRDefault="00EC4BB4" w:rsidP="00EC4BB4">
      <w:pPr>
        <w:pStyle w:val="Verso"/>
      </w:pPr>
      <w:r w:rsidRPr="00935810">
        <w:tab/>
      </w:r>
      <w:r w:rsidRPr="00935810">
        <w:tab/>
      </w:r>
      <w:r w:rsidRPr="00935810">
        <w:tab/>
        <w:t>se atreve a hablar persona que conoces</w:t>
      </w:r>
      <w:r w:rsidRPr="00935810">
        <w:tab/>
      </w:r>
    </w:p>
    <w:p w14:paraId="5B22C3B9" w14:textId="77777777" w:rsidR="00EC4BB4" w:rsidRPr="00935810" w:rsidRDefault="00EC4BB4" w:rsidP="00EC4BB4">
      <w:pPr>
        <w:pStyle w:val="Verso"/>
      </w:pPr>
      <w:r w:rsidRPr="00935810">
        <w:tab/>
      </w:r>
      <w:r w:rsidRPr="00935810">
        <w:tab/>
      </w:r>
      <w:r w:rsidRPr="00935810">
        <w:tab/>
        <w:t xml:space="preserve">de la lealtad que yo, saber debieras             </w:t>
      </w:r>
    </w:p>
    <w:p w14:paraId="5FBB76A2" w14:textId="66A6187A" w:rsidR="00EC4BB4" w:rsidRPr="00935810" w:rsidRDefault="00EC4BB4" w:rsidP="00EC4BB4">
      <w:pPr>
        <w:pStyle w:val="Verso"/>
      </w:pPr>
      <w:r w:rsidRPr="00935810">
        <w:tab/>
      </w:r>
      <w:r w:rsidRPr="00935810">
        <w:tab/>
      </w:r>
      <w:r w:rsidRPr="00935810">
        <w:tab/>
        <w:t>que tiene información bastante y clara,</w:t>
      </w:r>
      <w:r w:rsidRPr="00935810">
        <w:tab/>
      </w:r>
      <w:r w:rsidRPr="00935810">
        <w:tab/>
      </w:r>
    </w:p>
    <w:p w14:paraId="35C30A4E" w14:textId="77777777" w:rsidR="00EC4BB4" w:rsidRPr="00935810" w:rsidRDefault="00EC4BB4" w:rsidP="00EC4BB4">
      <w:pPr>
        <w:pStyle w:val="Verso"/>
      </w:pPr>
      <w:r w:rsidRPr="00935810">
        <w:tab/>
      </w:r>
      <w:r w:rsidRPr="00935810">
        <w:tab/>
      </w:r>
      <w:r w:rsidRPr="00935810">
        <w:tab/>
        <w:t>y si esto fuera vida y honra mía</w:t>
      </w:r>
      <w:r w:rsidRPr="00935810">
        <w:tab/>
      </w:r>
      <w:r w:rsidRPr="00935810">
        <w:tab/>
      </w:r>
      <w:r w:rsidRPr="00935810">
        <w:tab/>
      </w:r>
    </w:p>
    <w:p w14:paraId="166F29EE" w14:textId="77777777" w:rsidR="00EC4BB4" w:rsidRPr="00935810" w:rsidRDefault="00EC4BB4" w:rsidP="00EC4BB4">
      <w:pPr>
        <w:pStyle w:val="Verso"/>
      </w:pPr>
      <w:r w:rsidRPr="00935810">
        <w:tab/>
      </w:r>
      <w:r w:rsidRPr="00935810">
        <w:tab/>
      </w:r>
      <w:r w:rsidRPr="00935810">
        <w:tab/>
        <w:t>o de otros caballeros, y no tuya,</w:t>
      </w:r>
    </w:p>
    <w:p w14:paraId="41A84FE6" w14:textId="77777777" w:rsidR="00EC4BB4" w:rsidRPr="00935810" w:rsidRDefault="00EC4BB4" w:rsidP="00EC4BB4">
      <w:pPr>
        <w:pStyle w:val="Verso"/>
      </w:pPr>
      <w:r w:rsidRPr="00935810">
        <w:tab/>
      </w:r>
      <w:r w:rsidRPr="00935810">
        <w:tab/>
      </w:r>
      <w:r w:rsidRPr="00935810">
        <w:tab/>
        <w:t>créeme que otro estilo se buscara,</w:t>
      </w:r>
    </w:p>
    <w:p w14:paraId="710E0C7C" w14:textId="77777777" w:rsidR="00EC4BB4" w:rsidRPr="00935810" w:rsidRDefault="00EC4BB4" w:rsidP="00EC4BB4">
      <w:pPr>
        <w:pStyle w:val="Verso"/>
      </w:pPr>
      <w:r w:rsidRPr="00935810">
        <w:tab/>
      </w:r>
      <w:r w:rsidRPr="00935810">
        <w:tab/>
      </w:r>
      <w:r w:rsidRPr="00935810">
        <w:tab/>
        <w:t>sin darte parte, que remedio fuera.</w:t>
      </w:r>
    </w:p>
    <w:p w14:paraId="6B61AEDF" w14:textId="1D7E84AB" w:rsidR="004E1A5C" w:rsidRDefault="004E1A5C" w:rsidP="004E1A5C">
      <w:pPr>
        <w:pStyle w:val="Personaje"/>
      </w:pPr>
      <w:r w:rsidRPr="00935810">
        <w:t>Alfonso</w:t>
      </w:r>
    </w:p>
    <w:p w14:paraId="4301DA65" w14:textId="17197966" w:rsidR="00EC4BB4" w:rsidRPr="00935810" w:rsidRDefault="00EC4BB4" w:rsidP="009845FC">
      <w:pPr>
        <w:pStyle w:val="Partidoincial"/>
      </w:pPr>
      <w:r w:rsidRPr="00935810">
        <w:tab/>
      </w:r>
      <w:r w:rsidRPr="00935810">
        <w:tab/>
      </w:r>
      <w:r w:rsidR="004E1A5C">
        <w:t xml:space="preserve">           </w:t>
      </w:r>
      <w:r w:rsidRPr="00935810">
        <w:t>¿Mi honra y vida?</w:t>
      </w:r>
    </w:p>
    <w:p w14:paraId="3B2B266B" w14:textId="016DB450" w:rsidR="004E1A5C" w:rsidRDefault="004E1A5C" w:rsidP="004E1A5C">
      <w:pPr>
        <w:pStyle w:val="Personaje"/>
      </w:pPr>
      <w:r w:rsidRPr="00935810">
        <w:t>Arias</w:t>
      </w:r>
      <w:r w:rsidRPr="00935810">
        <w:tab/>
      </w:r>
    </w:p>
    <w:p w14:paraId="39243D84" w14:textId="0D05F92F" w:rsidR="00EC4BB4" w:rsidRPr="00153FC4" w:rsidRDefault="00EC4BB4" w:rsidP="00153FC4">
      <w:pPr>
        <w:pStyle w:val="Partidofinal"/>
      </w:pPr>
      <w:r w:rsidRPr="00935810">
        <w:tab/>
      </w:r>
      <w:r w:rsidRPr="00935810">
        <w:tab/>
      </w:r>
      <w:r w:rsidRPr="00935810">
        <w:tab/>
      </w:r>
      <w:r w:rsidRPr="00935810">
        <w:tab/>
      </w:r>
      <w:r w:rsidRPr="00153FC4">
        <w:t xml:space="preserve">       </w:t>
      </w:r>
      <w:r w:rsidR="004E1A5C" w:rsidRPr="00153FC4">
        <w:t xml:space="preserve">       </w:t>
      </w:r>
      <w:r w:rsidRPr="00153FC4">
        <w:t>¿No es tu vida y honra</w:t>
      </w:r>
      <w:r w:rsidRPr="00153FC4">
        <w:tab/>
      </w:r>
      <w:r w:rsidRPr="00153FC4">
        <w:tab/>
      </w:r>
    </w:p>
    <w:p w14:paraId="3E58CF37" w14:textId="77777777" w:rsidR="00EC4BB4" w:rsidRPr="00935810" w:rsidRDefault="00EC4BB4" w:rsidP="00EC4BB4">
      <w:pPr>
        <w:pStyle w:val="Verso"/>
      </w:pPr>
      <w:r w:rsidRPr="00935810">
        <w:tab/>
      </w:r>
      <w:r w:rsidRPr="00935810">
        <w:tab/>
      </w:r>
      <w:r w:rsidRPr="00935810">
        <w:tab/>
        <w:t>escribirse don Nuño con el moro</w:t>
      </w:r>
      <w:r w:rsidRPr="00935810">
        <w:tab/>
      </w:r>
      <w:r w:rsidRPr="00935810">
        <w:tab/>
      </w:r>
      <w:r w:rsidRPr="00935810">
        <w:tab/>
      </w:r>
    </w:p>
    <w:p w14:paraId="701237C9" w14:textId="77777777" w:rsidR="00EC4BB4" w:rsidRPr="00935810" w:rsidRDefault="00EC4BB4" w:rsidP="00EC4BB4">
      <w:pPr>
        <w:pStyle w:val="Verso"/>
      </w:pPr>
      <w:r w:rsidRPr="00935810">
        <w:tab/>
      </w:r>
      <w:r w:rsidRPr="00935810">
        <w:tab/>
      </w:r>
      <w:r w:rsidRPr="00935810">
        <w:tab/>
        <w:t>y haber venido carta de su mano</w:t>
      </w:r>
    </w:p>
    <w:p w14:paraId="05F30CD0" w14:textId="77777777" w:rsidR="00EC4BB4" w:rsidRPr="00935810" w:rsidRDefault="00EC4BB4" w:rsidP="00EC4BB4">
      <w:pPr>
        <w:pStyle w:val="Verso"/>
      </w:pPr>
      <w:r w:rsidRPr="00935810">
        <w:tab/>
      </w:r>
      <w:r w:rsidRPr="00935810">
        <w:tab/>
      </w:r>
      <w:r w:rsidRPr="00935810">
        <w:tab/>
        <w:t>a mi poder en que tu sangre ofrece</w:t>
      </w:r>
    </w:p>
    <w:p w14:paraId="583F4587" w14:textId="77777777" w:rsidR="00EC4BB4" w:rsidRPr="00935810" w:rsidRDefault="00EC4BB4" w:rsidP="00EC4BB4">
      <w:pPr>
        <w:pStyle w:val="Verso"/>
      </w:pPr>
      <w:r w:rsidRPr="00935810">
        <w:tab/>
      </w:r>
      <w:r w:rsidRPr="00935810">
        <w:tab/>
      </w:r>
      <w:r w:rsidRPr="00935810">
        <w:tab/>
      </w:r>
      <w:proofErr w:type="spellStart"/>
      <w:r w:rsidRPr="00935810">
        <w:t>como</w:t>
      </w:r>
      <w:proofErr w:type="spellEnd"/>
      <w:r w:rsidRPr="00935810">
        <w:t xml:space="preserve"> le entregue el reino, y darle en parias</w:t>
      </w:r>
    </w:p>
    <w:p w14:paraId="0E5B2E34" w14:textId="3733DBCC" w:rsidR="00EC4BB4" w:rsidRPr="00935810" w:rsidRDefault="00EC4BB4" w:rsidP="00EC4BB4">
      <w:pPr>
        <w:pStyle w:val="Verso"/>
      </w:pPr>
      <w:r w:rsidRPr="00935810">
        <w:tab/>
      </w:r>
      <w:r w:rsidRPr="00935810">
        <w:tab/>
      </w:r>
      <w:r w:rsidRPr="00935810">
        <w:tab/>
        <w:t xml:space="preserve">al doble las doncellas que hoy te pide?  </w:t>
      </w:r>
      <w:r w:rsidRPr="00935810">
        <w:tab/>
      </w:r>
      <w:r w:rsidRPr="00935810">
        <w:tab/>
      </w:r>
    </w:p>
    <w:p w14:paraId="2E9AFB36" w14:textId="0AA40A48" w:rsidR="004E1A5C" w:rsidRDefault="004E1A5C" w:rsidP="004E1A5C">
      <w:pPr>
        <w:pStyle w:val="Personaje"/>
      </w:pPr>
      <w:r w:rsidRPr="00935810">
        <w:t>Alfonso</w:t>
      </w:r>
    </w:p>
    <w:p w14:paraId="5B08326B" w14:textId="4605D953" w:rsidR="00EC4BB4" w:rsidRPr="00935810" w:rsidRDefault="00EC4BB4" w:rsidP="00EC4BB4">
      <w:pPr>
        <w:pStyle w:val="Verso"/>
      </w:pPr>
      <w:r w:rsidRPr="00935810">
        <w:tab/>
      </w:r>
      <w:r w:rsidRPr="00935810">
        <w:tab/>
      </w:r>
      <w:r w:rsidR="004E1A5C">
        <w:t xml:space="preserve">           </w:t>
      </w:r>
      <w:r w:rsidRPr="00935810">
        <w:t>Eso es cosa imposible. Bravamente</w:t>
      </w:r>
      <w:r w:rsidRPr="00935810">
        <w:tab/>
      </w:r>
      <w:r w:rsidRPr="00935810">
        <w:tab/>
      </w:r>
      <w:r w:rsidRPr="00935810">
        <w:tab/>
      </w:r>
    </w:p>
    <w:p w14:paraId="64830F2E" w14:textId="5E116DC7" w:rsidR="00EC4BB4" w:rsidRPr="00935810" w:rsidRDefault="00EC4BB4" w:rsidP="00EC4BB4">
      <w:pPr>
        <w:pStyle w:val="Verso"/>
      </w:pPr>
      <w:r w:rsidRPr="00935810">
        <w:tab/>
      </w:r>
      <w:r w:rsidRPr="00935810">
        <w:tab/>
      </w:r>
      <w:r w:rsidR="004E1A5C">
        <w:t xml:space="preserve">           </w:t>
      </w:r>
      <w:r w:rsidRPr="00935810">
        <w:t>la envidia se apercibe contra Nuño.</w:t>
      </w:r>
    </w:p>
    <w:p w14:paraId="7088DBFE" w14:textId="4D6C9104" w:rsidR="004E1A5C" w:rsidRDefault="004E1A5C" w:rsidP="004E1A5C">
      <w:pPr>
        <w:pStyle w:val="Personaje"/>
      </w:pPr>
      <w:r w:rsidRPr="00935810">
        <w:t>Arias</w:t>
      </w:r>
      <w:r w:rsidRPr="00935810">
        <w:tab/>
      </w:r>
    </w:p>
    <w:p w14:paraId="12EA4F86" w14:textId="33A453A8" w:rsidR="00EC4BB4" w:rsidRPr="00935810" w:rsidRDefault="00EC4BB4" w:rsidP="00EC4BB4">
      <w:pPr>
        <w:pStyle w:val="Verso"/>
      </w:pPr>
      <w:r w:rsidRPr="00935810">
        <w:tab/>
      </w:r>
      <w:r w:rsidRPr="00935810">
        <w:tab/>
      </w:r>
      <w:r w:rsidR="004E1A5C">
        <w:t xml:space="preserve">          </w:t>
      </w:r>
      <w:r w:rsidRPr="00935810">
        <w:t>Pues aquí te dirá Tristán si puede</w:t>
      </w:r>
    </w:p>
    <w:p w14:paraId="41F98C2A" w14:textId="2391290A" w:rsidR="00EC4BB4" w:rsidRPr="00935810" w:rsidRDefault="00EC4BB4" w:rsidP="009845FC">
      <w:pPr>
        <w:pStyle w:val="Partidoincial"/>
        <w:rPr>
          <w:i/>
          <w:sz w:val="20"/>
        </w:rPr>
      </w:pPr>
      <w:r w:rsidRPr="00935810">
        <w:tab/>
      </w:r>
      <w:r w:rsidRPr="00935810">
        <w:tab/>
      </w:r>
      <w:r w:rsidR="004E1A5C">
        <w:t xml:space="preserve">          </w:t>
      </w:r>
      <w:r w:rsidRPr="00935810">
        <w:t>ser imposible o no.</w:t>
      </w:r>
      <w:r w:rsidRPr="00935810">
        <w:rPr>
          <w:i/>
        </w:rPr>
        <w:tab/>
      </w:r>
      <w:r w:rsidRPr="00935810">
        <w:rPr>
          <w:i/>
        </w:rPr>
        <w:tab/>
      </w:r>
      <w:r w:rsidRPr="00935810">
        <w:rPr>
          <w:i/>
        </w:rPr>
        <w:tab/>
      </w:r>
    </w:p>
    <w:p w14:paraId="2DC2D97D" w14:textId="271E6EBF" w:rsidR="004E1A5C" w:rsidRDefault="004E1A5C" w:rsidP="004E1A5C">
      <w:pPr>
        <w:pStyle w:val="Personaje"/>
      </w:pPr>
      <w:r w:rsidRPr="00935810">
        <w:t>Alfonso</w:t>
      </w:r>
    </w:p>
    <w:p w14:paraId="1D8301D9" w14:textId="2D06FC53" w:rsidR="00EC4BB4" w:rsidRPr="00935810" w:rsidRDefault="00EC4BB4" w:rsidP="009845FC">
      <w:pPr>
        <w:pStyle w:val="Partidomedio"/>
      </w:pPr>
      <w:r w:rsidRPr="00935810">
        <w:lastRenderedPageBreak/>
        <w:tab/>
      </w:r>
      <w:r w:rsidRPr="00935810">
        <w:tab/>
      </w:r>
      <w:r w:rsidRPr="00935810">
        <w:tab/>
      </w:r>
      <w:r w:rsidRPr="00935810">
        <w:tab/>
        <w:t xml:space="preserve">        </w:t>
      </w:r>
      <w:r w:rsidR="004E1A5C">
        <w:t xml:space="preserve">        </w:t>
      </w:r>
      <w:r w:rsidRPr="00935810">
        <w:t xml:space="preserve">¡Tristán! </w:t>
      </w:r>
      <w:r w:rsidRPr="00935810">
        <w:tab/>
      </w:r>
      <w:r w:rsidRPr="00935810">
        <w:tab/>
      </w:r>
    </w:p>
    <w:p w14:paraId="429B4716" w14:textId="5A0300A4" w:rsidR="004E1A5C" w:rsidRDefault="004E1A5C" w:rsidP="004E1A5C">
      <w:pPr>
        <w:pStyle w:val="Personaje"/>
      </w:pPr>
      <w:r w:rsidRPr="00935810">
        <w:t>Tristán</w:t>
      </w:r>
    </w:p>
    <w:p w14:paraId="45EAAC76" w14:textId="649FCDC8" w:rsidR="00EC4BB4" w:rsidRPr="00153FC4" w:rsidRDefault="00EC4BB4" w:rsidP="00153FC4">
      <w:pPr>
        <w:pStyle w:val="Partidofinal"/>
      </w:pPr>
      <w:r w:rsidRPr="00935810">
        <w:tab/>
      </w:r>
      <w:r w:rsidRPr="00935810">
        <w:tab/>
      </w:r>
      <w:r w:rsidRPr="00935810">
        <w:tab/>
      </w:r>
      <w:r w:rsidRPr="00935810">
        <w:tab/>
      </w:r>
      <w:r w:rsidRPr="00935810">
        <w:tab/>
      </w:r>
      <w:r w:rsidRPr="00153FC4">
        <w:t xml:space="preserve">           </w:t>
      </w:r>
      <w:r w:rsidR="004E1A5C" w:rsidRPr="00153FC4">
        <w:t xml:space="preserve">      </w:t>
      </w:r>
      <w:r w:rsidRPr="00153FC4">
        <w:t>¿Qué mandas?</w:t>
      </w:r>
    </w:p>
    <w:p w14:paraId="3F522273" w14:textId="4D007B74" w:rsidR="004E1A5C" w:rsidRDefault="004E1A5C" w:rsidP="004E1A5C">
      <w:pPr>
        <w:pStyle w:val="Personaje"/>
      </w:pPr>
      <w:r w:rsidRPr="00935810">
        <w:t>Alfonso</w:t>
      </w:r>
    </w:p>
    <w:p w14:paraId="56E70169" w14:textId="08DCDB98" w:rsidR="00EC4BB4" w:rsidRPr="00935810" w:rsidRDefault="00EC4BB4" w:rsidP="009845FC">
      <w:pPr>
        <w:pStyle w:val="Partidoincial"/>
      </w:pPr>
      <w:r w:rsidRPr="00935810">
        <w:tab/>
      </w:r>
      <w:r w:rsidRPr="00935810">
        <w:tab/>
      </w:r>
      <w:r w:rsidR="004E1A5C">
        <w:t xml:space="preserve">           </w:t>
      </w:r>
      <w:r w:rsidRPr="00935810">
        <w:t xml:space="preserve">¿Don Nuño escribe a Muza?  </w:t>
      </w:r>
    </w:p>
    <w:p w14:paraId="549CECFE" w14:textId="233C9D7F" w:rsidR="004E1A5C" w:rsidRDefault="004E1A5C" w:rsidP="004E1A5C">
      <w:pPr>
        <w:pStyle w:val="Personaje"/>
      </w:pPr>
      <w:r w:rsidRPr="00935810">
        <w:t>Tristán</w:t>
      </w:r>
    </w:p>
    <w:p w14:paraId="772DEB1D" w14:textId="38A65F96" w:rsidR="00EC4BB4" w:rsidRPr="00153FC4" w:rsidRDefault="00EC4BB4" w:rsidP="00153FC4">
      <w:pPr>
        <w:pStyle w:val="Partidofinal"/>
      </w:pPr>
      <w:r w:rsidRPr="00935810">
        <w:tab/>
      </w:r>
      <w:r w:rsidRPr="00935810">
        <w:tab/>
      </w:r>
      <w:r w:rsidRPr="00935810">
        <w:tab/>
      </w:r>
      <w:r w:rsidRPr="00935810">
        <w:tab/>
      </w:r>
      <w:r w:rsidRPr="00935810">
        <w:tab/>
      </w:r>
      <w:r w:rsidRPr="00153FC4">
        <w:t xml:space="preserve">           </w:t>
      </w:r>
      <w:r w:rsidR="004E1A5C" w:rsidRPr="00153FC4">
        <w:t xml:space="preserve">       </w:t>
      </w:r>
      <w:r w:rsidRPr="00153FC4">
        <w:t>Y Muza a Nuño.</w:t>
      </w:r>
      <w:r w:rsidRPr="00153FC4">
        <w:tab/>
      </w:r>
    </w:p>
    <w:p w14:paraId="37A1ACCC" w14:textId="77777777" w:rsidR="00EC4BB4" w:rsidRPr="00935810" w:rsidRDefault="00EC4BB4" w:rsidP="00EC4BB4">
      <w:pPr>
        <w:pStyle w:val="Verso"/>
      </w:pPr>
      <w:r w:rsidRPr="00935810">
        <w:tab/>
      </w:r>
      <w:r w:rsidRPr="00935810">
        <w:tab/>
      </w:r>
      <w:r w:rsidRPr="00935810">
        <w:tab/>
        <w:t>Un soldado las cartas lleva y trae,</w:t>
      </w:r>
      <w:r w:rsidRPr="00935810">
        <w:tab/>
      </w:r>
      <w:r w:rsidRPr="00935810">
        <w:tab/>
      </w:r>
      <w:r w:rsidRPr="00935810">
        <w:tab/>
      </w:r>
    </w:p>
    <w:p w14:paraId="506EF24A" w14:textId="77777777" w:rsidR="00EC4BB4" w:rsidRPr="00935810" w:rsidRDefault="00EC4BB4" w:rsidP="00EC4BB4">
      <w:pPr>
        <w:pStyle w:val="Verso"/>
      </w:pPr>
      <w:r w:rsidRPr="00935810">
        <w:tab/>
      </w:r>
      <w:r w:rsidRPr="00935810">
        <w:tab/>
      </w:r>
      <w:r w:rsidRPr="00935810">
        <w:tab/>
        <w:t xml:space="preserve">que queda en esa sala </w:t>
      </w:r>
      <w:proofErr w:type="spellStart"/>
      <w:r w:rsidRPr="00935810">
        <w:t>apercebido</w:t>
      </w:r>
      <w:proofErr w:type="spellEnd"/>
      <w:r w:rsidRPr="00935810">
        <w:t>.</w:t>
      </w:r>
      <w:r w:rsidRPr="00935810">
        <w:tab/>
      </w:r>
      <w:r w:rsidRPr="00935810">
        <w:tab/>
      </w:r>
    </w:p>
    <w:p w14:paraId="5B8CD7F0" w14:textId="4544FB9D" w:rsidR="004E1A5C" w:rsidRDefault="004E1A5C" w:rsidP="004E1A5C">
      <w:pPr>
        <w:pStyle w:val="Personaje"/>
      </w:pPr>
      <w:r w:rsidRPr="00935810">
        <w:t>Alfonso</w:t>
      </w:r>
    </w:p>
    <w:p w14:paraId="4B51D51A" w14:textId="487C2E48" w:rsidR="00EC4BB4" w:rsidRPr="00935810" w:rsidRDefault="00EC4BB4" w:rsidP="00EC4BB4">
      <w:pPr>
        <w:pStyle w:val="Verso"/>
      </w:pPr>
      <w:r w:rsidRPr="00935810">
        <w:tab/>
      </w:r>
      <w:r w:rsidRPr="00935810">
        <w:tab/>
      </w:r>
      <w:r w:rsidR="004E1A5C">
        <w:t xml:space="preserve">           </w:t>
      </w:r>
      <w:r w:rsidRPr="00935810">
        <w:t>(¡</w:t>
      </w:r>
      <w:proofErr w:type="spellStart"/>
      <w:r w:rsidRPr="00935810">
        <w:t>Apercebido</w:t>
      </w:r>
      <w:proofErr w:type="spellEnd"/>
      <w:r w:rsidRPr="00935810">
        <w:t xml:space="preserve"> a la traición! ¿Quién duda?)</w:t>
      </w:r>
      <w:r w:rsidRPr="00935810">
        <w:tab/>
      </w:r>
      <w:r w:rsidRPr="00935810">
        <w:tab/>
      </w:r>
    </w:p>
    <w:p w14:paraId="779EE53D" w14:textId="25CD5032" w:rsidR="004E1A5C" w:rsidRDefault="004E1A5C" w:rsidP="004E1A5C">
      <w:pPr>
        <w:pStyle w:val="Personaje"/>
      </w:pPr>
      <w:r w:rsidRPr="00935810">
        <w:t>Tristán</w:t>
      </w:r>
    </w:p>
    <w:p w14:paraId="65F9D753" w14:textId="5ACDC412" w:rsidR="00EC4BB4" w:rsidRPr="00935810" w:rsidRDefault="00EC4BB4" w:rsidP="008445D2">
      <w:pPr>
        <w:pStyle w:val="Partidoincial"/>
      </w:pPr>
      <w:r w:rsidRPr="00935810">
        <w:tab/>
      </w:r>
      <w:r w:rsidRPr="00935810">
        <w:tab/>
      </w:r>
      <w:r w:rsidR="004E1A5C">
        <w:t xml:space="preserve">           </w:t>
      </w:r>
      <w:r w:rsidRPr="00935810">
        <w:t xml:space="preserve">Ordoño, entrad. </w:t>
      </w:r>
    </w:p>
    <w:p w14:paraId="27A9360F" w14:textId="04195490" w:rsidR="00EC4BB4" w:rsidRPr="008445D2" w:rsidRDefault="00EC4BB4" w:rsidP="008445D2">
      <w:pPr>
        <w:pStyle w:val="Acot"/>
      </w:pPr>
      <w:r w:rsidRPr="00935810">
        <w:t xml:space="preserve">Entra Ordoño, </w:t>
      </w:r>
      <w:r w:rsidR="005934A5">
        <w:t>@</w:t>
      </w:r>
      <w:r w:rsidRPr="00935810">
        <w:t>soldado</w:t>
      </w:r>
    </w:p>
    <w:p w14:paraId="69ADFE91" w14:textId="530BEE4C" w:rsidR="004E1A5C" w:rsidRDefault="004E1A5C" w:rsidP="004E1A5C">
      <w:pPr>
        <w:pStyle w:val="Personaje"/>
      </w:pPr>
      <w:r w:rsidRPr="00935810">
        <w:t>Alfonso</w:t>
      </w:r>
    </w:p>
    <w:p w14:paraId="218BB44B" w14:textId="136686A9" w:rsidR="00EC4BB4" w:rsidRPr="00153FC4" w:rsidRDefault="00EC4BB4" w:rsidP="00153FC4">
      <w:pPr>
        <w:pStyle w:val="Partidofinal"/>
      </w:pPr>
      <w:r w:rsidRPr="00935810">
        <w:tab/>
      </w:r>
      <w:r w:rsidRPr="00935810">
        <w:tab/>
      </w:r>
      <w:r w:rsidRPr="00935810">
        <w:tab/>
      </w:r>
      <w:r w:rsidRPr="00935810">
        <w:tab/>
      </w:r>
      <w:r w:rsidRPr="00153FC4">
        <w:t xml:space="preserve">   </w:t>
      </w:r>
      <w:r w:rsidR="004E1A5C" w:rsidRPr="00153FC4">
        <w:t xml:space="preserve">            </w:t>
      </w:r>
      <w:r w:rsidRPr="00153FC4">
        <w:t>Oíd aparte, Ordoño.</w:t>
      </w:r>
      <w:r w:rsidRPr="00153FC4">
        <w:tab/>
      </w:r>
    </w:p>
    <w:p w14:paraId="7A4AE9E0" w14:textId="26FB3083" w:rsidR="004E1A5C" w:rsidRDefault="004E1A5C" w:rsidP="004E1A5C">
      <w:pPr>
        <w:pStyle w:val="Personaje"/>
      </w:pPr>
      <w:r w:rsidRPr="00935810">
        <w:t>Ordoño</w:t>
      </w:r>
    </w:p>
    <w:p w14:paraId="079068BB" w14:textId="5B83F793" w:rsidR="00EC4BB4" w:rsidRPr="00935810" w:rsidRDefault="00EC4BB4" w:rsidP="00EC4BB4">
      <w:pPr>
        <w:pStyle w:val="Verso"/>
      </w:pPr>
      <w:r w:rsidRPr="00935810">
        <w:tab/>
      </w:r>
      <w:r w:rsidRPr="00935810">
        <w:tab/>
      </w:r>
      <w:r w:rsidR="004E1A5C">
        <w:t xml:space="preserve">            </w:t>
      </w:r>
      <w:r w:rsidRPr="00935810">
        <w:t>Ya sé lo que es, señor. Nuño tres veces</w:t>
      </w:r>
      <w:r w:rsidRPr="00935810">
        <w:tab/>
      </w:r>
      <w:r w:rsidRPr="00935810">
        <w:tab/>
      </w:r>
    </w:p>
    <w:p w14:paraId="4A0E8C59" w14:textId="77777777" w:rsidR="00EC4BB4" w:rsidRPr="00935810" w:rsidRDefault="00EC4BB4" w:rsidP="00EC4BB4">
      <w:pPr>
        <w:pStyle w:val="Verso"/>
      </w:pPr>
      <w:r w:rsidRPr="00935810">
        <w:tab/>
      </w:r>
      <w:r w:rsidRPr="00935810">
        <w:tab/>
      </w:r>
      <w:r w:rsidRPr="00935810">
        <w:tab/>
        <w:t>con cartas me ha enviado a Muza, y tantas</w:t>
      </w:r>
      <w:r w:rsidRPr="00935810">
        <w:tab/>
      </w:r>
      <w:r w:rsidRPr="00935810">
        <w:tab/>
      </w:r>
    </w:p>
    <w:p w14:paraId="2B2B17F0" w14:textId="77777777" w:rsidR="00EC4BB4" w:rsidRPr="00935810" w:rsidRDefault="00EC4BB4" w:rsidP="00EC4BB4">
      <w:pPr>
        <w:pStyle w:val="Verso"/>
      </w:pPr>
      <w:r w:rsidRPr="00935810">
        <w:tab/>
      </w:r>
      <w:r w:rsidRPr="00935810">
        <w:tab/>
      </w:r>
      <w:r w:rsidRPr="00935810">
        <w:tab/>
        <w:t>he vuelto con respuesta al mismo Muza.</w:t>
      </w:r>
    </w:p>
    <w:p w14:paraId="2F42115A" w14:textId="77777777" w:rsidR="00EC4BB4" w:rsidRPr="00935810" w:rsidRDefault="00EC4BB4" w:rsidP="00EC4BB4">
      <w:pPr>
        <w:pStyle w:val="Verso"/>
      </w:pPr>
      <w:r w:rsidRPr="00935810">
        <w:tab/>
      </w:r>
      <w:r w:rsidRPr="00935810">
        <w:tab/>
      </w:r>
      <w:r w:rsidRPr="00935810">
        <w:tab/>
        <w:t>Soy hidalgo leal y, con recelo</w:t>
      </w:r>
    </w:p>
    <w:p w14:paraId="14A08842" w14:textId="77777777" w:rsidR="00EC4BB4" w:rsidRPr="00935810" w:rsidRDefault="00EC4BB4" w:rsidP="00EC4BB4">
      <w:pPr>
        <w:pStyle w:val="Verso"/>
      </w:pPr>
      <w:r w:rsidRPr="00935810">
        <w:tab/>
      </w:r>
      <w:r w:rsidRPr="00935810">
        <w:tab/>
      </w:r>
      <w:r w:rsidRPr="00935810">
        <w:tab/>
        <w:t>de alguna alevosía, hablé a don Arias.</w:t>
      </w:r>
    </w:p>
    <w:p w14:paraId="6D98084B" w14:textId="70BDB3C4" w:rsidR="00EC4BB4" w:rsidRPr="00935810" w:rsidRDefault="00EC4BB4" w:rsidP="00EC4BB4">
      <w:pPr>
        <w:pStyle w:val="Verso"/>
      </w:pPr>
      <w:r w:rsidRPr="00935810">
        <w:tab/>
      </w:r>
      <w:r w:rsidRPr="00935810">
        <w:tab/>
      </w:r>
      <w:r w:rsidRPr="00935810">
        <w:tab/>
        <w:t>La carta me pidió, dísela, abriola</w:t>
      </w:r>
      <w:r w:rsidRPr="00935810">
        <w:tab/>
      </w:r>
      <w:r w:rsidRPr="00935810">
        <w:tab/>
      </w:r>
      <w:r w:rsidRPr="00935810">
        <w:tab/>
      </w:r>
    </w:p>
    <w:p w14:paraId="7C83078C" w14:textId="77777777" w:rsidR="00EC4BB4" w:rsidRPr="00935810" w:rsidRDefault="00EC4BB4" w:rsidP="00EC4BB4">
      <w:pPr>
        <w:pStyle w:val="Verso"/>
      </w:pPr>
      <w:r w:rsidRPr="00935810">
        <w:tab/>
      </w:r>
      <w:r w:rsidRPr="00935810">
        <w:tab/>
      </w:r>
      <w:r w:rsidRPr="00935810">
        <w:tab/>
        <w:t>y, visto lo que Nuño a Muza escribe</w:t>
      </w:r>
      <w:r w:rsidRPr="00935810">
        <w:tab/>
      </w:r>
      <w:r w:rsidRPr="00935810">
        <w:tab/>
      </w:r>
      <w:r w:rsidRPr="00935810">
        <w:tab/>
      </w:r>
    </w:p>
    <w:p w14:paraId="49C5920D" w14:textId="77777777" w:rsidR="00EC4BB4" w:rsidRPr="00935810" w:rsidRDefault="00EC4BB4" w:rsidP="00EC4BB4">
      <w:pPr>
        <w:pStyle w:val="Verso"/>
      </w:pPr>
      <w:r w:rsidRPr="00935810">
        <w:tab/>
      </w:r>
      <w:r w:rsidRPr="00935810">
        <w:tab/>
      </w:r>
      <w:r w:rsidRPr="00935810">
        <w:tab/>
        <w:t>la cuarta vez, a ti volver me manda.</w:t>
      </w:r>
    </w:p>
    <w:p w14:paraId="7095E50A" w14:textId="4180AF56" w:rsidR="004E1A5C" w:rsidRDefault="004E1A5C" w:rsidP="004E1A5C">
      <w:pPr>
        <w:pStyle w:val="Personaje"/>
      </w:pPr>
      <w:r w:rsidRPr="00935810">
        <w:t>Alfonso</w:t>
      </w:r>
    </w:p>
    <w:p w14:paraId="3B80D0DE" w14:textId="548729B8" w:rsidR="00EC4BB4" w:rsidRPr="00935810" w:rsidRDefault="00EC4BB4" w:rsidP="00EC4BB4">
      <w:pPr>
        <w:pStyle w:val="Verso"/>
      </w:pPr>
      <w:r w:rsidRPr="00935810">
        <w:tab/>
      </w:r>
      <w:r w:rsidRPr="00935810">
        <w:tab/>
      </w:r>
      <w:r w:rsidR="004E1A5C">
        <w:t xml:space="preserve">            </w:t>
      </w:r>
      <w:r w:rsidRPr="00935810">
        <w:t>(Parece que se prueba esta mentira</w:t>
      </w:r>
      <w:r w:rsidRPr="00935810">
        <w:tab/>
      </w:r>
      <w:r w:rsidRPr="00935810">
        <w:tab/>
      </w:r>
      <w:r w:rsidRPr="00935810">
        <w:tab/>
      </w:r>
      <w:r w:rsidRPr="00935810">
        <w:rPr>
          <w:i/>
        </w:rPr>
        <w:tab/>
      </w:r>
    </w:p>
    <w:p w14:paraId="57D9ADD0" w14:textId="77777777" w:rsidR="00EC4BB4" w:rsidRPr="00935810" w:rsidRDefault="00EC4BB4" w:rsidP="00EC4BB4">
      <w:pPr>
        <w:pStyle w:val="Verso"/>
      </w:pPr>
      <w:r w:rsidRPr="00935810">
        <w:tab/>
      </w:r>
      <w:r w:rsidRPr="00935810">
        <w:tab/>
      </w:r>
      <w:r w:rsidRPr="00935810">
        <w:tab/>
        <w:t>y que tiene color de verdad clara.)</w:t>
      </w:r>
    </w:p>
    <w:p w14:paraId="54EDE43F" w14:textId="77777777" w:rsidR="00EC4BB4" w:rsidRPr="00935810" w:rsidRDefault="00EC4BB4" w:rsidP="009845FC">
      <w:pPr>
        <w:pStyle w:val="Partidoincial"/>
      </w:pPr>
      <w:r w:rsidRPr="00935810">
        <w:tab/>
      </w:r>
      <w:r w:rsidRPr="00935810">
        <w:tab/>
      </w:r>
      <w:r w:rsidRPr="00935810">
        <w:tab/>
        <w:t>Arias, ¿tienes la carta?</w:t>
      </w:r>
    </w:p>
    <w:p w14:paraId="76064FB1" w14:textId="6B2C3C93" w:rsidR="004E1A5C" w:rsidRDefault="004E1A5C" w:rsidP="004E1A5C">
      <w:pPr>
        <w:pStyle w:val="Personaje"/>
      </w:pPr>
      <w:r w:rsidRPr="00935810">
        <w:t>Arias</w:t>
      </w:r>
      <w:r w:rsidRPr="00935810">
        <w:tab/>
      </w:r>
    </w:p>
    <w:p w14:paraId="455A1D01" w14:textId="0FD69C38" w:rsidR="00EC4BB4" w:rsidRPr="00153FC4" w:rsidRDefault="00EC4BB4" w:rsidP="00153FC4">
      <w:pPr>
        <w:pStyle w:val="Partidofinal"/>
      </w:pPr>
      <w:r w:rsidRPr="00935810">
        <w:tab/>
      </w:r>
      <w:r w:rsidRPr="00935810">
        <w:tab/>
      </w:r>
      <w:r w:rsidRPr="00935810">
        <w:tab/>
      </w:r>
      <w:r w:rsidRPr="00935810">
        <w:tab/>
      </w:r>
      <w:r w:rsidRPr="00935810">
        <w:tab/>
        <w:t xml:space="preserve">  </w:t>
      </w:r>
      <w:r w:rsidR="004E1A5C">
        <w:t xml:space="preserve">       </w:t>
      </w:r>
      <w:r w:rsidRPr="00153FC4">
        <w:t>Aquí la tengo.</w:t>
      </w:r>
      <w:r w:rsidRPr="00153FC4">
        <w:tab/>
      </w:r>
      <w:r w:rsidRPr="00153FC4">
        <w:tab/>
      </w:r>
    </w:p>
    <w:p w14:paraId="713B1008" w14:textId="01E2F4E0" w:rsidR="004E1A5C" w:rsidRDefault="004E1A5C" w:rsidP="004E1A5C">
      <w:pPr>
        <w:pStyle w:val="Personaje"/>
      </w:pPr>
      <w:r w:rsidRPr="00935810">
        <w:t>Alfonso</w:t>
      </w:r>
    </w:p>
    <w:p w14:paraId="2D177A38" w14:textId="1768E11F" w:rsidR="00EC4BB4" w:rsidRPr="00935810" w:rsidRDefault="00EC4BB4" w:rsidP="00EC4BB4">
      <w:pPr>
        <w:pStyle w:val="Verso"/>
      </w:pPr>
      <w:r w:rsidRPr="00935810">
        <w:tab/>
      </w:r>
      <w:r w:rsidRPr="00935810">
        <w:tab/>
      </w:r>
      <w:r w:rsidR="004E1A5C">
        <w:t xml:space="preserve">            </w:t>
      </w:r>
      <w:r w:rsidRPr="00935810">
        <w:t>Esta es la misma letra de don Nuño.</w:t>
      </w:r>
      <w:r w:rsidRPr="00935810">
        <w:tab/>
      </w:r>
      <w:r w:rsidRPr="00935810">
        <w:tab/>
      </w:r>
      <w:r w:rsidRPr="00935810">
        <w:tab/>
      </w:r>
    </w:p>
    <w:p w14:paraId="78B87B6D" w14:textId="77777777" w:rsidR="00EC4BB4" w:rsidRPr="00935810" w:rsidRDefault="00EC4BB4" w:rsidP="009845FC">
      <w:pPr>
        <w:pStyle w:val="Partidoincial"/>
      </w:pPr>
      <w:r w:rsidRPr="00935810">
        <w:tab/>
      </w:r>
      <w:r w:rsidRPr="00935810">
        <w:tab/>
      </w:r>
      <w:r w:rsidRPr="00935810">
        <w:tab/>
        <w:t>Llamadle.</w:t>
      </w:r>
    </w:p>
    <w:p w14:paraId="2DCBECE5" w14:textId="034BDB45" w:rsidR="004E1A5C" w:rsidRDefault="004E1A5C" w:rsidP="004E1A5C">
      <w:pPr>
        <w:pStyle w:val="Personaje"/>
      </w:pPr>
      <w:r w:rsidRPr="00935810">
        <w:t>Tristán</w:t>
      </w:r>
    </w:p>
    <w:p w14:paraId="0D10E124" w14:textId="2595EFB2" w:rsidR="00EC4BB4" w:rsidRPr="00935810" w:rsidRDefault="00EC4BB4" w:rsidP="008445D2">
      <w:pPr>
        <w:pStyle w:val="Partidomedio"/>
      </w:pPr>
      <w:r w:rsidRPr="00935810">
        <w:tab/>
      </w:r>
      <w:r w:rsidRPr="00935810">
        <w:tab/>
      </w:r>
      <w:r w:rsidRPr="00935810">
        <w:tab/>
        <w:t xml:space="preserve">      </w:t>
      </w:r>
      <w:r w:rsidR="004E1A5C">
        <w:t xml:space="preserve">         </w:t>
      </w:r>
      <w:r w:rsidRPr="00935810">
        <w:t>Él viene ya.</w:t>
      </w:r>
    </w:p>
    <w:p w14:paraId="38A24EC0" w14:textId="0B9671BC" w:rsidR="00EC4BB4" w:rsidRPr="008445D2" w:rsidRDefault="00EC4BB4" w:rsidP="008445D2">
      <w:pPr>
        <w:pStyle w:val="Acot"/>
      </w:pPr>
      <w:r w:rsidRPr="00935810">
        <w:lastRenderedPageBreak/>
        <w:t>Salga Nuño</w:t>
      </w:r>
    </w:p>
    <w:p w14:paraId="730E8797" w14:textId="0F74AB9D" w:rsidR="004E1A5C" w:rsidRDefault="004E1A5C" w:rsidP="004E1A5C">
      <w:pPr>
        <w:pStyle w:val="Personaje"/>
      </w:pPr>
      <w:r w:rsidRPr="00935810">
        <w:t>Nuño</w:t>
      </w:r>
    </w:p>
    <w:p w14:paraId="45B3DFA3" w14:textId="78F1E5EC" w:rsidR="00EC4BB4" w:rsidRPr="00153FC4" w:rsidRDefault="00EC4BB4" w:rsidP="00153FC4">
      <w:pPr>
        <w:pStyle w:val="Partidofinal"/>
      </w:pPr>
      <w:r w:rsidRPr="00935810">
        <w:tab/>
      </w:r>
      <w:r w:rsidRPr="00935810">
        <w:tab/>
      </w:r>
      <w:r w:rsidRPr="00935810">
        <w:tab/>
      </w:r>
      <w:r w:rsidRPr="00935810">
        <w:tab/>
      </w:r>
      <w:r w:rsidRPr="00935810">
        <w:tab/>
      </w:r>
      <w:r w:rsidRPr="00935810">
        <w:tab/>
      </w:r>
      <w:r w:rsidRPr="00153FC4">
        <w:t xml:space="preserve">     (Contenta queda</w:t>
      </w:r>
    </w:p>
    <w:p w14:paraId="2097396C" w14:textId="77777777" w:rsidR="00EC4BB4" w:rsidRPr="00935810" w:rsidRDefault="00EC4BB4" w:rsidP="00EC4BB4">
      <w:pPr>
        <w:pStyle w:val="Verso"/>
      </w:pPr>
      <w:r w:rsidRPr="00935810">
        <w:tab/>
      </w:r>
      <w:r w:rsidRPr="00935810">
        <w:tab/>
      </w:r>
      <w:r w:rsidRPr="00935810">
        <w:tab/>
      </w:r>
      <w:proofErr w:type="spellStart"/>
      <w:r w:rsidRPr="00935810">
        <w:t>Nise</w:t>
      </w:r>
      <w:proofErr w:type="spellEnd"/>
      <w:r w:rsidRPr="00935810">
        <w:t xml:space="preserve"> de verme firme en mi propósito.)</w:t>
      </w:r>
    </w:p>
    <w:p w14:paraId="7CB613EE" w14:textId="702788D2" w:rsidR="004E1A5C" w:rsidRDefault="004E1A5C" w:rsidP="004E1A5C">
      <w:pPr>
        <w:pStyle w:val="Personaje"/>
      </w:pPr>
      <w:r w:rsidRPr="00935810">
        <w:t>Alfonso</w:t>
      </w:r>
    </w:p>
    <w:p w14:paraId="6482A977" w14:textId="225B4005" w:rsidR="00EC4BB4" w:rsidRPr="00935810" w:rsidRDefault="00EC4BB4" w:rsidP="00EC4BB4">
      <w:pPr>
        <w:pStyle w:val="Verso"/>
      </w:pPr>
      <w:r w:rsidRPr="00935810">
        <w:tab/>
      </w:r>
      <w:r w:rsidRPr="00935810">
        <w:tab/>
      </w:r>
      <w:r w:rsidR="004E1A5C">
        <w:t xml:space="preserve">           </w:t>
      </w:r>
      <w:r w:rsidRPr="00935810">
        <w:t>Salid a fuera todos hasta tanto</w:t>
      </w:r>
      <w:r w:rsidRPr="00935810">
        <w:tab/>
      </w:r>
      <w:r w:rsidRPr="00935810">
        <w:tab/>
      </w:r>
      <w:r w:rsidRPr="00935810">
        <w:tab/>
      </w:r>
    </w:p>
    <w:p w14:paraId="03AC3425" w14:textId="47DAAB9F" w:rsidR="00EC4BB4" w:rsidRPr="00935810" w:rsidRDefault="00EC4BB4" w:rsidP="00EC4BB4">
      <w:pPr>
        <w:pStyle w:val="Verso"/>
      </w:pPr>
      <w:r w:rsidRPr="00935810">
        <w:tab/>
      </w:r>
      <w:r w:rsidRPr="00935810">
        <w:tab/>
      </w:r>
      <w:r w:rsidR="004E1A5C">
        <w:t xml:space="preserve">           </w:t>
      </w:r>
      <w:r w:rsidRPr="00935810">
        <w:t>que yo os vuelva a llamar.</w:t>
      </w:r>
    </w:p>
    <w:p w14:paraId="79ED1509" w14:textId="174CF801" w:rsidR="004E1A5C" w:rsidRDefault="004E1A5C" w:rsidP="004E1A5C">
      <w:pPr>
        <w:pStyle w:val="Personaje"/>
      </w:pPr>
      <w:r w:rsidRPr="00935810">
        <w:t>Arias</w:t>
      </w:r>
      <w:r w:rsidRPr="00935810">
        <w:tab/>
      </w:r>
    </w:p>
    <w:p w14:paraId="73E8A235" w14:textId="3B717B5D" w:rsidR="00EC4BB4" w:rsidRPr="00935810" w:rsidRDefault="00EC4BB4" w:rsidP="008445D2">
      <w:pPr>
        <w:pStyle w:val="Verso"/>
      </w:pPr>
      <w:r w:rsidRPr="00935810">
        <w:tab/>
      </w:r>
      <w:r w:rsidRPr="00935810">
        <w:tab/>
      </w:r>
      <w:r w:rsidRPr="00935810">
        <w:tab/>
      </w:r>
      <w:r w:rsidRPr="00935810">
        <w:tab/>
      </w:r>
      <w:r w:rsidRPr="00935810">
        <w:tab/>
        <w:t xml:space="preserve">        (Bien se va haciendo). </w:t>
      </w:r>
      <w:r w:rsidRPr="00935810">
        <w:tab/>
      </w:r>
    </w:p>
    <w:p w14:paraId="2C0C0FB6" w14:textId="7B24522D" w:rsidR="00EC4BB4" w:rsidRPr="00935810" w:rsidRDefault="00EC4BB4" w:rsidP="008445D2">
      <w:pPr>
        <w:pStyle w:val="Acot"/>
      </w:pPr>
      <w:r w:rsidRPr="00935810">
        <w:t xml:space="preserve">Éntrense todos. Queden Nuño y el </w:t>
      </w:r>
      <w:r w:rsidR="005934A5">
        <w:t>@</w:t>
      </w:r>
      <w:r w:rsidRPr="00935810">
        <w:t xml:space="preserve">Rey   </w:t>
      </w:r>
      <w:r w:rsidRPr="00935810">
        <w:tab/>
      </w:r>
    </w:p>
    <w:p w14:paraId="2E761788" w14:textId="03717595" w:rsidR="004E1A5C" w:rsidRDefault="004E1A5C" w:rsidP="004E1A5C">
      <w:pPr>
        <w:pStyle w:val="Personaje"/>
      </w:pPr>
      <w:r w:rsidRPr="00935810">
        <w:t>Alfonso</w:t>
      </w:r>
    </w:p>
    <w:p w14:paraId="65C384CB" w14:textId="2C1E6A10" w:rsidR="00EC4BB4" w:rsidRPr="00935810" w:rsidRDefault="00EC4BB4" w:rsidP="004B17BA">
      <w:pPr>
        <w:pStyle w:val="Partidoincial"/>
      </w:pPr>
      <w:r w:rsidRPr="00935810">
        <w:tab/>
      </w:r>
      <w:r w:rsidRPr="00935810">
        <w:tab/>
      </w:r>
      <w:r w:rsidR="004E1A5C">
        <w:t xml:space="preserve">           </w:t>
      </w:r>
      <w:r w:rsidRPr="00935810">
        <w:t>Nuño.</w:t>
      </w:r>
    </w:p>
    <w:p w14:paraId="28F48440" w14:textId="47825E1F" w:rsidR="004E1A5C" w:rsidRDefault="004E1A5C" w:rsidP="004E1A5C">
      <w:pPr>
        <w:pStyle w:val="Personaje"/>
      </w:pPr>
      <w:r w:rsidRPr="00935810">
        <w:t>Nuño</w:t>
      </w:r>
    </w:p>
    <w:p w14:paraId="18CA4B1F" w14:textId="50BACA6C" w:rsidR="00EC4BB4" w:rsidRPr="00935810" w:rsidRDefault="00EC4BB4" w:rsidP="004B17BA">
      <w:pPr>
        <w:pStyle w:val="Partidomedio"/>
      </w:pPr>
      <w:r w:rsidRPr="00935810">
        <w:tab/>
      </w:r>
      <w:r w:rsidRPr="00935810">
        <w:tab/>
      </w:r>
      <w:r w:rsidRPr="00935810">
        <w:tab/>
        <w:t xml:space="preserve">           ¿Señor?</w:t>
      </w:r>
    </w:p>
    <w:p w14:paraId="6666DA28" w14:textId="12CC2100" w:rsidR="004E1A5C" w:rsidRDefault="004E1A5C" w:rsidP="004E1A5C">
      <w:pPr>
        <w:pStyle w:val="Personaje"/>
      </w:pPr>
      <w:r w:rsidRPr="00935810">
        <w:t>Alfonso</w:t>
      </w:r>
    </w:p>
    <w:p w14:paraId="23B0A2E7" w14:textId="4DEF0A31" w:rsidR="00EC4BB4" w:rsidRPr="00153FC4" w:rsidRDefault="00EC4BB4" w:rsidP="00153FC4">
      <w:pPr>
        <w:pStyle w:val="Partidofinal"/>
      </w:pPr>
      <w:r w:rsidRPr="00935810">
        <w:tab/>
      </w:r>
      <w:r w:rsidRPr="00935810">
        <w:tab/>
      </w:r>
      <w:r w:rsidRPr="00935810">
        <w:tab/>
        <w:t xml:space="preserve">              </w:t>
      </w:r>
      <w:r w:rsidRPr="00153FC4">
        <w:t>Contigo tengo enojo.</w:t>
      </w:r>
      <w:r w:rsidRPr="00153FC4">
        <w:tab/>
      </w:r>
      <w:r w:rsidRPr="00153FC4">
        <w:tab/>
      </w:r>
    </w:p>
    <w:p w14:paraId="463310B1" w14:textId="301440B4" w:rsidR="004E1A5C" w:rsidRDefault="004E1A5C" w:rsidP="004E1A5C">
      <w:pPr>
        <w:pStyle w:val="Personaje"/>
      </w:pPr>
      <w:r w:rsidRPr="00935810">
        <w:t>Nuño</w:t>
      </w:r>
    </w:p>
    <w:p w14:paraId="4A664C10" w14:textId="009744B2" w:rsidR="00EC4BB4" w:rsidRPr="00935810" w:rsidRDefault="00EC4BB4" w:rsidP="00EC4BB4">
      <w:pPr>
        <w:pStyle w:val="Verso"/>
      </w:pPr>
      <w:r w:rsidRPr="00935810">
        <w:tab/>
      </w:r>
      <w:r w:rsidRPr="00935810">
        <w:tab/>
      </w:r>
      <w:r w:rsidRPr="00935810">
        <w:tab/>
        <w:t>Tus ojos me lo han dicho con mirarme,</w:t>
      </w:r>
    </w:p>
    <w:p w14:paraId="5180DAFA" w14:textId="77777777" w:rsidR="00EC4BB4" w:rsidRPr="00935810" w:rsidRDefault="00EC4BB4" w:rsidP="00EC4BB4">
      <w:pPr>
        <w:pStyle w:val="Verso"/>
      </w:pPr>
      <w:r w:rsidRPr="00935810">
        <w:tab/>
      </w:r>
      <w:r w:rsidRPr="00935810">
        <w:tab/>
      </w:r>
      <w:r w:rsidRPr="00935810">
        <w:tab/>
        <w:t>que solo con mirar hablan los reyes.</w:t>
      </w:r>
    </w:p>
    <w:p w14:paraId="2823F3A9" w14:textId="0647701E" w:rsidR="004E1A5C" w:rsidRDefault="004E1A5C" w:rsidP="004E1A5C">
      <w:pPr>
        <w:pStyle w:val="Personaje"/>
      </w:pPr>
      <w:r w:rsidRPr="00935810">
        <w:t>Alfonso</w:t>
      </w:r>
    </w:p>
    <w:p w14:paraId="575D8881" w14:textId="213F7E22" w:rsidR="00EC4BB4" w:rsidRPr="00935810" w:rsidRDefault="00EC4BB4" w:rsidP="00EC4BB4">
      <w:pPr>
        <w:pStyle w:val="Verso"/>
      </w:pPr>
      <w:r w:rsidRPr="00935810">
        <w:tab/>
      </w:r>
      <w:r w:rsidRPr="00935810">
        <w:tab/>
      </w:r>
      <w:r w:rsidR="004E1A5C">
        <w:t xml:space="preserve">            </w:t>
      </w:r>
      <w:r w:rsidRPr="00935810">
        <w:t>¿Cartas escribes, cuando yo te caso,</w:t>
      </w:r>
    </w:p>
    <w:p w14:paraId="3A4A94FB" w14:textId="77777777" w:rsidR="00EC4BB4" w:rsidRPr="00935810" w:rsidRDefault="00EC4BB4" w:rsidP="004B17BA">
      <w:pPr>
        <w:pStyle w:val="Partidoincial"/>
      </w:pPr>
      <w:r w:rsidRPr="00935810">
        <w:tab/>
      </w:r>
      <w:r w:rsidRPr="00935810">
        <w:tab/>
      </w:r>
      <w:r w:rsidRPr="00935810">
        <w:tab/>
        <w:t>a otra mujer?</w:t>
      </w:r>
    </w:p>
    <w:p w14:paraId="5965D221" w14:textId="323B147B" w:rsidR="004E1A5C" w:rsidRDefault="004E1A5C" w:rsidP="004E1A5C">
      <w:pPr>
        <w:pStyle w:val="Personaje"/>
      </w:pPr>
      <w:r w:rsidRPr="00935810">
        <w:t>Nuño</w:t>
      </w:r>
    </w:p>
    <w:p w14:paraId="5A422C09" w14:textId="6B7527C3" w:rsidR="00EC4BB4" w:rsidRPr="00153FC4" w:rsidRDefault="00EC4BB4" w:rsidP="00153FC4">
      <w:pPr>
        <w:pStyle w:val="Partidofinal"/>
      </w:pPr>
      <w:r w:rsidRPr="00935810">
        <w:tab/>
      </w:r>
      <w:r w:rsidRPr="00935810">
        <w:tab/>
      </w:r>
      <w:r w:rsidRPr="00935810">
        <w:tab/>
      </w:r>
      <w:r w:rsidRPr="00935810">
        <w:tab/>
      </w:r>
      <w:r w:rsidRPr="004B17BA">
        <w:rPr>
          <w:rStyle w:val="PartidofinalCarattere"/>
        </w:rPr>
        <w:t xml:space="preserve">           </w:t>
      </w:r>
      <w:r w:rsidRPr="00153FC4">
        <w:t>Señor, cuando vivía</w:t>
      </w:r>
      <w:r w:rsidRPr="00153FC4">
        <w:tab/>
      </w:r>
      <w:r w:rsidRPr="00153FC4">
        <w:tab/>
      </w:r>
      <w:r w:rsidRPr="00153FC4">
        <w:tab/>
      </w:r>
    </w:p>
    <w:p w14:paraId="37A040B8" w14:textId="77777777" w:rsidR="00EC4BB4" w:rsidRPr="00935810" w:rsidRDefault="00EC4BB4" w:rsidP="00EC4BB4">
      <w:pPr>
        <w:pStyle w:val="Verso"/>
      </w:pPr>
      <w:r w:rsidRPr="00935810">
        <w:tab/>
      </w:r>
      <w:r w:rsidRPr="00935810">
        <w:tab/>
      </w:r>
      <w:r w:rsidRPr="00935810">
        <w:tab/>
        <w:t>allá en mi aldea, con mi igual trataba</w:t>
      </w:r>
      <w:r w:rsidRPr="00935810">
        <w:tab/>
      </w:r>
      <w:r w:rsidRPr="00935810">
        <w:tab/>
      </w:r>
    </w:p>
    <w:p w14:paraId="19DF9874" w14:textId="77777777" w:rsidR="00EC4BB4" w:rsidRPr="00935810" w:rsidRDefault="00EC4BB4" w:rsidP="00EC4BB4">
      <w:pPr>
        <w:pStyle w:val="Verso"/>
      </w:pPr>
      <w:r w:rsidRPr="00935810">
        <w:tab/>
      </w:r>
      <w:r w:rsidRPr="00935810">
        <w:tab/>
      </w:r>
      <w:r w:rsidRPr="00935810">
        <w:tab/>
        <w:t>y así mi igual amaba. En el ejército</w:t>
      </w:r>
    </w:p>
    <w:p w14:paraId="31E86A2A" w14:textId="77777777" w:rsidR="00EC4BB4" w:rsidRPr="00935810" w:rsidRDefault="00EC4BB4" w:rsidP="00EC4BB4">
      <w:pPr>
        <w:pStyle w:val="Verso"/>
      </w:pPr>
      <w:r w:rsidRPr="00935810">
        <w:tab/>
      </w:r>
      <w:r w:rsidRPr="00935810">
        <w:tab/>
      </w:r>
      <w:r w:rsidRPr="00935810">
        <w:tab/>
        <w:t>dos cartas escribí, pero no entiendo</w:t>
      </w:r>
    </w:p>
    <w:p w14:paraId="3C3DA6CC" w14:textId="77777777" w:rsidR="00EC4BB4" w:rsidRPr="00935810" w:rsidRDefault="00EC4BB4" w:rsidP="004B17BA">
      <w:pPr>
        <w:pStyle w:val="Partidoincial"/>
      </w:pPr>
      <w:r w:rsidRPr="00935810">
        <w:tab/>
      </w:r>
      <w:r w:rsidRPr="00935810">
        <w:tab/>
      </w:r>
      <w:r w:rsidRPr="00935810">
        <w:tab/>
        <w:t xml:space="preserve">quién te las pudo dar.  </w:t>
      </w:r>
    </w:p>
    <w:p w14:paraId="758A4822" w14:textId="54FE25F4" w:rsidR="004E1A5C" w:rsidRDefault="004E1A5C" w:rsidP="004E1A5C">
      <w:pPr>
        <w:pStyle w:val="Personaje"/>
      </w:pPr>
      <w:r w:rsidRPr="00935810">
        <w:t>Alfonso</w:t>
      </w:r>
    </w:p>
    <w:p w14:paraId="2434BC46" w14:textId="1369D43D" w:rsidR="00EC4BB4" w:rsidRPr="00153FC4" w:rsidRDefault="00EC4BB4" w:rsidP="00153FC4">
      <w:pPr>
        <w:pStyle w:val="Partidofinal"/>
      </w:pPr>
      <w:r w:rsidRPr="00935810">
        <w:tab/>
      </w:r>
      <w:r w:rsidRPr="00935810">
        <w:tab/>
      </w:r>
      <w:r w:rsidRPr="00935810">
        <w:tab/>
      </w:r>
      <w:r w:rsidRPr="00935810">
        <w:tab/>
      </w:r>
      <w:r w:rsidRPr="00935810">
        <w:tab/>
      </w:r>
      <w:r w:rsidR="004E1A5C">
        <w:t xml:space="preserve">         </w:t>
      </w:r>
      <w:r w:rsidRPr="00153FC4">
        <w:t>Una me han dado.</w:t>
      </w:r>
    </w:p>
    <w:p w14:paraId="47957CA2" w14:textId="4CDB38AE" w:rsidR="004E1A5C" w:rsidRDefault="004E1A5C" w:rsidP="004E1A5C">
      <w:pPr>
        <w:pStyle w:val="Personaje"/>
      </w:pPr>
      <w:r w:rsidRPr="00935810">
        <w:t>Nuño</w:t>
      </w:r>
    </w:p>
    <w:p w14:paraId="16278CF1" w14:textId="08835FDA" w:rsidR="00EC4BB4" w:rsidRPr="00935810" w:rsidRDefault="00EC4BB4" w:rsidP="00EC4BB4">
      <w:pPr>
        <w:pStyle w:val="Verso"/>
      </w:pPr>
      <w:r w:rsidRPr="00935810">
        <w:tab/>
      </w:r>
      <w:r w:rsidRPr="00935810">
        <w:tab/>
      </w:r>
      <w:r w:rsidRPr="00935810">
        <w:tab/>
        <w:t>Mira que puede ser que no sea mía.</w:t>
      </w:r>
      <w:r w:rsidRPr="00935810">
        <w:tab/>
      </w:r>
      <w:r w:rsidRPr="00935810">
        <w:tab/>
      </w:r>
      <w:r w:rsidRPr="00935810">
        <w:tab/>
      </w:r>
    </w:p>
    <w:p w14:paraId="39659D3E" w14:textId="0A4E21E7" w:rsidR="004E1A5C" w:rsidRDefault="004E1A5C" w:rsidP="004E1A5C">
      <w:pPr>
        <w:pStyle w:val="Personaje"/>
      </w:pPr>
      <w:r w:rsidRPr="00935810">
        <w:t>Alfonso</w:t>
      </w:r>
    </w:p>
    <w:p w14:paraId="0656C648" w14:textId="2A094B0E" w:rsidR="00EC4BB4" w:rsidRPr="00935810" w:rsidRDefault="00EC4BB4" w:rsidP="00EC4BB4">
      <w:pPr>
        <w:pStyle w:val="Verso"/>
      </w:pPr>
      <w:r w:rsidRPr="00935810">
        <w:tab/>
      </w:r>
      <w:r w:rsidRPr="00935810">
        <w:tab/>
      </w:r>
      <w:r w:rsidR="004E1A5C">
        <w:t xml:space="preserve">           </w:t>
      </w:r>
      <w:r w:rsidRPr="00935810">
        <w:t>¿Esta letra no es tuya?, ¿y esta firma?</w:t>
      </w:r>
      <w:r w:rsidRPr="00935810">
        <w:tab/>
      </w:r>
      <w:r w:rsidRPr="00935810">
        <w:tab/>
      </w:r>
    </w:p>
    <w:p w14:paraId="1A670B2B" w14:textId="7E24436A" w:rsidR="004E1A5C" w:rsidRDefault="004E1A5C" w:rsidP="004E1A5C">
      <w:pPr>
        <w:pStyle w:val="Personaje"/>
      </w:pPr>
      <w:r w:rsidRPr="00935810">
        <w:t>Nuño</w:t>
      </w:r>
    </w:p>
    <w:p w14:paraId="4A016BA2" w14:textId="642FD764" w:rsidR="00EC4BB4" w:rsidRPr="00935810" w:rsidRDefault="00EC4BB4" w:rsidP="004B17BA">
      <w:pPr>
        <w:pStyle w:val="Partidoincial"/>
      </w:pPr>
      <w:r w:rsidRPr="00935810">
        <w:tab/>
      </w:r>
      <w:r w:rsidRPr="00935810">
        <w:tab/>
      </w:r>
      <w:r w:rsidRPr="00935810">
        <w:tab/>
        <w:t xml:space="preserve">Mi firma es esta y es mi letra.  </w:t>
      </w:r>
    </w:p>
    <w:p w14:paraId="609B7E59" w14:textId="484AFB0B" w:rsidR="004E1A5C" w:rsidRDefault="004E1A5C" w:rsidP="004E1A5C">
      <w:pPr>
        <w:pStyle w:val="Personaje"/>
      </w:pPr>
      <w:r w:rsidRPr="00935810">
        <w:t>Alfonso</w:t>
      </w:r>
    </w:p>
    <w:p w14:paraId="338AF786" w14:textId="13D0692E" w:rsidR="00EC4BB4" w:rsidRPr="00153FC4" w:rsidRDefault="00EC4BB4" w:rsidP="00153FC4">
      <w:pPr>
        <w:pStyle w:val="Partidofinal"/>
      </w:pPr>
      <w:r w:rsidRPr="00935810">
        <w:lastRenderedPageBreak/>
        <w:tab/>
      </w:r>
      <w:r w:rsidRPr="00935810">
        <w:tab/>
      </w:r>
      <w:r w:rsidRPr="00935810">
        <w:tab/>
      </w:r>
      <w:r w:rsidRPr="00935810">
        <w:tab/>
      </w:r>
      <w:r w:rsidRPr="00935810">
        <w:tab/>
      </w:r>
      <w:r w:rsidRPr="00935810">
        <w:tab/>
      </w:r>
      <w:r w:rsidR="004E1A5C" w:rsidRPr="00153FC4">
        <w:t xml:space="preserve">      </w:t>
      </w:r>
      <w:r w:rsidRPr="00153FC4">
        <w:t xml:space="preserve"> Toma</w:t>
      </w:r>
    </w:p>
    <w:p w14:paraId="32D0E5C4" w14:textId="7ED637B7" w:rsidR="00EC4BB4" w:rsidRPr="008445D2" w:rsidRDefault="00EC4BB4" w:rsidP="008445D2">
      <w:pPr>
        <w:pStyle w:val="Verso"/>
      </w:pPr>
      <w:r w:rsidRPr="00935810">
        <w:tab/>
      </w:r>
      <w:r w:rsidRPr="00935810">
        <w:tab/>
      </w:r>
      <w:r w:rsidRPr="00935810">
        <w:tab/>
        <w:t>y mira a quién y lo que en ella dices.</w:t>
      </w:r>
    </w:p>
    <w:p w14:paraId="35D391FB" w14:textId="58598F2B" w:rsidR="00EC4BB4" w:rsidRPr="008445D2" w:rsidRDefault="00EC4BB4" w:rsidP="008445D2">
      <w:pPr>
        <w:pStyle w:val="Acot"/>
      </w:pPr>
      <w:r w:rsidRPr="00935810">
        <w:t>Lee Nuño la carta</w:t>
      </w:r>
    </w:p>
    <w:p w14:paraId="78EF6B6B" w14:textId="13F8DC50" w:rsidR="004E1A5C" w:rsidRDefault="004E1A5C" w:rsidP="004E1A5C">
      <w:pPr>
        <w:pStyle w:val="Personaje"/>
      </w:pPr>
      <w:r w:rsidRPr="00935810">
        <w:t>Nuño</w:t>
      </w:r>
    </w:p>
    <w:p w14:paraId="10942B12" w14:textId="1C9AC7CB" w:rsidR="00EC4BB4" w:rsidRPr="00935810" w:rsidRDefault="00EC4BB4" w:rsidP="00EC4BB4">
      <w:pPr>
        <w:pStyle w:val="Verso"/>
      </w:pPr>
      <w:r w:rsidRPr="00935810">
        <w:tab/>
      </w:r>
      <w:r w:rsidRPr="00935810">
        <w:tab/>
      </w:r>
      <w:r w:rsidRPr="00935810">
        <w:tab/>
        <w:t>«Para el día que dices, venir puedes</w:t>
      </w:r>
    </w:p>
    <w:p w14:paraId="1F44FFB2" w14:textId="3300D2FC" w:rsidR="00EC4BB4" w:rsidRPr="00935810" w:rsidRDefault="00EC4BB4" w:rsidP="00EC4BB4">
      <w:pPr>
        <w:pStyle w:val="Verso"/>
      </w:pPr>
      <w:r w:rsidRPr="00935810">
        <w:tab/>
      </w:r>
      <w:r w:rsidRPr="00935810">
        <w:tab/>
      </w:r>
      <w:r w:rsidRPr="00935810">
        <w:tab/>
        <w:t>lo más secreto que te sea posible</w:t>
      </w:r>
      <w:r w:rsidRPr="00935810">
        <w:tab/>
      </w:r>
      <w:r w:rsidRPr="00935810">
        <w:tab/>
      </w:r>
      <w:r w:rsidRPr="00935810">
        <w:tab/>
      </w:r>
    </w:p>
    <w:p w14:paraId="3512254F" w14:textId="77777777" w:rsidR="00EC4BB4" w:rsidRPr="00935810" w:rsidRDefault="00EC4BB4" w:rsidP="00EC4BB4">
      <w:pPr>
        <w:pStyle w:val="Verso"/>
      </w:pPr>
      <w:r w:rsidRPr="00935810">
        <w:tab/>
      </w:r>
      <w:r w:rsidRPr="00935810">
        <w:tab/>
      </w:r>
      <w:r w:rsidRPr="00935810">
        <w:tab/>
        <w:t>y con la gente y armas concertadas;</w:t>
      </w:r>
      <w:r w:rsidRPr="00935810">
        <w:tab/>
      </w:r>
      <w:r w:rsidRPr="00935810">
        <w:tab/>
      </w:r>
      <w:r w:rsidRPr="00935810">
        <w:tab/>
      </w:r>
    </w:p>
    <w:p w14:paraId="142E12C8" w14:textId="77777777" w:rsidR="00EC4BB4" w:rsidRPr="00935810" w:rsidRDefault="00EC4BB4" w:rsidP="00EC4BB4">
      <w:pPr>
        <w:pStyle w:val="Verso"/>
      </w:pPr>
      <w:r w:rsidRPr="00935810">
        <w:tab/>
      </w:r>
      <w:r w:rsidRPr="00935810">
        <w:tab/>
      </w:r>
      <w:r w:rsidRPr="00935810">
        <w:tab/>
        <w:t>yo te daré a León y la cabeza</w:t>
      </w:r>
    </w:p>
    <w:p w14:paraId="46933648" w14:textId="77777777" w:rsidR="00EC4BB4" w:rsidRPr="00935810" w:rsidRDefault="00EC4BB4" w:rsidP="00EC4BB4">
      <w:pPr>
        <w:pStyle w:val="Verso"/>
      </w:pPr>
      <w:r w:rsidRPr="00935810">
        <w:tab/>
      </w:r>
      <w:r w:rsidRPr="00935810">
        <w:tab/>
      </w:r>
      <w:r w:rsidRPr="00935810">
        <w:tab/>
        <w:t>del Rey». Señor, no mandes que esto lea,</w:t>
      </w:r>
    </w:p>
    <w:p w14:paraId="189647C4" w14:textId="77777777" w:rsidR="00EC4BB4" w:rsidRPr="00935810" w:rsidRDefault="00EC4BB4" w:rsidP="00EC4BB4">
      <w:pPr>
        <w:pStyle w:val="Verso"/>
      </w:pPr>
      <w:r w:rsidRPr="00935810">
        <w:tab/>
      </w:r>
      <w:r w:rsidRPr="00935810">
        <w:tab/>
      </w:r>
      <w:r w:rsidRPr="00935810">
        <w:tab/>
        <w:t>este papel no es mío ni esta letra.</w:t>
      </w:r>
    </w:p>
    <w:p w14:paraId="5DBDF6AE" w14:textId="5BAD6905" w:rsidR="004E1A5C" w:rsidRDefault="004E1A5C" w:rsidP="004E1A5C">
      <w:pPr>
        <w:pStyle w:val="Personaje"/>
      </w:pPr>
      <w:r w:rsidRPr="00935810">
        <w:t>Alfonso</w:t>
      </w:r>
    </w:p>
    <w:p w14:paraId="584BFB59" w14:textId="03780745" w:rsidR="00EC4BB4" w:rsidRPr="00935810" w:rsidRDefault="00EC4BB4" w:rsidP="004B17BA">
      <w:pPr>
        <w:pStyle w:val="Partidoincial"/>
      </w:pPr>
      <w:r w:rsidRPr="00935810">
        <w:tab/>
      </w:r>
      <w:r w:rsidRPr="00935810">
        <w:tab/>
      </w:r>
      <w:r w:rsidR="004E1A5C">
        <w:t xml:space="preserve">           </w:t>
      </w:r>
      <w:r w:rsidRPr="00935810">
        <w:t xml:space="preserve">¿Tú no has dicho que sí? </w:t>
      </w:r>
    </w:p>
    <w:p w14:paraId="2D7152E9" w14:textId="6F86869D" w:rsidR="004E1A5C" w:rsidRDefault="004E1A5C" w:rsidP="004E1A5C">
      <w:pPr>
        <w:pStyle w:val="Personaje"/>
      </w:pPr>
      <w:r w:rsidRPr="00935810">
        <w:t>Nuño</w:t>
      </w:r>
    </w:p>
    <w:p w14:paraId="75F67AAB" w14:textId="41AAEE81" w:rsidR="00EC4BB4" w:rsidRPr="00153FC4" w:rsidRDefault="00EC4BB4" w:rsidP="00153FC4">
      <w:pPr>
        <w:pStyle w:val="Partidofinal"/>
      </w:pPr>
      <w:r w:rsidRPr="00935810">
        <w:tab/>
      </w:r>
      <w:r w:rsidRPr="00935810">
        <w:tab/>
      </w:r>
      <w:r w:rsidRPr="00935810">
        <w:tab/>
      </w:r>
      <w:r w:rsidRPr="00935810">
        <w:tab/>
      </w:r>
      <w:r w:rsidRPr="00935810">
        <w:tab/>
      </w:r>
      <w:r w:rsidRPr="00935810">
        <w:tab/>
      </w:r>
      <w:r w:rsidRPr="00153FC4">
        <w:t xml:space="preserve">     Sabe la envidia</w:t>
      </w:r>
      <w:r w:rsidRPr="00153FC4">
        <w:tab/>
      </w:r>
      <w:r w:rsidRPr="00153FC4">
        <w:tab/>
      </w:r>
    </w:p>
    <w:p w14:paraId="0BCCDD32" w14:textId="77777777" w:rsidR="00EC4BB4" w:rsidRPr="00935810" w:rsidRDefault="00EC4BB4" w:rsidP="00EC4BB4">
      <w:pPr>
        <w:pStyle w:val="Verso"/>
      </w:pPr>
      <w:r w:rsidRPr="00935810">
        <w:tab/>
      </w:r>
      <w:r w:rsidRPr="00935810">
        <w:tab/>
      </w:r>
      <w:r w:rsidRPr="00935810">
        <w:tab/>
        <w:t>contrahacer muy bien cualquiera cosa:</w:t>
      </w:r>
      <w:r w:rsidRPr="00935810">
        <w:tab/>
      </w:r>
      <w:r w:rsidRPr="00935810">
        <w:tab/>
      </w:r>
    </w:p>
    <w:p w14:paraId="4D4E905E" w14:textId="77777777" w:rsidR="00EC4BB4" w:rsidRPr="00935810" w:rsidRDefault="00EC4BB4" w:rsidP="00EC4BB4">
      <w:pPr>
        <w:pStyle w:val="Verso"/>
      </w:pPr>
      <w:r w:rsidRPr="00935810">
        <w:tab/>
      </w:r>
      <w:r w:rsidRPr="00935810">
        <w:tab/>
      </w:r>
      <w:r w:rsidRPr="00935810">
        <w:tab/>
        <w:t>es pintora de cifras y de letras.</w:t>
      </w:r>
    </w:p>
    <w:p w14:paraId="5A0551BF" w14:textId="77777777" w:rsidR="00EC4BB4" w:rsidRPr="00935810" w:rsidRDefault="00EC4BB4" w:rsidP="00EC4BB4">
      <w:pPr>
        <w:pStyle w:val="Verso"/>
      </w:pPr>
      <w:r w:rsidRPr="00935810">
        <w:tab/>
      </w:r>
      <w:r w:rsidRPr="00935810">
        <w:tab/>
      </w:r>
      <w:r w:rsidRPr="00935810">
        <w:tab/>
        <w:t>No es este original, sino retrato.</w:t>
      </w:r>
    </w:p>
    <w:p w14:paraId="34509A14" w14:textId="1333CCD5" w:rsidR="004E1A5C" w:rsidRDefault="004E1A5C" w:rsidP="004E1A5C">
      <w:pPr>
        <w:pStyle w:val="Personaje"/>
      </w:pPr>
      <w:r w:rsidRPr="00935810">
        <w:t>Alfonso</w:t>
      </w:r>
    </w:p>
    <w:p w14:paraId="191DDFEF" w14:textId="519E501B" w:rsidR="00EC4BB4" w:rsidRPr="00935810" w:rsidRDefault="00EC4BB4" w:rsidP="00EC4BB4">
      <w:pPr>
        <w:pStyle w:val="Verso"/>
      </w:pPr>
      <w:r w:rsidRPr="00935810">
        <w:tab/>
      </w:r>
      <w:r w:rsidRPr="00935810">
        <w:tab/>
      </w:r>
      <w:r w:rsidR="004E1A5C">
        <w:t xml:space="preserve">            </w:t>
      </w:r>
      <w:r w:rsidRPr="00935810">
        <w:t>Yo lo creo de ti, pero tú tienes</w:t>
      </w:r>
    </w:p>
    <w:p w14:paraId="2A249B9B" w14:textId="73D91E87" w:rsidR="00EC4BB4" w:rsidRPr="00935810" w:rsidRDefault="00EC4BB4" w:rsidP="00EC4BB4">
      <w:pPr>
        <w:pStyle w:val="Verso"/>
      </w:pPr>
      <w:r w:rsidRPr="00935810">
        <w:tab/>
      </w:r>
      <w:r w:rsidRPr="00935810">
        <w:tab/>
      </w:r>
      <w:r w:rsidRPr="00935810">
        <w:tab/>
        <w:t>muy nobles enemigos, y así importa</w:t>
      </w:r>
      <w:r w:rsidRPr="00935810">
        <w:tab/>
      </w:r>
      <w:r w:rsidRPr="00935810">
        <w:tab/>
      </w:r>
      <w:r w:rsidRPr="00935810">
        <w:tab/>
      </w:r>
    </w:p>
    <w:p w14:paraId="59726399" w14:textId="77777777" w:rsidR="00EC4BB4" w:rsidRPr="00935810" w:rsidRDefault="00EC4BB4" w:rsidP="00EC4BB4">
      <w:pPr>
        <w:pStyle w:val="Verso"/>
      </w:pPr>
      <w:r w:rsidRPr="00935810">
        <w:tab/>
      </w:r>
      <w:r w:rsidRPr="00935810">
        <w:tab/>
      </w:r>
      <w:r w:rsidRPr="00935810">
        <w:tab/>
        <w:t>que salga por su prueba tu inocencia.</w:t>
      </w:r>
      <w:r w:rsidRPr="00935810">
        <w:tab/>
      </w:r>
      <w:r w:rsidRPr="00935810">
        <w:tab/>
      </w:r>
    </w:p>
    <w:p w14:paraId="1463B9B4" w14:textId="77777777" w:rsidR="00EC4BB4" w:rsidRPr="00935810" w:rsidRDefault="00EC4BB4" w:rsidP="004B17BA">
      <w:pPr>
        <w:pStyle w:val="Partidoincial"/>
      </w:pPr>
      <w:r w:rsidRPr="00935810">
        <w:tab/>
      </w:r>
      <w:r w:rsidRPr="00935810">
        <w:tab/>
      </w:r>
      <w:r w:rsidRPr="00935810">
        <w:tab/>
        <w:t xml:space="preserve">¡Hola! </w:t>
      </w:r>
      <w:r w:rsidRPr="00935810">
        <w:tab/>
      </w:r>
    </w:p>
    <w:p w14:paraId="06FABC90" w14:textId="19E3EF21" w:rsidR="00EC4BB4" w:rsidRPr="00935810" w:rsidRDefault="00EC4BB4" w:rsidP="008445D2">
      <w:pPr>
        <w:pStyle w:val="Acot"/>
      </w:pPr>
      <w:r w:rsidRPr="00935810">
        <w:t xml:space="preserve">Salga don </w:t>
      </w:r>
      <w:r w:rsidR="007D7986">
        <w:t>@</w:t>
      </w:r>
      <w:r w:rsidRPr="00935810">
        <w:t>Arias</w:t>
      </w:r>
      <w:r w:rsidRPr="00935810">
        <w:tab/>
      </w:r>
      <w:r w:rsidRPr="00935810">
        <w:tab/>
      </w:r>
    </w:p>
    <w:p w14:paraId="35A8563B" w14:textId="1600D3DA" w:rsidR="004E1A5C" w:rsidRDefault="004E1A5C" w:rsidP="004E1A5C">
      <w:pPr>
        <w:pStyle w:val="Personaje"/>
      </w:pPr>
      <w:r w:rsidRPr="00935810">
        <w:t>Arias</w:t>
      </w:r>
      <w:r w:rsidRPr="00935810">
        <w:tab/>
      </w:r>
    </w:p>
    <w:p w14:paraId="5C2096EF" w14:textId="0E0E5C0C" w:rsidR="00EC4BB4" w:rsidRPr="00935810" w:rsidRDefault="00EC4BB4" w:rsidP="00633BF7">
      <w:pPr>
        <w:pStyle w:val="Partidomedio"/>
      </w:pPr>
      <w:r w:rsidRPr="00935810">
        <w:tab/>
      </w:r>
      <w:r w:rsidRPr="00935810">
        <w:tab/>
      </w:r>
      <w:r w:rsidRPr="00935810">
        <w:tab/>
      </w:r>
      <w:r w:rsidR="004E1A5C">
        <w:t xml:space="preserve">         </w:t>
      </w:r>
      <w:r w:rsidRPr="00935810">
        <w:t xml:space="preserve">¿Señor? </w:t>
      </w:r>
      <w:r w:rsidRPr="00935810">
        <w:tab/>
      </w:r>
    </w:p>
    <w:p w14:paraId="1928E7CC" w14:textId="5151390D" w:rsidR="004E1A5C" w:rsidRDefault="004E1A5C" w:rsidP="004E1A5C">
      <w:pPr>
        <w:pStyle w:val="Personaje"/>
      </w:pPr>
      <w:r w:rsidRPr="00935810">
        <w:t>Alfonso</w:t>
      </w:r>
    </w:p>
    <w:p w14:paraId="694B389F" w14:textId="0EA5071C" w:rsidR="00EC4BB4" w:rsidRPr="00153FC4" w:rsidRDefault="00EC4BB4" w:rsidP="00153FC4">
      <w:pPr>
        <w:pStyle w:val="Partidofinal"/>
      </w:pPr>
      <w:r w:rsidRPr="00935810">
        <w:tab/>
      </w:r>
      <w:r w:rsidRPr="00935810">
        <w:tab/>
      </w:r>
      <w:r w:rsidRPr="00935810">
        <w:tab/>
      </w:r>
      <w:r w:rsidRPr="00935810">
        <w:tab/>
      </w:r>
      <w:r w:rsidRPr="00153FC4">
        <w:t xml:space="preserve">  </w:t>
      </w:r>
      <w:r w:rsidR="004E1A5C" w:rsidRPr="00153FC4">
        <w:t xml:space="preserve">        </w:t>
      </w:r>
      <w:r w:rsidRPr="00153FC4">
        <w:t>Llamadme aquel soldado.</w:t>
      </w:r>
    </w:p>
    <w:p w14:paraId="08E863EF" w14:textId="564E802B" w:rsidR="004E1A5C" w:rsidRDefault="004E1A5C" w:rsidP="004E1A5C">
      <w:pPr>
        <w:pStyle w:val="Personaje"/>
      </w:pPr>
      <w:r w:rsidRPr="00935810">
        <w:t>Arias</w:t>
      </w:r>
      <w:r w:rsidRPr="00935810">
        <w:tab/>
      </w:r>
    </w:p>
    <w:p w14:paraId="6849170F" w14:textId="08E02479" w:rsidR="00EC4BB4" w:rsidRPr="00935810" w:rsidRDefault="00EC4BB4" w:rsidP="008445D2">
      <w:pPr>
        <w:pStyle w:val="Partidoincial"/>
      </w:pPr>
      <w:r w:rsidRPr="00935810">
        <w:tab/>
      </w:r>
      <w:r w:rsidRPr="00935810">
        <w:tab/>
      </w:r>
      <w:r w:rsidR="004E1A5C">
        <w:t xml:space="preserve">            </w:t>
      </w:r>
      <w:r w:rsidRPr="00935810">
        <w:t>¡Ordoño!</w:t>
      </w:r>
      <w:r w:rsidRPr="00935810">
        <w:tab/>
      </w:r>
      <w:r w:rsidRPr="00935810">
        <w:tab/>
      </w:r>
      <w:r w:rsidRPr="00935810">
        <w:tab/>
      </w:r>
    </w:p>
    <w:p w14:paraId="32201916" w14:textId="367385C8" w:rsidR="00EC4BB4" w:rsidRPr="008445D2" w:rsidRDefault="00EC4BB4" w:rsidP="008445D2">
      <w:pPr>
        <w:pStyle w:val="Acot"/>
      </w:pPr>
      <w:r w:rsidRPr="00935810">
        <w:t>Salga Ordoño</w:t>
      </w:r>
    </w:p>
    <w:p w14:paraId="20F9A28C" w14:textId="23DDA436" w:rsidR="004E1A5C" w:rsidRDefault="004E1A5C" w:rsidP="004E1A5C">
      <w:pPr>
        <w:pStyle w:val="Personaje"/>
      </w:pPr>
      <w:r w:rsidRPr="00935810">
        <w:t>Ordoño</w:t>
      </w:r>
    </w:p>
    <w:p w14:paraId="146F1D76" w14:textId="29400C02" w:rsidR="00EC4BB4" w:rsidRPr="00935810" w:rsidRDefault="00EC4BB4" w:rsidP="00633BF7">
      <w:pPr>
        <w:pStyle w:val="Partidomedio"/>
      </w:pPr>
      <w:r w:rsidRPr="00935810">
        <w:tab/>
      </w:r>
      <w:r w:rsidRPr="00935810">
        <w:tab/>
      </w:r>
      <w:r w:rsidRPr="00935810">
        <w:tab/>
        <w:t xml:space="preserve">     </w:t>
      </w:r>
      <w:r w:rsidR="004E1A5C">
        <w:t xml:space="preserve">            </w:t>
      </w:r>
      <w:r w:rsidRPr="00935810">
        <w:t>Aquí me tienes.</w:t>
      </w:r>
      <w:r w:rsidRPr="00935810">
        <w:tab/>
      </w:r>
      <w:r w:rsidRPr="00935810">
        <w:tab/>
      </w:r>
    </w:p>
    <w:p w14:paraId="71842C2C" w14:textId="769F8DD1" w:rsidR="004E1A5C" w:rsidRDefault="004E1A5C" w:rsidP="004E1A5C">
      <w:pPr>
        <w:pStyle w:val="Personaje"/>
      </w:pPr>
      <w:r w:rsidRPr="00935810">
        <w:t>Alfonso</w:t>
      </w:r>
    </w:p>
    <w:p w14:paraId="05CA01C0" w14:textId="4DCAA0B5" w:rsidR="00EC4BB4" w:rsidRPr="00153FC4" w:rsidRDefault="00EC4BB4" w:rsidP="00153FC4">
      <w:pPr>
        <w:pStyle w:val="Partidofinal"/>
      </w:pPr>
      <w:r w:rsidRPr="00935810">
        <w:tab/>
      </w:r>
      <w:r w:rsidRPr="00935810">
        <w:tab/>
      </w:r>
      <w:r w:rsidRPr="00935810">
        <w:tab/>
      </w:r>
      <w:r w:rsidRPr="00935810">
        <w:tab/>
      </w:r>
      <w:r w:rsidRPr="00935810">
        <w:tab/>
        <w:t xml:space="preserve">        </w:t>
      </w:r>
      <w:r w:rsidRPr="00153FC4">
        <w:t>¿No conoces</w:t>
      </w:r>
    </w:p>
    <w:p w14:paraId="31B1D9F9" w14:textId="77777777" w:rsidR="00EC4BB4" w:rsidRPr="00935810" w:rsidRDefault="00EC4BB4" w:rsidP="00633BF7">
      <w:pPr>
        <w:pStyle w:val="Partidoincial"/>
      </w:pPr>
      <w:r w:rsidRPr="00935810">
        <w:tab/>
      </w:r>
      <w:r w:rsidRPr="00935810">
        <w:tab/>
      </w:r>
      <w:r w:rsidRPr="00935810">
        <w:tab/>
        <w:t>a Ordoño?</w:t>
      </w:r>
    </w:p>
    <w:p w14:paraId="0CB321D2" w14:textId="4F252D69" w:rsidR="004E1A5C" w:rsidRDefault="004E1A5C" w:rsidP="004E1A5C">
      <w:pPr>
        <w:pStyle w:val="Personaje"/>
      </w:pPr>
      <w:r w:rsidRPr="00935810">
        <w:t>Nuño</w:t>
      </w:r>
    </w:p>
    <w:p w14:paraId="0F03FA47" w14:textId="7AD9B2F4" w:rsidR="00EC4BB4" w:rsidRPr="00153FC4" w:rsidRDefault="00EC4BB4" w:rsidP="00153FC4">
      <w:pPr>
        <w:pStyle w:val="Partidofinal"/>
      </w:pPr>
      <w:r w:rsidRPr="00935810">
        <w:lastRenderedPageBreak/>
        <w:tab/>
      </w:r>
      <w:r w:rsidRPr="00935810">
        <w:tab/>
      </w:r>
      <w:r w:rsidRPr="00935810">
        <w:tab/>
      </w:r>
      <w:r w:rsidRPr="00935810">
        <w:tab/>
        <w:t xml:space="preserve">      </w:t>
      </w:r>
      <w:r w:rsidRPr="00153FC4">
        <w:t>Ni en mi vida a Ordoño he visto.</w:t>
      </w:r>
    </w:p>
    <w:p w14:paraId="26859B98" w14:textId="6EAED6BB" w:rsidR="004E1A5C" w:rsidRDefault="004E1A5C" w:rsidP="004E1A5C">
      <w:pPr>
        <w:pStyle w:val="Personaje"/>
      </w:pPr>
      <w:r w:rsidRPr="00935810">
        <w:t>Ordoño</w:t>
      </w:r>
    </w:p>
    <w:p w14:paraId="26A540F3" w14:textId="0178015E" w:rsidR="00EC4BB4" w:rsidRPr="00935810" w:rsidRDefault="00EC4BB4" w:rsidP="00EC4BB4">
      <w:pPr>
        <w:pStyle w:val="Verso"/>
      </w:pPr>
      <w:r w:rsidRPr="00935810">
        <w:tab/>
      </w:r>
      <w:r w:rsidRPr="00935810">
        <w:tab/>
      </w:r>
      <w:r w:rsidR="009845FC">
        <w:t xml:space="preserve">            </w:t>
      </w:r>
      <w:r w:rsidRPr="00935810">
        <w:t>Bien haces en negar, pues me engañabas</w:t>
      </w:r>
      <w:r w:rsidRPr="00935810">
        <w:tab/>
      </w:r>
      <w:r w:rsidRPr="00935810">
        <w:tab/>
      </w:r>
    </w:p>
    <w:p w14:paraId="2CB964DF" w14:textId="77777777" w:rsidR="00EC4BB4" w:rsidRPr="00935810" w:rsidRDefault="00EC4BB4" w:rsidP="00EC4BB4">
      <w:pPr>
        <w:pStyle w:val="Verso"/>
      </w:pPr>
      <w:r w:rsidRPr="00935810">
        <w:tab/>
      </w:r>
      <w:r w:rsidRPr="00935810">
        <w:tab/>
      </w:r>
      <w:r w:rsidRPr="00935810">
        <w:tab/>
        <w:t>diciéndome que a Muza le escribías</w:t>
      </w:r>
      <w:r w:rsidRPr="00935810">
        <w:tab/>
      </w:r>
      <w:r w:rsidRPr="00935810">
        <w:tab/>
      </w:r>
      <w:r w:rsidRPr="00935810">
        <w:tab/>
      </w:r>
    </w:p>
    <w:p w14:paraId="5F5F9A7F" w14:textId="77777777" w:rsidR="00EC4BB4" w:rsidRPr="00935810" w:rsidRDefault="00EC4BB4" w:rsidP="00EC4BB4">
      <w:pPr>
        <w:pStyle w:val="Verso"/>
      </w:pPr>
      <w:r w:rsidRPr="00935810">
        <w:tab/>
      </w:r>
      <w:r w:rsidRPr="00935810">
        <w:tab/>
      </w:r>
      <w:r w:rsidRPr="00935810">
        <w:tab/>
        <w:t>sobre ciertos cautivos tus parientes.</w:t>
      </w:r>
    </w:p>
    <w:p w14:paraId="10BFF93A" w14:textId="2FC8E084" w:rsidR="004E1A5C" w:rsidRDefault="004E1A5C" w:rsidP="004E1A5C">
      <w:pPr>
        <w:pStyle w:val="Personaje"/>
      </w:pPr>
      <w:r w:rsidRPr="00935810">
        <w:t>Nuño</w:t>
      </w:r>
    </w:p>
    <w:p w14:paraId="71B6F205" w14:textId="60BEBF5B" w:rsidR="00EC4BB4" w:rsidRPr="00935810" w:rsidRDefault="00EC4BB4" w:rsidP="00633BF7">
      <w:pPr>
        <w:pStyle w:val="Partidoincial"/>
      </w:pPr>
      <w:r w:rsidRPr="00935810">
        <w:tab/>
      </w:r>
      <w:r w:rsidRPr="00935810">
        <w:tab/>
      </w:r>
      <w:r w:rsidRPr="00935810">
        <w:tab/>
        <w:t>¿Qué dices, hombre?</w:t>
      </w:r>
    </w:p>
    <w:p w14:paraId="72C37B4F" w14:textId="505E79EA" w:rsidR="004E1A5C" w:rsidRDefault="004E1A5C" w:rsidP="004E1A5C">
      <w:pPr>
        <w:pStyle w:val="Personaje"/>
      </w:pPr>
      <w:r w:rsidRPr="00935810">
        <w:t>Ordoño</w:t>
      </w:r>
    </w:p>
    <w:p w14:paraId="126F9BA3" w14:textId="4AFD4972" w:rsidR="00EC4BB4" w:rsidRPr="00935810" w:rsidRDefault="00EC4BB4" w:rsidP="00633BF7">
      <w:pPr>
        <w:pStyle w:val="Partidomedio"/>
      </w:pPr>
      <w:r w:rsidRPr="00935810">
        <w:tab/>
      </w:r>
      <w:r w:rsidRPr="00935810">
        <w:tab/>
      </w:r>
      <w:r w:rsidRPr="00935810">
        <w:tab/>
      </w:r>
      <w:r w:rsidRPr="00935810">
        <w:tab/>
        <w:t xml:space="preserve">           </w:t>
      </w:r>
      <w:r w:rsidR="009845FC">
        <w:t xml:space="preserve">          </w:t>
      </w:r>
      <w:r w:rsidRPr="00935810">
        <w:t>Esto.</w:t>
      </w:r>
    </w:p>
    <w:p w14:paraId="7C854673" w14:textId="1FEC9633" w:rsidR="004E1A5C" w:rsidRDefault="004E1A5C" w:rsidP="004E1A5C">
      <w:pPr>
        <w:pStyle w:val="Personaje"/>
      </w:pPr>
      <w:r w:rsidRPr="00935810">
        <w:t>Alfonso</w:t>
      </w:r>
    </w:p>
    <w:p w14:paraId="5EB26C64" w14:textId="69F2A348" w:rsidR="00EC4BB4" w:rsidRPr="00153FC4" w:rsidRDefault="00EC4BB4" w:rsidP="00153FC4">
      <w:pPr>
        <w:pStyle w:val="Partidofinal"/>
      </w:pPr>
      <w:r w:rsidRPr="00935810">
        <w:tab/>
      </w:r>
      <w:r w:rsidRPr="00935810">
        <w:tab/>
      </w:r>
      <w:r w:rsidRPr="00935810">
        <w:tab/>
      </w:r>
      <w:r w:rsidRPr="00935810">
        <w:tab/>
      </w:r>
      <w:r w:rsidRPr="00935810">
        <w:tab/>
        <w:t xml:space="preserve">        </w:t>
      </w:r>
      <w:r w:rsidR="009845FC">
        <w:t xml:space="preserve">         </w:t>
      </w:r>
      <w:r w:rsidRPr="00153FC4">
        <w:t>Yo no digo</w:t>
      </w:r>
    </w:p>
    <w:p w14:paraId="7DF530A9" w14:textId="77777777" w:rsidR="00EC4BB4" w:rsidRPr="00935810" w:rsidRDefault="00EC4BB4" w:rsidP="00EC4BB4">
      <w:pPr>
        <w:pStyle w:val="Verso"/>
      </w:pPr>
      <w:r w:rsidRPr="00935810">
        <w:tab/>
      </w:r>
      <w:r w:rsidRPr="00935810">
        <w:tab/>
      </w:r>
      <w:r w:rsidRPr="00935810">
        <w:tab/>
        <w:t>que esto es verdad, pero verdad parece.</w:t>
      </w:r>
    </w:p>
    <w:p w14:paraId="4258B8A8" w14:textId="77777777" w:rsidR="00EC4BB4" w:rsidRPr="00935810" w:rsidRDefault="00EC4BB4" w:rsidP="00633BF7">
      <w:pPr>
        <w:pStyle w:val="Partidoincial"/>
      </w:pPr>
      <w:r w:rsidRPr="00935810">
        <w:tab/>
      </w:r>
      <w:r w:rsidRPr="00935810">
        <w:tab/>
      </w:r>
      <w:r w:rsidRPr="00935810">
        <w:tab/>
        <w:t xml:space="preserve">Llamadme a un capitán. </w:t>
      </w:r>
    </w:p>
    <w:p w14:paraId="5B3D4867" w14:textId="590F7E71" w:rsidR="004E1A5C" w:rsidRDefault="004E1A5C" w:rsidP="004E1A5C">
      <w:pPr>
        <w:pStyle w:val="Personaje"/>
      </w:pPr>
      <w:r w:rsidRPr="00935810">
        <w:t>Tristán</w:t>
      </w:r>
    </w:p>
    <w:p w14:paraId="7DEF90D5" w14:textId="5F7F6C88" w:rsidR="00EC4BB4" w:rsidRPr="008445D2" w:rsidRDefault="00EC4BB4" w:rsidP="008445D2">
      <w:pPr>
        <w:pStyle w:val="Partidofinal"/>
      </w:pPr>
      <w:r w:rsidRPr="00935810">
        <w:tab/>
      </w:r>
      <w:r w:rsidRPr="00935810">
        <w:tab/>
      </w:r>
      <w:r w:rsidRPr="00935810">
        <w:tab/>
      </w:r>
      <w:r w:rsidRPr="00935810">
        <w:tab/>
      </w:r>
      <w:r w:rsidRPr="00935810">
        <w:tab/>
        <w:t xml:space="preserve">   </w:t>
      </w:r>
      <w:r w:rsidR="009845FC">
        <w:t xml:space="preserve">         </w:t>
      </w:r>
      <w:r w:rsidRPr="00935810">
        <w:t xml:space="preserve"> </w:t>
      </w:r>
      <w:r w:rsidRPr="00153FC4">
        <w:t>Aquí está Vela.</w:t>
      </w:r>
      <w:r w:rsidRPr="00153FC4">
        <w:tab/>
      </w:r>
      <w:r w:rsidRPr="00153FC4">
        <w:tab/>
      </w:r>
    </w:p>
    <w:p w14:paraId="54B00A03" w14:textId="597E5B3F" w:rsidR="00EC4BB4" w:rsidRPr="008445D2" w:rsidRDefault="00EC4BB4" w:rsidP="008445D2">
      <w:pPr>
        <w:pStyle w:val="Acot"/>
      </w:pPr>
      <w:r w:rsidRPr="00935810">
        <w:t>Salga el capitán Vela</w:t>
      </w:r>
    </w:p>
    <w:p w14:paraId="14556487" w14:textId="2AFE46A4" w:rsidR="004E1A5C" w:rsidRDefault="004E1A5C" w:rsidP="004E1A5C">
      <w:pPr>
        <w:pStyle w:val="Personaje"/>
      </w:pPr>
      <w:r w:rsidRPr="00935810">
        <w:t>Alfonso</w:t>
      </w:r>
    </w:p>
    <w:p w14:paraId="007CF48D" w14:textId="67476FC8" w:rsidR="00EC4BB4" w:rsidRPr="00935810" w:rsidRDefault="00EC4BB4" w:rsidP="00EC4BB4">
      <w:pPr>
        <w:pStyle w:val="Verso"/>
      </w:pPr>
      <w:r w:rsidRPr="00935810">
        <w:tab/>
      </w:r>
      <w:r w:rsidRPr="00935810">
        <w:tab/>
      </w:r>
      <w:r w:rsidR="009845FC">
        <w:t xml:space="preserve">            </w:t>
      </w:r>
      <w:r w:rsidRPr="00935810">
        <w:t>Vela, porque anochece, toma gente</w:t>
      </w:r>
      <w:r w:rsidRPr="00935810">
        <w:tab/>
      </w:r>
      <w:r w:rsidRPr="00935810">
        <w:tab/>
      </w:r>
      <w:r w:rsidRPr="00935810">
        <w:tab/>
      </w:r>
    </w:p>
    <w:p w14:paraId="54BE886F" w14:textId="77777777" w:rsidR="00EC4BB4" w:rsidRPr="00935810" w:rsidRDefault="00EC4BB4" w:rsidP="00EC4BB4">
      <w:pPr>
        <w:pStyle w:val="Verso"/>
      </w:pPr>
      <w:r w:rsidRPr="00935810">
        <w:tab/>
      </w:r>
      <w:r w:rsidRPr="00935810">
        <w:tab/>
      </w:r>
      <w:r w:rsidRPr="00935810">
        <w:tab/>
        <w:t>y pon este soldado en una torre.</w:t>
      </w:r>
      <w:r w:rsidRPr="00935810">
        <w:tab/>
      </w:r>
    </w:p>
    <w:p w14:paraId="7E5A6592" w14:textId="6CF795FC" w:rsidR="004E1A5C" w:rsidRDefault="004E1A5C" w:rsidP="004E1A5C">
      <w:pPr>
        <w:pStyle w:val="Personaje"/>
      </w:pPr>
      <w:r w:rsidRPr="00935810">
        <w:t>Ordoño</w:t>
      </w:r>
    </w:p>
    <w:p w14:paraId="2C84E18B" w14:textId="787F8477" w:rsidR="00EC4BB4" w:rsidRPr="00935810" w:rsidRDefault="00EC4BB4" w:rsidP="00633BF7">
      <w:pPr>
        <w:pStyle w:val="Partidoincial"/>
      </w:pPr>
      <w:r w:rsidRPr="00935810">
        <w:tab/>
      </w:r>
      <w:r w:rsidRPr="00935810">
        <w:tab/>
      </w:r>
      <w:r w:rsidR="009845FC">
        <w:t xml:space="preserve">           </w:t>
      </w:r>
      <w:r w:rsidRPr="00935810">
        <w:t>¿Por qué, señor?</w:t>
      </w:r>
    </w:p>
    <w:p w14:paraId="26094FBB" w14:textId="4E448330" w:rsidR="004E1A5C" w:rsidRDefault="004E1A5C" w:rsidP="004E1A5C">
      <w:pPr>
        <w:pStyle w:val="Personaje"/>
      </w:pPr>
      <w:r w:rsidRPr="00935810">
        <w:t>Alfonso</w:t>
      </w:r>
    </w:p>
    <w:p w14:paraId="00CD60ED" w14:textId="003788D1" w:rsidR="00EC4BB4" w:rsidRPr="00153FC4" w:rsidRDefault="00EC4BB4" w:rsidP="00153FC4">
      <w:pPr>
        <w:pStyle w:val="Partidofinal"/>
      </w:pPr>
      <w:r w:rsidRPr="00935810">
        <w:tab/>
      </w:r>
      <w:r w:rsidRPr="00935810">
        <w:tab/>
      </w:r>
      <w:r w:rsidRPr="00935810">
        <w:tab/>
      </w:r>
      <w:r w:rsidRPr="00935810">
        <w:tab/>
        <w:t xml:space="preserve">    </w:t>
      </w:r>
      <w:r w:rsidR="009845FC">
        <w:t xml:space="preserve">        </w:t>
      </w:r>
      <w:r w:rsidRPr="00153FC4">
        <w:t>Porque saber deseo</w:t>
      </w:r>
    </w:p>
    <w:p w14:paraId="620C05E3" w14:textId="77777777" w:rsidR="00EC4BB4" w:rsidRPr="00935810" w:rsidRDefault="00EC4BB4" w:rsidP="00EC4BB4">
      <w:pPr>
        <w:pStyle w:val="Verso"/>
      </w:pPr>
      <w:r w:rsidRPr="00935810">
        <w:tab/>
      </w:r>
      <w:r w:rsidRPr="00935810">
        <w:tab/>
      </w:r>
      <w:r w:rsidRPr="00935810">
        <w:tab/>
        <w:t>si esto es verdad: dudosa me parece.</w:t>
      </w:r>
    </w:p>
    <w:p w14:paraId="0B7E0390" w14:textId="26BA7099" w:rsidR="00EC4BB4" w:rsidRPr="008445D2" w:rsidRDefault="00EC4BB4" w:rsidP="008445D2">
      <w:pPr>
        <w:pStyle w:val="Partidoincial"/>
      </w:pPr>
      <w:r w:rsidRPr="00935810">
        <w:tab/>
      </w:r>
      <w:r w:rsidRPr="00935810">
        <w:tab/>
      </w:r>
      <w:r w:rsidRPr="00935810">
        <w:tab/>
        <w:t>Vete, Nuño, y descansa.</w:t>
      </w:r>
    </w:p>
    <w:p w14:paraId="595E87E4" w14:textId="7BB6968C" w:rsidR="00EC4BB4" w:rsidRPr="008445D2" w:rsidRDefault="00EC4BB4" w:rsidP="008445D2">
      <w:pPr>
        <w:pStyle w:val="Acot"/>
        <w:rPr>
          <w:sz w:val="18"/>
        </w:rPr>
      </w:pPr>
      <w:r w:rsidRPr="00935810">
        <w:t xml:space="preserve">Éntrese el capitán llevando al </w:t>
      </w:r>
      <w:r w:rsidR="007D7986">
        <w:t>@</w:t>
      </w:r>
      <w:r w:rsidRPr="00935810">
        <w:t>soldado</w:t>
      </w:r>
    </w:p>
    <w:p w14:paraId="066ECF99" w14:textId="641EE1C5" w:rsidR="004E1A5C" w:rsidRDefault="004E1A5C" w:rsidP="004E1A5C">
      <w:pPr>
        <w:pStyle w:val="Personaje"/>
      </w:pPr>
      <w:r w:rsidRPr="00935810">
        <w:t>Nuño</w:t>
      </w:r>
    </w:p>
    <w:p w14:paraId="1A90198F" w14:textId="499E43CA" w:rsidR="00EC4BB4" w:rsidRPr="00153FC4" w:rsidRDefault="00EC4BB4" w:rsidP="00153FC4">
      <w:pPr>
        <w:pStyle w:val="Partidofinal"/>
      </w:pPr>
      <w:r w:rsidRPr="00935810">
        <w:tab/>
      </w:r>
      <w:r w:rsidRPr="00935810">
        <w:tab/>
      </w:r>
      <w:r w:rsidRPr="00935810">
        <w:tab/>
      </w:r>
      <w:r w:rsidRPr="00935810">
        <w:tab/>
      </w:r>
      <w:r w:rsidRPr="00935810">
        <w:tab/>
      </w:r>
      <w:r w:rsidRPr="00935810">
        <w:tab/>
      </w:r>
      <w:r w:rsidRPr="00633BF7">
        <w:rPr>
          <w:rStyle w:val="PartidofinalCarattere"/>
        </w:rPr>
        <w:t xml:space="preserve">      </w:t>
      </w:r>
      <w:r w:rsidRPr="00153FC4">
        <w:t>Si sospechas</w:t>
      </w:r>
      <w:r w:rsidRPr="00153FC4">
        <w:tab/>
      </w:r>
      <w:r w:rsidRPr="00153FC4">
        <w:tab/>
      </w:r>
    </w:p>
    <w:p w14:paraId="253153B9" w14:textId="77777777" w:rsidR="00EC4BB4" w:rsidRPr="00935810" w:rsidRDefault="00EC4BB4" w:rsidP="00EC4BB4">
      <w:pPr>
        <w:pStyle w:val="Verso"/>
      </w:pPr>
      <w:r w:rsidRPr="00935810">
        <w:tab/>
      </w:r>
      <w:r w:rsidRPr="00935810">
        <w:tab/>
      </w:r>
      <w:r w:rsidRPr="00935810">
        <w:tab/>
        <w:t>que esto es verdad, ¿por qué no me aprisionas?</w:t>
      </w:r>
      <w:r w:rsidRPr="00935810">
        <w:tab/>
      </w:r>
    </w:p>
    <w:p w14:paraId="732B6C78" w14:textId="63ED1EC5" w:rsidR="004E1A5C" w:rsidRDefault="004E1A5C" w:rsidP="004E1A5C">
      <w:pPr>
        <w:pStyle w:val="Personaje"/>
      </w:pPr>
      <w:r w:rsidRPr="00935810">
        <w:t>Alfonso</w:t>
      </w:r>
    </w:p>
    <w:p w14:paraId="7065B2B3" w14:textId="5C540F5F" w:rsidR="00EC4BB4" w:rsidRPr="00935810" w:rsidRDefault="00EC4BB4" w:rsidP="00EC4BB4">
      <w:pPr>
        <w:pStyle w:val="Verso"/>
      </w:pPr>
      <w:r w:rsidRPr="00935810">
        <w:tab/>
      </w:r>
      <w:r w:rsidRPr="00935810">
        <w:tab/>
      </w:r>
      <w:r w:rsidR="009845FC">
        <w:t xml:space="preserve">            </w:t>
      </w:r>
      <w:r w:rsidRPr="00935810">
        <w:t xml:space="preserve">Vete en </w:t>
      </w:r>
      <w:proofErr w:type="gramStart"/>
      <w:r w:rsidRPr="00935810">
        <w:t>buen hora</w:t>
      </w:r>
      <w:proofErr w:type="gramEnd"/>
      <w:r w:rsidRPr="00935810">
        <w:t>. A la mañana vuelve.</w:t>
      </w:r>
    </w:p>
    <w:p w14:paraId="03654335" w14:textId="5ECFF97B" w:rsidR="004E1A5C" w:rsidRDefault="004E1A5C" w:rsidP="004E1A5C">
      <w:pPr>
        <w:pStyle w:val="Personaje"/>
      </w:pPr>
      <w:r w:rsidRPr="00935810">
        <w:t>Nuño</w:t>
      </w:r>
    </w:p>
    <w:p w14:paraId="040DF304" w14:textId="5BA8F472" w:rsidR="00EC4BB4" w:rsidRPr="00935810" w:rsidRDefault="00EC4BB4" w:rsidP="008445D2">
      <w:pPr>
        <w:pStyle w:val="Verso"/>
      </w:pPr>
      <w:r w:rsidRPr="00935810">
        <w:tab/>
      </w:r>
      <w:r w:rsidRPr="00935810">
        <w:tab/>
      </w:r>
      <w:r w:rsidRPr="00935810">
        <w:tab/>
      </w:r>
      <w:proofErr w:type="spellStart"/>
      <w:r w:rsidRPr="00935810">
        <w:t>Guárdete</w:t>
      </w:r>
      <w:proofErr w:type="spellEnd"/>
      <w:r w:rsidRPr="00935810">
        <w:t xml:space="preserve"> el cielo y mi inocencia guarde.</w:t>
      </w:r>
    </w:p>
    <w:p w14:paraId="2F299456" w14:textId="7955624C" w:rsidR="00EC4BB4" w:rsidRPr="00935810" w:rsidRDefault="00EC4BB4" w:rsidP="008445D2">
      <w:pPr>
        <w:pStyle w:val="Acot"/>
      </w:pPr>
      <w:r w:rsidRPr="00935810">
        <w:t>Éntrese Nuño</w:t>
      </w:r>
    </w:p>
    <w:p w14:paraId="4C72B22B" w14:textId="6729E7D2" w:rsidR="004E1A5C" w:rsidRDefault="004E1A5C" w:rsidP="004E1A5C">
      <w:pPr>
        <w:pStyle w:val="Personaje"/>
      </w:pPr>
      <w:r w:rsidRPr="00935810">
        <w:t>Alfonso</w:t>
      </w:r>
    </w:p>
    <w:p w14:paraId="692C6548" w14:textId="47986E7B" w:rsidR="00EC4BB4" w:rsidRPr="00935810" w:rsidRDefault="00EC4BB4" w:rsidP="00EC4BB4">
      <w:pPr>
        <w:pStyle w:val="Verso"/>
      </w:pPr>
      <w:r w:rsidRPr="00935810">
        <w:tab/>
      </w:r>
      <w:r w:rsidRPr="00935810">
        <w:tab/>
      </w:r>
      <w:r w:rsidR="009845FC">
        <w:t xml:space="preserve">           </w:t>
      </w:r>
      <w:r w:rsidRPr="00935810">
        <w:t>(Si esto es envidia, se sabrá muy presto.)</w:t>
      </w:r>
    </w:p>
    <w:p w14:paraId="7EBF10DF" w14:textId="02F74A47" w:rsidR="004E1A5C" w:rsidRDefault="004E1A5C" w:rsidP="004E1A5C">
      <w:pPr>
        <w:pStyle w:val="Personaje"/>
      </w:pPr>
      <w:r w:rsidRPr="00935810">
        <w:t>Arias</w:t>
      </w:r>
      <w:r w:rsidRPr="00935810">
        <w:tab/>
      </w:r>
    </w:p>
    <w:p w14:paraId="67366447" w14:textId="0AED4F96" w:rsidR="00EC4BB4" w:rsidRPr="00935810" w:rsidRDefault="00EC4BB4" w:rsidP="00633BF7">
      <w:pPr>
        <w:pStyle w:val="Partidoincial"/>
      </w:pPr>
      <w:r w:rsidRPr="00935810">
        <w:lastRenderedPageBreak/>
        <w:tab/>
      </w:r>
      <w:r w:rsidRPr="00935810">
        <w:tab/>
      </w:r>
      <w:r w:rsidR="009845FC">
        <w:t xml:space="preserve">           </w:t>
      </w:r>
      <w:r w:rsidRPr="00935810">
        <w:t>Mira que se ha de huir.</w:t>
      </w:r>
    </w:p>
    <w:p w14:paraId="671A5910" w14:textId="78D7AF8C" w:rsidR="004E1A5C" w:rsidRDefault="004E1A5C" w:rsidP="004E1A5C">
      <w:pPr>
        <w:pStyle w:val="Personaje"/>
      </w:pPr>
      <w:r w:rsidRPr="00935810">
        <w:t>Alfonso</w:t>
      </w:r>
    </w:p>
    <w:p w14:paraId="2CB1F1ED" w14:textId="0F36EFE8" w:rsidR="00EC4BB4" w:rsidRPr="00153FC4" w:rsidRDefault="00EC4BB4" w:rsidP="00153FC4">
      <w:pPr>
        <w:pStyle w:val="Partidofinal"/>
      </w:pPr>
      <w:r w:rsidRPr="00935810">
        <w:tab/>
      </w:r>
      <w:r w:rsidRPr="00935810">
        <w:tab/>
      </w:r>
      <w:r w:rsidRPr="00935810">
        <w:tab/>
      </w:r>
      <w:r w:rsidRPr="00935810">
        <w:tab/>
      </w:r>
      <w:r w:rsidRPr="00935810">
        <w:tab/>
      </w:r>
      <w:r w:rsidRPr="00153FC4">
        <w:t xml:space="preserve">   </w:t>
      </w:r>
      <w:r w:rsidR="009845FC" w:rsidRPr="00153FC4">
        <w:t xml:space="preserve">       </w:t>
      </w:r>
      <w:r w:rsidRPr="00153FC4">
        <w:t>Pues, ¿qué más prueba?</w:t>
      </w:r>
    </w:p>
    <w:p w14:paraId="4F584B66" w14:textId="09515B3B" w:rsidR="004E1A5C" w:rsidRDefault="004E1A5C" w:rsidP="004E1A5C">
      <w:pPr>
        <w:pStyle w:val="Personaje"/>
      </w:pPr>
      <w:r w:rsidRPr="00935810">
        <w:t>Tristán</w:t>
      </w:r>
    </w:p>
    <w:p w14:paraId="535D7DD0" w14:textId="2166054A" w:rsidR="004E1A5C" w:rsidRDefault="00EC4BB4" w:rsidP="004E1A5C">
      <w:pPr>
        <w:pStyle w:val="Personaje"/>
      </w:pPr>
      <w:r w:rsidRPr="00935810">
        <w:tab/>
      </w:r>
      <w:r w:rsidRPr="00935810">
        <w:tab/>
      </w:r>
      <w:r w:rsidR="009845FC" w:rsidRPr="007B7B7A">
        <w:rPr>
          <w:rStyle w:val="PartidoincialCarattere"/>
          <w:b w:val="0"/>
          <w:bCs/>
          <w:smallCaps w:val="0"/>
        </w:rPr>
        <w:t xml:space="preserve">             </w:t>
      </w:r>
      <w:r w:rsidRPr="007B7B7A">
        <w:rPr>
          <w:rStyle w:val="PartidoincialCarattere"/>
          <w:b w:val="0"/>
          <w:bCs/>
          <w:smallCaps w:val="0"/>
        </w:rPr>
        <w:t>¿No es mejor castigarle?</w:t>
      </w:r>
      <w:r w:rsidRPr="007B7B7A">
        <w:rPr>
          <w:rStyle w:val="PartidoincialCarattere"/>
          <w:b w:val="0"/>
          <w:bCs/>
          <w:smallCaps w:val="0"/>
        </w:rPr>
        <w:br/>
      </w:r>
      <w:r w:rsidR="004E1A5C" w:rsidRPr="00935810">
        <w:t>Alfonso</w:t>
      </w:r>
    </w:p>
    <w:p w14:paraId="419AEDC9" w14:textId="1E5BABAB" w:rsidR="00EC4BB4" w:rsidRPr="00153FC4" w:rsidRDefault="00EC4BB4" w:rsidP="00153FC4">
      <w:pPr>
        <w:pStyle w:val="Partidofinal"/>
      </w:pPr>
      <w:r w:rsidRPr="00935810">
        <w:tab/>
      </w:r>
      <w:r w:rsidRPr="00935810">
        <w:tab/>
      </w:r>
      <w:r w:rsidRPr="00935810">
        <w:tab/>
      </w:r>
      <w:r w:rsidRPr="00935810">
        <w:tab/>
      </w:r>
      <w:r w:rsidRPr="00935810">
        <w:tab/>
      </w:r>
      <w:r w:rsidRPr="00153FC4">
        <w:t xml:space="preserve">     </w:t>
      </w:r>
      <w:r w:rsidR="009845FC" w:rsidRPr="00153FC4">
        <w:t xml:space="preserve">     </w:t>
      </w:r>
      <w:r w:rsidRPr="00153FC4">
        <w:t>¿Qué castigo</w:t>
      </w:r>
      <w:r w:rsidRPr="00153FC4">
        <w:tab/>
      </w:r>
      <w:r w:rsidRPr="00153FC4">
        <w:tab/>
      </w:r>
    </w:p>
    <w:p w14:paraId="6FA105F1" w14:textId="77777777" w:rsidR="00EC4BB4" w:rsidRPr="00935810" w:rsidRDefault="00EC4BB4" w:rsidP="00EC4BB4">
      <w:pPr>
        <w:pStyle w:val="Verso"/>
      </w:pPr>
      <w:r w:rsidRPr="00935810">
        <w:tab/>
      </w:r>
      <w:r w:rsidRPr="00935810">
        <w:tab/>
      </w:r>
      <w:r w:rsidRPr="00935810">
        <w:tab/>
        <w:t>como que pierda, con mi gracia, el reino,</w:t>
      </w:r>
    </w:p>
    <w:p w14:paraId="06E33A12" w14:textId="584F67FE" w:rsidR="00EC4BB4" w:rsidRPr="008445D2" w:rsidRDefault="00EC4BB4" w:rsidP="008445D2">
      <w:pPr>
        <w:pStyle w:val="Verso"/>
      </w:pPr>
      <w:r w:rsidRPr="00935810">
        <w:tab/>
      </w:r>
      <w:r w:rsidRPr="00935810">
        <w:tab/>
      </w:r>
      <w:r w:rsidRPr="00935810">
        <w:tab/>
        <w:t>que donde reino yo reina mi amigo?</w:t>
      </w:r>
    </w:p>
    <w:p w14:paraId="2AE40D87" w14:textId="5061F060" w:rsidR="00EC4BB4" w:rsidRPr="008445D2" w:rsidRDefault="00EC4BB4" w:rsidP="008445D2">
      <w:pPr>
        <w:pStyle w:val="Acot"/>
      </w:pPr>
      <w:proofErr w:type="spellStart"/>
      <w:r w:rsidRPr="00935810">
        <w:t>Vase</w:t>
      </w:r>
      <w:proofErr w:type="spellEnd"/>
      <w:r w:rsidRPr="00935810">
        <w:t xml:space="preserve"> el Rey</w:t>
      </w:r>
    </w:p>
    <w:p w14:paraId="3328032F" w14:textId="210EDF38" w:rsidR="004E1A5C" w:rsidRDefault="004E1A5C" w:rsidP="004E1A5C">
      <w:pPr>
        <w:pStyle w:val="Personaje"/>
      </w:pPr>
      <w:r w:rsidRPr="00935810">
        <w:t>Arias</w:t>
      </w:r>
      <w:r w:rsidRPr="00935810">
        <w:tab/>
      </w:r>
    </w:p>
    <w:p w14:paraId="09E7CFC2" w14:textId="5FE29EBF" w:rsidR="00EC4BB4" w:rsidRPr="00935810" w:rsidRDefault="00EC4BB4" w:rsidP="00633BF7">
      <w:pPr>
        <w:pStyle w:val="Partidoincial"/>
      </w:pPr>
      <w:r w:rsidRPr="00935810">
        <w:tab/>
      </w:r>
      <w:r w:rsidRPr="00935810">
        <w:tab/>
      </w:r>
      <w:r w:rsidR="009845FC">
        <w:t xml:space="preserve">            </w:t>
      </w:r>
      <w:r w:rsidRPr="00935810">
        <w:t>Notable es su piedad.</w:t>
      </w:r>
    </w:p>
    <w:p w14:paraId="1C88E86A" w14:textId="4B48EB78" w:rsidR="004E1A5C" w:rsidRDefault="004E1A5C" w:rsidP="004E1A5C">
      <w:pPr>
        <w:pStyle w:val="Personaje"/>
      </w:pPr>
      <w:r w:rsidRPr="00935810">
        <w:t>Tristán</w:t>
      </w:r>
    </w:p>
    <w:p w14:paraId="1D1A058B" w14:textId="67243610" w:rsidR="00EC4BB4" w:rsidRPr="00153FC4" w:rsidRDefault="00EC4BB4" w:rsidP="00153FC4">
      <w:pPr>
        <w:pStyle w:val="Partidofinal"/>
      </w:pPr>
      <w:r w:rsidRPr="00935810">
        <w:tab/>
      </w:r>
      <w:r w:rsidRPr="00935810">
        <w:tab/>
      </w:r>
      <w:r w:rsidRPr="00935810">
        <w:tab/>
      </w:r>
      <w:r w:rsidRPr="00935810">
        <w:tab/>
      </w:r>
      <w:r w:rsidRPr="00935810">
        <w:tab/>
      </w:r>
      <w:r w:rsidR="009845FC" w:rsidRPr="00153FC4">
        <w:t xml:space="preserve">         </w:t>
      </w:r>
      <w:r w:rsidRPr="00153FC4">
        <w:t>Arias, advierte</w:t>
      </w:r>
    </w:p>
    <w:p w14:paraId="0A536497" w14:textId="4801FC40" w:rsidR="00EC4BB4" w:rsidRPr="00935810" w:rsidRDefault="00EC4BB4" w:rsidP="00EC4BB4">
      <w:pPr>
        <w:pStyle w:val="Verso"/>
      </w:pPr>
      <w:r w:rsidRPr="00935810">
        <w:tab/>
      </w:r>
      <w:r w:rsidRPr="00935810">
        <w:tab/>
      </w:r>
      <w:r w:rsidRPr="00935810">
        <w:tab/>
      </w:r>
      <w:proofErr w:type="gramStart"/>
      <w:r w:rsidRPr="00935810">
        <w:t>que</w:t>
      </w:r>
      <w:proofErr w:type="gramEnd"/>
      <w:r w:rsidRPr="00935810">
        <w:t xml:space="preserve"> si le dan tormento a este soldado,</w:t>
      </w:r>
      <w:r w:rsidRPr="00935810">
        <w:tab/>
      </w:r>
      <w:r w:rsidRPr="00935810">
        <w:tab/>
      </w:r>
    </w:p>
    <w:p w14:paraId="3C46A615" w14:textId="77777777" w:rsidR="00EC4BB4" w:rsidRPr="00935810" w:rsidRDefault="00EC4BB4" w:rsidP="00EC4BB4">
      <w:pPr>
        <w:pStyle w:val="Verso"/>
      </w:pPr>
      <w:r w:rsidRPr="00935810">
        <w:tab/>
      </w:r>
      <w:r w:rsidRPr="00935810">
        <w:tab/>
      </w:r>
      <w:r w:rsidRPr="00935810">
        <w:tab/>
        <w:t>ha de decir que ha sido persuadido.</w:t>
      </w:r>
      <w:r w:rsidRPr="00935810">
        <w:tab/>
      </w:r>
      <w:r w:rsidRPr="00935810">
        <w:tab/>
      </w:r>
      <w:r w:rsidRPr="00935810">
        <w:tab/>
      </w:r>
    </w:p>
    <w:p w14:paraId="6EB95BD9" w14:textId="58059276" w:rsidR="004E1A5C" w:rsidRDefault="004E1A5C" w:rsidP="004E1A5C">
      <w:pPr>
        <w:pStyle w:val="Personaje"/>
      </w:pPr>
      <w:r w:rsidRPr="00935810">
        <w:t>Arias</w:t>
      </w:r>
      <w:r w:rsidRPr="00935810">
        <w:tab/>
      </w:r>
    </w:p>
    <w:p w14:paraId="7D5E5A6D" w14:textId="0FDD8511" w:rsidR="00EC4BB4" w:rsidRPr="00935810" w:rsidRDefault="00EC4BB4" w:rsidP="00EC4BB4">
      <w:pPr>
        <w:pStyle w:val="Verso"/>
      </w:pPr>
      <w:r w:rsidRPr="00935810">
        <w:tab/>
      </w:r>
      <w:r w:rsidRPr="00935810">
        <w:tab/>
      </w:r>
      <w:r w:rsidR="009845FC">
        <w:t xml:space="preserve">            </w:t>
      </w:r>
      <w:r w:rsidRPr="00935810">
        <w:t>Un remedio notable se me ofrece,</w:t>
      </w:r>
    </w:p>
    <w:p w14:paraId="27C00FE5" w14:textId="77777777" w:rsidR="00EC4BB4" w:rsidRPr="00935810" w:rsidRDefault="00EC4BB4" w:rsidP="00EC4BB4">
      <w:pPr>
        <w:pStyle w:val="Verso"/>
      </w:pPr>
      <w:r w:rsidRPr="00935810">
        <w:tab/>
      </w:r>
      <w:r w:rsidRPr="00935810">
        <w:tab/>
      </w:r>
      <w:r w:rsidRPr="00935810">
        <w:tab/>
        <w:t>y es salirle al camino con los hombres</w:t>
      </w:r>
    </w:p>
    <w:p w14:paraId="0E2E8741" w14:textId="77777777" w:rsidR="00EC4BB4" w:rsidRPr="00935810" w:rsidRDefault="00EC4BB4" w:rsidP="00EC4BB4">
      <w:pPr>
        <w:pStyle w:val="Verso"/>
      </w:pPr>
      <w:r w:rsidRPr="00935810">
        <w:tab/>
      </w:r>
      <w:r w:rsidRPr="00935810">
        <w:tab/>
      </w:r>
      <w:r w:rsidRPr="00935810">
        <w:tab/>
        <w:t>que para acometer a Vela basten.</w:t>
      </w:r>
    </w:p>
    <w:p w14:paraId="1478BEB5" w14:textId="7738CF09" w:rsidR="004E1A5C" w:rsidRDefault="004E1A5C" w:rsidP="004E1A5C">
      <w:pPr>
        <w:pStyle w:val="Personaje"/>
      </w:pPr>
      <w:r w:rsidRPr="00935810">
        <w:t>Tristán</w:t>
      </w:r>
    </w:p>
    <w:p w14:paraId="2A0791E5" w14:textId="57EC687F" w:rsidR="00EC4BB4" w:rsidRPr="00935810" w:rsidRDefault="00EC4BB4" w:rsidP="00633BF7">
      <w:pPr>
        <w:pStyle w:val="Partidoincial"/>
      </w:pPr>
      <w:r w:rsidRPr="00935810">
        <w:tab/>
      </w:r>
      <w:r w:rsidRPr="00935810">
        <w:tab/>
      </w:r>
      <w:r w:rsidR="009845FC">
        <w:t xml:space="preserve">            </w:t>
      </w:r>
      <w:r w:rsidRPr="00935810">
        <w:t xml:space="preserve">Pues ¿qué </w:t>
      </w:r>
      <w:proofErr w:type="spellStart"/>
      <w:r w:rsidRPr="00935810">
        <w:t>habemos</w:t>
      </w:r>
      <w:proofErr w:type="spellEnd"/>
      <w:r w:rsidRPr="00935810">
        <w:t xml:space="preserve"> de hacer?</w:t>
      </w:r>
    </w:p>
    <w:p w14:paraId="791ECE76" w14:textId="2DE379C2" w:rsidR="004E1A5C" w:rsidRDefault="004E1A5C" w:rsidP="004E1A5C">
      <w:pPr>
        <w:pStyle w:val="Personaje"/>
      </w:pPr>
      <w:r w:rsidRPr="00935810">
        <w:t>Arias</w:t>
      </w:r>
      <w:r w:rsidRPr="00935810">
        <w:tab/>
      </w:r>
    </w:p>
    <w:p w14:paraId="7F74CA64" w14:textId="18F46EC1" w:rsidR="00EC4BB4" w:rsidRPr="00153FC4" w:rsidRDefault="00EC4BB4" w:rsidP="00153FC4">
      <w:pPr>
        <w:pStyle w:val="Partidofinal"/>
      </w:pPr>
      <w:r w:rsidRPr="00935810">
        <w:tab/>
      </w:r>
      <w:r w:rsidRPr="00935810">
        <w:tab/>
      </w:r>
      <w:r w:rsidRPr="00935810">
        <w:tab/>
      </w:r>
      <w:r w:rsidRPr="00935810">
        <w:tab/>
      </w:r>
      <w:r w:rsidRPr="00935810">
        <w:tab/>
      </w:r>
      <w:r w:rsidRPr="00935810">
        <w:tab/>
      </w:r>
      <w:r w:rsidRPr="00153FC4">
        <w:t xml:space="preserve"> </w:t>
      </w:r>
      <w:r w:rsidR="009845FC" w:rsidRPr="00153FC4">
        <w:t xml:space="preserve">         </w:t>
      </w:r>
      <w:r w:rsidRPr="00153FC4">
        <w:t>Matar a Ordoño</w:t>
      </w:r>
      <w:r w:rsidRPr="00153FC4">
        <w:tab/>
      </w:r>
    </w:p>
    <w:p w14:paraId="3E85541E" w14:textId="77777777" w:rsidR="00EC4BB4" w:rsidRPr="00935810" w:rsidRDefault="00EC4BB4" w:rsidP="00EC4BB4">
      <w:pPr>
        <w:pStyle w:val="Verso"/>
      </w:pPr>
      <w:r w:rsidRPr="00935810">
        <w:tab/>
      </w:r>
      <w:r w:rsidRPr="00935810">
        <w:tab/>
      </w:r>
      <w:r w:rsidRPr="00935810">
        <w:tab/>
        <w:t>dando a entender que le dio muerte Nuño</w:t>
      </w:r>
      <w:r w:rsidRPr="00935810">
        <w:tab/>
      </w:r>
      <w:r w:rsidRPr="00935810">
        <w:tab/>
      </w:r>
    </w:p>
    <w:p w14:paraId="1BF8CB0F" w14:textId="77777777" w:rsidR="00EC4BB4" w:rsidRPr="00935810" w:rsidRDefault="00EC4BB4" w:rsidP="00EC4BB4">
      <w:pPr>
        <w:pStyle w:val="Verso"/>
      </w:pPr>
      <w:r w:rsidRPr="00935810">
        <w:tab/>
      </w:r>
      <w:r w:rsidRPr="00935810">
        <w:tab/>
      </w:r>
      <w:r w:rsidRPr="00935810">
        <w:tab/>
        <w:t>para que la verdad no declarase.</w:t>
      </w:r>
    </w:p>
    <w:p w14:paraId="13FF27C1" w14:textId="3EA4C7AB" w:rsidR="004E1A5C" w:rsidRDefault="004E1A5C" w:rsidP="004E1A5C">
      <w:pPr>
        <w:pStyle w:val="Personaje"/>
      </w:pPr>
      <w:r w:rsidRPr="00935810">
        <w:t>Tristán</w:t>
      </w:r>
    </w:p>
    <w:p w14:paraId="3292AEDB" w14:textId="04EA6D01" w:rsidR="00EC4BB4" w:rsidRPr="00935810" w:rsidRDefault="00EC4BB4" w:rsidP="00EC4BB4">
      <w:pPr>
        <w:pStyle w:val="Verso"/>
      </w:pPr>
      <w:r w:rsidRPr="00935810">
        <w:tab/>
      </w:r>
      <w:r w:rsidRPr="00935810">
        <w:tab/>
      </w:r>
      <w:r w:rsidR="009845FC">
        <w:t xml:space="preserve">           </w:t>
      </w:r>
      <w:r w:rsidRPr="00935810">
        <w:t xml:space="preserve">La noche baja a prisa. Mis </w:t>
      </w:r>
      <w:proofErr w:type="spellStart"/>
      <w:r w:rsidRPr="00935810">
        <w:t>crïados</w:t>
      </w:r>
      <w:proofErr w:type="spellEnd"/>
      <w:r w:rsidRPr="00935810">
        <w:tab/>
      </w:r>
      <w:r w:rsidRPr="00935810">
        <w:tab/>
      </w:r>
    </w:p>
    <w:p w14:paraId="404AC812" w14:textId="77777777" w:rsidR="00EC4BB4" w:rsidRPr="00935810" w:rsidRDefault="00EC4BB4" w:rsidP="00EC4BB4">
      <w:pPr>
        <w:pStyle w:val="Verso"/>
      </w:pPr>
      <w:r w:rsidRPr="00935810">
        <w:tab/>
      </w:r>
      <w:r w:rsidRPr="00935810">
        <w:tab/>
      </w:r>
      <w:r w:rsidRPr="00935810">
        <w:tab/>
        <w:t xml:space="preserve">son hombres de valor </w:t>
      </w:r>
      <w:proofErr w:type="spellStart"/>
      <w:r w:rsidRPr="00935810">
        <w:t>y</w:t>
      </w:r>
      <w:proofErr w:type="spellEnd"/>
      <w:r w:rsidRPr="00935810">
        <w:t xml:space="preserve"> hidalgos todos.</w:t>
      </w:r>
      <w:r w:rsidRPr="00935810">
        <w:tab/>
        <w:t xml:space="preserve"> </w:t>
      </w:r>
    </w:p>
    <w:p w14:paraId="0FEA4371" w14:textId="77777777" w:rsidR="00EC4BB4" w:rsidRPr="00935810" w:rsidRDefault="00EC4BB4" w:rsidP="00633BF7">
      <w:pPr>
        <w:pStyle w:val="Partidoincial"/>
      </w:pPr>
      <w:r w:rsidRPr="00935810">
        <w:tab/>
      </w:r>
      <w:r w:rsidRPr="00935810">
        <w:tab/>
      </w:r>
      <w:r w:rsidRPr="00935810">
        <w:tab/>
        <w:t>Vamos antes que llegue.</w:t>
      </w:r>
    </w:p>
    <w:p w14:paraId="563FA5A9" w14:textId="62C31551" w:rsidR="004E1A5C" w:rsidRDefault="004E1A5C" w:rsidP="004E1A5C">
      <w:pPr>
        <w:pStyle w:val="Personaje"/>
      </w:pPr>
      <w:r w:rsidRPr="00935810">
        <w:t>Arias</w:t>
      </w:r>
      <w:r w:rsidRPr="00935810">
        <w:tab/>
      </w:r>
    </w:p>
    <w:p w14:paraId="292A04EB" w14:textId="7449A313" w:rsidR="00EC4BB4" w:rsidRPr="00153FC4" w:rsidRDefault="00EC4BB4" w:rsidP="00153FC4">
      <w:pPr>
        <w:pStyle w:val="Partidofinal"/>
      </w:pPr>
      <w:r w:rsidRPr="00935810">
        <w:tab/>
      </w:r>
      <w:r w:rsidRPr="00935810">
        <w:tab/>
      </w:r>
      <w:r w:rsidRPr="00935810">
        <w:tab/>
      </w:r>
      <w:r w:rsidRPr="00935810">
        <w:tab/>
      </w:r>
      <w:r w:rsidRPr="00935810">
        <w:tab/>
      </w:r>
      <w:r w:rsidRPr="00633BF7">
        <w:rPr>
          <w:rStyle w:val="PartidofinalCarattere"/>
        </w:rPr>
        <w:t xml:space="preserve">     </w:t>
      </w:r>
      <w:r w:rsidR="009845FC" w:rsidRPr="00633BF7">
        <w:rPr>
          <w:rStyle w:val="PartidofinalCarattere"/>
        </w:rPr>
        <w:t xml:space="preserve">         </w:t>
      </w:r>
      <w:r w:rsidRPr="00153FC4">
        <w:t>Hoy mi esperanza</w:t>
      </w:r>
      <w:r w:rsidRPr="00153FC4">
        <w:tab/>
      </w:r>
      <w:r w:rsidRPr="00153FC4">
        <w:tab/>
      </w:r>
    </w:p>
    <w:p w14:paraId="2881D088" w14:textId="09D5210F" w:rsidR="00BF554F" w:rsidRDefault="00EC4BB4" w:rsidP="008445D2">
      <w:pPr>
        <w:pStyle w:val="Verso"/>
      </w:pPr>
      <w:r w:rsidRPr="00935810">
        <w:tab/>
      </w:r>
      <w:r w:rsidRPr="00935810">
        <w:tab/>
      </w:r>
      <w:r w:rsidRPr="00935810">
        <w:tab/>
        <w:t>de este villano tomará venganza.</w:t>
      </w:r>
      <w:r w:rsidRPr="00935810">
        <w:tab/>
      </w:r>
    </w:p>
    <w:p w14:paraId="6A0ADD28" w14:textId="7808EF66" w:rsidR="00BF554F" w:rsidRPr="008445D2" w:rsidRDefault="00BF554F" w:rsidP="008445D2">
      <w:pPr>
        <w:pStyle w:val="Acot"/>
      </w:pPr>
      <w:r w:rsidRPr="00935810">
        <w:t>Éntrense. Salgan doña Blanca y doña Jimena</w:t>
      </w:r>
    </w:p>
    <w:p w14:paraId="21CB96E9" w14:textId="7AEE5D5C" w:rsidR="00BF554F" w:rsidRDefault="00BF554F" w:rsidP="00BF554F">
      <w:pPr>
        <w:pStyle w:val="Personaje"/>
      </w:pPr>
      <w:r w:rsidRPr="00935810">
        <w:t>Blanca</w:t>
      </w:r>
    </w:p>
    <w:p w14:paraId="4FA87FE7" w14:textId="77777777" w:rsidR="003A26E6" w:rsidRPr="00B00757" w:rsidRDefault="003A26E6" w:rsidP="003A26E6">
      <w:r>
        <w:t>$</w:t>
      </w:r>
      <w:r w:rsidRPr="00641F15">
        <w:t>redondillas</w:t>
      </w:r>
    </w:p>
    <w:p w14:paraId="25808CDB" w14:textId="77777777" w:rsidR="003A26E6" w:rsidRPr="003A26E6" w:rsidRDefault="003A26E6" w:rsidP="003A26E6">
      <w:pPr>
        <w:pStyle w:val="Verso"/>
      </w:pPr>
    </w:p>
    <w:p w14:paraId="3DD32AF6" w14:textId="3CE48051" w:rsidR="00BF554F" w:rsidRPr="00935810" w:rsidRDefault="00BF554F" w:rsidP="00BF554F">
      <w:pPr>
        <w:pStyle w:val="Verso"/>
      </w:pPr>
      <w:r w:rsidRPr="00935810">
        <w:lastRenderedPageBreak/>
        <w:tab/>
      </w:r>
      <w:r w:rsidRPr="00935810">
        <w:tab/>
        <w:t xml:space="preserve">  </w:t>
      </w:r>
      <w:r w:rsidR="007E4DF5">
        <w:t xml:space="preserve">             </w:t>
      </w:r>
      <w:r w:rsidRPr="00935810">
        <w:t>Yo tengo el mal que te digo.</w:t>
      </w:r>
    </w:p>
    <w:p w14:paraId="2D803C5F" w14:textId="2B98CC66" w:rsidR="00BF554F" w:rsidRDefault="00BF554F" w:rsidP="00BF554F">
      <w:pPr>
        <w:pStyle w:val="Personaje"/>
      </w:pPr>
      <w:r w:rsidRPr="00935810">
        <w:t>Jimena</w:t>
      </w:r>
    </w:p>
    <w:p w14:paraId="6923FAA1" w14:textId="16D15225" w:rsidR="00BF554F" w:rsidRPr="00935810" w:rsidRDefault="00BF554F" w:rsidP="00BF554F">
      <w:pPr>
        <w:pStyle w:val="Verso"/>
      </w:pPr>
      <w:r w:rsidRPr="00935810">
        <w:tab/>
      </w:r>
      <w:r w:rsidRPr="00935810">
        <w:tab/>
      </w:r>
      <w:r w:rsidR="007E4DF5">
        <w:t xml:space="preserve">            </w:t>
      </w:r>
      <w:r w:rsidRPr="00935810">
        <w:t>Tú tienes terrible mal.</w:t>
      </w:r>
    </w:p>
    <w:p w14:paraId="0D60D110" w14:textId="564106BD" w:rsidR="00BF554F" w:rsidRDefault="00BF554F" w:rsidP="00BF554F">
      <w:pPr>
        <w:pStyle w:val="Personaje"/>
      </w:pPr>
      <w:r w:rsidRPr="00935810">
        <w:t>Blanca</w:t>
      </w:r>
    </w:p>
    <w:p w14:paraId="2452D578" w14:textId="44EB9F12" w:rsidR="00BF554F" w:rsidRPr="00935810" w:rsidRDefault="00BF554F" w:rsidP="00BF554F">
      <w:pPr>
        <w:pStyle w:val="Verso"/>
      </w:pPr>
      <w:r w:rsidRPr="00935810">
        <w:tab/>
      </w:r>
      <w:r w:rsidRPr="00935810">
        <w:tab/>
      </w:r>
      <w:r w:rsidR="007E4DF5">
        <w:t xml:space="preserve">            </w:t>
      </w:r>
      <w:r w:rsidRPr="00935810">
        <w:t>Aunque celosa mortal,</w:t>
      </w:r>
    </w:p>
    <w:p w14:paraId="18D4346A" w14:textId="1D490C74" w:rsidR="00BF554F" w:rsidRPr="00935810" w:rsidRDefault="00BF554F" w:rsidP="00BF554F">
      <w:pPr>
        <w:pStyle w:val="Verso"/>
      </w:pPr>
      <w:r w:rsidRPr="00935810">
        <w:tab/>
      </w:r>
      <w:r w:rsidRPr="00935810">
        <w:tab/>
      </w:r>
      <w:r w:rsidRPr="00935810">
        <w:tab/>
        <w:t>a mayor dolor me obligo,</w:t>
      </w:r>
      <w:r w:rsidRPr="00935810">
        <w:tab/>
      </w:r>
      <w:r w:rsidRPr="00935810">
        <w:tab/>
      </w:r>
      <w:r w:rsidRPr="00935810">
        <w:tab/>
      </w:r>
      <w:r w:rsidRPr="00935810">
        <w:tab/>
      </w:r>
    </w:p>
    <w:p w14:paraId="1FEB757D" w14:textId="77777777" w:rsidR="00BF554F" w:rsidRPr="00935810" w:rsidRDefault="00BF554F" w:rsidP="00BF554F">
      <w:pPr>
        <w:pStyle w:val="Verso"/>
      </w:pPr>
      <w:r w:rsidRPr="00935810">
        <w:tab/>
      </w:r>
      <w:r w:rsidRPr="00935810">
        <w:tab/>
      </w:r>
      <w:r w:rsidRPr="00935810">
        <w:tab/>
        <w:t xml:space="preserve">  porque este mal es desprecio,</w:t>
      </w:r>
      <w:r w:rsidRPr="00935810">
        <w:tab/>
      </w:r>
      <w:r w:rsidRPr="00935810">
        <w:tab/>
      </w:r>
      <w:r w:rsidRPr="00935810">
        <w:tab/>
      </w:r>
    </w:p>
    <w:p w14:paraId="270711FB" w14:textId="77777777" w:rsidR="00BF554F" w:rsidRPr="00935810" w:rsidRDefault="00BF554F" w:rsidP="00BF554F">
      <w:pPr>
        <w:pStyle w:val="Verso"/>
      </w:pPr>
      <w:r w:rsidRPr="00935810">
        <w:tab/>
      </w:r>
      <w:r w:rsidRPr="00935810">
        <w:tab/>
      </w:r>
      <w:r w:rsidRPr="00935810">
        <w:tab/>
        <w:t>y tanto más lo he sentido</w:t>
      </w:r>
    </w:p>
    <w:p w14:paraId="55498E4B" w14:textId="77777777" w:rsidR="00BF554F" w:rsidRPr="00935810" w:rsidRDefault="00BF554F" w:rsidP="00BF554F">
      <w:pPr>
        <w:pStyle w:val="Verso"/>
      </w:pPr>
      <w:r w:rsidRPr="00935810">
        <w:tab/>
      </w:r>
      <w:r w:rsidRPr="00935810">
        <w:tab/>
      </w:r>
      <w:r w:rsidRPr="00935810">
        <w:tab/>
        <w:t>cuanto sé que me ha tenido</w:t>
      </w:r>
    </w:p>
    <w:p w14:paraId="01E4B15C" w14:textId="77777777" w:rsidR="00BF554F" w:rsidRPr="00935810" w:rsidRDefault="00BF554F" w:rsidP="00BF554F">
      <w:pPr>
        <w:pStyle w:val="Verso"/>
      </w:pPr>
      <w:r w:rsidRPr="00935810">
        <w:tab/>
      </w:r>
      <w:r w:rsidRPr="00935810">
        <w:tab/>
      </w:r>
      <w:r w:rsidRPr="00935810">
        <w:tab/>
        <w:t>en tan poco precio un necio.</w:t>
      </w:r>
    </w:p>
    <w:p w14:paraId="3AF74354" w14:textId="3ADEB0F4" w:rsidR="00BF554F" w:rsidRDefault="00BF554F" w:rsidP="00BF554F">
      <w:pPr>
        <w:pStyle w:val="Personaje"/>
      </w:pPr>
      <w:r w:rsidRPr="00935810">
        <w:t>Jimena</w:t>
      </w:r>
    </w:p>
    <w:p w14:paraId="3D74CF4B" w14:textId="33182F0B" w:rsidR="00BF554F" w:rsidRPr="00935810" w:rsidRDefault="00BF554F" w:rsidP="00BF554F">
      <w:pPr>
        <w:pStyle w:val="Verso"/>
      </w:pPr>
      <w:r w:rsidRPr="00935810">
        <w:tab/>
      </w:r>
      <w:r w:rsidRPr="00935810">
        <w:tab/>
        <w:t xml:space="preserve">  </w:t>
      </w:r>
      <w:r w:rsidR="007E4DF5">
        <w:t xml:space="preserve">             </w:t>
      </w:r>
      <w:proofErr w:type="spellStart"/>
      <w:r w:rsidRPr="00935810">
        <w:t>Estrañas</w:t>
      </w:r>
      <w:proofErr w:type="spellEnd"/>
      <w:r w:rsidRPr="00935810">
        <w:t xml:space="preserve"> cosas te escucho.</w:t>
      </w:r>
      <w:r w:rsidRPr="00935810">
        <w:tab/>
      </w:r>
      <w:r w:rsidRPr="00935810">
        <w:tab/>
      </w:r>
      <w:r w:rsidRPr="00935810">
        <w:tab/>
      </w:r>
      <w:r w:rsidRPr="00935810">
        <w:tab/>
      </w:r>
    </w:p>
    <w:p w14:paraId="454144EB" w14:textId="77777777" w:rsidR="00BF554F" w:rsidRPr="00935810" w:rsidRDefault="00BF554F" w:rsidP="00A52E4A">
      <w:pPr>
        <w:pStyle w:val="Partidoincial"/>
      </w:pPr>
      <w:r w:rsidRPr="00935810">
        <w:tab/>
      </w:r>
      <w:r w:rsidRPr="00935810">
        <w:tab/>
      </w:r>
      <w:r w:rsidRPr="00935810">
        <w:tab/>
        <w:t xml:space="preserve">Pues, ¿qué le quisieras? </w:t>
      </w:r>
      <w:r w:rsidRPr="00935810">
        <w:tab/>
      </w:r>
      <w:r w:rsidRPr="00935810">
        <w:tab/>
      </w:r>
      <w:r w:rsidRPr="00935810">
        <w:tab/>
      </w:r>
      <w:r w:rsidRPr="00935810">
        <w:tab/>
      </w:r>
    </w:p>
    <w:p w14:paraId="356F21A9" w14:textId="036B333B" w:rsidR="00BF554F" w:rsidRDefault="00BF554F" w:rsidP="00BF554F">
      <w:pPr>
        <w:pStyle w:val="Personaje"/>
      </w:pPr>
      <w:r w:rsidRPr="00935810">
        <w:t>Blanca</w:t>
      </w:r>
    </w:p>
    <w:p w14:paraId="73FDBF96" w14:textId="3CDDA48D" w:rsidR="00BF554F" w:rsidRPr="00153FC4" w:rsidRDefault="00BF554F" w:rsidP="00153FC4">
      <w:pPr>
        <w:pStyle w:val="Partidofinal"/>
      </w:pPr>
      <w:r w:rsidRPr="00935810">
        <w:tab/>
      </w:r>
      <w:r w:rsidRPr="00935810">
        <w:tab/>
      </w:r>
      <w:r w:rsidRPr="00935810">
        <w:tab/>
      </w:r>
      <w:r w:rsidRPr="00935810">
        <w:tab/>
      </w:r>
      <w:r w:rsidRPr="00935810">
        <w:tab/>
        <w:t xml:space="preserve">    </w:t>
      </w:r>
      <w:r w:rsidR="007E4DF5">
        <w:t xml:space="preserve">        </w:t>
      </w:r>
      <w:r w:rsidRPr="00153FC4">
        <w:t>Loco,</w:t>
      </w:r>
      <w:r w:rsidRPr="00153FC4">
        <w:tab/>
      </w:r>
      <w:r w:rsidRPr="00153FC4">
        <w:tab/>
      </w:r>
      <w:r w:rsidRPr="00153FC4">
        <w:tab/>
      </w:r>
    </w:p>
    <w:p w14:paraId="68ABE3FC" w14:textId="77777777" w:rsidR="00BF554F" w:rsidRPr="00935810" w:rsidRDefault="00BF554F" w:rsidP="00BF554F">
      <w:pPr>
        <w:pStyle w:val="Verso"/>
      </w:pPr>
      <w:r w:rsidRPr="00935810">
        <w:tab/>
      </w:r>
      <w:r w:rsidRPr="00935810">
        <w:tab/>
      </w:r>
      <w:r w:rsidRPr="00935810">
        <w:tab/>
        <w:t>que tenerme un necio en poco</w:t>
      </w:r>
    </w:p>
    <w:p w14:paraId="25563C8D" w14:textId="77777777" w:rsidR="00BF554F" w:rsidRPr="00935810" w:rsidRDefault="00BF554F" w:rsidP="00BF554F">
      <w:pPr>
        <w:pStyle w:val="Verso"/>
      </w:pPr>
      <w:r w:rsidRPr="00935810">
        <w:tab/>
      </w:r>
      <w:r w:rsidRPr="00935810">
        <w:tab/>
      </w:r>
      <w:r w:rsidRPr="00935810">
        <w:tab/>
        <w:t>es cosa que siento mucho.</w:t>
      </w:r>
    </w:p>
    <w:p w14:paraId="785DA651" w14:textId="77777777" w:rsidR="00BF554F" w:rsidRPr="00935810" w:rsidRDefault="00BF554F" w:rsidP="00BF554F">
      <w:pPr>
        <w:pStyle w:val="Verso"/>
      </w:pPr>
      <w:r w:rsidRPr="00935810">
        <w:tab/>
      </w:r>
      <w:r w:rsidRPr="00935810">
        <w:tab/>
      </w:r>
      <w:r w:rsidRPr="00935810">
        <w:tab/>
        <w:t xml:space="preserve">  Ay, Jimena, prima mía,</w:t>
      </w:r>
    </w:p>
    <w:p w14:paraId="3BC25B00" w14:textId="41D180DA" w:rsidR="00BF554F" w:rsidRPr="00935810" w:rsidRDefault="00BF554F" w:rsidP="00BF554F">
      <w:pPr>
        <w:pStyle w:val="Verso"/>
      </w:pPr>
      <w:r w:rsidRPr="00935810">
        <w:tab/>
      </w:r>
      <w:r w:rsidRPr="00935810">
        <w:tab/>
      </w:r>
      <w:r w:rsidRPr="00935810">
        <w:tab/>
      </w:r>
      <w:proofErr w:type="spellStart"/>
      <w:r w:rsidRPr="00935810">
        <w:t>si</w:t>
      </w:r>
      <w:proofErr w:type="spellEnd"/>
      <w:r w:rsidRPr="00935810">
        <w:t xml:space="preserve"> vieras una aldeana</w:t>
      </w:r>
      <w:r w:rsidRPr="00935810">
        <w:tab/>
      </w:r>
      <w:r w:rsidRPr="00935810">
        <w:tab/>
      </w:r>
      <w:r w:rsidRPr="00935810">
        <w:tab/>
      </w:r>
      <w:r w:rsidRPr="00935810">
        <w:tab/>
      </w:r>
      <w:r w:rsidRPr="00935810">
        <w:tab/>
      </w:r>
    </w:p>
    <w:p w14:paraId="2A29E64B" w14:textId="77777777" w:rsidR="00BF554F" w:rsidRPr="00935810" w:rsidRDefault="00BF554F" w:rsidP="00BF554F">
      <w:pPr>
        <w:pStyle w:val="Verso"/>
      </w:pPr>
      <w:r w:rsidRPr="00935810">
        <w:tab/>
      </w:r>
      <w:r w:rsidRPr="00935810">
        <w:tab/>
      </w:r>
      <w:r w:rsidRPr="00935810">
        <w:tab/>
        <w:t>con más luz que la mañana</w:t>
      </w:r>
      <w:r w:rsidRPr="00935810">
        <w:tab/>
      </w:r>
      <w:r w:rsidRPr="00935810">
        <w:tab/>
      </w:r>
      <w:r w:rsidRPr="00935810">
        <w:tab/>
      </w:r>
      <w:r w:rsidRPr="00935810">
        <w:tab/>
      </w:r>
    </w:p>
    <w:p w14:paraId="2474962D" w14:textId="77777777" w:rsidR="00BF554F" w:rsidRPr="00935810" w:rsidRDefault="00BF554F" w:rsidP="00BF554F">
      <w:pPr>
        <w:pStyle w:val="Verso"/>
      </w:pPr>
      <w:r w:rsidRPr="00935810">
        <w:tab/>
      </w:r>
      <w:r w:rsidRPr="00935810">
        <w:tab/>
      </w:r>
      <w:r w:rsidRPr="00935810">
        <w:tab/>
        <w:t>tiene cuando raya el día:</w:t>
      </w:r>
    </w:p>
    <w:p w14:paraId="27B20867" w14:textId="77777777" w:rsidR="00BF554F" w:rsidRPr="00935810" w:rsidRDefault="00BF554F" w:rsidP="00BF554F">
      <w:pPr>
        <w:pStyle w:val="Verso"/>
      </w:pPr>
      <w:r w:rsidRPr="00935810">
        <w:tab/>
      </w:r>
      <w:r w:rsidRPr="00935810">
        <w:tab/>
      </w:r>
      <w:r w:rsidRPr="00935810">
        <w:tab/>
        <w:t xml:space="preserve">  aquel blanco, aquel color,</w:t>
      </w:r>
    </w:p>
    <w:p w14:paraId="73F918E7" w14:textId="77777777" w:rsidR="00BF554F" w:rsidRPr="00935810" w:rsidRDefault="00BF554F" w:rsidP="00BF554F">
      <w:pPr>
        <w:pStyle w:val="Verso"/>
      </w:pPr>
      <w:r w:rsidRPr="00935810">
        <w:tab/>
      </w:r>
      <w:r w:rsidRPr="00935810">
        <w:tab/>
      </w:r>
      <w:r w:rsidRPr="00935810">
        <w:tab/>
        <w:t>aquellas cintas doradas,</w:t>
      </w:r>
    </w:p>
    <w:p w14:paraId="363D4CAE" w14:textId="22826029" w:rsidR="00BF554F" w:rsidRPr="00935810" w:rsidRDefault="00BF554F" w:rsidP="00BF554F">
      <w:pPr>
        <w:pStyle w:val="Verso"/>
      </w:pPr>
      <w:r w:rsidRPr="00935810">
        <w:tab/>
      </w:r>
      <w:r w:rsidRPr="00935810">
        <w:tab/>
      </w:r>
      <w:r w:rsidRPr="00935810">
        <w:tab/>
        <w:t>aquellas manchas rosadas</w:t>
      </w:r>
      <w:r w:rsidRPr="00935810">
        <w:tab/>
      </w:r>
      <w:r w:rsidRPr="00935810">
        <w:tab/>
      </w:r>
      <w:r w:rsidRPr="00935810">
        <w:tab/>
      </w:r>
      <w:r w:rsidRPr="00935810">
        <w:tab/>
      </w:r>
    </w:p>
    <w:p w14:paraId="68B3854D" w14:textId="77777777" w:rsidR="00BF554F" w:rsidRPr="00935810" w:rsidRDefault="00BF554F" w:rsidP="00BF554F">
      <w:pPr>
        <w:pStyle w:val="Verso"/>
      </w:pPr>
      <w:r w:rsidRPr="00935810">
        <w:tab/>
      </w:r>
      <w:r w:rsidRPr="00935810">
        <w:tab/>
      </w:r>
      <w:r w:rsidRPr="00935810">
        <w:tab/>
        <w:t>en cándido resplandor;</w:t>
      </w:r>
      <w:r w:rsidRPr="00935810">
        <w:tab/>
      </w:r>
      <w:r w:rsidRPr="00935810">
        <w:tab/>
      </w:r>
      <w:r w:rsidRPr="00935810">
        <w:tab/>
      </w:r>
      <w:r w:rsidRPr="00935810">
        <w:tab/>
      </w:r>
    </w:p>
    <w:p w14:paraId="4A0DCFDC" w14:textId="77777777" w:rsidR="00BF554F" w:rsidRPr="00935810" w:rsidRDefault="00BF554F" w:rsidP="00BF554F">
      <w:pPr>
        <w:pStyle w:val="Verso"/>
      </w:pPr>
      <w:r w:rsidRPr="00935810">
        <w:tab/>
      </w:r>
      <w:r w:rsidRPr="00935810">
        <w:tab/>
      </w:r>
      <w:r w:rsidRPr="00935810">
        <w:tab/>
        <w:t xml:space="preserve">  el cuello y su hermosa cara</w:t>
      </w:r>
    </w:p>
    <w:p w14:paraId="0EEC128D" w14:textId="77777777" w:rsidR="00BF554F" w:rsidRPr="00935810" w:rsidRDefault="00BF554F" w:rsidP="00BF554F">
      <w:pPr>
        <w:pStyle w:val="Verso"/>
      </w:pPr>
      <w:r w:rsidRPr="00935810">
        <w:tab/>
      </w:r>
      <w:r w:rsidRPr="00935810">
        <w:tab/>
      </w:r>
      <w:r w:rsidRPr="00935810">
        <w:tab/>
        <w:t>vieras, Jimena, a los cielos</w:t>
      </w:r>
    </w:p>
    <w:p w14:paraId="119066B8" w14:textId="77777777" w:rsidR="00BF554F" w:rsidRPr="00935810" w:rsidRDefault="00BF554F" w:rsidP="00BF554F">
      <w:pPr>
        <w:pStyle w:val="Verso"/>
      </w:pPr>
      <w:r w:rsidRPr="00935810">
        <w:tab/>
      </w:r>
      <w:r w:rsidRPr="00935810">
        <w:tab/>
      </w:r>
      <w:r w:rsidRPr="00935810">
        <w:tab/>
        <w:t>hacer que iguale con celos</w:t>
      </w:r>
    </w:p>
    <w:p w14:paraId="6BC15CDC" w14:textId="7EAFD690" w:rsidR="00BF554F" w:rsidRPr="00935810" w:rsidRDefault="00BF554F" w:rsidP="00BF554F">
      <w:pPr>
        <w:pStyle w:val="Verso"/>
      </w:pPr>
      <w:r w:rsidRPr="00935810">
        <w:tab/>
      </w:r>
      <w:r w:rsidRPr="00935810">
        <w:tab/>
      </w:r>
      <w:r w:rsidRPr="00935810">
        <w:tab/>
        <w:t>la que al infierno igualara.</w:t>
      </w:r>
      <w:r w:rsidRPr="00935810">
        <w:tab/>
      </w:r>
      <w:r w:rsidRPr="00935810">
        <w:tab/>
      </w:r>
      <w:r w:rsidRPr="00935810">
        <w:tab/>
      </w:r>
      <w:r w:rsidRPr="00935810">
        <w:tab/>
      </w:r>
    </w:p>
    <w:p w14:paraId="741450B7" w14:textId="77777777" w:rsidR="00BF554F" w:rsidRPr="00935810" w:rsidRDefault="00BF554F" w:rsidP="00BF554F">
      <w:pPr>
        <w:pStyle w:val="Verso"/>
      </w:pPr>
      <w:r w:rsidRPr="00935810">
        <w:tab/>
      </w:r>
      <w:r w:rsidRPr="00935810">
        <w:tab/>
      </w:r>
      <w:r w:rsidRPr="00935810">
        <w:tab/>
        <w:t xml:space="preserve">  Patenas, sartas, corales</w:t>
      </w:r>
      <w:r w:rsidRPr="00935810">
        <w:tab/>
      </w:r>
      <w:r w:rsidRPr="00935810">
        <w:tab/>
      </w:r>
      <w:r w:rsidRPr="00935810">
        <w:tab/>
      </w:r>
      <w:r w:rsidRPr="00935810">
        <w:tab/>
      </w:r>
    </w:p>
    <w:p w14:paraId="4A6972CB" w14:textId="77777777" w:rsidR="00BF554F" w:rsidRPr="00935810" w:rsidRDefault="00BF554F" w:rsidP="00BF554F">
      <w:pPr>
        <w:pStyle w:val="Verso"/>
      </w:pPr>
      <w:r w:rsidRPr="00935810">
        <w:tab/>
      </w:r>
      <w:r w:rsidRPr="00935810">
        <w:tab/>
      </w:r>
      <w:r w:rsidRPr="00935810">
        <w:tab/>
        <w:t>bordaban su hermoso cuello,</w:t>
      </w:r>
    </w:p>
    <w:p w14:paraId="4A65A864" w14:textId="77777777" w:rsidR="00BF554F" w:rsidRPr="00935810" w:rsidRDefault="00BF554F" w:rsidP="00BF554F">
      <w:pPr>
        <w:pStyle w:val="Verso"/>
      </w:pPr>
      <w:r w:rsidRPr="00935810">
        <w:tab/>
      </w:r>
      <w:r w:rsidRPr="00935810">
        <w:tab/>
      </w:r>
      <w:r w:rsidRPr="00935810">
        <w:tab/>
        <w:t>donde llegaba el cabello</w:t>
      </w:r>
    </w:p>
    <w:p w14:paraId="38F9EB94" w14:textId="77777777" w:rsidR="00BF554F" w:rsidRPr="00935810" w:rsidRDefault="00BF554F" w:rsidP="00BF554F">
      <w:pPr>
        <w:pStyle w:val="Verso"/>
      </w:pPr>
      <w:r w:rsidRPr="00935810">
        <w:tab/>
      </w:r>
      <w:r w:rsidRPr="00935810">
        <w:tab/>
      </w:r>
      <w:r w:rsidRPr="00935810">
        <w:tab/>
        <w:t>con madejas orientales.</w:t>
      </w:r>
    </w:p>
    <w:p w14:paraId="66CF7224" w14:textId="3AC75211" w:rsidR="00BF554F" w:rsidRPr="00935810" w:rsidRDefault="00BF554F" w:rsidP="00BF554F">
      <w:pPr>
        <w:pStyle w:val="Verso"/>
      </w:pPr>
      <w:r w:rsidRPr="00935810">
        <w:lastRenderedPageBreak/>
        <w:tab/>
      </w:r>
      <w:r w:rsidRPr="00935810">
        <w:tab/>
      </w:r>
      <w:r w:rsidRPr="00935810">
        <w:tab/>
        <w:t xml:space="preserve">  Estaba el coral corrido</w:t>
      </w:r>
      <w:r w:rsidRPr="00935810">
        <w:tab/>
      </w:r>
      <w:r w:rsidRPr="00935810">
        <w:tab/>
      </w:r>
      <w:r w:rsidRPr="00935810">
        <w:tab/>
      </w:r>
      <w:r w:rsidRPr="00935810">
        <w:tab/>
      </w:r>
    </w:p>
    <w:p w14:paraId="3F5AC611" w14:textId="77777777" w:rsidR="00BF554F" w:rsidRPr="00935810" w:rsidRDefault="00BF554F" w:rsidP="00BF554F">
      <w:pPr>
        <w:pStyle w:val="Verso"/>
      </w:pPr>
      <w:r w:rsidRPr="00935810">
        <w:tab/>
      </w:r>
      <w:r w:rsidRPr="00935810">
        <w:tab/>
      </w:r>
      <w:r w:rsidRPr="00935810">
        <w:tab/>
        <w:t>de competir con su boca,</w:t>
      </w:r>
      <w:r w:rsidRPr="00935810">
        <w:tab/>
      </w:r>
      <w:r w:rsidRPr="00935810">
        <w:tab/>
      </w:r>
      <w:r w:rsidRPr="00935810">
        <w:tab/>
      </w:r>
      <w:r w:rsidRPr="00935810">
        <w:tab/>
      </w:r>
    </w:p>
    <w:p w14:paraId="186D3EBD" w14:textId="77777777" w:rsidR="00BF554F" w:rsidRPr="00935810" w:rsidRDefault="00BF554F" w:rsidP="00BF554F">
      <w:pPr>
        <w:pStyle w:val="Verso"/>
      </w:pPr>
      <w:r w:rsidRPr="00935810">
        <w:tab/>
      </w:r>
      <w:r w:rsidRPr="00935810">
        <w:tab/>
      </w:r>
      <w:r w:rsidRPr="00935810">
        <w:tab/>
        <w:t>porque era su fuerza poca</w:t>
      </w:r>
    </w:p>
    <w:p w14:paraId="320C93DB" w14:textId="77777777" w:rsidR="00BF554F" w:rsidRPr="00935810" w:rsidRDefault="00BF554F" w:rsidP="00BF554F">
      <w:pPr>
        <w:pStyle w:val="Verso"/>
      </w:pPr>
      <w:r w:rsidRPr="00935810">
        <w:tab/>
      </w:r>
      <w:r w:rsidRPr="00935810">
        <w:tab/>
      </w:r>
      <w:r w:rsidRPr="00935810">
        <w:tab/>
        <w:t>para no quedar vencido;</w:t>
      </w:r>
    </w:p>
    <w:p w14:paraId="2790FF11" w14:textId="77777777" w:rsidR="00BF554F" w:rsidRPr="00935810" w:rsidRDefault="00BF554F" w:rsidP="00BF554F">
      <w:pPr>
        <w:pStyle w:val="Verso"/>
      </w:pPr>
      <w:r w:rsidRPr="00935810">
        <w:tab/>
      </w:r>
      <w:r w:rsidRPr="00935810">
        <w:tab/>
      </w:r>
      <w:r w:rsidRPr="00935810">
        <w:tab/>
        <w:t xml:space="preserve">  finalmente, no podía</w:t>
      </w:r>
    </w:p>
    <w:p w14:paraId="00960619" w14:textId="0BA4247B" w:rsidR="00BF554F" w:rsidRPr="00935810" w:rsidRDefault="00BF554F" w:rsidP="00BF554F">
      <w:pPr>
        <w:pStyle w:val="Verso"/>
      </w:pPr>
      <w:r w:rsidRPr="00935810">
        <w:tab/>
      </w:r>
      <w:r w:rsidRPr="00935810">
        <w:tab/>
      </w:r>
      <w:r w:rsidRPr="00935810">
        <w:tab/>
        <w:t>vencer su labio encarnado,</w:t>
      </w:r>
      <w:r w:rsidRPr="00935810">
        <w:tab/>
      </w:r>
      <w:r w:rsidRPr="00935810">
        <w:tab/>
      </w:r>
      <w:r w:rsidRPr="00935810">
        <w:tab/>
      </w:r>
      <w:r w:rsidRPr="00935810">
        <w:tab/>
      </w:r>
    </w:p>
    <w:p w14:paraId="1674952C" w14:textId="77777777" w:rsidR="00BF554F" w:rsidRPr="00935810" w:rsidRDefault="00BF554F" w:rsidP="00BF554F">
      <w:pPr>
        <w:pStyle w:val="Verso"/>
      </w:pPr>
      <w:r w:rsidRPr="00935810">
        <w:tab/>
      </w:r>
      <w:r w:rsidRPr="00935810">
        <w:tab/>
      </w:r>
      <w:r w:rsidRPr="00935810">
        <w:tab/>
        <w:t>con estar más colorado</w:t>
      </w:r>
      <w:r w:rsidRPr="00935810">
        <w:tab/>
      </w:r>
      <w:r w:rsidRPr="00935810">
        <w:tab/>
      </w:r>
      <w:r w:rsidRPr="00935810">
        <w:tab/>
      </w:r>
      <w:r w:rsidRPr="00935810">
        <w:tab/>
      </w:r>
    </w:p>
    <w:p w14:paraId="118B7348" w14:textId="77777777" w:rsidR="00BF554F" w:rsidRPr="00935810" w:rsidRDefault="00BF554F" w:rsidP="00BF554F">
      <w:pPr>
        <w:pStyle w:val="Verso"/>
      </w:pPr>
      <w:r w:rsidRPr="00935810">
        <w:tab/>
      </w:r>
      <w:r w:rsidRPr="00935810">
        <w:tab/>
      </w:r>
      <w:r w:rsidRPr="00935810">
        <w:tab/>
        <w:t>de vergüenza que tenía.</w:t>
      </w:r>
    </w:p>
    <w:p w14:paraId="2DD25C46" w14:textId="77777777" w:rsidR="00BF554F" w:rsidRPr="00935810" w:rsidRDefault="00BF554F" w:rsidP="00BF554F">
      <w:pPr>
        <w:pStyle w:val="Verso"/>
      </w:pPr>
      <w:r w:rsidRPr="00935810">
        <w:tab/>
      </w:r>
      <w:r w:rsidRPr="00935810">
        <w:tab/>
      </w:r>
      <w:r w:rsidRPr="00935810">
        <w:tab/>
        <w:t xml:space="preserve">  Las patenas eran buenas, </w:t>
      </w:r>
    </w:p>
    <w:p w14:paraId="7A2AB3B8" w14:textId="77777777" w:rsidR="00BF554F" w:rsidRPr="00935810" w:rsidRDefault="00BF554F" w:rsidP="00BF554F">
      <w:pPr>
        <w:pStyle w:val="Verso"/>
      </w:pPr>
      <w:r w:rsidRPr="00935810">
        <w:tab/>
      </w:r>
      <w:r w:rsidRPr="00935810">
        <w:tab/>
      </w:r>
      <w:r w:rsidRPr="00935810">
        <w:tab/>
      </w:r>
      <w:proofErr w:type="spellStart"/>
      <w:r w:rsidRPr="00935810">
        <w:t>mas</w:t>
      </w:r>
      <w:proofErr w:type="spellEnd"/>
      <w:r w:rsidRPr="00935810">
        <w:t xml:space="preserve"> su esmalte y sus cristales</w:t>
      </w:r>
    </w:p>
    <w:p w14:paraId="533D8A93" w14:textId="3C80567A" w:rsidR="00BF554F" w:rsidRPr="00935810" w:rsidRDefault="00BF554F" w:rsidP="00D80A5C">
      <w:pPr>
        <w:pStyle w:val="Verso"/>
      </w:pPr>
      <w:r w:rsidRPr="00935810">
        <w:tab/>
      </w:r>
      <w:r w:rsidRPr="00935810">
        <w:tab/>
      </w:r>
      <w:r w:rsidRPr="00935810">
        <w:tab/>
        <w:t>no eran en color iguales</w:t>
      </w:r>
      <w:r w:rsidRPr="00935810">
        <w:tab/>
      </w:r>
      <w:r w:rsidRPr="00935810">
        <w:tab/>
      </w:r>
      <w:r w:rsidRPr="00935810">
        <w:tab/>
      </w:r>
      <w:r w:rsidRPr="00935810">
        <w:tab/>
      </w:r>
    </w:p>
    <w:p w14:paraId="7AF9FAD9" w14:textId="77777777" w:rsidR="00BF554F" w:rsidRPr="00935810" w:rsidRDefault="00BF554F" w:rsidP="00BF554F">
      <w:pPr>
        <w:pStyle w:val="Verso"/>
      </w:pPr>
      <w:r w:rsidRPr="00935810">
        <w:tab/>
      </w:r>
      <w:r w:rsidRPr="00935810">
        <w:tab/>
      </w:r>
      <w:r w:rsidRPr="00935810">
        <w:tab/>
        <w:t>a sus mejillas serenas.</w:t>
      </w:r>
      <w:r w:rsidRPr="00935810">
        <w:tab/>
      </w:r>
      <w:r w:rsidRPr="00935810">
        <w:tab/>
      </w:r>
      <w:r w:rsidRPr="00935810">
        <w:tab/>
      </w:r>
      <w:r w:rsidRPr="00935810">
        <w:tab/>
      </w:r>
      <w:r w:rsidRPr="00935810">
        <w:tab/>
      </w:r>
    </w:p>
    <w:p w14:paraId="631941AE" w14:textId="77777777" w:rsidR="00BF554F" w:rsidRPr="00935810" w:rsidRDefault="00BF554F" w:rsidP="00BF554F">
      <w:pPr>
        <w:pStyle w:val="Verso"/>
      </w:pPr>
      <w:r w:rsidRPr="00935810">
        <w:tab/>
      </w:r>
      <w:r w:rsidRPr="00935810">
        <w:tab/>
      </w:r>
      <w:r w:rsidRPr="00935810">
        <w:tab/>
        <w:t xml:space="preserve">  El sombrero, a lo aldeano,</w:t>
      </w:r>
    </w:p>
    <w:p w14:paraId="5AF98AF3" w14:textId="77777777" w:rsidR="00BF554F" w:rsidRPr="00935810" w:rsidRDefault="00BF554F" w:rsidP="00BF554F">
      <w:pPr>
        <w:pStyle w:val="Verso"/>
      </w:pPr>
      <w:r w:rsidRPr="00935810">
        <w:tab/>
      </w:r>
      <w:r w:rsidRPr="00935810">
        <w:tab/>
      </w:r>
      <w:r w:rsidRPr="00935810">
        <w:tab/>
        <w:t>con el tejido cordón</w:t>
      </w:r>
    </w:p>
    <w:p w14:paraId="325464D8" w14:textId="77777777" w:rsidR="00BF554F" w:rsidRPr="00935810" w:rsidRDefault="00BF554F" w:rsidP="00BF554F">
      <w:pPr>
        <w:pStyle w:val="Verso"/>
      </w:pPr>
      <w:r w:rsidRPr="00935810">
        <w:tab/>
      </w:r>
      <w:r w:rsidRPr="00935810">
        <w:tab/>
      </w:r>
      <w:r w:rsidRPr="00935810">
        <w:tab/>
        <w:t>era, prima, guarnición</w:t>
      </w:r>
    </w:p>
    <w:p w14:paraId="6AAD80C4" w14:textId="1A1626EE" w:rsidR="00BF554F" w:rsidRPr="00935810" w:rsidRDefault="00BF554F" w:rsidP="00BF554F">
      <w:pPr>
        <w:pStyle w:val="Verso"/>
      </w:pPr>
      <w:r w:rsidRPr="00935810">
        <w:tab/>
      </w:r>
      <w:r w:rsidRPr="00935810">
        <w:tab/>
      </w:r>
      <w:r w:rsidRPr="00935810">
        <w:tab/>
        <w:t>de su rostro soberano,</w:t>
      </w:r>
      <w:r w:rsidRPr="00935810">
        <w:tab/>
      </w:r>
      <w:r w:rsidRPr="00935810">
        <w:tab/>
      </w:r>
      <w:r w:rsidRPr="00935810">
        <w:tab/>
      </w:r>
      <w:r w:rsidRPr="00935810">
        <w:tab/>
      </w:r>
      <w:r w:rsidRPr="00935810">
        <w:tab/>
      </w:r>
    </w:p>
    <w:p w14:paraId="1D31D84A" w14:textId="77777777" w:rsidR="00BF554F" w:rsidRPr="00935810" w:rsidRDefault="00BF554F" w:rsidP="00BF554F">
      <w:pPr>
        <w:pStyle w:val="Verso"/>
      </w:pPr>
      <w:r w:rsidRPr="00935810">
        <w:tab/>
      </w:r>
      <w:r w:rsidRPr="00935810">
        <w:tab/>
      </w:r>
      <w:r w:rsidRPr="00935810">
        <w:tab/>
        <w:t xml:space="preserve">  como cuando a una pintura</w:t>
      </w:r>
      <w:r w:rsidRPr="00935810">
        <w:tab/>
      </w:r>
      <w:r w:rsidRPr="00935810">
        <w:tab/>
      </w:r>
      <w:r w:rsidRPr="00935810">
        <w:tab/>
      </w:r>
      <w:r w:rsidRPr="00935810">
        <w:tab/>
      </w:r>
    </w:p>
    <w:p w14:paraId="1C4356BE" w14:textId="77777777" w:rsidR="00BF554F" w:rsidRPr="00935810" w:rsidRDefault="00BF554F" w:rsidP="00BF554F">
      <w:pPr>
        <w:pStyle w:val="Verso"/>
      </w:pPr>
      <w:r w:rsidRPr="00935810">
        <w:tab/>
      </w:r>
      <w:r w:rsidRPr="00935810">
        <w:tab/>
      </w:r>
      <w:r w:rsidRPr="00935810">
        <w:tab/>
        <w:t>para que salga el color</w:t>
      </w:r>
    </w:p>
    <w:p w14:paraId="5E6371EA" w14:textId="77777777" w:rsidR="00BF554F" w:rsidRPr="00935810" w:rsidRDefault="00BF554F" w:rsidP="00BF554F">
      <w:pPr>
        <w:pStyle w:val="Verso"/>
      </w:pPr>
      <w:r w:rsidRPr="00935810">
        <w:tab/>
      </w:r>
      <w:r w:rsidRPr="00935810">
        <w:tab/>
      </w:r>
      <w:r w:rsidRPr="00935810">
        <w:tab/>
        <w:t>hace el curioso escultor</w:t>
      </w:r>
    </w:p>
    <w:p w14:paraId="2816155F" w14:textId="77777777" w:rsidR="00BF554F" w:rsidRPr="00935810" w:rsidRDefault="00BF554F" w:rsidP="00BF554F">
      <w:pPr>
        <w:pStyle w:val="Verso"/>
      </w:pPr>
      <w:r w:rsidRPr="00935810">
        <w:tab/>
      </w:r>
      <w:r w:rsidRPr="00935810">
        <w:tab/>
      </w:r>
      <w:r w:rsidRPr="00935810">
        <w:tab/>
        <w:t>con el barro la moldura;</w:t>
      </w:r>
      <w:r w:rsidRPr="00935810">
        <w:tab/>
      </w:r>
    </w:p>
    <w:p w14:paraId="723E9E8C" w14:textId="5EE02BA3" w:rsidR="00BF554F" w:rsidRPr="00935810" w:rsidRDefault="00BF554F" w:rsidP="00BF554F">
      <w:pPr>
        <w:pStyle w:val="Verso"/>
      </w:pPr>
      <w:r w:rsidRPr="00935810">
        <w:tab/>
      </w:r>
      <w:r w:rsidRPr="00935810">
        <w:tab/>
      </w:r>
      <w:r w:rsidRPr="00935810">
        <w:tab/>
        <w:t xml:space="preserve">  el rebociño era el manto</w:t>
      </w:r>
      <w:r w:rsidRPr="00935810">
        <w:tab/>
      </w:r>
      <w:r w:rsidRPr="00935810">
        <w:tab/>
      </w:r>
      <w:r w:rsidRPr="00935810">
        <w:tab/>
      </w:r>
      <w:r w:rsidRPr="00935810">
        <w:tab/>
      </w:r>
    </w:p>
    <w:p w14:paraId="6755542C" w14:textId="77777777" w:rsidR="00BF554F" w:rsidRPr="00935810" w:rsidRDefault="00BF554F" w:rsidP="00BF554F">
      <w:pPr>
        <w:pStyle w:val="Verso"/>
      </w:pPr>
      <w:r w:rsidRPr="00935810">
        <w:tab/>
      </w:r>
      <w:r w:rsidRPr="00935810">
        <w:tab/>
      </w:r>
      <w:r w:rsidRPr="00935810">
        <w:tab/>
        <w:t>con que el alba esparce flores.</w:t>
      </w:r>
      <w:r w:rsidRPr="00935810">
        <w:tab/>
      </w:r>
      <w:r w:rsidRPr="00935810">
        <w:tab/>
      </w:r>
      <w:r w:rsidRPr="00935810">
        <w:tab/>
      </w:r>
    </w:p>
    <w:p w14:paraId="29B4E1F7" w14:textId="1B4D9254" w:rsidR="00BF554F" w:rsidRDefault="00BF554F" w:rsidP="00BF554F">
      <w:pPr>
        <w:pStyle w:val="Personaje"/>
      </w:pPr>
      <w:r w:rsidRPr="00935810">
        <w:t>Jimena</w:t>
      </w:r>
    </w:p>
    <w:p w14:paraId="4F8B0ACD" w14:textId="32C27027" w:rsidR="00BF554F" w:rsidRPr="00935810" w:rsidRDefault="00BF554F" w:rsidP="00BF554F">
      <w:pPr>
        <w:pStyle w:val="Verso"/>
      </w:pPr>
      <w:r w:rsidRPr="00935810">
        <w:tab/>
      </w:r>
      <w:r w:rsidRPr="00935810">
        <w:tab/>
      </w:r>
      <w:r w:rsidR="007E4DF5">
        <w:t xml:space="preserve">            </w:t>
      </w:r>
      <w:r w:rsidRPr="00935810">
        <w:t>En mi vida he visto amores</w:t>
      </w:r>
    </w:p>
    <w:p w14:paraId="242A4D1D" w14:textId="77777777" w:rsidR="00BF554F" w:rsidRPr="00935810" w:rsidRDefault="00BF554F" w:rsidP="00BF554F">
      <w:pPr>
        <w:pStyle w:val="Verso"/>
      </w:pPr>
      <w:r w:rsidRPr="00935810">
        <w:tab/>
      </w:r>
      <w:r w:rsidRPr="00935810">
        <w:tab/>
      </w:r>
      <w:r w:rsidRPr="00935810">
        <w:tab/>
        <w:t>ni celos que teman tanto.</w:t>
      </w:r>
    </w:p>
    <w:p w14:paraId="05DD27EE" w14:textId="77777777" w:rsidR="00BF554F" w:rsidRPr="00935810" w:rsidRDefault="00BF554F" w:rsidP="00BF554F">
      <w:pPr>
        <w:pStyle w:val="Verso"/>
      </w:pPr>
      <w:r w:rsidRPr="00935810">
        <w:tab/>
      </w:r>
      <w:r w:rsidRPr="00935810">
        <w:tab/>
      </w:r>
      <w:r w:rsidRPr="00935810">
        <w:tab/>
        <w:t xml:space="preserve">  ¿Quédate más que decir?,</w:t>
      </w:r>
    </w:p>
    <w:p w14:paraId="10519980" w14:textId="58F6E860" w:rsidR="00BF554F" w:rsidRPr="00935810" w:rsidRDefault="00BF554F" w:rsidP="00BF554F">
      <w:pPr>
        <w:pStyle w:val="Verso"/>
      </w:pPr>
      <w:r w:rsidRPr="00935810">
        <w:tab/>
      </w:r>
      <w:r w:rsidRPr="00935810">
        <w:tab/>
      </w:r>
      <w:r w:rsidRPr="00935810">
        <w:tab/>
        <w:t>¿quédate más que temer?</w:t>
      </w:r>
      <w:r w:rsidRPr="00935810">
        <w:tab/>
      </w:r>
      <w:r w:rsidRPr="00935810">
        <w:tab/>
      </w:r>
      <w:r w:rsidRPr="00935810">
        <w:tab/>
      </w:r>
      <w:r w:rsidRPr="00935810">
        <w:tab/>
      </w:r>
    </w:p>
    <w:p w14:paraId="257A7448" w14:textId="77777777" w:rsidR="00BF554F" w:rsidRPr="00935810" w:rsidRDefault="00BF554F" w:rsidP="00BF554F">
      <w:pPr>
        <w:pStyle w:val="Verso"/>
      </w:pPr>
      <w:r w:rsidRPr="00935810">
        <w:tab/>
      </w:r>
      <w:r w:rsidRPr="00935810">
        <w:tab/>
      </w:r>
      <w:r w:rsidRPr="00935810">
        <w:tab/>
        <w:t>Amor sabe encarecer</w:t>
      </w:r>
      <w:r w:rsidRPr="00935810">
        <w:tab/>
      </w:r>
      <w:r w:rsidRPr="00935810">
        <w:tab/>
      </w:r>
      <w:r w:rsidRPr="00935810">
        <w:tab/>
      </w:r>
      <w:r w:rsidRPr="00935810">
        <w:tab/>
      </w:r>
      <w:r w:rsidRPr="00935810">
        <w:tab/>
      </w:r>
    </w:p>
    <w:p w14:paraId="65CBAB25" w14:textId="77777777" w:rsidR="00BF554F" w:rsidRPr="00935810" w:rsidRDefault="00BF554F" w:rsidP="00BF554F">
      <w:pPr>
        <w:pStyle w:val="Verso"/>
      </w:pPr>
      <w:r w:rsidRPr="00935810">
        <w:tab/>
      </w:r>
      <w:r w:rsidRPr="00935810">
        <w:tab/>
      </w:r>
      <w:r w:rsidRPr="00935810">
        <w:tab/>
        <w:t>y celos saben fingir.</w:t>
      </w:r>
    </w:p>
    <w:p w14:paraId="5171A519" w14:textId="77777777" w:rsidR="00BF554F" w:rsidRPr="00935810" w:rsidRDefault="00BF554F" w:rsidP="00BF554F">
      <w:pPr>
        <w:pStyle w:val="Verso"/>
      </w:pPr>
      <w:r w:rsidRPr="00935810">
        <w:tab/>
      </w:r>
      <w:r w:rsidRPr="00935810">
        <w:tab/>
      </w:r>
      <w:r w:rsidRPr="00935810">
        <w:tab/>
        <w:t xml:space="preserve">  ¿Quién duda que era muy fea?</w:t>
      </w:r>
    </w:p>
    <w:p w14:paraId="1603B34E" w14:textId="27028676" w:rsidR="00BF554F" w:rsidRDefault="00BF554F" w:rsidP="00BF554F">
      <w:pPr>
        <w:pStyle w:val="Personaje"/>
      </w:pPr>
      <w:r w:rsidRPr="00935810">
        <w:t>Blanca</w:t>
      </w:r>
    </w:p>
    <w:p w14:paraId="0FD79730" w14:textId="6161E1DF" w:rsidR="00BF554F" w:rsidRPr="00935810" w:rsidRDefault="00BF554F" w:rsidP="00BF554F">
      <w:pPr>
        <w:pStyle w:val="Verso"/>
      </w:pPr>
      <w:r w:rsidRPr="00935810">
        <w:tab/>
      </w:r>
      <w:r w:rsidRPr="00935810">
        <w:tab/>
      </w:r>
      <w:r w:rsidR="007E4DF5">
        <w:t xml:space="preserve">            </w:t>
      </w:r>
      <w:r w:rsidRPr="00935810">
        <w:t>No me burlo, esto es verdad.</w:t>
      </w:r>
    </w:p>
    <w:p w14:paraId="5CCFBD84" w14:textId="133D94C0" w:rsidR="00BF554F" w:rsidRPr="00935810" w:rsidRDefault="00BF554F" w:rsidP="00BF554F">
      <w:pPr>
        <w:pStyle w:val="Verso"/>
      </w:pPr>
      <w:r w:rsidRPr="00935810">
        <w:lastRenderedPageBreak/>
        <w:tab/>
      </w:r>
      <w:r w:rsidRPr="00935810">
        <w:tab/>
      </w:r>
      <w:r w:rsidRPr="00935810">
        <w:tab/>
        <w:t>La aldea, prima, es ciudad</w:t>
      </w:r>
      <w:r w:rsidRPr="00935810">
        <w:tab/>
      </w:r>
      <w:r w:rsidRPr="00935810">
        <w:tab/>
      </w:r>
      <w:r w:rsidRPr="00935810">
        <w:tab/>
      </w:r>
      <w:r w:rsidRPr="00935810">
        <w:tab/>
      </w:r>
    </w:p>
    <w:p w14:paraId="28A649D2" w14:textId="77777777" w:rsidR="00BF554F" w:rsidRPr="00935810" w:rsidRDefault="00BF554F" w:rsidP="00BF554F">
      <w:pPr>
        <w:pStyle w:val="Verso"/>
      </w:pPr>
      <w:r w:rsidRPr="00935810">
        <w:tab/>
      </w:r>
      <w:r w:rsidRPr="00935810">
        <w:tab/>
      </w:r>
      <w:r w:rsidRPr="00935810">
        <w:tab/>
        <w:t>y la ciudad es aldea.</w:t>
      </w:r>
      <w:r w:rsidRPr="00935810">
        <w:tab/>
      </w:r>
      <w:r w:rsidRPr="00935810">
        <w:tab/>
      </w:r>
      <w:r w:rsidRPr="00935810">
        <w:tab/>
      </w:r>
      <w:r w:rsidRPr="00935810">
        <w:tab/>
      </w:r>
      <w:r w:rsidRPr="00935810">
        <w:tab/>
      </w:r>
    </w:p>
    <w:p w14:paraId="0E6AC11A" w14:textId="77777777" w:rsidR="00BF554F" w:rsidRPr="00935810" w:rsidRDefault="00BF554F" w:rsidP="00BF554F">
      <w:pPr>
        <w:pStyle w:val="Verso"/>
      </w:pPr>
      <w:r w:rsidRPr="00935810">
        <w:tab/>
      </w:r>
      <w:r w:rsidRPr="00935810">
        <w:tab/>
      </w:r>
      <w:r w:rsidRPr="00935810">
        <w:tab/>
        <w:t xml:space="preserve">  En un blanco delantal</w:t>
      </w:r>
    </w:p>
    <w:p w14:paraId="307EC4AF" w14:textId="77777777" w:rsidR="00BF554F" w:rsidRPr="00935810" w:rsidRDefault="00BF554F" w:rsidP="00BF554F">
      <w:pPr>
        <w:pStyle w:val="Verso"/>
      </w:pPr>
      <w:r w:rsidRPr="00935810">
        <w:tab/>
      </w:r>
      <w:r w:rsidRPr="00935810">
        <w:tab/>
      </w:r>
      <w:r w:rsidRPr="00935810">
        <w:tab/>
        <w:t>vi tanto donaire y gala</w:t>
      </w:r>
    </w:p>
    <w:p w14:paraId="0A4C36EF" w14:textId="77777777" w:rsidR="00BF554F" w:rsidRPr="00935810" w:rsidRDefault="00BF554F" w:rsidP="00BF554F">
      <w:pPr>
        <w:pStyle w:val="Verso"/>
      </w:pPr>
      <w:r w:rsidRPr="00935810">
        <w:tab/>
      </w:r>
      <w:r w:rsidRPr="00935810">
        <w:tab/>
      </w:r>
      <w:r w:rsidRPr="00935810">
        <w:tab/>
        <w:t>que si a la corte no iguala</w:t>
      </w:r>
    </w:p>
    <w:p w14:paraId="28E41BA2" w14:textId="69FC9612" w:rsidR="00BF554F" w:rsidRPr="00935810" w:rsidRDefault="00BF554F" w:rsidP="00BF554F">
      <w:pPr>
        <w:pStyle w:val="Verso"/>
      </w:pPr>
      <w:r w:rsidRPr="00935810">
        <w:tab/>
      </w:r>
      <w:r w:rsidRPr="00935810">
        <w:tab/>
      </w:r>
      <w:r w:rsidRPr="00935810">
        <w:tab/>
        <w:t>no tiene la corte igual.</w:t>
      </w:r>
      <w:r w:rsidRPr="00935810">
        <w:tab/>
      </w:r>
      <w:r w:rsidRPr="00935810">
        <w:tab/>
      </w:r>
      <w:r w:rsidRPr="00935810">
        <w:tab/>
      </w:r>
      <w:r w:rsidRPr="00935810">
        <w:tab/>
      </w:r>
    </w:p>
    <w:p w14:paraId="5204E127" w14:textId="77777777" w:rsidR="00BF554F" w:rsidRPr="00935810" w:rsidRDefault="00BF554F" w:rsidP="00BF554F">
      <w:pPr>
        <w:pStyle w:val="Verso"/>
      </w:pPr>
      <w:r w:rsidRPr="00935810">
        <w:tab/>
      </w:r>
      <w:r w:rsidRPr="00935810">
        <w:tab/>
      </w:r>
      <w:r w:rsidRPr="00935810">
        <w:tab/>
        <w:t xml:space="preserve">  Pues si hablase del chapín</w:t>
      </w:r>
      <w:r w:rsidRPr="00935810">
        <w:tab/>
      </w:r>
      <w:r w:rsidRPr="00935810">
        <w:tab/>
      </w:r>
      <w:r w:rsidRPr="00935810">
        <w:tab/>
      </w:r>
      <w:r w:rsidRPr="00935810">
        <w:tab/>
      </w:r>
    </w:p>
    <w:p w14:paraId="203E8410" w14:textId="77777777" w:rsidR="00BF554F" w:rsidRPr="00935810" w:rsidRDefault="00BF554F" w:rsidP="00BF554F">
      <w:pPr>
        <w:pStyle w:val="Verso"/>
      </w:pPr>
      <w:r w:rsidRPr="00935810">
        <w:tab/>
      </w:r>
      <w:r w:rsidRPr="00935810">
        <w:tab/>
      </w:r>
      <w:r w:rsidRPr="00935810">
        <w:tab/>
        <w:t>que con aire descubría,</w:t>
      </w:r>
    </w:p>
    <w:p w14:paraId="195D2D0F" w14:textId="77777777" w:rsidR="00BF554F" w:rsidRPr="00935810" w:rsidRDefault="00BF554F" w:rsidP="00BF554F">
      <w:pPr>
        <w:pStyle w:val="Verso"/>
      </w:pPr>
      <w:r w:rsidRPr="00935810">
        <w:tab/>
      </w:r>
      <w:r w:rsidRPr="00935810">
        <w:tab/>
      </w:r>
      <w:r w:rsidRPr="00935810">
        <w:tab/>
        <w:t>pienso que mejor sería</w:t>
      </w:r>
    </w:p>
    <w:p w14:paraId="26966AB9" w14:textId="77777777" w:rsidR="00BF554F" w:rsidRPr="00935810" w:rsidRDefault="00BF554F" w:rsidP="00BF554F">
      <w:pPr>
        <w:pStyle w:val="Verso"/>
      </w:pPr>
      <w:r w:rsidRPr="00935810">
        <w:tab/>
      </w:r>
      <w:r w:rsidRPr="00935810">
        <w:tab/>
      </w:r>
      <w:r w:rsidRPr="00935810">
        <w:tab/>
      </w:r>
      <w:proofErr w:type="spellStart"/>
      <w:r w:rsidRPr="00935810">
        <w:t>comenzalla</w:t>
      </w:r>
      <w:proofErr w:type="spellEnd"/>
      <w:r w:rsidRPr="00935810">
        <w:t xml:space="preserve"> por el fin.</w:t>
      </w:r>
    </w:p>
    <w:p w14:paraId="421DA1BF" w14:textId="05D2E7EB" w:rsidR="00BF554F" w:rsidRDefault="00BF554F" w:rsidP="00BF554F">
      <w:pPr>
        <w:pStyle w:val="Personaje"/>
      </w:pPr>
      <w:r w:rsidRPr="00935810">
        <w:t>Jimena</w:t>
      </w:r>
    </w:p>
    <w:p w14:paraId="7388FF9D" w14:textId="71728944" w:rsidR="00BF554F" w:rsidRPr="00935810" w:rsidRDefault="00BF554F" w:rsidP="00FA229D">
      <w:pPr>
        <w:pStyle w:val="Partidoincial"/>
      </w:pPr>
      <w:r w:rsidRPr="00935810">
        <w:tab/>
      </w:r>
      <w:r w:rsidRPr="00935810">
        <w:tab/>
        <w:t xml:space="preserve">  </w:t>
      </w:r>
      <w:r w:rsidR="007E4DF5">
        <w:t xml:space="preserve">            </w:t>
      </w:r>
      <w:r w:rsidRPr="00935810">
        <w:t>Loca estás.</w:t>
      </w:r>
    </w:p>
    <w:p w14:paraId="24DFFA93" w14:textId="3F9C9592" w:rsidR="00BF554F" w:rsidRDefault="00BF554F" w:rsidP="00BF554F">
      <w:pPr>
        <w:pStyle w:val="Personaje"/>
      </w:pPr>
      <w:r w:rsidRPr="00935810">
        <w:t>Blanca</w:t>
      </w:r>
    </w:p>
    <w:p w14:paraId="69C32404" w14:textId="60103CE2" w:rsidR="00BF554F" w:rsidRPr="00153FC4" w:rsidRDefault="00BF554F" w:rsidP="00153FC4">
      <w:pPr>
        <w:pStyle w:val="Partidofinal"/>
      </w:pPr>
      <w:r w:rsidRPr="00935810">
        <w:tab/>
      </w:r>
      <w:r w:rsidRPr="00935810">
        <w:tab/>
      </w:r>
      <w:r w:rsidRPr="00935810">
        <w:tab/>
        <w:t xml:space="preserve">         </w:t>
      </w:r>
      <w:r w:rsidR="007E4DF5">
        <w:t xml:space="preserve">          </w:t>
      </w:r>
      <w:r w:rsidRPr="00153FC4">
        <w:t>Loco es amor:</w:t>
      </w:r>
      <w:r w:rsidRPr="00153FC4">
        <w:tab/>
      </w:r>
      <w:r w:rsidRPr="00153FC4">
        <w:tab/>
      </w:r>
      <w:r w:rsidRPr="00153FC4">
        <w:tab/>
      </w:r>
      <w:r w:rsidRPr="00153FC4">
        <w:tab/>
      </w:r>
    </w:p>
    <w:p w14:paraId="7E49A290" w14:textId="77777777" w:rsidR="00BF554F" w:rsidRPr="00935810" w:rsidRDefault="00BF554F" w:rsidP="00BF554F">
      <w:pPr>
        <w:pStyle w:val="Verso"/>
      </w:pPr>
      <w:r w:rsidRPr="00935810">
        <w:tab/>
      </w:r>
      <w:r w:rsidRPr="00935810">
        <w:tab/>
      </w:r>
      <w:r w:rsidRPr="00935810">
        <w:tab/>
        <w:t>tengo amor, locura tengo,</w:t>
      </w:r>
      <w:r w:rsidRPr="00935810">
        <w:tab/>
      </w:r>
      <w:r w:rsidRPr="00935810">
        <w:tab/>
      </w:r>
      <w:r w:rsidRPr="00935810">
        <w:tab/>
      </w:r>
      <w:r w:rsidRPr="00935810">
        <w:tab/>
      </w:r>
    </w:p>
    <w:p w14:paraId="69EE6AD7" w14:textId="77777777" w:rsidR="00BF554F" w:rsidRPr="00935810" w:rsidRDefault="00BF554F" w:rsidP="00BF554F">
      <w:pPr>
        <w:pStyle w:val="Verso"/>
      </w:pPr>
      <w:r w:rsidRPr="00935810">
        <w:tab/>
      </w:r>
      <w:r w:rsidRPr="00935810">
        <w:tab/>
      </w:r>
      <w:r w:rsidRPr="00935810">
        <w:tab/>
        <w:t>y si despreciada vengo,</w:t>
      </w:r>
    </w:p>
    <w:p w14:paraId="7A85B61C" w14:textId="77777777" w:rsidR="00BF554F" w:rsidRPr="00935810" w:rsidRDefault="00BF554F" w:rsidP="00BF554F">
      <w:pPr>
        <w:pStyle w:val="Verso"/>
      </w:pPr>
      <w:r w:rsidRPr="00935810">
        <w:tab/>
      </w:r>
      <w:r w:rsidRPr="00935810">
        <w:tab/>
      </w:r>
      <w:r w:rsidRPr="00935810">
        <w:tab/>
        <w:t>será el exceso mayor.</w:t>
      </w:r>
    </w:p>
    <w:p w14:paraId="31565011" w14:textId="574A5858" w:rsidR="00BF554F" w:rsidRDefault="00BF554F" w:rsidP="00BF554F">
      <w:pPr>
        <w:pStyle w:val="Personaje"/>
      </w:pPr>
      <w:r w:rsidRPr="00935810">
        <w:t>Jimena</w:t>
      </w:r>
    </w:p>
    <w:p w14:paraId="76A8419C" w14:textId="52CA12D2" w:rsidR="00BF554F" w:rsidRPr="00935810" w:rsidRDefault="00BF554F" w:rsidP="00BF554F">
      <w:pPr>
        <w:pStyle w:val="Verso"/>
      </w:pPr>
      <w:r w:rsidRPr="00935810">
        <w:tab/>
      </w:r>
      <w:r w:rsidRPr="00935810">
        <w:tab/>
        <w:t xml:space="preserve">  </w:t>
      </w:r>
      <w:r w:rsidR="007E4DF5">
        <w:t xml:space="preserve">           </w:t>
      </w:r>
      <w:r w:rsidRPr="00935810">
        <w:t>Si alabas lo que él adora</w:t>
      </w:r>
    </w:p>
    <w:p w14:paraId="3EC8CB9B" w14:textId="02C5C450" w:rsidR="00BF554F" w:rsidRPr="00935810" w:rsidRDefault="00BF554F" w:rsidP="008445D2">
      <w:pPr>
        <w:pStyle w:val="Verso"/>
      </w:pPr>
      <w:r w:rsidRPr="00935810">
        <w:tab/>
      </w:r>
      <w:r w:rsidRPr="00935810">
        <w:tab/>
      </w:r>
      <w:r w:rsidRPr="00935810">
        <w:tab/>
        <w:t>que te desprecie disculpas.</w:t>
      </w:r>
      <w:r w:rsidRPr="00935810">
        <w:tab/>
      </w:r>
      <w:r w:rsidRPr="00935810">
        <w:tab/>
      </w:r>
      <w:r w:rsidRPr="00935810">
        <w:tab/>
      </w:r>
      <w:r w:rsidRPr="00935810">
        <w:tab/>
      </w:r>
    </w:p>
    <w:p w14:paraId="4F2DDBAD" w14:textId="457709F5" w:rsidR="00BF554F" w:rsidRPr="00935810" w:rsidRDefault="00BF554F" w:rsidP="008445D2">
      <w:pPr>
        <w:pStyle w:val="Acot"/>
      </w:pPr>
      <w:r w:rsidRPr="00935810">
        <w:t>Salga el rey Alfonso</w:t>
      </w:r>
    </w:p>
    <w:p w14:paraId="69EDB336" w14:textId="5F010D0F" w:rsidR="00B04906" w:rsidRDefault="00B04906" w:rsidP="00B04906">
      <w:pPr>
        <w:pStyle w:val="Personaje"/>
      </w:pPr>
      <w:r w:rsidRPr="00935810">
        <w:t>Alfonso</w:t>
      </w:r>
    </w:p>
    <w:p w14:paraId="2D516041" w14:textId="6723AF70" w:rsidR="00BF554F" w:rsidRPr="00935810" w:rsidRDefault="00BF554F" w:rsidP="00B04906">
      <w:pPr>
        <w:pStyle w:val="Verso"/>
      </w:pPr>
      <w:r w:rsidRPr="00935810">
        <w:tab/>
      </w:r>
      <w:r w:rsidRPr="00935810">
        <w:tab/>
      </w:r>
      <w:r w:rsidR="00B04906">
        <w:t xml:space="preserve">            </w:t>
      </w:r>
      <w:r w:rsidRPr="00935810">
        <w:t xml:space="preserve">Si fueran ciertas sus culpas  </w:t>
      </w:r>
      <w:r w:rsidRPr="00935810">
        <w:tab/>
      </w:r>
      <w:r w:rsidRPr="00935810">
        <w:tab/>
      </w:r>
      <w:r w:rsidRPr="00935810">
        <w:tab/>
      </w:r>
      <w:r w:rsidRPr="00935810">
        <w:tab/>
      </w:r>
    </w:p>
    <w:p w14:paraId="25E66060" w14:textId="77777777" w:rsidR="00BF554F" w:rsidRPr="00935810" w:rsidRDefault="00BF554F" w:rsidP="00B04906">
      <w:pPr>
        <w:pStyle w:val="Verso"/>
      </w:pPr>
      <w:r w:rsidRPr="00935810">
        <w:tab/>
      </w:r>
      <w:r w:rsidRPr="00935810">
        <w:tab/>
      </w:r>
      <w:r w:rsidRPr="00935810">
        <w:tab/>
        <w:t>y no fue la envidia autora</w:t>
      </w:r>
    </w:p>
    <w:p w14:paraId="120C16A6" w14:textId="77777777" w:rsidR="00BF554F" w:rsidRPr="00935810" w:rsidRDefault="00BF554F" w:rsidP="00B04906">
      <w:pPr>
        <w:pStyle w:val="Verso"/>
      </w:pPr>
      <w:r w:rsidRPr="00935810">
        <w:tab/>
      </w:r>
      <w:r w:rsidRPr="00935810">
        <w:tab/>
      </w:r>
      <w:r w:rsidRPr="00935810">
        <w:tab/>
        <w:t xml:space="preserve">  de lo que </w:t>
      </w:r>
      <w:proofErr w:type="spellStart"/>
      <w:r w:rsidRPr="00935810">
        <w:t>agora</w:t>
      </w:r>
      <w:proofErr w:type="spellEnd"/>
      <w:r w:rsidRPr="00935810">
        <w:t xml:space="preserve"> le imponen,</w:t>
      </w:r>
    </w:p>
    <w:p w14:paraId="74CD94A0" w14:textId="77777777" w:rsidR="00BF554F" w:rsidRPr="00935810" w:rsidRDefault="00BF554F" w:rsidP="00B04906">
      <w:pPr>
        <w:pStyle w:val="Verso"/>
      </w:pPr>
      <w:r w:rsidRPr="00935810">
        <w:tab/>
      </w:r>
      <w:r w:rsidRPr="00935810">
        <w:tab/>
      </w:r>
      <w:r w:rsidRPr="00935810">
        <w:tab/>
        <w:t>yo le sabré castigar.</w:t>
      </w:r>
    </w:p>
    <w:p w14:paraId="73FD93B0" w14:textId="6217C497" w:rsidR="00B04906" w:rsidRDefault="00B04906" w:rsidP="00B04906">
      <w:pPr>
        <w:pStyle w:val="Personaje"/>
      </w:pPr>
      <w:r w:rsidRPr="00935810">
        <w:t>Jimena</w:t>
      </w:r>
    </w:p>
    <w:p w14:paraId="0DCBB26B" w14:textId="1D0E694E" w:rsidR="00BF554F" w:rsidRPr="00935810" w:rsidRDefault="00BF554F" w:rsidP="00B04906">
      <w:pPr>
        <w:pStyle w:val="Verso"/>
      </w:pPr>
      <w:r w:rsidRPr="00935810">
        <w:tab/>
      </w:r>
      <w:r w:rsidRPr="00935810">
        <w:tab/>
      </w:r>
      <w:r w:rsidR="00B04906">
        <w:t xml:space="preserve">           </w:t>
      </w:r>
      <w:r w:rsidRPr="00935810">
        <w:t>(¿Quieres que le vaya a hablar</w:t>
      </w:r>
      <w:r w:rsidRPr="00935810">
        <w:tab/>
      </w:r>
      <w:r w:rsidRPr="00935810">
        <w:tab/>
      </w:r>
      <w:r w:rsidRPr="00935810">
        <w:tab/>
      </w:r>
    </w:p>
    <w:p w14:paraId="5A8862C0" w14:textId="7F9F933E" w:rsidR="00BF554F" w:rsidRPr="00935810" w:rsidRDefault="00BF554F" w:rsidP="00B04906">
      <w:pPr>
        <w:pStyle w:val="Verso"/>
      </w:pPr>
      <w:r w:rsidRPr="00935810">
        <w:tab/>
      </w:r>
      <w:r w:rsidRPr="00935810">
        <w:tab/>
      </w:r>
      <w:r w:rsidR="00B04906">
        <w:t xml:space="preserve">           </w:t>
      </w:r>
      <w:r w:rsidRPr="00935810">
        <w:t>aunque los celos perdonen?</w:t>
      </w:r>
      <w:r w:rsidRPr="00935810">
        <w:tab/>
      </w:r>
      <w:r w:rsidRPr="00935810">
        <w:tab/>
      </w:r>
      <w:r w:rsidRPr="00935810">
        <w:tab/>
      </w:r>
      <w:r w:rsidRPr="00935810">
        <w:tab/>
      </w:r>
    </w:p>
    <w:p w14:paraId="3F4D14BF" w14:textId="0B21B5E3" w:rsidR="00B04906" w:rsidRDefault="00B04906" w:rsidP="00B04906">
      <w:pPr>
        <w:pStyle w:val="Personaje"/>
      </w:pPr>
      <w:r w:rsidRPr="00935810">
        <w:t>Blanca</w:t>
      </w:r>
    </w:p>
    <w:p w14:paraId="3D413C36" w14:textId="3A0BC7C3" w:rsidR="00BF554F" w:rsidRPr="00935810" w:rsidRDefault="00BF554F" w:rsidP="00B04906">
      <w:pPr>
        <w:pStyle w:val="Verso"/>
      </w:pPr>
      <w:r w:rsidRPr="00935810">
        <w:tab/>
      </w:r>
      <w:r w:rsidRPr="00935810">
        <w:tab/>
        <w:t xml:space="preserve">  </w:t>
      </w:r>
      <w:r w:rsidR="00B04906">
        <w:t xml:space="preserve">           </w:t>
      </w:r>
      <w:r w:rsidRPr="00935810">
        <w:t>Pues, ¿qué le piensas decir?</w:t>
      </w:r>
    </w:p>
    <w:p w14:paraId="74AFAEE3" w14:textId="12D51EDF" w:rsidR="00B04906" w:rsidRDefault="00B04906" w:rsidP="00B04906">
      <w:pPr>
        <w:pStyle w:val="Personaje"/>
      </w:pPr>
      <w:r w:rsidRPr="00935810">
        <w:t>Jimena</w:t>
      </w:r>
    </w:p>
    <w:p w14:paraId="0AAFC301" w14:textId="09B241BE" w:rsidR="00BF554F" w:rsidRPr="00935810" w:rsidRDefault="00BF554F" w:rsidP="00B04906">
      <w:pPr>
        <w:pStyle w:val="Verso"/>
      </w:pPr>
      <w:r w:rsidRPr="00935810">
        <w:tab/>
      </w:r>
      <w:r w:rsidRPr="00935810">
        <w:tab/>
      </w:r>
      <w:r w:rsidR="00B04906">
        <w:t xml:space="preserve">           </w:t>
      </w:r>
      <w:r w:rsidRPr="00935810">
        <w:t>Que te acabe de casar.</w:t>
      </w:r>
    </w:p>
    <w:p w14:paraId="62CBE367" w14:textId="42DFE306" w:rsidR="00B04906" w:rsidRDefault="00B04906" w:rsidP="00B04906">
      <w:pPr>
        <w:pStyle w:val="Personaje"/>
      </w:pPr>
      <w:r w:rsidRPr="00935810">
        <w:t>Blanca</w:t>
      </w:r>
    </w:p>
    <w:p w14:paraId="13D8B99C" w14:textId="11ADBE23" w:rsidR="00BF554F" w:rsidRPr="00935810" w:rsidRDefault="00BF554F" w:rsidP="00B04906">
      <w:pPr>
        <w:pStyle w:val="Verso"/>
      </w:pPr>
      <w:r w:rsidRPr="00935810">
        <w:tab/>
      </w:r>
      <w:r w:rsidRPr="00935810">
        <w:tab/>
      </w:r>
      <w:r w:rsidR="00B04906">
        <w:t xml:space="preserve">           </w:t>
      </w:r>
      <w:r w:rsidRPr="00935810">
        <w:t>Luego, ¿</w:t>
      </w:r>
      <w:proofErr w:type="spellStart"/>
      <w:r w:rsidRPr="00935810">
        <w:t>quiéresle</w:t>
      </w:r>
      <w:proofErr w:type="spellEnd"/>
      <w:r w:rsidRPr="00935810">
        <w:t xml:space="preserve"> forzar?</w:t>
      </w:r>
    </w:p>
    <w:p w14:paraId="1C212DCC" w14:textId="3FE6AEC5" w:rsidR="00B04906" w:rsidRDefault="00B04906" w:rsidP="00B04906">
      <w:pPr>
        <w:pStyle w:val="Personaje"/>
      </w:pPr>
      <w:r w:rsidRPr="00935810">
        <w:lastRenderedPageBreak/>
        <w:t>Jimena</w:t>
      </w:r>
    </w:p>
    <w:p w14:paraId="7C554AA5" w14:textId="710662EF" w:rsidR="00BF554F" w:rsidRPr="00935810" w:rsidRDefault="00BF554F" w:rsidP="00B04906">
      <w:pPr>
        <w:pStyle w:val="Verso"/>
      </w:pPr>
      <w:r w:rsidRPr="00935810">
        <w:tab/>
      </w:r>
      <w:r w:rsidRPr="00935810">
        <w:tab/>
      </w:r>
      <w:r w:rsidR="00B04906">
        <w:t xml:space="preserve">          </w:t>
      </w:r>
      <w:r w:rsidRPr="00935810">
        <w:t xml:space="preserve">No, Blanca, </w:t>
      </w:r>
      <w:proofErr w:type="spellStart"/>
      <w:r w:rsidRPr="00935810">
        <w:t>mas</w:t>
      </w:r>
      <w:proofErr w:type="spellEnd"/>
      <w:r w:rsidRPr="00935810">
        <w:t xml:space="preserve"> persuadir.</w:t>
      </w:r>
      <w:r w:rsidRPr="00935810">
        <w:tab/>
      </w:r>
      <w:r w:rsidRPr="00935810">
        <w:tab/>
      </w:r>
      <w:r w:rsidRPr="00935810">
        <w:tab/>
      </w:r>
      <w:r w:rsidRPr="00935810">
        <w:tab/>
      </w:r>
    </w:p>
    <w:p w14:paraId="5ADFD8DC" w14:textId="588F61A9" w:rsidR="00B04906" w:rsidRDefault="00B04906" w:rsidP="00B04906">
      <w:pPr>
        <w:pStyle w:val="Personaje"/>
      </w:pPr>
      <w:r w:rsidRPr="00935810">
        <w:t>Blanca</w:t>
      </w:r>
    </w:p>
    <w:p w14:paraId="6F1D85E3" w14:textId="2A3D1CB9" w:rsidR="00BF554F" w:rsidRPr="00935810" w:rsidRDefault="00BF554F" w:rsidP="00B04906">
      <w:pPr>
        <w:pStyle w:val="Verso"/>
      </w:pPr>
      <w:r w:rsidRPr="00935810">
        <w:tab/>
      </w:r>
      <w:r w:rsidRPr="00935810">
        <w:tab/>
        <w:t xml:space="preserve">  </w:t>
      </w:r>
      <w:r w:rsidR="00B04906">
        <w:t xml:space="preserve">           </w:t>
      </w:r>
      <w:r w:rsidRPr="00935810">
        <w:t>Dilo al Rey, dilo a tu hermano,</w:t>
      </w:r>
      <w:r w:rsidRPr="00935810">
        <w:tab/>
      </w:r>
      <w:r w:rsidRPr="00935810">
        <w:tab/>
      </w:r>
      <w:r w:rsidRPr="00935810">
        <w:tab/>
      </w:r>
    </w:p>
    <w:p w14:paraId="5AA64FAC" w14:textId="0C1C8F02" w:rsidR="00BF554F" w:rsidRPr="00935810" w:rsidRDefault="00BF554F" w:rsidP="00B04906">
      <w:pPr>
        <w:pStyle w:val="Verso"/>
      </w:pPr>
      <w:r w:rsidRPr="00935810">
        <w:tab/>
      </w:r>
      <w:r w:rsidRPr="00935810">
        <w:tab/>
      </w:r>
      <w:r w:rsidR="00B04906">
        <w:t xml:space="preserve">         </w:t>
      </w:r>
      <w:r w:rsidRPr="00935810">
        <w:t>que me obliga amor, Jimena.</w:t>
      </w:r>
    </w:p>
    <w:p w14:paraId="38495A9C" w14:textId="7125D1AF" w:rsidR="00B04906" w:rsidRDefault="00B04906" w:rsidP="00B04906">
      <w:pPr>
        <w:pStyle w:val="Personaje"/>
      </w:pPr>
      <w:r w:rsidRPr="00935810">
        <w:t>Jimena</w:t>
      </w:r>
    </w:p>
    <w:p w14:paraId="394B5D37" w14:textId="5E468627" w:rsidR="00BF554F" w:rsidRPr="00935810" w:rsidRDefault="00BF554F" w:rsidP="00B04906">
      <w:pPr>
        <w:pStyle w:val="Partidoincial"/>
      </w:pPr>
      <w:r w:rsidRPr="00935810">
        <w:tab/>
      </w:r>
      <w:r w:rsidRPr="00935810">
        <w:tab/>
      </w:r>
      <w:r w:rsidR="00B04906">
        <w:t xml:space="preserve">          </w:t>
      </w:r>
      <w:r w:rsidRPr="00935810">
        <w:t xml:space="preserve">¡Ay, amor! </w:t>
      </w:r>
    </w:p>
    <w:p w14:paraId="1765ECB3" w14:textId="3C364D85" w:rsidR="00B04906" w:rsidRDefault="00B04906" w:rsidP="00B04906">
      <w:pPr>
        <w:pStyle w:val="Personaje"/>
      </w:pPr>
      <w:r w:rsidRPr="00935810">
        <w:t>Blanca</w:t>
      </w:r>
    </w:p>
    <w:p w14:paraId="1B43D7C1" w14:textId="620D81F4" w:rsidR="00BF554F" w:rsidRPr="00153FC4" w:rsidRDefault="00BF554F" w:rsidP="00153FC4">
      <w:pPr>
        <w:pStyle w:val="Partidofinal"/>
      </w:pPr>
      <w:r w:rsidRPr="00935810">
        <w:tab/>
      </w:r>
      <w:r w:rsidRPr="00935810">
        <w:tab/>
      </w:r>
      <w:r w:rsidRPr="00935810">
        <w:tab/>
        <w:t xml:space="preserve">       </w:t>
      </w:r>
      <w:r w:rsidR="00B04906">
        <w:t xml:space="preserve">       </w:t>
      </w:r>
      <w:r w:rsidRPr="00153FC4">
        <w:t>Calla mi pena,</w:t>
      </w:r>
    </w:p>
    <w:p w14:paraId="14B8D99D" w14:textId="537DA2F2" w:rsidR="00BF554F" w:rsidRPr="00935810" w:rsidRDefault="00BF554F" w:rsidP="00B04906">
      <w:pPr>
        <w:pStyle w:val="Verso"/>
      </w:pPr>
      <w:r w:rsidRPr="00935810">
        <w:tab/>
      </w:r>
      <w:r w:rsidRPr="00935810">
        <w:tab/>
      </w:r>
      <w:r w:rsidR="00B04906">
        <w:t xml:space="preserve">          </w:t>
      </w:r>
      <w:r w:rsidRPr="00935810">
        <w:t>pues que la pongo en tu mano.)</w:t>
      </w:r>
    </w:p>
    <w:p w14:paraId="145E2C42" w14:textId="7BD4ADAD" w:rsidR="00B04906" w:rsidRDefault="00B04906" w:rsidP="00B04906">
      <w:pPr>
        <w:pStyle w:val="Personaje"/>
      </w:pPr>
      <w:r w:rsidRPr="00935810">
        <w:t>Jimena</w:t>
      </w:r>
    </w:p>
    <w:p w14:paraId="12810EFD" w14:textId="22E9579E" w:rsidR="00BF554F" w:rsidRPr="00935810" w:rsidRDefault="00BF554F" w:rsidP="00B04906">
      <w:pPr>
        <w:pStyle w:val="Partidoincial"/>
      </w:pPr>
      <w:r w:rsidRPr="00935810">
        <w:tab/>
      </w:r>
      <w:r w:rsidRPr="00935810">
        <w:tab/>
        <w:t xml:space="preserve">  </w:t>
      </w:r>
      <w:r w:rsidR="00B04906">
        <w:t xml:space="preserve">          </w:t>
      </w:r>
      <w:r w:rsidRPr="00935810">
        <w:t xml:space="preserve">Señor.  </w:t>
      </w:r>
    </w:p>
    <w:p w14:paraId="589ACF8C" w14:textId="461920A6" w:rsidR="00B04906" w:rsidRDefault="00B04906" w:rsidP="00B04906">
      <w:pPr>
        <w:pStyle w:val="Personaje"/>
      </w:pPr>
      <w:r w:rsidRPr="00935810">
        <w:t>Alfonso</w:t>
      </w:r>
    </w:p>
    <w:p w14:paraId="7C28C72A" w14:textId="097432FF" w:rsidR="00BF554F" w:rsidRPr="00935810" w:rsidRDefault="00BF554F" w:rsidP="00B04906">
      <w:pPr>
        <w:pStyle w:val="Partidomedio"/>
      </w:pPr>
      <w:r w:rsidRPr="00935810">
        <w:tab/>
      </w:r>
      <w:r w:rsidRPr="00935810">
        <w:tab/>
      </w:r>
      <w:r w:rsidRPr="00935810">
        <w:tab/>
        <w:t xml:space="preserve"> </w:t>
      </w:r>
      <w:r w:rsidR="00B04906">
        <w:t xml:space="preserve">       </w:t>
      </w:r>
      <w:r w:rsidRPr="00935810">
        <w:t xml:space="preserve"> ¿Jimena?</w:t>
      </w:r>
    </w:p>
    <w:p w14:paraId="23F4C2B6" w14:textId="7FDE9190" w:rsidR="00B04906" w:rsidRDefault="00B04906" w:rsidP="00B04906">
      <w:pPr>
        <w:pStyle w:val="Personaje"/>
      </w:pPr>
      <w:r w:rsidRPr="00935810">
        <w:t>Jimena</w:t>
      </w:r>
    </w:p>
    <w:p w14:paraId="436D8C7F" w14:textId="515389CA" w:rsidR="00BF554F" w:rsidRPr="00153FC4" w:rsidRDefault="00BF554F" w:rsidP="00153FC4">
      <w:pPr>
        <w:pStyle w:val="Partidofinal"/>
      </w:pPr>
      <w:r w:rsidRPr="00935810">
        <w:tab/>
      </w:r>
      <w:r w:rsidRPr="00935810">
        <w:tab/>
      </w:r>
      <w:r w:rsidRPr="00935810">
        <w:tab/>
      </w:r>
      <w:r w:rsidRPr="00935810">
        <w:tab/>
      </w:r>
      <w:r w:rsidRPr="00153FC4">
        <w:t xml:space="preserve">       </w:t>
      </w:r>
      <w:r w:rsidR="00B04906" w:rsidRPr="00153FC4">
        <w:t xml:space="preserve">    </w:t>
      </w:r>
      <w:r w:rsidRPr="00153FC4">
        <w:t>He sabido</w:t>
      </w:r>
      <w:r w:rsidRPr="00153FC4">
        <w:tab/>
      </w:r>
      <w:r w:rsidRPr="00153FC4">
        <w:tab/>
      </w:r>
      <w:r w:rsidRPr="00153FC4">
        <w:tab/>
      </w:r>
      <w:r w:rsidRPr="00153FC4">
        <w:tab/>
      </w:r>
    </w:p>
    <w:p w14:paraId="5CB3AFE3" w14:textId="77777777" w:rsidR="00BF554F" w:rsidRPr="00935810" w:rsidRDefault="00BF554F" w:rsidP="00B04906">
      <w:pPr>
        <w:pStyle w:val="Verso"/>
      </w:pPr>
      <w:r w:rsidRPr="00935810">
        <w:tab/>
      </w:r>
      <w:r w:rsidRPr="00935810">
        <w:tab/>
      </w:r>
      <w:r w:rsidRPr="00935810">
        <w:tab/>
        <w:t>que a Blanca quieres casar.</w:t>
      </w:r>
      <w:r w:rsidRPr="00935810">
        <w:tab/>
      </w:r>
      <w:r w:rsidRPr="00935810">
        <w:tab/>
      </w:r>
      <w:r w:rsidRPr="00935810">
        <w:tab/>
      </w:r>
      <w:r w:rsidRPr="00935810">
        <w:tab/>
      </w:r>
    </w:p>
    <w:p w14:paraId="3C502D52" w14:textId="6AE78372" w:rsidR="00B04906" w:rsidRDefault="00B04906" w:rsidP="00B04906">
      <w:pPr>
        <w:pStyle w:val="Personaje"/>
      </w:pPr>
      <w:r w:rsidRPr="00935810">
        <w:t>Alfonso</w:t>
      </w:r>
    </w:p>
    <w:p w14:paraId="746F89CD" w14:textId="1E42A6DB" w:rsidR="00BF554F" w:rsidRPr="00935810" w:rsidRDefault="00BF554F" w:rsidP="00B04906">
      <w:pPr>
        <w:pStyle w:val="Verso"/>
      </w:pPr>
      <w:r w:rsidRPr="00935810">
        <w:tab/>
      </w:r>
      <w:r w:rsidRPr="00935810">
        <w:tab/>
      </w:r>
      <w:r w:rsidR="00B04906">
        <w:t xml:space="preserve">            </w:t>
      </w:r>
      <w:r w:rsidRPr="00935810">
        <w:t>Hoy la trataba de dar,</w:t>
      </w:r>
    </w:p>
    <w:p w14:paraId="760684B7" w14:textId="77777777" w:rsidR="00BF554F" w:rsidRPr="00935810" w:rsidRDefault="00BF554F" w:rsidP="00B04906">
      <w:pPr>
        <w:pStyle w:val="Verso"/>
      </w:pPr>
      <w:r w:rsidRPr="00935810">
        <w:tab/>
      </w:r>
      <w:r w:rsidRPr="00935810">
        <w:tab/>
      </w:r>
      <w:r w:rsidRPr="00935810">
        <w:tab/>
        <w:t>hermana, un noble marido</w:t>
      </w:r>
    </w:p>
    <w:p w14:paraId="731E5B6F" w14:textId="77777777" w:rsidR="00BF554F" w:rsidRPr="00935810" w:rsidRDefault="00BF554F" w:rsidP="00B04906">
      <w:pPr>
        <w:pStyle w:val="Verso"/>
      </w:pPr>
      <w:r w:rsidRPr="00935810">
        <w:tab/>
      </w:r>
      <w:r w:rsidRPr="00935810">
        <w:tab/>
      </w:r>
      <w:r w:rsidRPr="00935810">
        <w:tab/>
        <w:t xml:space="preserve">  por sospechas del valor</w:t>
      </w:r>
    </w:p>
    <w:p w14:paraId="6EA6B45F" w14:textId="0CD9DE88" w:rsidR="00BF554F" w:rsidRPr="00935810" w:rsidRDefault="00BF554F" w:rsidP="00B04906">
      <w:pPr>
        <w:pStyle w:val="Verso"/>
      </w:pPr>
      <w:r w:rsidRPr="00935810">
        <w:tab/>
      </w:r>
      <w:r w:rsidRPr="00935810">
        <w:tab/>
      </w:r>
      <w:r w:rsidRPr="00935810">
        <w:tab/>
        <w:t>que imaginaba encubierto,</w:t>
      </w:r>
      <w:r w:rsidRPr="00935810">
        <w:tab/>
      </w:r>
      <w:r w:rsidRPr="00935810">
        <w:tab/>
      </w:r>
      <w:r w:rsidRPr="00935810">
        <w:tab/>
      </w:r>
      <w:r w:rsidRPr="00935810">
        <w:tab/>
      </w:r>
    </w:p>
    <w:p w14:paraId="0C6294E1" w14:textId="77777777" w:rsidR="00BF554F" w:rsidRPr="00935810" w:rsidRDefault="00BF554F" w:rsidP="00B04906">
      <w:pPr>
        <w:pStyle w:val="Verso"/>
      </w:pPr>
      <w:r w:rsidRPr="00935810">
        <w:tab/>
      </w:r>
      <w:r w:rsidRPr="00935810">
        <w:tab/>
      </w:r>
      <w:r w:rsidRPr="00935810">
        <w:tab/>
        <w:t xml:space="preserve">pero </w:t>
      </w:r>
      <w:proofErr w:type="spellStart"/>
      <w:r w:rsidRPr="00935810">
        <w:t>hame</w:t>
      </w:r>
      <w:proofErr w:type="spellEnd"/>
      <w:r w:rsidRPr="00935810">
        <w:t xml:space="preserve"> salido incierto.</w:t>
      </w:r>
      <w:r w:rsidRPr="00935810">
        <w:tab/>
      </w:r>
      <w:r w:rsidRPr="00935810">
        <w:tab/>
      </w:r>
      <w:r w:rsidRPr="00935810">
        <w:tab/>
      </w:r>
      <w:r w:rsidRPr="00935810">
        <w:tab/>
      </w:r>
    </w:p>
    <w:p w14:paraId="5088CD9C" w14:textId="2B44B636" w:rsidR="00B04906" w:rsidRDefault="00B04906" w:rsidP="00B04906">
      <w:pPr>
        <w:pStyle w:val="Personaje"/>
      </w:pPr>
      <w:r w:rsidRPr="00935810">
        <w:t>Jimena</w:t>
      </w:r>
    </w:p>
    <w:p w14:paraId="3CF632A9" w14:textId="550306B7" w:rsidR="00BF554F" w:rsidRPr="00935810" w:rsidRDefault="00BF554F" w:rsidP="00B04906">
      <w:pPr>
        <w:pStyle w:val="Partidoincial"/>
      </w:pPr>
      <w:r w:rsidRPr="00935810">
        <w:tab/>
      </w:r>
      <w:r w:rsidRPr="00935810">
        <w:tab/>
      </w:r>
      <w:r w:rsidR="00B04906">
        <w:t xml:space="preserve">           </w:t>
      </w:r>
      <w:r w:rsidRPr="00935810">
        <w:t>¿Incierto Nuño?</w:t>
      </w:r>
    </w:p>
    <w:p w14:paraId="0022DAEF" w14:textId="5435C1EA" w:rsidR="00B04906" w:rsidRDefault="00B04906" w:rsidP="00B04906">
      <w:pPr>
        <w:pStyle w:val="Personaje"/>
      </w:pPr>
      <w:r w:rsidRPr="00935810">
        <w:t>Alfonso</w:t>
      </w:r>
    </w:p>
    <w:p w14:paraId="4C025CB4" w14:textId="4416FDC2" w:rsidR="00BF554F" w:rsidRPr="00153FC4" w:rsidRDefault="00BF554F" w:rsidP="00153FC4">
      <w:pPr>
        <w:pStyle w:val="Partidofinal"/>
      </w:pPr>
      <w:r w:rsidRPr="00935810">
        <w:tab/>
      </w:r>
      <w:r w:rsidRPr="00935810">
        <w:tab/>
      </w:r>
      <w:r w:rsidRPr="00935810">
        <w:tab/>
      </w:r>
      <w:r w:rsidRPr="00935810">
        <w:tab/>
      </w:r>
      <w:r w:rsidRPr="00153FC4">
        <w:t xml:space="preserve">    </w:t>
      </w:r>
      <w:r w:rsidR="00B04906" w:rsidRPr="00153FC4">
        <w:t xml:space="preserve">        </w:t>
      </w:r>
      <w:r w:rsidRPr="00153FC4">
        <w:t>Y traidor.</w:t>
      </w:r>
    </w:p>
    <w:p w14:paraId="5CD8EFC3" w14:textId="0972EFB9" w:rsidR="00B04906" w:rsidRDefault="00B04906" w:rsidP="00B04906">
      <w:pPr>
        <w:pStyle w:val="Personaje"/>
      </w:pPr>
      <w:r w:rsidRPr="00935810">
        <w:t>Jimena</w:t>
      </w:r>
    </w:p>
    <w:p w14:paraId="11AB4108" w14:textId="54471062" w:rsidR="00BF554F" w:rsidRPr="00935810" w:rsidRDefault="00BF554F" w:rsidP="00B04906">
      <w:pPr>
        <w:pStyle w:val="Verso"/>
      </w:pPr>
      <w:r w:rsidRPr="00935810">
        <w:tab/>
      </w:r>
      <w:r w:rsidRPr="00935810">
        <w:tab/>
        <w:t xml:space="preserve">  </w:t>
      </w:r>
      <w:r w:rsidR="00B04906">
        <w:t xml:space="preserve">             </w:t>
      </w:r>
      <w:r w:rsidRPr="00935810">
        <w:t>¡Traidor! Luego, ¿era villano?</w:t>
      </w:r>
    </w:p>
    <w:p w14:paraId="667B8F32" w14:textId="2D3164A1" w:rsidR="00B04906" w:rsidRDefault="00B04906" w:rsidP="00B04906">
      <w:pPr>
        <w:pStyle w:val="Personaje"/>
      </w:pPr>
      <w:r w:rsidRPr="00935810">
        <w:t>Alfonso</w:t>
      </w:r>
    </w:p>
    <w:p w14:paraId="71EA8900" w14:textId="71FB87FD" w:rsidR="00BF554F" w:rsidRPr="00935810" w:rsidRDefault="00BF554F" w:rsidP="00B04906">
      <w:pPr>
        <w:pStyle w:val="Verso"/>
      </w:pPr>
      <w:r w:rsidRPr="00935810">
        <w:tab/>
      </w:r>
      <w:r w:rsidRPr="00935810">
        <w:tab/>
      </w:r>
      <w:r w:rsidR="00B04906">
        <w:t xml:space="preserve">            </w:t>
      </w:r>
      <w:r w:rsidRPr="00935810">
        <w:t xml:space="preserve">El desengaño lo muestra  </w:t>
      </w:r>
    </w:p>
    <w:p w14:paraId="4D96AE93" w14:textId="1D3ABA36" w:rsidR="00BF554F" w:rsidRPr="00935810" w:rsidRDefault="00BF554F" w:rsidP="00B04906">
      <w:pPr>
        <w:pStyle w:val="Verso"/>
      </w:pPr>
      <w:r w:rsidRPr="00935810">
        <w:tab/>
      </w:r>
      <w:r w:rsidRPr="00935810">
        <w:tab/>
      </w:r>
      <w:r w:rsidRPr="00935810">
        <w:tab/>
      </w:r>
      <w:proofErr w:type="spellStart"/>
      <w:r w:rsidRPr="00935810">
        <w:t>si</w:t>
      </w:r>
      <w:proofErr w:type="spellEnd"/>
      <w:r w:rsidRPr="00935810">
        <w:t xml:space="preserve"> en la vida y honra nuestra</w:t>
      </w:r>
      <w:r w:rsidRPr="00935810">
        <w:tab/>
      </w:r>
      <w:r w:rsidRPr="00935810">
        <w:tab/>
      </w:r>
      <w:r w:rsidRPr="00935810">
        <w:tab/>
      </w:r>
      <w:r w:rsidRPr="00935810">
        <w:tab/>
      </w:r>
    </w:p>
    <w:p w14:paraId="28B414B2" w14:textId="77777777" w:rsidR="00BF554F" w:rsidRPr="00935810" w:rsidRDefault="00BF554F" w:rsidP="00B04906">
      <w:pPr>
        <w:pStyle w:val="Verso"/>
      </w:pPr>
      <w:r w:rsidRPr="00935810">
        <w:tab/>
      </w:r>
      <w:r w:rsidRPr="00935810">
        <w:tab/>
      </w:r>
      <w:r w:rsidRPr="00935810">
        <w:tab/>
        <w:t>quiso ensangrentar la mano.</w:t>
      </w:r>
      <w:r w:rsidRPr="00935810">
        <w:tab/>
      </w:r>
      <w:r w:rsidRPr="00935810">
        <w:tab/>
      </w:r>
      <w:r w:rsidRPr="00935810">
        <w:tab/>
      </w:r>
      <w:r w:rsidRPr="00935810">
        <w:tab/>
      </w:r>
    </w:p>
    <w:p w14:paraId="1F8ABB98" w14:textId="77777777" w:rsidR="00BF554F" w:rsidRPr="00935810" w:rsidRDefault="00BF554F" w:rsidP="00B04906">
      <w:pPr>
        <w:pStyle w:val="Verso"/>
      </w:pPr>
      <w:r w:rsidRPr="00935810">
        <w:tab/>
      </w:r>
      <w:r w:rsidRPr="00935810">
        <w:tab/>
      </w:r>
      <w:r w:rsidRPr="00935810">
        <w:tab/>
        <w:t xml:space="preserve">  A lo menos la del moro</w:t>
      </w:r>
    </w:p>
    <w:p w14:paraId="284B8246" w14:textId="77777777" w:rsidR="00BF554F" w:rsidRPr="00935810" w:rsidRDefault="00BF554F" w:rsidP="00B04906">
      <w:pPr>
        <w:pStyle w:val="Verso"/>
      </w:pPr>
      <w:r w:rsidRPr="00935810">
        <w:tab/>
      </w:r>
      <w:r w:rsidRPr="00935810">
        <w:tab/>
      </w:r>
      <w:r w:rsidRPr="00935810">
        <w:tab/>
        <w:t>tomaba por instrumento.</w:t>
      </w:r>
    </w:p>
    <w:p w14:paraId="2E3FA9B7" w14:textId="5B5E99EE" w:rsidR="00B04906" w:rsidRDefault="00B04906" w:rsidP="00B04906">
      <w:pPr>
        <w:pStyle w:val="Personaje"/>
      </w:pPr>
      <w:r w:rsidRPr="00935810">
        <w:t>Jimena</w:t>
      </w:r>
    </w:p>
    <w:p w14:paraId="73D178EA" w14:textId="357A4614" w:rsidR="00BF554F" w:rsidRPr="00935810" w:rsidRDefault="00BF554F" w:rsidP="00B04906">
      <w:pPr>
        <w:pStyle w:val="Partidoincial"/>
      </w:pPr>
      <w:r w:rsidRPr="00935810">
        <w:lastRenderedPageBreak/>
        <w:tab/>
      </w:r>
      <w:r w:rsidRPr="00935810">
        <w:tab/>
      </w:r>
      <w:r w:rsidR="00B04906">
        <w:t xml:space="preserve">           </w:t>
      </w:r>
      <w:r w:rsidRPr="00935810">
        <w:t>¿Nuño?</w:t>
      </w:r>
    </w:p>
    <w:p w14:paraId="24E1BE6F" w14:textId="03537DE5" w:rsidR="00B04906" w:rsidRDefault="00B04906" w:rsidP="00B04906">
      <w:pPr>
        <w:pStyle w:val="Personaje"/>
      </w:pPr>
      <w:r w:rsidRPr="00935810">
        <w:t>Alfonso</w:t>
      </w:r>
    </w:p>
    <w:p w14:paraId="46189FC5" w14:textId="00C1F163" w:rsidR="00BF554F" w:rsidRPr="00935810" w:rsidRDefault="00BF554F" w:rsidP="00B04906">
      <w:pPr>
        <w:pStyle w:val="Partidomedio"/>
      </w:pPr>
      <w:r w:rsidRPr="00935810">
        <w:tab/>
      </w:r>
      <w:r w:rsidRPr="00935810">
        <w:tab/>
      </w:r>
      <w:r w:rsidRPr="00935810">
        <w:tab/>
        <w:t xml:space="preserve">  </w:t>
      </w:r>
      <w:r w:rsidR="00B04906">
        <w:t xml:space="preserve">         </w:t>
      </w:r>
      <w:r w:rsidRPr="00935810">
        <w:t>El mismo.</w:t>
      </w:r>
    </w:p>
    <w:p w14:paraId="44C2FD67" w14:textId="07802466" w:rsidR="00B04906" w:rsidRDefault="00B04906" w:rsidP="00B04906">
      <w:pPr>
        <w:pStyle w:val="Personaje"/>
      </w:pPr>
      <w:r w:rsidRPr="00935810">
        <w:t>Jimena</w:t>
      </w:r>
    </w:p>
    <w:p w14:paraId="39B61EA9" w14:textId="6D73E278" w:rsidR="00BF554F" w:rsidRPr="00153FC4" w:rsidRDefault="00BF554F" w:rsidP="00153FC4">
      <w:pPr>
        <w:pStyle w:val="Partidofinal"/>
      </w:pPr>
      <w:r w:rsidRPr="00935810">
        <w:tab/>
      </w:r>
      <w:r w:rsidRPr="00935810">
        <w:tab/>
      </w:r>
      <w:r w:rsidRPr="00935810">
        <w:tab/>
      </w:r>
      <w:r w:rsidRPr="00935810">
        <w:tab/>
      </w:r>
      <w:r w:rsidRPr="00153FC4">
        <w:t xml:space="preserve">        </w:t>
      </w:r>
      <w:r w:rsidR="00B04906" w:rsidRPr="00153FC4">
        <w:t xml:space="preserve">       </w:t>
      </w:r>
      <w:r w:rsidRPr="00153FC4">
        <w:t>¡</w:t>
      </w:r>
      <w:proofErr w:type="spellStart"/>
      <w:r w:rsidRPr="00153FC4">
        <w:t>Estraño</w:t>
      </w:r>
      <w:proofErr w:type="spellEnd"/>
      <w:r w:rsidRPr="00153FC4">
        <w:t xml:space="preserve"> intento!</w:t>
      </w:r>
    </w:p>
    <w:p w14:paraId="1AC307EC" w14:textId="77777777" w:rsidR="00BF554F" w:rsidRPr="00935810" w:rsidRDefault="00BF554F" w:rsidP="00B04906">
      <w:pPr>
        <w:pStyle w:val="Partidoincial"/>
      </w:pPr>
      <w:r w:rsidRPr="00935810">
        <w:tab/>
      </w:r>
      <w:r w:rsidRPr="00935810">
        <w:tab/>
      </w:r>
      <w:r w:rsidRPr="00935810">
        <w:tab/>
        <w:t>Blanca.</w:t>
      </w:r>
      <w:r w:rsidRPr="00935810">
        <w:tab/>
      </w:r>
      <w:r w:rsidRPr="00935810">
        <w:tab/>
      </w:r>
      <w:r w:rsidRPr="00935810">
        <w:tab/>
      </w:r>
      <w:r w:rsidRPr="00935810">
        <w:tab/>
      </w:r>
    </w:p>
    <w:p w14:paraId="233A4165" w14:textId="0CEB7A4A" w:rsidR="00B04906" w:rsidRDefault="00B04906" w:rsidP="00B04906">
      <w:pPr>
        <w:pStyle w:val="Personaje"/>
      </w:pPr>
      <w:r w:rsidRPr="00935810">
        <w:t>Blanca</w:t>
      </w:r>
    </w:p>
    <w:p w14:paraId="4713A9FF" w14:textId="62B1AEA8" w:rsidR="00BF554F" w:rsidRPr="00935810" w:rsidRDefault="00BF554F" w:rsidP="00B04906">
      <w:pPr>
        <w:pStyle w:val="Partidomedio"/>
      </w:pPr>
      <w:r w:rsidRPr="00935810">
        <w:tab/>
      </w:r>
      <w:r w:rsidRPr="00935810">
        <w:tab/>
      </w:r>
      <w:r w:rsidRPr="00935810">
        <w:tab/>
        <w:t xml:space="preserve">  </w:t>
      </w:r>
      <w:r w:rsidR="00B04906">
        <w:t xml:space="preserve">             </w:t>
      </w:r>
      <w:r w:rsidRPr="00935810">
        <w:t>¿Qué?</w:t>
      </w:r>
    </w:p>
    <w:p w14:paraId="60738DEE" w14:textId="4C18DBCC" w:rsidR="00B04906" w:rsidRDefault="00B04906" w:rsidP="00B04906">
      <w:pPr>
        <w:pStyle w:val="Personaje"/>
      </w:pPr>
      <w:r w:rsidRPr="00935810">
        <w:t>Jimena</w:t>
      </w:r>
    </w:p>
    <w:p w14:paraId="586D7D7E" w14:textId="6D86395D" w:rsidR="00BF554F" w:rsidRPr="00153FC4" w:rsidRDefault="00BF554F" w:rsidP="00153FC4">
      <w:pPr>
        <w:pStyle w:val="Partidofinal"/>
      </w:pPr>
      <w:r w:rsidRPr="00935810">
        <w:tab/>
      </w:r>
      <w:r w:rsidRPr="00935810">
        <w:tab/>
      </w:r>
      <w:r w:rsidRPr="00935810">
        <w:tab/>
      </w:r>
      <w:r w:rsidRPr="00935810">
        <w:tab/>
      </w:r>
      <w:r w:rsidRPr="00B04906">
        <w:rPr>
          <w:rStyle w:val="PartidofinalCarattere"/>
        </w:rPr>
        <w:t xml:space="preserve">  </w:t>
      </w:r>
      <w:r w:rsidR="00B04906" w:rsidRPr="00B04906">
        <w:rPr>
          <w:rStyle w:val="PartidofinalCarattere"/>
        </w:rPr>
        <w:t xml:space="preserve">            </w:t>
      </w:r>
      <w:r w:rsidRPr="00153FC4">
        <w:t>Templa tu lloro.</w:t>
      </w:r>
      <w:r w:rsidRPr="00153FC4">
        <w:tab/>
      </w:r>
      <w:r w:rsidRPr="00153FC4">
        <w:tab/>
      </w:r>
      <w:r w:rsidRPr="00153FC4">
        <w:tab/>
      </w:r>
    </w:p>
    <w:p w14:paraId="46873CBE" w14:textId="4D322036" w:rsidR="00B04906" w:rsidRDefault="00B04906" w:rsidP="00B04906">
      <w:pPr>
        <w:pStyle w:val="Personaje"/>
      </w:pPr>
      <w:r w:rsidRPr="00935810">
        <w:t>Blanca</w:t>
      </w:r>
    </w:p>
    <w:p w14:paraId="7B742D27" w14:textId="04B0AA81" w:rsidR="00BF554F" w:rsidRPr="00935810" w:rsidRDefault="00BF554F" w:rsidP="00B04906">
      <w:pPr>
        <w:pStyle w:val="Partidoincial"/>
      </w:pPr>
      <w:r w:rsidRPr="00935810">
        <w:tab/>
      </w:r>
      <w:r w:rsidRPr="00935810">
        <w:tab/>
        <w:t xml:space="preserve"> </w:t>
      </w:r>
      <w:r w:rsidR="00B04906">
        <w:t xml:space="preserve">            </w:t>
      </w:r>
      <w:r w:rsidRPr="00935810">
        <w:t xml:space="preserve"> ¿Cómo?</w:t>
      </w:r>
    </w:p>
    <w:p w14:paraId="4A1990C4" w14:textId="51D387EB" w:rsidR="00B04906" w:rsidRDefault="00B04906" w:rsidP="00B04906">
      <w:pPr>
        <w:pStyle w:val="Personaje"/>
      </w:pPr>
      <w:r w:rsidRPr="00935810">
        <w:t>Jimena</w:t>
      </w:r>
    </w:p>
    <w:p w14:paraId="32F51DF7" w14:textId="79A01B06" w:rsidR="00BF554F" w:rsidRPr="00153FC4" w:rsidRDefault="00BF554F" w:rsidP="00153FC4">
      <w:pPr>
        <w:pStyle w:val="Partidofinal"/>
      </w:pPr>
      <w:r w:rsidRPr="00935810">
        <w:tab/>
      </w:r>
      <w:r w:rsidRPr="00935810">
        <w:tab/>
      </w:r>
      <w:r w:rsidRPr="00935810">
        <w:tab/>
        <w:t xml:space="preserve">     </w:t>
      </w:r>
      <w:r w:rsidR="00B04906">
        <w:t xml:space="preserve">     </w:t>
      </w:r>
      <w:r w:rsidR="00B04906" w:rsidRPr="00153FC4">
        <w:t xml:space="preserve">    </w:t>
      </w:r>
      <w:r w:rsidRPr="00153FC4">
        <w:t>Mi hermano ha sabido</w:t>
      </w:r>
      <w:r w:rsidRPr="00153FC4">
        <w:tab/>
      </w:r>
      <w:r w:rsidRPr="00153FC4">
        <w:tab/>
      </w:r>
      <w:r w:rsidRPr="00153FC4">
        <w:tab/>
      </w:r>
    </w:p>
    <w:p w14:paraId="008B5CAF" w14:textId="77777777" w:rsidR="00BF554F" w:rsidRPr="00935810" w:rsidRDefault="00BF554F" w:rsidP="00B04906">
      <w:pPr>
        <w:pStyle w:val="Verso"/>
      </w:pPr>
      <w:r w:rsidRPr="00935810">
        <w:tab/>
      </w:r>
      <w:r w:rsidRPr="00935810">
        <w:tab/>
      </w:r>
      <w:r w:rsidRPr="00935810">
        <w:tab/>
        <w:t>que Nuño intenta su muerte.</w:t>
      </w:r>
    </w:p>
    <w:p w14:paraId="559DFF24" w14:textId="2951FC98" w:rsidR="00B04906" w:rsidRDefault="00B04906" w:rsidP="00B04906">
      <w:pPr>
        <w:pStyle w:val="Personaje"/>
      </w:pPr>
      <w:r w:rsidRPr="00935810">
        <w:t>Blanca</w:t>
      </w:r>
    </w:p>
    <w:p w14:paraId="7D6F51C7" w14:textId="2D6E94D0" w:rsidR="00BF554F" w:rsidRPr="00935810" w:rsidRDefault="00BF554F" w:rsidP="00B04906">
      <w:pPr>
        <w:pStyle w:val="Partidoincial"/>
      </w:pPr>
      <w:r w:rsidRPr="00935810">
        <w:tab/>
      </w:r>
      <w:r w:rsidRPr="00935810">
        <w:tab/>
      </w:r>
      <w:r w:rsidR="00B04906">
        <w:t xml:space="preserve">           </w:t>
      </w:r>
      <w:r w:rsidRPr="00935810">
        <w:t>¿Su muerte?</w:t>
      </w:r>
    </w:p>
    <w:p w14:paraId="409ECBEB" w14:textId="2701BA55" w:rsidR="00B04906" w:rsidRDefault="00B04906" w:rsidP="00B04906">
      <w:pPr>
        <w:pStyle w:val="Personaje"/>
      </w:pPr>
      <w:r w:rsidRPr="00935810">
        <w:t>Jimena</w:t>
      </w:r>
    </w:p>
    <w:p w14:paraId="32A145F1" w14:textId="54C6C62C" w:rsidR="00BF554F" w:rsidRPr="00153FC4" w:rsidRDefault="00BF554F" w:rsidP="00153FC4">
      <w:pPr>
        <w:pStyle w:val="Partidofinal"/>
      </w:pPr>
      <w:r w:rsidRPr="00935810">
        <w:tab/>
      </w:r>
      <w:r w:rsidRPr="00935810">
        <w:tab/>
      </w:r>
      <w:r w:rsidRPr="00935810">
        <w:tab/>
        <w:t xml:space="preserve">         </w:t>
      </w:r>
      <w:r w:rsidR="00B04906">
        <w:t xml:space="preserve">         </w:t>
      </w:r>
      <w:proofErr w:type="spellStart"/>
      <w:r w:rsidRPr="00153FC4">
        <w:t>Desto</w:t>
      </w:r>
      <w:proofErr w:type="spellEnd"/>
      <w:r w:rsidRPr="00153FC4">
        <w:t xml:space="preserve"> me advierte.</w:t>
      </w:r>
    </w:p>
    <w:p w14:paraId="55DF5D09" w14:textId="75010E50" w:rsidR="00B04906" w:rsidRDefault="00B04906" w:rsidP="00B04906">
      <w:pPr>
        <w:pStyle w:val="Personaje"/>
      </w:pPr>
      <w:r w:rsidRPr="00935810">
        <w:t>Blanca</w:t>
      </w:r>
    </w:p>
    <w:p w14:paraId="7004FD4C" w14:textId="0C0E2858" w:rsidR="00BF554F" w:rsidRPr="00935810" w:rsidRDefault="00BF554F" w:rsidP="00B04906">
      <w:pPr>
        <w:pStyle w:val="Verso"/>
      </w:pPr>
      <w:r w:rsidRPr="00935810">
        <w:tab/>
      </w:r>
      <w:r w:rsidRPr="00935810">
        <w:tab/>
      </w:r>
      <w:r w:rsidR="00B04906">
        <w:t xml:space="preserve">            </w:t>
      </w:r>
      <w:r w:rsidRPr="00935810">
        <w:t>¡Oh, villano mal nacido!</w:t>
      </w:r>
    </w:p>
    <w:p w14:paraId="0A764925" w14:textId="1D88CB30" w:rsidR="00BF554F" w:rsidRPr="00935810" w:rsidRDefault="00BF554F" w:rsidP="00B04906">
      <w:pPr>
        <w:pStyle w:val="Verso"/>
      </w:pPr>
      <w:r w:rsidRPr="00935810">
        <w:tab/>
      </w:r>
      <w:r w:rsidRPr="00935810">
        <w:tab/>
      </w:r>
      <w:r w:rsidRPr="00935810">
        <w:tab/>
        <w:t xml:space="preserve">  Según eso, a esta aldeana</w:t>
      </w:r>
      <w:r w:rsidRPr="00935810">
        <w:tab/>
      </w:r>
      <w:r w:rsidRPr="00935810">
        <w:tab/>
      </w:r>
      <w:r w:rsidRPr="00935810">
        <w:tab/>
      </w:r>
      <w:r w:rsidRPr="00935810">
        <w:tab/>
      </w:r>
    </w:p>
    <w:p w14:paraId="76E0BFB8" w14:textId="77777777" w:rsidR="00BF554F" w:rsidRPr="00935810" w:rsidRDefault="00BF554F" w:rsidP="00B04906">
      <w:pPr>
        <w:pStyle w:val="Verso"/>
      </w:pPr>
      <w:r w:rsidRPr="00935810">
        <w:tab/>
      </w:r>
      <w:r w:rsidRPr="00935810">
        <w:tab/>
      </w:r>
      <w:r w:rsidRPr="00935810">
        <w:tab/>
        <w:t>que debe de idolatrar</w:t>
      </w:r>
      <w:r w:rsidRPr="00935810">
        <w:tab/>
      </w:r>
      <w:r w:rsidRPr="00935810">
        <w:tab/>
      </w:r>
      <w:r w:rsidRPr="00935810">
        <w:tab/>
      </w:r>
      <w:r w:rsidRPr="00935810">
        <w:tab/>
      </w:r>
      <w:r w:rsidRPr="00935810">
        <w:tab/>
      </w:r>
    </w:p>
    <w:p w14:paraId="2727E749" w14:textId="77777777" w:rsidR="00BF554F" w:rsidRPr="00935810" w:rsidRDefault="00BF554F" w:rsidP="00B04906">
      <w:pPr>
        <w:pStyle w:val="Verso"/>
      </w:pPr>
      <w:r w:rsidRPr="00935810">
        <w:tab/>
      </w:r>
      <w:r w:rsidRPr="00935810">
        <w:tab/>
      </w:r>
      <w:r w:rsidRPr="00935810">
        <w:tab/>
        <w:t>intentaba coronar</w:t>
      </w:r>
    </w:p>
    <w:p w14:paraId="40E0B5A9" w14:textId="77777777" w:rsidR="00BF554F" w:rsidRPr="00935810" w:rsidRDefault="00BF554F" w:rsidP="00B04906">
      <w:pPr>
        <w:pStyle w:val="Verso"/>
      </w:pPr>
      <w:r w:rsidRPr="00935810">
        <w:tab/>
      </w:r>
      <w:r w:rsidRPr="00935810">
        <w:tab/>
      </w:r>
      <w:r w:rsidRPr="00935810">
        <w:tab/>
        <w:t>de la nobleza asturiana.</w:t>
      </w:r>
    </w:p>
    <w:p w14:paraId="07A5DB95" w14:textId="77777777" w:rsidR="00BF554F" w:rsidRPr="00935810" w:rsidRDefault="00BF554F" w:rsidP="00B04906">
      <w:pPr>
        <w:pStyle w:val="Verso"/>
      </w:pPr>
      <w:r w:rsidRPr="00935810">
        <w:tab/>
      </w:r>
      <w:r w:rsidRPr="00935810">
        <w:tab/>
      </w:r>
      <w:r w:rsidRPr="00935810">
        <w:tab/>
        <w:t xml:space="preserve">  Si despicarme podía,</w:t>
      </w:r>
    </w:p>
    <w:p w14:paraId="0045E736" w14:textId="1C0D4E06" w:rsidR="00BF554F" w:rsidRPr="00935810" w:rsidRDefault="00BF554F" w:rsidP="008445D2">
      <w:pPr>
        <w:pStyle w:val="Verso"/>
      </w:pPr>
      <w:r w:rsidRPr="00935810">
        <w:tab/>
      </w:r>
      <w:r w:rsidRPr="00935810">
        <w:tab/>
      </w:r>
      <w:r w:rsidRPr="00935810">
        <w:tab/>
        <w:t>sola esta infamia pudiera.</w:t>
      </w:r>
      <w:r w:rsidRPr="00935810">
        <w:tab/>
      </w:r>
      <w:r w:rsidRPr="00935810">
        <w:tab/>
      </w:r>
      <w:r w:rsidRPr="00935810">
        <w:tab/>
      </w:r>
      <w:r w:rsidRPr="00935810">
        <w:tab/>
      </w:r>
    </w:p>
    <w:p w14:paraId="34B4824D" w14:textId="0F85D371" w:rsidR="00BF554F" w:rsidRPr="008445D2" w:rsidRDefault="00BF554F" w:rsidP="008445D2">
      <w:pPr>
        <w:pStyle w:val="Acot"/>
      </w:pPr>
      <w:r w:rsidRPr="00935810">
        <w:t>Salga el capitán Vela, la espada desnuda</w:t>
      </w:r>
      <w:r w:rsidRPr="00935810">
        <w:rPr>
          <w:rFonts w:ascii="Times New Roman" w:hAnsi="Times New Roman"/>
        </w:rPr>
        <w:tab/>
      </w:r>
    </w:p>
    <w:p w14:paraId="62FAD142" w14:textId="4B3AC8F0" w:rsidR="00514E00" w:rsidRDefault="00514E00" w:rsidP="00514E00">
      <w:pPr>
        <w:pStyle w:val="Personaje"/>
      </w:pPr>
      <w:r w:rsidRPr="00935810">
        <w:t>Vela</w:t>
      </w:r>
    </w:p>
    <w:p w14:paraId="0BF7A6E2" w14:textId="78EE247D" w:rsidR="00BF554F" w:rsidRPr="00935810" w:rsidRDefault="00BF554F" w:rsidP="00514E00">
      <w:pPr>
        <w:pStyle w:val="Verso"/>
      </w:pPr>
      <w:r w:rsidRPr="00935810">
        <w:tab/>
      </w:r>
      <w:r w:rsidRPr="00935810">
        <w:tab/>
      </w:r>
      <w:r w:rsidRPr="00935810">
        <w:tab/>
        <w:t>Entraré de esta manera,</w:t>
      </w:r>
      <w:r w:rsidRPr="00935810">
        <w:tab/>
      </w:r>
      <w:r w:rsidRPr="00935810">
        <w:tab/>
      </w:r>
      <w:r w:rsidRPr="00935810">
        <w:tab/>
      </w:r>
      <w:r w:rsidRPr="00935810">
        <w:tab/>
      </w:r>
    </w:p>
    <w:p w14:paraId="36C9D696" w14:textId="77777777" w:rsidR="00BF554F" w:rsidRPr="00935810" w:rsidRDefault="00BF554F" w:rsidP="00514E00">
      <w:pPr>
        <w:pStyle w:val="Verso"/>
      </w:pPr>
      <w:r w:rsidRPr="00935810">
        <w:tab/>
      </w:r>
      <w:r w:rsidRPr="00935810">
        <w:tab/>
      </w:r>
      <w:r w:rsidRPr="00935810">
        <w:tab/>
        <w:t>sepa el Rey si es culpa mía.</w:t>
      </w:r>
    </w:p>
    <w:p w14:paraId="69260CA9" w14:textId="73C0A4E1" w:rsidR="00514E00" w:rsidRDefault="00514E00" w:rsidP="00514E00">
      <w:pPr>
        <w:pStyle w:val="Personaje"/>
      </w:pPr>
      <w:r w:rsidRPr="00935810">
        <w:t>Alfonso</w:t>
      </w:r>
    </w:p>
    <w:p w14:paraId="783A11F4" w14:textId="12B9B474" w:rsidR="00BF554F" w:rsidRPr="00935810" w:rsidRDefault="00BF554F" w:rsidP="00514E00">
      <w:pPr>
        <w:pStyle w:val="Verso"/>
      </w:pPr>
      <w:r w:rsidRPr="00935810">
        <w:tab/>
      </w:r>
      <w:r w:rsidRPr="00935810">
        <w:tab/>
        <w:t xml:space="preserve">  </w:t>
      </w:r>
      <w:r w:rsidR="00514E00">
        <w:t xml:space="preserve">           </w:t>
      </w:r>
      <w:r w:rsidRPr="00935810">
        <w:t xml:space="preserve">¿Qué es </w:t>
      </w:r>
      <w:proofErr w:type="spellStart"/>
      <w:r w:rsidRPr="00935810">
        <w:t>aquesto</w:t>
      </w:r>
      <w:proofErr w:type="spellEnd"/>
      <w:r w:rsidRPr="00935810">
        <w:t>, capitán?</w:t>
      </w:r>
    </w:p>
    <w:p w14:paraId="795855BB" w14:textId="4CDDD23B" w:rsidR="00514E00" w:rsidRDefault="00514E00" w:rsidP="00514E00">
      <w:pPr>
        <w:pStyle w:val="Personaje"/>
      </w:pPr>
      <w:r w:rsidRPr="00935810">
        <w:t>Vela</w:t>
      </w:r>
    </w:p>
    <w:p w14:paraId="66CFB932" w14:textId="319D4477" w:rsidR="00BF554F" w:rsidRPr="00935810" w:rsidRDefault="00BF554F" w:rsidP="00514E00">
      <w:pPr>
        <w:pStyle w:val="Verso"/>
      </w:pPr>
      <w:r w:rsidRPr="00935810">
        <w:tab/>
      </w:r>
      <w:r w:rsidRPr="00935810">
        <w:tab/>
      </w:r>
      <w:r w:rsidRPr="00935810">
        <w:tab/>
        <w:t>Señor, llevando aquel preso</w:t>
      </w:r>
    </w:p>
    <w:p w14:paraId="4A00A13C" w14:textId="0CA9EA17" w:rsidR="00BF554F" w:rsidRPr="00935810" w:rsidRDefault="00BF554F" w:rsidP="00514E00">
      <w:pPr>
        <w:pStyle w:val="Verso"/>
      </w:pPr>
      <w:r w:rsidRPr="00935810">
        <w:tab/>
      </w:r>
      <w:r w:rsidRPr="00935810">
        <w:tab/>
      </w:r>
      <w:r w:rsidRPr="00935810">
        <w:tab/>
        <w:t>—descuidado, te confieso,</w:t>
      </w:r>
      <w:r w:rsidRPr="00935810">
        <w:tab/>
      </w:r>
      <w:r w:rsidRPr="00935810">
        <w:tab/>
      </w:r>
      <w:r w:rsidRPr="00935810">
        <w:tab/>
      </w:r>
      <w:r w:rsidRPr="00935810">
        <w:tab/>
      </w:r>
    </w:p>
    <w:p w14:paraId="15364E1F" w14:textId="77777777" w:rsidR="00BF554F" w:rsidRPr="00935810" w:rsidRDefault="00BF554F" w:rsidP="00514E00">
      <w:pPr>
        <w:pStyle w:val="Verso"/>
      </w:pPr>
      <w:r w:rsidRPr="00935810">
        <w:lastRenderedPageBreak/>
        <w:tab/>
      </w:r>
      <w:r w:rsidRPr="00935810">
        <w:tab/>
      </w:r>
      <w:r w:rsidRPr="00935810">
        <w:tab/>
        <w:t>como por tu corte van—,</w:t>
      </w:r>
      <w:r w:rsidRPr="00935810">
        <w:tab/>
      </w:r>
      <w:r w:rsidRPr="00935810">
        <w:tab/>
      </w:r>
      <w:r w:rsidRPr="00935810">
        <w:tab/>
      </w:r>
      <w:r w:rsidRPr="00935810">
        <w:tab/>
      </w:r>
    </w:p>
    <w:p w14:paraId="5F5FAE23" w14:textId="77777777" w:rsidR="00BF554F" w:rsidRPr="00935810" w:rsidRDefault="00BF554F" w:rsidP="00514E00">
      <w:pPr>
        <w:pStyle w:val="Verso"/>
      </w:pPr>
      <w:r w:rsidRPr="00935810">
        <w:tab/>
      </w:r>
      <w:r w:rsidRPr="00935810">
        <w:tab/>
      </w:r>
      <w:r w:rsidRPr="00935810">
        <w:tab/>
        <w:t xml:space="preserve">  seis hombres me acometieron</w:t>
      </w:r>
    </w:p>
    <w:p w14:paraId="74A85B5D" w14:textId="77777777" w:rsidR="00BF554F" w:rsidRPr="00935810" w:rsidRDefault="00BF554F" w:rsidP="00514E00">
      <w:pPr>
        <w:pStyle w:val="Verso"/>
      </w:pPr>
      <w:r w:rsidRPr="00935810">
        <w:tab/>
      </w:r>
      <w:r w:rsidRPr="00935810">
        <w:tab/>
      </w:r>
      <w:r w:rsidRPr="00935810">
        <w:tab/>
        <w:t>y junto a mí le mataron,</w:t>
      </w:r>
    </w:p>
    <w:p w14:paraId="79C5F924" w14:textId="77777777" w:rsidR="00BF554F" w:rsidRPr="00935810" w:rsidRDefault="00BF554F" w:rsidP="00514E00">
      <w:pPr>
        <w:pStyle w:val="Verso"/>
      </w:pPr>
      <w:r w:rsidRPr="00935810">
        <w:tab/>
      </w:r>
      <w:r w:rsidRPr="00935810">
        <w:tab/>
      </w:r>
      <w:r w:rsidRPr="00935810">
        <w:tab/>
        <w:t>que a las guardas no tocaron,</w:t>
      </w:r>
    </w:p>
    <w:p w14:paraId="3AF3CBBF" w14:textId="1E0A47E5" w:rsidR="00BF554F" w:rsidRPr="00935810" w:rsidRDefault="00BF554F" w:rsidP="00514E00">
      <w:pPr>
        <w:pStyle w:val="Verso"/>
      </w:pPr>
      <w:r w:rsidRPr="00935810">
        <w:tab/>
      </w:r>
      <w:r w:rsidRPr="00935810">
        <w:tab/>
      </w:r>
      <w:r w:rsidRPr="00935810">
        <w:tab/>
        <w:t>y, en dándole muerte, huyeron.</w:t>
      </w:r>
      <w:r w:rsidRPr="00935810">
        <w:tab/>
      </w:r>
      <w:r w:rsidRPr="00935810">
        <w:tab/>
      </w:r>
      <w:r w:rsidRPr="00935810">
        <w:tab/>
      </w:r>
    </w:p>
    <w:p w14:paraId="35DC26FE" w14:textId="77777777" w:rsidR="00BF554F" w:rsidRPr="00935810" w:rsidRDefault="00BF554F" w:rsidP="00514E00">
      <w:pPr>
        <w:pStyle w:val="Verso"/>
      </w:pPr>
      <w:r w:rsidRPr="00935810">
        <w:tab/>
      </w:r>
      <w:r w:rsidRPr="00935810">
        <w:tab/>
      </w:r>
      <w:r w:rsidRPr="00935810">
        <w:tab/>
        <w:t xml:space="preserve">  Sola una voz </w:t>
      </w:r>
      <w:proofErr w:type="gramStart"/>
      <w:r w:rsidRPr="00935810">
        <w:t>les</w:t>
      </w:r>
      <w:proofErr w:type="gramEnd"/>
      <w:r w:rsidRPr="00935810">
        <w:t xml:space="preserve"> oí,</w:t>
      </w:r>
      <w:r w:rsidRPr="00935810">
        <w:tab/>
      </w:r>
      <w:r w:rsidRPr="00935810">
        <w:tab/>
      </w:r>
      <w:r w:rsidRPr="00935810">
        <w:tab/>
      </w:r>
      <w:r w:rsidRPr="00935810">
        <w:tab/>
      </w:r>
      <w:r w:rsidRPr="00935810">
        <w:tab/>
      </w:r>
    </w:p>
    <w:p w14:paraId="59D0B87C" w14:textId="77777777" w:rsidR="00BF554F" w:rsidRPr="00935810" w:rsidRDefault="00BF554F" w:rsidP="00514E00">
      <w:pPr>
        <w:pStyle w:val="Verso"/>
      </w:pPr>
      <w:r w:rsidRPr="00935810">
        <w:tab/>
      </w:r>
      <w:r w:rsidRPr="00935810">
        <w:tab/>
      </w:r>
      <w:r w:rsidRPr="00935810">
        <w:tab/>
        <w:t>en que dijeron: «Mejor</w:t>
      </w:r>
    </w:p>
    <w:p w14:paraId="37426190" w14:textId="77777777" w:rsidR="00BF554F" w:rsidRPr="00935810" w:rsidRDefault="00BF554F" w:rsidP="00514E00">
      <w:pPr>
        <w:pStyle w:val="Verso"/>
      </w:pPr>
      <w:r w:rsidRPr="00935810">
        <w:tab/>
      </w:r>
      <w:r w:rsidRPr="00935810">
        <w:tab/>
      </w:r>
      <w:r w:rsidRPr="00935810">
        <w:tab/>
        <w:t>es que muera este traidor</w:t>
      </w:r>
    </w:p>
    <w:p w14:paraId="08A5961A" w14:textId="77777777" w:rsidR="00BF554F" w:rsidRPr="00935810" w:rsidRDefault="00BF554F" w:rsidP="00514E00">
      <w:pPr>
        <w:pStyle w:val="Verso"/>
      </w:pPr>
      <w:r w:rsidRPr="00935810">
        <w:tab/>
      </w:r>
      <w:r w:rsidRPr="00935810">
        <w:tab/>
      </w:r>
      <w:r w:rsidRPr="00935810">
        <w:tab/>
        <w:t>que no que me mate a mí».</w:t>
      </w:r>
    </w:p>
    <w:p w14:paraId="2E181F24" w14:textId="6E6F6D29" w:rsidR="00514E00" w:rsidRDefault="00514E00" w:rsidP="00514E00">
      <w:pPr>
        <w:pStyle w:val="Personaje"/>
      </w:pPr>
      <w:r w:rsidRPr="00935810">
        <w:t>Alfonso</w:t>
      </w:r>
    </w:p>
    <w:p w14:paraId="537C0D2E" w14:textId="0B74DE82" w:rsidR="00BF554F" w:rsidRPr="00935810" w:rsidRDefault="00BF554F" w:rsidP="00514E00">
      <w:pPr>
        <w:pStyle w:val="Verso"/>
      </w:pPr>
      <w:r w:rsidRPr="00935810">
        <w:tab/>
      </w:r>
      <w:r w:rsidRPr="00935810">
        <w:tab/>
        <w:t xml:space="preserve">  </w:t>
      </w:r>
      <w:r w:rsidR="00514E00">
        <w:t xml:space="preserve">             </w:t>
      </w:r>
      <w:r w:rsidRPr="00935810">
        <w:t>¡Vive Dios, que, temeroso</w:t>
      </w:r>
      <w:r w:rsidRPr="00935810">
        <w:tab/>
      </w:r>
      <w:r w:rsidRPr="00935810">
        <w:tab/>
      </w:r>
      <w:r w:rsidRPr="00935810">
        <w:tab/>
      </w:r>
      <w:r w:rsidRPr="00935810">
        <w:tab/>
      </w:r>
    </w:p>
    <w:p w14:paraId="59127E38" w14:textId="77777777" w:rsidR="00BF554F" w:rsidRPr="00935810" w:rsidRDefault="00BF554F" w:rsidP="00514E00">
      <w:pPr>
        <w:pStyle w:val="Verso"/>
      </w:pPr>
      <w:r w:rsidRPr="00935810">
        <w:tab/>
      </w:r>
      <w:r w:rsidRPr="00935810">
        <w:tab/>
      </w:r>
      <w:r w:rsidRPr="00935810">
        <w:tab/>
        <w:t>Nuño de ser descubierto,</w:t>
      </w:r>
      <w:r w:rsidRPr="00935810">
        <w:tab/>
      </w:r>
      <w:r w:rsidRPr="00935810">
        <w:tab/>
      </w:r>
      <w:r w:rsidRPr="00935810">
        <w:tab/>
      </w:r>
      <w:r w:rsidRPr="00935810">
        <w:tab/>
      </w:r>
    </w:p>
    <w:p w14:paraId="35810263" w14:textId="77777777" w:rsidR="00BF554F" w:rsidRPr="00935810" w:rsidRDefault="00BF554F" w:rsidP="00514E00">
      <w:pPr>
        <w:pStyle w:val="Verso"/>
      </w:pPr>
      <w:r w:rsidRPr="00935810">
        <w:tab/>
      </w:r>
      <w:r w:rsidRPr="00935810">
        <w:tab/>
      </w:r>
      <w:r w:rsidRPr="00935810">
        <w:tab/>
        <w:t>con gente el soldado ha muerto!</w:t>
      </w:r>
    </w:p>
    <w:p w14:paraId="314553DA" w14:textId="77777777" w:rsidR="00BF554F" w:rsidRPr="00935810" w:rsidRDefault="00BF554F" w:rsidP="00514E00">
      <w:pPr>
        <w:pStyle w:val="Verso"/>
      </w:pPr>
      <w:r w:rsidRPr="00935810">
        <w:tab/>
      </w:r>
      <w:r w:rsidRPr="00935810">
        <w:tab/>
      </w:r>
      <w:r w:rsidRPr="00935810">
        <w:tab/>
        <w:t>Ya no estaré sospechoso:</w:t>
      </w:r>
    </w:p>
    <w:p w14:paraId="4BAE9B66" w14:textId="77777777" w:rsidR="00BF554F" w:rsidRPr="00935810" w:rsidRDefault="00BF554F" w:rsidP="00514E00">
      <w:pPr>
        <w:pStyle w:val="Verso"/>
      </w:pPr>
      <w:r w:rsidRPr="00935810">
        <w:tab/>
      </w:r>
      <w:r w:rsidRPr="00935810">
        <w:tab/>
      </w:r>
      <w:r w:rsidRPr="00935810">
        <w:tab/>
        <w:t xml:space="preserve">  esta es la mayor probanza</w:t>
      </w:r>
    </w:p>
    <w:p w14:paraId="048C83A8" w14:textId="40447A07" w:rsidR="00BF554F" w:rsidRPr="00935810" w:rsidRDefault="00BF554F" w:rsidP="00514E00">
      <w:pPr>
        <w:pStyle w:val="Verso"/>
      </w:pPr>
      <w:r w:rsidRPr="00935810">
        <w:tab/>
      </w:r>
      <w:r w:rsidRPr="00935810">
        <w:tab/>
      </w:r>
      <w:r w:rsidRPr="00935810">
        <w:tab/>
        <w:t>que pudiera pretender,</w:t>
      </w:r>
      <w:r w:rsidRPr="00935810">
        <w:tab/>
      </w:r>
      <w:r w:rsidRPr="00935810">
        <w:tab/>
      </w:r>
      <w:r w:rsidRPr="00935810">
        <w:tab/>
      </w:r>
      <w:r w:rsidRPr="00935810">
        <w:tab/>
      </w:r>
    </w:p>
    <w:p w14:paraId="1DA37137" w14:textId="77777777" w:rsidR="00BF554F" w:rsidRPr="00935810" w:rsidRDefault="00BF554F" w:rsidP="00514E00">
      <w:pPr>
        <w:pStyle w:val="Verso"/>
      </w:pPr>
      <w:r w:rsidRPr="00935810">
        <w:tab/>
      </w:r>
      <w:r w:rsidRPr="00935810">
        <w:tab/>
      </w:r>
      <w:r w:rsidRPr="00935810">
        <w:tab/>
        <w:t>pero, ¿cómo he de poder</w:t>
      </w:r>
      <w:r w:rsidRPr="00935810">
        <w:tab/>
      </w:r>
      <w:r w:rsidRPr="00935810">
        <w:tab/>
      </w:r>
      <w:r w:rsidRPr="00935810">
        <w:tab/>
      </w:r>
      <w:r w:rsidRPr="00935810">
        <w:tab/>
      </w:r>
    </w:p>
    <w:p w14:paraId="223B12C4" w14:textId="77777777" w:rsidR="00BF554F" w:rsidRPr="00935810" w:rsidRDefault="00BF554F" w:rsidP="00514E00">
      <w:pPr>
        <w:pStyle w:val="Verso"/>
      </w:pPr>
      <w:r w:rsidRPr="00935810">
        <w:tab/>
      </w:r>
      <w:r w:rsidRPr="00935810">
        <w:tab/>
      </w:r>
      <w:r w:rsidRPr="00935810">
        <w:tab/>
        <w:t>tomar del traidor venganza?</w:t>
      </w:r>
    </w:p>
    <w:p w14:paraId="4F4B9D21" w14:textId="77777777" w:rsidR="00BF554F" w:rsidRPr="00935810" w:rsidRDefault="00BF554F" w:rsidP="00514E00">
      <w:pPr>
        <w:pStyle w:val="Verso"/>
      </w:pPr>
      <w:r w:rsidRPr="00935810">
        <w:tab/>
      </w:r>
      <w:r w:rsidRPr="00935810">
        <w:tab/>
      </w:r>
      <w:r w:rsidRPr="00935810">
        <w:tab/>
        <w:t xml:space="preserve">  </w:t>
      </w:r>
      <w:proofErr w:type="gramStart"/>
      <w:r w:rsidRPr="00935810">
        <w:t>Que</w:t>
      </w:r>
      <w:proofErr w:type="gramEnd"/>
      <w:r w:rsidRPr="00935810">
        <w:t xml:space="preserve"> si es hijo de Bermudo,</w:t>
      </w:r>
    </w:p>
    <w:p w14:paraId="22D7D01C" w14:textId="77777777" w:rsidR="00BF554F" w:rsidRPr="00935810" w:rsidRDefault="00BF554F" w:rsidP="00514E00">
      <w:pPr>
        <w:pStyle w:val="Verso"/>
      </w:pPr>
      <w:r w:rsidRPr="00935810">
        <w:tab/>
      </w:r>
      <w:r w:rsidRPr="00935810">
        <w:tab/>
      </w:r>
      <w:r w:rsidRPr="00935810">
        <w:tab/>
        <w:t>será matar al buen viejo;</w:t>
      </w:r>
    </w:p>
    <w:p w14:paraId="4C5782D6" w14:textId="657B24ED" w:rsidR="00BF554F" w:rsidRPr="00935810" w:rsidRDefault="00BF554F" w:rsidP="00D80A5C">
      <w:pPr>
        <w:pStyle w:val="Verso"/>
      </w:pPr>
      <w:r w:rsidRPr="00935810">
        <w:tab/>
      </w:r>
      <w:r w:rsidRPr="00935810">
        <w:tab/>
      </w:r>
      <w:r w:rsidRPr="00935810">
        <w:tab/>
        <w:t>Arias me dará el consejo</w:t>
      </w:r>
      <w:r w:rsidRPr="00935810">
        <w:tab/>
      </w:r>
      <w:r w:rsidRPr="00935810">
        <w:tab/>
      </w:r>
      <w:r w:rsidRPr="00935810">
        <w:tab/>
      </w:r>
      <w:r w:rsidRPr="00935810">
        <w:tab/>
      </w:r>
    </w:p>
    <w:p w14:paraId="54431C37" w14:textId="77777777" w:rsidR="00BF554F" w:rsidRPr="00935810" w:rsidRDefault="00BF554F" w:rsidP="00514E00">
      <w:pPr>
        <w:pStyle w:val="Verso"/>
      </w:pPr>
      <w:r w:rsidRPr="00935810">
        <w:tab/>
      </w:r>
      <w:r w:rsidRPr="00935810">
        <w:tab/>
      </w:r>
      <w:r w:rsidRPr="00935810">
        <w:tab/>
        <w:t>pues darme el aviso pudo.</w:t>
      </w:r>
      <w:r w:rsidRPr="00935810">
        <w:tab/>
      </w:r>
      <w:r w:rsidRPr="00935810">
        <w:tab/>
      </w:r>
      <w:r w:rsidRPr="00935810">
        <w:tab/>
      </w:r>
      <w:r w:rsidRPr="00935810">
        <w:tab/>
      </w:r>
    </w:p>
    <w:p w14:paraId="2D9E46F8" w14:textId="77777777" w:rsidR="00BF554F" w:rsidRPr="00935810" w:rsidRDefault="00BF554F" w:rsidP="00514E00">
      <w:pPr>
        <w:pStyle w:val="Verso"/>
      </w:pPr>
      <w:r w:rsidRPr="00935810">
        <w:tab/>
      </w:r>
      <w:r w:rsidRPr="00935810">
        <w:tab/>
      </w:r>
      <w:r w:rsidRPr="00935810">
        <w:tab/>
        <w:t xml:space="preserve">  Id por don Arias, don Vela.</w:t>
      </w:r>
    </w:p>
    <w:p w14:paraId="23C04D3C" w14:textId="235FBAAF" w:rsidR="00514E00" w:rsidRDefault="00514E00" w:rsidP="00514E00">
      <w:pPr>
        <w:pStyle w:val="Personaje"/>
      </w:pPr>
      <w:r w:rsidRPr="00935810">
        <w:t>Vela</w:t>
      </w:r>
    </w:p>
    <w:p w14:paraId="2C155B88" w14:textId="22FB74E5" w:rsidR="00BF554F" w:rsidRPr="00935810" w:rsidRDefault="00BF554F" w:rsidP="00514E00">
      <w:pPr>
        <w:pStyle w:val="Verso"/>
      </w:pPr>
      <w:r w:rsidRPr="00935810">
        <w:tab/>
      </w:r>
      <w:r w:rsidRPr="00935810">
        <w:tab/>
      </w:r>
      <w:r w:rsidRPr="00935810">
        <w:tab/>
        <w:t>En la antecámara está.</w:t>
      </w:r>
    </w:p>
    <w:p w14:paraId="2648B9BC" w14:textId="4F0A1C31" w:rsidR="00514E00" w:rsidRDefault="00514E00" w:rsidP="00514E00">
      <w:pPr>
        <w:pStyle w:val="Personaje"/>
      </w:pPr>
      <w:r w:rsidRPr="00935810">
        <w:t>Alfonso</w:t>
      </w:r>
    </w:p>
    <w:p w14:paraId="4A65362A" w14:textId="45820C9D" w:rsidR="00BF554F" w:rsidRPr="00935810" w:rsidRDefault="00BF554F" w:rsidP="002920AC">
      <w:pPr>
        <w:pStyle w:val="Partidoincial"/>
      </w:pPr>
      <w:r w:rsidRPr="00935810">
        <w:tab/>
      </w:r>
      <w:r w:rsidRPr="00935810">
        <w:tab/>
      </w:r>
      <w:r w:rsidR="00514E00">
        <w:t xml:space="preserve">           </w:t>
      </w:r>
      <w:r w:rsidRPr="00935810">
        <w:t>Llamadle.</w:t>
      </w:r>
    </w:p>
    <w:p w14:paraId="51DE37E0" w14:textId="55127832" w:rsidR="00514E00" w:rsidRDefault="00514E00" w:rsidP="00514E00">
      <w:pPr>
        <w:pStyle w:val="Personaje"/>
      </w:pPr>
      <w:r w:rsidRPr="00935810">
        <w:t>Vela</w:t>
      </w:r>
    </w:p>
    <w:p w14:paraId="357680A4" w14:textId="0B6B29BC" w:rsidR="00BF554F" w:rsidRPr="00935810" w:rsidRDefault="00BF554F" w:rsidP="008445D2">
      <w:pPr>
        <w:pStyle w:val="Partidofinal"/>
      </w:pPr>
      <w:r w:rsidRPr="00935810">
        <w:tab/>
      </w:r>
      <w:r w:rsidRPr="00935810">
        <w:tab/>
      </w:r>
      <w:r w:rsidRPr="00935810">
        <w:tab/>
      </w:r>
      <w:r w:rsidRPr="00935810">
        <w:tab/>
        <w:t xml:space="preserve">      </w:t>
      </w:r>
      <w:r w:rsidRPr="00153FC4">
        <w:t>Él se ofrece ya.</w:t>
      </w:r>
    </w:p>
    <w:p w14:paraId="7CE3CE3D" w14:textId="689DDE6F" w:rsidR="00BF554F" w:rsidRPr="00935810" w:rsidRDefault="00BF554F" w:rsidP="008445D2">
      <w:pPr>
        <w:pStyle w:val="Acot"/>
      </w:pPr>
      <w:r w:rsidRPr="00935810">
        <w:t>Salga don Arias</w:t>
      </w:r>
    </w:p>
    <w:p w14:paraId="3CA3CB29" w14:textId="72B5B377" w:rsidR="00514E00" w:rsidRDefault="00514E00" w:rsidP="00514E00">
      <w:pPr>
        <w:pStyle w:val="Personaje"/>
      </w:pPr>
      <w:r w:rsidRPr="00935810">
        <w:t>Arias</w:t>
      </w:r>
      <w:r w:rsidRPr="00935810">
        <w:tab/>
      </w:r>
    </w:p>
    <w:p w14:paraId="4A6BEA67" w14:textId="5D3215CC" w:rsidR="00BF554F" w:rsidRPr="00935810" w:rsidRDefault="00BF554F" w:rsidP="00514E00">
      <w:pPr>
        <w:pStyle w:val="Verso"/>
      </w:pPr>
      <w:r w:rsidRPr="00935810">
        <w:tab/>
      </w:r>
      <w:r w:rsidRPr="00935810">
        <w:tab/>
      </w:r>
      <w:r w:rsidR="00514E00">
        <w:t xml:space="preserve">            </w:t>
      </w:r>
      <w:r w:rsidRPr="00935810">
        <w:t>Basta, que la fama vuela</w:t>
      </w:r>
      <w:r w:rsidRPr="00935810">
        <w:tab/>
      </w:r>
      <w:r w:rsidRPr="00935810">
        <w:tab/>
      </w:r>
      <w:r w:rsidRPr="00935810">
        <w:tab/>
      </w:r>
      <w:r w:rsidRPr="00935810">
        <w:tab/>
      </w:r>
    </w:p>
    <w:p w14:paraId="290C4F28" w14:textId="77777777" w:rsidR="00BF554F" w:rsidRPr="00935810" w:rsidRDefault="00BF554F" w:rsidP="00514E00">
      <w:pPr>
        <w:pStyle w:val="Verso"/>
      </w:pPr>
      <w:r w:rsidRPr="00935810">
        <w:tab/>
      </w:r>
      <w:r w:rsidRPr="00935810">
        <w:tab/>
      </w:r>
      <w:r w:rsidRPr="00935810">
        <w:tab/>
        <w:t xml:space="preserve">  de que Nuño, con temor</w:t>
      </w:r>
      <w:r w:rsidRPr="00935810">
        <w:tab/>
      </w:r>
      <w:r w:rsidRPr="00935810">
        <w:tab/>
      </w:r>
      <w:r w:rsidRPr="00935810">
        <w:tab/>
      </w:r>
      <w:r w:rsidRPr="00935810">
        <w:tab/>
      </w:r>
    </w:p>
    <w:p w14:paraId="58456DEC" w14:textId="77777777" w:rsidR="00BF554F" w:rsidRPr="00935810" w:rsidRDefault="00BF554F" w:rsidP="00514E00">
      <w:pPr>
        <w:pStyle w:val="Verso"/>
      </w:pPr>
      <w:r w:rsidRPr="00935810">
        <w:lastRenderedPageBreak/>
        <w:tab/>
      </w:r>
      <w:r w:rsidRPr="00935810">
        <w:tab/>
      </w:r>
      <w:r w:rsidRPr="00935810">
        <w:tab/>
        <w:t>del ánimo del soldado,</w:t>
      </w:r>
    </w:p>
    <w:p w14:paraId="7A96E001" w14:textId="77777777" w:rsidR="00BF554F" w:rsidRPr="00935810" w:rsidRDefault="00BF554F" w:rsidP="00514E00">
      <w:pPr>
        <w:pStyle w:val="Verso"/>
      </w:pPr>
      <w:r w:rsidRPr="00935810">
        <w:tab/>
      </w:r>
      <w:r w:rsidRPr="00935810">
        <w:tab/>
      </w:r>
      <w:r w:rsidRPr="00935810">
        <w:tab/>
        <w:t>al capitán le ha quitado.</w:t>
      </w:r>
    </w:p>
    <w:p w14:paraId="7DBE0184" w14:textId="7D4D2E25" w:rsidR="00514E00" w:rsidRDefault="00514E00" w:rsidP="00514E00">
      <w:pPr>
        <w:pStyle w:val="Personaje"/>
      </w:pPr>
      <w:r w:rsidRPr="00935810">
        <w:t>Alfonso</w:t>
      </w:r>
    </w:p>
    <w:p w14:paraId="091C8E70" w14:textId="19E57777" w:rsidR="00BF554F" w:rsidRPr="00935810" w:rsidRDefault="00BF554F" w:rsidP="002920AC">
      <w:pPr>
        <w:pStyle w:val="Partidoincial"/>
      </w:pPr>
      <w:r w:rsidRPr="00935810">
        <w:tab/>
      </w:r>
      <w:r w:rsidRPr="00935810">
        <w:tab/>
      </w:r>
      <w:r w:rsidR="00514E00">
        <w:t xml:space="preserve">          </w:t>
      </w:r>
      <w:r w:rsidRPr="00935810">
        <w:t xml:space="preserve">Y aun muerto. </w:t>
      </w:r>
    </w:p>
    <w:p w14:paraId="7C3A6AB9" w14:textId="681D3F61" w:rsidR="00514E00" w:rsidRDefault="00514E00" w:rsidP="00514E00">
      <w:pPr>
        <w:pStyle w:val="Personaje"/>
      </w:pPr>
      <w:r w:rsidRPr="00935810">
        <w:t>Arias</w:t>
      </w:r>
      <w:r w:rsidRPr="00935810">
        <w:tab/>
      </w:r>
    </w:p>
    <w:p w14:paraId="27910CC5" w14:textId="0527EB9A" w:rsidR="00BF554F" w:rsidRPr="00153FC4" w:rsidRDefault="00BF554F" w:rsidP="00153FC4">
      <w:pPr>
        <w:pStyle w:val="Partidofinal"/>
      </w:pPr>
      <w:r w:rsidRPr="00935810">
        <w:tab/>
      </w:r>
      <w:r w:rsidRPr="00935810">
        <w:tab/>
      </w:r>
      <w:r w:rsidRPr="00935810">
        <w:tab/>
      </w:r>
      <w:r w:rsidRPr="00935810">
        <w:tab/>
      </w:r>
      <w:r w:rsidR="00514E00" w:rsidRPr="00153FC4">
        <w:t xml:space="preserve">       </w:t>
      </w:r>
      <w:r w:rsidRPr="00153FC4">
        <w:t>¿Muerto, señor?</w:t>
      </w:r>
    </w:p>
    <w:p w14:paraId="3C05A4FA" w14:textId="3F96EB41" w:rsidR="00514E00" w:rsidRDefault="00514E00" w:rsidP="00514E00">
      <w:pPr>
        <w:pStyle w:val="Personaje"/>
      </w:pPr>
      <w:r w:rsidRPr="00935810">
        <w:t>Alfonso</w:t>
      </w:r>
    </w:p>
    <w:p w14:paraId="02A3B03F" w14:textId="521EC1EE" w:rsidR="00BF554F" w:rsidRPr="00935810" w:rsidRDefault="00BF554F" w:rsidP="00514E00">
      <w:pPr>
        <w:pStyle w:val="Verso"/>
      </w:pPr>
      <w:r w:rsidRPr="00935810">
        <w:tab/>
      </w:r>
      <w:r w:rsidRPr="00935810">
        <w:tab/>
        <w:t xml:space="preserve">  </w:t>
      </w:r>
      <w:r w:rsidR="00514E00">
        <w:t xml:space="preserve">            </w:t>
      </w:r>
      <w:r w:rsidRPr="00935810">
        <w:t>De eso se viene quejando.</w:t>
      </w:r>
      <w:r w:rsidRPr="00935810">
        <w:tab/>
      </w:r>
      <w:r w:rsidRPr="00935810">
        <w:tab/>
      </w:r>
      <w:r w:rsidRPr="00935810">
        <w:tab/>
      </w:r>
      <w:r w:rsidRPr="00935810">
        <w:tab/>
      </w:r>
    </w:p>
    <w:p w14:paraId="496F0424" w14:textId="42FEC14E" w:rsidR="00514E00" w:rsidRDefault="00514E00" w:rsidP="00514E00">
      <w:pPr>
        <w:pStyle w:val="Personaje"/>
      </w:pPr>
      <w:r w:rsidRPr="00935810">
        <w:t>Arias</w:t>
      </w:r>
      <w:r w:rsidRPr="00935810">
        <w:tab/>
      </w:r>
    </w:p>
    <w:p w14:paraId="5CAD09B9" w14:textId="0BCE13C4" w:rsidR="00BF554F" w:rsidRPr="00935810" w:rsidRDefault="00BF554F" w:rsidP="00514E00">
      <w:pPr>
        <w:pStyle w:val="Verso"/>
      </w:pPr>
      <w:r w:rsidRPr="00935810">
        <w:tab/>
      </w:r>
      <w:r w:rsidRPr="00935810">
        <w:tab/>
      </w:r>
      <w:r w:rsidR="00514E00">
        <w:t xml:space="preserve">            </w:t>
      </w:r>
      <w:r w:rsidRPr="00935810">
        <w:t>¿Cómo os le pudo matar?</w:t>
      </w:r>
      <w:r w:rsidRPr="00935810">
        <w:tab/>
      </w:r>
      <w:r w:rsidRPr="00935810">
        <w:tab/>
      </w:r>
      <w:r w:rsidRPr="00935810">
        <w:tab/>
      </w:r>
      <w:r w:rsidRPr="00935810">
        <w:tab/>
      </w:r>
    </w:p>
    <w:p w14:paraId="1FC27467" w14:textId="01F85A9B" w:rsidR="00514E00" w:rsidRDefault="00514E00" w:rsidP="00514E00">
      <w:pPr>
        <w:pStyle w:val="Personaje"/>
      </w:pPr>
      <w:r w:rsidRPr="00935810">
        <w:t>Vela</w:t>
      </w:r>
    </w:p>
    <w:p w14:paraId="755AD7D2" w14:textId="1131EBF9" w:rsidR="00BF554F" w:rsidRPr="00935810" w:rsidRDefault="00BF554F" w:rsidP="00514E00">
      <w:pPr>
        <w:pStyle w:val="Verso"/>
      </w:pPr>
      <w:r w:rsidRPr="00935810">
        <w:tab/>
      </w:r>
      <w:r w:rsidRPr="00935810">
        <w:tab/>
      </w:r>
      <w:r w:rsidR="00514E00">
        <w:t xml:space="preserve">            </w:t>
      </w:r>
      <w:r w:rsidRPr="00935810">
        <w:t>Tres a seis podrán guardar</w:t>
      </w:r>
    </w:p>
    <w:p w14:paraId="39168D6C" w14:textId="24FE39C4" w:rsidR="00BF554F" w:rsidRPr="00935810" w:rsidRDefault="00BF554F" w:rsidP="00514E00">
      <w:pPr>
        <w:pStyle w:val="Verso"/>
      </w:pPr>
      <w:r w:rsidRPr="00935810">
        <w:tab/>
      </w:r>
      <w:r w:rsidRPr="00935810">
        <w:tab/>
      </w:r>
      <w:r w:rsidR="00514E00">
        <w:t xml:space="preserve">            </w:t>
      </w:r>
      <w:r w:rsidRPr="00935810">
        <w:t>sus personas peleando,</w:t>
      </w:r>
    </w:p>
    <w:p w14:paraId="313C4512" w14:textId="77777777" w:rsidR="00BF554F" w:rsidRPr="00935810" w:rsidRDefault="00BF554F" w:rsidP="00514E00">
      <w:pPr>
        <w:pStyle w:val="Verso"/>
      </w:pPr>
      <w:r w:rsidRPr="00935810">
        <w:tab/>
      </w:r>
      <w:r w:rsidRPr="00935810">
        <w:tab/>
      </w:r>
      <w:r w:rsidRPr="00935810">
        <w:tab/>
        <w:t xml:space="preserve">  mas no defender a aquel</w:t>
      </w:r>
    </w:p>
    <w:p w14:paraId="70329F66" w14:textId="0102A2F4" w:rsidR="00BF554F" w:rsidRPr="00935810" w:rsidRDefault="00BF554F" w:rsidP="00514E00">
      <w:pPr>
        <w:pStyle w:val="Verso"/>
      </w:pPr>
      <w:r w:rsidRPr="00935810">
        <w:tab/>
      </w:r>
      <w:r w:rsidRPr="00935810">
        <w:tab/>
      </w:r>
      <w:r w:rsidR="00514E00">
        <w:t xml:space="preserve">            </w:t>
      </w:r>
      <w:r w:rsidRPr="00935810">
        <w:t>que de ellos no se defiende.</w:t>
      </w:r>
      <w:r w:rsidRPr="00935810">
        <w:tab/>
      </w:r>
      <w:r w:rsidRPr="00935810">
        <w:tab/>
      </w:r>
      <w:r w:rsidRPr="00935810">
        <w:tab/>
      </w:r>
      <w:r w:rsidRPr="00935810">
        <w:tab/>
      </w:r>
    </w:p>
    <w:p w14:paraId="3A5C0D00" w14:textId="786B7BD5" w:rsidR="00514E00" w:rsidRDefault="00514E00" w:rsidP="00514E00">
      <w:pPr>
        <w:pStyle w:val="Personaje"/>
      </w:pPr>
      <w:r w:rsidRPr="00935810">
        <w:t>Alfonso</w:t>
      </w:r>
    </w:p>
    <w:p w14:paraId="611A006B" w14:textId="507E05FB" w:rsidR="00BF554F" w:rsidRPr="00935810" w:rsidRDefault="00BF554F" w:rsidP="00514E00">
      <w:pPr>
        <w:pStyle w:val="Verso"/>
      </w:pPr>
      <w:r w:rsidRPr="00935810">
        <w:tab/>
      </w:r>
      <w:r w:rsidRPr="00935810">
        <w:tab/>
      </w:r>
      <w:r w:rsidR="00514E00">
        <w:t xml:space="preserve">            </w:t>
      </w:r>
      <w:r w:rsidRPr="00935810">
        <w:t>Basta, amigos, que pretende</w:t>
      </w:r>
      <w:r w:rsidRPr="00935810">
        <w:tab/>
      </w:r>
      <w:r w:rsidRPr="00935810">
        <w:tab/>
      </w:r>
      <w:r w:rsidRPr="00935810">
        <w:tab/>
      </w:r>
      <w:r w:rsidRPr="00935810">
        <w:tab/>
      </w:r>
    </w:p>
    <w:p w14:paraId="3D8EE628" w14:textId="79CD648C" w:rsidR="00BF554F" w:rsidRPr="00935810" w:rsidRDefault="00BF554F" w:rsidP="00514E00">
      <w:pPr>
        <w:pStyle w:val="Verso"/>
      </w:pPr>
      <w:r w:rsidRPr="00935810">
        <w:tab/>
      </w:r>
      <w:r w:rsidRPr="00935810">
        <w:tab/>
      </w:r>
      <w:r w:rsidR="00514E00">
        <w:t xml:space="preserve">            </w:t>
      </w:r>
      <w:r w:rsidRPr="00935810">
        <w:t xml:space="preserve">matarme Nuño </w:t>
      </w:r>
      <w:proofErr w:type="spellStart"/>
      <w:r w:rsidRPr="00935810">
        <w:t>crüel</w:t>
      </w:r>
      <w:proofErr w:type="spellEnd"/>
      <w:r w:rsidRPr="00935810">
        <w:t xml:space="preserve">.   </w:t>
      </w:r>
      <w:r w:rsidRPr="00935810">
        <w:tab/>
      </w:r>
      <w:r w:rsidRPr="00935810">
        <w:tab/>
      </w:r>
      <w:r w:rsidRPr="00935810">
        <w:tab/>
      </w:r>
    </w:p>
    <w:p w14:paraId="2E206BD7" w14:textId="77777777" w:rsidR="00BF554F" w:rsidRPr="00935810" w:rsidRDefault="00BF554F" w:rsidP="00514E00">
      <w:pPr>
        <w:pStyle w:val="Verso"/>
      </w:pPr>
      <w:r w:rsidRPr="00935810">
        <w:tab/>
      </w:r>
      <w:r w:rsidRPr="00935810">
        <w:tab/>
      </w:r>
      <w:r w:rsidRPr="00935810">
        <w:tab/>
        <w:t xml:space="preserve">  ¡Oh, qué buen pago me ha dado!</w:t>
      </w:r>
    </w:p>
    <w:p w14:paraId="21FFD4D6" w14:textId="6E94DDF8" w:rsidR="00514E00" w:rsidRDefault="00514E00" w:rsidP="00514E00">
      <w:pPr>
        <w:pStyle w:val="Personaje"/>
      </w:pPr>
      <w:r w:rsidRPr="00935810">
        <w:t>Arias</w:t>
      </w:r>
      <w:r w:rsidRPr="00935810">
        <w:tab/>
      </w:r>
    </w:p>
    <w:p w14:paraId="2CD5F2BF" w14:textId="6A2AA0FC" w:rsidR="00BF554F" w:rsidRPr="00935810" w:rsidRDefault="00BF554F" w:rsidP="00514E00">
      <w:pPr>
        <w:pStyle w:val="Verso"/>
      </w:pPr>
      <w:r w:rsidRPr="00935810">
        <w:tab/>
      </w:r>
      <w:r w:rsidRPr="00935810">
        <w:tab/>
      </w:r>
      <w:r w:rsidR="00514E00">
        <w:t xml:space="preserve">            </w:t>
      </w:r>
      <w:r w:rsidRPr="00935810">
        <w:t>Tú lo mereces, señor,</w:t>
      </w:r>
    </w:p>
    <w:p w14:paraId="26CE427C" w14:textId="7D97F91D" w:rsidR="00BF554F" w:rsidRPr="00935810" w:rsidRDefault="00BF554F" w:rsidP="00514E00">
      <w:pPr>
        <w:pStyle w:val="Verso"/>
      </w:pPr>
      <w:r w:rsidRPr="00935810">
        <w:tab/>
      </w:r>
      <w:r w:rsidRPr="00935810">
        <w:tab/>
      </w:r>
      <w:r w:rsidRPr="00935810">
        <w:tab/>
        <w:t>que a los hombres de valor</w:t>
      </w:r>
      <w:r w:rsidRPr="00935810">
        <w:tab/>
      </w:r>
      <w:r w:rsidRPr="00935810">
        <w:tab/>
      </w:r>
      <w:r w:rsidRPr="00935810">
        <w:tab/>
      </w:r>
      <w:r w:rsidRPr="00935810">
        <w:tab/>
      </w:r>
    </w:p>
    <w:p w14:paraId="51D95242" w14:textId="77777777" w:rsidR="00BF554F" w:rsidRPr="00935810" w:rsidRDefault="00BF554F" w:rsidP="00514E00">
      <w:pPr>
        <w:pStyle w:val="Verso"/>
      </w:pPr>
      <w:r w:rsidRPr="00935810">
        <w:tab/>
      </w:r>
      <w:r w:rsidRPr="00935810">
        <w:tab/>
      </w:r>
      <w:r w:rsidRPr="00935810">
        <w:tab/>
        <w:t>oficio y honra has quitado,</w:t>
      </w:r>
      <w:r w:rsidRPr="00935810">
        <w:tab/>
      </w:r>
      <w:r w:rsidRPr="00935810">
        <w:tab/>
      </w:r>
      <w:r w:rsidRPr="00935810">
        <w:tab/>
      </w:r>
      <w:r w:rsidRPr="00935810">
        <w:tab/>
      </w:r>
    </w:p>
    <w:p w14:paraId="19358532" w14:textId="77777777" w:rsidR="00BF554F" w:rsidRPr="00935810" w:rsidRDefault="00BF554F" w:rsidP="00514E00">
      <w:pPr>
        <w:pStyle w:val="Verso"/>
      </w:pPr>
      <w:r w:rsidRPr="00935810">
        <w:tab/>
      </w:r>
      <w:r w:rsidRPr="00935810">
        <w:tab/>
      </w:r>
      <w:r w:rsidRPr="00935810">
        <w:tab/>
        <w:t xml:space="preserve">  todo por dallo a un villano</w:t>
      </w:r>
    </w:p>
    <w:p w14:paraId="35439320" w14:textId="77777777" w:rsidR="00BF554F" w:rsidRPr="00935810" w:rsidRDefault="00BF554F" w:rsidP="00514E00">
      <w:pPr>
        <w:pStyle w:val="Verso"/>
      </w:pPr>
      <w:r w:rsidRPr="00935810">
        <w:tab/>
      </w:r>
      <w:r w:rsidRPr="00935810">
        <w:tab/>
      </w:r>
      <w:r w:rsidRPr="00935810">
        <w:tab/>
        <w:t>que por ventura cogió</w:t>
      </w:r>
    </w:p>
    <w:p w14:paraId="7C7002CB" w14:textId="77777777" w:rsidR="00BF554F" w:rsidRPr="00935810" w:rsidRDefault="00BF554F" w:rsidP="00514E00">
      <w:pPr>
        <w:pStyle w:val="Verso"/>
      </w:pPr>
      <w:r w:rsidRPr="00935810">
        <w:tab/>
      </w:r>
      <w:r w:rsidRPr="00935810">
        <w:tab/>
      </w:r>
      <w:r w:rsidRPr="00935810">
        <w:tab/>
        <w:t>las cabezas que te dio</w:t>
      </w:r>
      <w:r w:rsidRPr="00935810">
        <w:tab/>
      </w:r>
      <w:r w:rsidRPr="00935810">
        <w:tab/>
      </w:r>
      <w:r w:rsidRPr="00935810">
        <w:tab/>
      </w:r>
    </w:p>
    <w:p w14:paraId="70283395" w14:textId="4A3CCA5E" w:rsidR="00BF554F" w:rsidRPr="00935810" w:rsidRDefault="00BF554F" w:rsidP="00514E00">
      <w:pPr>
        <w:pStyle w:val="Verso"/>
      </w:pPr>
      <w:r w:rsidRPr="00935810">
        <w:tab/>
      </w:r>
      <w:r w:rsidRPr="00935810">
        <w:tab/>
      </w:r>
      <w:r w:rsidRPr="00935810">
        <w:tab/>
        <w:t>cortadas por otra mano.</w:t>
      </w:r>
      <w:r w:rsidRPr="00935810">
        <w:tab/>
      </w:r>
      <w:r w:rsidRPr="00935810">
        <w:tab/>
      </w:r>
      <w:r w:rsidRPr="00935810">
        <w:tab/>
      </w:r>
      <w:r w:rsidRPr="00935810">
        <w:tab/>
      </w:r>
    </w:p>
    <w:p w14:paraId="514FD57C" w14:textId="77777777" w:rsidR="00BF554F" w:rsidRPr="00935810" w:rsidRDefault="00BF554F" w:rsidP="00514E00">
      <w:pPr>
        <w:pStyle w:val="Verso"/>
      </w:pPr>
      <w:r w:rsidRPr="00935810">
        <w:tab/>
      </w:r>
      <w:r w:rsidRPr="00935810">
        <w:tab/>
      </w:r>
      <w:r w:rsidRPr="00935810">
        <w:tab/>
        <w:t xml:space="preserve">  Da gracias a tu virtud,</w:t>
      </w:r>
      <w:r w:rsidRPr="00935810">
        <w:tab/>
      </w:r>
      <w:r w:rsidRPr="00935810">
        <w:tab/>
      </w:r>
      <w:r w:rsidRPr="00935810">
        <w:tab/>
      </w:r>
      <w:r w:rsidRPr="00935810">
        <w:tab/>
      </w:r>
    </w:p>
    <w:p w14:paraId="7EBDE7B6" w14:textId="77777777" w:rsidR="00BF554F" w:rsidRPr="00935810" w:rsidRDefault="00BF554F" w:rsidP="00514E00">
      <w:pPr>
        <w:pStyle w:val="Verso"/>
      </w:pPr>
      <w:r w:rsidRPr="00935810">
        <w:tab/>
      </w:r>
      <w:r w:rsidRPr="00935810">
        <w:tab/>
      </w:r>
      <w:r w:rsidRPr="00935810">
        <w:tab/>
        <w:t>por quien te ha librado el cielo</w:t>
      </w:r>
    </w:p>
    <w:p w14:paraId="566F2003" w14:textId="77777777" w:rsidR="00BF554F" w:rsidRPr="00935810" w:rsidRDefault="00BF554F" w:rsidP="00514E00">
      <w:pPr>
        <w:pStyle w:val="Verso"/>
      </w:pPr>
      <w:r w:rsidRPr="00935810">
        <w:tab/>
      </w:r>
      <w:r w:rsidRPr="00935810">
        <w:tab/>
      </w:r>
      <w:r w:rsidRPr="00935810">
        <w:tab/>
        <w:t>y agradece a nuestro celo</w:t>
      </w:r>
    </w:p>
    <w:p w14:paraId="002BE657" w14:textId="77777777" w:rsidR="00BF554F" w:rsidRPr="00935810" w:rsidRDefault="00BF554F" w:rsidP="00514E00">
      <w:pPr>
        <w:pStyle w:val="Verso"/>
      </w:pPr>
      <w:r w:rsidRPr="00935810">
        <w:tab/>
      </w:r>
      <w:r w:rsidRPr="00935810">
        <w:tab/>
      </w:r>
      <w:r w:rsidRPr="00935810">
        <w:tab/>
        <w:t>el procurar tu salud.</w:t>
      </w:r>
    </w:p>
    <w:p w14:paraId="62119084" w14:textId="56E21322" w:rsidR="00514E00" w:rsidRDefault="00514E00" w:rsidP="00514E00">
      <w:pPr>
        <w:pStyle w:val="Personaje"/>
      </w:pPr>
      <w:r w:rsidRPr="00935810">
        <w:t>Alfonso</w:t>
      </w:r>
    </w:p>
    <w:p w14:paraId="2F304384" w14:textId="192C434E" w:rsidR="00BF554F" w:rsidRPr="00935810" w:rsidRDefault="00BF554F" w:rsidP="00514E00">
      <w:pPr>
        <w:pStyle w:val="Verso"/>
      </w:pPr>
      <w:r w:rsidRPr="00935810">
        <w:tab/>
      </w:r>
      <w:r w:rsidRPr="00935810">
        <w:tab/>
        <w:t xml:space="preserve">  </w:t>
      </w:r>
      <w:r w:rsidR="00514E00">
        <w:t xml:space="preserve">            </w:t>
      </w:r>
      <w:r w:rsidRPr="00935810">
        <w:t>Soy hombre, pude engañarme,</w:t>
      </w:r>
      <w:r w:rsidRPr="00935810">
        <w:tab/>
      </w:r>
      <w:r w:rsidRPr="00935810">
        <w:tab/>
      </w:r>
      <w:r w:rsidRPr="00935810">
        <w:tab/>
      </w:r>
    </w:p>
    <w:p w14:paraId="699AE35D" w14:textId="77777777" w:rsidR="00BF554F" w:rsidRPr="00935810" w:rsidRDefault="00BF554F" w:rsidP="00514E00">
      <w:pPr>
        <w:pStyle w:val="Verso"/>
      </w:pPr>
      <w:r w:rsidRPr="00935810">
        <w:tab/>
      </w:r>
      <w:r w:rsidRPr="00935810">
        <w:tab/>
      </w:r>
      <w:r w:rsidRPr="00935810">
        <w:tab/>
      </w:r>
      <w:proofErr w:type="spellStart"/>
      <w:r w:rsidRPr="00935810">
        <w:t>mas</w:t>
      </w:r>
      <w:proofErr w:type="spellEnd"/>
      <w:r w:rsidRPr="00935810">
        <w:t xml:space="preserve"> tras este desengaño</w:t>
      </w:r>
      <w:r w:rsidRPr="00935810">
        <w:tab/>
      </w:r>
      <w:r w:rsidRPr="00935810">
        <w:tab/>
      </w:r>
      <w:r w:rsidRPr="00935810">
        <w:tab/>
      </w:r>
      <w:r w:rsidRPr="00935810">
        <w:tab/>
      </w:r>
    </w:p>
    <w:p w14:paraId="761148CA" w14:textId="77777777" w:rsidR="00BF554F" w:rsidRPr="00935810" w:rsidRDefault="00BF554F" w:rsidP="00514E00">
      <w:pPr>
        <w:pStyle w:val="Verso"/>
      </w:pPr>
      <w:r w:rsidRPr="00935810">
        <w:lastRenderedPageBreak/>
        <w:tab/>
      </w:r>
      <w:r w:rsidRPr="00935810">
        <w:tab/>
      </w:r>
      <w:r w:rsidRPr="00935810">
        <w:tab/>
        <w:t>¿cómo podré, sin el daño</w:t>
      </w:r>
    </w:p>
    <w:p w14:paraId="10225DB4" w14:textId="77777777" w:rsidR="00BF554F" w:rsidRPr="00935810" w:rsidRDefault="00BF554F" w:rsidP="00514E00">
      <w:pPr>
        <w:pStyle w:val="Verso"/>
      </w:pPr>
      <w:r w:rsidRPr="00935810">
        <w:tab/>
      </w:r>
      <w:r w:rsidRPr="00935810">
        <w:tab/>
      </w:r>
      <w:r w:rsidRPr="00935810">
        <w:tab/>
        <w:t>del Rey, de Nuño vengarme?</w:t>
      </w:r>
    </w:p>
    <w:p w14:paraId="117180A9" w14:textId="77777777" w:rsidR="00BF554F" w:rsidRPr="00935810" w:rsidRDefault="00BF554F" w:rsidP="00514E00">
      <w:pPr>
        <w:pStyle w:val="Verso"/>
      </w:pPr>
      <w:r w:rsidRPr="00935810">
        <w:tab/>
      </w:r>
      <w:r w:rsidRPr="00935810">
        <w:tab/>
      </w:r>
      <w:r w:rsidRPr="00935810">
        <w:tab/>
        <w:t xml:space="preserve">  Que temo que es sangre suya.</w:t>
      </w:r>
    </w:p>
    <w:p w14:paraId="2389C1A2" w14:textId="76D62F4D" w:rsidR="00514E00" w:rsidRDefault="00514E00" w:rsidP="00514E00">
      <w:pPr>
        <w:pStyle w:val="Personaje"/>
      </w:pPr>
      <w:r w:rsidRPr="00935810">
        <w:t>Arias</w:t>
      </w:r>
      <w:r w:rsidRPr="00935810">
        <w:tab/>
      </w:r>
    </w:p>
    <w:p w14:paraId="4A6184B2" w14:textId="360875B2" w:rsidR="00BF554F" w:rsidRPr="00935810" w:rsidRDefault="00BF554F" w:rsidP="00D80A5C">
      <w:pPr>
        <w:pStyle w:val="Verso"/>
      </w:pPr>
      <w:r w:rsidRPr="00935810">
        <w:tab/>
      </w:r>
      <w:r w:rsidRPr="00935810">
        <w:tab/>
      </w:r>
      <w:r w:rsidR="00514E00">
        <w:t xml:space="preserve">            </w:t>
      </w:r>
      <w:r w:rsidRPr="00935810">
        <w:t>A los reyes la piedad</w:t>
      </w:r>
      <w:r w:rsidRPr="00935810">
        <w:tab/>
      </w:r>
      <w:r w:rsidRPr="00935810">
        <w:tab/>
      </w:r>
      <w:r w:rsidRPr="00935810">
        <w:tab/>
      </w:r>
      <w:r w:rsidRPr="00935810">
        <w:tab/>
      </w:r>
      <w:r w:rsidRPr="00935810">
        <w:tab/>
      </w:r>
    </w:p>
    <w:p w14:paraId="1A2C8E70" w14:textId="77777777" w:rsidR="00BF554F" w:rsidRPr="00935810" w:rsidRDefault="00BF554F" w:rsidP="00514E00">
      <w:pPr>
        <w:pStyle w:val="Verso"/>
      </w:pPr>
      <w:r w:rsidRPr="00935810">
        <w:tab/>
      </w:r>
      <w:r w:rsidRPr="00935810">
        <w:tab/>
      </w:r>
      <w:r w:rsidRPr="00935810">
        <w:tab/>
        <w:t>da notable autoridad,</w:t>
      </w:r>
      <w:r w:rsidRPr="00935810">
        <w:tab/>
      </w:r>
      <w:r w:rsidRPr="00935810">
        <w:tab/>
      </w:r>
      <w:r w:rsidRPr="00935810">
        <w:tab/>
      </w:r>
      <w:r w:rsidRPr="00935810">
        <w:tab/>
      </w:r>
      <w:r w:rsidRPr="00935810">
        <w:tab/>
      </w:r>
    </w:p>
    <w:p w14:paraId="3A611623" w14:textId="77777777" w:rsidR="00BF554F" w:rsidRPr="00935810" w:rsidRDefault="00BF554F" w:rsidP="00514E00">
      <w:pPr>
        <w:pStyle w:val="Verso"/>
      </w:pPr>
      <w:r w:rsidRPr="00935810">
        <w:tab/>
      </w:r>
      <w:r w:rsidRPr="00935810">
        <w:tab/>
      </w:r>
      <w:r w:rsidRPr="00935810">
        <w:tab/>
        <w:t>y pues es tanta la tuya,</w:t>
      </w:r>
    </w:p>
    <w:p w14:paraId="399B0013" w14:textId="77777777" w:rsidR="00BF554F" w:rsidRPr="00935810" w:rsidRDefault="00BF554F" w:rsidP="00514E00">
      <w:pPr>
        <w:pStyle w:val="Verso"/>
      </w:pPr>
      <w:r w:rsidRPr="00935810">
        <w:tab/>
      </w:r>
      <w:r w:rsidRPr="00935810">
        <w:tab/>
      </w:r>
      <w:r w:rsidRPr="00935810">
        <w:tab/>
        <w:t xml:space="preserve">  perdónale, no le prendas</w:t>
      </w:r>
    </w:p>
    <w:p w14:paraId="0A5EBE0F" w14:textId="77777777" w:rsidR="00BF554F" w:rsidRPr="00935810" w:rsidRDefault="00BF554F" w:rsidP="002920AC">
      <w:pPr>
        <w:pStyle w:val="Partidoincial"/>
      </w:pPr>
      <w:r w:rsidRPr="00935810">
        <w:tab/>
      </w:r>
      <w:r w:rsidRPr="00935810">
        <w:tab/>
      </w:r>
      <w:r w:rsidRPr="00935810">
        <w:tab/>
        <w:t>ni castigues.</w:t>
      </w:r>
    </w:p>
    <w:p w14:paraId="629A3022" w14:textId="5035803C" w:rsidR="00514E00" w:rsidRDefault="00514E00" w:rsidP="00514E00">
      <w:pPr>
        <w:pStyle w:val="Personaje"/>
      </w:pPr>
      <w:r w:rsidRPr="00935810">
        <w:t>Alfonso</w:t>
      </w:r>
    </w:p>
    <w:p w14:paraId="6FAE012A" w14:textId="35936193" w:rsidR="00BF554F" w:rsidRPr="00153FC4" w:rsidRDefault="00BF554F" w:rsidP="00153FC4">
      <w:pPr>
        <w:pStyle w:val="Partidofinal"/>
      </w:pPr>
      <w:r w:rsidRPr="00935810">
        <w:tab/>
      </w:r>
      <w:r w:rsidRPr="00935810">
        <w:tab/>
      </w:r>
      <w:r w:rsidRPr="00935810">
        <w:tab/>
        <w:t xml:space="preserve">         </w:t>
      </w:r>
      <w:r w:rsidR="00514E00">
        <w:t xml:space="preserve">         </w:t>
      </w:r>
      <w:r w:rsidRPr="00153FC4">
        <w:t>Eso no.</w:t>
      </w:r>
    </w:p>
    <w:p w14:paraId="016F9F8C" w14:textId="77777777" w:rsidR="00BF554F" w:rsidRPr="00935810" w:rsidRDefault="00BF554F" w:rsidP="002920AC">
      <w:pPr>
        <w:pStyle w:val="Partidoincial"/>
      </w:pPr>
      <w:r w:rsidRPr="00935810">
        <w:tab/>
      </w:r>
      <w:r w:rsidRPr="00935810">
        <w:tab/>
      </w:r>
      <w:r w:rsidRPr="00935810">
        <w:tab/>
        <w:t>¡Oh, qué mal consejo!</w:t>
      </w:r>
      <w:r w:rsidRPr="00935810">
        <w:tab/>
      </w:r>
      <w:r w:rsidRPr="00935810">
        <w:tab/>
      </w:r>
      <w:r w:rsidRPr="00935810">
        <w:tab/>
      </w:r>
      <w:r w:rsidRPr="00935810">
        <w:tab/>
      </w:r>
    </w:p>
    <w:p w14:paraId="6EFC8AAB" w14:textId="6960A5DA" w:rsidR="00514E00" w:rsidRDefault="00514E00" w:rsidP="00514E00">
      <w:pPr>
        <w:pStyle w:val="Personaje"/>
      </w:pPr>
      <w:r w:rsidRPr="00935810">
        <w:t>Arias</w:t>
      </w:r>
      <w:r w:rsidRPr="00935810">
        <w:tab/>
      </w:r>
    </w:p>
    <w:p w14:paraId="324877EE" w14:textId="37CB188A" w:rsidR="00BF554F" w:rsidRPr="00153FC4" w:rsidRDefault="00BF554F" w:rsidP="00153FC4">
      <w:pPr>
        <w:pStyle w:val="Partidofinal"/>
      </w:pPr>
      <w:r w:rsidRPr="00935810">
        <w:tab/>
      </w:r>
      <w:r w:rsidRPr="00935810">
        <w:tab/>
      </w:r>
      <w:r w:rsidRPr="00935810">
        <w:tab/>
      </w:r>
      <w:r w:rsidRPr="00935810">
        <w:tab/>
      </w:r>
      <w:r w:rsidRPr="00935810">
        <w:tab/>
      </w:r>
      <w:r w:rsidRPr="00153FC4">
        <w:t xml:space="preserve">  </w:t>
      </w:r>
      <w:r w:rsidR="00514E00" w:rsidRPr="00153FC4">
        <w:t xml:space="preserve">        </w:t>
      </w:r>
      <w:r w:rsidRPr="00153FC4">
        <w:t>Yo</w:t>
      </w:r>
      <w:r w:rsidRPr="00153FC4">
        <w:tab/>
      </w:r>
      <w:r w:rsidRPr="00153FC4">
        <w:tab/>
      </w:r>
      <w:r w:rsidRPr="00153FC4">
        <w:tab/>
      </w:r>
      <w:r w:rsidRPr="00153FC4">
        <w:tab/>
      </w:r>
    </w:p>
    <w:p w14:paraId="212DB689" w14:textId="77777777" w:rsidR="00BF554F" w:rsidRPr="00935810" w:rsidRDefault="00BF554F" w:rsidP="00514E00">
      <w:pPr>
        <w:pStyle w:val="Verso"/>
      </w:pPr>
      <w:r w:rsidRPr="00935810">
        <w:tab/>
      </w:r>
      <w:r w:rsidRPr="00935810">
        <w:tab/>
      </w:r>
      <w:r w:rsidRPr="00935810">
        <w:tab/>
        <w:t>miraba, señor, sus prendas,</w:t>
      </w:r>
      <w:r w:rsidRPr="00935810">
        <w:tab/>
      </w:r>
      <w:r w:rsidRPr="00935810">
        <w:tab/>
      </w:r>
      <w:r w:rsidRPr="00935810">
        <w:tab/>
      </w:r>
      <w:r w:rsidRPr="00935810">
        <w:tab/>
      </w:r>
    </w:p>
    <w:p w14:paraId="71C07946" w14:textId="77777777" w:rsidR="00BF554F" w:rsidRPr="00935810" w:rsidRDefault="00BF554F" w:rsidP="00514E00">
      <w:pPr>
        <w:pStyle w:val="Verso"/>
      </w:pPr>
      <w:r w:rsidRPr="00935810">
        <w:tab/>
      </w:r>
      <w:r w:rsidRPr="00935810">
        <w:tab/>
      </w:r>
      <w:r w:rsidRPr="00935810">
        <w:tab/>
        <w:t xml:space="preserve">  que es dar la muerte a Bermudo</w:t>
      </w:r>
    </w:p>
    <w:p w14:paraId="7FF97045" w14:textId="77777777" w:rsidR="00BF554F" w:rsidRPr="00935810" w:rsidRDefault="00BF554F" w:rsidP="00514E00">
      <w:pPr>
        <w:pStyle w:val="Verso"/>
      </w:pPr>
      <w:r w:rsidRPr="00935810">
        <w:tab/>
      </w:r>
      <w:r w:rsidRPr="00935810">
        <w:tab/>
      </w:r>
      <w:r w:rsidRPr="00935810">
        <w:tab/>
        <w:t>si su sangre vive en él.</w:t>
      </w:r>
    </w:p>
    <w:p w14:paraId="7AD738BE" w14:textId="2DA8C577" w:rsidR="00514E00" w:rsidRDefault="00514E00" w:rsidP="00514E00">
      <w:pPr>
        <w:pStyle w:val="Personaje"/>
      </w:pPr>
      <w:r w:rsidRPr="00935810">
        <w:t>Alfonso</w:t>
      </w:r>
    </w:p>
    <w:p w14:paraId="1F54F6A3" w14:textId="29473FDA" w:rsidR="00BF554F" w:rsidRPr="00935810" w:rsidRDefault="00BF554F" w:rsidP="00514E00">
      <w:pPr>
        <w:pStyle w:val="Verso"/>
      </w:pPr>
      <w:r w:rsidRPr="00935810">
        <w:tab/>
      </w:r>
      <w:r w:rsidRPr="00935810">
        <w:tab/>
      </w:r>
      <w:r w:rsidR="00514E00">
        <w:t xml:space="preserve">            </w:t>
      </w:r>
      <w:r w:rsidRPr="00935810">
        <w:t xml:space="preserve">No quiero ser tan </w:t>
      </w:r>
      <w:proofErr w:type="spellStart"/>
      <w:r w:rsidRPr="00935810">
        <w:t>crüel</w:t>
      </w:r>
      <w:proofErr w:type="spellEnd"/>
      <w:r w:rsidRPr="00935810">
        <w:t xml:space="preserve">.      </w:t>
      </w:r>
    </w:p>
    <w:p w14:paraId="7D8A0098" w14:textId="3245C600" w:rsidR="00514E00" w:rsidRDefault="00514E00" w:rsidP="00514E00">
      <w:pPr>
        <w:pStyle w:val="Personaje"/>
      </w:pPr>
      <w:r w:rsidRPr="00935810">
        <w:t>Blanca</w:t>
      </w:r>
    </w:p>
    <w:p w14:paraId="19869087" w14:textId="057940CD" w:rsidR="00BF554F" w:rsidRPr="00935810" w:rsidRDefault="00BF554F" w:rsidP="00514E00">
      <w:pPr>
        <w:pStyle w:val="Verso"/>
      </w:pPr>
      <w:r w:rsidRPr="00935810">
        <w:tab/>
      </w:r>
      <w:r w:rsidRPr="00935810">
        <w:tab/>
      </w:r>
      <w:r w:rsidR="00514E00">
        <w:t xml:space="preserve">            </w:t>
      </w:r>
      <w:r w:rsidRPr="00935810">
        <w:t>Señor, esa mano pudo</w:t>
      </w:r>
      <w:r w:rsidRPr="00935810">
        <w:tab/>
      </w:r>
      <w:r w:rsidRPr="00935810">
        <w:tab/>
      </w:r>
      <w:r w:rsidRPr="00935810">
        <w:tab/>
      </w:r>
      <w:r w:rsidRPr="00935810">
        <w:tab/>
      </w:r>
      <w:r w:rsidRPr="00935810">
        <w:tab/>
      </w:r>
    </w:p>
    <w:p w14:paraId="5A633F31" w14:textId="77777777" w:rsidR="00BF554F" w:rsidRPr="00935810" w:rsidRDefault="00BF554F" w:rsidP="00514E00">
      <w:pPr>
        <w:pStyle w:val="Verso"/>
      </w:pPr>
      <w:r w:rsidRPr="00935810">
        <w:tab/>
      </w:r>
      <w:r w:rsidRPr="00935810">
        <w:tab/>
      </w:r>
      <w:r w:rsidRPr="00935810">
        <w:tab/>
        <w:t xml:space="preserve">  hacer noble y caballero</w:t>
      </w:r>
      <w:r w:rsidRPr="00935810">
        <w:tab/>
      </w:r>
      <w:r w:rsidRPr="00935810">
        <w:tab/>
      </w:r>
      <w:r w:rsidRPr="00935810">
        <w:tab/>
      </w:r>
      <w:r w:rsidRPr="00935810">
        <w:tab/>
      </w:r>
    </w:p>
    <w:p w14:paraId="2C7C24D3" w14:textId="77777777" w:rsidR="00BF554F" w:rsidRPr="00935810" w:rsidRDefault="00BF554F" w:rsidP="00514E00">
      <w:pPr>
        <w:pStyle w:val="Verso"/>
      </w:pPr>
      <w:r w:rsidRPr="00935810">
        <w:tab/>
      </w:r>
      <w:r w:rsidRPr="00935810">
        <w:tab/>
      </w:r>
      <w:r w:rsidRPr="00935810">
        <w:tab/>
        <w:t>a un villano, y esa mano</w:t>
      </w:r>
    </w:p>
    <w:p w14:paraId="319D8D51" w14:textId="77777777" w:rsidR="00BF554F" w:rsidRPr="00935810" w:rsidRDefault="00BF554F" w:rsidP="00514E00">
      <w:pPr>
        <w:pStyle w:val="Verso"/>
      </w:pPr>
      <w:r w:rsidRPr="00935810">
        <w:tab/>
      </w:r>
      <w:r w:rsidRPr="00935810">
        <w:tab/>
      </w:r>
      <w:r w:rsidRPr="00935810">
        <w:tab/>
        <w:t>le podrá volver villano</w:t>
      </w:r>
    </w:p>
    <w:p w14:paraId="04432E07" w14:textId="77777777" w:rsidR="00BF554F" w:rsidRPr="00935810" w:rsidRDefault="00BF554F" w:rsidP="00514E00">
      <w:pPr>
        <w:pStyle w:val="Verso"/>
      </w:pPr>
      <w:r w:rsidRPr="00935810">
        <w:tab/>
      </w:r>
      <w:r w:rsidRPr="00935810">
        <w:tab/>
      </w:r>
      <w:r w:rsidRPr="00935810">
        <w:tab/>
        <w:t>como lo estaba primero,</w:t>
      </w:r>
    </w:p>
    <w:p w14:paraId="20496E9A" w14:textId="17B7A3B6" w:rsidR="00BF554F" w:rsidRPr="00935810" w:rsidRDefault="00BF554F" w:rsidP="00514E00">
      <w:pPr>
        <w:pStyle w:val="Verso"/>
      </w:pPr>
      <w:r w:rsidRPr="00935810">
        <w:tab/>
      </w:r>
      <w:r w:rsidRPr="00935810">
        <w:tab/>
      </w:r>
      <w:r w:rsidRPr="00935810">
        <w:tab/>
        <w:t xml:space="preserve">  que, aunque es del rey el hacer      </w:t>
      </w:r>
      <w:r w:rsidRPr="00935810">
        <w:tab/>
      </w:r>
      <w:r w:rsidRPr="00935810">
        <w:tab/>
      </w:r>
      <w:r w:rsidRPr="00935810">
        <w:tab/>
      </w:r>
    </w:p>
    <w:p w14:paraId="3C24DC4B" w14:textId="77777777" w:rsidR="00BF554F" w:rsidRPr="00935810" w:rsidRDefault="00BF554F" w:rsidP="00514E00">
      <w:pPr>
        <w:pStyle w:val="Verso"/>
      </w:pPr>
      <w:r w:rsidRPr="00935810">
        <w:tab/>
      </w:r>
      <w:r w:rsidRPr="00935810">
        <w:tab/>
      </w:r>
      <w:r w:rsidRPr="00935810">
        <w:tab/>
        <w:t>de un bajo un alto lugar,</w:t>
      </w:r>
      <w:r w:rsidRPr="00935810">
        <w:tab/>
      </w:r>
      <w:r w:rsidRPr="00935810">
        <w:tab/>
      </w:r>
      <w:r w:rsidRPr="00935810">
        <w:tab/>
      </w:r>
      <w:r w:rsidRPr="00935810">
        <w:tab/>
      </w:r>
    </w:p>
    <w:p w14:paraId="6D23F49F" w14:textId="77777777" w:rsidR="00BF554F" w:rsidRPr="00935810" w:rsidRDefault="00BF554F" w:rsidP="00514E00">
      <w:pPr>
        <w:pStyle w:val="Verso"/>
      </w:pPr>
      <w:r w:rsidRPr="00935810">
        <w:tab/>
      </w:r>
      <w:r w:rsidRPr="00935810">
        <w:tab/>
      </w:r>
      <w:r w:rsidRPr="00935810">
        <w:tab/>
        <w:t>también en el castigar</w:t>
      </w:r>
    </w:p>
    <w:p w14:paraId="176C6DA0" w14:textId="77777777" w:rsidR="00BF554F" w:rsidRPr="00935810" w:rsidRDefault="00BF554F" w:rsidP="00514E00">
      <w:pPr>
        <w:pStyle w:val="Verso"/>
      </w:pPr>
      <w:r w:rsidRPr="00935810">
        <w:tab/>
      </w:r>
      <w:r w:rsidRPr="00935810">
        <w:tab/>
      </w:r>
      <w:r w:rsidRPr="00935810">
        <w:tab/>
        <w:t>se muestra el justo poder.</w:t>
      </w:r>
    </w:p>
    <w:p w14:paraId="35B66253" w14:textId="77777777" w:rsidR="00BF554F" w:rsidRPr="00935810" w:rsidRDefault="00BF554F" w:rsidP="00514E00">
      <w:pPr>
        <w:pStyle w:val="Verso"/>
      </w:pPr>
      <w:r w:rsidRPr="00935810">
        <w:tab/>
      </w:r>
      <w:r w:rsidRPr="00935810">
        <w:tab/>
      </w:r>
      <w:r w:rsidRPr="00935810">
        <w:tab/>
        <w:t xml:space="preserve">  Hazle poner en su traje</w:t>
      </w:r>
    </w:p>
    <w:p w14:paraId="30E6E3C5" w14:textId="7B10292C" w:rsidR="00BF554F" w:rsidRPr="00935810" w:rsidRDefault="00BF554F" w:rsidP="00514E00">
      <w:pPr>
        <w:pStyle w:val="Verso"/>
      </w:pPr>
      <w:r w:rsidRPr="00935810">
        <w:tab/>
      </w:r>
      <w:r w:rsidRPr="00935810">
        <w:tab/>
      </w:r>
      <w:r w:rsidRPr="00935810">
        <w:tab/>
        <w:t>y que se vuelva a su aldea,</w:t>
      </w:r>
      <w:r w:rsidRPr="00935810">
        <w:tab/>
      </w:r>
      <w:r w:rsidRPr="00935810">
        <w:tab/>
      </w:r>
      <w:r w:rsidRPr="00935810">
        <w:tab/>
      </w:r>
      <w:r w:rsidRPr="00935810">
        <w:tab/>
      </w:r>
    </w:p>
    <w:p w14:paraId="24BCB956" w14:textId="77777777" w:rsidR="00BF554F" w:rsidRPr="00935810" w:rsidRDefault="00BF554F" w:rsidP="00514E00">
      <w:pPr>
        <w:pStyle w:val="Verso"/>
      </w:pPr>
      <w:r w:rsidRPr="00935810">
        <w:tab/>
      </w:r>
      <w:r w:rsidRPr="00935810">
        <w:tab/>
      </w:r>
      <w:r w:rsidRPr="00935810">
        <w:tab/>
        <w:t>donde Bermudo no vea</w:t>
      </w:r>
      <w:r w:rsidRPr="00935810">
        <w:tab/>
      </w:r>
      <w:r w:rsidRPr="00935810">
        <w:tab/>
      </w:r>
      <w:r w:rsidRPr="00935810">
        <w:tab/>
      </w:r>
      <w:r w:rsidRPr="00935810">
        <w:tab/>
      </w:r>
    </w:p>
    <w:p w14:paraId="771ED7A1" w14:textId="77777777" w:rsidR="00BF554F" w:rsidRPr="00935810" w:rsidRDefault="00BF554F" w:rsidP="00514E00">
      <w:pPr>
        <w:pStyle w:val="Verso"/>
      </w:pPr>
      <w:r w:rsidRPr="00935810">
        <w:tab/>
      </w:r>
      <w:r w:rsidRPr="00935810">
        <w:tab/>
      </w:r>
      <w:r w:rsidRPr="00935810">
        <w:tab/>
        <w:t>la afrenta de su linaje.</w:t>
      </w:r>
    </w:p>
    <w:p w14:paraId="75432EF3" w14:textId="77777777" w:rsidR="00BF554F" w:rsidRPr="00935810" w:rsidRDefault="00BF554F" w:rsidP="00514E00">
      <w:pPr>
        <w:pStyle w:val="Verso"/>
      </w:pPr>
      <w:r w:rsidRPr="00935810">
        <w:lastRenderedPageBreak/>
        <w:tab/>
      </w:r>
      <w:r w:rsidRPr="00935810">
        <w:tab/>
      </w:r>
      <w:r w:rsidRPr="00935810">
        <w:tab/>
        <w:t xml:space="preserve">  Y si pregunta por él</w:t>
      </w:r>
    </w:p>
    <w:p w14:paraId="2D6D1D09" w14:textId="77777777" w:rsidR="00BF554F" w:rsidRPr="00935810" w:rsidRDefault="00BF554F" w:rsidP="00514E00">
      <w:pPr>
        <w:pStyle w:val="Verso"/>
      </w:pPr>
      <w:r w:rsidRPr="00935810">
        <w:tab/>
      </w:r>
      <w:r w:rsidRPr="00935810">
        <w:tab/>
      </w:r>
      <w:r w:rsidRPr="00935810">
        <w:tab/>
        <w:t>alguna escusa darás.</w:t>
      </w:r>
    </w:p>
    <w:p w14:paraId="041895DD" w14:textId="3E39ECC4" w:rsidR="00514E00" w:rsidRDefault="00514E00" w:rsidP="00514E00">
      <w:pPr>
        <w:pStyle w:val="Personaje"/>
      </w:pPr>
      <w:r w:rsidRPr="00935810">
        <w:t>Alfonso</w:t>
      </w:r>
    </w:p>
    <w:p w14:paraId="4DFFA661" w14:textId="75C69426" w:rsidR="00BF554F" w:rsidRPr="00935810" w:rsidRDefault="00BF554F" w:rsidP="00514E00">
      <w:pPr>
        <w:pStyle w:val="Verso"/>
      </w:pPr>
      <w:r w:rsidRPr="00935810">
        <w:tab/>
      </w:r>
      <w:r w:rsidRPr="00935810">
        <w:tab/>
      </w:r>
      <w:r w:rsidR="00514E00">
        <w:t xml:space="preserve">            </w:t>
      </w:r>
      <w:r w:rsidRPr="00935810">
        <w:t>Blanca, tú has dicho lo más</w:t>
      </w:r>
      <w:r w:rsidRPr="00935810">
        <w:tab/>
      </w:r>
      <w:r w:rsidRPr="00935810">
        <w:tab/>
      </w:r>
      <w:r w:rsidRPr="00935810">
        <w:tab/>
      </w:r>
      <w:r w:rsidRPr="00935810">
        <w:tab/>
      </w:r>
    </w:p>
    <w:p w14:paraId="639EB559" w14:textId="77777777" w:rsidR="00BF554F" w:rsidRPr="00935810" w:rsidRDefault="00BF554F" w:rsidP="00514E00">
      <w:pPr>
        <w:pStyle w:val="Verso"/>
      </w:pPr>
      <w:r w:rsidRPr="00935810">
        <w:tab/>
      </w:r>
      <w:r w:rsidRPr="00935810">
        <w:tab/>
      </w:r>
      <w:r w:rsidRPr="00935810">
        <w:tab/>
        <w:t>que yo puedo hacer con él.</w:t>
      </w:r>
      <w:r w:rsidRPr="00935810">
        <w:tab/>
      </w:r>
      <w:r w:rsidRPr="00935810">
        <w:tab/>
      </w:r>
      <w:r w:rsidRPr="00935810">
        <w:tab/>
      </w:r>
      <w:r w:rsidRPr="00935810">
        <w:tab/>
      </w:r>
    </w:p>
    <w:p w14:paraId="5A9FF691" w14:textId="77777777" w:rsidR="00BF554F" w:rsidRPr="00935810" w:rsidRDefault="00BF554F" w:rsidP="00514E00">
      <w:pPr>
        <w:pStyle w:val="Verso"/>
      </w:pPr>
      <w:r w:rsidRPr="00935810">
        <w:tab/>
      </w:r>
      <w:r w:rsidRPr="00935810">
        <w:tab/>
      </w:r>
      <w:r w:rsidRPr="00935810">
        <w:tab/>
        <w:t xml:space="preserve">  ¿Quién pudiera aconsejarme</w:t>
      </w:r>
    </w:p>
    <w:p w14:paraId="45C2ED58" w14:textId="77777777" w:rsidR="00BF554F" w:rsidRPr="00935810" w:rsidRDefault="00BF554F" w:rsidP="002920AC">
      <w:pPr>
        <w:pStyle w:val="Partidoincial"/>
      </w:pPr>
      <w:r w:rsidRPr="00935810">
        <w:tab/>
      </w:r>
      <w:r w:rsidRPr="00935810">
        <w:tab/>
      </w:r>
      <w:r w:rsidRPr="00935810">
        <w:tab/>
        <w:t>como tu ingenio?</w:t>
      </w:r>
    </w:p>
    <w:p w14:paraId="2DECA761" w14:textId="6ADDFF04" w:rsidR="00514E00" w:rsidRDefault="00514E00" w:rsidP="00514E00">
      <w:pPr>
        <w:pStyle w:val="Personaje"/>
      </w:pPr>
      <w:r w:rsidRPr="00935810">
        <w:t>Blanca</w:t>
      </w:r>
    </w:p>
    <w:p w14:paraId="62182C8C" w14:textId="05D74131" w:rsidR="00BF554F" w:rsidRPr="00153FC4" w:rsidRDefault="00BF554F" w:rsidP="00153FC4">
      <w:pPr>
        <w:pStyle w:val="Partidofinal"/>
      </w:pPr>
      <w:r w:rsidRPr="00935810">
        <w:tab/>
      </w:r>
      <w:r w:rsidRPr="00935810">
        <w:tab/>
      </w:r>
      <w:r w:rsidRPr="00935810">
        <w:tab/>
      </w:r>
      <w:r w:rsidRPr="00935810">
        <w:tab/>
      </w:r>
      <w:r w:rsidRPr="00153FC4">
        <w:t xml:space="preserve">      Este tengo</w:t>
      </w:r>
    </w:p>
    <w:p w14:paraId="5471E00F" w14:textId="77777777" w:rsidR="00BF554F" w:rsidRPr="00935810" w:rsidRDefault="00BF554F" w:rsidP="00514E00">
      <w:pPr>
        <w:pStyle w:val="Verso"/>
      </w:pPr>
      <w:r w:rsidRPr="00935810">
        <w:tab/>
      </w:r>
      <w:r w:rsidRPr="00935810">
        <w:tab/>
      </w:r>
      <w:r w:rsidRPr="00935810">
        <w:tab/>
        <w:t xml:space="preserve">por el mejor. (Hoy me vengo.) </w:t>
      </w:r>
      <w:r w:rsidRPr="00935810">
        <w:rPr>
          <w:sz w:val="18"/>
        </w:rPr>
        <w:tab/>
      </w:r>
    </w:p>
    <w:p w14:paraId="1DC529C0" w14:textId="2FDF7588" w:rsidR="00514E00" w:rsidRDefault="00514E00" w:rsidP="00514E00">
      <w:pPr>
        <w:pStyle w:val="Personaje"/>
      </w:pPr>
      <w:r w:rsidRPr="00935810">
        <w:t>Alfonso</w:t>
      </w:r>
    </w:p>
    <w:p w14:paraId="2FAD7A30" w14:textId="5E2E7854" w:rsidR="00BF554F" w:rsidRPr="00935810" w:rsidRDefault="00BF554F" w:rsidP="00514E00">
      <w:pPr>
        <w:pStyle w:val="Verso"/>
      </w:pPr>
      <w:r w:rsidRPr="00935810">
        <w:tab/>
      </w:r>
      <w:r w:rsidRPr="00935810">
        <w:tab/>
      </w:r>
      <w:r w:rsidR="00514E00">
        <w:t xml:space="preserve">           </w:t>
      </w:r>
      <w:r w:rsidRPr="00935810">
        <w:t>¿A Nuño podéis llamarme?</w:t>
      </w:r>
      <w:r w:rsidRPr="00935810">
        <w:tab/>
      </w:r>
      <w:r w:rsidRPr="00935810">
        <w:tab/>
      </w:r>
      <w:r w:rsidRPr="00935810">
        <w:tab/>
      </w:r>
      <w:r w:rsidRPr="00935810">
        <w:tab/>
      </w:r>
    </w:p>
    <w:p w14:paraId="763F35CE" w14:textId="7200109A" w:rsidR="00514E00" w:rsidRDefault="00514E00" w:rsidP="00514E00">
      <w:pPr>
        <w:pStyle w:val="Personaje"/>
      </w:pPr>
      <w:r w:rsidRPr="00935810">
        <w:t>Arias</w:t>
      </w:r>
      <w:r w:rsidRPr="00935810">
        <w:tab/>
      </w:r>
    </w:p>
    <w:p w14:paraId="2D355C01" w14:textId="16C04182" w:rsidR="00BF554F" w:rsidRPr="00935810" w:rsidRDefault="00BF554F" w:rsidP="002920AC">
      <w:pPr>
        <w:pStyle w:val="Partidoincial"/>
        <w:rPr>
          <w:i/>
        </w:rPr>
      </w:pPr>
      <w:r w:rsidRPr="00935810">
        <w:tab/>
      </w:r>
      <w:r w:rsidRPr="00935810">
        <w:tab/>
        <w:t xml:space="preserve">  </w:t>
      </w:r>
      <w:r w:rsidR="00514E00">
        <w:t xml:space="preserve">          </w:t>
      </w:r>
      <w:r w:rsidRPr="00935810">
        <w:t>Yo voy por él.</w:t>
      </w:r>
      <w:r w:rsidRPr="00935810">
        <w:tab/>
      </w:r>
      <w:r w:rsidRPr="00935810">
        <w:tab/>
      </w:r>
      <w:r w:rsidRPr="00935810">
        <w:tab/>
      </w:r>
      <w:r w:rsidRPr="00935810">
        <w:tab/>
      </w:r>
      <w:r w:rsidRPr="00935810">
        <w:tab/>
      </w:r>
      <w:r w:rsidRPr="00935810">
        <w:tab/>
      </w:r>
      <w:r w:rsidRPr="00935810">
        <w:tab/>
      </w:r>
      <w:r w:rsidRPr="00935810">
        <w:tab/>
      </w:r>
    </w:p>
    <w:p w14:paraId="62E42C7A" w14:textId="78FFF777" w:rsidR="00BF554F" w:rsidRPr="00935810" w:rsidRDefault="00BF554F" w:rsidP="008445D2">
      <w:pPr>
        <w:pStyle w:val="Acot"/>
      </w:pPr>
      <w:proofErr w:type="spellStart"/>
      <w:r w:rsidRPr="00935810">
        <w:t>Vase</w:t>
      </w:r>
      <w:proofErr w:type="spellEnd"/>
      <w:r w:rsidRPr="00935810">
        <w:t xml:space="preserve"> Arias</w:t>
      </w:r>
    </w:p>
    <w:p w14:paraId="51B7E8F1" w14:textId="1770471C" w:rsidR="00514E00" w:rsidRDefault="00514E00" w:rsidP="00514E00">
      <w:pPr>
        <w:pStyle w:val="Personaje"/>
      </w:pPr>
      <w:r w:rsidRPr="00935810">
        <w:t>Alfonso</w:t>
      </w:r>
    </w:p>
    <w:p w14:paraId="668B328A" w14:textId="65362FE8" w:rsidR="00BF554F" w:rsidRPr="00153FC4" w:rsidRDefault="00BF554F" w:rsidP="00153FC4">
      <w:pPr>
        <w:pStyle w:val="Partidofinal"/>
      </w:pPr>
      <w:r w:rsidRPr="00935810">
        <w:tab/>
      </w:r>
      <w:r w:rsidRPr="00935810">
        <w:tab/>
      </w:r>
      <w:r w:rsidRPr="00935810">
        <w:tab/>
      </w:r>
      <w:r w:rsidRPr="00935810">
        <w:tab/>
      </w:r>
      <w:r w:rsidRPr="00153FC4">
        <w:t xml:space="preserve">   </w:t>
      </w:r>
      <w:r w:rsidR="00514E00" w:rsidRPr="00153FC4">
        <w:t xml:space="preserve">       </w:t>
      </w:r>
      <w:r w:rsidRPr="00153FC4">
        <w:t xml:space="preserve"> ¡Quién dijera</w:t>
      </w:r>
      <w:r w:rsidRPr="00153FC4">
        <w:tab/>
      </w:r>
      <w:r w:rsidRPr="00153FC4">
        <w:tab/>
      </w:r>
      <w:r w:rsidRPr="00153FC4">
        <w:tab/>
      </w:r>
    </w:p>
    <w:p w14:paraId="051EB965" w14:textId="77777777" w:rsidR="00BF554F" w:rsidRPr="00935810" w:rsidRDefault="00BF554F" w:rsidP="00514E00">
      <w:pPr>
        <w:pStyle w:val="Verso"/>
      </w:pPr>
      <w:r w:rsidRPr="00935810">
        <w:tab/>
      </w:r>
      <w:r w:rsidRPr="00935810">
        <w:tab/>
      </w:r>
      <w:r w:rsidRPr="00935810">
        <w:tab/>
        <w:t>que hombre que tanto honrara</w:t>
      </w:r>
    </w:p>
    <w:p w14:paraId="4F55118E" w14:textId="267BDDFD" w:rsidR="00BF554F" w:rsidRPr="00935810" w:rsidRDefault="00BF554F" w:rsidP="008445D2">
      <w:pPr>
        <w:pStyle w:val="Verso"/>
      </w:pPr>
      <w:r w:rsidRPr="00935810">
        <w:tab/>
      </w:r>
      <w:r w:rsidRPr="00935810">
        <w:tab/>
      </w:r>
      <w:r w:rsidRPr="00935810">
        <w:tab/>
        <w:t>de esta suerte me tratara!</w:t>
      </w:r>
    </w:p>
    <w:p w14:paraId="4BD21383" w14:textId="358E1301" w:rsidR="00BF554F" w:rsidRPr="00935810" w:rsidRDefault="00FA38B9" w:rsidP="008445D2">
      <w:pPr>
        <w:pStyle w:val="Acot"/>
      </w:pPr>
      <w:r>
        <w:t>@</w:t>
      </w:r>
      <w:r w:rsidR="00BF554F" w:rsidRPr="00935810">
        <w:t>Salga el conde don Sancho</w:t>
      </w:r>
    </w:p>
    <w:p w14:paraId="15AFF259" w14:textId="19F0FFF3" w:rsidR="00514E00" w:rsidRDefault="00514E00" w:rsidP="00514E00">
      <w:pPr>
        <w:pStyle w:val="Personaje"/>
      </w:pPr>
      <w:r w:rsidRPr="00935810">
        <w:t>Don Sancho</w:t>
      </w:r>
    </w:p>
    <w:p w14:paraId="55437443" w14:textId="2BF2B057" w:rsidR="00BF554F" w:rsidRPr="00935810" w:rsidRDefault="00BF554F" w:rsidP="00514E00">
      <w:pPr>
        <w:pStyle w:val="Verso"/>
      </w:pPr>
      <w:r w:rsidRPr="00935810">
        <w:tab/>
      </w:r>
      <w:r w:rsidRPr="00935810">
        <w:tab/>
      </w:r>
      <w:r w:rsidR="00514E00">
        <w:t xml:space="preserve">             </w:t>
      </w:r>
      <w:r w:rsidRPr="00935810">
        <w:t>Hablarte a solas quisiera.</w:t>
      </w:r>
    </w:p>
    <w:p w14:paraId="3B4BED79" w14:textId="6AE2067C" w:rsidR="00514E00" w:rsidRDefault="00514E00" w:rsidP="00514E00">
      <w:pPr>
        <w:pStyle w:val="Personaje"/>
      </w:pPr>
      <w:r w:rsidRPr="00935810">
        <w:t>Alfonso</w:t>
      </w:r>
    </w:p>
    <w:p w14:paraId="17D008DB" w14:textId="3E2B3EE2" w:rsidR="00BF554F" w:rsidRPr="00935810" w:rsidRDefault="00BF554F" w:rsidP="002920AC">
      <w:pPr>
        <w:pStyle w:val="Partidoincial"/>
      </w:pPr>
      <w:r w:rsidRPr="00935810">
        <w:tab/>
      </w:r>
      <w:r w:rsidRPr="00935810">
        <w:tab/>
        <w:t xml:space="preserve"> </w:t>
      </w:r>
      <w:r w:rsidR="00514E00">
        <w:t xml:space="preserve">          </w:t>
      </w:r>
      <w:r w:rsidRPr="00935810">
        <w:t xml:space="preserve"> ¿Qué quieres, Conde?</w:t>
      </w:r>
    </w:p>
    <w:p w14:paraId="750DF786" w14:textId="33DDD4D4" w:rsidR="00514E00" w:rsidRDefault="00514E00" w:rsidP="00514E00">
      <w:pPr>
        <w:pStyle w:val="Personaje"/>
      </w:pPr>
      <w:r w:rsidRPr="00935810">
        <w:t>Don Sancho</w:t>
      </w:r>
    </w:p>
    <w:p w14:paraId="22F07D39" w14:textId="5EA5AC76" w:rsidR="00BF554F" w:rsidRPr="00153FC4" w:rsidRDefault="00BF554F" w:rsidP="00153FC4">
      <w:pPr>
        <w:pStyle w:val="Partidofinal"/>
      </w:pPr>
      <w:r w:rsidRPr="00935810">
        <w:tab/>
      </w:r>
      <w:r w:rsidRPr="00935810">
        <w:tab/>
      </w:r>
      <w:r w:rsidRPr="00935810">
        <w:tab/>
      </w:r>
      <w:r w:rsidRPr="00935810">
        <w:tab/>
      </w:r>
      <w:r w:rsidRPr="00935810">
        <w:tab/>
        <w:t xml:space="preserve">   </w:t>
      </w:r>
      <w:r w:rsidR="00514E00">
        <w:t xml:space="preserve">      </w:t>
      </w:r>
      <w:r w:rsidRPr="00153FC4">
        <w:t>Señor,</w:t>
      </w:r>
      <w:r w:rsidRPr="00153FC4">
        <w:tab/>
      </w:r>
      <w:r w:rsidRPr="00153FC4">
        <w:tab/>
      </w:r>
      <w:r w:rsidRPr="00153FC4">
        <w:tab/>
      </w:r>
    </w:p>
    <w:p w14:paraId="7F00A801" w14:textId="77777777" w:rsidR="00BF554F" w:rsidRPr="00935810" w:rsidRDefault="00BF554F" w:rsidP="00514E00">
      <w:pPr>
        <w:pStyle w:val="Verso"/>
      </w:pPr>
      <w:r w:rsidRPr="00935810">
        <w:tab/>
      </w:r>
      <w:r w:rsidRPr="00935810">
        <w:tab/>
      </w:r>
      <w:r w:rsidRPr="00935810">
        <w:tab/>
        <w:t>hoy quiere dejar el suelo</w:t>
      </w:r>
      <w:r w:rsidRPr="00935810">
        <w:tab/>
      </w:r>
      <w:r w:rsidRPr="00935810">
        <w:tab/>
      </w:r>
      <w:r w:rsidRPr="00935810">
        <w:tab/>
      </w:r>
      <w:r w:rsidRPr="00935810">
        <w:tab/>
      </w:r>
    </w:p>
    <w:p w14:paraId="573A2653" w14:textId="77777777" w:rsidR="00BF554F" w:rsidRPr="00935810" w:rsidRDefault="00BF554F" w:rsidP="00514E00">
      <w:pPr>
        <w:pStyle w:val="Verso"/>
      </w:pPr>
      <w:r w:rsidRPr="00935810">
        <w:tab/>
      </w:r>
      <w:r w:rsidRPr="00935810">
        <w:tab/>
      </w:r>
      <w:r w:rsidRPr="00935810">
        <w:tab/>
        <w:t>por ir a su patria, el cielo,</w:t>
      </w:r>
    </w:p>
    <w:p w14:paraId="6CDD10A5" w14:textId="77777777" w:rsidR="00BF554F" w:rsidRPr="00935810" w:rsidRDefault="00BF554F" w:rsidP="00514E00">
      <w:pPr>
        <w:pStyle w:val="Verso"/>
      </w:pPr>
      <w:r w:rsidRPr="00935810">
        <w:tab/>
      </w:r>
      <w:r w:rsidRPr="00935810">
        <w:tab/>
      </w:r>
      <w:r w:rsidRPr="00935810">
        <w:tab/>
        <w:t>tu tía doña Leonor.</w:t>
      </w:r>
    </w:p>
    <w:p w14:paraId="77D4899E" w14:textId="77777777" w:rsidR="00BF554F" w:rsidRPr="00935810" w:rsidRDefault="00BF554F" w:rsidP="00514E00">
      <w:pPr>
        <w:pStyle w:val="Verso"/>
      </w:pPr>
      <w:r w:rsidRPr="00935810">
        <w:tab/>
      </w:r>
      <w:r w:rsidRPr="00935810">
        <w:tab/>
      </w:r>
      <w:r w:rsidRPr="00935810">
        <w:tab/>
        <w:t xml:space="preserve">  Todo el monesterio siente</w:t>
      </w:r>
    </w:p>
    <w:p w14:paraId="2FB06005" w14:textId="14D62142" w:rsidR="00BF554F" w:rsidRPr="00935810" w:rsidRDefault="00BF554F" w:rsidP="00D80A5C">
      <w:pPr>
        <w:pStyle w:val="Verso"/>
      </w:pPr>
      <w:r w:rsidRPr="00935810">
        <w:tab/>
      </w:r>
      <w:r w:rsidRPr="00935810">
        <w:tab/>
      </w:r>
      <w:r w:rsidRPr="00935810">
        <w:tab/>
        <w:t>notablemente su falta.</w:t>
      </w:r>
      <w:r w:rsidRPr="00935810">
        <w:tab/>
      </w:r>
      <w:r w:rsidRPr="00935810">
        <w:tab/>
      </w:r>
      <w:r w:rsidRPr="00935810">
        <w:tab/>
      </w:r>
      <w:r w:rsidRPr="00935810">
        <w:tab/>
      </w:r>
      <w:r w:rsidRPr="00935810">
        <w:tab/>
      </w:r>
    </w:p>
    <w:p w14:paraId="0D12CAC4" w14:textId="24F9786D" w:rsidR="00514E00" w:rsidRDefault="00514E00" w:rsidP="00514E00">
      <w:pPr>
        <w:pStyle w:val="Personaje"/>
      </w:pPr>
      <w:r w:rsidRPr="00935810">
        <w:t>Alfonso</w:t>
      </w:r>
    </w:p>
    <w:p w14:paraId="1C606FC4" w14:textId="5B2AD23E" w:rsidR="00BF554F" w:rsidRPr="00935810" w:rsidRDefault="00BF554F" w:rsidP="00514E00">
      <w:pPr>
        <w:pStyle w:val="Verso"/>
      </w:pPr>
      <w:r w:rsidRPr="00935810">
        <w:tab/>
      </w:r>
      <w:r w:rsidRPr="00935810">
        <w:tab/>
      </w:r>
      <w:r w:rsidR="00514E00">
        <w:t xml:space="preserve">           </w:t>
      </w:r>
      <w:r w:rsidRPr="00935810">
        <w:t>Tienen razón, que las falta</w:t>
      </w:r>
      <w:r w:rsidRPr="00935810">
        <w:tab/>
      </w:r>
      <w:r w:rsidRPr="00935810">
        <w:tab/>
      </w:r>
      <w:r w:rsidRPr="00935810">
        <w:tab/>
      </w:r>
      <w:r w:rsidRPr="00935810">
        <w:tab/>
      </w:r>
    </w:p>
    <w:p w14:paraId="3AAC84C6" w14:textId="77777777" w:rsidR="00BF554F" w:rsidRPr="00935810" w:rsidRDefault="00BF554F" w:rsidP="00514E00">
      <w:pPr>
        <w:pStyle w:val="Verso"/>
      </w:pPr>
      <w:r w:rsidRPr="00935810">
        <w:tab/>
      </w:r>
      <w:r w:rsidRPr="00935810">
        <w:tab/>
      </w:r>
      <w:r w:rsidRPr="00935810">
        <w:tab/>
        <w:t>una señora excelente.</w:t>
      </w:r>
    </w:p>
    <w:p w14:paraId="076E8037" w14:textId="77777777" w:rsidR="00BF554F" w:rsidRPr="00935810" w:rsidRDefault="00BF554F" w:rsidP="00514E00">
      <w:pPr>
        <w:pStyle w:val="Verso"/>
      </w:pPr>
      <w:r w:rsidRPr="00935810">
        <w:tab/>
      </w:r>
      <w:r w:rsidRPr="00935810">
        <w:tab/>
      </w:r>
      <w:r w:rsidRPr="00935810">
        <w:tab/>
        <w:t xml:space="preserve">  Por mí yo lo siento tanto</w:t>
      </w:r>
    </w:p>
    <w:p w14:paraId="3539811E" w14:textId="77777777" w:rsidR="00BF554F" w:rsidRPr="00935810" w:rsidRDefault="00BF554F" w:rsidP="00514E00">
      <w:pPr>
        <w:pStyle w:val="Verso"/>
      </w:pPr>
      <w:r w:rsidRPr="00935810">
        <w:lastRenderedPageBreak/>
        <w:tab/>
      </w:r>
      <w:r w:rsidRPr="00935810">
        <w:tab/>
      </w:r>
      <w:r w:rsidRPr="00935810">
        <w:tab/>
        <w:t>como si mi madre fuera,</w:t>
      </w:r>
    </w:p>
    <w:p w14:paraId="7A1B2C25" w14:textId="53A26574" w:rsidR="00BF554F" w:rsidRPr="00935810" w:rsidRDefault="00BF554F" w:rsidP="00514E00">
      <w:pPr>
        <w:pStyle w:val="Verso"/>
      </w:pPr>
      <w:r w:rsidRPr="00935810">
        <w:tab/>
      </w:r>
      <w:r w:rsidRPr="00935810">
        <w:tab/>
      </w:r>
      <w:r w:rsidRPr="00935810">
        <w:tab/>
        <w:t>y estas palabras quisiera</w:t>
      </w:r>
      <w:r w:rsidRPr="00935810">
        <w:tab/>
      </w:r>
      <w:r w:rsidRPr="00935810">
        <w:tab/>
      </w:r>
      <w:r w:rsidRPr="00935810">
        <w:tab/>
      </w:r>
      <w:r w:rsidRPr="00935810">
        <w:tab/>
      </w:r>
    </w:p>
    <w:p w14:paraId="7F7975E2" w14:textId="77777777" w:rsidR="00BF554F" w:rsidRPr="00935810" w:rsidRDefault="00BF554F" w:rsidP="00514E00">
      <w:pPr>
        <w:pStyle w:val="Verso"/>
      </w:pPr>
      <w:r w:rsidRPr="00935810">
        <w:tab/>
      </w:r>
      <w:r w:rsidRPr="00935810">
        <w:tab/>
      </w:r>
      <w:r w:rsidRPr="00935810">
        <w:tab/>
      </w:r>
      <w:proofErr w:type="spellStart"/>
      <w:r w:rsidRPr="00935810">
        <w:t>acreditallas</w:t>
      </w:r>
      <w:proofErr w:type="spellEnd"/>
      <w:r w:rsidRPr="00935810">
        <w:t xml:space="preserve"> con llanto.</w:t>
      </w:r>
      <w:r w:rsidRPr="00935810">
        <w:tab/>
      </w:r>
      <w:r w:rsidRPr="00935810">
        <w:tab/>
      </w:r>
      <w:r w:rsidRPr="00935810">
        <w:tab/>
      </w:r>
      <w:r w:rsidRPr="00935810">
        <w:tab/>
      </w:r>
    </w:p>
    <w:p w14:paraId="71AC5569" w14:textId="77777777" w:rsidR="00BF554F" w:rsidRPr="00935810" w:rsidRDefault="00BF554F" w:rsidP="002920AC">
      <w:pPr>
        <w:pStyle w:val="Partidoincial"/>
      </w:pPr>
      <w:r w:rsidRPr="00935810">
        <w:tab/>
      </w:r>
      <w:r w:rsidRPr="00935810">
        <w:tab/>
      </w:r>
      <w:r w:rsidRPr="00935810">
        <w:tab/>
        <w:t xml:space="preserve">  ¿</w:t>
      </w:r>
      <w:proofErr w:type="spellStart"/>
      <w:r w:rsidRPr="00935810">
        <w:t>Podrela</w:t>
      </w:r>
      <w:proofErr w:type="spellEnd"/>
      <w:r w:rsidRPr="00935810">
        <w:t xml:space="preserve"> hallar viva? </w:t>
      </w:r>
    </w:p>
    <w:p w14:paraId="3618A334" w14:textId="6A39D369" w:rsidR="00514E00" w:rsidRDefault="00514E00" w:rsidP="00514E00">
      <w:pPr>
        <w:pStyle w:val="Personaje"/>
      </w:pPr>
      <w:r w:rsidRPr="00935810">
        <w:t>Don Sancho</w:t>
      </w:r>
    </w:p>
    <w:p w14:paraId="7B559627" w14:textId="4F90444B" w:rsidR="00BF554F" w:rsidRPr="00153FC4" w:rsidRDefault="00BF554F" w:rsidP="00153FC4">
      <w:pPr>
        <w:pStyle w:val="Partidofinal"/>
      </w:pPr>
      <w:r w:rsidRPr="00935810">
        <w:tab/>
      </w:r>
      <w:r w:rsidRPr="00935810">
        <w:tab/>
      </w:r>
      <w:r w:rsidRPr="00935810">
        <w:tab/>
      </w:r>
      <w:r w:rsidRPr="00935810">
        <w:tab/>
      </w:r>
      <w:r w:rsidRPr="00935810">
        <w:tab/>
      </w:r>
      <w:r w:rsidRPr="00153FC4">
        <w:t xml:space="preserve">  </w:t>
      </w:r>
      <w:r w:rsidR="00514E00" w:rsidRPr="00153FC4">
        <w:t xml:space="preserve">      </w:t>
      </w:r>
      <w:r w:rsidRPr="00153FC4">
        <w:t>Ya</w:t>
      </w:r>
    </w:p>
    <w:p w14:paraId="1D6E3D7F" w14:textId="77777777" w:rsidR="00BF554F" w:rsidRPr="00935810" w:rsidRDefault="00BF554F" w:rsidP="00514E00">
      <w:pPr>
        <w:pStyle w:val="Verso"/>
      </w:pPr>
      <w:r w:rsidRPr="00935810">
        <w:tab/>
      </w:r>
      <w:r w:rsidRPr="00935810">
        <w:tab/>
      </w:r>
      <w:r w:rsidRPr="00935810">
        <w:tab/>
        <w:t xml:space="preserve">en mis brazos espiró, </w:t>
      </w:r>
    </w:p>
    <w:p w14:paraId="2939F732" w14:textId="77777777" w:rsidR="00BF554F" w:rsidRPr="00935810" w:rsidRDefault="00BF554F" w:rsidP="00514E00">
      <w:pPr>
        <w:pStyle w:val="Verso"/>
      </w:pPr>
      <w:r w:rsidRPr="00935810">
        <w:tab/>
      </w:r>
      <w:r w:rsidRPr="00935810">
        <w:tab/>
      </w:r>
      <w:r w:rsidRPr="00935810">
        <w:tab/>
      </w:r>
      <w:proofErr w:type="spellStart"/>
      <w:r w:rsidRPr="00935810">
        <w:t>mas</w:t>
      </w:r>
      <w:proofErr w:type="spellEnd"/>
      <w:r w:rsidRPr="00935810">
        <w:t xml:space="preserve"> este papel me dio</w:t>
      </w:r>
    </w:p>
    <w:p w14:paraId="2FCD0CA3" w14:textId="181AFE97" w:rsidR="00BF554F" w:rsidRPr="00935810" w:rsidRDefault="00BF554F" w:rsidP="00514E00">
      <w:pPr>
        <w:pStyle w:val="Verso"/>
      </w:pPr>
      <w:r w:rsidRPr="00935810">
        <w:tab/>
      </w:r>
      <w:r w:rsidRPr="00935810">
        <w:tab/>
      </w:r>
      <w:r w:rsidRPr="00935810">
        <w:tab/>
        <w:t>que, cerrado como está,</w:t>
      </w:r>
      <w:r w:rsidRPr="00935810">
        <w:tab/>
      </w:r>
      <w:r w:rsidRPr="00935810">
        <w:tab/>
      </w:r>
      <w:r w:rsidRPr="00935810">
        <w:tab/>
      </w:r>
      <w:r w:rsidRPr="00935810">
        <w:tab/>
      </w:r>
    </w:p>
    <w:p w14:paraId="686A8A07" w14:textId="77777777" w:rsidR="00BF554F" w:rsidRPr="00935810" w:rsidRDefault="00BF554F" w:rsidP="00514E00">
      <w:pPr>
        <w:pStyle w:val="Verso"/>
      </w:pPr>
      <w:r w:rsidRPr="00935810">
        <w:tab/>
      </w:r>
      <w:r w:rsidRPr="00935810">
        <w:tab/>
      </w:r>
      <w:r w:rsidRPr="00935810">
        <w:tab/>
        <w:t xml:space="preserve">  me dijo que te entregase.</w:t>
      </w:r>
      <w:r w:rsidRPr="00935810">
        <w:tab/>
      </w:r>
      <w:r w:rsidRPr="00935810">
        <w:tab/>
      </w:r>
      <w:r w:rsidRPr="00935810">
        <w:tab/>
      </w:r>
      <w:r w:rsidRPr="00935810">
        <w:tab/>
      </w:r>
    </w:p>
    <w:p w14:paraId="1E1B8D69" w14:textId="220CB283" w:rsidR="00514E00" w:rsidRDefault="00514E00" w:rsidP="00514E00">
      <w:pPr>
        <w:pStyle w:val="Personaje"/>
      </w:pPr>
      <w:r w:rsidRPr="00935810">
        <w:t>Alfonso</w:t>
      </w:r>
    </w:p>
    <w:p w14:paraId="5A3E0CF4" w14:textId="2C4D7DE4" w:rsidR="00BF554F" w:rsidRPr="00935810" w:rsidRDefault="00BF554F" w:rsidP="00514E00">
      <w:pPr>
        <w:pStyle w:val="Verso"/>
      </w:pPr>
      <w:r w:rsidRPr="00935810">
        <w:tab/>
      </w:r>
      <w:r w:rsidRPr="00935810">
        <w:tab/>
      </w:r>
      <w:r w:rsidR="00514E00">
        <w:t xml:space="preserve">            </w:t>
      </w:r>
      <w:r w:rsidRPr="00935810">
        <w:t>Apártate allí. No hay cosa</w:t>
      </w:r>
    </w:p>
    <w:p w14:paraId="1983C163" w14:textId="77777777" w:rsidR="00BF554F" w:rsidRPr="00935810" w:rsidRDefault="00BF554F" w:rsidP="00514E00">
      <w:pPr>
        <w:pStyle w:val="Verso"/>
      </w:pPr>
      <w:r w:rsidRPr="00935810">
        <w:tab/>
      </w:r>
      <w:r w:rsidRPr="00935810">
        <w:tab/>
      </w:r>
      <w:r w:rsidRPr="00935810">
        <w:tab/>
        <w:t>tan segura y poderosa</w:t>
      </w:r>
    </w:p>
    <w:p w14:paraId="350BB3BD" w14:textId="5BA3CA20" w:rsidR="00BF554F" w:rsidRPr="008445D2" w:rsidRDefault="00BF554F" w:rsidP="008445D2">
      <w:pPr>
        <w:pStyle w:val="Verso"/>
      </w:pPr>
      <w:r w:rsidRPr="00935810">
        <w:tab/>
      </w:r>
      <w:r w:rsidRPr="00935810">
        <w:tab/>
      </w:r>
      <w:r w:rsidRPr="00935810">
        <w:tab/>
        <w:t>por quien la muerte no pase.</w:t>
      </w:r>
    </w:p>
    <w:p w14:paraId="01B1C700" w14:textId="75F88F71" w:rsidR="00A3610D" w:rsidRPr="008445D2" w:rsidRDefault="00A3610D" w:rsidP="008445D2">
      <w:pPr>
        <w:pStyle w:val="Acot"/>
      </w:pPr>
      <w:r w:rsidRPr="00935810">
        <w:t>El papel lea</w:t>
      </w:r>
    </w:p>
    <w:p w14:paraId="0B9B1292" w14:textId="2EF517A5" w:rsidR="00A3610D" w:rsidRPr="00A3610D" w:rsidRDefault="00A3610D" w:rsidP="00A3610D">
      <w:pPr>
        <w:rPr>
          <w:rFonts w:ascii="Times New Roman" w:hAnsi="Times New Roman"/>
          <w:iCs/>
        </w:rPr>
      </w:pPr>
      <w:r>
        <w:rPr>
          <w:rFonts w:ascii="Times New Roman" w:hAnsi="Times New Roman"/>
          <w:iCs/>
        </w:rPr>
        <w:t>$</w:t>
      </w:r>
      <w:r w:rsidRPr="00641F15">
        <w:rPr>
          <w:rFonts w:ascii="Times New Roman" w:hAnsi="Times New Roman"/>
        </w:rPr>
        <w:t>endecasílabos sueltos</w:t>
      </w:r>
      <w:r>
        <w:rPr>
          <w:rFonts w:ascii="Times New Roman" w:hAnsi="Times New Roman"/>
        </w:rPr>
        <w:t xml:space="preserve"> </w:t>
      </w:r>
    </w:p>
    <w:p w14:paraId="7D5C24F3" w14:textId="77777777" w:rsidR="00A3610D" w:rsidRPr="00935810" w:rsidRDefault="00A3610D" w:rsidP="00A3610D">
      <w:pPr>
        <w:rPr>
          <w:rFonts w:ascii="Times New Roman" w:hAnsi="Times New Roman"/>
        </w:rPr>
      </w:pPr>
    </w:p>
    <w:p w14:paraId="53026FA5" w14:textId="1B6DE11C" w:rsidR="00A3610D" w:rsidRPr="00935810" w:rsidRDefault="00A3610D" w:rsidP="00A3610D">
      <w:pPr>
        <w:pStyle w:val="Verso"/>
      </w:pPr>
      <w:r w:rsidRPr="00935810">
        <w:tab/>
      </w:r>
      <w:r w:rsidRPr="00935810">
        <w:tab/>
      </w:r>
      <w:r w:rsidRPr="00935810">
        <w:tab/>
        <w:t xml:space="preserve">  «Sobrino, ya tú sabes que la causa</w:t>
      </w:r>
      <w:r w:rsidRPr="00935810">
        <w:tab/>
      </w:r>
      <w:r w:rsidRPr="00935810">
        <w:tab/>
      </w:r>
      <w:r w:rsidRPr="00935810">
        <w:tab/>
      </w:r>
    </w:p>
    <w:p w14:paraId="1F81E00A" w14:textId="77777777" w:rsidR="00A3610D" w:rsidRPr="00935810" w:rsidRDefault="00A3610D" w:rsidP="00A3610D">
      <w:pPr>
        <w:pStyle w:val="Verso"/>
      </w:pPr>
      <w:r w:rsidRPr="00935810">
        <w:tab/>
      </w:r>
      <w:r w:rsidRPr="00935810">
        <w:tab/>
      </w:r>
      <w:r w:rsidRPr="00935810">
        <w:tab/>
        <w:t xml:space="preserve">que de mi reclusión </w:t>
      </w:r>
      <w:r w:rsidRPr="00A3610D">
        <w:t>fue l</w:t>
      </w:r>
      <w:r w:rsidRPr="00935810">
        <w:t>a primera</w:t>
      </w:r>
      <w:r w:rsidRPr="00935810">
        <w:tab/>
      </w:r>
      <w:r w:rsidRPr="00935810">
        <w:tab/>
      </w:r>
      <w:r w:rsidRPr="00935810">
        <w:tab/>
      </w:r>
    </w:p>
    <w:p w14:paraId="547CA3F7" w14:textId="77777777" w:rsidR="00A3610D" w:rsidRPr="00935810" w:rsidRDefault="00A3610D" w:rsidP="00A3610D">
      <w:pPr>
        <w:pStyle w:val="Verso"/>
      </w:pPr>
      <w:r w:rsidRPr="00935810">
        <w:tab/>
      </w:r>
      <w:r w:rsidRPr="00935810">
        <w:tab/>
      </w:r>
      <w:r w:rsidRPr="00935810">
        <w:tab/>
        <w:t xml:space="preserve">tuvo origen del conde de Castilla, </w:t>
      </w:r>
    </w:p>
    <w:p w14:paraId="4CAB2DBF" w14:textId="77777777" w:rsidR="00A3610D" w:rsidRPr="00935810" w:rsidRDefault="00A3610D" w:rsidP="00A3610D">
      <w:pPr>
        <w:pStyle w:val="Verso"/>
      </w:pPr>
      <w:r w:rsidRPr="00935810">
        <w:tab/>
      </w:r>
      <w:r w:rsidRPr="00935810">
        <w:tab/>
      </w:r>
      <w:r w:rsidRPr="00935810">
        <w:tab/>
        <w:t>con el cual me casara el padre mío</w:t>
      </w:r>
    </w:p>
    <w:p w14:paraId="5E06CB42" w14:textId="77777777" w:rsidR="00A3610D" w:rsidRPr="00935810" w:rsidRDefault="00A3610D" w:rsidP="00A3610D">
      <w:pPr>
        <w:pStyle w:val="Verso"/>
      </w:pPr>
      <w:r w:rsidRPr="00935810">
        <w:tab/>
      </w:r>
      <w:r w:rsidRPr="00935810">
        <w:tab/>
      </w:r>
      <w:r w:rsidRPr="00935810">
        <w:tab/>
        <w:t>si no se lo estorbara el de Navarra,</w:t>
      </w:r>
    </w:p>
    <w:p w14:paraId="45B078C5" w14:textId="655D6039" w:rsidR="00A3610D" w:rsidRPr="00935810" w:rsidRDefault="00A3610D" w:rsidP="00A3610D">
      <w:pPr>
        <w:pStyle w:val="Verso"/>
      </w:pPr>
      <w:r w:rsidRPr="00935810">
        <w:tab/>
      </w:r>
      <w:r w:rsidRPr="00935810">
        <w:tab/>
      </w:r>
      <w:r w:rsidRPr="00935810">
        <w:tab/>
        <w:t>puesto que nunca supo mi deseo.</w:t>
      </w:r>
      <w:r w:rsidRPr="00935810">
        <w:tab/>
      </w:r>
      <w:r w:rsidRPr="00935810">
        <w:tab/>
      </w:r>
      <w:r w:rsidRPr="00935810">
        <w:tab/>
      </w:r>
    </w:p>
    <w:p w14:paraId="1E15F695" w14:textId="77777777" w:rsidR="00A3610D" w:rsidRPr="00935810" w:rsidRDefault="00A3610D" w:rsidP="00A3610D">
      <w:pPr>
        <w:pStyle w:val="Verso"/>
      </w:pPr>
      <w:r w:rsidRPr="00935810">
        <w:tab/>
      </w:r>
      <w:r w:rsidRPr="00935810">
        <w:tab/>
      </w:r>
      <w:r w:rsidRPr="00935810">
        <w:tab/>
        <w:t>La muerte, que descubre muchas veces</w:t>
      </w:r>
      <w:r w:rsidRPr="00935810">
        <w:tab/>
      </w:r>
      <w:r w:rsidRPr="00935810">
        <w:tab/>
      </w:r>
    </w:p>
    <w:p w14:paraId="4BA183E0" w14:textId="77777777" w:rsidR="00A3610D" w:rsidRPr="00935810" w:rsidRDefault="00A3610D" w:rsidP="00A3610D">
      <w:pPr>
        <w:pStyle w:val="Verso"/>
      </w:pPr>
      <w:r w:rsidRPr="00935810">
        <w:tab/>
      </w:r>
      <w:r w:rsidRPr="00935810">
        <w:tab/>
      </w:r>
      <w:r w:rsidRPr="00935810">
        <w:tab/>
        <w:t>secretos que la vida no podría,</w:t>
      </w:r>
    </w:p>
    <w:p w14:paraId="0E4D08BC" w14:textId="77777777" w:rsidR="00A3610D" w:rsidRPr="00935810" w:rsidRDefault="00A3610D" w:rsidP="00A3610D">
      <w:pPr>
        <w:pStyle w:val="Verso"/>
      </w:pPr>
      <w:r w:rsidRPr="00935810">
        <w:tab/>
      </w:r>
      <w:r w:rsidRPr="00935810">
        <w:tab/>
      </w:r>
      <w:r w:rsidRPr="00935810">
        <w:tab/>
        <w:t>me obliga a que este diga: que yo tuve</w:t>
      </w:r>
    </w:p>
    <w:p w14:paraId="3C54DE67" w14:textId="77777777" w:rsidR="00A3610D" w:rsidRPr="00935810" w:rsidRDefault="00A3610D" w:rsidP="00A3610D">
      <w:pPr>
        <w:pStyle w:val="Verso"/>
      </w:pPr>
      <w:r w:rsidRPr="00935810">
        <w:tab/>
      </w:r>
      <w:r w:rsidRPr="00935810">
        <w:tab/>
      </w:r>
      <w:r w:rsidRPr="00935810">
        <w:tab/>
        <w:t xml:space="preserve">una hija del Conde, aunque hasta </w:t>
      </w:r>
      <w:proofErr w:type="spellStart"/>
      <w:r w:rsidRPr="00935810">
        <w:t>agora</w:t>
      </w:r>
      <w:proofErr w:type="spellEnd"/>
    </w:p>
    <w:p w14:paraId="1EE4E18C" w14:textId="4A41478B" w:rsidR="00A3610D" w:rsidRPr="00935810" w:rsidRDefault="00A3610D" w:rsidP="00A3610D">
      <w:pPr>
        <w:pStyle w:val="Verso"/>
      </w:pPr>
      <w:r w:rsidRPr="00935810">
        <w:tab/>
      </w:r>
      <w:r w:rsidRPr="00935810">
        <w:tab/>
      </w:r>
      <w:r w:rsidRPr="00935810">
        <w:tab/>
        <w:t>se ha criado encubierta en una aldea.</w:t>
      </w:r>
      <w:r w:rsidRPr="00935810">
        <w:tab/>
      </w:r>
      <w:r w:rsidRPr="00935810">
        <w:tab/>
      </w:r>
      <w:r w:rsidRPr="00935810">
        <w:tab/>
      </w:r>
    </w:p>
    <w:p w14:paraId="4DAD8051" w14:textId="77777777" w:rsidR="00A3610D" w:rsidRPr="00935810" w:rsidRDefault="00A3610D" w:rsidP="00A3610D">
      <w:pPr>
        <w:pStyle w:val="Verso"/>
      </w:pPr>
      <w:r w:rsidRPr="00935810">
        <w:tab/>
      </w:r>
      <w:r w:rsidRPr="00935810">
        <w:tab/>
      </w:r>
      <w:r w:rsidRPr="00935810">
        <w:tab/>
        <w:t>La aldea es Flor, de sus montañas bellas.</w:t>
      </w:r>
      <w:r w:rsidRPr="00935810">
        <w:tab/>
      </w:r>
      <w:r w:rsidRPr="00935810">
        <w:tab/>
      </w:r>
    </w:p>
    <w:p w14:paraId="14206FB5" w14:textId="77777777" w:rsidR="00A3610D" w:rsidRPr="00935810" w:rsidRDefault="00A3610D" w:rsidP="00A3610D">
      <w:pPr>
        <w:pStyle w:val="Verso"/>
      </w:pPr>
      <w:r w:rsidRPr="00935810">
        <w:tab/>
      </w:r>
      <w:r w:rsidRPr="00935810">
        <w:tab/>
      </w:r>
      <w:r w:rsidRPr="00935810">
        <w:tab/>
        <w:t xml:space="preserve">El nombre, </w:t>
      </w:r>
      <w:proofErr w:type="spellStart"/>
      <w:r w:rsidRPr="00935810">
        <w:t>Nise</w:t>
      </w:r>
      <w:proofErr w:type="spellEnd"/>
      <w:r w:rsidRPr="00935810">
        <w:t>, pero no es el mismo,</w:t>
      </w:r>
    </w:p>
    <w:p w14:paraId="3B6A22C9" w14:textId="77777777" w:rsidR="00A3610D" w:rsidRPr="00935810" w:rsidRDefault="00A3610D" w:rsidP="00A3610D">
      <w:pPr>
        <w:pStyle w:val="Verso"/>
      </w:pPr>
      <w:r w:rsidRPr="00935810">
        <w:tab/>
      </w:r>
      <w:r w:rsidRPr="00935810">
        <w:tab/>
      </w:r>
      <w:r w:rsidRPr="00935810">
        <w:tab/>
        <w:t>que “</w:t>
      </w:r>
      <w:proofErr w:type="spellStart"/>
      <w:r w:rsidRPr="00935810">
        <w:t>Nise</w:t>
      </w:r>
      <w:proofErr w:type="spellEnd"/>
      <w:r w:rsidRPr="00935810">
        <w:t>” es por “Inés”, que Inés se llama,</w:t>
      </w:r>
    </w:p>
    <w:p w14:paraId="71C53D0D" w14:textId="77777777" w:rsidR="00A3610D" w:rsidRPr="00935810" w:rsidRDefault="00A3610D" w:rsidP="00A3610D">
      <w:pPr>
        <w:pStyle w:val="Verso"/>
      </w:pPr>
      <w:r w:rsidRPr="00935810">
        <w:tab/>
      </w:r>
      <w:r w:rsidRPr="00935810">
        <w:tab/>
      </w:r>
      <w:r w:rsidRPr="00935810">
        <w:tab/>
        <w:t>porque se escribe con las mismas letras.</w:t>
      </w:r>
    </w:p>
    <w:p w14:paraId="36C4193A" w14:textId="02E36564" w:rsidR="00A3610D" w:rsidRPr="00935810" w:rsidRDefault="00A3610D" w:rsidP="00A3610D">
      <w:pPr>
        <w:pStyle w:val="Verso"/>
      </w:pPr>
      <w:r w:rsidRPr="00935810">
        <w:tab/>
      </w:r>
      <w:r w:rsidRPr="00935810">
        <w:tab/>
      </w:r>
      <w:r w:rsidRPr="00935810">
        <w:tab/>
        <w:t>Si obligan estas últimas palabras</w:t>
      </w:r>
      <w:r w:rsidRPr="00935810">
        <w:tab/>
      </w:r>
      <w:r w:rsidRPr="00935810">
        <w:tab/>
      </w:r>
      <w:r w:rsidRPr="00935810">
        <w:tab/>
      </w:r>
    </w:p>
    <w:p w14:paraId="1C08A981" w14:textId="77777777" w:rsidR="00A3610D" w:rsidRPr="00935810" w:rsidRDefault="00A3610D" w:rsidP="00A3610D">
      <w:pPr>
        <w:pStyle w:val="Verso"/>
      </w:pPr>
      <w:r w:rsidRPr="00935810">
        <w:lastRenderedPageBreak/>
        <w:tab/>
      </w:r>
      <w:r w:rsidRPr="00935810">
        <w:tab/>
      </w:r>
      <w:r w:rsidRPr="00935810">
        <w:tab/>
        <w:t>a un Rey que tiene tanta sangre mía,</w:t>
      </w:r>
      <w:r w:rsidRPr="00935810">
        <w:tab/>
      </w:r>
      <w:r w:rsidRPr="00935810">
        <w:tab/>
      </w:r>
      <w:r w:rsidRPr="00935810">
        <w:tab/>
      </w:r>
    </w:p>
    <w:p w14:paraId="135B6EC4" w14:textId="77777777" w:rsidR="00A3610D" w:rsidRPr="00935810" w:rsidRDefault="00A3610D" w:rsidP="00A3610D">
      <w:pPr>
        <w:pStyle w:val="Verso"/>
      </w:pPr>
      <w:r w:rsidRPr="00935810">
        <w:tab/>
      </w:r>
      <w:r w:rsidRPr="00935810">
        <w:tab/>
      </w:r>
      <w:r w:rsidRPr="00935810">
        <w:tab/>
        <w:t xml:space="preserve">tu prima es </w:t>
      </w:r>
      <w:proofErr w:type="spellStart"/>
      <w:r w:rsidRPr="00935810">
        <w:t>Nise</w:t>
      </w:r>
      <w:proofErr w:type="spellEnd"/>
      <w:r w:rsidRPr="00935810">
        <w:t>. A Dios, que ya la muerte</w:t>
      </w:r>
    </w:p>
    <w:p w14:paraId="35B511D2" w14:textId="0CED2FBD" w:rsidR="00A3610D" w:rsidRDefault="00A3610D" w:rsidP="00A3610D">
      <w:pPr>
        <w:pStyle w:val="Verso"/>
      </w:pPr>
      <w:r w:rsidRPr="00935810">
        <w:tab/>
      </w:r>
      <w:r w:rsidRPr="00935810">
        <w:tab/>
      </w:r>
      <w:r w:rsidRPr="00935810">
        <w:tab/>
        <w:t>no me deja escribir. Leonor a Alfonso».</w:t>
      </w:r>
    </w:p>
    <w:p w14:paraId="024D256E" w14:textId="7DACC089" w:rsidR="008333BA" w:rsidRPr="00935810" w:rsidRDefault="008333BA" w:rsidP="008333BA">
      <w:r>
        <w:t>$</w:t>
      </w:r>
      <w:r w:rsidRPr="00641F15">
        <w:rPr>
          <w:rFonts w:ascii="Times New Roman" w:hAnsi="Times New Roman"/>
        </w:rPr>
        <w:t>redondillas</w:t>
      </w:r>
      <w:r>
        <w:rPr>
          <w:rFonts w:ascii="Times New Roman" w:hAnsi="Times New Roman"/>
        </w:rPr>
        <w:t xml:space="preserve"> </w:t>
      </w:r>
    </w:p>
    <w:p w14:paraId="2598EB13" w14:textId="332D1051" w:rsidR="008333BA" w:rsidRPr="00935810" w:rsidRDefault="008333BA" w:rsidP="008333BA">
      <w:pPr>
        <w:pStyle w:val="Verso"/>
      </w:pPr>
      <w:r w:rsidRPr="00935810">
        <w:t xml:space="preserve"> </w:t>
      </w:r>
      <w:r>
        <w:t xml:space="preserve">                                    </w:t>
      </w:r>
      <w:r w:rsidRPr="00935810">
        <w:t xml:space="preserve"> ¿Hay suceso tan </w:t>
      </w:r>
      <w:proofErr w:type="spellStart"/>
      <w:r w:rsidRPr="00935810">
        <w:t>estraño</w:t>
      </w:r>
      <w:proofErr w:type="spellEnd"/>
      <w:r w:rsidRPr="00935810">
        <w:t>?</w:t>
      </w:r>
    </w:p>
    <w:p w14:paraId="767EFA70" w14:textId="01179706" w:rsidR="008333BA" w:rsidRPr="00935810" w:rsidRDefault="008333BA" w:rsidP="008333BA">
      <w:pPr>
        <w:pStyle w:val="Verso"/>
      </w:pPr>
      <w:r w:rsidRPr="00935810">
        <w:tab/>
      </w:r>
      <w:r w:rsidRPr="00935810">
        <w:tab/>
      </w:r>
      <w:r w:rsidRPr="00935810">
        <w:tab/>
        <w:t>¡</w:t>
      </w:r>
      <w:proofErr w:type="spellStart"/>
      <w:r w:rsidRPr="00935810">
        <w:t>Nise</w:t>
      </w:r>
      <w:proofErr w:type="spellEnd"/>
      <w:r w:rsidRPr="00935810">
        <w:t xml:space="preserve"> encubierta, mi prima!</w:t>
      </w:r>
      <w:r w:rsidRPr="00935810">
        <w:tab/>
      </w:r>
      <w:r w:rsidRPr="00935810">
        <w:tab/>
      </w:r>
      <w:r w:rsidRPr="00935810">
        <w:tab/>
      </w:r>
      <w:r w:rsidRPr="00935810">
        <w:tab/>
      </w:r>
    </w:p>
    <w:p w14:paraId="005A7FEB" w14:textId="77777777" w:rsidR="008333BA" w:rsidRPr="00935810" w:rsidRDefault="008333BA" w:rsidP="008333BA">
      <w:pPr>
        <w:pStyle w:val="Verso"/>
      </w:pPr>
      <w:r w:rsidRPr="00935810">
        <w:tab/>
      </w:r>
      <w:r w:rsidRPr="00935810">
        <w:tab/>
      </w:r>
      <w:r w:rsidRPr="00935810">
        <w:tab/>
        <w:t>Su honor, su sangre me anima</w:t>
      </w:r>
      <w:r w:rsidRPr="00935810">
        <w:tab/>
      </w:r>
      <w:r w:rsidRPr="00935810">
        <w:tab/>
      </w:r>
      <w:r w:rsidRPr="00935810">
        <w:tab/>
      </w:r>
    </w:p>
    <w:p w14:paraId="2AEA1D22" w14:textId="77777777" w:rsidR="008333BA" w:rsidRPr="00935810" w:rsidRDefault="008333BA" w:rsidP="008333BA">
      <w:pPr>
        <w:pStyle w:val="Verso"/>
      </w:pPr>
      <w:r w:rsidRPr="00935810">
        <w:tab/>
      </w:r>
      <w:r w:rsidRPr="00935810">
        <w:tab/>
      </w:r>
      <w:r w:rsidRPr="00935810">
        <w:tab/>
        <w:t>a que escuse el mayor daño.</w:t>
      </w:r>
    </w:p>
    <w:p w14:paraId="726C751F" w14:textId="77777777" w:rsidR="008333BA" w:rsidRPr="00935810" w:rsidRDefault="008333BA" w:rsidP="008333BA">
      <w:pPr>
        <w:pStyle w:val="Verso"/>
      </w:pPr>
      <w:r w:rsidRPr="00935810">
        <w:tab/>
      </w:r>
      <w:r w:rsidRPr="00935810">
        <w:tab/>
      </w:r>
      <w:r w:rsidRPr="00935810">
        <w:tab/>
        <w:t xml:space="preserve">  Traerla quiero a mi casa,</w:t>
      </w:r>
    </w:p>
    <w:p w14:paraId="45D61156" w14:textId="77777777" w:rsidR="008333BA" w:rsidRPr="00935810" w:rsidRDefault="008333BA" w:rsidP="008333BA">
      <w:pPr>
        <w:pStyle w:val="Verso"/>
      </w:pPr>
      <w:r w:rsidRPr="00935810">
        <w:tab/>
      </w:r>
      <w:r w:rsidRPr="00935810">
        <w:tab/>
      </w:r>
      <w:r w:rsidRPr="00935810">
        <w:tab/>
        <w:t xml:space="preserve">no viva </w:t>
      </w:r>
      <w:proofErr w:type="spellStart"/>
      <w:r w:rsidRPr="00935810">
        <w:t>Nise</w:t>
      </w:r>
      <w:proofErr w:type="spellEnd"/>
      <w:r w:rsidRPr="00935810">
        <w:t xml:space="preserve"> en aldea;</w:t>
      </w:r>
    </w:p>
    <w:p w14:paraId="4063D973" w14:textId="039EE082" w:rsidR="008333BA" w:rsidRPr="00935810" w:rsidRDefault="008333BA" w:rsidP="004722AB">
      <w:pPr>
        <w:pStyle w:val="Verso"/>
      </w:pPr>
      <w:r w:rsidRPr="00935810">
        <w:tab/>
      </w:r>
      <w:r w:rsidRPr="00935810">
        <w:tab/>
      </w:r>
      <w:r w:rsidRPr="00935810">
        <w:tab/>
        <w:t>dama, y no villana, sea;</w:t>
      </w:r>
      <w:r w:rsidRPr="00935810">
        <w:tab/>
      </w:r>
      <w:r w:rsidRPr="00935810">
        <w:tab/>
      </w:r>
      <w:r w:rsidRPr="00935810">
        <w:tab/>
      </w:r>
      <w:r w:rsidRPr="00935810">
        <w:tab/>
      </w:r>
    </w:p>
    <w:p w14:paraId="5199D603" w14:textId="77777777" w:rsidR="008333BA" w:rsidRPr="00935810" w:rsidRDefault="008333BA" w:rsidP="008333BA">
      <w:pPr>
        <w:pStyle w:val="Verso"/>
      </w:pPr>
      <w:r w:rsidRPr="00935810">
        <w:tab/>
      </w:r>
      <w:r w:rsidRPr="00935810">
        <w:tab/>
      </w:r>
      <w:r w:rsidRPr="00935810">
        <w:tab/>
        <w:t>sepa el estado a que pasa.</w:t>
      </w:r>
      <w:r w:rsidRPr="00935810">
        <w:tab/>
      </w:r>
      <w:r w:rsidRPr="00935810">
        <w:tab/>
      </w:r>
      <w:r w:rsidRPr="00935810">
        <w:tab/>
      </w:r>
      <w:r w:rsidRPr="00935810">
        <w:tab/>
      </w:r>
    </w:p>
    <w:p w14:paraId="15B404A3" w14:textId="77777777" w:rsidR="008333BA" w:rsidRPr="00935810" w:rsidRDefault="008333BA" w:rsidP="008333BA">
      <w:pPr>
        <w:pStyle w:val="Partidoincial"/>
      </w:pPr>
      <w:r w:rsidRPr="00935810">
        <w:tab/>
      </w:r>
      <w:r w:rsidRPr="00935810">
        <w:tab/>
      </w:r>
      <w:r w:rsidRPr="00935810">
        <w:tab/>
        <w:t xml:space="preserve">  Conde.</w:t>
      </w:r>
    </w:p>
    <w:p w14:paraId="7CC814C1" w14:textId="77777777" w:rsidR="008333BA" w:rsidRDefault="008333BA" w:rsidP="008333BA">
      <w:pPr>
        <w:pStyle w:val="Personaje"/>
      </w:pPr>
      <w:r w:rsidRPr="00935810">
        <w:t>Don Sancho</w:t>
      </w:r>
    </w:p>
    <w:p w14:paraId="3622A8FF" w14:textId="398681BD" w:rsidR="008333BA" w:rsidRPr="00935810" w:rsidRDefault="008333BA" w:rsidP="008333BA">
      <w:pPr>
        <w:pStyle w:val="Partidomedio"/>
      </w:pPr>
      <w:r w:rsidRPr="00935810">
        <w:tab/>
      </w:r>
      <w:r w:rsidRPr="00935810">
        <w:tab/>
      </w:r>
      <w:r w:rsidRPr="00935810">
        <w:tab/>
        <w:t xml:space="preserve">  </w:t>
      </w:r>
      <w:r>
        <w:t xml:space="preserve">          </w:t>
      </w:r>
      <w:r w:rsidRPr="00935810">
        <w:t xml:space="preserve"> ¿Señor?</w:t>
      </w:r>
    </w:p>
    <w:p w14:paraId="4B014A29" w14:textId="77777777" w:rsidR="008333BA" w:rsidRDefault="008333BA" w:rsidP="008333BA">
      <w:pPr>
        <w:pStyle w:val="Personaje"/>
      </w:pPr>
      <w:r w:rsidRPr="00935810">
        <w:t>Alfonso</w:t>
      </w:r>
    </w:p>
    <w:p w14:paraId="6ABA18EC" w14:textId="31EF4FE4" w:rsidR="008333BA" w:rsidRPr="00153FC4" w:rsidRDefault="008333BA" w:rsidP="00153FC4">
      <w:pPr>
        <w:pStyle w:val="Partidofinal"/>
      </w:pPr>
      <w:r w:rsidRPr="00935810">
        <w:tab/>
      </w:r>
      <w:r w:rsidRPr="00935810">
        <w:tab/>
      </w:r>
      <w:r w:rsidRPr="00935810">
        <w:tab/>
      </w:r>
      <w:r w:rsidRPr="00935810">
        <w:tab/>
        <w:t xml:space="preserve">     </w:t>
      </w:r>
      <w:r>
        <w:t xml:space="preserve">       </w:t>
      </w:r>
      <w:r w:rsidRPr="00153FC4">
        <w:t>Ya parece</w:t>
      </w:r>
    </w:p>
    <w:p w14:paraId="005B1138" w14:textId="77777777" w:rsidR="008333BA" w:rsidRPr="00935810" w:rsidRDefault="008333BA" w:rsidP="008333BA">
      <w:pPr>
        <w:pStyle w:val="Verso"/>
      </w:pPr>
      <w:r w:rsidRPr="00935810">
        <w:tab/>
      </w:r>
      <w:r w:rsidRPr="00935810">
        <w:tab/>
      </w:r>
      <w:r w:rsidRPr="00935810">
        <w:tab/>
        <w:t>que estas cosas de secreto</w:t>
      </w:r>
    </w:p>
    <w:p w14:paraId="40B05202" w14:textId="77777777" w:rsidR="008333BA" w:rsidRPr="00935810" w:rsidRDefault="008333BA" w:rsidP="008333BA">
      <w:pPr>
        <w:pStyle w:val="Partidoincial"/>
      </w:pPr>
      <w:r w:rsidRPr="00935810">
        <w:tab/>
      </w:r>
      <w:r w:rsidRPr="00935810">
        <w:tab/>
      </w:r>
      <w:r w:rsidRPr="00935810">
        <w:tab/>
        <w:t>te tocan.</w:t>
      </w:r>
    </w:p>
    <w:p w14:paraId="4FCA4515" w14:textId="77777777" w:rsidR="008333BA" w:rsidRDefault="008333BA" w:rsidP="008333BA">
      <w:pPr>
        <w:pStyle w:val="Personaje"/>
      </w:pPr>
      <w:r w:rsidRPr="00935810">
        <w:t>Don Sancho</w:t>
      </w:r>
    </w:p>
    <w:p w14:paraId="4746E733" w14:textId="7ADE9FB1" w:rsidR="008333BA" w:rsidRPr="00153FC4" w:rsidRDefault="008333BA" w:rsidP="00153FC4">
      <w:pPr>
        <w:pStyle w:val="Partidofinal"/>
      </w:pPr>
      <w:r w:rsidRPr="00935810">
        <w:tab/>
      </w:r>
      <w:r w:rsidRPr="00935810">
        <w:tab/>
      </w:r>
      <w:r w:rsidRPr="00935810">
        <w:tab/>
        <w:t xml:space="preserve">   </w:t>
      </w:r>
      <w:r>
        <w:t xml:space="preserve">           </w:t>
      </w:r>
      <w:r w:rsidRPr="00153FC4">
        <w:t>Y te prometo</w:t>
      </w:r>
    </w:p>
    <w:p w14:paraId="06207AE7" w14:textId="54F63011" w:rsidR="008333BA" w:rsidRPr="00935810" w:rsidRDefault="008333BA" w:rsidP="004722AB">
      <w:pPr>
        <w:pStyle w:val="Verso"/>
      </w:pPr>
      <w:r w:rsidRPr="00935810">
        <w:tab/>
      </w:r>
      <w:r w:rsidRPr="00935810">
        <w:tab/>
      </w:r>
      <w:r w:rsidRPr="00935810">
        <w:tab/>
        <w:t>que mi lealtad lo merece.</w:t>
      </w:r>
      <w:r w:rsidRPr="00935810">
        <w:tab/>
      </w:r>
      <w:r w:rsidRPr="00935810">
        <w:tab/>
      </w:r>
      <w:r w:rsidRPr="00935810">
        <w:tab/>
      </w:r>
      <w:r w:rsidRPr="00935810">
        <w:tab/>
      </w:r>
    </w:p>
    <w:p w14:paraId="44F1441F" w14:textId="77777777" w:rsidR="008333BA" w:rsidRDefault="008333BA" w:rsidP="008333BA">
      <w:pPr>
        <w:pStyle w:val="Personaje"/>
      </w:pPr>
      <w:r w:rsidRPr="00935810">
        <w:t>Alfonso</w:t>
      </w:r>
    </w:p>
    <w:p w14:paraId="2717AE8F" w14:textId="053F5A2B" w:rsidR="008333BA" w:rsidRPr="00935810" w:rsidRDefault="008333BA" w:rsidP="008333BA">
      <w:pPr>
        <w:pStyle w:val="Verso"/>
      </w:pPr>
      <w:r w:rsidRPr="00935810">
        <w:tab/>
      </w:r>
      <w:r w:rsidRPr="00935810">
        <w:tab/>
        <w:t xml:space="preserve">  </w:t>
      </w:r>
      <w:r>
        <w:t xml:space="preserve">            </w:t>
      </w:r>
      <w:r w:rsidRPr="00935810">
        <w:t>¿Ya sabes a Flor, aldea</w:t>
      </w:r>
      <w:r w:rsidRPr="00935810">
        <w:tab/>
        <w:t xml:space="preserve">    </w:t>
      </w:r>
      <w:r w:rsidRPr="00935810">
        <w:tab/>
      </w:r>
      <w:r w:rsidRPr="00935810">
        <w:tab/>
      </w:r>
      <w:r w:rsidRPr="00935810">
        <w:tab/>
      </w:r>
    </w:p>
    <w:p w14:paraId="52907818" w14:textId="77777777" w:rsidR="008333BA" w:rsidRPr="00935810" w:rsidRDefault="008333BA" w:rsidP="008333BA">
      <w:pPr>
        <w:pStyle w:val="Verso"/>
      </w:pPr>
      <w:r w:rsidRPr="00935810">
        <w:tab/>
      </w:r>
      <w:r w:rsidRPr="00935810">
        <w:tab/>
      </w:r>
      <w:r w:rsidRPr="00935810">
        <w:tab/>
        <w:t>de donde a Nuño trajiste?</w:t>
      </w:r>
    </w:p>
    <w:p w14:paraId="0413B334" w14:textId="77777777" w:rsidR="008333BA" w:rsidRDefault="008333BA" w:rsidP="008333BA">
      <w:pPr>
        <w:pStyle w:val="Personaje"/>
      </w:pPr>
      <w:r w:rsidRPr="00935810">
        <w:t>Don Sancho</w:t>
      </w:r>
    </w:p>
    <w:p w14:paraId="0B5C09E3" w14:textId="147F5923" w:rsidR="008333BA" w:rsidRPr="00935810" w:rsidRDefault="008333BA" w:rsidP="008333BA">
      <w:pPr>
        <w:pStyle w:val="Verso"/>
      </w:pPr>
      <w:r w:rsidRPr="00935810">
        <w:tab/>
      </w:r>
      <w:r w:rsidRPr="00935810">
        <w:tab/>
      </w:r>
      <w:r>
        <w:t xml:space="preserve">            </w:t>
      </w:r>
      <w:r w:rsidRPr="00935810">
        <w:t>Sí, señor, aunque estoy triste</w:t>
      </w:r>
    </w:p>
    <w:p w14:paraId="64F402C8" w14:textId="77777777" w:rsidR="008333BA" w:rsidRPr="00935810" w:rsidRDefault="008333BA" w:rsidP="008333BA">
      <w:pPr>
        <w:pStyle w:val="Verso"/>
      </w:pPr>
      <w:r w:rsidRPr="00935810">
        <w:tab/>
      </w:r>
      <w:r w:rsidRPr="00935810">
        <w:tab/>
      </w:r>
      <w:r w:rsidRPr="00935810">
        <w:tab/>
        <w:t>que tu deservicio sea.</w:t>
      </w:r>
    </w:p>
    <w:p w14:paraId="44FF59ED" w14:textId="77777777" w:rsidR="008333BA" w:rsidRDefault="008333BA" w:rsidP="008333BA">
      <w:pPr>
        <w:pStyle w:val="Personaje"/>
      </w:pPr>
      <w:r w:rsidRPr="00935810">
        <w:t>Alfonso</w:t>
      </w:r>
    </w:p>
    <w:p w14:paraId="001BB124" w14:textId="7A19D4D7" w:rsidR="008333BA" w:rsidRPr="00935810" w:rsidRDefault="008333BA" w:rsidP="008333BA">
      <w:pPr>
        <w:pStyle w:val="Partidoincial"/>
      </w:pPr>
      <w:r w:rsidRPr="00935810">
        <w:tab/>
      </w:r>
      <w:r w:rsidRPr="00935810">
        <w:tab/>
        <w:t xml:space="preserve">  </w:t>
      </w:r>
      <w:r>
        <w:t xml:space="preserve">           </w:t>
      </w:r>
      <w:r w:rsidRPr="00935810">
        <w:t xml:space="preserve">¿Tú qué culpa tienes? </w:t>
      </w:r>
    </w:p>
    <w:p w14:paraId="44912988" w14:textId="77777777" w:rsidR="008333BA" w:rsidRDefault="008333BA" w:rsidP="008333BA">
      <w:pPr>
        <w:pStyle w:val="Personaje"/>
      </w:pPr>
      <w:r w:rsidRPr="00935810">
        <w:t>Don Sancho</w:t>
      </w:r>
    </w:p>
    <w:p w14:paraId="41675692" w14:textId="5E095168" w:rsidR="008333BA" w:rsidRPr="00153FC4" w:rsidRDefault="008333BA" w:rsidP="00153FC4">
      <w:pPr>
        <w:pStyle w:val="Partidofinal"/>
      </w:pPr>
      <w:r w:rsidRPr="00935810">
        <w:tab/>
      </w:r>
      <w:r w:rsidRPr="00935810">
        <w:tab/>
      </w:r>
      <w:r w:rsidRPr="00935810">
        <w:tab/>
      </w:r>
      <w:r w:rsidRPr="00935810">
        <w:tab/>
      </w:r>
      <w:r w:rsidRPr="00935810">
        <w:tab/>
      </w:r>
      <w:r w:rsidRPr="00153FC4">
        <w:t xml:space="preserve">   ¿Yo?</w:t>
      </w:r>
      <w:r w:rsidRPr="00153FC4">
        <w:tab/>
      </w:r>
      <w:r w:rsidRPr="00153FC4">
        <w:tab/>
      </w:r>
      <w:r w:rsidRPr="00153FC4">
        <w:tab/>
      </w:r>
      <w:r w:rsidRPr="00153FC4">
        <w:tab/>
      </w:r>
    </w:p>
    <w:p w14:paraId="3470E420" w14:textId="77777777" w:rsidR="008333BA" w:rsidRPr="00935810" w:rsidRDefault="008333BA" w:rsidP="008333BA">
      <w:pPr>
        <w:pStyle w:val="Verso"/>
      </w:pPr>
      <w:r w:rsidRPr="00935810">
        <w:tab/>
      </w:r>
      <w:r w:rsidRPr="00935810">
        <w:tab/>
      </w:r>
      <w:r w:rsidRPr="00935810">
        <w:tab/>
        <w:t>Hice lo que me mandaste.</w:t>
      </w:r>
      <w:r w:rsidRPr="00935810">
        <w:tab/>
      </w:r>
      <w:r w:rsidRPr="00935810">
        <w:tab/>
      </w:r>
      <w:r w:rsidRPr="00935810">
        <w:tab/>
      </w:r>
      <w:r w:rsidRPr="00935810">
        <w:tab/>
      </w:r>
    </w:p>
    <w:p w14:paraId="7C908969" w14:textId="77777777" w:rsidR="008333BA" w:rsidRDefault="008333BA" w:rsidP="008333BA">
      <w:pPr>
        <w:pStyle w:val="Personaje"/>
      </w:pPr>
      <w:r w:rsidRPr="00935810">
        <w:t>Alfonso</w:t>
      </w:r>
    </w:p>
    <w:p w14:paraId="69EC739E" w14:textId="0276B885" w:rsidR="008333BA" w:rsidRPr="00935810" w:rsidRDefault="008333BA" w:rsidP="008333BA">
      <w:pPr>
        <w:pStyle w:val="Verso"/>
      </w:pPr>
      <w:r w:rsidRPr="00935810">
        <w:lastRenderedPageBreak/>
        <w:tab/>
      </w:r>
      <w:r w:rsidRPr="00935810">
        <w:tab/>
      </w:r>
      <w:r>
        <w:t xml:space="preserve">           </w:t>
      </w:r>
      <w:r w:rsidRPr="00935810">
        <w:t xml:space="preserve">Si en traerle, Conde, erraste </w:t>
      </w:r>
    </w:p>
    <w:p w14:paraId="2F1C65FE" w14:textId="77777777" w:rsidR="008333BA" w:rsidRPr="00935810" w:rsidRDefault="008333BA" w:rsidP="008333BA">
      <w:pPr>
        <w:pStyle w:val="Verso"/>
      </w:pPr>
      <w:r w:rsidRPr="00935810">
        <w:tab/>
      </w:r>
      <w:r w:rsidRPr="00935810">
        <w:tab/>
      </w:r>
      <w:r w:rsidRPr="00935810">
        <w:tab/>
        <w:t>—aunque tus deseos no—,</w:t>
      </w:r>
    </w:p>
    <w:p w14:paraId="6F8182D5" w14:textId="77777777" w:rsidR="008333BA" w:rsidRPr="00935810" w:rsidRDefault="008333BA" w:rsidP="008333BA">
      <w:pPr>
        <w:pStyle w:val="Verso"/>
      </w:pPr>
      <w:r w:rsidRPr="00935810">
        <w:tab/>
      </w:r>
      <w:r w:rsidRPr="00935810">
        <w:tab/>
      </w:r>
      <w:r w:rsidRPr="00935810">
        <w:tab/>
        <w:t xml:space="preserve">  en </w:t>
      </w:r>
      <w:proofErr w:type="spellStart"/>
      <w:r w:rsidRPr="00935810">
        <w:t>Nise</w:t>
      </w:r>
      <w:proofErr w:type="spellEnd"/>
      <w:r w:rsidRPr="00935810">
        <w:t>, una labradora</w:t>
      </w:r>
    </w:p>
    <w:p w14:paraId="5685231C" w14:textId="2684EFF4" w:rsidR="008333BA" w:rsidRPr="00935810" w:rsidRDefault="008333BA" w:rsidP="004722AB">
      <w:pPr>
        <w:pStyle w:val="Verso"/>
      </w:pPr>
      <w:r w:rsidRPr="00935810">
        <w:tab/>
      </w:r>
      <w:r w:rsidRPr="00935810">
        <w:tab/>
      </w:r>
      <w:r w:rsidRPr="00935810">
        <w:tab/>
        <w:t xml:space="preserve">por quien </w:t>
      </w:r>
      <w:proofErr w:type="spellStart"/>
      <w:r w:rsidRPr="00935810">
        <w:t>agora</w:t>
      </w:r>
      <w:proofErr w:type="spellEnd"/>
      <w:r w:rsidRPr="00935810">
        <w:t xml:space="preserve"> a Flor vas,</w:t>
      </w:r>
      <w:r w:rsidRPr="00935810">
        <w:tab/>
      </w:r>
      <w:r w:rsidRPr="00935810">
        <w:tab/>
      </w:r>
      <w:r w:rsidRPr="00935810">
        <w:tab/>
      </w:r>
      <w:r w:rsidRPr="00935810">
        <w:tab/>
      </w:r>
    </w:p>
    <w:p w14:paraId="4CA0BB38" w14:textId="77777777" w:rsidR="008333BA" w:rsidRPr="00935810" w:rsidRDefault="008333BA" w:rsidP="008333BA">
      <w:pPr>
        <w:pStyle w:val="Verso"/>
      </w:pPr>
      <w:r w:rsidRPr="00935810">
        <w:tab/>
      </w:r>
      <w:r w:rsidRPr="00935810">
        <w:tab/>
      </w:r>
      <w:r w:rsidRPr="00935810">
        <w:tab/>
        <w:t>sospecho que acertarás.</w:t>
      </w:r>
      <w:r w:rsidRPr="00935810">
        <w:tab/>
      </w:r>
      <w:r w:rsidRPr="00935810">
        <w:tab/>
      </w:r>
      <w:r w:rsidRPr="00935810">
        <w:tab/>
      </w:r>
      <w:r w:rsidRPr="00935810">
        <w:tab/>
      </w:r>
    </w:p>
    <w:p w14:paraId="703E7A15" w14:textId="77777777" w:rsidR="008333BA" w:rsidRDefault="008333BA" w:rsidP="008333BA">
      <w:pPr>
        <w:pStyle w:val="Personaje"/>
      </w:pPr>
      <w:r w:rsidRPr="00935810">
        <w:t>Don Sancho</w:t>
      </w:r>
    </w:p>
    <w:p w14:paraId="4D3B2936" w14:textId="2B0F3B5B" w:rsidR="008333BA" w:rsidRPr="00935810" w:rsidRDefault="008333BA" w:rsidP="004151E3">
      <w:pPr>
        <w:pStyle w:val="Partidoincial"/>
      </w:pPr>
      <w:r w:rsidRPr="00935810">
        <w:tab/>
      </w:r>
      <w:r w:rsidRPr="00935810">
        <w:tab/>
      </w:r>
      <w:r>
        <w:t xml:space="preserve">           </w:t>
      </w:r>
      <w:r w:rsidRPr="00935810">
        <w:t xml:space="preserve">¿Quién es? </w:t>
      </w:r>
      <w:r w:rsidRPr="00935810">
        <w:tab/>
      </w:r>
      <w:r w:rsidRPr="00935810">
        <w:tab/>
      </w:r>
      <w:r w:rsidRPr="00935810">
        <w:tab/>
      </w:r>
    </w:p>
    <w:p w14:paraId="19C53971" w14:textId="77777777" w:rsidR="008333BA" w:rsidRDefault="008333BA" w:rsidP="008333BA">
      <w:pPr>
        <w:pStyle w:val="Personaje"/>
      </w:pPr>
      <w:r w:rsidRPr="00935810">
        <w:t>Alfonso</w:t>
      </w:r>
    </w:p>
    <w:p w14:paraId="71A8DC99" w14:textId="0A7039BA" w:rsidR="008333BA" w:rsidRPr="00153FC4" w:rsidRDefault="008333BA" w:rsidP="00153FC4">
      <w:pPr>
        <w:pStyle w:val="Partidofinal"/>
      </w:pPr>
      <w:r w:rsidRPr="00935810">
        <w:tab/>
      </w:r>
      <w:r w:rsidRPr="00935810">
        <w:tab/>
      </w:r>
      <w:r w:rsidRPr="00935810">
        <w:tab/>
        <w:t xml:space="preserve">       </w:t>
      </w:r>
      <w:r w:rsidRPr="00153FC4">
        <w:t>Una gran señora,</w:t>
      </w:r>
    </w:p>
    <w:p w14:paraId="7623CD91" w14:textId="77777777" w:rsidR="008333BA" w:rsidRPr="00935810" w:rsidRDefault="008333BA" w:rsidP="008333BA">
      <w:pPr>
        <w:pStyle w:val="Verso"/>
      </w:pPr>
      <w:r w:rsidRPr="00935810">
        <w:tab/>
      </w:r>
      <w:r w:rsidRPr="00935810">
        <w:tab/>
      </w:r>
      <w:r w:rsidRPr="00935810">
        <w:tab/>
        <w:t xml:space="preserve">  que yo te diré después.</w:t>
      </w:r>
    </w:p>
    <w:p w14:paraId="56923AC5" w14:textId="77777777" w:rsidR="008333BA" w:rsidRPr="00935810" w:rsidRDefault="008333BA" w:rsidP="008333BA">
      <w:pPr>
        <w:pStyle w:val="Verso"/>
      </w:pPr>
      <w:r w:rsidRPr="00935810">
        <w:tab/>
      </w:r>
      <w:r w:rsidRPr="00935810">
        <w:tab/>
      </w:r>
      <w:r w:rsidRPr="00935810">
        <w:tab/>
        <w:t xml:space="preserve">Lleva carroza y </w:t>
      </w:r>
      <w:proofErr w:type="spellStart"/>
      <w:r w:rsidRPr="00935810">
        <w:t>crïadas</w:t>
      </w:r>
      <w:proofErr w:type="spellEnd"/>
      <w:r w:rsidRPr="00935810">
        <w:t>.</w:t>
      </w:r>
    </w:p>
    <w:p w14:paraId="38A34A6E" w14:textId="77777777" w:rsidR="008333BA" w:rsidRDefault="008333BA" w:rsidP="008333BA">
      <w:pPr>
        <w:pStyle w:val="Personaje"/>
      </w:pPr>
      <w:r w:rsidRPr="00935810">
        <w:t>Don Sancho</w:t>
      </w:r>
    </w:p>
    <w:p w14:paraId="7A1C5358" w14:textId="1BB12581" w:rsidR="008333BA" w:rsidRPr="00935810" w:rsidRDefault="008333BA" w:rsidP="008445D2">
      <w:pPr>
        <w:pStyle w:val="Partidoincial"/>
      </w:pPr>
      <w:r w:rsidRPr="00935810">
        <w:tab/>
      </w:r>
      <w:r w:rsidRPr="00935810">
        <w:tab/>
      </w:r>
      <w:r>
        <w:t xml:space="preserve">            </w:t>
      </w:r>
      <w:r w:rsidRPr="00935810">
        <w:t>Voy.</w:t>
      </w:r>
    </w:p>
    <w:p w14:paraId="0A49E69E" w14:textId="3B4686E0" w:rsidR="008333BA" w:rsidRPr="00935810" w:rsidRDefault="008333BA" w:rsidP="008445D2">
      <w:pPr>
        <w:pStyle w:val="Acot"/>
      </w:pPr>
      <w:r w:rsidRPr="00935810">
        <w:t>Éntrese don Sancho</w:t>
      </w:r>
    </w:p>
    <w:p w14:paraId="0CAFD4FB" w14:textId="77777777" w:rsidR="008333BA" w:rsidRDefault="008333BA" w:rsidP="008333BA">
      <w:pPr>
        <w:pStyle w:val="Personaje"/>
      </w:pPr>
      <w:r w:rsidRPr="00935810">
        <w:t>Alfonso</w:t>
      </w:r>
    </w:p>
    <w:p w14:paraId="5020FAF0" w14:textId="1168015F" w:rsidR="008333BA" w:rsidRPr="00153FC4" w:rsidRDefault="008333BA" w:rsidP="00153FC4">
      <w:pPr>
        <w:pStyle w:val="Partidofinal"/>
      </w:pPr>
      <w:r w:rsidRPr="00935810">
        <w:tab/>
      </w:r>
      <w:r w:rsidRPr="00935810">
        <w:tab/>
      </w:r>
      <w:r w:rsidRPr="00935810">
        <w:tab/>
      </w:r>
      <w:r w:rsidRPr="00153FC4">
        <w:t xml:space="preserve">          ¡Qué de dueñas honradas</w:t>
      </w:r>
      <w:r w:rsidRPr="00153FC4">
        <w:tab/>
      </w:r>
      <w:r w:rsidRPr="00153FC4">
        <w:tab/>
      </w:r>
      <w:r w:rsidRPr="00153FC4">
        <w:tab/>
      </w:r>
    </w:p>
    <w:p w14:paraId="1C47A43A" w14:textId="77777777" w:rsidR="008333BA" w:rsidRPr="00935810" w:rsidRDefault="008333BA" w:rsidP="008333BA">
      <w:pPr>
        <w:pStyle w:val="Verso"/>
      </w:pPr>
      <w:r w:rsidRPr="00935810">
        <w:tab/>
      </w:r>
      <w:r w:rsidRPr="00935810">
        <w:tab/>
      </w:r>
      <w:r w:rsidRPr="00935810">
        <w:tab/>
        <w:t>pone el amor a sus pies!</w:t>
      </w:r>
      <w:r w:rsidRPr="00935810">
        <w:tab/>
      </w:r>
      <w:r w:rsidRPr="00935810">
        <w:tab/>
      </w:r>
      <w:r w:rsidRPr="00935810">
        <w:tab/>
      </w:r>
      <w:r w:rsidRPr="00935810">
        <w:tab/>
      </w:r>
    </w:p>
    <w:p w14:paraId="03741326" w14:textId="77777777" w:rsidR="008333BA" w:rsidRPr="00935810" w:rsidRDefault="008333BA" w:rsidP="008333BA">
      <w:pPr>
        <w:pStyle w:val="Verso"/>
      </w:pPr>
      <w:r w:rsidRPr="00935810">
        <w:tab/>
      </w:r>
      <w:r w:rsidRPr="00935810">
        <w:tab/>
      </w:r>
      <w:r w:rsidRPr="00935810">
        <w:tab/>
        <w:t xml:space="preserve">  Pienso que el cielo me envía</w:t>
      </w:r>
    </w:p>
    <w:p w14:paraId="170F56A0" w14:textId="77777777" w:rsidR="008333BA" w:rsidRPr="00935810" w:rsidRDefault="008333BA" w:rsidP="008333BA">
      <w:pPr>
        <w:pStyle w:val="Verso"/>
      </w:pPr>
      <w:r w:rsidRPr="00935810">
        <w:tab/>
      </w:r>
      <w:r w:rsidRPr="00935810">
        <w:tab/>
      </w:r>
      <w:r w:rsidRPr="00935810">
        <w:tab/>
        <w:t>todas estas cosas hoy</w:t>
      </w:r>
    </w:p>
    <w:p w14:paraId="427AE5FB" w14:textId="77777777" w:rsidR="008333BA" w:rsidRPr="00935810" w:rsidRDefault="008333BA" w:rsidP="008333BA">
      <w:pPr>
        <w:pStyle w:val="Verso"/>
      </w:pPr>
      <w:r w:rsidRPr="00935810">
        <w:tab/>
      </w:r>
      <w:r w:rsidRPr="00935810">
        <w:tab/>
      </w:r>
      <w:r w:rsidRPr="00935810">
        <w:tab/>
        <w:t>porque Alfonso el Casto soy</w:t>
      </w:r>
    </w:p>
    <w:p w14:paraId="7FD5AE50" w14:textId="613D8D71" w:rsidR="008333BA" w:rsidRPr="00935810" w:rsidRDefault="008333BA" w:rsidP="004722AB">
      <w:pPr>
        <w:pStyle w:val="Verso"/>
      </w:pPr>
      <w:r w:rsidRPr="00935810">
        <w:tab/>
      </w:r>
      <w:r w:rsidRPr="00935810">
        <w:tab/>
      </w:r>
      <w:r w:rsidRPr="00935810">
        <w:tab/>
        <w:t>para prueba de la mía.</w:t>
      </w:r>
      <w:r w:rsidRPr="00935810">
        <w:tab/>
      </w:r>
      <w:r w:rsidRPr="00935810">
        <w:tab/>
      </w:r>
      <w:r w:rsidRPr="00935810">
        <w:tab/>
      </w:r>
      <w:r w:rsidRPr="00935810">
        <w:tab/>
      </w:r>
    </w:p>
    <w:p w14:paraId="438D34FD" w14:textId="77777777" w:rsidR="008333BA" w:rsidRPr="00935810" w:rsidRDefault="008333BA" w:rsidP="008333BA">
      <w:pPr>
        <w:pStyle w:val="Verso"/>
      </w:pPr>
      <w:r w:rsidRPr="00935810">
        <w:tab/>
      </w:r>
      <w:r w:rsidRPr="00935810">
        <w:tab/>
      </w:r>
      <w:r w:rsidRPr="00935810">
        <w:tab/>
        <w:t xml:space="preserve">  Los sucesos amorosos</w:t>
      </w:r>
      <w:r w:rsidRPr="00935810">
        <w:tab/>
      </w:r>
      <w:r w:rsidRPr="00935810">
        <w:tab/>
      </w:r>
      <w:r w:rsidRPr="00935810">
        <w:tab/>
      </w:r>
      <w:r w:rsidRPr="00935810">
        <w:tab/>
      </w:r>
    </w:p>
    <w:p w14:paraId="1B36A68E" w14:textId="77777777" w:rsidR="008333BA" w:rsidRPr="00935810" w:rsidRDefault="008333BA" w:rsidP="008333BA">
      <w:pPr>
        <w:pStyle w:val="Verso"/>
      </w:pPr>
      <w:r w:rsidRPr="00935810">
        <w:tab/>
      </w:r>
      <w:r w:rsidRPr="00935810">
        <w:tab/>
      </w:r>
      <w:r w:rsidRPr="00935810">
        <w:tab/>
        <w:t>todos vienen a mi edad</w:t>
      </w:r>
    </w:p>
    <w:p w14:paraId="1AA0447E" w14:textId="77777777" w:rsidR="008333BA" w:rsidRPr="00935810" w:rsidRDefault="008333BA" w:rsidP="008333BA">
      <w:pPr>
        <w:pStyle w:val="Verso"/>
      </w:pPr>
      <w:r w:rsidRPr="00935810">
        <w:tab/>
      </w:r>
      <w:r w:rsidRPr="00935810">
        <w:tab/>
      </w:r>
      <w:r w:rsidRPr="00935810">
        <w:tab/>
        <w:t>por dar a mi castidad</w:t>
      </w:r>
    </w:p>
    <w:p w14:paraId="1FC77F1C" w14:textId="7E0C5C86" w:rsidR="008333BA" w:rsidRPr="00935810" w:rsidRDefault="008333BA" w:rsidP="008445D2">
      <w:pPr>
        <w:pStyle w:val="Verso"/>
      </w:pPr>
      <w:r w:rsidRPr="00935810">
        <w:tab/>
      </w:r>
      <w:r w:rsidRPr="00935810">
        <w:tab/>
      </w:r>
      <w:r w:rsidRPr="00935810">
        <w:tab/>
        <w:t>estos esmaltes famosos.</w:t>
      </w:r>
    </w:p>
    <w:p w14:paraId="70421340" w14:textId="6EAD0100" w:rsidR="008333BA" w:rsidRPr="00935810" w:rsidRDefault="008333BA" w:rsidP="008445D2">
      <w:pPr>
        <w:pStyle w:val="Acot"/>
      </w:pPr>
      <w:r w:rsidRPr="00935810">
        <w:t>Salgan Tristán, Arias y Nuño de Prado</w:t>
      </w:r>
    </w:p>
    <w:p w14:paraId="691A83D1" w14:textId="77777777" w:rsidR="008333BA" w:rsidRDefault="008333BA" w:rsidP="008333BA">
      <w:pPr>
        <w:pStyle w:val="Personaje"/>
      </w:pPr>
      <w:r w:rsidRPr="00935810">
        <w:t>Arias</w:t>
      </w:r>
      <w:r w:rsidRPr="00935810">
        <w:tab/>
      </w:r>
    </w:p>
    <w:p w14:paraId="31E96787" w14:textId="02B7D39B" w:rsidR="008333BA" w:rsidRPr="00935810" w:rsidRDefault="008333BA" w:rsidP="008333BA">
      <w:pPr>
        <w:pStyle w:val="Verso"/>
      </w:pPr>
      <w:r w:rsidRPr="00935810">
        <w:tab/>
      </w:r>
      <w:r w:rsidRPr="00935810">
        <w:tab/>
        <w:t xml:space="preserve">  </w:t>
      </w:r>
      <w:r>
        <w:t xml:space="preserve">            </w:t>
      </w:r>
      <w:r w:rsidRPr="00935810">
        <w:t>Nuño, señor, está aquí.</w:t>
      </w:r>
      <w:r w:rsidRPr="00935810">
        <w:tab/>
      </w:r>
      <w:r w:rsidRPr="00935810">
        <w:tab/>
      </w:r>
      <w:r w:rsidRPr="00935810">
        <w:tab/>
      </w:r>
      <w:r w:rsidRPr="00935810">
        <w:tab/>
      </w:r>
    </w:p>
    <w:p w14:paraId="642A254C" w14:textId="77777777" w:rsidR="008333BA" w:rsidRDefault="008333BA" w:rsidP="008333BA">
      <w:pPr>
        <w:pStyle w:val="Personaje"/>
      </w:pPr>
      <w:r w:rsidRPr="00935810">
        <w:t>Alfonso</w:t>
      </w:r>
    </w:p>
    <w:p w14:paraId="62356176" w14:textId="362FF777" w:rsidR="008333BA" w:rsidRPr="00935810" w:rsidRDefault="008333BA" w:rsidP="008333BA">
      <w:pPr>
        <w:pStyle w:val="Verso"/>
      </w:pPr>
      <w:r w:rsidRPr="00935810">
        <w:tab/>
      </w:r>
      <w:r w:rsidRPr="00935810">
        <w:tab/>
      </w:r>
      <w:r>
        <w:t xml:space="preserve">            </w:t>
      </w:r>
      <w:r w:rsidRPr="00935810">
        <w:t>Si alguna prueba, don Arias,</w:t>
      </w:r>
      <w:r w:rsidRPr="00935810">
        <w:tab/>
      </w:r>
      <w:r w:rsidRPr="00935810">
        <w:tab/>
      </w:r>
      <w:r w:rsidRPr="00935810">
        <w:tab/>
      </w:r>
      <w:r w:rsidRPr="00935810">
        <w:tab/>
      </w:r>
      <w:r w:rsidRPr="00935810">
        <w:tab/>
      </w:r>
    </w:p>
    <w:p w14:paraId="34E8C748" w14:textId="77777777" w:rsidR="008333BA" w:rsidRPr="00935810" w:rsidRDefault="008333BA" w:rsidP="008333BA">
      <w:pPr>
        <w:pStyle w:val="Verso"/>
      </w:pPr>
      <w:r w:rsidRPr="00935810">
        <w:tab/>
      </w:r>
      <w:r w:rsidRPr="00935810">
        <w:tab/>
      </w:r>
      <w:r w:rsidRPr="00935810">
        <w:tab/>
        <w:t>ha hecho en cosas tan varias</w:t>
      </w:r>
    </w:p>
    <w:p w14:paraId="6131DFB5" w14:textId="77777777" w:rsidR="008333BA" w:rsidRPr="00935810" w:rsidRDefault="008333BA" w:rsidP="008333BA">
      <w:pPr>
        <w:pStyle w:val="Verso"/>
      </w:pPr>
      <w:r w:rsidRPr="00935810">
        <w:tab/>
      </w:r>
      <w:r w:rsidRPr="00935810">
        <w:tab/>
      </w:r>
      <w:r w:rsidRPr="00935810">
        <w:tab/>
        <w:t>como suceden por mí</w:t>
      </w:r>
    </w:p>
    <w:p w14:paraId="516018B1" w14:textId="77777777" w:rsidR="008333BA" w:rsidRPr="00935810" w:rsidRDefault="008333BA" w:rsidP="008333BA">
      <w:pPr>
        <w:pStyle w:val="Verso"/>
      </w:pPr>
      <w:r w:rsidRPr="00935810">
        <w:tab/>
      </w:r>
      <w:r w:rsidRPr="00935810">
        <w:tab/>
      </w:r>
      <w:r w:rsidRPr="00935810">
        <w:tab/>
        <w:t xml:space="preserve">  de valor y sufrimiento</w:t>
      </w:r>
    </w:p>
    <w:p w14:paraId="6EA01464" w14:textId="6D44C7F4" w:rsidR="008333BA" w:rsidRPr="00935810" w:rsidRDefault="008333BA" w:rsidP="004722AB">
      <w:pPr>
        <w:pStyle w:val="Verso"/>
      </w:pPr>
      <w:r w:rsidRPr="00935810">
        <w:tab/>
      </w:r>
      <w:r w:rsidRPr="00935810">
        <w:tab/>
      </w:r>
      <w:r w:rsidRPr="00935810">
        <w:tab/>
        <w:t>y de prudencia real,</w:t>
      </w:r>
      <w:r w:rsidRPr="00935810">
        <w:tab/>
      </w:r>
      <w:r w:rsidRPr="00935810">
        <w:tab/>
      </w:r>
      <w:r w:rsidRPr="00935810">
        <w:tab/>
      </w:r>
      <w:r w:rsidRPr="00935810">
        <w:tab/>
      </w:r>
      <w:r w:rsidRPr="00935810">
        <w:tab/>
      </w:r>
    </w:p>
    <w:p w14:paraId="0E3B3538" w14:textId="77777777" w:rsidR="008333BA" w:rsidRPr="00935810" w:rsidRDefault="008333BA" w:rsidP="008333BA">
      <w:pPr>
        <w:pStyle w:val="Verso"/>
      </w:pPr>
      <w:r w:rsidRPr="00935810">
        <w:lastRenderedPageBreak/>
        <w:tab/>
      </w:r>
      <w:r w:rsidRPr="00935810">
        <w:tab/>
      </w:r>
      <w:r w:rsidRPr="00935810">
        <w:tab/>
        <w:t>es esta, porque es igual</w:t>
      </w:r>
      <w:r w:rsidRPr="00935810">
        <w:tab/>
      </w:r>
      <w:r w:rsidRPr="00935810">
        <w:tab/>
      </w:r>
      <w:r w:rsidRPr="00935810">
        <w:tab/>
      </w:r>
      <w:r w:rsidRPr="00935810">
        <w:tab/>
      </w:r>
    </w:p>
    <w:p w14:paraId="1075669C" w14:textId="109623B6" w:rsidR="008333BA" w:rsidRDefault="008333BA" w:rsidP="008333BA">
      <w:pPr>
        <w:pStyle w:val="Verso"/>
      </w:pPr>
      <w:r w:rsidRPr="00935810">
        <w:tab/>
      </w:r>
      <w:r w:rsidRPr="00935810">
        <w:tab/>
      </w:r>
      <w:r w:rsidRPr="00935810">
        <w:tab/>
        <w:t>a todo encarecimiento.</w:t>
      </w:r>
    </w:p>
    <w:p w14:paraId="6AE4C665" w14:textId="706F2525" w:rsidR="00191006" w:rsidRPr="00935810" w:rsidRDefault="00191006" w:rsidP="00191006">
      <w:r>
        <w:t>$</w:t>
      </w:r>
      <w:r w:rsidRPr="00641F15">
        <w:t xml:space="preserve">romance en </w:t>
      </w:r>
      <w:r w:rsidRPr="00641F15">
        <w:rPr>
          <w:i/>
        </w:rPr>
        <w:t>u-o</w:t>
      </w:r>
    </w:p>
    <w:p w14:paraId="3D6A323E" w14:textId="58CECCDD" w:rsidR="00191006" w:rsidRPr="00935810" w:rsidRDefault="00191006" w:rsidP="004722AB">
      <w:pPr>
        <w:pStyle w:val="Partidoincial"/>
      </w:pPr>
      <w:r w:rsidRPr="00935810">
        <w:t xml:space="preserve"> </w:t>
      </w:r>
      <w:r>
        <w:t xml:space="preserve">                                    </w:t>
      </w:r>
      <w:r w:rsidRPr="00935810">
        <w:t xml:space="preserve"> Nuño. </w:t>
      </w:r>
      <w:r w:rsidRPr="00935810">
        <w:tab/>
      </w:r>
      <w:r w:rsidRPr="00935810">
        <w:tab/>
        <w:t xml:space="preserve"> </w:t>
      </w:r>
    </w:p>
    <w:p w14:paraId="244F80CD" w14:textId="190CF28B" w:rsidR="00191006" w:rsidRDefault="00191006" w:rsidP="00191006">
      <w:pPr>
        <w:pStyle w:val="Personaje"/>
      </w:pPr>
      <w:r w:rsidRPr="00935810">
        <w:t>Nuño</w:t>
      </w:r>
    </w:p>
    <w:p w14:paraId="2E164ED0" w14:textId="2286B160" w:rsidR="00191006" w:rsidRPr="00935810" w:rsidRDefault="00191006" w:rsidP="004722AB">
      <w:pPr>
        <w:pStyle w:val="Partidomedio"/>
      </w:pPr>
      <w:r w:rsidRPr="00935810">
        <w:tab/>
      </w:r>
      <w:r w:rsidRPr="00935810">
        <w:tab/>
      </w:r>
      <w:r w:rsidRPr="00935810">
        <w:tab/>
      </w:r>
      <w:r w:rsidRPr="00935810">
        <w:tab/>
        <w:t xml:space="preserve"> ¿Señor? </w:t>
      </w:r>
      <w:r w:rsidRPr="00935810">
        <w:tab/>
      </w:r>
      <w:r w:rsidRPr="00935810">
        <w:tab/>
      </w:r>
      <w:r w:rsidRPr="00935810">
        <w:tab/>
      </w:r>
    </w:p>
    <w:p w14:paraId="4DF9BD8E" w14:textId="00E9D8D1" w:rsidR="00191006" w:rsidRDefault="00191006" w:rsidP="00191006">
      <w:pPr>
        <w:pStyle w:val="Personaje"/>
      </w:pPr>
      <w:r w:rsidRPr="00935810">
        <w:t>Alfonso</w:t>
      </w:r>
    </w:p>
    <w:p w14:paraId="28DA56AF" w14:textId="174AFF1A" w:rsidR="00191006" w:rsidRPr="00153FC4" w:rsidRDefault="00191006" w:rsidP="00153FC4">
      <w:pPr>
        <w:pStyle w:val="Partidofinal"/>
      </w:pPr>
      <w:r w:rsidRPr="00935810">
        <w:tab/>
      </w:r>
      <w:r w:rsidRPr="00935810">
        <w:tab/>
      </w:r>
      <w:r w:rsidRPr="00935810">
        <w:tab/>
      </w:r>
      <w:r w:rsidRPr="00153FC4">
        <w:t xml:space="preserve">                         Yo te traje</w:t>
      </w:r>
    </w:p>
    <w:p w14:paraId="5B3C383C" w14:textId="77777777" w:rsidR="00191006" w:rsidRPr="00935810" w:rsidRDefault="00191006" w:rsidP="00191006">
      <w:pPr>
        <w:pStyle w:val="Verso"/>
      </w:pPr>
      <w:r w:rsidRPr="00935810">
        <w:tab/>
      </w:r>
      <w:r w:rsidRPr="00935810">
        <w:tab/>
      </w:r>
      <w:r w:rsidRPr="00935810">
        <w:tab/>
        <w:t>por voluntad de Bermudo</w:t>
      </w:r>
    </w:p>
    <w:p w14:paraId="30464CA2" w14:textId="574AD7C7" w:rsidR="00191006" w:rsidRPr="00935810" w:rsidRDefault="00191006" w:rsidP="004722AB">
      <w:pPr>
        <w:pStyle w:val="Verso"/>
      </w:pPr>
      <w:r w:rsidRPr="00935810">
        <w:tab/>
      </w:r>
      <w:r w:rsidRPr="00935810">
        <w:tab/>
      </w:r>
      <w:r w:rsidRPr="00935810">
        <w:tab/>
        <w:t>a mi casa de una aldea.</w:t>
      </w:r>
      <w:r w:rsidRPr="00935810">
        <w:tab/>
      </w:r>
      <w:r w:rsidRPr="00935810">
        <w:tab/>
      </w:r>
      <w:r w:rsidRPr="00935810">
        <w:tab/>
      </w:r>
      <w:r w:rsidRPr="00935810">
        <w:tab/>
      </w:r>
    </w:p>
    <w:p w14:paraId="13F6BFD7" w14:textId="77777777" w:rsidR="00191006" w:rsidRPr="00935810" w:rsidRDefault="00191006" w:rsidP="00191006">
      <w:pPr>
        <w:pStyle w:val="Verso"/>
      </w:pPr>
      <w:r w:rsidRPr="00935810">
        <w:tab/>
      </w:r>
      <w:r w:rsidRPr="00935810">
        <w:tab/>
      </w:r>
      <w:r w:rsidRPr="00935810">
        <w:tab/>
        <w:t>Quién eres nunca se supo,</w:t>
      </w:r>
      <w:r w:rsidRPr="00935810">
        <w:tab/>
      </w:r>
      <w:r w:rsidRPr="00935810">
        <w:tab/>
      </w:r>
      <w:r w:rsidRPr="00935810">
        <w:tab/>
      </w:r>
      <w:r w:rsidRPr="00935810">
        <w:tab/>
      </w:r>
    </w:p>
    <w:p w14:paraId="7C2A5E8A" w14:textId="77777777" w:rsidR="00191006" w:rsidRPr="00935810" w:rsidRDefault="00191006" w:rsidP="00191006">
      <w:pPr>
        <w:pStyle w:val="Verso"/>
      </w:pPr>
      <w:r w:rsidRPr="00935810">
        <w:tab/>
      </w:r>
      <w:r w:rsidRPr="00935810">
        <w:tab/>
      </w:r>
      <w:r w:rsidRPr="00935810">
        <w:tab/>
      </w:r>
      <w:proofErr w:type="spellStart"/>
      <w:r w:rsidRPr="00935810">
        <w:t>llamete</w:t>
      </w:r>
      <w:proofErr w:type="spellEnd"/>
      <w:r w:rsidRPr="00935810">
        <w:t xml:space="preserve"> Nuño de Prado</w:t>
      </w:r>
    </w:p>
    <w:p w14:paraId="0079C042" w14:textId="77777777" w:rsidR="00191006" w:rsidRPr="00935810" w:rsidRDefault="00191006" w:rsidP="00191006">
      <w:pPr>
        <w:pStyle w:val="Verso"/>
      </w:pPr>
      <w:r w:rsidRPr="00935810">
        <w:tab/>
      </w:r>
      <w:r w:rsidRPr="00935810">
        <w:tab/>
      </w:r>
      <w:r w:rsidRPr="00935810">
        <w:tab/>
        <w:t>porque dice y canta el vulgo</w:t>
      </w:r>
    </w:p>
    <w:p w14:paraId="59D15BA6" w14:textId="77777777" w:rsidR="00191006" w:rsidRPr="00935810" w:rsidRDefault="00191006" w:rsidP="00191006">
      <w:pPr>
        <w:pStyle w:val="Verso"/>
      </w:pPr>
      <w:r w:rsidRPr="00935810">
        <w:tab/>
      </w:r>
      <w:r w:rsidRPr="00935810">
        <w:tab/>
      </w:r>
      <w:r w:rsidRPr="00935810">
        <w:tab/>
        <w:t>que te halló en un prado verde</w:t>
      </w:r>
    </w:p>
    <w:p w14:paraId="4FB5C792" w14:textId="47D11406" w:rsidR="00191006" w:rsidRPr="00935810" w:rsidRDefault="00191006" w:rsidP="00191006">
      <w:pPr>
        <w:pStyle w:val="Verso"/>
        <w:rPr>
          <w:b/>
        </w:rPr>
      </w:pPr>
      <w:r w:rsidRPr="00935810">
        <w:tab/>
      </w:r>
      <w:r w:rsidRPr="00935810">
        <w:tab/>
      </w:r>
      <w:r w:rsidRPr="00935810">
        <w:tab/>
        <w:t>entre unos lirios y juncos.</w:t>
      </w:r>
      <w:r w:rsidRPr="00935810">
        <w:tab/>
      </w:r>
      <w:r w:rsidRPr="00935810">
        <w:tab/>
      </w:r>
      <w:r w:rsidRPr="00935810">
        <w:tab/>
      </w:r>
      <w:r w:rsidRPr="00935810">
        <w:tab/>
      </w:r>
    </w:p>
    <w:p w14:paraId="0BB6104C" w14:textId="77777777" w:rsidR="00191006" w:rsidRPr="00935810" w:rsidRDefault="00191006" w:rsidP="00191006">
      <w:pPr>
        <w:pStyle w:val="Verso"/>
      </w:pPr>
      <w:r w:rsidRPr="00935810">
        <w:tab/>
      </w:r>
      <w:r w:rsidRPr="00935810">
        <w:tab/>
      </w:r>
      <w:r w:rsidRPr="00935810">
        <w:tab/>
        <w:t>Sospeché que eras su hijo,</w:t>
      </w:r>
      <w:r w:rsidRPr="00935810">
        <w:tab/>
      </w:r>
      <w:r w:rsidRPr="00935810">
        <w:tab/>
      </w:r>
      <w:r w:rsidRPr="00935810">
        <w:tab/>
      </w:r>
      <w:r w:rsidRPr="00935810">
        <w:tab/>
      </w:r>
    </w:p>
    <w:p w14:paraId="629BE86F" w14:textId="77777777" w:rsidR="00191006" w:rsidRPr="00935810" w:rsidRDefault="00191006" w:rsidP="00191006">
      <w:pPr>
        <w:pStyle w:val="Verso"/>
      </w:pPr>
      <w:r w:rsidRPr="00935810">
        <w:tab/>
      </w:r>
      <w:r w:rsidRPr="00935810">
        <w:tab/>
      </w:r>
      <w:r w:rsidRPr="00935810">
        <w:tab/>
        <w:t>sabe Dios lo que me culpo</w:t>
      </w:r>
    </w:p>
    <w:p w14:paraId="1230C657" w14:textId="77777777" w:rsidR="00191006" w:rsidRPr="00935810" w:rsidRDefault="00191006" w:rsidP="00191006">
      <w:pPr>
        <w:pStyle w:val="Verso"/>
      </w:pPr>
      <w:r w:rsidRPr="00935810">
        <w:tab/>
      </w:r>
      <w:r w:rsidRPr="00935810">
        <w:tab/>
      </w:r>
      <w:r w:rsidRPr="00935810">
        <w:tab/>
        <w:t>de tal imaginación,</w:t>
      </w:r>
    </w:p>
    <w:p w14:paraId="7435AD2D" w14:textId="77777777" w:rsidR="00191006" w:rsidRPr="00935810" w:rsidRDefault="00191006" w:rsidP="00191006">
      <w:pPr>
        <w:pStyle w:val="Verso"/>
      </w:pPr>
      <w:r w:rsidRPr="00935810">
        <w:tab/>
      </w:r>
      <w:r w:rsidRPr="00935810">
        <w:tab/>
      </w:r>
      <w:r w:rsidRPr="00935810">
        <w:tab/>
        <w:t xml:space="preserve">siendo tú un villano </w:t>
      </w:r>
      <w:proofErr w:type="spellStart"/>
      <w:r w:rsidRPr="00935810">
        <w:t>espúreo</w:t>
      </w:r>
      <w:proofErr w:type="spellEnd"/>
      <w:r w:rsidRPr="00935810">
        <w:t>.</w:t>
      </w:r>
    </w:p>
    <w:p w14:paraId="4A4192AE" w14:textId="0D449752" w:rsidR="00191006" w:rsidRPr="00935810" w:rsidRDefault="00191006" w:rsidP="00191006">
      <w:pPr>
        <w:pStyle w:val="Verso"/>
      </w:pPr>
      <w:r w:rsidRPr="00935810">
        <w:tab/>
      </w:r>
      <w:r w:rsidRPr="00935810">
        <w:tab/>
      </w:r>
      <w:r w:rsidRPr="00935810">
        <w:tab/>
        <w:t>Mi camarero mayor</w:t>
      </w:r>
      <w:r w:rsidRPr="00935810">
        <w:tab/>
      </w:r>
      <w:r w:rsidRPr="00935810">
        <w:tab/>
      </w:r>
      <w:r w:rsidRPr="00935810">
        <w:tab/>
      </w:r>
      <w:r w:rsidRPr="00935810">
        <w:tab/>
      </w:r>
      <w:r w:rsidRPr="00935810">
        <w:tab/>
      </w:r>
    </w:p>
    <w:p w14:paraId="50A4F673" w14:textId="77777777" w:rsidR="00191006" w:rsidRPr="00935810" w:rsidRDefault="00191006" w:rsidP="00191006">
      <w:pPr>
        <w:pStyle w:val="Verso"/>
      </w:pPr>
      <w:r w:rsidRPr="00935810">
        <w:tab/>
      </w:r>
      <w:r w:rsidRPr="00935810">
        <w:tab/>
      </w:r>
      <w:r w:rsidRPr="00935810">
        <w:tab/>
        <w:t>te hice, aunque no fue justo</w:t>
      </w:r>
      <w:r w:rsidRPr="00935810">
        <w:tab/>
      </w:r>
      <w:r w:rsidRPr="00935810">
        <w:tab/>
      </w:r>
      <w:r w:rsidRPr="00935810">
        <w:tab/>
      </w:r>
      <w:r w:rsidRPr="00935810">
        <w:tab/>
      </w:r>
    </w:p>
    <w:p w14:paraId="638F806D" w14:textId="77777777" w:rsidR="00191006" w:rsidRPr="00935810" w:rsidRDefault="00191006" w:rsidP="00191006">
      <w:pPr>
        <w:pStyle w:val="Verso"/>
      </w:pPr>
      <w:r w:rsidRPr="00935810">
        <w:tab/>
      </w:r>
      <w:r w:rsidRPr="00935810">
        <w:tab/>
      </w:r>
      <w:r w:rsidRPr="00935810">
        <w:tab/>
        <w:t>quitar este oficio a un hombre</w:t>
      </w:r>
    </w:p>
    <w:p w14:paraId="133ECFF5" w14:textId="77777777" w:rsidR="00191006" w:rsidRPr="00935810" w:rsidRDefault="00191006" w:rsidP="00191006">
      <w:pPr>
        <w:pStyle w:val="Verso"/>
      </w:pPr>
      <w:r w:rsidRPr="00935810">
        <w:tab/>
      </w:r>
      <w:r w:rsidRPr="00935810">
        <w:tab/>
      </w:r>
      <w:r w:rsidRPr="00935810">
        <w:tab/>
      </w:r>
      <w:proofErr w:type="spellStart"/>
      <w:r w:rsidRPr="00935810">
        <w:t>como</w:t>
      </w:r>
      <w:proofErr w:type="spellEnd"/>
      <w:r w:rsidRPr="00935810">
        <w:t xml:space="preserve"> fue don Arias Bustos.</w:t>
      </w:r>
    </w:p>
    <w:p w14:paraId="6BBCB53B" w14:textId="77777777" w:rsidR="00191006" w:rsidRPr="00935810" w:rsidRDefault="00191006" w:rsidP="00191006">
      <w:pPr>
        <w:pStyle w:val="Verso"/>
      </w:pPr>
      <w:r w:rsidRPr="00935810">
        <w:tab/>
      </w:r>
      <w:r w:rsidRPr="00935810">
        <w:tab/>
      </w:r>
      <w:r w:rsidRPr="00935810">
        <w:tab/>
        <w:t>En la guerra de Simancas,</w:t>
      </w:r>
    </w:p>
    <w:p w14:paraId="4181805C" w14:textId="272526B6" w:rsidR="00191006" w:rsidRPr="00935810" w:rsidRDefault="00191006" w:rsidP="00191006">
      <w:pPr>
        <w:pStyle w:val="Verso"/>
      </w:pPr>
      <w:r w:rsidRPr="00935810">
        <w:tab/>
      </w:r>
      <w:r w:rsidRPr="00935810">
        <w:tab/>
      </w:r>
      <w:r w:rsidRPr="00935810">
        <w:tab/>
        <w:t>sangriento el brazo hasta el puño,</w:t>
      </w:r>
      <w:r w:rsidRPr="00935810">
        <w:tab/>
      </w:r>
      <w:r w:rsidRPr="00935810">
        <w:tab/>
      </w:r>
      <w:r w:rsidRPr="00935810">
        <w:tab/>
      </w:r>
    </w:p>
    <w:p w14:paraId="202620DE" w14:textId="77777777" w:rsidR="00191006" w:rsidRPr="00935810" w:rsidRDefault="00191006" w:rsidP="00191006">
      <w:pPr>
        <w:pStyle w:val="Verso"/>
      </w:pPr>
      <w:r w:rsidRPr="00935810">
        <w:tab/>
      </w:r>
      <w:r w:rsidRPr="00935810">
        <w:tab/>
      </w:r>
      <w:r w:rsidRPr="00935810">
        <w:tab/>
        <w:t>me trajiste seis cabezas.</w:t>
      </w:r>
      <w:r w:rsidRPr="00935810">
        <w:tab/>
      </w:r>
      <w:r w:rsidRPr="00935810">
        <w:tab/>
      </w:r>
      <w:r w:rsidRPr="00935810">
        <w:tab/>
      </w:r>
      <w:r w:rsidRPr="00935810">
        <w:tab/>
        <w:t xml:space="preserve"> </w:t>
      </w:r>
    </w:p>
    <w:p w14:paraId="71C79726" w14:textId="77777777" w:rsidR="00191006" w:rsidRPr="00935810" w:rsidRDefault="00191006" w:rsidP="00191006">
      <w:pPr>
        <w:pStyle w:val="Verso"/>
      </w:pPr>
      <w:r w:rsidRPr="00935810">
        <w:tab/>
      </w:r>
      <w:r w:rsidRPr="00935810">
        <w:tab/>
      </w:r>
      <w:r w:rsidRPr="00935810">
        <w:tab/>
      </w:r>
      <w:proofErr w:type="spellStart"/>
      <w:r w:rsidRPr="00935810">
        <w:t>Obligome</w:t>
      </w:r>
      <w:proofErr w:type="spellEnd"/>
      <w:r w:rsidRPr="00935810">
        <w:t xml:space="preserve"> el valor tuyo</w:t>
      </w:r>
    </w:p>
    <w:p w14:paraId="10FE76FB" w14:textId="77777777" w:rsidR="00191006" w:rsidRPr="00935810" w:rsidRDefault="00191006" w:rsidP="00191006">
      <w:pPr>
        <w:pStyle w:val="Verso"/>
      </w:pPr>
      <w:r w:rsidRPr="00935810">
        <w:tab/>
      </w:r>
      <w:r w:rsidRPr="00935810">
        <w:tab/>
      </w:r>
      <w:r w:rsidRPr="00935810">
        <w:tab/>
        <w:t>a hacerte mi caballero,</w:t>
      </w:r>
    </w:p>
    <w:p w14:paraId="0D273D80" w14:textId="77777777" w:rsidR="00191006" w:rsidRPr="00935810" w:rsidRDefault="00191006" w:rsidP="00191006">
      <w:pPr>
        <w:pStyle w:val="Verso"/>
      </w:pPr>
      <w:r w:rsidRPr="00935810">
        <w:tab/>
      </w:r>
      <w:r w:rsidRPr="00935810">
        <w:tab/>
      </w:r>
      <w:r w:rsidRPr="00935810">
        <w:tab/>
        <w:t>de tu nobleza seguro.</w:t>
      </w:r>
    </w:p>
    <w:p w14:paraId="356F0176" w14:textId="482ED5E9" w:rsidR="00191006" w:rsidRPr="00935810" w:rsidRDefault="00191006" w:rsidP="004722AB">
      <w:pPr>
        <w:pStyle w:val="Verso"/>
      </w:pPr>
      <w:r w:rsidRPr="00935810">
        <w:tab/>
      </w:r>
      <w:r w:rsidRPr="00935810">
        <w:tab/>
      </w:r>
      <w:r w:rsidRPr="00935810">
        <w:tab/>
      </w:r>
      <w:proofErr w:type="spellStart"/>
      <w:r w:rsidRPr="00935810">
        <w:t>Ceñite</w:t>
      </w:r>
      <w:proofErr w:type="spellEnd"/>
      <w:r w:rsidRPr="00935810">
        <w:t xml:space="preserve"> en San Juan la espada,</w:t>
      </w:r>
      <w:r w:rsidRPr="00935810">
        <w:tab/>
      </w:r>
      <w:r w:rsidRPr="00935810">
        <w:tab/>
      </w:r>
      <w:r w:rsidRPr="00935810">
        <w:tab/>
      </w:r>
    </w:p>
    <w:p w14:paraId="7E97DAEA" w14:textId="77777777" w:rsidR="00191006" w:rsidRPr="00935810" w:rsidRDefault="00191006" w:rsidP="00191006">
      <w:pPr>
        <w:pStyle w:val="Verso"/>
      </w:pPr>
      <w:r w:rsidRPr="00935810">
        <w:tab/>
      </w:r>
      <w:r w:rsidRPr="00935810">
        <w:tab/>
      </w:r>
      <w:r w:rsidRPr="00935810">
        <w:tab/>
        <w:t>la espuela de oro te puso</w:t>
      </w:r>
      <w:r w:rsidRPr="00935810">
        <w:tab/>
      </w:r>
      <w:r w:rsidRPr="00935810">
        <w:tab/>
      </w:r>
      <w:r w:rsidRPr="00935810">
        <w:tab/>
      </w:r>
      <w:r w:rsidRPr="00935810">
        <w:tab/>
      </w:r>
    </w:p>
    <w:p w14:paraId="22B6350D" w14:textId="77777777" w:rsidR="00191006" w:rsidRPr="00935810" w:rsidRDefault="00191006" w:rsidP="00191006">
      <w:pPr>
        <w:pStyle w:val="Verso"/>
      </w:pPr>
      <w:r w:rsidRPr="00935810">
        <w:tab/>
      </w:r>
      <w:r w:rsidRPr="00935810">
        <w:tab/>
      </w:r>
      <w:r w:rsidRPr="00935810">
        <w:tab/>
        <w:t>Jimena, mi hermana, y todos</w:t>
      </w:r>
    </w:p>
    <w:p w14:paraId="431DF8E2" w14:textId="77777777" w:rsidR="00191006" w:rsidRPr="00935810" w:rsidRDefault="00191006" w:rsidP="00191006">
      <w:pPr>
        <w:pStyle w:val="Verso"/>
      </w:pPr>
      <w:r w:rsidRPr="00935810">
        <w:lastRenderedPageBreak/>
        <w:tab/>
      </w:r>
      <w:r w:rsidRPr="00935810">
        <w:tab/>
      </w:r>
      <w:r w:rsidRPr="00935810">
        <w:tab/>
        <w:t>mostraron contento y gusto.</w:t>
      </w:r>
    </w:p>
    <w:p w14:paraId="6FE1C2AD" w14:textId="77777777" w:rsidR="00191006" w:rsidRPr="00935810" w:rsidRDefault="00191006" w:rsidP="00191006">
      <w:pPr>
        <w:pStyle w:val="Verso"/>
      </w:pPr>
      <w:r w:rsidRPr="00935810">
        <w:tab/>
      </w:r>
      <w:r w:rsidRPr="00935810">
        <w:tab/>
      </w:r>
      <w:r w:rsidRPr="00935810">
        <w:tab/>
        <w:t xml:space="preserve">Tú por galardón de </w:t>
      </w:r>
      <w:proofErr w:type="spellStart"/>
      <w:r w:rsidRPr="00935810">
        <w:t>aquesto</w:t>
      </w:r>
      <w:proofErr w:type="spellEnd"/>
      <w:r w:rsidRPr="00935810">
        <w:t>,</w:t>
      </w:r>
    </w:p>
    <w:p w14:paraId="42F6591D" w14:textId="61A31378" w:rsidR="00191006" w:rsidRPr="00935810" w:rsidRDefault="00191006" w:rsidP="00191006">
      <w:pPr>
        <w:pStyle w:val="Verso"/>
      </w:pPr>
      <w:r w:rsidRPr="00935810">
        <w:tab/>
      </w:r>
      <w:r w:rsidRPr="00935810">
        <w:tab/>
      </w:r>
      <w:r w:rsidRPr="00935810">
        <w:tab/>
        <w:t>de toda piedad desnudo,</w:t>
      </w:r>
      <w:r w:rsidRPr="00935810">
        <w:tab/>
      </w:r>
      <w:r w:rsidRPr="00935810">
        <w:tab/>
      </w:r>
      <w:r w:rsidRPr="00935810">
        <w:tab/>
      </w:r>
      <w:r w:rsidRPr="00935810">
        <w:tab/>
      </w:r>
    </w:p>
    <w:p w14:paraId="7FC58785" w14:textId="77777777" w:rsidR="00191006" w:rsidRPr="00935810" w:rsidRDefault="00191006" w:rsidP="00191006">
      <w:pPr>
        <w:pStyle w:val="Verso"/>
      </w:pPr>
      <w:r w:rsidRPr="00935810">
        <w:tab/>
      </w:r>
      <w:r w:rsidRPr="00935810">
        <w:tab/>
      </w:r>
      <w:r w:rsidRPr="00935810">
        <w:tab/>
        <w:t>vendías mi vida al moro.</w:t>
      </w:r>
      <w:r w:rsidRPr="00935810">
        <w:tab/>
      </w:r>
      <w:r w:rsidRPr="00935810">
        <w:tab/>
      </w:r>
      <w:r w:rsidRPr="00935810">
        <w:tab/>
      </w:r>
      <w:r w:rsidRPr="00935810">
        <w:tab/>
      </w:r>
    </w:p>
    <w:p w14:paraId="261F2FAF" w14:textId="15751449" w:rsidR="00191006" w:rsidRDefault="00191006" w:rsidP="00191006">
      <w:pPr>
        <w:pStyle w:val="Personaje"/>
      </w:pPr>
      <w:r w:rsidRPr="00935810">
        <w:t>Nuño</w:t>
      </w:r>
    </w:p>
    <w:p w14:paraId="57ECFF49" w14:textId="6DF68A29" w:rsidR="00191006" w:rsidRPr="00935810" w:rsidRDefault="00191006" w:rsidP="00191006">
      <w:pPr>
        <w:pStyle w:val="Verso"/>
      </w:pPr>
      <w:r w:rsidRPr="00935810">
        <w:tab/>
      </w:r>
      <w:r w:rsidRPr="00935810">
        <w:tab/>
      </w:r>
      <w:r w:rsidRPr="00935810">
        <w:tab/>
        <w:t>De escucharte estoy confuso.</w:t>
      </w:r>
    </w:p>
    <w:p w14:paraId="3A0A8B08" w14:textId="77777777" w:rsidR="00191006" w:rsidRPr="00935810" w:rsidRDefault="00191006" w:rsidP="00191006">
      <w:pPr>
        <w:pStyle w:val="Verso"/>
      </w:pPr>
      <w:r w:rsidRPr="00935810">
        <w:tab/>
      </w:r>
      <w:r w:rsidRPr="00935810">
        <w:tab/>
      </w:r>
      <w:r w:rsidRPr="00935810">
        <w:tab/>
        <w:t>Cuando probarse en España</w:t>
      </w:r>
    </w:p>
    <w:p w14:paraId="418480E2" w14:textId="77777777" w:rsidR="00191006" w:rsidRPr="00935810" w:rsidRDefault="00191006" w:rsidP="00191006">
      <w:pPr>
        <w:pStyle w:val="Verso"/>
      </w:pPr>
      <w:r w:rsidRPr="00935810">
        <w:tab/>
      </w:r>
      <w:r w:rsidRPr="00935810">
        <w:tab/>
      </w:r>
      <w:r w:rsidRPr="00935810">
        <w:tab/>
        <w:t xml:space="preserve">un caso </w:t>
      </w:r>
      <w:proofErr w:type="spellStart"/>
      <w:r w:rsidRPr="00935810">
        <w:t>estraño</w:t>
      </w:r>
      <w:proofErr w:type="spellEnd"/>
      <w:r w:rsidRPr="00935810">
        <w:t xml:space="preserve"> no pudo,</w:t>
      </w:r>
    </w:p>
    <w:p w14:paraId="135122D0" w14:textId="3D4965F5" w:rsidR="00191006" w:rsidRPr="00935810" w:rsidRDefault="00191006" w:rsidP="00191006">
      <w:pPr>
        <w:pStyle w:val="Verso"/>
      </w:pPr>
      <w:r w:rsidRPr="00935810">
        <w:tab/>
      </w:r>
      <w:r w:rsidRPr="00935810">
        <w:tab/>
      </w:r>
      <w:r w:rsidRPr="00935810">
        <w:tab/>
        <w:t>a las armas se remite:</w:t>
      </w:r>
      <w:r w:rsidRPr="00935810">
        <w:tab/>
      </w:r>
      <w:r w:rsidRPr="00935810">
        <w:tab/>
      </w:r>
      <w:r w:rsidRPr="00935810">
        <w:tab/>
      </w:r>
      <w:r w:rsidRPr="00935810">
        <w:tab/>
      </w:r>
      <w:r w:rsidRPr="00935810">
        <w:tab/>
      </w:r>
    </w:p>
    <w:p w14:paraId="2AB14EB2" w14:textId="77777777" w:rsidR="00191006" w:rsidRPr="00935810" w:rsidRDefault="00191006" w:rsidP="00191006">
      <w:pPr>
        <w:pStyle w:val="Verso"/>
      </w:pPr>
      <w:r w:rsidRPr="00935810">
        <w:tab/>
      </w:r>
      <w:r w:rsidRPr="00935810">
        <w:tab/>
      </w:r>
      <w:r w:rsidRPr="00935810">
        <w:tab/>
        <w:t>tú, que te precias de justo,</w:t>
      </w:r>
      <w:r w:rsidRPr="00935810">
        <w:tab/>
      </w:r>
      <w:r w:rsidRPr="00935810">
        <w:tab/>
      </w:r>
      <w:r w:rsidRPr="00935810">
        <w:tab/>
      </w:r>
      <w:r w:rsidRPr="00935810">
        <w:tab/>
      </w:r>
    </w:p>
    <w:p w14:paraId="6F24C0ED" w14:textId="77777777" w:rsidR="00191006" w:rsidRPr="00935810" w:rsidRDefault="00191006" w:rsidP="00191006">
      <w:pPr>
        <w:pStyle w:val="Verso"/>
      </w:pPr>
      <w:r w:rsidRPr="00935810">
        <w:tab/>
      </w:r>
      <w:r w:rsidRPr="00935810">
        <w:tab/>
      </w:r>
      <w:r w:rsidRPr="00935810">
        <w:tab/>
        <w:t>guárdame justicia a mí</w:t>
      </w:r>
    </w:p>
    <w:p w14:paraId="700A4220" w14:textId="77777777" w:rsidR="00191006" w:rsidRPr="00935810" w:rsidRDefault="00191006" w:rsidP="00191006">
      <w:pPr>
        <w:pStyle w:val="Verso"/>
      </w:pPr>
      <w:r w:rsidRPr="00935810">
        <w:tab/>
      </w:r>
      <w:r w:rsidRPr="00935810">
        <w:tab/>
      </w:r>
      <w:r w:rsidRPr="00935810">
        <w:tab/>
        <w:t>que, aunque sean cinco juntos,</w:t>
      </w:r>
    </w:p>
    <w:p w14:paraId="5497B38B" w14:textId="77777777" w:rsidR="00191006" w:rsidRPr="00935810" w:rsidRDefault="00191006" w:rsidP="00191006">
      <w:pPr>
        <w:pStyle w:val="Verso"/>
      </w:pPr>
      <w:r w:rsidRPr="00935810">
        <w:tab/>
      </w:r>
      <w:r w:rsidRPr="00935810">
        <w:tab/>
      </w:r>
      <w:r w:rsidRPr="00935810">
        <w:tab/>
        <w:t>saldré al campo, y este reto</w:t>
      </w:r>
      <w:r w:rsidRPr="00935810">
        <w:tab/>
      </w:r>
    </w:p>
    <w:p w14:paraId="5ACFC751" w14:textId="43D92A8A" w:rsidR="00191006" w:rsidRPr="00935810" w:rsidRDefault="00191006" w:rsidP="00191006">
      <w:pPr>
        <w:pStyle w:val="Verso"/>
      </w:pPr>
      <w:r w:rsidRPr="00935810">
        <w:tab/>
      </w:r>
      <w:r w:rsidRPr="00935810">
        <w:tab/>
      </w:r>
      <w:r w:rsidRPr="00935810">
        <w:tab/>
        <w:t>cumplir en tus manos juro,</w:t>
      </w:r>
      <w:r w:rsidRPr="00935810">
        <w:tab/>
      </w:r>
      <w:r w:rsidRPr="00935810">
        <w:tab/>
      </w:r>
      <w:r w:rsidRPr="00935810">
        <w:tab/>
      </w:r>
      <w:r w:rsidRPr="00935810">
        <w:tab/>
      </w:r>
    </w:p>
    <w:p w14:paraId="701E56E0" w14:textId="77777777" w:rsidR="00191006" w:rsidRPr="00935810" w:rsidRDefault="00191006" w:rsidP="00191006">
      <w:pPr>
        <w:pStyle w:val="Verso"/>
      </w:pPr>
      <w:r w:rsidRPr="00935810">
        <w:tab/>
      </w:r>
      <w:r w:rsidRPr="00935810">
        <w:tab/>
      </w:r>
      <w:r w:rsidRPr="00935810">
        <w:tab/>
        <w:t>porque envidiosos traidores</w:t>
      </w:r>
      <w:r w:rsidRPr="00935810">
        <w:tab/>
      </w:r>
      <w:r w:rsidRPr="00935810">
        <w:tab/>
      </w:r>
      <w:r w:rsidRPr="00935810">
        <w:tab/>
      </w:r>
      <w:r w:rsidRPr="00935810">
        <w:tab/>
      </w:r>
    </w:p>
    <w:p w14:paraId="56F7B128" w14:textId="77777777" w:rsidR="00191006" w:rsidRPr="00935810" w:rsidRDefault="00191006" w:rsidP="00191006">
      <w:pPr>
        <w:pStyle w:val="Verso"/>
      </w:pPr>
      <w:r w:rsidRPr="00935810">
        <w:tab/>
      </w:r>
      <w:r w:rsidRPr="00935810">
        <w:tab/>
      </w:r>
      <w:r w:rsidRPr="00935810">
        <w:tab/>
        <w:t>del alto valor que encubro</w:t>
      </w:r>
    </w:p>
    <w:p w14:paraId="77542704" w14:textId="77777777" w:rsidR="00191006" w:rsidRPr="00935810" w:rsidRDefault="00191006" w:rsidP="00191006">
      <w:pPr>
        <w:pStyle w:val="Verso"/>
      </w:pPr>
      <w:r w:rsidRPr="00935810">
        <w:tab/>
      </w:r>
      <w:r w:rsidRPr="00935810">
        <w:tab/>
      </w:r>
      <w:r w:rsidRPr="00935810">
        <w:tab/>
        <w:t>y la merced que me has hecho,</w:t>
      </w:r>
    </w:p>
    <w:p w14:paraId="7269BC56" w14:textId="77777777" w:rsidR="00191006" w:rsidRPr="00935810" w:rsidRDefault="00191006" w:rsidP="00191006">
      <w:pPr>
        <w:pStyle w:val="Verso"/>
      </w:pPr>
      <w:r w:rsidRPr="00935810">
        <w:tab/>
      </w:r>
      <w:r w:rsidRPr="00935810">
        <w:tab/>
      </w:r>
      <w:r w:rsidRPr="00935810">
        <w:tab/>
        <w:t>por donde a tu gracia subo,</w:t>
      </w:r>
    </w:p>
    <w:p w14:paraId="5D6B210F" w14:textId="7D41D55C" w:rsidR="00191006" w:rsidRPr="00935810" w:rsidRDefault="00191006" w:rsidP="00191006">
      <w:pPr>
        <w:pStyle w:val="Verso"/>
      </w:pPr>
      <w:r w:rsidRPr="00935810">
        <w:tab/>
      </w:r>
      <w:r w:rsidRPr="00935810">
        <w:tab/>
      </w:r>
      <w:r w:rsidRPr="00935810">
        <w:tab/>
        <w:t>con mi letra contrahecha</w:t>
      </w:r>
      <w:r w:rsidRPr="00935810">
        <w:tab/>
      </w:r>
      <w:r w:rsidRPr="00935810">
        <w:tab/>
      </w:r>
      <w:r w:rsidRPr="00935810">
        <w:tab/>
      </w:r>
      <w:r w:rsidRPr="00935810">
        <w:tab/>
      </w:r>
    </w:p>
    <w:p w14:paraId="71E012FD" w14:textId="77777777" w:rsidR="00191006" w:rsidRPr="00935810" w:rsidRDefault="00191006" w:rsidP="00191006">
      <w:pPr>
        <w:pStyle w:val="Verso"/>
      </w:pPr>
      <w:r w:rsidRPr="00935810">
        <w:tab/>
      </w:r>
      <w:r w:rsidRPr="00935810">
        <w:tab/>
      </w:r>
      <w:r w:rsidRPr="00935810">
        <w:tab/>
        <w:t>te dan a entender que cupo</w:t>
      </w:r>
      <w:r w:rsidRPr="00935810">
        <w:tab/>
      </w:r>
      <w:r w:rsidRPr="00935810">
        <w:tab/>
      </w:r>
      <w:r w:rsidRPr="00935810">
        <w:tab/>
      </w:r>
      <w:r w:rsidRPr="00935810">
        <w:tab/>
      </w:r>
    </w:p>
    <w:p w14:paraId="3C456C3F" w14:textId="77777777" w:rsidR="00191006" w:rsidRPr="00935810" w:rsidRDefault="00191006" w:rsidP="00191006">
      <w:pPr>
        <w:pStyle w:val="Verso"/>
      </w:pPr>
      <w:r w:rsidRPr="00935810">
        <w:tab/>
      </w:r>
      <w:r w:rsidRPr="00935810">
        <w:tab/>
      </w:r>
      <w:r w:rsidRPr="00935810">
        <w:tab/>
        <w:t>tal deslealtad en mi pecho.</w:t>
      </w:r>
    </w:p>
    <w:p w14:paraId="75A1B9F0" w14:textId="58671DC7" w:rsidR="00191006" w:rsidRDefault="00191006" w:rsidP="00191006">
      <w:pPr>
        <w:pStyle w:val="Personaje"/>
      </w:pPr>
      <w:r w:rsidRPr="00935810">
        <w:t>Alfonso</w:t>
      </w:r>
    </w:p>
    <w:p w14:paraId="4E567BEF" w14:textId="09BA5CE5" w:rsidR="00191006" w:rsidRPr="00935810" w:rsidRDefault="00191006" w:rsidP="00191006">
      <w:pPr>
        <w:pStyle w:val="Verso"/>
      </w:pPr>
      <w:r w:rsidRPr="00935810">
        <w:tab/>
      </w:r>
      <w:r w:rsidRPr="00935810">
        <w:tab/>
      </w:r>
      <w:r w:rsidR="004722AB">
        <w:t xml:space="preserve">            </w:t>
      </w:r>
      <w:r w:rsidRPr="00935810">
        <w:t>De darte el campo me escuso</w:t>
      </w:r>
    </w:p>
    <w:p w14:paraId="66DD71DD" w14:textId="77777777" w:rsidR="00191006" w:rsidRPr="00935810" w:rsidRDefault="00191006" w:rsidP="00191006">
      <w:pPr>
        <w:pStyle w:val="Verso"/>
      </w:pPr>
      <w:r w:rsidRPr="00935810">
        <w:tab/>
      </w:r>
      <w:r w:rsidRPr="00935810">
        <w:tab/>
      </w:r>
      <w:r w:rsidRPr="00935810">
        <w:tab/>
        <w:t>con la prueba de tu culpa.</w:t>
      </w:r>
    </w:p>
    <w:p w14:paraId="6167BB75" w14:textId="638F66C5" w:rsidR="00191006" w:rsidRDefault="00191006" w:rsidP="00191006">
      <w:pPr>
        <w:pStyle w:val="Personaje"/>
      </w:pPr>
      <w:r w:rsidRPr="00935810">
        <w:t>Nuño</w:t>
      </w:r>
    </w:p>
    <w:p w14:paraId="586616A8" w14:textId="6E2A2203" w:rsidR="00191006" w:rsidRPr="00935810" w:rsidRDefault="00191006" w:rsidP="004722AB">
      <w:pPr>
        <w:pStyle w:val="Partidoincial"/>
      </w:pPr>
      <w:r w:rsidRPr="00935810">
        <w:tab/>
      </w:r>
      <w:r w:rsidRPr="00935810">
        <w:tab/>
      </w:r>
      <w:r w:rsidRPr="00935810">
        <w:tab/>
        <w:t>¿Prueba? Es imposible.</w:t>
      </w:r>
    </w:p>
    <w:p w14:paraId="10C0BB3A" w14:textId="4CDB6275" w:rsidR="00191006" w:rsidRDefault="00191006" w:rsidP="00191006">
      <w:pPr>
        <w:pStyle w:val="Personaje"/>
      </w:pPr>
      <w:r w:rsidRPr="00935810">
        <w:t>Alfonso</w:t>
      </w:r>
    </w:p>
    <w:p w14:paraId="5F801008" w14:textId="2A2DE225" w:rsidR="00191006" w:rsidRPr="00153FC4" w:rsidRDefault="00191006" w:rsidP="00153FC4">
      <w:pPr>
        <w:pStyle w:val="Partidofinal"/>
      </w:pPr>
      <w:r w:rsidRPr="00935810">
        <w:tab/>
      </w:r>
      <w:r w:rsidRPr="00935810">
        <w:tab/>
      </w:r>
      <w:r w:rsidRPr="00935810">
        <w:tab/>
      </w:r>
      <w:r w:rsidRPr="00935810">
        <w:tab/>
      </w:r>
      <w:r w:rsidRPr="00935810">
        <w:tab/>
        <w:t xml:space="preserve">   </w:t>
      </w:r>
      <w:r w:rsidR="004722AB">
        <w:t xml:space="preserve">        </w:t>
      </w:r>
      <w:r w:rsidRPr="00153FC4">
        <w:t>Dudo</w:t>
      </w:r>
      <w:r w:rsidRPr="00153FC4">
        <w:tab/>
      </w:r>
      <w:r w:rsidRPr="00153FC4">
        <w:tab/>
      </w:r>
      <w:r w:rsidRPr="00153FC4">
        <w:tab/>
      </w:r>
    </w:p>
    <w:p w14:paraId="4EF3FD6A" w14:textId="77777777" w:rsidR="00191006" w:rsidRPr="00935810" w:rsidRDefault="00191006" w:rsidP="00191006">
      <w:pPr>
        <w:pStyle w:val="Verso"/>
      </w:pPr>
      <w:r w:rsidRPr="00935810">
        <w:tab/>
      </w:r>
      <w:r w:rsidRPr="00935810">
        <w:tab/>
      </w:r>
      <w:r w:rsidRPr="00935810">
        <w:tab/>
        <w:t>que se pueda hacer mayor,</w:t>
      </w:r>
      <w:r w:rsidRPr="00935810">
        <w:tab/>
      </w:r>
      <w:r w:rsidRPr="00935810">
        <w:tab/>
      </w:r>
      <w:r w:rsidRPr="00935810">
        <w:tab/>
      </w:r>
      <w:r w:rsidRPr="00935810">
        <w:tab/>
      </w:r>
    </w:p>
    <w:p w14:paraId="014DA4AD" w14:textId="77777777" w:rsidR="00191006" w:rsidRPr="00935810" w:rsidRDefault="00191006" w:rsidP="00191006">
      <w:pPr>
        <w:pStyle w:val="Verso"/>
      </w:pPr>
      <w:r w:rsidRPr="00935810">
        <w:tab/>
      </w:r>
      <w:r w:rsidRPr="00935810">
        <w:tab/>
      </w:r>
      <w:r w:rsidRPr="00935810">
        <w:tab/>
        <w:t>pues de tu letra la arguyo</w:t>
      </w:r>
    </w:p>
    <w:p w14:paraId="1AB33A2C" w14:textId="77777777" w:rsidR="00191006" w:rsidRPr="00935810" w:rsidRDefault="00191006" w:rsidP="00191006">
      <w:pPr>
        <w:pStyle w:val="Verso"/>
      </w:pPr>
      <w:r w:rsidRPr="00935810">
        <w:tab/>
      </w:r>
      <w:r w:rsidRPr="00935810">
        <w:tab/>
      </w:r>
      <w:r w:rsidRPr="00935810">
        <w:tab/>
        <w:t>y de haber muerto al soldado</w:t>
      </w:r>
    </w:p>
    <w:p w14:paraId="68CB5BBC" w14:textId="77777777" w:rsidR="00191006" w:rsidRPr="00935810" w:rsidRDefault="00191006" w:rsidP="00191006">
      <w:pPr>
        <w:pStyle w:val="Verso"/>
      </w:pPr>
      <w:r w:rsidRPr="00935810">
        <w:tab/>
      </w:r>
      <w:r w:rsidRPr="00935810">
        <w:tab/>
      </w:r>
      <w:r w:rsidRPr="00935810">
        <w:tab/>
        <w:t>que Vela llevaba al muro.</w:t>
      </w:r>
    </w:p>
    <w:p w14:paraId="1C88426D" w14:textId="32691FFF" w:rsidR="00191006" w:rsidRDefault="00191006" w:rsidP="00191006">
      <w:pPr>
        <w:pStyle w:val="Personaje"/>
      </w:pPr>
      <w:r w:rsidRPr="00935810">
        <w:t>Nuño</w:t>
      </w:r>
    </w:p>
    <w:p w14:paraId="5C8B3803" w14:textId="2C7195B0" w:rsidR="00191006" w:rsidRPr="00935810" w:rsidRDefault="00191006" w:rsidP="004722AB">
      <w:pPr>
        <w:pStyle w:val="Partidoincial"/>
      </w:pPr>
      <w:r w:rsidRPr="00935810">
        <w:lastRenderedPageBreak/>
        <w:tab/>
      </w:r>
      <w:r w:rsidRPr="00935810">
        <w:tab/>
      </w:r>
      <w:r w:rsidRPr="00935810">
        <w:tab/>
        <w:t>¿Yo, muerto?</w:t>
      </w:r>
    </w:p>
    <w:p w14:paraId="3AB132A4" w14:textId="3AF0A37B" w:rsidR="00191006" w:rsidRDefault="00191006" w:rsidP="00191006">
      <w:pPr>
        <w:pStyle w:val="Personaje"/>
      </w:pPr>
      <w:r w:rsidRPr="00935810">
        <w:t>Arias</w:t>
      </w:r>
      <w:r w:rsidRPr="00935810">
        <w:tab/>
      </w:r>
    </w:p>
    <w:p w14:paraId="63F0C539" w14:textId="20D1C2E0" w:rsidR="00191006" w:rsidRPr="00153FC4" w:rsidRDefault="00191006" w:rsidP="00153FC4">
      <w:pPr>
        <w:pStyle w:val="Partidofinal"/>
      </w:pPr>
      <w:r w:rsidRPr="00935810">
        <w:tab/>
      </w:r>
      <w:r w:rsidRPr="00935810">
        <w:tab/>
      </w:r>
      <w:r w:rsidRPr="00935810">
        <w:tab/>
      </w:r>
      <w:r w:rsidRPr="00935810">
        <w:tab/>
      </w:r>
      <w:r w:rsidR="004722AB">
        <w:t xml:space="preserve">        </w:t>
      </w:r>
      <w:r w:rsidRPr="00153FC4">
        <w:t>Tú, muerto, pues.</w:t>
      </w:r>
      <w:r w:rsidRPr="00153FC4">
        <w:tab/>
      </w:r>
      <w:r w:rsidRPr="00153FC4">
        <w:tab/>
      </w:r>
      <w:r w:rsidRPr="00153FC4">
        <w:tab/>
      </w:r>
    </w:p>
    <w:p w14:paraId="26CAF865" w14:textId="77777777" w:rsidR="00191006" w:rsidRPr="00935810" w:rsidRDefault="00191006" w:rsidP="00191006">
      <w:pPr>
        <w:pStyle w:val="Verso"/>
      </w:pPr>
      <w:r w:rsidRPr="00935810">
        <w:tab/>
      </w:r>
      <w:r w:rsidRPr="00935810">
        <w:tab/>
      </w:r>
      <w:r w:rsidRPr="00935810">
        <w:tab/>
        <w:t xml:space="preserve">Bien lo sabe </w:t>
      </w:r>
      <w:proofErr w:type="spellStart"/>
      <w:r w:rsidRPr="00935810">
        <w:t>quien</w:t>
      </w:r>
      <w:proofErr w:type="spellEnd"/>
      <w:r w:rsidRPr="00935810">
        <w:t xml:space="preserve"> estuvo</w:t>
      </w:r>
      <w:r w:rsidRPr="00935810">
        <w:tab/>
      </w:r>
      <w:r w:rsidRPr="00935810">
        <w:tab/>
      </w:r>
      <w:r w:rsidRPr="00935810">
        <w:tab/>
      </w:r>
      <w:r w:rsidRPr="00935810">
        <w:tab/>
      </w:r>
    </w:p>
    <w:p w14:paraId="53A8089E" w14:textId="77777777" w:rsidR="00191006" w:rsidRPr="00935810" w:rsidRDefault="00191006" w:rsidP="00191006">
      <w:pPr>
        <w:pStyle w:val="Verso"/>
      </w:pPr>
      <w:r w:rsidRPr="00935810">
        <w:tab/>
      </w:r>
      <w:r w:rsidRPr="00935810">
        <w:tab/>
      </w:r>
      <w:r w:rsidRPr="00935810">
        <w:tab/>
        <w:t>presente a palabras tuyas.</w:t>
      </w:r>
    </w:p>
    <w:p w14:paraId="61B36C76" w14:textId="3B54CB00" w:rsidR="00191006" w:rsidRDefault="00191006" w:rsidP="00191006">
      <w:pPr>
        <w:pStyle w:val="Personaje"/>
      </w:pPr>
      <w:r w:rsidRPr="00935810">
        <w:t>Nuño</w:t>
      </w:r>
    </w:p>
    <w:p w14:paraId="705F6BA3" w14:textId="575B3956" w:rsidR="00191006" w:rsidRPr="00935810" w:rsidRDefault="00191006" w:rsidP="004722AB">
      <w:pPr>
        <w:pStyle w:val="Partidoincial"/>
      </w:pPr>
      <w:r w:rsidRPr="00935810">
        <w:tab/>
      </w:r>
      <w:r w:rsidRPr="00935810">
        <w:tab/>
      </w:r>
      <w:r w:rsidRPr="00935810">
        <w:tab/>
        <w:t>¿Tú me acusas?</w:t>
      </w:r>
    </w:p>
    <w:p w14:paraId="41946477" w14:textId="74DEF0B6" w:rsidR="00191006" w:rsidRDefault="00191006" w:rsidP="00191006">
      <w:pPr>
        <w:pStyle w:val="Personaje"/>
      </w:pPr>
      <w:r w:rsidRPr="00935810">
        <w:t>Arias</w:t>
      </w:r>
      <w:r w:rsidRPr="00935810">
        <w:tab/>
      </w:r>
    </w:p>
    <w:p w14:paraId="17B14F0B" w14:textId="46043248" w:rsidR="00191006" w:rsidRPr="00153FC4" w:rsidRDefault="00191006" w:rsidP="00153FC4">
      <w:pPr>
        <w:pStyle w:val="Partidofinal"/>
      </w:pPr>
      <w:r w:rsidRPr="00935810">
        <w:tab/>
      </w:r>
      <w:r w:rsidRPr="00935810">
        <w:tab/>
      </w:r>
      <w:r w:rsidRPr="00935810">
        <w:tab/>
      </w:r>
      <w:r w:rsidRPr="00935810">
        <w:tab/>
      </w:r>
      <w:r w:rsidRPr="00153FC4">
        <w:t xml:space="preserve">  </w:t>
      </w:r>
      <w:r w:rsidR="004722AB" w:rsidRPr="00153FC4">
        <w:t xml:space="preserve">       </w:t>
      </w:r>
      <w:r w:rsidRPr="00153FC4">
        <w:t xml:space="preserve"> Yo te acuso.</w:t>
      </w:r>
    </w:p>
    <w:p w14:paraId="763A5AE0" w14:textId="37BD4CCB" w:rsidR="00191006" w:rsidRDefault="00191006" w:rsidP="00191006">
      <w:pPr>
        <w:pStyle w:val="Personaje"/>
      </w:pPr>
      <w:r w:rsidRPr="00935810">
        <w:t>Nuño</w:t>
      </w:r>
    </w:p>
    <w:p w14:paraId="0832122C" w14:textId="10BE7926" w:rsidR="00191006" w:rsidRPr="00935810" w:rsidRDefault="00191006" w:rsidP="00191006">
      <w:pPr>
        <w:pStyle w:val="Verso"/>
      </w:pPr>
      <w:r w:rsidRPr="00935810">
        <w:tab/>
      </w:r>
      <w:r w:rsidRPr="00935810">
        <w:tab/>
      </w:r>
      <w:r w:rsidRPr="00935810">
        <w:tab/>
        <w:t xml:space="preserve"> Pues, con licencia del Rey:</w:t>
      </w:r>
    </w:p>
    <w:p w14:paraId="03EFC5CE" w14:textId="77777777" w:rsidR="00191006" w:rsidRPr="00935810" w:rsidRDefault="00191006" w:rsidP="004722AB">
      <w:pPr>
        <w:pStyle w:val="Partidoincial"/>
      </w:pPr>
      <w:r w:rsidRPr="00935810">
        <w:tab/>
      </w:r>
      <w:r w:rsidRPr="00935810">
        <w:tab/>
      </w:r>
      <w:r w:rsidRPr="00935810">
        <w:tab/>
        <w:t xml:space="preserve">mientes, Arias. </w:t>
      </w:r>
    </w:p>
    <w:p w14:paraId="1A6EE110" w14:textId="2ABCDD09" w:rsidR="00191006" w:rsidRDefault="00191006" w:rsidP="00191006">
      <w:pPr>
        <w:pStyle w:val="Personaje"/>
      </w:pPr>
      <w:r w:rsidRPr="00935810">
        <w:t>Arias</w:t>
      </w:r>
      <w:r w:rsidRPr="00935810">
        <w:tab/>
      </w:r>
    </w:p>
    <w:p w14:paraId="20841C92" w14:textId="0DD4CD10" w:rsidR="00191006" w:rsidRPr="00153FC4" w:rsidRDefault="00191006" w:rsidP="00153FC4">
      <w:pPr>
        <w:pStyle w:val="Partidofinal"/>
      </w:pPr>
      <w:r w:rsidRPr="00935810">
        <w:tab/>
      </w:r>
      <w:r w:rsidRPr="00935810">
        <w:tab/>
      </w:r>
      <w:r w:rsidRPr="00935810">
        <w:tab/>
      </w:r>
      <w:r w:rsidRPr="00935810">
        <w:tab/>
      </w:r>
      <w:r w:rsidRPr="00153FC4">
        <w:t xml:space="preserve">  </w:t>
      </w:r>
      <w:r w:rsidR="004722AB" w:rsidRPr="00153FC4">
        <w:t xml:space="preserve">        </w:t>
      </w:r>
      <w:r w:rsidRPr="00153FC4">
        <w:t>¿Esto sufro?</w:t>
      </w:r>
      <w:r w:rsidRPr="00153FC4">
        <w:tab/>
      </w:r>
      <w:r w:rsidRPr="00153FC4">
        <w:tab/>
      </w:r>
      <w:r w:rsidRPr="00153FC4">
        <w:tab/>
      </w:r>
      <w:r w:rsidRPr="00153FC4">
        <w:tab/>
      </w:r>
    </w:p>
    <w:p w14:paraId="0748D161" w14:textId="77777777" w:rsidR="00191006" w:rsidRPr="00935810" w:rsidRDefault="00191006" w:rsidP="00191006">
      <w:pPr>
        <w:pStyle w:val="Verso"/>
      </w:pPr>
      <w:r w:rsidRPr="00935810">
        <w:tab/>
      </w:r>
      <w:r w:rsidRPr="00935810">
        <w:tab/>
      </w:r>
      <w:r w:rsidRPr="00935810">
        <w:tab/>
        <w:t>¡Toma, villano, ese guante</w:t>
      </w:r>
      <w:r w:rsidRPr="00935810">
        <w:tab/>
      </w:r>
      <w:r w:rsidRPr="00935810">
        <w:tab/>
      </w:r>
      <w:r w:rsidRPr="00935810">
        <w:tab/>
      </w:r>
      <w:r w:rsidRPr="00935810">
        <w:tab/>
      </w:r>
    </w:p>
    <w:p w14:paraId="0F951C88" w14:textId="77777777" w:rsidR="00191006" w:rsidRPr="00935810" w:rsidRDefault="00191006" w:rsidP="00191006">
      <w:pPr>
        <w:pStyle w:val="Verso"/>
      </w:pPr>
      <w:r w:rsidRPr="00935810">
        <w:tab/>
      </w:r>
      <w:r w:rsidRPr="00935810">
        <w:tab/>
      </w:r>
      <w:r w:rsidRPr="00935810">
        <w:tab/>
        <w:t>entretanto que te busco!</w:t>
      </w:r>
    </w:p>
    <w:p w14:paraId="3182BE53" w14:textId="7FCC352A" w:rsidR="00191006" w:rsidRDefault="00191006" w:rsidP="00191006">
      <w:pPr>
        <w:pStyle w:val="Personaje"/>
      </w:pPr>
      <w:r w:rsidRPr="00935810">
        <w:t>Alfonso</w:t>
      </w:r>
    </w:p>
    <w:p w14:paraId="667439E9" w14:textId="78539931" w:rsidR="00191006" w:rsidRPr="00935810" w:rsidRDefault="00191006" w:rsidP="00191006">
      <w:pPr>
        <w:pStyle w:val="Verso"/>
      </w:pPr>
      <w:r w:rsidRPr="00935810">
        <w:tab/>
      </w:r>
      <w:r w:rsidRPr="00935810">
        <w:tab/>
      </w:r>
      <w:r w:rsidR="004722AB">
        <w:t xml:space="preserve">            </w:t>
      </w:r>
      <w:r w:rsidRPr="00935810">
        <w:t>¿Qué descompostura es esta?</w:t>
      </w:r>
    </w:p>
    <w:p w14:paraId="13DE9BCE" w14:textId="77777777" w:rsidR="00191006" w:rsidRPr="00935810" w:rsidRDefault="00191006" w:rsidP="00191006">
      <w:pPr>
        <w:pStyle w:val="Verso"/>
      </w:pPr>
      <w:r w:rsidRPr="00935810">
        <w:tab/>
      </w:r>
      <w:r w:rsidRPr="00935810">
        <w:tab/>
      </w:r>
      <w:r w:rsidRPr="00935810">
        <w:tab/>
        <w:t>¡Por el cuerpo santo juro</w:t>
      </w:r>
    </w:p>
    <w:p w14:paraId="5E0BE07C" w14:textId="15ACCA18" w:rsidR="00191006" w:rsidRPr="00935810" w:rsidRDefault="00191006" w:rsidP="004722AB">
      <w:pPr>
        <w:pStyle w:val="Verso"/>
      </w:pPr>
      <w:r w:rsidRPr="00935810">
        <w:tab/>
      </w:r>
      <w:r w:rsidRPr="00935810">
        <w:tab/>
      </w:r>
      <w:r w:rsidRPr="00935810">
        <w:tab/>
        <w:t>de Santiago de Galicia,</w:t>
      </w:r>
      <w:r w:rsidRPr="00935810">
        <w:tab/>
      </w:r>
      <w:r w:rsidRPr="00935810">
        <w:tab/>
      </w:r>
      <w:r w:rsidRPr="00935810">
        <w:tab/>
      </w:r>
      <w:r w:rsidRPr="00935810">
        <w:tab/>
      </w:r>
    </w:p>
    <w:p w14:paraId="08AFED29" w14:textId="77777777" w:rsidR="00191006" w:rsidRPr="00935810" w:rsidRDefault="00191006" w:rsidP="00191006">
      <w:pPr>
        <w:pStyle w:val="Verso"/>
      </w:pPr>
      <w:r w:rsidRPr="00935810">
        <w:tab/>
      </w:r>
      <w:r w:rsidRPr="00935810">
        <w:tab/>
      </w:r>
      <w:r w:rsidRPr="00935810">
        <w:tab/>
        <w:t>de san Félix y Facundo,</w:t>
      </w:r>
      <w:r w:rsidRPr="00935810">
        <w:tab/>
      </w:r>
      <w:r w:rsidRPr="00935810">
        <w:tab/>
      </w:r>
      <w:r w:rsidRPr="00935810">
        <w:tab/>
      </w:r>
      <w:r w:rsidRPr="00935810">
        <w:tab/>
      </w:r>
    </w:p>
    <w:p w14:paraId="6029F7E3" w14:textId="77777777" w:rsidR="00191006" w:rsidRPr="00935810" w:rsidRDefault="00191006" w:rsidP="00191006">
      <w:pPr>
        <w:pStyle w:val="Verso"/>
      </w:pPr>
      <w:r w:rsidRPr="00935810">
        <w:tab/>
      </w:r>
      <w:r w:rsidRPr="00935810">
        <w:tab/>
      </w:r>
      <w:r w:rsidRPr="00935810">
        <w:tab/>
        <w:t>de cortaros las cabezas!</w:t>
      </w:r>
    </w:p>
    <w:p w14:paraId="4517AFEF" w14:textId="77777777" w:rsidR="00191006" w:rsidRPr="00935810" w:rsidRDefault="00191006" w:rsidP="00191006">
      <w:pPr>
        <w:pStyle w:val="Verso"/>
      </w:pPr>
      <w:r w:rsidRPr="00935810">
        <w:tab/>
      </w:r>
      <w:r w:rsidRPr="00935810">
        <w:tab/>
      </w:r>
      <w:r w:rsidRPr="00935810">
        <w:tab/>
        <w:t>¡Aquí no hay armas, don Nuño!</w:t>
      </w:r>
    </w:p>
    <w:p w14:paraId="38C52FF4" w14:textId="77777777" w:rsidR="00191006" w:rsidRPr="00935810" w:rsidRDefault="00191006" w:rsidP="00191006">
      <w:pPr>
        <w:pStyle w:val="Verso"/>
      </w:pPr>
      <w:r w:rsidRPr="00935810">
        <w:tab/>
      </w:r>
      <w:r w:rsidRPr="00935810">
        <w:tab/>
      </w:r>
      <w:r w:rsidRPr="00935810">
        <w:tab/>
        <w:t>Ya está probado este caso,</w:t>
      </w:r>
    </w:p>
    <w:p w14:paraId="7FCD6C18" w14:textId="37CB84A7" w:rsidR="00191006" w:rsidRPr="00935810" w:rsidRDefault="00191006" w:rsidP="00191006">
      <w:pPr>
        <w:pStyle w:val="Verso"/>
      </w:pPr>
      <w:r w:rsidRPr="00935810">
        <w:tab/>
      </w:r>
      <w:r w:rsidRPr="00935810">
        <w:tab/>
      </w:r>
      <w:r w:rsidRPr="00935810">
        <w:tab/>
        <w:t>pero por no dar disgusto</w:t>
      </w:r>
      <w:r w:rsidRPr="00935810">
        <w:tab/>
      </w:r>
      <w:r w:rsidRPr="00935810">
        <w:tab/>
      </w:r>
      <w:r w:rsidRPr="00935810">
        <w:tab/>
      </w:r>
      <w:r w:rsidRPr="00935810">
        <w:tab/>
      </w:r>
    </w:p>
    <w:p w14:paraId="06B8C75D" w14:textId="77777777" w:rsidR="00191006" w:rsidRPr="00935810" w:rsidRDefault="00191006" w:rsidP="00191006">
      <w:pPr>
        <w:pStyle w:val="Verso"/>
      </w:pPr>
      <w:r w:rsidRPr="00935810">
        <w:tab/>
      </w:r>
      <w:r w:rsidRPr="00935810">
        <w:tab/>
      </w:r>
      <w:r w:rsidRPr="00935810">
        <w:tab/>
        <w:t>a Bermudo, civil muerte</w:t>
      </w:r>
      <w:r w:rsidRPr="00935810">
        <w:tab/>
      </w:r>
      <w:r w:rsidRPr="00935810">
        <w:tab/>
      </w:r>
      <w:r w:rsidRPr="00935810">
        <w:tab/>
      </w:r>
      <w:r w:rsidRPr="00935810">
        <w:tab/>
      </w:r>
    </w:p>
    <w:p w14:paraId="79C4EAF6" w14:textId="77777777" w:rsidR="00191006" w:rsidRPr="00935810" w:rsidRDefault="00191006" w:rsidP="00191006">
      <w:pPr>
        <w:pStyle w:val="Verso"/>
      </w:pPr>
      <w:r w:rsidRPr="00935810">
        <w:tab/>
      </w:r>
      <w:r w:rsidRPr="00935810">
        <w:tab/>
      </w:r>
      <w:r w:rsidRPr="00935810">
        <w:tab/>
        <w:t>darte en castigo procuro.</w:t>
      </w:r>
    </w:p>
    <w:p w14:paraId="1276D7B5" w14:textId="77777777" w:rsidR="00191006" w:rsidRPr="00935810" w:rsidRDefault="00191006" w:rsidP="00191006">
      <w:pPr>
        <w:pStyle w:val="Verso"/>
      </w:pPr>
      <w:r w:rsidRPr="00935810">
        <w:tab/>
      </w:r>
      <w:r w:rsidRPr="00935810">
        <w:tab/>
      </w:r>
      <w:r w:rsidRPr="00935810">
        <w:tab/>
        <w:t>Yo, que te ceñí la espada,</w:t>
      </w:r>
    </w:p>
    <w:p w14:paraId="743DE370" w14:textId="77777777" w:rsidR="00191006" w:rsidRPr="00935810" w:rsidRDefault="00191006" w:rsidP="00191006">
      <w:pPr>
        <w:pStyle w:val="Verso"/>
      </w:pPr>
      <w:r w:rsidRPr="00935810">
        <w:tab/>
      </w:r>
      <w:r w:rsidRPr="00935810">
        <w:tab/>
      </w:r>
      <w:r w:rsidRPr="00935810">
        <w:tab/>
        <w:t>te la desciño y renuncio</w:t>
      </w:r>
    </w:p>
    <w:p w14:paraId="054B31BB" w14:textId="5B956872" w:rsidR="00191006" w:rsidRPr="00935810" w:rsidRDefault="00191006" w:rsidP="00191006">
      <w:pPr>
        <w:pStyle w:val="Verso"/>
      </w:pPr>
      <w:r w:rsidRPr="00935810">
        <w:tab/>
      </w:r>
      <w:r w:rsidRPr="00935810">
        <w:tab/>
      </w:r>
      <w:r w:rsidRPr="00935810">
        <w:tab/>
        <w:t>la nobleza que te di.</w:t>
      </w:r>
      <w:r w:rsidRPr="00935810">
        <w:tab/>
      </w:r>
      <w:r w:rsidRPr="00935810">
        <w:tab/>
      </w:r>
      <w:r w:rsidRPr="00935810">
        <w:tab/>
      </w:r>
      <w:r w:rsidRPr="00935810">
        <w:tab/>
      </w:r>
      <w:r w:rsidRPr="00935810">
        <w:tab/>
      </w:r>
    </w:p>
    <w:p w14:paraId="3423A11E" w14:textId="55E8BA63" w:rsidR="00191006" w:rsidRDefault="00191006" w:rsidP="00191006">
      <w:pPr>
        <w:pStyle w:val="Personaje"/>
      </w:pPr>
      <w:r w:rsidRPr="00935810">
        <w:t>Nuño</w:t>
      </w:r>
    </w:p>
    <w:p w14:paraId="30BF9818" w14:textId="2D4B12F9" w:rsidR="00191006" w:rsidRPr="00935810" w:rsidRDefault="00191006" w:rsidP="00191006">
      <w:pPr>
        <w:pStyle w:val="Verso"/>
      </w:pPr>
      <w:r w:rsidRPr="00935810">
        <w:tab/>
      </w:r>
      <w:r w:rsidRPr="00935810">
        <w:tab/>
      </w:r>
      <w:r w:rsidRPr="00935810">
        <w:tab/>
      </w:r>
      <w:proofErr w:type="spellStart"/>
      <w:r w:rsidRPr="00935810">
        <w:t>Hicísteme</w:t>
      </w:r>
      <w:proofErr w:type="spellEnd"/>
      <w:r w:rsidRPr="00935810">
        <w:t>; no haces mucho,</w:t>
      </w:r>
      <w:r w:rsidRPr="00935810">
        <w:tab/>
      </w:r>
      <w:r w:rsidRPr="00935810">
        <w:tab/>
      </w:r>
      <w:r w:rsidRPr="00935810">
        <w:tab/>
      </w:r>
      <w:r w:rsidRPr="00935810">
        <w:tab/>
      </w:r>
    </w:p>
    <w:p w14:paraId="413A9D4C" w14:textId="77777777" w:rsidR="00191006" w:rsidRPr="00935810" w:rsidRDefault="00191006" w:rsidP="00191006">
      <w:pPr>
        <w:pStyle w:val="Verso"/>
      </w:pPr>
      <w:r w:rsidRPr="00935810">
        <w:tab/>
      </w:r>
      <w:r w:rsidRPr="00935810">
        <w:tab/>
      </w:r>
      <w:r w:rsidRPr="00935810">
        <w:tab/>
        <w:t>gran señor, en deshacerme.</w:t>
      </w:r>
    </w:p>
    <w:p w14:paraId="00B13884" w14:textId="77777777" w:rsidR="00191006" w:rsidRPr="00935810" w:rsidRDefault="00191006" w:rsidP="00191006">
      <w:pPr>
        <w:pStyle w:val="Verso"/>
      </w:pPr>
      <w:r w:rsidRPr="00935810">
        <w:tab/>
      </w:r>
      <w:r w:rsidRPr="00935810">
        <w:tab/>
      </w:r>
      <w:r w:rsidRPr="00935810">
        <w:tab/>
        <w:t>Tu enojo, Alfonso, disculpo.</w:t>
      </w:r>
    </w:p>
    <w:p w14:paraId="29D1D381" w14:textId="77777777" w:rsidR="00191006" w:rsidRPr="00935810" w:rsidRDefault="00191006" w:rsidP="00191006">
      <w:pPr>
        <w:pStyle w:val="Verso"/>
      </w:pPr>
      <w:r w:rsidRPr="00935810">
        <w:lastRenderedPageBreak/>
        <w:tab/>
      </w:r>
      <w:r w:rsidRPr="00935810">
        <w:tab/>
      </w:r>
      <w:r w:rsidRPr="00935810">
        <w:tab/>
        <w:t>Querrá Dios que alguna vez</w:t>
      </w:r>
    </w:p>
    <w:p w14:paraId="71ABD480" w14:textId="5B683398" w:rsidR="00191006" w:rsidRPr="00935810" w:rsidRDefault="00191006" w:rsidP="00191006">
      <w:pPr>
        <w:pStyle w:val="Verso"/>
      </w:pPr>
      <w:r w:rsidRPr="00935810">
        <w:tab/>
      </w:r>
      <w:r w:rsidRPr="00935810">
        <w:tab/>
      </w:r>
      <w:r w:rsidRPr="00935810">
        <w:tab/>
        <w:t>entre estos ñublados turbios</w:t>
      </w:r>
      <w:r w:rsidRPr="00935810">
        <w:tab/>
      </w:r>
      <w:r w:rsidRPr="00935810">
        <w:tab/>
      </w:r>
      <w:r w:rsidRPr="00935810">
        <w:tab/>
      </w:r>
      <w:r w:rsidRPr="00935810">
        <w:tab/>
      </w:r>
    </w:p>
    <w:p w14:paraId="680439A2" w14:textId="77777777" w:rsidR="00191006" w:rsidRPr="00935810" w:rsidRDefault="00191006" w:rsidP="00191006">
      <w:pPr>
        <w:pStyle w:val="Verso"/>
      </w:pPr>
      <w:r w:rsidRPr="00935810">
        <w:tab/>
      </w:r>
      <w:r w:rsidRPr="00935810">
        <w:tab/>
      </w:r>
      <w:r w:rsidRPr="00935810">
        <w:tab/>
        <w:t>salga el sol de mi verdad,</w:t>
      </w:r>
      <w:r w:rsidRPr="00935810">
        <w:tab/>
      </w:r>
      <w:r w:rsidRPr="00935810">
        <w:tab/>
      </w:r>
      <w:r w:rsidRPr="00935810">
        <w:tab/>
      </w:r>
      <w:r w:rsidRPr="00935810">
        <w:tab/>
      </w:r>
    </w:p>
    <w:p w14:paraId="0523D924" w14:textId="77777777" w:rsidR="00191006" w:rsidRPr="00935810" w:rsidRDefault="00191006" w:rsidP="00191006">
      <w:pPr>
        <w:pStyle w:val="Verso"/>
      </w:pPr>
      <w:r w:rsidRPr="00935810">
        <w:tab/>
      </w:r>
      <w:r w:rsidRPr="00935810">
        <w:tab/>
      </w:r>
      <w:r w:rsidRPr="00935810">
        <w:tab/>
        <w:t>que yo, caballeros, cumplo</w:t>
      </w:r>
    </w:p>
    <w:p w14:paraId="4B4DF306" w14:textId="77777777" w:rsidR="00191006" w:rsidRPr="00935810" w:rsidRDefault="00191006" w:rsidP="00191006">
      <w:pPr>
        <w:pStyle w:val="Verso"/>
      </w:pPr>
      <w:r w:rsidRPr="00935810">
        <w:tab/>
      </w:r>
      <w:r w:rsidRPr="00935810">
        <w:tab/>
      </w:r>
      <w:r w:rsidRPr="00935810">
        <w:tab/>
        <w:t>con mi honor, y lo que debo</w:t>
      </w:r>
    </w:p>
    <w:p w14:paraId="087108D2" w14:textId="77777777" w:rsidR="00191006" w:rsidRPr="00935810" w:rsidRDefault="00191006" w:rsidP="00191006">
      <w:pPr>
        <w:pStyle w:val="Verso"/>
      </w:pPr>
      <w:r w:rsidRPr="00935810">
        <w:tab/>
      </w:r>
      <w:r w:rsidRPr="00935810">
        <w:tab/>
      </w:r>
      <w:r w:rsidRPr="00935810">
        <w:tab/>
        <w:t>a la obligación que tuvo</w:t>
      </w:r>
    </w:p>
    <w:p w14:paraId="736C1962" w14:textId="4F1B0B82" w:rsidR="00191006" w:rsidRPr="00935810" w:rsidRDefault="00191006" w:rsidP="00191006">
      <w:pPr>
        <w:pStyle w:val="Verso"/>
      </w:pPr>
      <w:r w:rsidRPr="00935810">
        <w:tab/>
      </w:r>
      <w:r w:rsidRPr="00935810">
        <w:tab/>
      </w:r>
      <w:r w:rsidRPr="00935810">
        <w:tab/>
        <w:t>a su rey un hijodalgo,</w:t>
      </w:r>
      <w:r w:rsidRPr="00935810">
        <w:tab/>
      </w:r>
      <w:r w:rsidRPr="00935810">
        <w:tab/>
      </w:r>
      <w:r w:rsidRPr="00935810">
        <w:tab/>
      </w:r>
      <w:r w:rsidRPr="00935810">
        <w:tab/>
      </w:r>
      <w:r w:rsidRPr="00935810">
        <w:tab/>
      </w:r>
    </w:p>
    <w:p w14:paraId="1516AE2E" w14:textId="77777777" w:rsidR="00191006" w:rsidRPr="00935810" w:rsidRDefault="00191006" w:rsidP="00191006">
      <w:pPr>
        <w:pStyle w:val="Verso"/>
      </w:pPr>
      <w:r w:rsidRPr="00935810">
        <w:tab/>
      </w:r>
      <w:r w:rsidRPr="00935810">
        <w:tab/>
      </w:r>
      <w:r w:rsidRPr="00935810">
        <w:tab/>
        <w:t>retando a don Arias Bustos,</w:t>
      </w:r>
      <w:r w:rsidRPr="00935810">
        <w:tab/>
      </w:r>
      <w:r w:rsidRPr="00935810">
        <w:tab/>
      </w:r>
      <w:r w:rsidRPr="00935810">
        <w:tab/>
      </w:r>
      <w:r w:rsidRPr="00935810">
        <w:tab/>
      </w:r>
    </w:p>
    <w:p w14:paraId="2224CBA4" w14:textId="77777777" w:rsidR="00191006" w:rsidRPr="00935810" w:rsidRDefault="00191006" w:rsidP="00191006">
      <w:pPr>
        <w:pStyle w:val="Verso"/>
      </w:pPr>
      <w:r w:rsidRPr="00935810">
        <w:tab/>
      </w:r>
      <w:r w:rsidRPr="00935810">
        <w:tab/>
      </w:r>
      <w:r w:rsidRPr="00935810">
        <w:tab/>
        <w:t>a Tristán Godo y a todos</w:t>
      </w:r>
    </w:p>
    <w:p w14:paraId="78A51D81" w14:textId="77777777" w:rsidR="00191006" w:rsidRPr="00935810" w:rsidRDefault="00191006" w:rsidP="00191006">
      <w:pPr>
        <w:pStyle w:val="Verso"/>
      </w:pPr>
      <w:r w:rsidRPr="00935810">
        <w:tab/>
      </w:r>
      <w:r w:rsidRPr="00935810">
        <w:tab/>
      </w:r>
      <w:r w:rsidRPr="00935810">
        <w:tab/>
        <w:t>cuantos de este caso injusto</w:t>
      </w:r>
    </w:p>
    <w:p w14:paraId="7169D047" w14:textId="77777777" w:rsidR="00191006" w:rsidRPr="00935810" w:rsidRDefault="00191006" w:rsidP="00191006">
      <w:pPr>
        <w:pStyle w:val="Verso"/>
      </w:pPr>
      <w:r w:rsidRPr="00935810">
        <w:tab/>
      </w:r>
      <w:r w:rsidRPr="00935810">
        <w:tab/>
      </w:r>
      <w:r w:rsidRPr="00935810">
        <w:tab/>
        <w:t>tienen culpa, que yo espero</w:t>
      </w:r>
    </w:p>
    <w:p w14:paraId="03681BB9" w14:textId="5CD5AEB4" w:rsidR="00191006" w:rsidRPr="00935810" w:rsidRDefault="00191006" w:rsidP="00191006">
      <w:pPr>
        <w:pStyle w:val="Verso"/>
      </w:pPr>
      <w:r w:rsidRPr="00935810">
        <w:tab/>
      </w:r>
      <w:r w:rsidRPr="00935810">
        <w:tab/>
      </w:r>
      <w:r w:rsidRPr="00935810">
        <w:tab/>
        <w:t>tomar venganza de algunos.</w:t>
      </w:r>
      <w:r w:rsidRPr="00935810">
        <w:tab/>
      </w:r>
      <w:r w:rsidRPr="00935810">
        <w:tab/>
      </w:r>
      <w:r w:rsidRPr="00935810">
        <w:tab/>
      </w:r>
      <w:r w:rsidRPr="00935810">
        <w:tab/>
      </w:r>
    </w:p>
    <w:p w14:paraId="4C36C751" w14:textId="6C893C20" w:rsidR="00191006" w:rsidRDefault="00191006" w:rsidP="00191006">
      <w:pPr>
        <w:pStyle w:val="Personaje"/>
      </w:pPr>
      <w:r w:rsidRPr="00935810">
        <w:t>Alfonso</w:t>
      </w:r>
    </w:p>
    <w:p w14:paraId="4BFC3949" w14:textId="7DFF7F89" w:rsidR="00191006" w:rsidRPr="00935810" w:rsidRDefault="00191006" w:rsidP="00191006">
      <w:pPr>
        <w:pStyle w:val="Verso"/>
      </w:pPr>
      <w:r w:rsidRPr="00935810">
        <w:tab/>
      </w:r>
      <w:r w:rsidRPr="00935810">
        <w:tab/>
      </w:r>
      <w:r w:rsidR="004722AB">
        <w:t xml:space="preserve">            </w:t>
      </w:r>
      <w:proofErr w:type="spellStart"/>
      <w:r w:rsidRPr="00935810">
        <w:t>Quitalde</w:t>
      </w:r>
      <w:proofErr w:type="spellEnd"/>
      <w:r w:rsidRPr="00935810">
        <w:t xml:space="preserve"> el sombrero y capa</w:t>
      </w:r>
      <w:r w:rsidRPr="00935810">
        <w:tab/>
      </w:r>
      <w:r w:rsidRPr="00935810">
        <w:tab/>
      </w:r>
      <w:r w:rsidRPr="00935810">
        <w:tab/>
      </w:r>
      <w:r w:rsidRPr="00935810">
        <w:tab/>
      </w:r>
    </w:p>
    <w:p w14:paraId="262E7E63" w14:textId="77777777" w:rsidR="00191006" w:rsidRPr="00935810" w:rsidRDefault="00191006" w:rsidP="00191006">
      <w:pPr>
        <w:pStyle w:val="Verso"/>
      </w:pPr>
      <w:r w:rsidRPr="00935810">
        <w:tab/>
      </w:r>
      <w:r w:rsidRPr="00935810">
        <w:tab/>
      </w:r>
      <w:r w:rsidRPr="00935810">
        <w:tab/>
        <w:t>y ponedle el gabán suyo</w:t>
      </w:r>
    </w:p>
    <w:p w14:paraId="60B35FC6" w14:textId="77777777" w:rsidR="00191006" w:rsidRPr="00935810" w:rsidRDefault="00191006" w:rsidP="00191006">
      <w:pPr>
        <w:pStyle w:val="Verso"/>
      </w:pPr>
      <w:r w:rsidRPr="00935810">
        <w:tab/>
      </w:r>
      <w:r w:rsidRPr="00935810">
        <w:tab/>
      </w:r>
      <w:r w:rsidRPr="00935810">
        <w:tab/>
        <w:t>a este, y vuelva a ser villano.</w:t>
      </w:r>
    </w:p>
    <w:p w14:paraId="5133606F" w14:textId="3B07751D" w:rsidR="00191006" w:rsidRDefault="00191006" w:rsidP="00191006">
      <w:pPr>
        <w:pStyle w:val="Personaje"/>
      </w:pPr>
      <w:r w:rsidRPr="00935810">
        <w:t>Nuño</w:t>
      </w:r>
    </w:p>
    <w:p w14:paraId="5C6E1787" w14:textId="5F120414" w:rsidR="00191006" w:rsidRPr="00935810" w:rsidRDefault="00191006" w:rsidP="00191006">
      <w:pPr>
        <w:pStyle w:val="Verso"/>
      </w:pPr>
      <w:r w:rsidRPr="00935810">
        <w:tab/>
      </w:r>
      <w:r w:rsidRPr="00935810">
        <w:tab/>
      </w:r>
      <w:r w:rsidRPr="00935810">
        <w:tab/>
        <w:t>¡Castigue Dios quien dispuso</w:t>
      </w:r>
    </w:p>
    <w:p w14:paraId="068985C4" w14:textId="0C9C1898" w:rsidR="00191006" w:rsidRPr="00935810" w:rsidRDefault="00191006" w:rsidP="00191006">
      <w:pPr>
        <w:pStyle w:val="Verso"/>
      </w:pPr>
      <w:r w:rsidRPr="00935810">
        <w:tab/>
      </w:r>
      <w:r w:rsidRPr="00935810">
        <w:tab/>
      </w:r>
      <w:r w:rsidRPr="00935810">
        <w:tab/>
        <w:t>tu pecho a tanta crueldad!</w:t>
      </w:r>
      <w:r w:rsidRPr="00935810">
        <w:tab/>
      </w:r>
      <w:r w:rsidRPr="00935810">
        <w:tab/>
      </w:r>
      <w:r w:rsidRPr="00935810">
        <w:tab/>
      </w:r>
      <w:r w:rsidRPr="00935810">
        <w:tab/>
      </w:r>
    </w:p>
    <w:p w14:paraId="70E398DC" w14:textId="666C27BB" w:rsidR="00191006" w:rsidRDefault="00191006" w:rsidP="00191006">
      <w:pPr>
        <w:pStyle w:val="Personaje"/>
      </w:pPr>
      <w:r w:rsidRPr="00935810">
        <w:t>Alfonso</w:t>
      </w:r>
    </w:p>
    <w:p w14:paraId="64DD5D02" w14:textId="3DD55D22" w:rsidR="00191006" w:rsidRPr="00935810" w:rsidRDefault="00191006" w:rsidP="00191006">
      <w:pPr>
        <w:pStyle w:val="Verso"/>
      </w:pPr>
      <w:r w:rsidRPr="00935810">
        <w:tab/>
      </w:r>
      <w:r w:rsidRPr="00935810">
        <w:tab/>
      </w:r>
      <w:r w:rsidR="004722AB">
        <w:t xml:space="preserve">            </w:t>
      </w:r>
      <w:r w:rsidRPr="00935810">
        <w:t>Vuelve, villano perjuro,</w:t>
      </w:r>
      <w:r w:rsidRPr="00935810">
        <w:tab/>
      </w:r>
      <w:r w:rsidRPr="00935810">
        <w:tab/>
      </w:r>
      <w:r w:rsidRPr="00935810">
        <w:tab/>
      </w:r>
      <w:r w:rsidRPr="00935810">
        <w:tab/>
      </w:r>
    </w:p>
    <w:p w14:paraId="1B460765" w14:textId="77777777" w:rsidR="00191006" w:rsidRPr="00935810" w:rsidRDefault="00191006" w:rsidP="00191006">
      <w:pPr>
        <w:pStyle w:val="Verso"/>
      </w:pPr>
      <w:r w:rsidRPr="00935810">
        <w:tab/>
      </w:r>
      <w:r w:rsidRPr="00935810">
        <w:tab/>
      </w:r>
      <w:r w:rsidRPr="00935810">
        <w:tab/>
        <w:t>al azadón y al arado,</w:t>
      </w:r>
    </w:p>
    <w:p w14:paraId="68967638" w14:textId="77777777" w:rsidR="00191006" w:rsidRPr="00935810" w:rsidRDefault="00191006" w:rsidP="00191006">
      <w:pPr>
        <w:pStyle w:val="Verso"/>
      </w:pPr>
      <w:r w:rsidRPr="00935810">
        <w:tab/>
      </w:r>
      <w:r w:rsidRPr="00935810">
        <w:tab/>
      </w:r>
      <w:r w:rsidRPr="00935810">
        <w:tab/>
        <w:t>pon a tus bueyes el yugo,</w:t>
      </w:r>
    </w:p>
    <w:p w14:paraId="6F423BF3" w14:textId="77777777" w:rsidR="00191006" w:rsidRPr="00935810" w:rsidRDefault="00191006" w:rsidP="00191006">
      <w:pPr>
        <w:pStyle w:val="Verso"/>
      </w:pPr>
      <w:r w:rsidRPr="00935810">
        <w:tab/>
      </w:r>
      <w:r w:rsidRPr="00935810">
        <w:tab/>
      </w:r>
      <w:r w:rsidRPr="00935810">
        <w:tab/>
        <w:t>que así castigan los reyes</w:t>
      </w:r>
    </w:p>
    <w:p w14:paraId="5B02D1E9" w14:textId="33A505A1" w:rsidR="00191006" w:rsidRPr="00935810" w:rsidRDefault="00191006" w:rsidP="00191006">
      <w:pPr>
        <w:pStyle w:val="Verso"/>
      </w:pPr>
      <w:r w:rsidRPr="00935810">
        <w:tab/>
      </w:r>
      <w:r w:rsidRPr="00935810">
        <w:tab/>
      </w:r>
      <w:r w:rsidRPr="00935810">
        <w:tab/>
        <w:t xml:space="preserve">los </w:t>
      </w:r>
      <w:proofErr w:type="gramStart"/>
      <w:r w:rsidRPr="00935810">
        <w:t>que</w:t>
      </w:r>
      <w:proofErr w:type="gramEnd"/>
      <w:r w:rsidRPr="00935810">
        <w:t xml:space="preserve"> en tan breve discurso,</w:t>
      </w:r>
      <w:r w:rsidRPr="00935810">
        <w:tab/>
      </w:r>
      <w:r w:rsidRPr="00935810">
        <w:tab/>
      </w:r>
      <w:r w:rsidRPr="00935810">
        <w:tab/>
      </w:r>
    </w:p>
    <w:p w14:paraId="163BC292" w14:textId="77777777" w:rsidR="00191006" w:rsidRPr="00935810" w:rsidRDefault="00191006" w:rsidP="00191006">
      <w:pPr>
        <w:pStyle w:val="Verso"/>
      </w:pPr>
      <w:r w:rsidRPr="00935810">
        <w:tab/>
      </w:r>
      <w:r w:rsidRPr="00935810">
        <w:tab/>
      </w:r>
      <w:r w:rsidRPr="00935810">
        <w:tab/>
        <w:t>por ser luzbeles, del sol</w:t>
      </w:r>
      <w:r w:rsidRPr="00935810">
        <w:tab/>
      </w:r>
      <w:r w:rsidRPr="00935810">
        <w:tab/>
      </w:r>
      <w:r w:rsidRPr="00935810">
        <w:tab/>
      </w:r>
      <w:r w:rsidRPr="00935810">
        <w:tab/>
      </w:r>
    </w:p>
    <w:p w14:paraId="6AF5C24D" w14:textId="1060DA8D" w:rsidR="00191006" w:rsidRPr="00935810" w:rsidRDefault="00191006" w:rsidP="008445D2">
      <w:pPr>
        <w:pStyle w:val="Verso"/>
      </w:pPr>
      <w:r w:rsidRPr="00935810">
        <w:tab/>
      </w:r>
      <w:r w:rsidRPr="00935810">
        <w:tab/>
      </w:r>
      <w:r w:rsidRPr="00935810">
        <w:tab/>
        <w:t>se despeñan al profundo.</w:t>
      </w:r>
    </w:p>
    <w:p w14:paraId="4038E910" w14:textId="247DFD08" w:rsidR="00191006" w:rsidRPr="00935810" w:rsidRDefault="00191006" w:rsidP="008445D2">
      <w:pPr>
        <w:pStyle w:val="Acot"/>
      </w:pPr>
      <w:proofErr w:type="spellStart"/>
      <w:r w:rsidRPr="00935810">
        <w:t>Vanse</w:t>
      </w:r>
      <w:proofErr w:type="spellEnd"/>
      <w:r w:rsidRPr="00935810">
        <w:t xml:space="preserve"> el Rey y caballeros. Quede don Nuño solo a una parte, y Jimena y Blanca a otra parte</w:t>
      </w:r>
    </w:p>
    <w:p w14:paraId="76F28FB2" w14:textId="527F947B" w:rsidR="00191006" w:rsidRDefault="00191006" w:rsidP="00191006">
      <w:pPr>
        <w:pStyle w:val="Personaje"/>
      </w:pPr>
      <w:r w:rsidRPr="00935810">
        <w:t>Jimena</w:t>
      </w:r>
    </w:p>
    <w:p w14:paraId="6251EB8B" w14:textId="71B3A0E1" w:rsidR="00191006" w:rsidRPr="00935810" w:rsidRDefault="00191006" w:rsidP="00191006">
      <w:pPr>
        <w:pStyle w:val="Verso"/>
      </w:pPr>
      <w:r w:rsidRPr="00935810">
        <w:tab/>
      </w:r>
      <w:r w:rsidRPr="00935810">
        <w:tab/>
      </w:r>
      <w:r w:rsidR="004722AB">
        <w:t xml:space="preserve">            </w:t>
      </w:r>
      <w:r w:rsidRPr="00935810">
        <w:t>El Rey se va, doña Blanca.</w:t>
      </w:r>
    </w:p>
    <w:p w14:paraId="139C732E" w14:textId="73FB69E6" w:rsidR="00191006" w:rsidRDefault="00191006" w:rsidP="00191006">
      <w:pPr>
        <w:pStyle w:val="Personaje"/>
      </w:pPr>
      <w:r w:rsidRPr="00935810">
        <w:t>Blanca</w:t>
      </w:r>
    </w:p>
    <w:p w14:paraId="7BC62070" w14:textId="68ED466D" w:rsidR="00191006" w:rsidRPr="00935810" w:rsidRDefault="00191006" w:rsidP="00191006">
      <w:pPr>
        <w:pStyle w:val="Verso"/>
      </w:pPr>
      <w:r w:rsidRPr="00935810">
        <w:tab/>
      </w:r>
      <w:r w:rsidRPr="00935810">
        <w:tab/>
      </w:r>
      <w:r w:rsidR="004722AB">
        <w:t xml:space="preserve">            </w:t>
      </w:r>
      <w:r w:rsidRPr="00935810">
        <w:t>Apenas, Jimena, enjugo</w:t>
      </w:r>
    </w:p>
    <w:p w14:paraId="7AD76CEF" w14:textId="77777777" w:rsidR="00191006" w:rsidRPr="00935810" w:rsidRDefault="00191006" w:rsidP="004722AB">
      <w:pPr>
        <w:pStyle w:val="Partidoincial"/>
      </w:pPr>
      <w:r w:rsidRPr="00935810">
        <w:tab/>
      </w:r>
      <w:r w:rsidRPr="00935810">
        <w:tab/>
      </w:r>
      <w:r w:rsidRPr="00935810">
        <w:tab/>
        <w:t xml:space="preserve">las lágrimas. </w:t>
      </w:r>
    </w:p>
    <w:p w14:paraId="13F80C8C" w14:textId="2E060444" w:rsidR="00191006" w:rsidRDefault="00191006" w:rsidP="00191006">
      <w:pPr>
        <w:pStyle w:val="Personaje"/>
      </w:pPr>
      <w:r w:rsidRPr="00935810">
        <w:lastRenderedPageBreak/>
        <w:t>Jimena</w:t>
      </w:r>
    </w:p>
    <w:p w14:paraId="357AFD98" w14:textId="312E8F61" w:rsidR="00191006" w:rsidRPr="00153FC4" w:rsidRDefault="00191006" w:rsidP="00153FC4">
      <w:pPr>
        <w:pStyle w:val="Partidofinal"/>
      </w:pPr>
      <w:r w:rsidRPr="00935810">
        <w:tab/>
      </w:r>
      <w:r w:rsidRPr="00935810">
        <w:tab/>
      </w:r>
      <w:r w:rsidRPr="00935810">
        <w:tab/>
      </w:r>
      <w:r w:rsidRPr="00153FC4">
        <w:t xml:space="preserve">        </w:t>
      </w:r>
      <w:r w:rsidR="004722AB" w:rsidRPr="00153FC4">
        <w:t xml:space="preserve">       </w:t>
      </w:r>
      <w:r w:rsidRPr="00153FC4">
        <w:t xml:space="preserve">  ¡Triste caso!</w:t>
      </w:r>
      <w:r w:rsidRPr="00153FC4">
        <w:tab/>
      </w:r>
      <w:r w:rsidRPr="00153FC4">
        <w:tab/>
      </w:r>
      <w:r w:rsidRPr="00153FC4">
        <w:tab/>
      </w:r>
      <w:r w:rsidRPr="00153FC4">
        <w:tab/>
      </w:r>
    </w:p>
    <w:p w14:paraId="0E473419" w14:textId="5CA66325" w:rsidR="00191006" w:rsidRDefault="00191006" w:rsidP="00191006">
      <w:pPr>
        <w:pStyle w:val="Personaje"/>
      </w:pPr>
      <w:r w:rsidRPr="00935810">
        <w:t>Blanca</w:t>
      </w:r>
    </w:p>
    <w:p w14:paraId="4A5F71EE" w14:textId="19E3BC92" w:rsidR="00191006" w:rsidRPr="00935810" w:rsidRDefault="00191006" w:rsidP="00191006">
      <w:pPr>
        <w:pStyle w:val="Verso"/>
      </w:pPr>
      <w:r w:rsidRPr="00935810">
        <w:tab/>
      </w:r>
      <w:r w:rsidRPr="00935810">
        <w:tab/>
      </w:r>
      <w:r w:rsidR="004722AB">
        <w:t xml:space="preserve">            </w:t>
      </w:r>
      <w:r w:rsidRPr="00935810">
        <w:t>¡Qué bien el tiempo dispuso</w:t>
      </w:r>
      <w:r w:rsidRPr="00935810">
        <w:tab/>
      </w:r>
      <w:r w:rsidRPr="00935810">
        <w:tab/>
      </w:r>
      <w:r w:rsidRPr="00935810">
        <w:tab/>
      </w:r>
      <w:r w:rsidRPr="00935810">
        <w:tab/>
      </w:r>
    </w:p>
    <w:p w14:paraId="4AA29CC3" w14:textId="77777777" w:rsidR="00191006" w:rsidRPr="00935810" w:rsidRDefault="00191006" w:rsidP="00191006">
      <w:pPr>
        <w:pStyle w:val="Verso"/>
      </w:pPr>
      <w:r w:rsidRPr="00935810">
        <w:tab/>
      </w:r>
      <w:r w:rsidRPr="00935810">
        <w:tab/>
      </w:r>
      <w:r w:rsidRPr="00935810">
        <w:tab/>
        <w:t>mi venganza en sus desprecios!</w:t>
      </w:r>
    </w:p>
    <w:p w14:paraId="5B64D4DB" w14:textId="77777777" w:rsidR="00191006" w:rsidRPr="00935810" w:rsidRDefault="00191006" w:rsidP="00191006">
      <w:pPr>
        <w:pStyle w:val="Verso"/>
      </w:pPr>
      <w:r w:rsidRPr="00935810">
        <w:tab/>
      </w:r>
      <w:r w:rsidRPr="00935810">
        <w:tab/>
      </w:r>
      <w:r w:rsidRPr="00935810">
        <w:tab/>
        <w:t>Pero si aquí no le injurio</w:t>
      </w:r>
    </w:p>
    <w:p w14:paraId="4646C49A" w14:textId="77777777" w:rsidR="00191006" w:rsidRPr="00935810" w:rsidRDefault="00191006" w:rsidP="00191006">
      <w:pPr>
        <w:pStyle w:val="Verso"/>
      </w:pPr>
      <w:r w:rsidRPr="00935810">
        <w:tab/>
      </w:r>
      <w:r w:rsidRPr="00935810">
        <w:tab/>
      </w:r>
      <w:r w:rsidRPr="00935810">
        <w:tab/>
        <w:t>es porque vengarse en muertos</w:t>
      </w:r>
    </w:p>
    <w:p w14:paraId="75C3A104" w14:textId="221BEDC9" w:rsidR="00191006" w:rsidRPr="00935810" w:rsidRDefault="00191006" w:rsidP="008445D2">
      <w:pPr>
        <w:pStyle w:val="Verso"/>
      </w:pPr>
      <w:r w:rsidRPr="00935810">
        <w:tab/>
      </w:r>
      <w:r w:rsidRPr="00935810">
        <w:tab/>
      </w:r>
      <w:r w:rsidRPr="00935810">
        <w:tab/>
        <w:t>es más bajeza que triunfo.</w:t>
      </w:r>
      <w:r w:rsidRPr="00935810">
        <w:tab/>
      </w:r>
      <w:r w:rsidRPr="00935810">
        <w:tab/>
      </w:r>
      <w:r w:rsidRPr="00935810">
        <w:tab/>
      </w:r>
      <w:r w:rsidRPr="00935810">
        <w:tab/>
      </w:r>
    </w:p>
    <w:p w14:paraId="7429A078" w14:textId="0CA7F2D8" w:rsidR="00191006" w:rsidRPr="00935810" w:rsidRDefault="00191006" w:rsidP="008445D2">
      <w:pPr>
        <w:pStyle w:val="Acot"/>
      </w:pPr>
      <w:r w:rsidRPr="00935810">
        <w:t xml:space="preserve">Váyanse </w:t>
      </w:r>
      <w:r w:rsidR="005F7E91">
        <w:t>@</w:t>
      </w:r>
      <w:r w:rsidRPr="00935810">
        <w:t>ellas</w:t>
      </w:r>
    </w:p>
    <w:p w14:paraId="0BE4B84F" w14:textId="607F6D90" w:rsidR="00191006" w:rsidRDefault="00191006" w:rsidP="00191006">
      <w:pPr>
        <w:pStyle w:val="Personaje"/>
      </w:pPr>
      <w:r w:rsidRPr="00935810">
        <w:t>Nuño</w:t>
      </w:r>
    </w:p>
    <w:p w14:paraId="7BFE14E6" w14:textId="4EFE4688" w:rsidR="00191006" w:rsidRPr="00935810" w:rsidRDefault="00191006" w:rsidP="00191006">
      <w:pPr>
        <w:pStyle w:val="Verso"/>
      </w:pPr>
      <w:r w:rsidRPr="00935810">
        <w:tab/>
      </w:r>
      <w:r w:rsidRPr="00935810">
        <w:tab/>
      </w:r>
      <w:r w:rsidRPr="00935810">
        <w:tab/>
        <w:t>¿Qué es esto, cielo?, ¿qué estrella</w:t>
      </w:r>
      <w:r w:rsidRPr="00935810">
        <w:tab/>
      </w:r>
      <w:r w:rsidRPr="00935810">
        <w:tab/>
      </w:r>
      <w:r w:rsidRPr="00935810">
        <w:tab/>
      </w:r>
    </w:p>
    <w:p w14:paraId="5D74BEC1" w14:textId="77777777" w:rsidR="00191006" w:rsidRPr="00935810" w:rsidRDefault="00191006" w:rsidP="00191006">
      <w:pPr>
        <w:pStyle w:val="Verso"/>
      </w:pPr>
      <w:r w:rsidRPr="00935810">
        <w:tab/>
      </w:r>
      <w:r w:rsidRPr="00935810">
        <w:tab/>
      </w:r>
      <w:r w:rsidRPr="00935810">
        <w:tab/>
        <w:t>a mi nacimiento estuvo</w:t>
      </w:r>
    </w:p>
    <w:p w14:paraId="62C6CE0C" w14:textId="77777777" w:rsidR="00191006" w:rsidRPr="00935810" w:rsidRDefault="00191006" w:rsidP="00191006">
      <w:pPr>
        <w:pStyle w:val="Verso"/>
      </w:pPr>
      <w:r w:rsidRPr="00935810">
        <w:tab/>
      </w:r>
      <w:r w:rsidRPr="00935810">
        <w:tab/>
      </w:r>
      <w:r w:rsidRPr="00935810">
        <w:tab/>
        <w:t>con oposición tan fiera,</w:t>
      </w:r>
    </w:p>
    <w:p w14:paraId="7FDB9DB0" w14:textId="77777777" w:rsidR="00191006" w:rsidRPr="00935810" w:rsidRDefault="00191006" w:rsidP="00191006">
      <w:pPr>
        <w:pStyle w:val="Verso"/>
      </w:pPr>
      <w:r w:rsidRPr="00935810">
        <w:tab/>
      </w:r>
      <w:r w:rsidRPr="00935810">
        <w:tab/>
      </w:r>
      <w:r w:rsidRPr="00935810">
        <w:tab/>
        <w:t>con tan desdichado influjo?</w:t>
      </w:r>
    </w:p>
    <w:p w14:paraId="273D6864" w14:textId="503A8AD0" w:rsidR="00191006" w:rsidRPr="00935810" w:rsidRDefault="00191006" w:rsidP="00191006">
      <w:pPr>
        <w:pStyle w:val="Verso"/>
      </w:pPr>
      <w:r w:rsidRPr="00935810">
        <w:tab/>
      </w:r>
      <w:r w:rsidRPr="00935810">
        <w:tab/>
      </w:r>
      <w:r w:rsidRPr="00935810">
        <w:tab/>
        <w:t>Era yo el que ayer tenía</w:t>
      </w:r>
      <w:r w:rsidRPr="00935810">
        <w:tab/>
      </w:r>
      <w:r w:rsidRPr="00935810">
        <w:tab/>
      </w:r>
      <w:r w:rsidRPr="00935810">
        <w:tab/>
      </w:r>
      <w:r w:rsidRPr="00935810">
        <w:tab/>
      </w:r>
    </w:p>
    <w:p w14:paraId="79DA9D1D" w14:textId="77777777" w:rsidR="00191006" w:rsidRPr="00935810" w:rsidRDefault="00191006" w:rsidP="00191006">
      <w:pPr>
        <w:pStyle w:val="Verso"/>
      </w:pPr>
      <w:r w:rsidRPr="00935810">
        <w:tab/>
      </w:r>
      <w:r w:rsidRPr="00935810">
        <w:tab/>
      </w:r>
      <w:r w:rsidRPr="00935810">
        <w:tab/>
        <w:t>del Rey el lugar segundo:</w:t>
      </w:r>
      <w:r w:rsidRPr="00935810">
        <w:tab/>
      </w:r>
      <w:r w:rsidRPr="00935810">
        <w:tab/>
      </w:r>
      <w:r w:rsidRPr="00935810">
        <w:tab/>
      </w:r>
      <w:r w:rsidRPr="00935810">
        <w:tab/>
      </w:r>
    </w:p>
    <w:p w14:paraId="52CA6B1A" w14:textId="77777777" w:rsidR="00191006" w:rsidRPr="00935810" w:rsidRDefault="00191006" w:rsidP="00191006">
      <w:pPr>
        <w:pStyle w:val="Verso"/>
      </w:pPr>
      <w:r w:rsidRPr="00935810">
        <w:tab/>
      </w:r>
      <w:r w:rsidRPr="00935810">
        <w:tab/>
      </w:r>
      <w:r w:rsidRPr="00935810">
        <w:tab/>
        <w:t>¿cómo estoy en tal bajeza?</w:t>
      </w:r>
    </w:p>
    <w:p w14:paraId="3A7BB12B" w14:textId="77777777" w:rsidR="00191006" w:rsidRPr="00935810" w:rsidRDefault="00191006" w:rsidP="00191006">
      <w:pPr>
        <w:pStyle w:val="Verso"/>
      </w:pPr>
      <w:r w:rsidRPr="00935810">
        <w:tab/>
      </w:r>
      <w:r w:rsidRPr="00935810">
        <w:tab/>
      </w:r>
      <w:r w:rsidRPr="00935810">
        <w:tab/>
        <w:t>No hay cometa cuyo curso</w:t>
      </w:r>
    </w:p>
    <w:p w14:paraId="3648879A" w14:textId="77777777" w:rsidR="00191006" w:rsidRPr="00935810" w:rsidRDefault="00191006" w:rsidP="00191006">
      <w:pPr>
        <w:pStyle w:val="Verso"/>
      </w:pPr>
      <w:r w:rsidRPr="00935810">
        <w:tab/>
      </w:r>
      <w:r w:rsidRPr="00935810">
        <w:tab/>
      </w:r>
      <w:r w:rsidRPr="00935810">
        <w:tab/>
        <w:t>haya sido tan veloz</w:t>
      </w:r>
    </w:p>
    <w:p w14:paraId="1786F5A4" w14:textId="70EC3808" w:rsidR="00191006" w:rsidRPr="00935810" w:rsidRDefault="00191006" w:rsidP="00191006">
      <w:pPr>
        <w:pStyle w:val="Verso"/>
      </w:pPr>
      <w:r w:rsidRPr="00935810">
        <w:tab/>
      </w:r>
      <w:r w:rsidRPr="00935810">
        <w:tab/>
      </w:r>
      <w:r w:rsidRPr="00935810">
        <w:tab/>
        <w:t>de luz, pero ya no alumbro.</w:t>
      </w:r>
      <w:r w:rsidRPr="00935810">
        <w:tab/>
      </w:r>
      <w:r w:rsidRPr="00935810">
        <w:tab/>
      </w:r>
      <w:r w:rsidRPr="00935810">
        <w:tab/>
      </w:r>
      <w:r w:rsidRPr="00935810">
        <w:tab/>
      </w:r>
    </w:p>
    <w:p w14:paraId="2F8A4E20" w14:textId="77777777" w:rsidR="00191006" w:rsidRPr="00935810" w:rsidRDefault="00191006" w:rsidP="00191006">
      <w:pPr>
        <w:pStyle w:val="Verso"/>
      </w:pPr>
      <w:r w:rsidRPr="00935810">
        <w:tab/>
      </w:r>
      <w:r w:rsidRPr="00935810">
        <w:tab/>
      </w:r>
      <w:r w:rsidRPr="00935810">
        <w:tab/>
        <w:t>Mucho parecen los reyes</w:t>
      </w:r>
      <w:r w:rsidRPr="00935810">
        <w:tab/>
      </w:r>
      <w:r w:rsidRPr="00935810">
        <w:tab/>
      </w:r>
      <w:r w:rsidRPr="00935810">
        <w:tab/>
      </w:r>
      <w:r w:rsidRPr="00935810">
        <w:tab/>
      </w:r>
    </w:p>
    <w:p w14:paraId="67E3E848" w14:textId="77777777" w:rsidR="00191006" w:rsidRPr="00935810" w:rsidRDefault="00191006" w:rsidP="00191006">
      <w:pPr>
        <w:pStyle w:val="Verso"/>
      </w:pPr>
      <w:r w:rsidRPr="00935810">
        <w:tab/>
      </w:r>
      <w:r w:rsidRPr="00935810">
        <w:tab/>
      </w:r>
      <w:r w:rsidRPr="00935810">
        <w:tab/>
        <w:t>en sus gustos y disgustos</w:t>
      </w:r>
    </w:p>
    <w:p w14:paraId="2D52F703" w14:textId="77777777" w:rsidR="00191006" w:rsidRPr="00935810" w:rsidRDefault="00191006" w:rsidP="00191006">
      <w:pPr>
        <w:pStyle w:val="Verso"/>
      </w:pPr>
      <w:r w:rsidRPr="00935810">
        <w:tab/>
      </w:r>
      <w:r w:rsidRPr="00935810">
        <w:tab/>
      </w:r>
      <w:r w:rsidRPr="00935810">
        <w:tab/>
        <w:t>a la luz de una linterna,</w:t>
      </w:r>
    </w:p>
    <w:p w14:paraId="62DAF44C" w14:textId="77777777" w:rsidR="00191006" w:rsidRPr="00935810" w:rsidRDefault="00191006" w:rsidP="00191006">
      <w:pPr>
        <w:pStyle w:val="Verso"/>
      </w:pPr>
      <w:r w:rsidRPr="00935810">
        <w:tab/>
      </w:r>
      <w:r w:rsidRPr="00935810">
        <w:tab/>
      </w:r>
      <w:r w:rsidRPr="00935810">
        <w:tab/>
        <w:t>que la cubro y la descubro:</w:t>
      </w:r>
    </w:p>
    <w:p w14:paraId="04DAE905" w14:textId="23764FF4" w:rsidR="00191006" w:rsidRPr="00935810" w:rsidRDefault="00191006" w:rsidP="00191006">
      <w:pPr>
        <w:pStyle w:val="Verso"/>
      </w:pPr>
      <w:r w:rsidRPr="00935810">
        <w:tab/>
      </w:r>
      <w:r w:rsidRPr="00935810">
        <w:tab/>
      </w:r>
      <w:r w:rsidRPr="00935810">
        <w:tab/>
        <w:t xml:space="preserve">la luz es el rey; la mano, </w:t>
      </w:r>
      <w:r w:rsidRPr="00935810">
        <w:tab/>
      </w:r>
      <w:r w:rsidRPr="00935810">
        <w:tab/>
      </w:r>
      <w:r w:rsidRPr="00935810">
        <w:tab/>
      </w:r>
      <w:r w:rsidRPr="00935810">
        <w:tab/>
      </w:r>
    </w:p>
    <w:p w14:paraId="5D2A1D63" w14:textId="77777777" w:rsidR="00191006" w:rsidRPr="00935810" w:rsidRDefault="00191006" w:rsidP="00191006">
      <w:pPr>
        <w:pStyle w:val="Verso"/>
      </w:pPr>
      <w:r w:rsidRPr="00935810">
        <w:tab/>
      </w:r>
      <w:r w:rsidRPr="00935810">
        <w:tab/>
      </w:r>
      <w:r w:rsidRPr="00935810">
        <w:tab/>
        <w:t>quien da la vuelta a su gusto,</w:t>
      </w:r>
      <w:r w:rsidRPr="00935810">
        <w:tab/>
      </w:r>
      <w:r w:rsidRPr="00935810">
        <w:tab/>
      </w:r>
      <w:r w:rsidRPr="00935810">
        <w:tab/>
      </w:r>
      <w:r w:rsidRPr="00935810">
        <w:tab/>
      </w:r>
    </w:p>
    <w:p w14:paraId="33B63E20" w14:textId="77777777" w:rsidR="00191006" w:rsidRPr="00935810" w:rsidRDefault="00191006" w:rsidP="00191006">
      <w:pPr>
        <w:pStyle w:val="Verso"/>
      </w:pPr>
      <w:r w:rsidRPr="00935810">
        <w:tab/>
      </w:r>
      <w:r w:rsidRPr="00935810">
        <w:tab/>
      </w:r>
      <w:r w:rsidRPr="00935810">
        <w:tab/>
        <w:t>y aquello mismo que alumbra</w:t>
      </w:r>
    </w:p>
    <w:p w14:paraId="717A1F53" w14:textId="77777777" w:rsidR="00191006" w:rsidRPr="00935810" w:rsidRDefault="00191006" w:rsidP="00191006">
      <w:pPr>
        <w:pStyle w:val="Verso"/>
      </w:pPr>
      <w:r w:rsidRPr="00935810">
        <w:tab/>
      </w:r>
      <w:r w:rsidRPr="00935810">
        <w:tab/>
      </w:r>
      <w:r w:rsidRPr="00935810">
        <w:tab/>
        <w:t>deja en un momento obscuro.</w:t>
      </w:r>
    </w:p>
    <w:p w14:paraId="75109ADA" w14:textId="77777777" w:rsidR="00191006" w:rsidRPr="00935810" w:rsidRDefault="00191006" w:rsidP="00191006">
      <w:pPr>
        <w:pStyle w:val="Verso"/>
      </w:pPr>
      <w:r w:rsidRPr="00935810">
        <w:tab/>
      </w:r>
      <w:r w:rsidRPr="00935810">
        <w:tab/>
      </w:r>
      <w:r w:rsidRPr="00935810">
        <w:tab/>
        <w:t>El Rey está disculpado,</w:t>
      </w:r>
    </w:p>
    <w:p w14:paraId="19118606" w14:textId="0CE60C1A" w:rsidR="00191006" w:rsidRPr="00935810" w:rsidRDefault="00191006" w:rsidP="00191006">
      <w:pPr>
        <w:pStyle w:val="Verso"/>
      </w:pPr>
      <w:r w:rsidRPr="00935810">
        <w:tab/>
      </w:r>
      <w:r w:rsidRPr="00935810">
        <w:tab/>
      </w:r>
      <w:r w:rsidRPr="00935810">
        <w:tab/>
        <w:t>que es santo y aquí me trujo</w:t>
      </w:r>
      <w:r w:rsidRPr="00935810">
        <w:tab/>
      </w:r>
      <w:r w:rsidRPr="00935810">
        <w:tab/>
      </w:r>
      <w:r w:rsidRPr="00935810">
        <w:tab/>
      </w:r>
      <w:r w:rsidRPr="00935810">
        <w:tab/>
      </w:r>
    </w:p>
    <w:p w14:paraId="504F4C27" w14:textId="77777777" w:rsidR="00191006" w:rsidRPr="00935810" w:rsidRDefault="00191006" w:rsidP="00191006">
      <w:pPr>
        <w:pStyle w:val="Verso"/>
      </w:pPr>
      <w:r w:rsidRPr="00935810">
        <w:tab/>
      </w:r>
      <w:r w:rsidRPr="00935810">
        <w:tab/>
      </w:r>
      <w:r w:rsidRPr="00935810">
        <w:tab/>
        <w:t>para honrarme. Envidia fue</w:t>
      </w:r>
      <w:r w:rsidRPr="00935810">
        <w:tab/>
      </w:r>
      <w:r w:rsidRPr="00935810">
        <w:tab/>
      </w:r>
      <w:r w:rsidRPr="00935810">
        <w:tab/>
      </w:r>
      <w:r w:rsidRPr="00935810">
        <w:tab/>
      </w:r>
    </w:p>
    <w:p w14:paraId="0D2941F2" w14:textId="77777777" w:rsidR="00191006" w:rsidRPr="00935810" w:rsidRDefault="00191006" w:rsidP="00191006">
      <w:pPr>
        <w:pStyle w:val="Verso"/>
      </w:pPr>
      <w:r w:rsidRPr="00935810">
        <w:tab/>
      </w:r>
      <w:r w:rsidRPr="00935810">
        <w:tab/>
      </w:r>
      <w:r w:rsidRPr="00935810">
        <w:tab/>
        <w:t>la que mi bien descompuso.</w:t>
      </w:r>
    </w:p>
    <w:p w14:paraId="02D3A939" w14:textId="77777777" w:rsidR="00191006" w:rsidRPr="00935810" w:rsidRDefault="00191006" w:rsidP="00191006">
      <w:pPr>
        <w:pStyle w:val="Verso"/>
      </w:pPr>
      <w:r w:rsidRPr="00935810">
        <w:tab/>
      </w:r>
      <w:r w:rsidRPr="00935810">
        <w:tab/>
      </w:r>
      <w:r w:rsidRPr="00935810">
        <w:tab/>
        <w:t>Tomar venganza no puedo,</w:t>
      </w:r>
    </w:p>
    <w:p w14:paraId="0D0FAE0D" w14:textId="77777777" w:rsidR="00191006" w:rsidRPr="00935810" w:rsidRDefault="00191006" w:rsidP="00191006">
      <w:pPr>
        <w:pStyle w:val="Verso"/>
      </w:pPr>
      <w:r w:rsidRPr="00935810">
        <w:lastRenderedPageBreak/>
        <w:tab/>
      </w:r>
      <w:r w:rsidRPr="00935810">
        <w:tab/>
      </w:r>
      <w:r w:rsidRPr="00935810">
        <w:tab/>
        <w:t xml:space="preserve">que ya </w:t>
      </w:r>
      <w:proofErr w:type="gramStart"/>
      <w:r w:rsidRPr="00935810">
        <w:t>mis fuerzas detuvo</w:t>
      </w:r>
      <w:proofErr w:type="gramEnd"/>
    </w:p>
    <w:p w14:paraId="2D94E0FF" w14:textId="706AE75B" w:rsidR="00191006" w:rsidRPr="00935810" w:rsidRDefault="00191006" w:rsidP="00191006">
      <w:pPr>
        <w:pStyle w:val="Verso"/>
      </w:pPr>
      <w:r w:rsidRPr="00935810">
        <w:tab/>
      </w:r>
      <w:r w:rsidRPr="00935810">
        <w:tab/>
      </w:r>
      <w:r w:rsidRPr="00935810">
        <w:tab/>
        <w:t>su voluntad. Solo a Dios</w:t>
      </w:r>
      <w:r w:rsidRPr="00935810">
        <w:tab/>
      </w:r>
      <w:r w:rsidRPr="00935810">
        <w:tab/>
      </w:r>
      <w:r w:rsidRPr="00935810">
        <w:tab/>
      </w:r>
      <w:r w:rsidRPr="00935810">
        <w:tab/>
      </w:r>
    </w:p>
    <w:p w14:paraId="438870EB" w14:textId="77777777" w:rsidR="00191006" w:rsidRPr="00935810" w:rsidRDefault="00191006" w:rsidP="00191006">
      <w:pPr>
        <w:pStyle w:val="Verso"/>
      </w:pPr>
      <w:r w:rsidRPr="00935810">
        <w:tab/>
      </w:r>
      <w:r w:rsidRPr="00935810">
        <w:tab/>
      </w:r>
      <w:r w:rsidRPr="00935810">
        <w:tab/>
        <w:t>la pido, hablándole mudo:</w:t>
      </w:r>
      <w:r w:rsidRPr="00935810">
        <w:tab/>
      </w:r>
      <w:r w:rsidRPr="00935810">
        <w:tab/>
      </w:r>
      <w:r w:rsidRPr="00935810">
        <w:tab/>
      </w:r>
      <w:r w:rsidRPr="00935810">
        <w:tab/>
      </w:r>
    </w:p>
    <w:p w14:paraId="6460AD3D" w14:textId="77777777" w:rsidR="00191006" w:rsidRPr="00935810" w:rsidRDefault="00191006" w:rsidP="00191006">
      <w:pPr>
        <w:pStyle w:val="Verso"/>
      </w:pPr>
      <w:r w:rsidRPr="00935810">
        <w:tab/>
      </w:r>
      <w:r w:rsidRPr="00935810">
        <w:tab/>
      </w:r>
      <w:r w:rsidRPr="00935810">
        <w:tab/>
        <w:t>volvámonos a la aldea,</w:t>
      </w:r>
    </w:p>
    <w:p w14:paraId="6BE2F8CA" w14:textId="77777777" w:rsidR="00191006" w:rsidRPr="00935810" w:rsidRDefault="00191006" w:rsidP="00191006">
      <w:pPr>
        <w:pStyle w:val="Verso"/>
      </w:pPr>
      <w:r w:rsidRPr="00935810">
        <w:tab/>
      </w:r>
      <w:r w:rsidRPr="00935810">
        <w:tab/>
      </w:r>
      <w:r w:rsidRPr="00935810">
        <w:tab/>
        <w:t>que en dolor tan importuno</w:t>
      </w:r>
    </w:p>
    <w:p w14:paraId="7D6F5258" w14:textId="77777777" w:rsidR="00191006" w:rsidRPr="00935810" w:rsidRDefault="00191006" w:rsidP="00191006">
      <w:pPr>
        <w:pStyle w:val="Verso"/>
      </w:pPr>
      <w:r w:rsidRPr="00935810">
        <w:tab/>
      </w:r>
      <w:r w:rsidRPr="00935810">
        <w:tab/>
      </w:r>
      <w:r w:rsidRPr="00935810">
        <w:tab/>
        <w:t xml:space="preserve">me consuelo en ver que a </w:t>
      </w:r>
      <w:proofErr w:type="spellStart"/>
      <w:r w:rsidRPr="00935810">
        <w:t>Nise</w:t>
      </w:r>
      <w:proofErr w:type="spellEnd"/>
    </w:p>
    <w:p w14:paraId="32B6E8A4" w14:textId="24503BCD" w:rsidR="00191006" w:rsidRPr="00935810" w:rsidRDefault="00191006" w:rsidP="00191006">
      <w:pPr>
        <w:pStyle w:val="Verso"/>
      </w:pPr>
      <w:r w:rsidRPr="00935810">
        <w:tab/>
      </w:r>
      <w:r w:rsidRPr="00935810">
        <w:tab/>
      </w:r>
      <w:r w:rsidRPr="00935810">
        <w:tab/>
        <w:t>su labrador restituyo.</w:t>
      </w:r>
      <w:r w:rsidRPr="00935810">
        <w:tab/>
      </w:r>
      <w:r w:rsidRPr="00935810">
        <w:tab/>
      </w:r>
      <w:r w:rsidRPr="00935810">
        <w:tab/>
      </w:r>
      <w:r w:rsidRPr="00935810">
        <w:tab/>
      </w:r>
    </w:p>
    <w:p w14:paraId="2E0799FF" w14:textId="3513007D" w:rsidR="00191006" w:rsidRPr="00935810" w:rsidRDefault="00191006" w:rsidP="00191006">
      <w:pPr>
        <w:pStyle w:val="Verso"/>
      </w:pPr>
      <w:r w:rsidRPr="00935810">
        <w:tab/>
      </w:r>
      <w:r w:rsidRPr="00935810">
        <w:tab/>
      </w:r>
      <w:r w:rsidRPr="00935810">
        <w:tab/>
        <w:t>¿Quién duda que ella se huelgue</w:t>
      </w:r>
      <w:r w:rsidRPr="00935810">
        <w:tab/>
      </w:r>
      <w:r w:rsidRPr="00935810">
        <w:tab/>
      </w:r>
    </w:p>
    <w:p w14:paraId="74AB8AE0" w14:textId="77777777" w:rsidR="00191006" w:rsidRPr="00935810" w:rsidRDefault="00191006" w:rsidP="00191006">
      <w:pPr>
        <w:pStyle w:val="Verso"/>
      </w:pPr>
      <w:r w:rsidRPr="00935810">
        <w:tab/>
      </w:r>
      <w:r w:rsidRPr="00935810">
        <w:tab/>
      </w:r>
      <w:r w:rsidRPr="00935810">
        <w:tab/>
        <w:t>viendo que otra vez me cubro</w:t>
      </w:r>
    </w:p>
    <w:p w14:paraId="73FB98E6" w14:textId="77777777" w:rsidR="00191006" w:rsidRPr="00935810" w:rsidRDefault="00191006" w:rsidP="00191006">
      <w:pPr>
        <w:pStyle w:val="Verso"/>
      </w:pPr>
      <w:r w:rsidRPr="00935810">
        <w:tab/>
      </w:r>
      <w:r w:rsidRPr="00935810">
        <w:tab/>
      </w:r>
      <w:r w:rsidRPr="00935810">
        <w:tab/>
        <w:t>del gabán con que me iguala?</w:t>
      </w:r>
      <w:r w:rsidRPr="00935810">
        <w:tab/>
      </w:r>
      <w:r w:rsidRPr="00935810">
        <w:tab/>
      </w:r>
    </w:p>
    <w:p w14:paraId="1625B48E" w14:textId="77777777" w:rsidR="00191006" w:rsidRPr="00935810" w:rsidRDefault="00191006" w:rsidP="00191006">
      <w:pPr>
        <w:pStyle w:val="Verso"/>
      </w:pPr>
      <w:r w:rsidRPr="00935810">
        <w:tab/>
      </w:r>
      <w:r w:rsidRPr="00935810">
        <w:tab/>
      </w:r>
      <w:r w:rsidRPr="00935810">
        <w:tab/>
        <w:t>Campos amenos y augustos,</w:t>
      </w:r>
    </w:p>
    <w:p w14:paraId="3F8C6EF2" w14:textId="35068D28" w:rsidR="00191006" w:rsidRPr="00935810" w:rsidRDefault="00191006" w:rsidP="00191006">
      <w:pPr>
        <w:pStyle w:val="Verso"/>
      </w:pPr>
      <w:r w:rsidRPr="00935810">
        <w:tab/>
      </w:r>
      <w:r w:rsidRPr="00935810">
        <w:tab/>
      </w:r>
      <w:r w:rsidRPr="00935810">
        <w:tab/>
        <w:t>recibid vuestro villano;</w:t>
      </w:r>
      <w:r w:rsidRPr="00935810">
        <w:tab/>
      </w:r>
      <w:r w:rsidRPr="00935810">
        <w:tab/>
      </w:r>
      <w:r w:rsidRPr="00935810">
        <w:tab/>
      </w:r>
      <w:r w:rsidRPr="00935810">
        <w:tab/>
      </w:r>
    </w:p>
    <w:p w14:paraId="09891F12" w14:textId="576217E3" w:rsidR="00191006" w:rsidRPr="00935810" w:rsidRDefault="00191006" w:rsidP="00191006">
      <w:pPr>
        <w:pStyle w:val="Verso"/>
      </w:pPr>
      <w:r w:rsidRPr="00935810">
        <w:tab/>
      </w:r>
      <w:r w:rsidRPr="00935810">
        <w:tab/>
      </w:r>
      <w:r w:rsidRPr="00935810">
        <w:tab/>
        <w:t>altas hayas, robles duros,</w:t>
      </w:r>
      <w:r w:rsidRPr="00935810">
        <w:tab/>
      </w:r>
      <w:r w:rsidRPr="00935810">
        <w:tab/>
      </w:r>
      <w:r w:rsidRPr="00935810">
        <w:tab/>
      </w:r>
    </w:p>
    <w:p w14:paraId="6C79B141" w14:textId="77777777" w:rsidR="00191006" w:rsidRPr="00935810" w:rsidRDefault="00191006" w:rsidP="00191006">
      <w:pPr>
        <w:pStyle w:val="Verso"/>
      </w:pPr>
      <w:r w:rsidRPr="00935810">
        <w:tab/>
      </w:r>
      <w:r w:rsidRPr="00935810">
        <w:tab/>
      </w:r>
      <w:r w:rsidRPr="00935810">
        <w:tab/>
      </w:r>
      <w:proofErr w:type="spellStart"/>
      <w:r w:rsidRPr="00935810">
        <w:t>apercebidme</w:t>
      </w:r>
      <w:proofErr w:type="spellEnd"/>
      <w:r w:rsidRPr="00935810">
        <w:t xml:space="preserve"> esos brazos;</w:t>
      </w:r>
      <w:r w:rsidRPr="00935810">
        <w:tab/>
      </w:r>
      <w:r w:rsidRPr="00935810">
        <w:tab/>
      </w:r>
    </w:p>
    <w:p w14:paraId="139201E7" w14:textId="77777777" w:rsidR="00191006" w:rsidRPr="00935810" w:rsidRDefault="00191006" w:rsidP="00191006">
      <w:pPr>
        <w:pStyle w:val="Verso"/>
      </w:pPr>
      <w:r w:rsidRPr="00935810">
        <w:tab/>
      </w:r>
      <w:r w:rsidRPr="00935810">
        <w:tab/>
      </w:r>
      <w:r w:rsidRPr="00935810">
        <w:tab/>
        <w:t>prados, desnudaos el luto:</w:t>
      </w:r>
    </w:p>
    <w:p w14:paraId="635FB4FC" w14:textId="77777777" w:rsidR="00191006" w:rsidRPr="00935810" w:rsidRDefault="00191006" w:rsidP="00191006">
      <w:pPr>
        <w:pStyle w:val="Verso"/>
      </w:pPr>
      <w:r w:rsidRPr="00935810">
        <w:tab/>
      </w:r>
      <w:r w:rsidRPr="00935810">
        <w:tab/>
      </w:r>
      <w:r w:rsidRPr="00935810">
        <w:tab/>
        <w:t>allá va el Prado que ya</w:t>
      </w:r>
    </w:p>
    <w:p w14:paraId="69AF1EFB" w14:textId="693B4FEE" w:rsidR="00191006" w:rsidRPr="00935810" w:rsidRDefault="00191006" w:rsidP="00191006">
      <w:pPr>
        <w:pStyle w:val="Verso"/>
      </w:pPr>
      <w:r w:rsidRPr="00935810">
        <w:tab/>
      </w:r>
      <w:r w:rsidRPr="00935810">
        <w:tab/>
      </w:r>
      <w:r w:rsidRPr="00935810">
        <w:tab/>
      </w:r>
      <w:proofErr w:type="spellStart"/>
      <w:r w:rsidRPr="00935810">
        <w:t>llorábades</w:t>
      </w:r>
      <w:proofErr w:type="spellEnd"/>
      <w:r w:rsidRPr="00935810">
        <w:t xml:space="preserve"> por difunto,</w:t>
      </w:r>
      <w:r w:rsidRPr="00935810">
        <w:tab/>
      </w:r>
      <w:r w:rsidRPr="00935810">
        <w:tab/>
      </w:r>
      <w:r w:rsidRPr="00935810">
        <w:tab/>
      </w:r>
      <w:r w:rsidRPr="00935810">
        <w:tab/>
      </w:r>
    </w:p>
    <w:p w14:paraId="7E44718D" w14:textId="77777777" w:rsidR="00191006" w:rsidRPr="00935810" w:rsidRDefault="00191006" w:rsidP="00191006">
      <w:pPr>
        <w:pStyle w:val="Verso"/>
      </w:pPr>
      <w:r w:rsidRPr="00935810">
        <w:tab/>
      </w:r>
      <w:r w:rsidRPr="00935810">
        <w:tab/>
      </w:r>
      <w:r w:rsidRPr="00935810">
        <w:tab/>
        <w:t>porque veáis un traslado</w:t>
      </w:r>
      <w:r w:rsidRPr="00935810">
        <w:tab/>
      </w:r>
      <w:r w:rsidRPr="00935810">
        <w:tab/>
      </w:r>
      <w:r w:rsidRPr="00935810">
        <w:tab/>
      </w:r>
      <w:r w:rsidRPr="00935810">
        <w:tab/>
      </w:r>
    </w:p>
    <w:p w14:paraId="6B0CA9D0" w14:textId="19E8A252" w:rsidR="00A4611C" w:rsidRPr="00935810" w:rsidRDefault="00191006" w:rsidP="008445D2">
      <w:pPr>
        <w:pStyle w:val="Verso"/>
      </w:pPr>
      <w:r w:rsidRPr="00935810">
        <w:tab/>
      </w:r>
      <w:r w:rsidRPr="00935810">
        <w:tab/>
      </w:r>
      <w:r w:rsidRPr="00935810">
        <w:tab/>
        <w:t>de las mudanzas del mundo.</w:t>
      </w:r>
    </w:p>
    <w:p w14:paraId="5A38DAC2" w14:textId="6AC81C0A" w:rsidR="00A4611C" w:rsidRPr="008445D2" w:rsidRDefault="00A4611C" w:rsidP="008445D2">
      <w:pPr>
        <w:pStyle w:val="Acto"/>
      </w:pPr>
      <w:r w:rsidRPr="00935810">
        <w:t>ACTO TERCERO DE LOS PRADOS DE LEÓN</w:t>
      </w:r>
    </w:p>
    <w:p w14:paraId="37768134" w14:textId="091E4EF7" w:rsidR="00A4611C" w:rsidRPr="00A4611C" w:rsidRDefault="00A4611C" w:rsidP="008445D2">
      <w:pPr>
        <w:pStyle w:val="Acot"/>
      </w:pPr>
      <w:r w:rsidRPr="00935810">
        <w:t xml:space="preserve">Salga </w:t>
      </w:r>
      <w:proofErr w:type="spellStart"/>
      <w:r w:rsidRPr="00935810">
        <w:t>Nise</w:t>
      </w:r>
      <w:proofErr w:type="spellEnd"/>
      <w:r w:rsidRPr="00935810">
        <w:t xml:space="preserve"> sola</w:t>
      </w:r>
    </w:p>
    <w:p w14:paraId="16ABCCDA" w14:textId="1406DC2A" w:rsidR="00A4611C" w:rsidRDefault="00A4611C" w:rsidP="00A4611C">
      <w:pPr>
        <w:pStyle w:val="Personaje"/>
      </w:pPr>
      <w:proofErr w:type="spellStart"/>
      <w:r w:rsidRPr="00935810">
        <w:t>Nise</w:t>
      </w:r>
      <w:proofErr w:type="spellEnd"/>
    </w:p>
    <w:p w14:paraId="32554BAA" w14:textId="77777777" w:rsidR="003A26E6" w:rsidRDefault="003A26E6" w:rsidP="003A26E6">
      <w:r w:rsidRPr="00A4611C">
        <w:t>$soneto</w:t>
      </w:r>
    </w:p>
    <w:p w14:paraId="6638F67F" w14:textId="77777777" w:rsidR="003A26E6" w:rsidRPr="003A26E6" w:rsidRDefault="003A26E6" w:rsidP="003A26E6">
      <w:pPr>
        <w:pStyle w:val="Verso"/>
      </w:pPr>
    </w:p>
    <w:p w14:paraId="15CE6598" w14:textId="15E89514" w:rsidR="00A4611C" w:rsidRPr="00935810" w:rsidRDefault="00A4611C" w:rsidP="00A4611C">
      <w:pPr>
        <w:pStyle w:val="Verso"/>
      </w:pPr>
      <w:r w:rsidRPr="00935810">
        <w:tab/>
      </w:r>
      <w:r w:rsidRPr="00935810">
        <w:tab/>
      </w:r>
      <w:r w:rsidRPr="00935810">
        <w:tab/>
        <w:t xml:space="preserve">  Álamos blancos, que de verdes nuezas</w:t>
      </w:r>
    </w:p>
    <w:p w14:paraId="2A1C313E" w14:textId="77777777" w:rsidR="00A4611C" w:rsidRPr="00935810" w:rsidRDefault="00A4611C" w:rsidP="00A4611C">
      <w:pPr>
        <w:pStyle w:val="Verso"/>
      </w:pPr>
      <w:r w:rsidRPr="00935810">
        <w:tab/>
      </w:r>
      <w:r w:rsidRPr="00935810">
        <w:tab/>
      </w:r>
      <w:r w:rsidRPr="00935810">
        <w:tab/>
        <w:t>y de silvestres vides abrazados</w:t>
      </w:r>
    </w:p>
    <w:p w14:paraId="1699D3C5" w14:textId="7212A399" w:rsidR="00A4611C" w:rsidRPr="00935810" w:rsidRDefault="00A4611C" w:rsidP="00BC30AE">
      <w:pPr>
        <w:pStyle w:val="Verso"/>
      </w:pPr>
      <w:r w:rsidRPr="00935810">
        <w:tab/>
      </w:r>
      <w:r w:rsidRPr="00935810">
        <w:tab/>
      </w:r>
      <w:r w:rsidRPr="00935810">
        <w:tab/>
        <w:t>crecéis alegres y vivís casados,</w:t>
      </w:r>
      <w:r w:rsidRPr="00935810">
        <w:tab/>
      </w:r>
      <w:r w:rsidRPr="00935810">
        <w:tab/>
      </w:r>
      <w:r w:rsidRPr="00935810">
        <w:tab/>
      </w:r>
    </w:p>
    <w:p w14:paraId="265DE18B" w14:textId="77777777" w:rsidR="00A4611C" w:rsidRPr="00935810" w:rsidRDefault="00A4611C" w:rsidP="00A4611C">
      <w:pPr>
        <w:pStyle w:val="Verso"/>
      </w:pPr>
      <w:r w:rsidRPr="00935810">
        <w:tab/>
      </w:r>
      <w:r w:rsidRPr="00935810">
        <w:tab/>
      </w:r>
      <w:r w:rsidRPr="00935810">
        <w:tab/>
        <w:t xml:space="preserve">tomad </w:t>
      </w:r>
      <w:proofErr w:type="spellStart"/>
      <w:r w:rsidRPr="00935810">
        <w:t>agora</w:t>
      </w:r>
      <w:proofErr w:type="spellEnd"/>
      <w:r w:rsidRPr="00935810">
        <w:t xml:space="preserve"> ejemplo en mis tristezas.</w:t>
      </w:r>
      <w:r w:rsidRPr="00935810">
        <w:tab/>
      </w:r>
      <w:r w:rsidRPr="00935810">
        <w:tab/>
      </w:r>
    </w:p>
    <w:p w14:paraId="7AA25514" w14:textId="77777777" w:rsidR="00A4611C" w:rsidRPr="00935810" w:rsidRDefault="00A4611C" w:rsidP="00A4611C">
      <w:pPr>
        <w:pStyle w:val="Verso"/>
      </w:pPr>
      <w:r w:rsidRPr="00935810">
        <w:tab/>
      </w:r>
      <w:r w:rsidRPr="00935810">
        <w:tab/>
      </w:r>
      <w:r w:rsidRPr="00935810">
        <w:tab/>
        <w:t xml:space="preserve">  Si pensáis que, vestidas las cortezas</w:t>
      </w:r>
    </w:p>
    <w:p w14:paraId="40A6DA53" w14:textId="77777777" w:rsidR="00A4611C" w:rsidRPr="00935810" w:rsidRDefault="00A4611C" w:rsidP="00A4611C">
      <w:pPr>
        <w:pStyle w:val="Verso"/>
      </w:pPr>
      <w:r w:rsidRPr="00935810">
        <w:tab/>
      </w:r>
      <w:r w:rsidRPr="00935810">
        <w:tab/>
      </w:r>
      <w:r w:rsidRPr="00935810">
        <w:tab/>
        <w:t>de tantos lazos, estaréis guardados</w:t>
      </w:r>
    </w:p>
    <w:p w14:paraId="5C1277F2" w14:textId="77777777" w:rsidR="00A4611C" w:rsidRPr="00935810" w:rsidRDefault="00A4611C" w:rsidP="00A4611C">
      <w:pPr>
        <w:pStyle w:val="Verso"/>
      </w:pPr>
      <w:r w:rsidRPr="00935810">
        <w:tab/>
      </w:r>
      <w:r w:rsidRPr="00935810">
        <w:tab/>
      </w:r>
      <w:r w:rsidRPr="00935810">
        <w:tab/>
        <w:t>de veros para siempre despojados,</w:t>
      </w:r>
    </w:p>
    <w:p w14:paraId="4B9057EE" w14:textId="38481F1D" w:rsidR="00A4611C" w:rsidRPr="00935810" w:rsidRDefault="00A4611C" w:rsidP="00A4611C">
      <w:pPr>
        <w:pStyle w:val="Verso"/>
      </w:pPr>
      <w:r w:rsidRPr="00935810">
        <w:tab/>
      </w:r>
      <w:r w:rsidRPr="00935810">
        <w:tab/>
      </w:r>
      <w:r w:rsidRPr="00935810">
        <w:tab/>
        <w:t>así fueron mis frágiles firmezas.</w:t>
      </w:r>
      <w:r w:rsidRPr="00935810">
        <w:tab/>
      </w:r>
      <w:r w:rsidRPr="00935810">
        <w:tab/>
      </w:r>
    </w:p>
    <w:p w14:paraId="7B8A1734" w14:textId="77777777" w:rsidR="00A4611C" w:rsidRPr="00935810" w:rsidRDefault="00A4611C" w:rsidP="00A4611C">
      <w:pPr>
        <w:pStyle w:val="Verso"/>
      </w:pPr>
      <w:r w:rsidRPr="00935810">
        <w:lastRenderedPageBreak/>
        <w:tab/>
      </w:r>
      <w:r w:rsidRPr="00935810">
        <w:tab/>
      </w:r>
      <w:r w:rsidRPr="00935810">
        <w:tab/>
        <w:t xml:space="preserve">  Temed del duro invierno los enojos,</w:t>
      </w:r>
      <w:r w:rsidRPr="00935810">
        <w:tab/>
      </w:r>
      <w:r w:rsidRPr="00935810">
        <w:tab/>
      </w:r>
    </w:p>
    <w:p w14:paraId="7BA92C9C" w14:textId="77777777" w:rsidR="00A4611C" w:rsidRPr="00935810" w:rsidRDefault="00A4611C" w:rsidP="00A4611C">
      <w:pPr>
        <w:pStyle w:val="Verso"/>
      </w:pPr>
      <w:r w:rsidRPr="00935810">
        <w:tab/>
      </w:r>
      <w:r w:rsidRPr="00935810">
        <w:tab/>
      </w:r>
      <w:r w:rsidRPr="00935810">
        <w:tab/>
        <w:t>donde las hojas pálidas y rojas</w:t>
      </w:r>
    </w:p>
    <w:p w14:paraId="24214D4B" w14:textId="77777777" w:rsidR="00A4611C" w:rsidRPr="00935810" w:rsidRDefault="00A4611C" w:rsidP="00A4611C">
      <w:pPr>
        <w:pStyle w:val="Verso"/>
      </w:pPr>
      <w:r w:rsidRPr="00935810">
        <w:tab/>
      </w:r>
      <w:r w:rsidRPr="00935810">
        <w:tab/>
      </w:r>
      <w:r w:rsidRPr="00935810">
        <w:tab/>
        <w:t>a los vientos darán vuestros despojos.</w:t>
      </w:r>
    </w:p>
    <w:p w14:paraId="2C9EEA06" w14:textId="77777777" w:rsidR="00A4611C" w:rsidRPr="00935810" w:rsidRDefault="00A4611C" w:rsidP="00A4611C">
      <w:pPr>
        <w:pStyle w:val="Verso"/>
      </w:pPr>
      <w:r w:rsidRPr="00935810">
        <w:tab/>
      </w:r>
      <w:r w:rsidRPr="00935810">
        <w:tab/>
      </w:r>
      <w:r w:rsidRPr="00935810">
        <w:tab/>
        <w:t xml:space="preserve">  Que el tiempo, que quitó con mil congojas</w:t>
      </w:r>
    </w:p>
    <w:p w14:paraId="6784AF5C" w14:textId="41DE687D" w:rsidR="00A4611C" w:rsidRPr="00935810" w:rsidRDefault="00A4611C" w:rsidP="00A4611C">
      <w:pPr>
        <w:pStyle w:val="Verso"/>
      </w:pPr>
      <w:r w:rsidRPr="00935810">
        <w:tab/>
      </w:r>
      <w:r w:rsidRPr="00935810">
        <w:tab/>
      </w:r>
      <w:r w:rsidRPr="00935810">
        <w:tab/>
        <w:t>las verdes esperanzas a mis ojos,</w:t>
      </w:r>
      <w:r w:rsidRPr="00935810">
        <w:tab/>
      </w:r>
      <w:r w:rsidRPr="00935810">
        <w:tab/>
      </w:r>
    </w:p>
    <w:p w14:paraId="31A7C79B" w14:textId="67F3A56E" w:rsidR="009D11B1" w:rsidRDefault="00A4611C" w:rsidP="008445D2">
      <w:pPr>
        <w:pStyle w:val="Verso"/>
      </w:pPr>
      <w:r w:rsidRPr="00935810">
        <w:tab/>
      </w:r>
      <w:r w:rsidRPr="00935810">
        <w:tab/>
      </w:r>
      <w:r w:rsidRPr="00935810">
        <w:tab/>
        <w:t>mudará de color a vuestras hojas.</w:t>
      </w:r>
      <w:r w:rsidRPr="00935810">
        <w:tab/>
      </w:r>
      <w:r w:rsidRPr="00935810">
        <w:tab/>
      </w:r>
    </w:p>
    <w:p w14:paraId="3FACB45D" w14:textId="01C46F6F" w:rsidR="009D11B1" w:rsidRPr="008445D2" w:rsidRDefault="009D11B1" w:rsidP="008445D2">
      <w:pPr>
        <w:pStyle w:val="Acot"/>
      </w:pPr>
      <w:r w:rsidRPr="00935810">
        <w:t>Salga Silverio, labrador</w:t>
      </w:r>
    </w:p>
    <w:p w14:paraId="05B6AFBD" w14:textId="35FEA0D2" w:rsidR="009D11B1" w:rsidRDefault="009D11B1" w:rsidP="009D11B1">
      <w:pPr>
        <w:pStyle w:val="Personaje"/>
      </w:pPr>
      <w:r w:rsidRPr="00935810">
        <w:t>Silverio</w:t>
      </w:r>
    </w:p>
    <w:p w14:paraId="4C9D2D9A" w14:textId="77777777" w:rsidR="003A26E6" w:rsidRDefault="003A26E6" w:rsidP="003A26E6">
      <w:r>
        <w:rPr>
          <w:rFonts w:asciiTheme="majorBidi" w:hAnsiTheme="majorBidi" w:cstheme="majorBidi"/>
        </w:rPr>
        <w:t>$</w:t>
      </w:r>
      <w:r w:rsidRPr="00641F15">
        <w:t>quintillas</w:t>
      </w:r>
    </w:p>
    <w:p w14:paraId="046C5FA0" w14:textId="77777777" w:rsidR="003A26E6" w:rsidRPr="003A26E6" w:rsidRDefault="003A26E6" w:rsidP="003A26E6">
      <w:pPr>
        <w:pStyle w:val="Verso"/>
      </w:pPr>
    </w:p>
    <w:p w14:paraId="5F902947" w14:textId="68BF54E3" w:rsidR="009D11B1" w:rsidRPr="00935810" w:rsidRDefault="009D11B1" w:rsidP="009D11B1">
      <w:pPr>
        <w:pStyle w:val="Verso"/>
      </w:pPr>
      <w:r w:rsidRPr="00935810">
        <w:tab/>
      </w:r>
      <w:r w:rsidRPr="00935810">
        <w:tab/>
        <w:t xml:space="preserve"> </w:t>
      </w:r>
      <w:r>
        <w:t xml:space="preserve">            </w:t>
      </w:r>
      <w:r w:rsidRPr="00935810">
        <w:t xml:space="preserve"> </w:t>
      </w:r>
      <w:proofErr w:type="spellStart"/>
      <w:r w:rsidRPr="00935810">
        <w:t>Huélgome</w:t>
      </w:r>
      <w:proofErr w:type="spellEnd"/>
      <w:r w:rsidRPr="00935810">
        <w:t xml:space="preserve"> de hallarte aquí.</w:t>
      </w:r>
    </w:p>
    <w:p w14:paraId="6CA708E5" w14:textId="5F0D3D97" w:rsidR="009D11B1" w:rsidRDefault="009D11B1" w:rsidP="009D11B1">
      <w:pPr>
        <w:pStyle w:val="Personaje"/>
      </w:pPr>
      <w:proofErr w:type="spellStart"/>
      <w:r w:rsidRPr="00935810">
        <w:t>Nise</w:t>
      </w:r>
      <w:proofErr w:type="spellEnd"/>
    </w:p>
    <w:p w14:paraId="388C6C4C" w14:textId="733C5573" w:rsidR="009D11B1" w:rsidRPr="00935810" w:rsidRDefault="009D11B1" w:rsidP="009D11B1">
      <w:pPr>
        <w:pStyle w:val="Verso"/>
      </w:pPr>
      <w:r w:rsidRPr="00935810">
        <w:tab/>
      </w:r>
      <w:r w:rsidRPr="00935810">
        <w:tab/>
      </w:r>
      <w:r w:rsidRPr="00935810">
        <w:tab/>
        <w:t>Ya, Silverio, en soledades</w:t>
      </w:r>
      <w:r w:rsidRPr="00935810">
        <w:tab/>
      </w:r>
      <w:r w:rsidRPr="00935810">
        <w:tab/>
      </w:r>
      <w:r w:rsidRPr="00935810">
        <w:tab/>
      </w:r>
    </w:p>
    <w:p w14:paraId="7E2381D6" w14:textId="77777777" w:rsidR="009D11B1" w:rsidRPr="00935810" w:rsidRDefault="009D11B1" w:rsidP="005C7BEB">
      <w:pPr>
        <w:pStyle w:val="Partidoincial"/>
      </w:pPr>
      <w:r w:rsidRPr="00935810">
        <w:tab/>
      </w:r>
      <w:r w:rsidRPr="00935810">
        <w:tab/>
      </w:r>
      <w:r w:rsidRPr="00935810">
        <w:tab/>
        <w:t xml:space="preserve">me hallarás siempre.  </w:t>
      </w:r>
    </w:p>
    <w:p w14:paraId="59D33A05" w14:textId="1765BDA4" w:rsidR="009D11B1" w:rsidRDefault="009D11B1" w:rsidP="009D11B1">
      <w:pPr>
        <w:pStyle w:val="Personaje"/>
      </w:pPr>
      <w:r w:rsidRPr="00935810">
        <w:t>Silverio</w:t>
      </w:r>
    </w:p>
    <w:p w14:paraId="3338F3F7" w14:textId="66E4E2E2" w:rsidR="009D11B1" w:rsidRPr="00153FC4" w:rsidRDefault="009D11B1" w:rsidP="00153FC4">
      <w:pPr>
        <w:pStyle w:val="Partidofinal"/>
      </w:pPr>
      <w:r w:rsidRPr="00935810">
        <w:tab/>
      </w:r>
      <w:r w:rsidRPr="00935810">
        <w:tab/>
      </w:r>
      <w:r w:rsidRPr="00935810">
        <w:tab/>
      </w:r>
      <w:r w:rsidRPr="00935810">
        <w:tab/>
        <w:t xml:space="preserve">           </w:t>
      </w:r>
      <w:r>
        <w:t xml:space="preserve">        </w:t>
      </w:r>
      <w:r w:rsidRPr="00153FC4">
        <w:t>Si fui</w:t>
      </w:r>
    </w:p>
    <w:p w14:paraId="2AF42313" w14:textId="2577700F" w:rsidR="009D11B1" w:rsidRPr="00935810" w:rsidRDefault="009D11B1" w:rsidP="009D11B1">
      <w:pPr>
        <w:pStyle w:val="Verso"/>
      </w:pPr>
      <w:r w:rsidRPr="00935810">
        <w:tab/>
      </w:r>
      <w:r w:rsidRPr="00935810">
        <w:tab/>
      </w:r>
      <w:r w:rsidRPr="00935810">
        <w:tab/>
        <w:t>desdichado en las verdades</w:t>
      </w:r>
      <w:r w:rsidRPr="00935810">
        <w:tab/>
      </w:r>
      <w:r w:rsidRPr="00935810">
        <w:tab/>
      </w:r>
      <w:r w:rsidRPr="00935810">
        <w:tab/>
      </w:r>
    </w:p>
    <w:p w14:paraId="72F2494B" w14:textId="77777777" w:rsidR="009D11B1" w:rsidRPr="00935810" w:rsidRDefault="009D11B1" w:rsidP="009D11B1">
      <w:pPr>
        <w:pStyle w:val="Verso"/>
      </w:pPr>
      <w:r w:rsidRPr="00935810">
        <w:tab/>
      </w:r>
      <w:r w:rsidRPr="00935810">
        <w:tab/>
      </w:r>
      <w:r w:rsidRPr="00935810">
        <w:tab/>
        <w:t>con que tu pecho ofendí</w:t>
      </w:r>
      <w:r w:rsidRPr="00935810">
        <w:tab/>
      </w:r>
      <w:r w:rsidRPr="00935810">
        <w:tab/>
      </w:r>
      <w:r w:rsidRPr="00935810">
        <w:tab/>
      </w:r>
      <w:r w:rsidRPr="00935810">
        <w:tab/>
      </w:r>
    </w:p>
    <w:p w14:paraId="53F2C7B1" w14:textId="77777777" w:rsidR="009D11B1" w:rsidRPr="00935810" w:rsidRDefault="009D11B1" w:rsidP="009D11B1">
      <w:pPr>
        <w:pStyle w:val="Verso"/>
      </w:pPr>
      <w:r w:rsidRPr="00935810">
        <w:tab/>
      </w:r>
      <w:r w:rsidRPr="00935810">
        <w:tab/>
      </w:r>
      <w:r w:rsidRPr="00935810">
        <w:tab/>
        <w:t xml:space="preserve">  por estar tan ocupado</w:t>
      </w:r>
    </w:p>
    <w:p w14:paraId="23E3BE79" w14:textId="77777777" w:rsidR="009D11B1" w:rsidRPr="00935810" w:rsidRDefault="009D11B1" w:rsidP="009D11B1">
      <w:pPr>
        <w:pStyle w:val="Verso"/>
      </w:pPr>
      <w:r w:rsidRPr="00935810">
        <w:tab/>
      </w:r>
      <w:r w:rsidRPr="00935810">
        <w:tab/>
      </w:r>
      <w:r w:rsidRPr="00935810">
        <w:tab/>
        <w:t>de aquel Prado que has perdido,</w:t>
      </w:r>
    </w:p>
    <w:p w14:paraId="730EF462" w14:textId="77777777" w:rsidR="009D11B1" w:rsidRPr="00935810" w:rsidRDefault="009D11B1" w:rsidP="009D11B1">
      <w:pPr>
        <w:pStyle w:val="Verso"/>
      </w:pPr>
      <w:r w:rsidRPr="00935810">
        <w:tab/>
      </w:r>
      <w:r w:rsidRPr="00935810">
        <w:tab/>
      </w:r>
      <w:r w:rsidRPr="00935810">
        <w:tab/>
        <w:t>pues de doña Blanca es prado</w:t>
      </w:r>
    </w:p>
    <w:p w14:paraId="1FC237EF" w14:textId="49E10128" w:rsidR="009D11B1" w:rsidRPr="00935810" w:rsidRDefault="009D11B1" w:rsidP="009D11B1">
      <w:pPr>
        <w:pStyle w:val="Verso"/>
      </w:pPr>
      <w:r w:rsidRPr="00935810">
        <w:tab/>
      </w:r>
      <w:r w:rsidRPr="00935810">
        <w:tab/>
      </w:r>
      <w:r w:rsidRPr="00935810">
        <w:tab/>
        <w:t>donde apacienta tu olvido,</w:t>
      </w:r>
      <w:r w:rsidRPr="00935810">
        <w:tab/>
      </w:r>
      <w:r w:rsidRPr="00935810">
        <w:tab/>
      </w:r>
      <w:r w:rsidRPr="00935810">
        <w:tab/>
      </w:r>
    </w:p>
    <w:p w14:paraId="78E887B0" w14:textId="77777777" w:rsidR="009D11B1" w:rsidRPr="00935810" w:rsidRDefault="009D11B1" w:rsidP="009D11B1">
      <w:pPr>
        <w:pStyle w:val="Verso"/>
      </w:pPr>
      <w:r w:rsidRPr="00935810">
        <w:tab/>
      </w:r>
      <w:r w:rsidRPr="00935810">
        <w:tab/>
      </w:r>
      <w:r w:rsidRPr="00935810">
        <w:tab/>
        <w:t xml:space="preserve">que es </w:t>
      </w:r>
      <w:proofErr w:type="gramStart"/>
      <w:r w:rsidRPr="00935810">
        <w:t>del ausencia</w:t>
      </w:r>
      <w:proofErr w:type="gramEnd"/>
      <w:r w:rsidRPr="00935810">
        <w:t xml:space="preserve"> el ganado,</w:t>
      </w:r>
      <w:r w:rsidRPr="00935810">
        <w:tab/>
      </w:r>
      <w:r w:rsidRPr="00935810">
        <w:tab/>
      </w:r>
      <w:r w:rsidRPr="00935810">
        <w:tab/>
      </w:r>
    </w:p>
    <w:p w14:paraId="0BAA702A" w14:textId="77777777" w:rsidR="009D11B1" w:rsidRPr="00935810" w:rsidRDefault="009D11B1" w:rsidP="009D11B1">
      <w:pPr>
        <w:pStyle w:val="Verso"/>
      </w:pPr>
      <w:r w:rsidRPr="00935810">
        <w:tab/>
      </w:r>
      <w:r w:rsidRPr="00935810">
        <w:tab/>
      </w:r>
      <w:r w:rsidRPr="00935810">
        <w:tab/>
        <w:t xml:space="preserve">  </w:t>
      </w:r>
      <w:proofErr w:type="spellStart"/>
      <w:r w:rsidRPr="00935810">
        <w:t>agora</w:t>
      </w:r>
      <w:proofErr w:type="spellEnd"/>
      <w:r w:rsidRPr="00935810">
        <w:t xml:space="preserve">, </w:t>
      </w:r>
      <w:proofErr w:type="spellStart"/>
      <w:r w:rsidRPr="00935810">
        <w:t>Nise</w:t>
      </w:r>
      <w:proofErr w:type="spellEnd"/>
      <w:r w:rsidRPr="00935810">
        <w:t xml:space="preserve"> divina,</w:t>
      </w:r>
    </w:p>
    <w:p w14:paraId="249DAD3D" w14:textId="77777777" w:rsidR="009D11B1" w:rsidRPr="00935810" w:rsidRDefault="009D11B1" w:rsidP="009D11B1">
      <w:pPr>
        <w:pStyle w:val="Verso"/>
      </w:pPr>
      <w:r w:rsidRPr="00935810">
        <w:tab/>
      </w:r>
      <w:r w:rsidRPr="00935810">
        <w:tab/>
      </w:r>
      <w:r w:rsidRPr="00935810">
        <w:tab/>
        <w:t>a mis desdichas te inclina.</w:t>
      </w:r>
    </w:p>
    <w:p w14:paraId="622FF36A" w14:textId="649A0495" w:rsidR="009D11B1" w:rsidRDefault="009D11B1" w:rsidP="009D11B1">
      <w:pPr>
        <w:pStyle w:val="Personaje"/>
      </w:pPr>
      <w:proofErr w:type="spellStart"/>
      <w:r w:rsidRPr="00935810">
        <w:t>Nise</w:t>
      </w:r>
      <w:proofErr w:type="spellEnd"/>
    </w:p>
    <w:p w14:paraId="500BB68E" w14:textId="2C48068C" w:rsidR="009D11B1" w:rsidRPr="00935810" w:rsidRDefault="009D11B1" w:rsidP="009D11B1">
      <w:pPr>
        <w:pStyle w:val="Verso"/>
      </w:pPr>
      <w:r w:rsidRPr="00935810">
        <w:tab/>
      </w:r>
      <w:r w:rsidRPr="00935810">
        <w:tab/>
      </w:r>
      <w:r w:rsidRPr="00935810">
        <w:tab/>
        <w:t>¿Nunca vienes para menos?</w:t>
      </w:r>
    </w:p>
    <w:p w14:paraId="54C192D8" w14:textId="212B4EAC" w:rsidR="009D11B1" w:rsidRDefault="009D11B1" w:rsidP="009D11B1">
      <w:pPr>
        <w:pStyle w:val="Personaje"/>
      </w:pPr>
      <w:r w:rsidRPr="00935810">
        <w:t>Silverio</w:t>
      </w:r>
    </w:p>
    <w:p w14:paraId="6C6744AB" w14:textId="1B0B7374" w:rsidR="009D11B1" w:rsidRPr="00935810" w:rsidRDefault="009D11B1" w:rsidP="009D11B1">
      <w:pPr>
        <w:pStyle w:val="Verso"/>
      </w:pPr>
      <w:r w:rsidRPr="00935810">
        <w:tab/>
      </w:r>
      <w:r w:rsidRPr="00935810">
        <w:tab/>
      </w:r>
      <w:r>
        <w:t xml:space="preserve">            </w:t>
      </w:r>
      <w:r w:rsidRPr="00935810">
        <w:t>Vuelve esos ojos serenos.</w:t>
      </w:r>
      <w:r w:rsidRPr="00935810">
        <w:tab/>
      </w:r>
      <w:r w:rsidRPr="00935810">
        <w:tab/>
      </w:r>
      <w:r w:rsidRPr="00935810">
        <w:tab/>
      </w:r>
    </w:p>
    <w:p w14:paraId="3B5E0A14" w14:textId="21B57BB5" w:rsidR="009D11B1" w:rsidRDefault="009D11B1" w:rsidP="009D11B1">
      <w:pPr>
        <w:pStyle w:val="Personaje"/>
      </w:pPr>
      <w:proofErr w:type="spellStart"/>
      <w:r w:rsidRPr="00935810">
        <w:t>Nise</w:t>
      </w:r>
      <w:proofErr w:type="spellEnd"/>
    </w:p>
    <w:p w14:paraId="50C24137" w14:textId="431FF09A" w:rsidR="009D11B1" w:rsidRPr="00935810" w:rsidRDefault="009D11B1" w:rsidP="009D11B1">
      <w:pPr>
        <w:pStyle w:val="Verso"/>
      </w:pPr>
      <w:r w:rsidRPr="00935810">
        <w:tab/>
      </w:r>
      <w:r w:rsidRPr="00935810">
        <w:tab/>
      </w:r>
      <w:r w:rsidRPr="00935810">
        <w:tab/>
        <w:t>¡Ya tu enfado desatina!</w:t>
      </w:r>
      <w:r w:rsidRPr="00935810">
        <w:tab/>
      </w:r>
      <w:r w:rsidRPr="00935810">
        <w:tab/>
      </w:r>
      <w:r w:rsidRPr="00935810">
        <w:tab/>
      </w:r>
      <w:r w:rsidRPr="00935810">
        <w:tab/>
      </w:r>
    </w:p>
    <w:p w14:paraId="57EC67B1" w14:textId="2352D841" w:rsidR="009D11B1" w:rsidRDefault="009D11B1" w:rsidP="009D11B1">
      <w:pPr>
        <w:pStyle w:val="Personaje"/>
      </w:pPr>
      <w:r w:rsidRPr="00935810">
        <w:t>Silverio</w:t>
      </w:r>
    </w:p>
    <w:p w14:paraId="474CC6CD" w14:textId="341AB94D" w:rsidR="009D11B1" w:rsidRPr="00935810" w:rsidRDefault="009D11B1" w:rsidP="009D11B1">
      <w:pPr>
        <w:pStyle w:val="Verso"/>
      </w:pPr>
      <w:r w:rsidRPr="00935810">
        <w:tab/>
      </w:r>
      <w:r w:rsidRPr="00935810">
        <w:tab/>
        <w:t xml:space="preserve"> </w:t>
      </w:r>
      <w:r>
        <w:t xml:space="preserve">           </w:t>
      </w:r>
      <w:r w:rsidRPr="00935810">
        <w:t xml:space="preserve"> ¿Qué esperanza te entretiene</w:t>
      </w:r>
    </w:p>
    <w:p w14:paraId="67738EEC" w14:textId="77777777" w:rsidR="009D11B1" w:rsidRPr="00935810" w:rsidRDefault="009D11B1" w:rsidP="009D11B1">
      <w:pPr>
        <w:pStyle w:val="Verso"/>
      </w:pPr>
      <w:r w:rsidRPr="00935810">
        <w:tab/>
      </w:r>
      <w:r w:rsidRPr="00935810">
        <w:tab/>
      </w:r>
      <w:r w:rsidRPr="00935810">
        <w:tab/>
        <w:t>cuando Nuño está casado?</w:t>
      </w:r>
    </w:p>
    <w:p w14:paraId="251ADCAA" w14:textId="129031F7" w:rsidR="009D11B1" w:rsidRDefault="009D11B1" w:rsidP="009D11B1">
      <w:pPr>
        <w:pStyle w:val="Personaje"/>
      </w:pPr>
      <w:proofErr w:type="spellStart"/>
      <w:r w:rsidRPr="00935810">
        <w:lastRenderedPageBreak/>
        <w:t>Nise</w:t>
      </w:r>
      <w:proofErr w:type="spellEnd"/>
    </w:p>
    <w:p w14:paraId="573ED584" w14:textId="155626CA" w:rsidR="009D11B1" w:rsidRPr="00935810" w:rsidRDefault="009D11B1" w:rsidP="005C7BEB">
      <w:pPr>
        <w:pStyle w:val="Partidoincial"/>
      </w:pPr>
      <w:r w:rsidRPr="00935810">
        <w:tab/>
      </w:r>
      <w:r w:rsidRPr="00935810">
        <w:tab/>
      </w:r>
      <w:r w:rsidRPr="00935810">
        <w:tab/>
        <w:t>¿Casado?</w:t>
      </w:r>
    </w:p>
    <w:p w14:paraId="32F5AC9A" w14:textId="15EB606C" w:rsidR="009D11B1" w:rsidRDefault="009D11B1" w:rsidP="009D11B1">
      <w:pPr>
        <w:pStyle w:val="Personaje"/>
      </w:pPr>
      <w:r w:rsidRPr="00935810">
        <w:t>Silverio</w:t>
      </w:r>
    </w:p>
    <w:p w14:paraId="2092045E" w14:textId="39737D00" w:rsidR="009D11B1" w:rsidRPr="00153FC4" w:rsidRDefault="009D11B1" w:rsidP="00153FC4">
      <w:pPr>
        <w:pStyle w:val="Partidofinal"/>
      </w:pPr>
      <w:r w:rsidRPr="00935810">
        <w:tab/>
      </w:r>
      <w:r w:rsidRPr="00935810">
        <w:tab/>
      </w:r>
      <w:r w:rsidRPr="00935810">
        <w:tab/>
      </w:r>
      <w:r w:rsidRPr="00153FC4">
        <w:t xml:space="preserve">              </w:t>
      </w:r>
      <w:proofErr w:type="spellStart"/>
      <w:r w:rsidRPr="00153FC4">
        <w:t>Lucindo</w:t>
      </w:r>
      <w:proofErr w:type="spellEnd"/>
      <w:r w:rsidRPr="00153FC4">
        <w:t xml:space="preserve"> viene</w:t>
      </w:r>
    </w:p>
    <w:p w14:paraId="1CBE54B4" w14:textId="6C2527C3" w:rsidR="009D11B1" w:rsidRPr="00935810" w:rsidRDefault="009D11B1" w:rsidP="009D11B1">
      <w:pPr>
        <w:pStyle w:val="Verso"/>
      </w:pPr>
      <w:r w:rsidRPr="00935810">
        <w:tab/>
      </w:r>
      <w:r w:rsidRPr="00935810">
        <w:tab/>
      </w:r>
      <w:r w:rsidRPr="00935810">
        <w:tab/>
        <w:t>de la corte y me ha contado</w:t>
      </w:r>
      <w:r w:rsidRPr="00935810">
        <w:tab/>
      </w:r>
      <w:r w:rsidRPr="00935810">
        <w:tab/>
      </w:r>
      <w:r w:rsidRPr="00935810">
        <w:tab/>
      </w:r>
    </w:p>
    <w:p w14:paraId="4CC44CF7" w14:textId="68735714" w:rsidR="009D11B1" w:rsidRPr="00935810" w:rsidRDefault="009D11B1" w:rsidP="009D11B1">
      <w:pPr>
        <w:pStyle w:val="Verso"/>
      </w:pPr>
      <w:r w:rsidRPr="00935810">
        <w:tab/>
      </w:r>
      <w:r w:rsidRPr="00935810">
        <w:tab/>
      </w:r>
      <w:r w:rsidRPr="00935810">
        <w:tab/>
        <w:t xml:space="preserve">que a Blanca por dueño tiene.   </w:t>
      </w:r>
      <w:r w:rsidRPr="00935810">
        <w:tab/>
      </w:r>
      <w:r w:rsidRPr="00935810">
        <w:tab/>
      </w:r>
    </w:p>
    <w:p w14:paraId="762C78AC" w14:textId="231E4D15" w:rsidR="009D11B1" w:rsidRDefault="009D11B1" w:rsidP="009D11B1">
      <w:pPr>
        <w:pStyle w:val="Personaje"/>
      </w:pPr>
      <w:proofErr w:type="spellStart"/>
      <w:r w:rsidRPr="00935810">
        <w:t>Nise</w:t>
      </w:r>
      <w:proofErr w:type="spellEnd"/>
    </w:p>
    <w:p w14:paraId="21C975D3" w14:textId="2ED32B2F" w:rsidR="009D11B1" w:rsidRPr="00935810" w:rsidRDefault="009D11B1" w:rsidP="00D7361E">
      <w:pPr>
        <w:pStyle w:val="Partidoincial"/>
      </w:pPr>
      <w:r w:rsidRPr="00935810">
        <w:tab/>
      </w:r>
      <w:r w:rsidRPr="00935810">
        <w:tab/>
      </w:r>
      <w:r w:rsidRPr="00935810">
        <w:tab/>
        <w:t xml:space="preserve">  ¡Nuño casado!</w:t>
      </w:r>
    </w:p>
    <w:p w14:paraId="1C92B8AC" w14:textId="43C372EE" w:rsidR="009D11B1" w:rsidRDefault="009D11B1" w:rsidP="009D11B1">
      <w:pPr>
        <w:pStyle w:val="Personaje"/>
      </w:pPr>
      <w:r w:rsidRPr="00935810">
        <w:t>Silverio</w:t>
      </w:r>
    </w:p>
    <w:p w14:paraId="48B9EE2D" w14:textId="1582A30B" w:rsidR="009D11B1" w:rsidRPr="00153FC4" w:rsidRDefault="009D11B1" w:rsidP="00153FC4">
      <w:pPr>
        <w:pStyle w:val="Partidofinal"/>
      </w:pPr>
      <w:r w:rsidRPr="00935810">
        <w:tab/>
      </w:r>
      <w:r w:rsidRPr="00935810">
        <w:tab/>
      </w:r>
      <w:r w:rsidRPr="00935810">
        <w:tab/>
      </w:r>
      <w:r w:rsidRPr="00935810">
        <w:tab/>
      </w:r>
      <w:r w:rsidRPr="00153FC4">
        <w:t xml:space="preserve">            Yo digo</w:t>
      </w:r>
      <w:r w:rsidRPr="00153FC4">
        <w:tab/>
      </w:r>
      <w:r w:rsidRPr="00153FC4">
        <w:tab/>
      </w:r>
    </w:p>
    <w:p w14:paraId="1FF31BFA" w14:textId="77777777" w:rsidR="009D11B1" w:rsidRPr="00935810" w:rsidRDefault="009D11B1" w:rsidP="009D11B1">
      <w:pPr>
        <w:pStyle w:val="Verso"/>
      </w:pPr>
      <w:r w:rsidRPr="00935810">
        <w:tab/>
      </w:r>
      <w:r w:rsidRPr="00935810">
        <w:tab/>
      </w:r>
      <w:r w:rsidRPr="00935810">
        <w:tab/>
        <w:t>lo que pienso que tú sabes.</w:t>
      </w:r>
    </w:p>
    <w:p w14:paraId="36F65CE5" w14:textId="24567C96" w:rsidR="009D11B1" w:rsidRDefault="009D11B1" w:rsidP="009D11B1">
      <w:pPr>
        <w:pStyle w:val="Personaje"/>
      </w:pPr>
      <w:proofErr w:type="spellStart"/>
      <w:r w:rsidRPr="00935810">
        <w:t>Nise</w:t>
      </w:r>
      <w:proofErr w:type="spellEnd"/>
    </w:p>
    <w:p w14:paraId="220F50CD" w14:textId="77777777" w:rsidR="009D11B1" w:rsidRDefault="009D11B1" w:rsidP="009D11B1">
      <w:pPr>
        <w:pStyle w:val="Verso"/>
      </w:pPr>
      <w:r w:rsidRPr="00935810">
        <w:tab/>
      </w:r>
      <w:r w:rsidRPr="00935810">
        <w:tab/>
      </w:r>
      <w:r w:rsidRPr="00935810">
        <w:tab/>
        <w:t>(¡Que te has casado, enemigo!)</w:t>
      </w:r>
      <w:r w:rsidRPr="00935810">
        <w:tab/>
      </w:r>
    </w:p>
    <w:p w14:paraId="3047B244" w14:textId="77777777" w:rsidR="009D11B1" w:rsidRDefault="009D11B1" w:rsidP="009D11B1">
      <w:pPr>
        <w:pStyle w:val="Acot"/>
      </w:pPr>
      <w:r w:rsidRPr="00935810">
        <w:t>Apart</w:t>
      </w:r>
      <w:r>
        <w:t>e</w:t>
      </w:r>
    </w:p>
    <w:p w14:paraId="1785093A" w14:textId="545DDF2D" w:rsidR="009D11B1" w:rsidRDefault="009D11B1" w:rsidP="009D11B1">
      <w:pPr>
        <w:pStyle w:val="Personaje"/>
      </w:pPr>
      <w:r w:rsidRPr="00935810">
        <w:t>Silverio</w:t>
      </w:r>
    </w:p>
    <w:p w14:paraId="25903C72" w14:textId="5EEF692A" w:rsidR="009D11B1" w:rsidRPr="00935810" w:rsidRDefault="009D11B1" w:rsidP="009D11B1">
      <w:pPr>
        <w:pStyle w:val="Verso"/>
      </w:pPr>
      <w:r w:rsidRPr="00935810">
        <w:tab/>
      </w:r>
      <w:r w:rsidRPr="00935810">
        <w:tab/>
      </w:r>
      <w:r>
        <w:t xml:space="preserve">            </w:t>
      </w:r>
      <w:r w:rsidRPr="00935810">
        <w:t xml:space="preserve">No lloréis, ojos </w:t>
      </w:r>
      <w:proofErr w:type="spellStart"/>
      <w:r w:rsidRPr="00935810">
        <w:t>süaves</w:t>
      </w:r>
      <w:proofErr w:type="spellEnd"/>
      <w:r w:rsidRPr="00935810">
        <w:t xml:space="preserve">,       </w:t>
      </w:r>
      <w:r w:rsidRPr="00935810">
        <w:tab/>
      </w:r>
      <w:r w:rsidRPr="00935810">
        <w:tab/>
      </w:r>
      <w:r w:rsidRPr="00935810">
        <w:tab/>
      </w:r>
    </w:p>
    <w:p w14:paraId="296BA7D9" w14:textId="77777777" w:rsidR="009D11B1" w:rsidRPr="00935810" w:rsidRDefault="009D11B1" w:rsidP="009D11B1">
      <w:pPr>
        <w:pStyle w:val="Verso"/>
      </w:pPr>
      <w:r w:rsidRPr="00935810">
        <w:tab/>
      </w:r>
      <w:r w:rsidRPr="00935810">
        <w:tab/>
      </w:r>
      <w:r w:rsidRPr="00935810">
        <w:tab/>
        <w:t>que usáis gran rigor conmigo.</w:t>
      </w:r>
      <w:r w:rsidRPr="00935810">
        <w:tab/>
      </w:r>
      <w:r w:rsidRPr="00935810">
        <w:tab/>
      </w:r>
      <w:r w:rsidRPr="00935810">
        <w:tab/>
      </w:r>
    </w:p>
    <w:p w14:paraId="2212FFC8" w14:textId="77777777" w:rsidR="009D11B1" w:rsidRPr="00935810" w:rsidRDefault="009D11B1" w:rsidP="009D11B1">
      <w:pPr>
        <w:pStyle w:val="Verso"/>
      </w:pPr>
      <w:r w:rsidRPr="00935810">
        <w:tab/>
      </w:r>
      <w:r w:rsidRPr="00935810">
        <w:tab/>
      </w:r>
      <w:r w:rsidRPr="00935810">
        <w:tab/>
        <w:t xml:space="preserve">  ¿No es mejor que os desquitéis</w:t>
      </w:r>
    </w:p>
    <w:p w14:paraId="4DEB6E3A" w14:textId="77777777" w:rsidR="009D11B1" w:rsidRPr="00935810" w:rsidRDefault="009D11B1" w:rsidP="009D11B1">
      <w:pPr>
        <w:pStyle w:val="Verso"/>
      </w:pPr>
      <w:r w:rsidRPr="00935810">
        <w:tab/>
      </w:r>
      <w:r w:rsidRPr="00935810">
        <w:tab/>
      </w:r>
      <w:r w:rsidRPr="00935810">
        <w:tab/>
        <w:t>y a quien os deja dejéis</w:t>
      </w:r>
    </w:p>
    <w:p w14:paraId="5BF0875A" w14:textId="77777777" w:rsidR="009D11B1" w:rsidRPr="00935810" w:rsidRDefault="009D11B1" w:rsidP="009D11B1">
      <w:pPr>
        <w:pStyle w:val="Verso"/>
      </w:pPr>
      <w:r w:rsidRPr="00935810">
        <w:tab/>
      </w:r>
      <w:r w:rsidRPr="00935810">
        <w:tab/>
      </w:r>
      <w:r w:rsidRPr="00935810">
        <w:tab/>
        <w:t>y a quien os quiere queráis?</w:t>
      </w:r>
    </w:p>
    <w:p w14:paraId="35857132" w14:textId="6E907E3F" w:rsidR="009D11B1" w:rsidRPr="00935810" w:rsidRDefault="009D11B1" w:rsidP="009D11B1">
      <w:pPr>
        <w:pStyle w:val="Verso"/>
      </w:pPr>
      <w:r w:rsidRPr="00935810">
        <w:tab/>
      </w:r>
      <w:r w:rsidRPr="00935810">
        <w:tab/>
      </w:r>
      <w:r w:rsidRPr="00935810">
        <w:tab/>
        <w:t>Sin esperanza regáis</w:t>
      </w:r>
      <w:r w:rsidRPr="00935810">
        <w:tab/>
      </w:r>
      <w:r w:rsidRPr="00935810">
        <w:tab/>
      </w:r>
      <w:r w:rsidRPr="00935810">
        <w:tab/>
      </w:r>
      <w:r w:rsidRPr="00935810">
        <w:tab/>
      </w:r>
    </w:p>
    <w:p w14:paraId="5B545B69" w14:textId="77777777" w:rsidR="009D11B1" w:rsidRPr="00935810" w:rsidRDefault="009D11B1" w:rsidP="009D11B1">
      <w:pPr>
        <w:pStyle w:val="Verso"/>
      </w:pPr>
      <w:r w:rsidRPr="00935810">
        <w:tab/>
      </w:r>
      <w:r w:rsidRPr="00935810">
        <w:tab/>
      </w:r>
      <w:r w:rsidRPr="00935810">
        <w:tab/>
        <w:t>prado que tan seco veis.</w:t>
      </w:r>
      <w:r w:rsidRPr="00935810">
        <w:tab/>
      </w:r>
      <w:r w:rsidRPr="00935810">
        <w:tab/>
      </w:r>
      <w:r w:rsidRPr="00935810">
        <w:tab/>
      </w:r>
      <w:r w:rsidRPr="00935810">
        <w:tab/>
      </w:r>
    </w:p>
    <w:p w14:paraId="4E43B997" w14:textId="77777777" w:rsidR="009D11B1" w:rsidRPr="00935810" w:rsidRDefault="009D11B1" w:rsidP="009D11B1">
      <w:pPr>
        <w:pStyle w:val="Verso"/>
      </w:pPr>
      <w:r w:rsidRPr="00935810">
        <w:tab/>
      </w:r>
      <w:r w:rsidRPr="00935810">
        <w:tab/>
      </w:r>
      <w:r w:rsidRPr="00935810">
        <w:tab/>
        <w:t xml:space="preserve">  Ya </w:t>
      </w:r>
      <w:proofErr w:type="gramStart"/>
      <w:r w:rsidRPr="00935810">
        <w:t>del ausencia</w:t>
      </w:r>
      <w:proofErr w:type="gramEnd"/>
      <w:r w:rsidRPr="00935810">
        <w:t xml:space="preserve"> el rigor</w:t>
      </w:r>
    </w:p>
    <w:p w14:paraId="1733A5A8" w14:textId="77777777" w:rsidR="009D11B1" w:rsidRPr="00935810" w:rsidRDefault="009D11B1" w:rsidP="009D11B1">
      <w:pPr>
        <w:pStyle w:val="Verso"/>
      </w:pPr>
      <w:r w:rsidRPr="00935810">
        <w:tab/>
      </w:r>
      <w:r w:rsidRPr="00935810">
        <w:tab/>
      </w:r>
      <w:r w:rsidRPr="00935810">
        <w:tab/>
      </w:r>
      <w:proofErr w:type="gramStart"/>
      <w:r w:rsidRPr="00935810">
        <w:t>todas sus flores arranca</w:t>
      </w:r>
      <w:proofErr w:type="gramEnd"/>
      <w:r w:rsidRPr="00935810">
        <w:t>:</w:t>
      </w:r>
    </w:p>
    <w:p w14:paraId="3366E2AB" w14:textId="77777777" w:rsidR="009D11B1" w:rsidRPr="00935810" w:rsidRDefault="009D11B1" w:rsidP="009D11B1">
      <w:pPr>
        <w:pStyle w:val="Verso"/>
      </w:pPr>
      <w:r w:rsidRPr="00935810">
        <w:tab/>
      </w:r>
      <w:r w:rsidRPr="00935810">
        <w:tab/>
      </w:r>
      <w:r w:rsidRPr="00935810">
        <w:tab/>
        <w:t>la primavera de amor</w:t>
      </w:r>
    </w:p>
    <w:p w14:paraId="0D127C49" w14:textId="7534E7BA" w:rsidR="009D11B1" w:rsidRPr="00935810" w:rsidRDefault="009D11B1" w:rsidP="009D11B1">
      <w:pPr>
        <w:pStyle w:val="Verso"/>
      </w:pPr>
      <w:r w:rsidRPr="00935810">
        <w:tab/>
      </w:r>
      <w:r w:rsidRPr="00935810">
        <w:tab/>
      </w:r>
      <w:r w:rsidRPr="00935810">
        <w:tab/>
        <w:t>traspuso en ella flor blanca</w:t>
      </w:r>
      <w:r w:rsidRPr="00935810">
        <w:tab/>
      </w:r>
      <w:r w:rsidRPr="00935810">
        <w:tab/>
      </w:r>
      <w:r w:rsidRPr="00935810">
        <w:tab/>
      </w:r>
    </w:p>
    <w:p w14:paraId="1936BEE9" w14:textId="09AAB8DE" w:rsidR="009D11B1" w:rsidRPr="00935810" w:rsidRDefault="009D11B1" w:rsidP="009D11B1">
      <w:pPr>
        <w:pStyle w:val="Verso"/>
      </w:pPr>
      <w:r w:rsidRPr="00935810">
        <w:tab/>
      </w:r>
      <w:r w:rsidRPr="00935810">
        <w:tab/>
      </w:r>
      <w:r w:rsidRPr="00935810">
        <w:tab/>
        <w:t>donde estaba vuestra flor.</w:t>
      </w:r>
      <w:r w:rsidRPr="00935810">
        <w:tab/>
      </w:r>
      <w:r w:rsidRPr="00935810">
        <w:tab/>
      </w:r>
      <w:r w:rsidRPr="00935810">
        <w:tab/>
      </w:r>
    </w:p>
    <w:p w14:paraId="6446A192" w14:textId="77777777" w:rsidR="009D11B1" w:rsidRPr="00935810" w:rsidRDefault="009D11B1" w:rsidP="009D11B1">
      <w:pPr>
        <w:pStyle w:val="Verso"/>
      </w:pPr>
      <w:r w:rsidRPr="00935810">
        <w:tab/>
      </w:r>
      <w:r w:rsidRPr="00935810">
        <w:tab/>
        <w:t xml:space="preserve"> </w:t>
      </w:r>
      <w:r w:rsidRPr="00935810">
        <w:tab/>
        <w:t xml:space="preserve">  Y </w:t>
      </w:r>
      <w:proofErr w:type="spellStart"/>
      <w:r w:rsidRPr="00935810">
        <w:t>debiérades</w:t>
      </w:r>
      <w:proofErr w:type="spellEnd"/>
      <w:r w:rsidRPr="00935810">
        <w:t xml:space="preserve"> saber,</w:t>
      </w:r>
    </w:p>
    <w:p w14:paraId="04B14F56" w14:textId="77777777" w:rsidR="009D11B1" w:rsidRPr="00935810" w:rsidRDefault="009D11B1" w:rsidP="009D11B1">
      <w:pPr>
        <w:pStyle w:val="Verso"/>
      </w:pPr>
      <w:r w:rsidRPr="00935810">
        <w:tab/>
      </w:r>
      <w:r w:rsidRPr="00935810">
        <w:tab/>
      </w:r>
      <w:r w:rsidRPr="00935810">
        <w:tab/>
        <w:t>ojos, este desengaño,</w:t>
      </w:r>
    </w:p>
    <w:p w14:paraId="213D3BEF" w14:textId="77777777" w:rsidR="009D11B1" w:rsidRPr="00935810" w:rsidRDefault="009D11B1" w:rsidP="009D11B1">
      <w:pPr>
        <w:pStyle w:val="Verso"/>
      </w:pPr>
      <w:r w:rsidRPr="00935810">
        <w:tab/>
      </w:r>
      <w:r w:rsidRPr="00935810">
        <w:tab/>
      </w:r>
      <w:r w:rsidRPr="00935810">
        <w:tab/>
        <w:t>después que mudó su ser,</w:t>
      </w:r>
    </w:p>
    <w:p w14:paraId="45310150" w14:textId="7582DE82" w:rsidR="009D11B1" w:rsidRPr="00935810" w:rsidRDefault="009D11B1" w:rsidP="009D11B1">
      <w:pPr>
        <w:pStyle w:val="Verso"/>
      </w:pPr>
      <w:r w:rsidRPr="00935810">
        <w:tab/>
      </w:r>
      <w:r w:rsidRPr="00935810">
        <w:tab/>
      </w:r>
      <w:r w:rsidRPr="00935810">
        <w:tab/>
        <w:t>que serlo vos era engaño</w:t>
      </w:r>
      <w:r w:rsidRPr="00935810">
        <w:tab/>
      </w:r>
      <w:r w:rsidRPr="00935810">
        <w:tab/>
      </w:r>
      <w:r w:rsidRPr="00935810">
        <w:tab/>
      </w:r>
    </w:p>
    <w:p w14:paraId="040C2A77" w14:textId="77777777" w:rsidR="009D11B1" w:rsidRPr="00935810" w:rsidRDefault="009D11B1" w:rsidP="009D11B1">
      <w:pPr>
        <w:pStyle w:val="Verso"/>
      </w:pPr>
      <w:r w:rsidRPr="00935810">
        <w:tab/>
      </w:r>
      <w:r w:rsidRPr="00935810">
        <w:tab/>
      </w:r>
      <w:r w:rsidRPr="00935810">
        <w:tab/>
        <w:t>siendo desigual mujer.</w:t>
      </w:r>
      <w:r w:rsidRPr="00935810">
        <w:tab/>
      </w:r>
      <w:r w:rsidRPr="00935810">
        <w:tab/>
      </w:r>
      <w:r w:rsidRPr="00935810">
        <w:tab/>
      </w:r>
      <w:r w:rsidRPr="00935810">
        <w:tab/>
      </w:r>
    </w:p>
    <w:p w14:paraId="61C5C6E2" w14:textId="77777777" w:rsidR="009D11B1" w:rsidRPr="00935810" w:rsidRDefault="009D11B1" w:rsidP="009D11B1">
      <w:pPr>
        <w:pStyle w:val="Verso"/>
      </w:pPr>
      <w:r w:rsidRPr="00935810">
        <w:tab/>
      </w:r>
      <w:r w:rsidRPr="00935810">
        <w:tab/>
      </w:r>
      <w:r w:rsidRPr="00935810">
        <w:tab/>
        <w:t xml:space="preserve">  Nuño es un gran caballero,</w:t>
      </w:r>
    </w:p>
    <w:p w14:paraId="7B6BBA05" w14:textId="77777777" w:rsidR="009D11B1" w:rsidRPr="00935810" w:rsidRDefault="009D11B1" w:rsidP="009D11B1">
      <w:pPr>
        <w:pStyle w:val="Verso"/>
      </w:pPr>
      <w:r w:rsidRPr="00935810">
        <w:tab/>
      </w:r>
      <w:r w:rsidRPr="00935810">
        <w:tab/>
      </w:r>
      <w:r w:rsidRPr="00935810">
        <w:tab/>
        <w:t>vos, humilde labradora,</w:t>
      </w:r>
    </w:p>
    <w:p w14:paraId="6ECC3D90" w14:textId="77777777" w:rsidR="009D11B1" w:rsidRPr="00935810" w:rsidRDefault="009D11B1" w:rsidP="00D7361E">
      <w:pPr>
        <w:pStyle w:val="Partidoincial"/>
      </w:pPr>
      <w:r w:rsidRPr="00935810">
        <w:lastRenderedPageBreak/>
        <w:tab/>
      </w:r>
      <w:r w:rsidRPr="00935810">
        <w:tab/>
      </w:r>
      <w:r w:rsidRPr="00935810">
        <w:tab/>
        <w:t xml:space="preserve">¿qué esperáis? </w:t>
      </w:r>
    </w:p>
    <w:p w14:paraId="26BD73C6" w14:textId="4D0F2FC5" w:rsidR="009D11B1" w:rsidRDefault="009D11B1" w:rsidP="009D11B1">
      <w:pPr>
        <w:pStyle w:val="Personaje"/>
      </w:pPr>
      <w:proofErr w:type="spellStart"/>
      <w:r w:rsidRPr="00935810">
        <w:t>Nise</w:t>
      </w:r>
      <w:proofErr w:type="spellEnd"/>
    </w:p>
    <w:p w14:paraId="2C629EF2" w14:textId="3D6A0137" w:rsidR="009D11B1" w:rsidRPr="00153FC4" w:rsidRDefault="009D11B1" w:rsidP="00153FC4">
      <w:pPr>
        <w:pStyle w:val="Partidofinal"/>
      </w:pPr>
      <w:r w:rsidRPr="00935810">
        <w:tab/>
      </w:r>
      <w:r w:rsidRPr="00935810">
        <w:tab/>
      </w:r>
      <w:r w:rsidRPr="00935810">
        <w:tab/>
      </w:r>
      <w:r w:rsidRPr="00935810">
        <w:tab/>
      </w:r>
      <w:r w:rsidRPr="00935810">
        <w:tab/>
      </w:r>
      <w:r w:rsidRPr="00153FC4">
        <w:t xml:space="preserve"> Mi muerte espero.</w:t>
      </w:r>
    </w:p>
    <w:p w14:paraId="1FAFAABB" w14:textId="31358E98" w:rsidR="009D11B1" w:rsidRDefault="009D11B1" w:rsidP="009D11B1">
      <w:pPr>
        <w:pStyle w:val="Personaje"/>
      </w:pPr>
      <w:r w:rsidRPr="00935810">
        <w:t>Silverio</w:t>
      </w:r>
    </w:p>
    <w:p w14:paraId="5E787777" w14:textId="141ED577" w:rsidR="009D11B1" w:rsidRPr="00935810" w:rsidRDefault="009D11B1" w:rsidP="009D11B1">
      <w:pPr>
        <w:pStyle w:val="Verso"/>
      </w:pPr>
      <w:r w:rsidRPr="00935810">
        <w:tab/>
      </w:r>
      <w:r w:rsidRPr="00935810">
        <w:tab/>
      </w:r>
      <w:r>
        <w:t xml:space="preserve">             </w:t>
      </w:r>
      <w:r w:rsidRPr="00935810">
        <w:t>Vengaros podéis, señora.</w:t>
      </w:r>
      <w:r w:rsidRPr="00935810">
        <w:tab/>
      </w:r>
      <w:r w:rsidRPr="00935810">
        <w:tab/>
      </w:r>
      <w:r w:rsidRPr="00935810">
        <w:tab/>
      </w:r>
    </w:p>
    <w:p w14:paraId="6C1F8CC0" w14:textId="1167A328" w:rsidR="009D11B1" w:rsidRDefault="009D11B1" w:rsidP="009D11B1">
      <w:pPr>
        <w:pStyle w:val="Personaje"/>
      </w:pPr>
      <w:proofErr w:type="spellStart"/>
      <w:r w:rsidRPr="00935810">
        <w:t>Nise</w:t>
      </w:r>
      <w:proofErr w:type="spellEnd"/>
    </w:p>
    <w:p w14:paraId="4E8BE9FE" w14:textId="047DE0A3" w:rsidR="009D11B1" w:rsidRPr="00935810" w:rsidRDefault="009D11B1" w:rsidP="00D7361E">
      <w:pPr>
        <w:pStyle w:val="Partidoincial"/>
      </w:pPr>
      <w:r w:rsidRPr="00935810">
        <w:tab/>
      </w:r>
      <w:r w:rsidRPr="00935810">
        <w:tab/>
      </w:r>
      <w:r w:rsidRPr="00935810">
        <w:tab/>
        <w:t xml:space="preserve">¿Cómo? </w:t>
      </w:r>
    </w:p>
    <w:p w14:paraId="0DF27903" w14:textId="2A192828" w:rsidR="009D11B1" w:rsidRDefault="009D11B1" w:rsidP="009D11B1">
      <w:pPr>
        <w:pStyle w:val="Personaje"/>
      </w:pPr>
      <w:r w:rsidRPr="00935810">
        <w:t>Silverio</w:t>
      </w:r>
    </w:p>
    <w:p w14:paraId="689CA657" w14:textId="7DEFF3F8" w:rsidR="009D11B1" w:rsidRPr="00153FC4" w:rsidRDefault="009D11B1" w:rsidP="00153FC4">
      <w:pPr>
        <w:pStyle w:val="Partidofinal"/>
      </w:pPr>
      <w:r w:rsidRPr="00935810">
        <w:tab/>
      </w:r>
      <w:r w:rsidRPr="00935810">
        <w:tab/>
      </w:r>
      <w:r w:rsidRPr="00935810">
        <w:tab/>
        <w:t xml:space="preserve">   </w:t>
      </w:r>
      <w:r>
        <w:t xml:space="preserve">           </w:t>
      </w:r>
      <w:r w:rsidRPr="00153FC4">
        <w:t>Decíroslo quiero:</w:t>
      </w:r>
      <w:r w:rsidRPr="00153FC4">
        <w:tab/>
      </w:r>
      <w:r w:rsidRPr="00153FC4">
        <w:tab/>
      </w:r>
      <w:r w:rsidRPr="00153FC4">
        <w:tab/>
      </w:r>
    </w:p>
    <w:p w14:paraId="5CA6351D" w14:textId="77777777" w:rsidR="009D11B1" w:rsidRPr="00935810" w:rsidRDefault="009D11B1" w:rsidP="009D11B1">
      <w:pPr>
        <w:pStyle w:val="Verso"/>
      </w:pPr>
      <w:r w:rsidRPr="00935810">
        <w:tab/>
      </w:r>
      <w:r w:rsidRPr="00935810">
        <w:tab/>
      </w:r>
      <w:r w:rsidRPr="00935810">
        <w:tab/>
        <w:t xml:space="preserve">  si el Rey a Nuño ha forzado,</w:t>
      </w:r>
    </w:p>
    <w:p w14:paraId="6F508DBF" w14:textId="77777777" w:rsidR="009D11B1" w:rsidRPr="00935810" w:rsidRDefault="009D11B1" w:rsidP="009D11B1">
      <w:pPr>
        <w:pStyle w:val="Verso"/>
      </w:pPr>
      <w:r w:rsidRPr="00935810">
        <w:tab/>
      </w:r>
      <w:r w:rsidRPr="00935810">
        <w:tab/>
      </w:r>
      <w:r w:rsidRPr="00935810">
        <w:tab/>
        <w:t>forzad vuestra voluntad,</w:t>
      </w:r>
    </w:p>
    <w:p w14:paraId="005ACE07" w14:textId="77777777" w:rsidR="009D11B1" w:rsidRPr="00935810" w:rsidRDefault="009D11B1" w:rsidP="009D11B1">
      <w:pPr>
        <w:pStyle w:val="Verso"/>
      </w:pPr>
      <w:r w:rsidRPr="00935810">
        <w:tab/>
      </w:r>
      <w:r w:rsidRPr="00935810">
        <w:tab/>
      </w:r>
      <w:r w:rsidRPr="00935810">
        <w:tab/>
        <w:t>dejad quien os ha dejado,</w:t>
      </w:r>
    </w:p>
    <w:p w14:paraId="369E9CEA" w14:textId="41775815" w:rsidR="009D11B1" w:rsidRPr="00935810" w:rsidRDefault="009D11B1" w:rsidP="009D11B1">
      <w:pPr>
        <w:pStyle w:val="Verso"/>
      </w:pPr>
      <w:r w:rsidRPr="00935810">
        <w:tab/>
      </w:r>
      <w:r w:rsidRPr="00935810">
        <w:tab/>
      </w:r>
      <w:r w:rsidRPr="00935810">
        <w:tab/>
        <w:t>lo que aborrecéis amad,</w:t>
      </w:r>
      <w:r w:rsidRPr="00935810">
        <w:tab/>
      </w:r>
      <w:r w:rsidRPr="00935810">
        <w:tab/>
      </w:r>
      <w:r w:rsidRPr="00935810">
        <w:tab/>
      </w:r>
    </w:p>
    <w:p w14:paraId="7DF68397" w14:textId="1A7AFFDD" w:rsidR="009D11B1" w:rsidRPr="00935810" w:rsidRDefault="009D11B1" w:rsidP="009D11B1">
      <w:pPr>
        <w:pStyle w:val="Verso"/>
      </w:pPr>
      <w:r w:rsidRPr="00935810">
        <w:tab/>
      </w:r>
      <w:r w:rsidRPr="00935810">
        <w:tab/>
      </w:r>
      <w:r w:rsidRPr="00935810">
        <w:tab/>
        <w:t>trocad a una selva el prado.</w:t>
      </w:r>
      <w:r w:rsidRPr="00935810">
        <w:tab/>
      </w:r>
      <w:r w:rsidRPr="00935810">
        <w:tab/>
      </w:r>
      <w:r w:rsidRPr="00935810">
        <w:tab/>
      </w:r>
    </w:p>
    <w:p w14:paraId="75232420" w14:textId="77777777" w:rsidR="009D11B1" w:rsidRPr="00935810" w:rsidRDefault="009D11B1" w:rsidP="009D11B1">
      <w:pPr>
        <w:pStyle w:val="Verso"/>
      </w:pPr>
      <w:r w:rsidRPr="00935810">
        <w:tab/>
      </w:r>
      <w:r w:rsidRPr="00935810">
        <w:tab/>
      </w:r>
      <w:r w:rsidRPr="00935810">
        <w:tab/>
        <w:t xml:space="preserve">  Silverio soy, que os adora.</w:t>
      </w:r>
    </w:p>
    <w:p w14:paraId="45187D11" w14:textId="5782DE99" w:rsidR="009D11B1" w:rsidRDefault="009D11B1" w:rsidP="009D11B1">
      <w:pPr>
        <w:pStyle w:val="Personaje"/>
      </w:pPr>
      <w:proofErr w:type="spellStart"/>
      <w:r w:rsidRPr="00935810">
        <w:t>Nise</w:t>
      </w:r>
      <w:proofErr w:type="spellEnd"/>
    </w:p>
    <w:p w14:paraId="602DCB98" w14:textId="74CBAF7E" w:rsidR="009D11B1" w:rsidRPr="00935810" w:rsidRDefault="009D11B1" w:rsidP="009D11B1">
      <w:pPr>
        <w:pStyle w:val="Verso"/>
      </w:pPr>
      <w:r w:rsidRPr="00935810">
        <w:tab/>
      </w:r>
      <w:r w:rsidRPr="00935810">
        <w:tab/>
      </w:r>
      <w:r w:rsidRPr="00935810">
        <w:tab/>
        <w:t>Por consuelo o por venganza,</w:t>
      </w:r>
    </w:p>
    <w:p w14:paraId="57E87CAE" w14:textId="77777777" w:rsidR="009D11B1" w:rsidRPr="00935810" w:rsidRDefault="009D11B1" w:rsidP="009D11B1">
      <w:pPr>
        <w:pStyle w:val="Verso"/>
      </w:pPr>
      <w:r w:rsidRPr="00935810">
        <w:tab/>
      </w:r>
      <w:r w:rsidRPr="00935810">
        <w:tab/>
      </w:r>
      <w:r w:rsidRPr="00935810">
        <w:tab/>
        <w:t xml:space="preserve">te quiero, Silverio, </w:t>
      </w:r>
      <w:proofErr w:type="spellStart"/>
      <w:r w:rsidRPr="00935810">
        <w:t>agora</w:t>
      </w:r>
      <w:proofErr w:type="spellEnd"/>
      <w:r w:rsidRPr="00935810">
        <w:t>.</w:t>
      </w:r>
    </w:p>
    <w:p w14:paraId="5898E9B7" w14:textId="7D4AE83E" w:rsidR="009D11B1" w:rsidRDefault="009D11B1" w:rsidP="009D11B1">
      <w:pPr>
        <w:pStyle w:val="Personaje"/>
      </w:pPr>
      <w:r w:rsidRPr="00935810">
        <w:t>Silverio</w:t>
      </w:r>
    </w:p>
    <w:p w14:paraId="0D03FFB9" w14:textId="226AC5D9" w:rsidR="009D11B1" w:rsidRPr="00935810" w:rsidRDefault="009D11B1" w:rsidP="009D11B1">
      <w:pPr>
        <w:pStyle w:val="Verso"/>
      </w:pPr>
      <w:r w:rsidRPr="00935810">
        <w:tab/>
      </w:r>
      <w:r w:rsidRPr="00935810">
        <w:tab/>
      </w:r>
      <w:r>
        <w:t xml:space="preserve">            </w:t>
      </w:r>
      <w:r w:rsidRPr="00935810">
        <w:t>¡Albricias, muerta esperanza!</w:t>
      </w:r>
      <w:r w:rsidRPr="00935810">
        <w:tab/>
      </w:r>
      <w:r w:rsidRPr="00935810">
        <w:tab/>
      </w:r>
      <w:r w:rsidRPr="00935810">
        <w:tab/>
      </w:r>
    </w:p>
    <w:p w14:paraId="6D760DE2" w14:textId="77777777" w:rsidR="009D11B1" w:rsidRPr="00935810" w:rsidRDefault="009D11B1" w:rsidP="009D11B1">
      <w:pPr>
        <w:pStyle w:val="Verso"/>
      </w:pPr>
      <w:r w:rsidRPr="00935810">
        <w:tab/>
      </w:r>
      <w:r w:rsidRPr="00935810">
        <w:tab/>
      </w:r>
      <w:r w:rsidRPr="00935810">
        <w:tab/>
        <w:t>¿Habláis de veras, señora?</w:t>
      </w:r>
      <w:r w:rsidRPr="00935810">
        <w:tab/>
      </w:r>
      <w:r w:rsidRPr="00935810">
        <w:tab/>
      </w:r>
      <w:r w:rsidRPr="00935810">
        <w:tab/>
      </w:r>
      <w:r w:rsidRPr="00935810">
        <w:tab/>
      </w:r>
    </w:p>
    <w:p w14:paraId="30F05668" w14:textId="0F2FA0F6" w:rsidR="009D11B1" w:rsidRDefault="009D11B1" w:rsidP="009D11B1">
      <w:pPr>
        <w:pStyle w:val="Personaje"/>
      </w:pPr>
      <w:proofErr w:type="spellStart"/>
      <w:r w:rsidRPr="00935810">
        <w:t>Nise</w:t>
      </w:r>
      <w:proofErr w:type="spellEnd"/>
    </w:p>
    <w:p w14:paraId="64FF8159" w14:textId="15DBEBC3" w:rsidR="009D11B1" w:rsidRPr="00935810" w:rsidRDefault="009D11B1" w:rsidP="009D11B1">
      <w:pPr>
        <w:pStyle w:val="Verso"/>
      </w:pPr>
      <w:r w:rsidRPr="00935810">
        <w:tab/>
      </w:r>
      <w:r w:rsidRPr="00935810">
        <w:tab/>
      </w:r>
      <w:r w:rsidRPr="00935810">
        <w:tab/>
        <w:t xml:space="preserve">  Tanto vengarme deseo,</w:t>
      </w:r>
    </w:p>
    <w:p w14:paraId="3912230D" w14:textId="77777777" w:rsidR="009D11B1" w:rsidRPr="00935810" w:rsidRDefault="009D11B1" w:rsidP="009D11B1">
      <w:pPr>
        <w:pStyle w:val="Verso"/>
      </w:pPr>
      <w:r w:rsidRPr="00935810">
        <w:tab/>
      </w:r>
      <w:r w:rsidRPr="00935810">
        <w:tab/>
      </w:r>
      <w:r w:rsidRPr="00935810">
        <w:tab/>
        <w:t>que por ver si doy pesar</w:t>
      </w:r>
    </w:p>
    <w:p w14:paraId="07D77CE6" w14:textId="77777777" w:rsidR="009D11B1" w:rsidRPr="00935810" w:rsidRDefault="009D11B1" w:rsidP="009D11B1">
      <w:pPr>
        <w:pStyle w:val="Verso"/>
      </w:pPr>
      <w:r w:rsidRPr="00935810">
        <w:tab/>
      </w:r>
      <w:r w:rsidRPr="00935810">
        <w:tab/>
      </w:r>
      <w:r w:rsidRPr="00935810">
        <w:tab/>
        <w:t>a Nuño —como lo creo—,</w:t>
      </w:r>
    </w:p>
    <w:p w14:paraId="70DF287E" w14:textId="36CFF1C3" w:rsidR="009D11B1" w:rsidRPr="00935810" w:rsidRDefault="009D11B1" w:rsidP="00BC30AE">
      <w:pPr>
        <w:pStyle w:val="Verso"/>
      </w:pPr>
      <w:r w:rsidRPr="00935810">
        <w:tab/>
      </w:r>
      <w:r w:rsidRPr="00935810">
        <w:tab/>
      </w:r>
      <w:r w:rsidRPr="00935810">
        <w:tab/>
        <w:t>hoy me tengo de casar.</w:t>
      </w:r>
      <w:r w:rsidRPr="00935810">
        <w:tab/>
      </w:r>
      <w:r w:rsidRPr="00935810">
        <w:tab/>
      </w:r>
      <w:r w:rsidRPr="00935810">
        <w:tab/>
      </w:r>
      <w:r w:rsidRPr="00935810">
        <w:tab/>
      </w:r>
    </w:p>
    <w:p w14:paraId="404DD925" w14:textId="05904A05" w:rsidR="009D11B1" w:rsidRDefault="009D11B1" w:rsidP="009D11B1">
      <w:pPr>
        <w:pStyle w:val="Personaje"/>
      </w:pPr>
      <w:r w:rsidRPr="00935810">
        <w:t>Silverio</w:t>
      </w:r>
    </w:p>
    <w:p w14:paraId="3C2158AB" w14:textId="64F19C5D" w:rsidR="009D11B1" w:rsidRPr="00935810" w:rsidRDefault="009D11B1" w:rsidP="009D11B1">
      <w:pPr>
        <w:pStyle w:val="Verso"/>
      </w:pPr>
      <w:r w:rsidRPr="00935810">
        <w:tab/>
      </w:r>
      <w:r w:rsidRPr="00935810">
        <w:tab/>
      </w:r>
      <w:r>
        <w:t xml:space="preserve">            </w:t>
      </w:r>
      <w:r w:rsidRPr="00935810">
        <w:t>¡Tan presto llevarme veo</w:t>
      </w:r>
      <w:r w:rsidRPr="00935810">
        <w:tab/>
      </w:r>
      <w:r w:rsidRPr="00935810">
        <w:tab/>
      </w:r>
      <w:r w:rsidRPr="00935810">
        <w:tab/>
      </w:r>
      <w:r w:rsidRPr="00935810">
        <w:tab/>
      </w:r>
    </w:p>
    <w:p w14:paraId="66536B5D" w14:textId="77777777" w:rsidR="009D11B1" w:rsidRPr="00935810" w:rsidRDefault="009D11B1" w:rsidP="009D11B1">
      <w:pPr>
        <w:pStyle w:val="Verso"/>
      </w:pPr>
      <w:r w:rsidRPr="00935810">
        <w:tab/>
      </w:r>
      <w:r w:rsidRPr="00935810">
        <w:tab/>
      </w:r>
      <w:r w:rsidRPr="00935810">
        <w:tab/>
        <w:t xml:space="preserve">  desde mi </w:t>
      </w:r>
      <w:proofErr w:type="spellStart"/>
      <w:r w:rsidRPr="00935810">
        <w:t>desconfïanza</w:t>
      </w:r>
      <w:proofErr w:type="spellEnd"/>
      <w:r w:rsidRPr="00935810">
        <w:t>,</w:t>
      </w:r>
      <w:r w:rsidRPr="00935810">
        <w:tab/>
      </w:r>
      <w:r w:rsidRPr="00935810">
        <w:tab/>
      </w:r>
    </w:p>
    <w:p w14:paraId="294AC76C" w14:textId="77777777" w:rsidR="009D11B1" w:rsidRPr="00935810" w:rsidRDefault="009D11B1" w:rsidP="009D11B1">
      <w:pPr>
        <w:pStyle w:val="Verso"/>
      </w:pPr>
      <w:r w:rsidRPr="00935810">
        <w:tab/>
      </w:r>
      <w:r w:rsidRPr="00935810">
        <w:tab/>
      </w:r>
      <w:r w:rsidRPr="00935810">
        <w:tab/>
        <w:t>que es infierno de rigor,</w:t>
      </w:r>
    </w:p>
    <w:p w14:paraId="34D13EA5" w14:textId="77777777" w:rsidR="009D11B1" w:rsidRPr="00935810" w:rsidRDefault="009D11B1" w:rsidP="009D11B1">
      <w:pPr>
        <w:pStyle w:val="Verso"/>
      </w:pPr>
      <w:r w:rsidRPr="00935810">
        <w:tab/>
      </w:r>
      <w:r w:rsidRPr="00935810">
        <w:tab/>
      </w:r>
      <w:r w:rsidRPr="00935810">
        <w:tab/>
        <w:t>al cielo de esa esperanza</w:t>
      </w:r>
    </w:p>
    <w:p w14:paraId="5A5D138F" w14:textId="63EFE8D5" w:rsidR="009D11B1" w:rsidRPr="00935810" w:rsidRDefault="009D11B1" w:rsidP="009D11B1">
      <w:pPr>
        <w:pStyle w:val="Verso"/>
      </w:pPr>
      <w:r w:rsidRPr="00935810">
        <w:tab/>
      </w:r>
      <w:r w:rsidRPr="00935810">
        <w:tab/>
      </w:r>
      <w:r w:rsidRPr="00935810">
        <w:tab/>
        <w:t>que me enloqueciera amor,</w:t>
      </w:r>
      <w:r w:rsidRPr="00935810">
        <w:tab/>
      </w:r>
      <w:r w:rsidRPr="00935810">
        <w:tab/>
      </w:r>
      <w:r w:rsidRPr="00935810">
        <w:tab/>
      </w:r>
    </w:p>
    <w:p w14:paraId="3FC44A10" w14:textId="05C40FB2" w:rsidR="009D11B1" w:rsidRPr="00935810" w:rsidRDefault="009D11B1" w:rsidP="009D11B1">
      <w:pPr>
        <w:pStyle w:val="Verso"/>
      </w:pPr>
      <w:r w:rsidRPr="00935810">
        <w:tab/>
      </w:r>
      <w:r w:rsidRPr="00935810">
        <w:tab/>
      </w:r>
      <w:r w:rsidRPr="00935810">
        <w:tab/>
        <w:t>si fuera amor sin venganza!</w:t>
      </w:r>
      <w:r w:rsidRPr="00935810">
        <w:tab/>
      </w:r>
      <w:r w:rsidRPr="00935810">
        <w:tab/>
      </w:r>
      <w:r w:rsidRPr="00935810">
        <w:tab/>
      </w:r>
    </w:p>
    <w:p w14:paraId="685A1DFA" w14:textId="4D9ACABF" w:rsidR="009D11B1" w:rsidRPr="00935810" w:rsidRDefault="009D11B1" w:rsidP="009D11B1">
      <w:pPr>
        <w:pStyle w:val="Verso"/>
      </w:pPr>
      <w:r w:rsidRPr="00935810">
        <w:tab/>
      </w:r>
      <w:r w:rsidRPr="00935810">
        <w:tab/>
      </w:r>
      <w:r w:rsidRPr="00935810">
        <w:tab/>
        <w:t xml:space="preserve">  Mas, como quiera que sea,</w:t>
      </w:r>
      <w:r w:rsidRPr="00935810">
        <w:tab/>
      </w:r>
      <w:r w:rsidRPr="00935810">
        <w:tab/>
      </w:r>
      <w:r w:rsidRPr="00935810">
        <w:tab/>
      </w:r>
    </w:p>
    <w:p w14:paraId="643CFBAD" w14:textId="77777777" w:rsidR="009D11B1" w:rsidRPr="00935810" w:rsidRDefault="009D11B1" w:rsidP="009D11B1">
      <w:pPr>
        <w:pStyle w:val="Verso"/>
      </w:pPr>
      <w:r w:rsidRPr="00935810">
        <w:lastRenderedPageBreak/>
        <w:tab/>
      </w:r>
      <w:r w:rsidRPr="00935810">
        <w:tab/>
      </w:r>
      <w:r w:rsidRPr="00935810">
        <w:tab/>
        <w:t>esta mano en vos se emplea.</w:t>
      </w:r>
    </w:p>
    <w:p w14:paraId="4F7786F8" w14:textId="3781AC04" w:rsidR="009D11B1" w:rsidRDefault="009D11B1" w:rsidP="009D11B1">
      <w:pPr>
        <w:pStyle w:val="Personaje"/>
      </w:pPr>
      <w:proofErr w:type="spellStart"/>
      <w:r w:rsidRPr="00935810">
        <w:t>Nise</w:t>
      </w:r>
      <w:proofErr w:type="spellEnd"/>
    </w:p>
    <w:p w14:paraId="128FFF5B" w14:textId="3D786996" w:rsidR="009D11B1" w:rsidRPr="00935810" w:rsidRDefault="009D11B1" w:rsidP="009D11B1">
      <w:pPr>
        <w:pStyle w:val="Verso"/>
      </w:pPr>
      <w:r w:rsidRPr="00935810">
        <w:tab/>
      </w:r>
      <w:r w:rsidRPr="00935810">
        <w:tab/>
      </w:r>
      <w:r w:rsidRPr="00935810">
        <w:tab/>
        <w:t>Y yo esta mía te doy</w:t>
      </w:r>
    </w:p>
    <w:p w14:paraId="010ABFF6" w14:textId="0308C043" w:rsidR="009D11B1" w:rsidRPr="00935810" w:rsidRDefault="009D11B1" w:rsidP="008445D2">
      <w:pPr>
        <w:pStyle w:val="Verso"/>
      </w:pPr>
      <w:r w:rsidRPr="00935810">
        <w:tab/>
      </w:r>
      <w:r w:rsidRPr="00935810">
        <w:tab/>
      </w:r>
      <w:r w:rsidRPr="00935810">
        <w:tab/>
        <w:t>prenda de que tuya soy.</w:t>
      </w:r>
      <w:r w:rsidRPr="00935810">
        <w:tab/>
      </w:r>
      <w:r w:rsidRPr="00935810">
        <w:tab/>
      </w:r>
      <w:r w:rsidRPr="00935810">
        <w:tab/>
      </w:r>
    </w:p>
    <w:p w14:paraId="18C239FD" w14:textId="486FC5EC" w:rsidR="009D11B1" w:rsidRPr="00935810" w:rsidRDefault="009D11B1" w:rsidP="008445D2">
      <w:pPr>
        <w:pStyle w:val="Acot"/>
      </w:pPr>
      <w:r w:rsidRPr="00935810">
        <w:t>Dense las manos y salga Nuño, de labrador</w:t>
      </w:r>
    </w:p>
    <w:p w14:paraId="318B45AB" w14:textId="46FC8DA8" w:rsidR="009D11B1" w:rsidRDefault="009D11B1" w:rsidP="009D11B1">
      <w:pPr>
        <w:pStyle w:val="Personaje"/>
      </w:pPr>
      <w:r w:rsidRPr="00935810">
        <w:t>Nuño</w:t>
      </w:r>
    </w:p>
    <w:p w14:paraId="6E376B5F" w14:textId="0F539463" w:rsidR="009D11B1" w:rsidRPr="00935810" w:rsidRDefault="009D11B1" w:rsidP="009D11B1">
      <w:pPr>
        <w:pStyle w:val="Verso"/>
      </w:pPr>
      <w:r w:rsidRPr="00935810">
        <w:tab/>
      </w:r>
      <w:r w:rsidRPr="00935810">
        <w:tab/>
      </w:r>
      <w:r w:rsidRPr="00935810">
        <w:tab/>
        <w:t xml:space="preserve">(¿Quién habrá que </w:t>
      </w:r>
      <w:proofErr w:type="spellStart"/>
      <w:r w:rsidRPr="00935810">
        <w:t>aquesto</w:t>
      </w:r>
      <w:proofErr w:type="spellEnd"/>
      <w:r w:rsidRPr="00935810">
        <w:t xml:space="preserve"> crea?</w:t>
      </w:r>
      <w:r w:rsidRPr="00935810">
        <w:tab/>
      </w:r>
      <w:r w:rsidRPr="00935810">
        <w:tab/>
      </w:r>
    </w:p>
    <w:p w14:paraId="5F1F1681" w14:textId="77777777" w:rsidR="009D11B1" w:rsidRPr="00935810" w:rsidRDefault="009D11B1" w:rsidP="009D11B1">
      <w:pPr>
        <w:pStyle w:val="Verso"/>
      </w:pPr>
      <w:r w:rsidRPr="00935810">
        <w:tab/>
      </w:r>
      <w:r w:rsidRPr="00935810">
        <w:tab/>
      </w:r>
      <w:r w:rsidRPr="00935810">
        <w:tab/>
        <w:t xml:space="preserve">  Mas, ¿qué loca </w:t>
      </w:r>
      <w:proofErr w:type="spellStart"/>
      <w:r w:rsidRPr="00935810">
        <w:t>confïanza</w:t>
      </w:r>
      <w:proofErr w:type="spellEnd"/>
      <w:r w:rsidRPr="00935810">
        <w:t xml:space="preserve">    </w:t>
      </w:r>
      <w:r w:rsidRPr="00935810">
        <w:tab/>
      </w:r>
      <w:r w:rsidRPr="00935810">
        <w:tab/>
      </w:r>
    </w:p>
    <w:p w14:paraId="46AF462E" w14:textId="77777777" w:rsidR="009D11B1" w:rsidRPr="00935810" w:rsidRDefault="009D11B1" w:rsidP="009D11B1">
      <w:pPr>
        <w:pStyle w:val="Verso"/>
      </w:pPr>
      <w:r w:rsidRPr="00935810">
        <w:tab/>
      </w:r>
      <w:r w:rsidRPr="00935810">
        <w:tab/>
      </w:r>
      <w:r w:rsidRPr="00935810">
        <w:tab/>
        <w:t>no lo pudiera creer,</w:t>
      </w:r>
    </w:p>
    <w:p w14:paraId="4D241B17" w14:textId="77777777" w:rsidR="009D11B1" w:rsidRPr="00935810" w:rsidRDefault="009D11B1" w:rsidP="009D11B1">
      <w:pPr>
        <w:pStyle w:val="Verso"/>
      </w:pPr>
      <w:r w:rsidRPr="00935810">
        <w:tab/>
      </w:r>
      <w:r w:rsidRPr="00935810">
        <w:tab/>
      </w:r>
      <w:r w:rsidRPr="00935810">
        <w:tab/>
        <w:t>ni menos quien más alcanza,</w:t>
      </w:r>
    </w:p>
    <w:p w14:paraId="7D302D06" w14:textId="14706499" w:rsidR="009D11B1" w:rsidRPr="00935810" w:rsidRDefault="009D11B1" w:rsidP="009D11B1">
      <w:pPr>
        <w:pStyle w:val="Verso"/>
      </w:pPr>
      <w:r w:rsidRPr="00935810">
        <w:tab/>
      </w:r>
      <w:r w:rsidRPr="00935810">
        <w:tab/>
      </w:r>
      <w:r w:rsidRPr="00935810">
        <w:tab/>
        <w:t xml:space="preserve">siendo </w:t>
      </w:r>
      <w:proofErr w:type="gramStart"/>
      <w:r w:rsidRPr="00935810">
        <w:t>el ausencia</w:t>
      </w:r>
      <w:proofErr w:type="gramEnd"/>
      <w:r w:rsidRPr="00935810">
        <w:t xml:space="preserve"> mujer,</w:t>
      </w:r>
      <w:r w:rsidRPr="00935810">
        <w:tab/>
      </w:r>
      <w:r w:rsidRPr="00935810">
        <w:tab/>
      </w:r>
      <w:r w:rsidRPr="00935810">
        <w:tab/>
      </w:r>
    </w:p>
    <w:p w14:paraId="3C3C400F" w14:textId="77777777" w:rsidR="009D11B1" w:rsidRPr="00935810" w:rsidRDefault="009D11B1" w:rsidP="009D11B1">
      <w:pPr>
        <w:pStyle w:val="Verso"/>
      </w:pPr>
      <w:r w:rsidRPr="00935810">
        <w:tab/>
      </w:r>
      <w:r w:rsidRPr="00935810">
        <w:tab/>
      </w:r>
      <w:r w:rsidRPr="00935810">
        <w:tab/>
        <w:t>y las mujeres, mudanza?)</w:t>
      </w:r>
      <w:r w:rsidRPr="00935810">
        <w:tab/>
      </w:r>
      <w:r w:rsidRPr="00935810">
        <w:tab/>
      </w:r>
      <w:r w:rsidRPr="00935810">
        <w:tab/>
      </w:r>
      <w:r w:rsidRPr="00935810">
        <w:tab/>
      </w:r>
    </w:p>
    <w:p w14:paraId="6E72431B" w14:textId="77777777" w:rsidR="009D11B1" w:rsidRPr="00935810" w:rsidRDefault="009D11B1" w:rsidP="00D7361E">
      <w:pPr>
        <w:pStyle w:val="Partidoincial"/>
      </w:pPr>
      <w:r w:rsidRPr="00935810">
        <w:tab/>
      </w:r>
      <w:r w:rsidRPr="00935810">
        <w:tab/>
      </w:r>
      <w:r w:rsidRPr="00935810">
        <w:tab/>
        <w:t xml:space="preserve">  ¡</w:t>
      </w:r>
      <w:proofErr w:type="spellStart"/>
      <w:r w:rsidRPr="00935810">
        <w:t>Nise</w:t>
      </w:r>
      <w:proofErr w:type="spellEnd"/>
      <w:r w:rsidRPr="00935810">
        <w:t>!</w:t>
      </w:r>
    </w:p>
    <w:p w14:paraId="08C904D3" w14:textId="22CAC260" w:rsidR="009D11B1" w:rsidRDefault="009D11B1" w:rsidP="009D11B1">
      <w:pPr>
        <w:pStyle w:val="Personaje"/>
      </w:pPr>
      <w:proofErr w:type="spellStart"/>
      <w:r w:rsidRPr="00935810">
        <w:t>Nise</w:t>
      </w:r>
      <w:proofErr w:type="spellEnd"/>
    </w:p>
    <w:p w14:paraId="308563D6" w14:textId="0D2969B5" w:rsidR="009D11B1" w:rsidRPr="00153FC4" w:rsidRDefault="009D11B1" w:rsidP="00153FC4">
      <w:pPr>
        <w:pStyle w:val="Partidofinal"/>
      </w:pPr>
      <w:r w:rsidRPr="00935810">
        <w:tab/>
      </w:r>
      <w:r w:rsidRPr="00935810">
        <w:tab/>
      </w:r>
      <w:r w:rsidRPr="00935810">
        <w:tab/>
      </w:r>
      <w:r w:rsidRPr="00935810">
        <w:tab/>
      </w:r>
      <w:r w:rsidRPr="00153FC4">
        <w:t xml:space="preserve"> ¡Válganme los cielos!</w:t>
      </w:r>
    </w:p>
    <w:p w14:paraId="6BC1F881" w14:textId="0B674DE6" w:rsidR="009D11B1" w:rsidRDefault="009D11B1" w:rsidP="009D11B1">
      <w:pPr>
        <w:pStyle w:val="Personaje"/>
      </w:pPr>
      <w:r w:rsidRPr="00935810">
        <w:t>Nuño</w:t>
      </w:r>
    </w:p>
    <w:p w14:paraId="0853DA7E" w14:textId="52CF0A10" w:rsidR="009D11B1" w:rsidRPr="00935810" w:rsidRDefault="009D11B1" w:rsidP="009D11B1">
      <w:pPr>
        <w:pStyle w:val="Verso"/>
      </w:pPr>
      <w:r w:rsidRPr="00935810">
        <w:tab/>
      </w:r>
      <w:r w:rsidRPr="00935810">
        <w:tab/>
      </w:r>
      <w:r w:rsidRPr="00935810">
        <w:tab/>
        <w:t>Nuño soy, que estos recelos</w:t>
      </w:r>
    </w:p>
    <w:p w14:paraId="13F1CDC5" w14:textId="77777777" w:rsidR="009D11B1" w:rsidRPr="00935810" w:rsidRDefault="009D11B1" w:rsidP="009D11B1">
      <w:pPr>
        <w:pStyle w:val="Verso"/>
      </w:pPr>
      <w:r w:rsidRPr="00935810">
        <w:tab/>
      </w:r>
      <w:r w:rsidRPr="00935810">
        <w:tab/>
      </w:r>
      <w:r w:rsidRPr="00935810">
        <w:tab/>
        <w:t>me han traído a tu presencia,</w:t>
      </w:r>
    </w:p>
    <w:p w14:paraId="3E6FC8AC" w14:textId="4DC043A5" w:rsidR="009D11B1" w:rsidRPr="00935810" w:rsidRDefault="009D11B1" w:rsidP="00BC30AE">
      <w:pPr>
        <w:pStyle w:val="Verso"/>
      </w:pPr>
      <w:r w:rsidRPr="00935810">
        <w:tab/>
      </w:r>
      <w:r w:rsidRPr="00935810">
        <w:tab/>
      </w:r>
      <w:r w:rsidRPr="00935810">
        <w:tab/>
      </w:r>
      <w:proofErr w:type="spellStart"/>
      <w:r w:rsidRPr="00935810">
        <w:t>si</w:t>
      </w:r>
      <w:proofErr w:type="spellEnd"/>
      <w:r w:rsidRPr="00935810">
        <w:t xml:space="preserve"> engendra olvido </w:t>
      </w:r>
      <w:proofErr w:type="gramStart"/>
      <w:r w:rsidRPr="00935810">
        <w:t>el ausencia</w:t>
      </w:r>
      <w:proofErr w:type="gramEnd"/>
      <w:r w:rsidRPr="00935810">
        <w:tab/>
      </w:r>
      <w:r w:rsidRPr="00935810">
        <w:tab/>
      </w:r>
      <w:r w:rsidRPr="00935810">
        <w:tab/>
      </w:r>
    </w:p>
    <w:p w14:paraId="61723A9C" w14:textId="77777777" w:rsidR="009D11B1" w:rsidRPr="00935810" w:rsidRDefault="009D11B1" w:rsidP="009D11B1">
      <w:pPr>
        <w:pStyle w:val="Verso"/>
      </w:pPr>
      <w:r w:rsidRPr="00935810">
        <w:tab/>
      </w:r>
      <w:r w:rsidRPr="00935810">
        <w:tab/>
      </w:r>
      <w:r w:rsidRPr="00935810">
        <w:tab/>
        <w:t>¿qué ausente vive sin celos?</w:t>
      </w:r>
      <w:r w:rsidRPr="00935810">
        <w:tab/>
      </w:r>
      <w:r w:rsidRPr="00935810">
        <w:tab/>
      </w:r>
      <w:r w:rsidRPr="00935810">
        <w:tab/>
      </w:r>
      <w:r w:rsidRPr="00935810">
        <w:tab/>
      </w:r>
    </w:p>
    <w:p w14:paraId="0D348748" w14:textId="33368809" w:rsidR="009D11B1" w:rsidRDefault="009D11B1" w:rsidP="009D11B1">
      <w:pPr>
        <w:pStyle w:val="Personaje"/>
      </w:pPr>
      <w:proofErr w:type="spellStart"/>
      <w:r w:rsidRPr="00935810">
        <w:t>Nise</w:t>
      </w:r>
      <w:proofErr w:type="spellEnd"/>
    </w:p>
    <w:p w14:paraId="763F617D" w14:textId="1FAEBA79" w:rsidR="009D11B1" w:rsidRPr="00935810" w:rsidRDefault="009D11B1" w:rsidP="009D11B1">
      <w:pPr>
        <w:pStyle w:val="Verso"/>
      </w:pPr>
      <w:r w:rsidRPr="00935810">
        <w:tab/>
      </w:r>
      <w:r w:rsidRPr="00935810">
        <w:tab/>
      </w:r>
      <w:r w:rsidRPr="00935810">
        <w:tab/>
        <w:t xml:space="preserve">  ¿Cómo el hábito has dejado</w:t>
      </w:r>
    </w:p>
    <w:p w14:paraId="788BEB0C" w14:textId="77777777" w:rsidR="009D11B1" w:rsidRPr="00935810" w:rsidRDefault="009D11B1" w:rsidP="009D11B1">
      <w:pPr>
        <w:pStyle w:val="Verso"/>
      </w:pPr>
      <w:r w:rsidRPr="00935810">
        <w:tab/>
      </w:r>
      <w:r w:rsidRPr="00935810">
        <w:tab/>
      </w:r>
      <w:r w:rsidRPr="00935810">
        <w:tab/>
        <w:t>y, con Blanca desposado,</w:t>
      </w:r>
    </w:p>
    <w:p w14:paraId="2AC52844" w14:textId="77777777" w:rsidR="009D11B1" w:rsidRPr="00935810" w:rsidRDefault="009D11B1" w:rsidP="009D11B1">
      <w:pPr>
        <w:pStyle w:val="Verso"/>
      </w:pPr>
      <w:r w:rsidRPr="00935810">
        <w:tab/>
      </w:r>
      <w:r w:rsidRPr="00935810">
        <w:tab/>
      </w:r>
      <w:r w:rsidRPr="00935810">
        <w:tab/>
        <w:t xml:space="preserve">vuelves villano </w:t>
      </w:r>
      <w:proofErr w:type="gramStart"/>
      <w:r w:rsidRPr="00935810">
        <w:t>al aldea</w:t>
      </w:r>
      <w:proofErr w:type="gramEnd"/>
      <w:r w:rsidRPr="00935810">
        <w:t>?</w:t>
      </w:r>
    </w:p>
    <w:p w14:paraId="410C4E01" w14:textId="101953BC" w:rsidR="009D11B1" w:rsidRDefault="009D11B1" w:rsidP="009D11B1">
      <w:pPr>
        <w:pStyle w:val="Personaje"/>
      </w:pPr>
      <w:r w:rsidRPr="00935810">
        <w:t>Nuño</w:t>
      </w:r>
    </w:p>
    <w:p w14:paraId="68A68ABF" w14:textId="22507A60" w:rsidR="009D11B1" w:rsidRPr="00935810" w:rsidRDefault="009D11B1" w:rsidP="009D11B1">
      <w:pPr>
        <w:pStyle w:val="Verso"/>
      </w:pPr>
      <w:r w:rsidRPr="00935810">
        <w:tab/>
      </w:r>
      <w:r w:rsidRPr="00935810">
        <w:tab/>
      </w:r>
      <w:r w:rsidRPr="00935810">
        <w:tab/>
        <w:t>¿Qué dichoso hay que no sea</w:t>
      </w:r>
      <w:r w:rsidRPr="00935810">
        <w:tab/>
      </w:r>
      <w:r w:rsidRPr="00935810">
        <w:tab/>
      </w:r>
      <w:r w:rsidRPr="00935810">
        <w:tab/>
      </w:r>
    </w:p>
    <w:p w14:paraId="5825BD9E" w14:textId="04738B32" w:rsidR="009D11B1" w:rsidRPr="00935810" w:rsidRDefault="009D11B1" w:rsidP="009D11B1">
      <w:pPr>
        <w:pStyle w:val="Verso"/>
      </w:pPr>
      <w:r w:rsidRPr="00935810">
        <w:tab/>
      </w:r>
      <w:r w:rsidRPr="00935810">
        <w:tab/>
      </w:r>
      <w:r w:rsidRPr="00935810">
        <w:tab/>
        <w:t>por envidia desdichado?</w:t>
      </w:r>
      <w:r w:rsidRPr="00935810">
        <w:tab/>
      </w:r>
      <w:r w:rsidRPr="00935810">
        <w:tab/>
      </w:r>
      <w:r w:rsidRPr="00935810">
        <w:tab/>
      </w:r>
    </w:p>
    <w:p w14:paraId="3AE83662" w14:textId="77777777" w:rsidR="009D11B1" w:rsidRPr="00935810" w:rsidRDefault="009D11B1" w:rsidP="009D11B1">
      <w:pPr>
        <w:pStyle w:val="Verso"/>
      </w:pPr>
      <w:r w:rsidRPr="00935810">
        <w:tab/>
      </w:r>
      <w:r w:rsidRPr="00935810">
        <w:tab/>
      </w:r>
      <w:r w:rsidRPr="00935810">
        <w:tab/>
        <w:t xml:space="preserve">  Mas, ¿yo, casado? Que a ti</w:t>
      </w:r>
    </w:p>
    <w:p w14:paraId="797B1B39" w14:textId="77777777" w:rsidR="009D11B1" w:rsidRPr="00935810" w:rsidRDefault="009D11B1" w:rsidP="009D11B1">
      <w:pPr>
        <w:pStyle w:val="Verso"/>
      </w:pPr>
      <w:r w:rsidRPr="00935810">
        <w:tab/>
      </w:r>
      <w:r w:rsidRPr="00935810">
        <w:tab/>
      </w:r>
      <w:r w:rsidRPr="00935810">
        <w:tab/>
        <w:t xml:space="preserve">la mano y palabra di,  </w:t>
      </w:r>
      <w:r w:rsidRPr="00935810">
        <w:tab/>
        <w:t xml:space="preserve"> </w:t>
      </w:r>
    </w:p>
    <w:p w14:paraId="02D060CF" w14:textId="77777777" w:rsidR="009D11B1" w:rsidRPr="00935810" w:rsidRDefault="009D11B1" w:rsidP="009D11B1">
      <w:pPr>
        <w:pStyle w:val="Verso"/>
      </w:pPr>
      <w:r w:rsidRPr="00935810">
        <w:tab/>
      </w:r>
      <w:r w:rsidRPr="00935810">
        <w:tab/>
      </w:r>
      <w:r w:rsidRPr="00935810">
        <w:tab/>
        <w:t>que a un tosco villano das.</w:t>
      </w:r>
    </w:p>
    <w:p w14:paraId="5C76D7F9" w14:textId="5648533C" w:rsidR="009D11B1" w:rsidRDefault="009D11B1" w:rsidP="009D11B1">
      <w:pPr>
        <w:pStyle w:val="Personaje"/>
      </w:pPr>
      <w:r w:rsidRPr="00935810">
        <w:t>Silverio</w:t>
      </w:r>
    </w:p>
    <w:p w14:paraId="0F1E857F" w14:textId="738844B2" w:rsidR="009D11B1" w:rsidRPr="00935810" w:rsidRDefault="009D11B1" w:rsidP="009D11B1">
      <w:pPr>
        <w:pStyle w:val="Verso"/>
      </w:pPr>
      <w:r w:rsidRPr="00935810">
        <w:tab/>
      </w:r>
      <w:r w:rsidRPr="00935810">
        <w:tab/>
      </w:r>
      <w:r>
        <w:t xml:space="preserve">            </w:t>
      </w:r>
      <w:r w:rsidRPr="00935810">
        <w:t xml:space="preserve">(Si yo aguardo a lo demás,   </w:t>
      </w:r>
      <w:r w:rsidRPr="00935810">
        <w:tab/>
      </w:r>
      <w:r w:rsidRPr="00935810">
        <w:tab/>
      </w:r>
      <w:r w:rsidRPr="00935810">
        <w:tab/>
      </w:r>
    </w:p>
    <w:p w14:paraId="20F417A2" w14:textId="77777777" w:rsidR="009D11B1" w:rsidRPr="00935810" w:rsidRDefault="009D11B1" w:rsidP="009D11B1">
      <w:pPr>
        <w:pStyle w:val="Verso"/>
      </w:pPr>
      <w:r w:rsidRPr="00935810">
        <w:tab/>
      </w:r>
      <w:r w:rsidRPr="00935810">
        <w:tab/>
      </w:r>
      <w:r w:rsidRPr="00935810">
        <w:tab/>
        <w:t>Nuño me da muerte aquí,</w:t>
      </w:r>
      <w:r w:rsidRPr="00935810">
        <w:tab/>
      </w:r>
      <w:r w:rsidRPr="00935810">
        <w:tab/>
      </w:r>
      <w:r w:rsidRPr="00935810">
        <w:tab/>
      </w:r>
      <w:r w:rsidRPr="00935810">
        <w:tab/>
      </w:r>
    </w:p>
    <w:p w14:paraId="4F3B58B3" w14:textId="77777777" w:rsidR="009D11B1" w:rsidRPr="00935810" w:rsidRDefault="009D11B1" w:rsidP="009D11B1">
      <w:pPr>
        <w:pStyle w:val="Verso"/>
      </w:pPr>
      <w:r w:rsidRPr="00935810">
        <w:tab/>
      </w:r>
      <w:r w:rsidRPr="00935810">
        <w:tab/>
      </w:r>
      <w:r w:rsidRPr="00935810">
        <w:tab/>
        <w:t xml:space="preserve">  que dicen que allá en la guerra</w:t>
      </w:r>
    </w:p>
    <w:p w14:paraId="32C6A35E" w14:textId="77777777" w:rsidR="009D11B1" w:rsidRPr="00935810" w:rsidRDefault="009D11B1" w:rsidP="009D11B1">
      <w:pPr>
        <w:pStyle w:val="Verso"/>
      </w:pPr>
      <w:r w:rsidRPr="00935810">
        <w:lastRenderedPageBreak/>
        <w:tab/>
      </w:r>
      <w:r w:rsidRPr="00935810">
        <w:tab/>
      </w:r>
      <w:r w:rsidRPr="00935810">
        <w:tab/>
        <w:t>cortó más cuellos de moros</w:t>
      </w:r>
    </w:p>
    <w:p w14:paraId="09762CE9" w14:textId="77777777" w:rsidR="009D11B1" w:rsidRPr="00935810" w:rsidRDefault="009D11B1" w:rsidP="009D11B1">
      <w:pPr>
        <w:pStyle w:val="Verso"/>
      </w:pPr>
      <w:r w:rsidRPr="00935810">
        <w:tab/>
      </w:r>
      <w:r w:rsidRPr="00935810">
        <w:tab/>
      </w:r>
      <w:r w:rsidRPr="00935810">
        <w:tab/>
        <w:t>que encinas tiene esta sierra.)</w:t>
      </w:r>
    </w:p>
    <w:p w14:paraId="5A171EA0" w14:textId="43FECF3E" w:rsidR="009D11B1" w:rsidRDefault="009D11B1" w:rsidP="009D11B1">
      <w:pPr>
        <w:pStyle w:val="Personaje"/>
      </w:pPr>
      <w:r w:rsidRPr="00935810">
        <w:t>Nuño</w:t>
      </w:r>
    </w:p>
    <w:p w14:paraId="15A59F5E" w14:textId="4E84EF61" w:rsidR="009D11B1" w:rsidRPr="00935810" w:rsidRDefault="009D11B1" w:rsidP="00BC30AE">
      <w:pPr>
        <w:pStyle w:val="Verso"/>
      </w:pPr>
      <w:r w:rsidRPr="00935810">
        <w:tab/>
      </w:r>
      <w:r w:rsidRPr="00935810">
        <w:tab/>
      </w:r>
      <w:r w:rsidRPr="00935810">
        <w:tab/>
      </w:r>
      <w:proofErr w:type="spellStart"/>
      <w:r w:rsidRPr="00935810">
        <w:t>Nise</w:t>
      </w:r>
      <w:proofErr w:type="spellEnd"/>
      <w:r w:rsidRPr="00935810">
        <w:t>, todos los tesoros</w:t>
      </w:r>
      <w:r w:rsidRPr="00935810">
        <w:tab/>
      </w:r>
      <w:r w:rsidRPr="00935810">
        <w:tab/>
      </w:r>
      <w:r w:rsidRPr="00935810">
        <w:tab/>
      </w:r>
      <w:r w:rsidRPr="00935810">
        <w:tab/>
      </w:r>
    </w:p>
    <w:p w14:paraId="0DDF9FE2" w14:textId="5D86C768" w:rsidR="009D11B1" w:rsidRPr="00935810" w:rsidRDefault="009D11B1" w:rsidP="009D11B1">
      <w:pPr>
        <w:pStyle w:val="Verso"/>
      </w:pPr>
      <w:r w:rsidRPr="00935810">
        <w:tab/>
      </w:r>
      <w:r w:rsidRPr="00935810">
        <w:tab/>
      </w:r>
      <w:r w:rsidRPr="00935810">
        <w:tab/>
        <w:t>que Alfonso en el mundo encierra</w:t>
      </w:r>
      <w:r w:rsidRPr="00935810">
        <w:tab/>
      </w:r>
      <w:r w:rsidRPr="00935810">
        <w:tab/>
      </w:r>
    </w:p>
    <w:p w14:paraId="5705668F" w14:textId="77777777" w:rsidR="009D11B1" w:rsidRPr="00935810" w:rsidRDefault="009D11B1" w:rsidP="009D11B1">
      <w:pPr>
        <w:pStyle w:val="Verso"/>
      </w:pPr>
      <w:r w:rsidRPr="00935810">
        <w:tab/>
      </w:r>
      <w:r w:rsidRPr="00935810">
        <w:tab/>
      </w:r>
      <w:r w:rsidRPr="00935810">
        <w:tab/>
        <w:t xml:space="preserve">  no me pudieran mudar,</w:t>
      </w:r>
      <w:r w:rsidRPr="00935810">
        <w:tab/>
      </w:r>
      <w:r w:rsidRPr="00935810">
        <w:tab/>
      </w:r>
    </w:p>
    <w:p w14:paraId="053C6467" w14:textId="77777777" w:rsidR="009D11B1" w:rsidRPr="00935810" w:rsidRDefault="009D11B1" w:rsidP="009D11B1">
      <w:pPr>
        <w:pStyle w:val="Verso"/>
      </w:pPr>
      <w:r w:rsidRPr="00935810">
        <w:tab/>
      </w:r>
      <w:r w:rsidRPr="00935810">
        <w:tab/>
      </w:r>
      <w:r w:rsidRPr="00935810">
        <w:tab/>
      </w:r>
      <w:proofErr w:type="spellStart"/>
      <w:r w:rsidRPr="00935810">
        <w:t>mas</w:t>
      </w:r>
      <w:proofErr w:type="spellEnd"/>
      <w:r w:rsidRPr="00935810">
        <w:t xml:space="preserve"> tú, </w:t>
      </w:r>
      <w:proofErr w:type="gramStart"/>
      <w:r w:rsidRPr="00935810">
        <w:t>que</w:t>
      </w:r>
      <w:proofErr w:type="gramEnd"/>
      <w:r w:rsidRPr="00935810">
        <w:t xml:space="preserve"> en ausencia mía,</w:t>
      </w:r>
    </w:p>
    <w:p w14:paraId="78E47ED5" w14:textId="77777777" w:rsidR="009D11B1" w:rsidRPr="00935810" w:rsidRDefault="009D11B1" w:rsidP="009D11B1">
      <w:pPr>
        <w:pStyle w:val="Verso"/>
      </w:pPr>
      <w:r w:rsidRPr="00935810">
        <w:tab/>
      </w:r>
      <w:r w:rsidRPr="00935810">
        <w:tab/>
      </w:r>
      <w:r w:rsidRPr="00935810">
        <w:tab/>
        <w:t>sin rey, sin oro, sin dar</w:t>
      </w:r>
    </w:p>
    <w:p w14:paraId="70E2B327" w14:textId="16DE09DB" w:rsidR="009D11B1" w:rsidRPr="00935810" w:rsidRDefault="009D11B1" w:rsidP="009D11B1">
      <w:pPr>
        <w:pStyle w:val="Verso"/>
      </w:pPr>
      <w:r w:rsidRPr="00935810">
        <w:tab/>
      </w:r>
      <w:r w:rsidRPr="00935810">
        <w:tab/>
      </w:r>
      <w:r w:rsidRPr="00935810">
        <w:tab/>
        <w:t>a la fuerza, a la porfía</w:t>
      </w:r>
      <w:r w:rsidRPr="00935810">
        <w:tab/>
      </w:r>
      <w:r w:rsidRPr="00935810">
        <w:tab/>
      </w:r>
      <w:r w:rsidRPr="00935810">
        <w:tab/>
      </w:r>
      <w:r w:rsidRPr="00935810">
        <w:tab/>
      </w:r>
    </w:p>
    <w:p w14:paraId="43FFD016" w14:textId="5F2CE53B" w:rsidR="009D11B1" w:rsidRPr="00935810" w:rsidRDefault="009D11B1" w:rsidP="009D11B1">
      <w:pPr>
        <w:pStyle w:val="Verso"/>
      </w:pPr>
      <w:r w:rsidRPr="00935810">
        <w:tab/>
      </w:r>
      <w:r w:rsidRPr="00935810">
        <w:tab/>
      </w:r>
      <w:r w:rsidRPr="00935810">
        <w:tab/>
        <w:t>y a la privanza lugar,</w:t>
      </w:r>
      <w:r w:rsidRPr="00935810">
        <w:tab/>
      </w:r>
      <w:r w:rsidRPr="00935810">
        <w:tab/>
      </w:r>
      <w:r w:rsidRPr="00935810">
        <w:tab/>
      </w:r>
      <w:r w:rsidRPr="00935810">
        <w:tab/>
      </w:r>
    </w:p>
    <w:p w14:paraId="47DEABA4" w14:textId="77777777" w:rsidR="009D11B1" w:rsidRPr="00935810" w:rsidRDefault="009D11B1" w:rsidP="009D11B1">
      <w:pPr>
        <w:pStyle w:val="Verso"/>
      </w:pPr>
      <w:r w:rsidRPr="00935810">
        <w:tab/>
      </w:r>
      <w:r w:rsidRPr="00935810">
        <w:tab/>
      </w:r>
      <w:r w:rsidRPr="00935810">
        <w:tab/>
        <w:t xml:space="preserve">  te casas con un villano,</w:t>
      </w:r>
    </w:p>
    <w:p w14:paraId="446B8FA4" w14:textId="77777777" w:rsidR="009D11B1" w:rsidRPr="00935810" w:rsidRDefault="009D11B1" w:rsidP="00D7361E">
      <w:pPr>
        <w:pStyle w:val="Partidoincial"/>
      </w:pPr>
      <w:r w:rsidRPr="00935810">
        <w:tab/>
      </w:r>
      <w:r w:rsidRPr="00935810">
        <w:tab/>
      </w:r>
      <w:r w:rsidRPr="00935810">
        <w:tab/>
        <w:t xml:space="preserve">¿qué disculpa das? </w:t>
      </w:r>
    </w:p>
    <w:p w14:paraId="5CEB6F25" w14:textId="4F13BC1A" w:rsidR="009D11B1" w:rsidRDefault="009D11B1" w:rsidP="009D11B1">
      <w:pPr>
        <w:pStyle w:val="Personaje"/>
      </w:pPr>
      <w:proofErr w:type="spellStart"/>
      <w:r w:rsidRPr="00935810">
        <w:t>Nise</w:t>
      </w:r>
      <w:proofErr w:type="spellEnd"/>
    </w:p>
    <w:p w14:paraId="6D7250FB" w14:textId="2EADCF03" w:rsidR="009D11B1" w:rsidRPr="00153FC4" w:rsidRDefault="009D11B1" w:rsidP="00153FC4">
      <w:pPr>
        <w:pStyle w:val="Partidofinal"/>
      </w:pPr>
      <w:r w:rsidRPr="00935810">
        <w:tab/>
      </w:r>
      <w:r w:rsidRPr="00935810">
        <w:tab/>
      </w:r>
      <w:r w:rsidRPr="00935810">
        <w:tab/>
      </w:r>
      <w:r w:rsidRPr="00935810">
        <w:tab/>
      </w:r>
      <w:r w:rsidRPr="00935810">
        <w:tab/>
      </w:r>
      <w:r w:rsidRPr="00153FC4">
        <w:t xml:space="preserve">        Creer</w:t>
      </w:r>
    </w:p>
    <w:p w14:paraId="5599952F" w14:textId="77777777" w:rsidR="009D11B1" w:rsidRPr="00935810" w:rsidRDefault="009D11B1" w:rsidP="009D11B1">
      <w:pPr>
        <w:pStyle w:val="Verso"/>
      </w:pPr>
      <w:r w:rsidRPr="00935810">
        <w:tab/>
      </w:r>
      <w:r w:rsidRPr="00935810">
        <w:tab/>
      </w:r>
      <w:r w:rsidRPr="00935810">
        <w:tab/>
        <w:t>que diste a Blanca la mano,</w:t>
      </w:r>
    </w:p>
    <w:p w14:paraId="7FFD0A68" w14:textId="68B6F940" w:rsidR="009D11B1" w:rsidRPr="00935810" w:rsidRDefault="009D11B1" w:rsidP="009D11B1">
      <w:pPr>
        <w:pStyle w:val="Verso"/>
      </w:pPr>
      <w:r w:rsidRPr="00935810">
        <w:tab/>
      </w:r>
      <w:r w:rsidRPr="00935810">
        <w:tab/>
      </w:r>
      <w:r w:rsidRPr="00935810">
        <w:tab/>
        <w:t>que es todo pecho en mujer</w:t>
      </w:r>
      <w:r w:rsidRPr="00935810">
        <w:tab/>
      </w:r>
      <w:r w:rsidRPr="00935810">
        <w:tab/>
      </w:r>
      <w:r w:rsidRPr="00935810">
        <w:tab/>
      </w:r>
    </w:p>
    <w:p w14:paraId="29852BEC" w14:textId="77777777" w:rsidR="009D11B1" w:rsidRPr="00935810" w:rsidRDefault="009D11B1" w:rsidP="009D11B1">
      <w:pPr>
        <w:pStyle w:val="Verso"/>
      </w:pPr>
      <w:r w:rsidRPr="00935810">
        <w:tab/>
      </w:r>
      <w:r w:rsidRPr="00935810">
        <w:tab/>
      </w:r>
      <w:r w:rsidRPr="00935810">
        <w:tab/>
        <w:t>para vengarse inhumano.</w:t>
      </w:r>
      <w:r w:rsidRPr="00935810">
        <w:tab/>
      </w:r>
      <w:r w:rsidRPr="00935810">
        <w:tab/>
      </w:r>
      <w:r w:rsidRPr="00935810">
        <w:tab/>
      </w:r>
      <w:r w:rsidRPr="00935810">
        <w:tab/>
      </w:r>
    </w:p>
    <w:p w14:paraId="5D9DA14C" w14:textId="0341C3E5" w:rsidR="009D11B1" w:rsidRDefault="009D11B1" w:rsidP="009D11B1">
      <w:pPr>
        <w:pStyle w:val="Personaje"/>
      </w:pPr>
      <w:r w:rsidRPr="00935810">
        <w:t>Nuño</w:t>
      </w:r>
    </w:p>
    <w:p w14:paraId="74F2C530" w14:textId="35140F59" w:rsidR="009D11B1" w:rsidRPr="00935810" w:rsidRDefault="009D11B1" w:rsidP="00D7361E">
      <w:pPr>
        <w:pStyle w:val="Partidoincial"/>
      </w:pPr>
      <w:r w:rsidRPr="00935810">
        <w:tab/>
      </w:r>
      <w:r w:rsidRPr="00935810">
        <w:tab/>
      </w:r>
      <w:r w:rsidRPr="00935810">
        <w:tab/>
        <w:t xml:space="preserve">  ¿Quién te lo dijo? </w:t>
      </w:r>
    </w:p>
    <w:p w14:paraId="517DE864" w14:textId="664922F6" w:rsidR="009D11B1" w:rsidRDefault="009D11B1" w:rsidP="009D11B1">
      <w:pPr>
        <w:pStyle w:val="Personaje"/>
      </w:pPr>
      <w:proofErr w:type="spellStart"/>
      <w:r w:rsidRPr="00935810">
        <w:t>Nise</w:t>
      </w:r>
      <w:proofErr w:type="spellEnd"/>
    </w:p>
    <w:p w14:paraId="2083B514" w14:textId="70784863" w:rsidR="009D11B1" w:rsidRPr="00153FC4" w:rsidRDefault="009D11B1" w:rsidP="00153FC4">
      <w:pPr>
        <w:pStyle w:val="Partidofinal"/>
      </w:pPr>
      <w:r w:rsidRPr="00935810">
        <w:tab/>
      </w:r>
      <w:r w:rsidRPr="00935810">
        <w:tab/>
      </w:r>
      <w:r w:rsidRPr="00935810">
        <w:tab/>
      </w:r>
      <w:r w:rsidRPr="00935810">
        <w:tab/>
      </w:r>
      <w:r w:rsidRPr="00935810">
        <w:tab/>
      </w:r>
      <w:r w:rsidRPr="00153FC4">
        <w:t xml:space="preserve">        Silverio.</w:t>
      </w:r>
    </w:p>
    <w:p w14:paraId="183F146C" w14:textId="46FF30D3" w:rsidR="009D11B1" w:rsidRDefault="009D11B1" w:rsidP="009D11B1">
      <w:pPr>
        <w:pStyle w:val="Personaje"/>
      </w:pPr>
      <w:r w:rsidRPr="00935810">
        <w:t>Nuño</w:t>
      </w:r>
    </w:p>
    <w:p w14:paraId="77C696CE" w14:textId="29B1776B" w:rsidR="009D11B1" w:rsidRPr="00935810" w:rsidRDefault="009D11B1" w:rsidP="00D7361E">
      <w:pPr>
        <w:pStyle w:val="Partidoincial"/>
      </w:pPr>
      <w:r w:rsidRPr="00935810">
        <w:tab/>
      </w:r>
      <w:r w:rsidRPr="00935810">
        <w:tab/>
      </w:r>
      <w:r w:rsidRPr="00935810">
        <w:tab/>
        <w:t xml:space="preserve">¡Oh, villano! </w:t>
      </w:r>
    </w:p>
    <w:p w14:paraId="7FC7B618" w14:textId="2BA1BBDE" w:rsidR="009D11B1" w:rsidRDefault="009D11B1" w:rsidP="009D11B1">
      <w:pPr>
        <w:pStyle w:val="Personaje"/>
      </w:pPr>
      <w:r w:rsidRPr="00935810">
        <w:t>Silverio</w:t>
      </w:r>
    </w:p>
    <w:p w14:paraId="1894552C" w14:textId="69C83E78" w:rsidR="009D11B1" w:rsidRPr="00153FC4" w:rsidRDefault="009D11B1" w:rsidP="00153FC4">
      <w:pPr>
        <w:pStyle w:val="Partidofinal"/>
      </w:pPr>
      <w:r w:rsidRPr="00935810">
        <w:tab/>
      </w:r>
      <w:r w:rsidRPr="00935810">
        <w:tab/>
      </w:r>
      <w:r w:rsidRPr="00935810">
        <w:tab/>
      </w:r>
      <w:r w:rsidRPr="00153FC4">
        <w:t xml:space="preserve">                   ¡Cielo santo,</w:t>
      </w:r>
    </w:p>
    <w:p w14:paraId="0D94480A" w14:textId="77777777" w:rsidR="009D11B1" w:rsidRPr="00935810" w:rsidRDefault="009D11B1" w:rsidP="00D7361E">
      <w:pPr>
        <w:pStyle w:val="Partidoincial"/>
      </w:pPr>
      <w:r w:rsidRPr="00935810">
        <w:tab/>
      </w:r>
      <w:r w:rsidRPr="00935810">
        <w:tab/>
      </w:r>
      <w:r w:rsidRPr="00935810">
        <w:tab/>
        <w:t>valedme!</w:t>
      </w:r>
      <w:r w:rsidRPr="00935810">
        <w:tab/>
      </w:r>
      <w:r w:rsidRPr="00935810">
        <w:tab/>
      </w:r>
      <w:r w:rsidRPr="00935810">
        <w:tab/>
      </w:r>
      <w:r w:rsidRPr="00935810">
        <w:tab/>
      </w:r>
      <w:r w:rsidRPr="00935810">
        <w:tab/>
      </w:r>
    </w:p>
    <w:p w14:paraId="7C376FED" w14:textId="75CDC251" w:rsidR="009D11B1" w:rsidRDefault="009D11B1" w:rsidP="009D11B1">
      <w:pPr>
        <w:pStyle w:val="Personaje"/>
      </w:pPr>
      <w:r w:rsidRPr="00935810">
        <w:t>Nuño</w:t>
      </w:r>
    </w:p>
    <w:p w14:paraId="0C9C4CF3" w14:textId="23B5457C" w:rsidR="009D11B1" w:rsidRPr="00153FC4" w:rsidRDefault="009D11B1" w:rsidP="00153FC4">
      <w:pPr>
        <w:pStyle w:val="Partidofinal"/>
      </w:pPr>
      <w:r w:rsidRPr="00935810">
        <w:tab/>
      </w:r>
      <w:r w:rsidRPr="00935810">
        <w:tab/>
      </w:r>
      <w:r w:rsidRPr="00935810">
        <w:tab/>
      </w:r>
      <w:r w:rsidRPr="00935810">
        <w:tab/>
      </w:r>
      <w:r w:rsidRPr="00153FC4">
        <w:t xml:space="preserve">    Si al negro imperio</w:t>
      </w:r>
      <w:r w:rsidRPr="00153FC4">
        <w:tab/>
      </w:r>
      <w:r w:rsidRPr="00153FC4">
        <w:tab/>
      </w:r>
      <w:r w:rsidRPr="00153FC4">
        <w:tab/>
      </w:r>
    </w:p>
    <w:p w14:paraId="6340CB49" w14:textId="1546F08B" w:rsidR="009D11B1" w:rsidRPr="00935810" w:rsidRDefault="009D11B1" w:rsidP="00BC30AE">
      <w:pPr>
        <w:pStyle w:val="Verso"/>
      </w:pPr>
      <w:r w:rsidRPr="00935810">
        <w:tab/>
      </w:r>
      <w:r w:rsidRPr="00935810">
        <w:tab/>
      </w:r>
      <w:r w:rsidRPr="00935810">
        <w:tab/>
        <w:t>de los que en eterno llanto</w:t>
      </w:r>
      <w:r w:rsidRPr="00935810">
        <w:tab/>
      </w:r>
      <w:r w:rsidRPr="00935810">
        <w:tab/>
      </w:r>
      <w:r w:rsidRPr="00935810">
        <w:tab/>
      </w:r>
      <w:r w:rsidRPr="00935810">
        <w:tab/>
      </w:r>
    </w:p>
    <w:p w14:paraId="47C39486" w14:textId="77777777" w:rsidR="009D11B1" w:rsidRPr="00935810" w:rsidRDefault="009D11B1" w:rsidP="009D11B1">
      <w:pPr>
        <w:pStyle w:val="Verso"/>
      </w:pPr>
      <w:r w:rsidRPr="00935810">
        <w:tab/>
      </w:r>
      <w:r w:rsidRPr="00935810">
        <w:tab/>
      </w:r>
      <w:r w:rsidRPr="00935810">
        <w:tab/>
        <w:t>lamentan su cautiverio</w:t>
      </w:r>
      <w:r w:rsidRPr="00935810">
        <w:tab/>
      </w:r>
      <w:r w:rsidRPr="00935810">
        <w:tab/>
      </w:r>
      <w:r w:rsidRPr="00935810">
        <w:tab/>
      </w:r>
      <w:r w:rsidRPr="00935810">
        <w:tab/>
      </w:r>
    </w:p>
    <w:p w14:paraId="3525ACD3" w14:textId="77777777" w:rsidR="009D11B1" w:rsidRPr="00935810" w:rsidRDefault="009D11B1" w:rsidP="009D11B1">
      <w:pPr>
        <w:pStyle w:val="Verso"/>
      </w:pPr>
      <w:r w:rsidRPr="00935810">
        <w:tab/>
      </w:r>
      <w:r w:rsidRPr="00935810">
        <w:tab/>
      </w:r>
      <w:r w:rsidRPr="00935810">
        <w:tab/>
        <w:t xml:space="preserve">  bajaras o te subieras</w:t>
      </w:r>
    </w:p>
    <w:p w14:paraId="0163F3D2" w14:textId="77777777" w:rsidR="009D11B1" w:rsidRPr="00935810" w:rsidRDefault="009D11B1" w:rsidP="009D11B1">
      <w:pPr>
        <w:pStyle w:val="Verso"/>
      </w:pPr>
      <w:r w:rsidRPr="00935810">
        <w:tab/>
      </w:r>
      <w:r w:rsidRPr="00935810">
        <w:tab/>
      </w:r>
      <w:r w:rsidRPr="00935810">
        <w:tab/>
        <w:t>a las más altas esferas,</w:t>
      </w:r>
    </w:p>
    <w:p w14:paraId="3858D0CA" w14:textId="5C9B2F3B" w:rsidR="009D11B1" w:rsidRPr="00935810" w:rsidRDefault="009D11B1" w:rsidP="008445D2">
      <w:pPr>
        <w:pStyle w:val="Verso"/>
      </w:pPr>
      <w:r w:rsidRPr="00935810">
        <w:tab/>
      </w:r>
      <w:r w:rsidRPr="00935810">
        <w:tab/>
      </w:r>
      <w:r w:rsidRPr="00935810">
        <w:tab/>
        <w:t>no te escaparas de mí.</w:t>
      </w:r>
      <w:r w:rsidRPr="00935810">
        <w:tab/>
      </w:r>
      <w:r w:rsidRPr="00935810">
        <w:tab/>
      </w:r>
    </w:p>
    <w:p w14:paraId="5F20B554" w14:textId="144956FF" w:rsidR="009D11B1" w:rsidRPr="00935810" w:rsidRDefault="009D11B1" w:rsidP="008445D2">
      <w:pPr>
        <w:pStyle w:val="Acot"/>
      </w:pPr>
      <w:r w:rsidRPr="00935810">
        <w:t xml:space="preserve">Éntrese Silverio huyendo, y Nuño, siguiéndole. Quede </w:t>
      </w:r>
      <w:proofErr w:type="spellStart"/>
      <w:r w:rsidRPr="00935810">
        <w:t>Nise</w:t>
      </w:r>
      <w:proofErr w:type="spellEnd"/>
      <w:r w:rsidRPr="00935810">
        <w:t xml:space="preserve"> y salgan Bato, villano gracioso, y </w:t>
      </w:r>
      <w:proofErr w:type="spellStart"/>
      <w:r w:rsidRPr="00935810">
        <w:t>Lucindo</w:t>
      </w:r>
      <w:proofErr w:type="spellEnd"/>
    </w:p>
    <w:p w14:paraId="18CB1A36" w14:textId="42B936F3" w:rsidR="009D11B1" w:rsidRDefault="009D11B1" w:rsidP="009D11B1">
      <w:pPr>
        <w:pStyle w:val="Personaje"/>
      </w:pPr>
      <w:proofErr w:type="spellStart"/>
      <w:r w:rsidRPr="00935810">
        <w:lastRenderedPageBreak/>
        <w:t>Nise</w:t>
      </w:r>
      <w:proofErr w:type="spellEnd"/>
    </w:p>
    <w:p w14:paraId="04D92EA9" w14:textId="601EB65D" w:rsidR="009D11B1" w:rsidRPr="00935810" w:rsidRDefault="009D11B1" w:rsidP="009D11B1">
      <w:pPr>
        <w:pStyle w:val="Verso"/>
      </w:pPr>
      <w:r w:rsidRPr="00935810">
        <w:tab/>
      </w:r>
      <w:r w:rsidRPr="00935810">
        <w:tab/>
      </w:r>
      <w:r w:rsidRPr="00935810">
        <w:tab/>
        <w:t>¡Ay, triste! Engañada fui.</w:t>
      </w:r>
      <w:r w:rsidRPr="00935810">
        <w:tab/>
      </w:r>
      <w:r w:rsidRPr="00935810">
        <w:tab/>
      </w:r>
    </w:p>
    <w:p w14:paraId="1ADFC664" w14:textId="1C7109A8" w:rsidR="009D11B1" w:rsidRPr="00935810" w:rsidRDefault="009D11B1" w:rsidP="009D11B1">
      <w:pPr>
        <w:pStyle w:val="Verso"/>
      </w:pPr>
      <w:r w:rsidRPr="00935810">
        <w:tab/>
      </w:r>
      <w:r w:rsidRPr="00935810">
        <w:tab/>
      </w:r>
      <w:r w:rsidRPr="00935810">
        <w:tab/>
        <w:t>Amor es todo quimeras.</w:t>
      </w:r>
      <w:r w:rsidRPr="00935810">
        <w:tab/>
      </w:r>
      <w:r w:rsidRPr="00935810">
        <w:tab/>
      </w:r>
      <w:r w:rsidRPr="00935810">
        <w:tab/>
      </w:r>
    </w:p>
    <w:p w14:paraId="15CA9843" w14:textId="77777777" w:rsidR="009D11B1" w:rsidRPr="00935810" w:rsidRDefault="009D11B1" w:rsidP="009D11B1">
      <w:pPr>
        <w:pStyle w:val="Verso"/>
      </w:pPr>
      <w:r w:rsidRPr="00935810">
        <w:tab/>
      </w:r>
      <w:r w:rsidRPr="00935810">
        <w:tab/>
      </w:r>
      <w:r w:rsidRPr="00935810">
        <w:tab/>
        <w:t xml:space="preserve">  La sierra arriba camina,</w:t>
      </w:r>
    </w:p>
    <w:p w14:paraId="18400315" w14:textId="77777777" w:rsidR="009D11B1" w:rsidRPr="00935810" w:rsidRDefault="009D11B1" w:rsidP="009D11B1">
      <w:pPr>
        <w:pStyle w:val="Verso"/>
      </w:pPr>
      <w:r w:rsidRPr="00935810">
        <w:tab/>
      </w:r>
      <w:r w:rsidRPr="00935810">
        <w:tab/>
      </w:r>
      <w:r w:rsidRPr="00935810">
        <w:tab/>
        <w:t>piedras le tira, ¡él le mata!</w:t>
      </w:r>
      <w:r w:rsidRPr="00935810">
        <w:tab/>
      </w:r>
      <w:r w:rsidRPr="00935810">
        <w:tab/>
      </w:r>
    </w:p>
    <w:p w14:paraId="709EDB08" w14:textId="1945B5E6" w:rsidR="009D11B1" w:rsidRDefault="009D11B1" w:rsidP="009D11B1">
      <w:pPr>
        <w:pStyle w:val="Personaje"/>
      </w:pPr>
      <w:r w:rsidRPr="00935810">
        <w:t>Bato</w:t>
      </w:r>
    </w:p>
    <w:p w14:paraId="6AC2EDB4" w14:textId="47DC7C71" w:rsidR="009D11B1" w:rsidRPr="00935810" w:rsidRDefault="009D11B1" w:rsidP="009D11B1">
      <w:pPr>
        <w:pStyle w:val="Verso"/>
      </w:pPr>
      <w:r w:rsidRPr="00935810">
        <w:tab/>
      </w:r>
      <w:r w:rsidRPr="00935810">
        <w:tab/>
      </w:r>
      <w:r w:rsidRPr="00935810">
        <w:tab/>
        <w:t>¿Marcia, en fin, te desatina?</w:t>
      </w:r>
    </w:p>
    <w:p w14:paraId="0C77EA6A" w14:textId="6F689F2D" w:rsidR="009D11B1" w:rsidRDefault="009D11B1" w:rsidP="009D11B1">
      <w:pPr>
        <w:pStyle w:val="Personaje"/>
      </w:pPr>
      <w:proofErr w:type="spellStart"/>
      <w:r w:rsidRPr="00935810">
        <w:t>Lucindo</w:t>
      </w:r>
      <w:proofErr w:type="spellEnd"/>
    </w:p>
    <w:p w14:paraId="5326119E" w14:textId="1A984F16" w:rsidR="009D11B1" w:rsidRPr="00935810" w:rsidRDefault="009D11B1" w:rsidP="009D11B1">
      <w:pPr>
        <w:pStyle w:val="Verso"/>
      </w:pPr>
      <w:r w:rsidRPr="00935810">
        <w:tab/>
      </w:r>
      <w:r w:rsidRPr="00935810">
        <w:tab/>
      </w:r>
      <w:r>
        <w:t xml:space="preserve">            </w:t>
      </w:r>
      <w:r w:rsidRPr="00935810">
        <w:t>Y cuanto peor me trata,</w:t>
      </w:r>
      <w:r w:rsidRPr="00935810">
        <w:tab/>
      </w:r>
      <w:r w:rsidRPr="00935810">
        <w:tab/>
      </w:r>
      <w:r w:rsidRPr="00935810">
        <w:tab/>
      </w:r>
    </w:p>
    <w:p w14:paraId="767EC492" w14:textId="77777777" w:rsidR="009D11B1" w:rsidRPr="00935810" w:rsidRDefault="009D11B1" w:rsidP="009D11B1">
      <w:pPr>
        <w:pStyle w:val="Verso"/>
      </w:pPr>
      <w:r w:rsidRPr="00935810">
        <w:tab/>
      </w:r>
      <w:r w:rsidRPr="00935810">
        <w:tab/>
      </w:r>
      <w:r w:rsidRPr="00935810">
        <w:tab/>
        <w:t>más a adorarla me inclina.</w:t>
      </w:r>
      <w:r w:rsidRPr="00935810">
        <w:tab/>
      </w:r>
      <w:r w:rsidRPr="00935810">
        <w:tab/>
      </w:r>
      <w:r w:rsidRPr="00935810">
        <w:tab/>
      </w:r>
      <w:r w:rsidRPr="00935810">
        <w:tab/>
      </w:r>
    </w:p>
    <w:p w14:paraId="203C5EA4" w14:textId="470770BA" w:rsidR="009D11B1" w:rsidRDefault="009D11B1" w:rsidP="009D11B1">
      <w:pPr>
        <w:pStyle w:val="Personaje"/>
      </w:pPr>
      <w:r w:rsidRPr="00935810">
        <w:t>Bato</w:t>
      </w:r>
    </w:p>
    <w:p w14:paraId="7847FDA3" w14:textId="0B4CE6BC" w:rsidR="009D11B1" w:rsidRPr="00935810" w:rsidRDefault="009D11B1" w:rsidP="00D7361E">
      <w:pPr>
        <w:pStyle w:val="Partidoincial"/>
      </w:pPr>
      <w:r w:rsidRPr="00935810">
        <w:tab/>
      </w:r>
      <w:r w:rsidRPr="00935810">
        <w:tab/>
      </w:r>
      <w:r w:rsidRPr="00935810">
        <w:tab/>
        <w:t xml:space="preserve">  Aquí está </w:t>
      </w:r>
      <w:proofErr w:type="spellStart"/>
      <w:r w:rsidRPr="00935810">
        <w:t>Nise</w:t>
      </w:r>
      <w:proofErr w:type="spellEnd"/>
      <w:r w:rsidRPr="00935810">
        <w:t>.</w:t>
      </w:r>
    </w:p>
    <w:p w14:paraId="57CE3235" w14:textId="1C690162" w:rsidR="009D11B1" w:rsidRDefault="009D11B1" w:rsidP="009D11B1">
      <w:pPr>
        <w:pStyle w:val="Personaje"/>
      </w:pPr>
      <w:proofErr w:type="spellStart"/>
      <w:r w:rsidRPr="00935810">
        <w:t>Nise</w:t>
      </w:r>
      <w:proofErr w:type="spellEnd"/>
    </w:p>
    <w:p w14:paraId="7CDA45EE" w14:textId="32AAA6CF" w:rsidR="009D11B1" w:rsidRPr="00153FC4" w:rsidRDefault="009D11B1" w:rsidP="00153FC4">
      <w:pPr>
        <w:pStyle w:val="Partidofinal"/>
      </w:pPr>
      <w:r w:rsidRPr="00935810">
        <w:tab/>
      </w:r>
      <w:r w:rsidRPr="00935810">
        <w:tab/>
      </w:r>
      <w:r w:rsidRPr="00935810">
        <w:tab/>
      </w:r>
      <w:r w:rsidRPr="00935810">
        <w:tab/>
      </w:r>
      <w:r w:rsidRPr="00935810">
        <w:tab/>
        <w:t xml:space="preserve">     </w:t>
      </w:r>
      <w:r w:rsidRPr="00153FC4">
        <w:t>Quisiera</w:t>
      </w:r>
    </w:p>
    <w:p w14:paraId="5CB9B511" w14:textId="77777777" w:rsidR="009D11B1" w:rsidRPr="00935810" w:rsidRDefault="009D11B1" w:rsidP="009D11B1">
      <w:pPr>
        <w:pStyle w:val="Verso"/>
      </w:pPr>
      <w:r w:rsidRPr="00935810">
        <w:tab/>
      </w:r>
      <w:r w:rsidRPr="00935810">
        <w:tab/>
      </w:r>
      <w:r w:rsidRPr="00935810">
        <w:tab/>
        <w:t>que antes de los dos alguno</w:t>
      </w:r>
    </w:p>
    <w:p w14:paraId="5B6445E2" w14:textId="77777777" w:rsidR="009D11B1" w:rsidRPr="00935810" w:rsidRDefault="009D11B1" w:rsidP="009D11B1">
      <w:pPr>
        <w:pStyle w:val="Verso"/>
      </w:pPr>
      <w:r w:rsidRPr="00935810">
        <w:tab/>
      </w:r>
      <w:r w:rsidRPr="00935810">
        <w:tab/>
      </w:r>
      <w:r w:rsidRPr="00935810">
        <w:tab/>
        <w:t>venido a la fuente hubiera.</w:t>
      </w:r>
    </w:p>
    <w:p w14:paraId="3AAB07CF" w14:textId="4E5758E1" w:rsidR="009D11B1" w:rsidRDefault="009D11B1" w:rsidP="009D11B1">
      <w:pPr>
        <w:pStyle w:val="Personaje"/>
      </w:pPr>
      <w:proofErr w:type="spellStart"/>
      <w:r w:rsidRPr="00935810">
        <w:t>Lucindo</w:t>
      </w:r>
      <w:proofErr w:type="spellEnd"/>
    </w:p>
    <w:p w14:paraId="30D9E0D8" w14:textId="73C99DA5" w:rsidR="009D11B1" w:rsidRPr="00935810" w:rsidRDefault="009D11B1" w:rsidP="00D7361E">
      <w:pPr>
        <w:pStyle w:val="Partidoincial"/>
      </w:pPr>
      <w:r w:rsidRPr="00935810">
        <w:tab/>
      </w:r>
      <w:r w:rsidRPr="00935810">
        <w:tab/>
      </w:r>
      <w:r>
        <w:t xml:space="preserve">           </w:t>
      </w:r>
      <w:r w:rsidRPr="00935810">
        <w:t>¿Cómo?</w:t>
      </w:r>
    </w:p>
    <w:p w14:paraId="09BB3F5E" w14:textId="6F7A9EAF" w:rsidR="009D11B1" w:rsidRDefault="009D11B1" w:rsidP="009D11B1">
      <w:pPr>
        <w:pStyle w:val="Personaje"/>
      </w:pPr>
      <w:proofErr w:type="spellStart"/>
      <w:r w:rsidRPr="00935810">
        <w:t>Nise</w:t>
      </w:r>
      <w:proofErr w:type="spellEnd"/>
    </w:p>
    <w:p w14:paraId="31938DF8" w14:textId="6AACD825" w:rsidR="009D11B1" w:rsidRPr="00153FC4" w:rsidRDefault="009D11B1" w:rsidP="00153FC4">
      <w:pPr>
        <w:pStyle w:val="Partidofinal"/>
      </w:pPr>
      <w:r w:rsidRPr="00935810">
        <w:tab/>
      </w:r>
      <w:r w:rsidRPr="00935810">
        <w:tab/>
      </w:r>
      <w:r w:rsidRPr="00935810">
        <w:tab/>
      </w:r>
      <w:r w:rsidRPr="00935810">
        <w:tab/>
      </w:r>
      <w:r w:rsidRPr="00D7361E">
        <w:rPr>
          <w:rStyle w:val="PartidofinalCarattere"/>
        </w:rPr>
        <w:t xml:space="preserve">   </w:t>
      </w:r>
      <w:r w:rsidRPr="00153FC4">
        <w:t>Silverio importuno,</w:t>
      </w:r>
      <w:r w:rsidRPr="00153FC4">
        <w:tab/>
      </w:r>
      <w:r w:rsidRPr="00153FC4">
        <w:tab/>
      </w:r>
      <w:r w:rsidRPr="00153FC4">
        <w:tab/>
      </w:r>
    </w:p>
    <w:p w14:paraId="04BA3239" w14:textId="03ECFEED" w:rsidR="009D11B1" w:rsidRPr="00935810" w:rsidRDefault="009D11B1" w:rsidP="009D11B1">
      <w:pPr>
        <w:pStyle w:val="Verso"/>
      </w:pPr>
      <w:r w:rsidRPr="00935810">
        <w:tab/>
      </w:r>
      <w:r w:rsidRPr="00935810">
        <w:tab/>
      </w:r>
      <w:r w:rsidRPr="00935810">
        <w:tab/>
        <w:t>para que amor le tuviera,</w:t>
      </w:r>
      <w:r w:rsidRPr="00935810">
        <w:tab/>
      </w:r>
      <w:r w:rsidRPr="00935810">
        <w:tab/>
      </w:r>
      <w:r w:rsidRPr="00935810">
        <w:tab/>
      </w:r>
    </w:p>
    <w:p w14:paraId="762560FD" w14:textId="77777777" w:rsidR="009D11B1" w:rsidRPr="00935810" w:rsidRDefault="009D11B1" w:rsidP="009D11B1">
      <w:pPr>
        <w:pStyle w:val="Verso"/>
      </w:pPr>
      <w:r w:rsidRPr="00935810">
        <w:tab/>
      </w:r>
      <w:r w:rsidRPr="00935810">
        <w:tab/>
      </w:r>
      <w:r w:rsidRPr="00935810">
        <w:tab/>
        <w:t xml:space="preserve">  me dijo que era casado</w:t>
      </w:r>
    </w:p>
    <w:p w14:paraId="1306B12A" w14:textId="77777777" w:rsidR="009D11B1" w:rsidRPr="00935810" w:rsidRDefault="009D11B1" w:rsidP="009D11B1">
      <w:pPr>
        <w:pStyle w:val="Verso"/>
      </w:pPr>
      <w:r w:rsidRPr="00935810">
        <w:tab/>
      </w:r>
      <w:r w:rsidRPr="00935810">
        <w:tab/>
      </w:r>
      <w:r w:rsidRPr="00935810">
        <w:tab/>
        <w:t>con Blanca Nuño de Prado,</w:t>
      </w:r>
    </w:p>
    <w:p w14:paraId="02C7576D" w14:textId="77777777" w:rsidR="009D11B1" w:rsidRPr="00935810" w:rsidRDefault="009D11B1" w:rsidP="009D11B1">
      <w:pPr>
        <w:pStyle w:val="Verso"/>
      </w:pPr>
      <w:r w:rsidRPr="00935810">
        <w:tab/>
      </w:r>
      <w:r w:rsidRPr="00935810">
        <w:tab/>
      </w:r>
      <w:r w:rsidRPr="00935810">
        <w:tab/>
        <w:t>y que tú se lo dijiste.</w:t>
      </w:r>
    </w:p>
    <w:p w14:paraId="121322B1" w14:textId="0326A889" w:rsidR="009D11B1" w:rsidRDefault="009D11B1" w:rsidP="009D11B1">
      <w:pPr>
        <w:pStyle w:val="Personaje"/>
      </w:pPr>
      <w:proofErr w:type="spellStart"/>
      <w:r w:rsidRPr="00935810">
        <w:t>Lucindo</w:t>
      </w:r>
      <w:proofErr w:type="spellEnd"/>
    </w:p>
    <w:p w14:paraId="3471A8CB" w14:textId="633ED0BB" w:rsidR="009D11B1" w:rsidRPr="00935810" w:rsidRDefault="009D11B1" w:rsidP="00D7361E">
      <w:pPr>
        <w:pStyle w:val="Partidoincial"/>
      </w:pPr>
      <w:r w:rsidRPr="00935810">
        <w:tab/>
      </w:r>
      <w:r w:rsidRPr="00935810">
        <w:tab/>
      </w:r>
      <w:r>
        <w:t xml:space="preserve">           </w:t>
      </w:r>
      <w:r w:rsidRPr="00935810">
        <w:t xml:space="preserve">¡Miente, por Dios! </w:t>
      </w:r>
    </w:p>
    <w:p w14:paraId="6C26668A" w14:textId="1838B3A5" w:rsidR="009D11B1" w:rsidRDefault="009D11B1" w:rsidP="009D11B1">
      <w:pPr>
        <w:pStyle w:val="Personaje"/>
      </w:pPr>
      <w:proofErr w:type="spellStart"/>
      <w:r w:rsidRPr="00935810">
        <w:t>Nise</w:t>
      </w:r>
      <w:proofErr w:type="spellEnd"/>
    </w:p>
    <w:p w14:paraId="0765566F" w14:textId="34642B50" w:rsidR="009D11B1" w:rsidRPr="00153FC4" w:rsidRDefault="009D11B1" w:rsidP="00153FC4">
      <w:pPr>
        <w:pStyle w:val="Partidofinal"/>
      </w:pPr>
      <w:r w:rsidRPr="00935810">
        <w:tab/>
      </w:r>
      <w:r w:rsidRPr="00935810">
        <w:tab/>
      </w:r>
      <w:r w:rsidRPr="00935810">
        <w:tab/>
      </w:r>
      <w:r w:rsidRPr="00935810">
        <w:tab/>
      </w:r>
      <w:r w:rsidRPr="00935810">
        <w:tab/>
      </w:r>
      <w:r w:rsidRPr="00153FC4">
        <w:t xml:space="preserve">       Mas, ¡ay, triste!,</w:t>
      </w:r>
      <w:r w:rsidRPr="00153FC4">
        <w:tab/>
      </w:r>
      <w:r w:rsidRPr="00153FC4">
        <w:tab/>
      </w:r>
    </w:p>
    <w:p w14:paraId="55B18CE8" w14:textId="77777777" w:rsidR="009D11B1" w:rsidRPr="00935810" w:rsidRDefault="009D11B1" w:rsidP="009D11B1">
      <w:pPr>
        <w:pStyle w:val="Verso"/>
      </w:pPr>
      <w:r w:rsidRPr="00935810">
        <w:tab/>
      </w:r>
      <w:r w:rsidRPr="00935810">
        <w:tab/>
      </w:r>
      <w:r w:rsidRPr="00935810">
        <w:tab/>
        <w:t>que Nuño, disimulado</w:t>
      </w:r>
      <w:r w:rsidRPr="00935810">
        <w:tab/>
      </w:r>
      <w:r w:rsidRPr="00935810">
        <w:tab/>
      </w:r>
      <w:r w:rsidRPr="00935810">
        <w:tab/>
      </w:r>
      <w:r w:rsidRPr="00935810">
        <w:tab/>
      </w:r>
    </w:p>
    <w:p w14:paraId="17777D0C" w14:textId="77777777" w:rsidR="009D11B1" w:rsidRPr="00935810" w:rsidRDefault="009D11B1" w:rsidP="009D11B1">
      <w:pPr>
        <w:pStyle w:val="Verso"/>
      </w:pPr>
      <w:r w:rsidRPr="00935810">
        <w:tab/>
      </w:r>
      <w:r w:rsidRPr="00935810">
        <w:tab/>
      </w:r>
      <w:r w:rsidRPr="00935810">
        <w:tab/>
        <w:t xml:space="preserve">  en el traje que solía,</w:t>
      </w:r>
    </w:p>
    <w:p w14:paraId="5E04E3E3" w14:textId="77777777" w:rsidR="009D11B1" w:rsidRPr="00935810" w:rsidRDefault="009D11B1" w:rsidP="009D11B1">
      <w:pPr>
        <w:pStyle w:val="Verso"/>
      </w:pPr>
      <w:r w:rsidRPr="00935810">
        <w:tab/>
      </w:r>
      <w:r w:rsidRPr="00935810">
        <w:tab/>
      </w:r>
      <w:r w:rsidRPr="00935810">
        <w:tab/>
        <w:t>me halló dándole la mano,</w:t>
      </w:r>
    </w:p>
    <w:p w14:paraId="7CA773F2" w14:textId="77777777" w:rsidR="009D11B1" w:rsidRPr="00935810" w:rsidRDefault="009D11B1" w:rsidP="009D11B1">
      <w:pPr>
        <w:pStyle w:val="Verso"/>
      </w:pPr>
      <w:r w:rsidRPr="00935810">
        <w:tab/>
      </w:r>
      <w:r w:rsidRPr="00935810">
        <w:tab/>
      </w:r>
      <w:r w:rsidRPr="00935810">
        <w:tab/>
        <w:t>porque vengarme quería.</w:t>
      </w:r>
      <w:r w:rsidRPr="00935810">
        <w:tab/>
      </w:r>
      <w:r w:rsidRPr="00935810">
        <w:tab/>
      </w:r>
    </w:p>
    <w:p w14:paraId="3F180E1D" w14:textId="77777777" w:rsidR="009D11B1" w:rsidRPr="00935810" w:rsidRDefault="009D11B1" w:rsidP="00D7361E">
      <w:pPr>
        <w:pStyle w:val="Partidoincial"/>
      </w:pPr>
      <w:r w:rsidRPr="00935810">
        <w:tab/>
      </w:r>
      <w:r w:rsidRPr="00935810">
        <w:tab/>
      </w:r>
      <w:r w:rsidRPr="00935810">
        <w:tab/>
        <w:t>y va tras él.</w:t>
      </w:r>
    </w:p>
    <w:p w14:paraId="02976463" w14:textId="04F2DEB8" w:rsidR="009D11B1" w:rsidRDefault="009D11B1" w:rsidP="009D11B1">
      <w:pPr>
        <w:pStyle w:val="Personaje"/>
      </w:pPr>
      <w:r w:rsidRPr="00935810">
        <w:t>Bato</w:t>
      </w:r>
    </w:p>
    <w:p w14:paraId="18E24A7A" w14:textId="7913BBCB" w:rsidR="009D11B1" w:rsidRPr="00153FC4" w:rsidRDefault="009D11B1" w:rsidP="00153FC4">
      <w:pPr>
        <w:pStyle w:val="Partidofinal"/>
      </w:pPr>
      <w:r w:rsidRPr="00935810">
        <w:tab/>
      </w:r>
      <w:r w:rsidRPr="00935810">
        <w:tab/>
      </w:r>
      <w:r w:rsidRPr="00935810">
        <w:tab/>
      </w:r>
      <w:r w:rsidRPr="00935810">
        <w:tab/>
      </w:r>
      <w:r w:rsidRPr="00D7361E">
        <w:rPr>
          <w:rStyle w:val="PartidofinalCarattere"/>
        </w:rPr>
        <w:t xml:space="preserve">        </w:t>
      </w:r>
      <w:r w:rsidRPr="00153FC4">
        <w:t>Ya es en vano</w:t>
      </w:r>
      <w:r w:rsidRPr="00153FC4">
        <w:tab/>
      </w:r>
      <w:r w:rsidRPr="00153FC4">
        <w:tab/>
      </w:r>
      <w:r w:rsidRPr="00153FC4">
        <w:tab/>
      </w:r>
    </w:p>
    <w:p w14:paraId="3C4FD8ED" w14:textId="05185B7A" w:rsidR="009D11B1" w:rsidRPr="00935810" w:rsidRDefault="009D11B1" w:rsidP="009D11B1">
      <w:pPr>
        <w:pStyle w:val="Verso"/>
      </w:pPr>
      <w:r w:rsidRPr="00935810">
        <w:lastRenderedPageBreak/>
        <w:tab/>
      </w:r>
      <w:r w:rsidRPr="00935810">
        <w:tab/>
      </w:r>
      <w:r w:rsidRPr="00935810">
        <w:tab/>
        <w:t>querer seguir su porfía.</w:t>
      </w:r>
      <w:r w:rsidRPr="00935810">
        <w:tab/>
      </w:r>
      <w:r w:rsidRPr="00935810">
        <w:tab/>
      </w:r>
      <w:r w:rsidRPr="00935810">
        <w:tab/>
      </w:r>
    </w:p>
    <w:p w14:paraId="01ABD758" w14:textId="38710A6F" w:rsidR="009D11B1" w:rsidRDefault="009D11B1" w:rsidP="009D11B1">
      <w:pPr>
        <w:pStyle w:val="Personaje"/>
      </w:pPr>
      <w:proofErr w:type="spellStart"/>
      <w:r w:rsidRPr="00935810">
        <w:t>Lucindo</w:t>
      </w:r>
      <w:proofErr w:type="spellEnd"/>
    </w:p>
    <w:p w14:paraId="5E41D530" w14:textId="2B7F05A8" w:rsidR="009D11B1" w:rsidRPr="00935810" w:rsidRDefault="009D11B1" w:rsidP="009D11B1">
      <w:pPr>
        <w:pStyle w:val="Verso"/>
      </w:pPr>
      <w:r w:rsidRPr="00935810">
        <w:tab/>
      </w:r>
      <w:r w:rsidRPr="00935810">
        <w:tab/>
        <w:t xml:space="preserve">  </w:t>
      </w:r>
      <w:r>
        <w:t xml:space="preserve">          </w:t>
      </w:r>
      <w:r w:rsidRPr="00935810">
        <w:t>Pues, ¿tan presto a tu venganza</w:t>
      </w:r>
    </w:p>
    <w:p w14:paraId="1E9C6B28" w14:textId="77777777" w:rsidR="009D11B1" w:rsidRPr="00935810" w:rsidRDefault="009D11B1" w:rsidP="00D7361E">
      <w:pPr>
        <w:pStyle w:val="Partidoincial"/>
      </w:pPr>
      <w:r w:rsidRPr="00935810">
        <w:tab/>
      </w:r>
      <w:r w:rsidRPr="00935810">
        <w:tab/>
      </w:r>
      <w:r w:rsidRPr="00935810">
        <w:tab/>
        <w:t>diste lugar?</w:t>
      </w:r>
    </w:p>
    <w:p w14:paraId="452B7F3E" w14:textId="30BD3BD3" w:rsidR="009D11B1" w:rsidRDefault="009D11B1" w:rsidP="009D11B1">
      <w:pPr>
        <w:pStyle w:val="Personaje"/>
      </w:pPr>
      <w:proofErr w:type="spellStart"/>
      <w:r w:rsidRPr="00935810">
        <w:t>Nise</w:t>
      </w:r>
      <w:proofErr w:type="spellEnd"/>
    </w:p>
    <w:p w14:paraId="71C79367" w14:textId="5A45DC91" w:rsidR="009D11B1" w:rsidRPr="00153FC4" w:rsidRDefault="009D11B1" w:rsidP="00153FC4">
      <w:pPr>
        <w:pStyle w:val="Partidofinal"/>
      </w:pPr>
      <w:r w:rsidRPr="00935810">
        <w:tab/>
      </w:r>
      <w:r w:rsidRPr="00935810">
        <w:tab/>
      </w:r>
      <w:r w:rsidRPr="00935810">
        <w:tab/>
      </w:r>
      <w:r w:rsidRPr="00935810">
        <w:tab/>
        <w:t xml:space="preserve">        </w:t>
      </w:r>
      <w:r w:rsidRPr="00153FC4">
        <w:t>Soy mujer.</w:t>
      </w:r>
    </w:p>
    <w:p w14:paraId="67F06DCC" w14:textId="0DB11284" w:rsidR="009D11B1" w:rsidRDefault="009D11B1" w:rsidP="009D11B1">
      <w:pPr>
        <w:pStyle w:val="Personaje"/>
      </w:pPr>
      <w:proofErr w:type="spellStart"/>
      <w:r w:rsidRPr="00935810">
        <w:t>Lucindo</w:t>
      </w:r>
      <w:proofErr w:type="spellEnd"/>
    </w:p>
    <w:p w14:paraId="106EC743" w14:textId="2D59A29C" w:rsidR="009D11B1" w:rsidRPr="00935810" w:rsidRDefault="009D11B1" w:rsidP="009D11B1">
      <w:pPr>
        <w:pStyle w:val="Verso"/>
      </w:pPr>
      <w:r w:rsidRPr="00935810">
        <w:tab/>
      </w:r>
      <w:r w:rsidRPr="00935810">
        <w:tab/>
      </w:r>
      <w:r>
        <w:t xml:space="preserve">            </w:t>
      </w:r>
      <w:r w:rsidRPr="00935810">
        <w:t>¡Qué presto disculpa alcanza!</w:t>
      </w:r>
    </w:p>
    <w:p w14:paraId="166F63E0" w14:textId="4A574C09" w:rsidR="009D11B1" w:rsidRDefault="009D11B1" w:rsidP="009D11B1">
      <w:pPr>
        <w:pStyle w:val="Personaje"/>
      </w:pPr>
      <w:r w:rsidRPr="00935810">
        <w:t>Bato</w:t>
      </w:r>
    </w:p>
    <w:p w14:paraId="04DF1E19" w14:textId="6F5901A4" w:rsidR="009D11B1" w:rsidRPr="00935810" w:rsidRDefault="009D11B1" w:rsidP="009D11B1">
      <w:pPr>
        <w:pStyle w:val="Verso"/>
      </w:pPr>
      <w:r w:rsidRPr="00935810">
        <w:tab/>
      </w:r>
      <w:r w:rsidRPr="00935810">
        <w:tab/>
      </w:r>
      <w:r w:rsidRPr="00935810">
        <w:tab/>
        <w:t>Con esto suelen hacer</w:t>
      </w:r>
      <w:r w:rsidRPr="00935810">
        <w:tab/>
      </w:r>
      <w:r w:rsidRPr="00935810">
        <w:tab/>
      </w:r>
      <w:r w:rsidRPr="00935810">
        <w:tab/>
      </w:r>
      <w:r w:rsidRPr="00935810">
        <w:tab/>
      </w:r>
    </w:p>
    <w:p w14:paraId="51813EEB" w14:textId="68A16FC2" w:rsidR="009D11B1" w:rsidRPr="00935810" w:rsidRDefault="009D11B1" w:rsidP="008445D2">
      <w:pPr>
        <w:pStyle w:val="Verso"/>
      </w:pPr>
      <w:r w:rsidRPr="00935810">
        <w:tab/>
      </w:r>
      <w:r w:rsidRPr="00935810">
        <w:tab/>
      </w:r>
      <w:r w:rsidRPr="00935810">
        <w:tab/>
        <w:t>a cualquiera son mudanza.</w:t>
      </w:r>
      <w:r w:rsidRPr="00935810">
        <w:tab/>
      </w:r>
      <w:r w:rsidRPr="00935810">
        <w:tab/>
      </w:r>
      <w:r w:rsidRPr="00935810">
        <w:tab/>
      </w:r>
    </w:p>
    <w:p w14:paraId="4A03B465" w14:textId="5C1CD95B" w:rsidR="004B4849" w:rsidRPr="00935810" w:rsidRDefault="004B4849" w:rsidP="008445D2">
      <w:pPr>
        <w:pStyle w:val="Acot"/>
      </w:pPr>
      <w:r w:rsidRPr="00935810">
        <w:t>Salgan don Sancho y Mendo y gente</w:t>
      </w:r>
    </w:p>
    <w:p w14:paraId="18134666" w14:textId="021ECCF8" w:rsidR="004B4849" w:rsidRDefault="004B4849" w:rsidP="004B4849">
      <w:pPr>
        <w:pStyle w:val="Personaje"/>
      </w:pPr>
      <w:r w:rsidRPr="00935810">
        <w:t>Don Sancho</w:t>
      </w:r>
    </w:p>
    <w:p w14:paraId="7BE9BDF4" w14:textId="77777777" w:rsidR="003A26E6" w:rsidRDefault="003A26E6" w:rsidP="003A26E6">
      <w:pPr>
        <w:rPr>
          <w:rFonts w:ascii="Times New Roman" w:hAnsi="Times New Roman"/>
        </w:rPr>
      </w:pPr>
      <w:r>
        <w:t>$</w:t>
      </w:r>
      <w:r w:rsidRPr="00641F15">
        <w:rPr>
          <w:rFonts w:ascii="Times New Roman" w:hAnsi="Times New Roman"/>
        </w:rPr>
        <w:t>endecasílabos sueltos</w:t>
      </w:r>
    </w:p>
    <w:p w14:paraId="72A9ECAE" w14:textId="77777777" w:rsidR="003A26E6" w:rsidRPr="003A26E6" w:rsidRDefault="003A26E6" w:rsidP="003A26E6">
      <w:pPr>
        <w:pStyle w:val="Verso"/>
      </w:pPr>
    </w:p>
    <w:p w14:paraId="58265BB3" w14:textId="611F04E0" w:rsidR="004B4849" w:rsidRPr="00935810" w:rsidRDefault="004B4849" w:rsidP="004B4849">
      <w:pPr>
        <w:pStyle w:val="Verso"/>
      </w:pPr>
      <w:r w:rsidRPr="00935810">
        <w:tab/>
      </w:r>
      <w:r w:rsidRPr="00935810">
        <w:tab/>
        <w:t xml:space="preserve">  </w:t>
      </w:r>
      <w:r>
        <w:t xml:space="preserve">            </w:t>
      </w:r>
      <w:r w:rsidRPr="00935810">
        <w:t>Otra vez, Mendo, os dije en este prado</w:t>
      </w:r>
      <w:r w:rsidRPr="00935810">
        <w:tab/>
      </w:r>
      <w:r w:rsidRPr="00935810">
        <w:tab/>
      </w:r>
    </w:p>
    <w:p w14:paraId="5298BD4A" w14:textId="77777777" w:rsidR="004B4849" w:rsidRPr="00935810" w:rsidRDefault="004B4849" w:rsidP="004B4849">
      <w:pPr>
        <w:pStyle w:val="Verso"/>
      </w:pPr>
      <w:r w:rsidRPr="00935810">
        <w:tab/>
      </w:r>
      <w:r w:rsidRPr="00935810">
        <w:tab/>
      </w:r>
      <w:r w:rsidRPr="00935810">
        <w:tab/>
      </w:r>
      <w:proofErr w:type="gramStart"/>
      <w:r w:rsidRPr="00935810">
        <w:t>que</w:t>
      </w:r>
      <w:proofErr w:type="gramEnd"/>
      <w:r w:rsidRPr="00935810">
        <w:t xml:space="preserve"> a un labrador, a un Nuño, me </w:t>
      </w:r>
      <w:proofErr w:type="spellStart"/>
      <w:r w:rsidRPr="00935810">
        <w:t>enseñásedes</w:t>
      </w:r>
      <w:proofErr w:type="spellEnd"/>
      <w:r w:rsidRPr="00935810">
        <w:t>,</w:t>
      </w:r>
    </w:p>
    <w:p w14:paraId="48A2A2DD" w14:textId="77777777" w:rsidR="004B4849" w:rsidRPr="00935810" w:rsidRDefault="004B4849" w:rsidP="004B4849">
      <w:pPr>
        <w:pStyle w:val="Verso"/>
      </w:pPr>
      <w:r w:rsidRPr="00935810">
        <w:tab/>
      </w:r>
      <w:r w:rsidRPr="00935810">
        <w:tab/>
      </w:r>
      <w:r w:rsidRPr="00935810">
        <w:tab/>
        <w:t xml:space="preserve">y </w:t>
      </w:r>
      <w:proofErr w:type="spellStart"/>
      <w:r w:rsidRPr="00935810">
        <w:t>agora</w:t>
      </w:r>
      <w:proofErr w:type="spellEnd"/>
      <w:r w:rsidRPr="00935810">
        <w:t>, a esta gallarda labradora.</w:t>
      </w:r>
    </w:p>
    <w:p w14:paraId="213ED8B0" w14:textId="030B898B" w:rsidR="004B4849" w:rsidRDefault="004B4849" w:rsidP="004B4849">
      <w:pPr>
        <w:pStyle w:val="Personaje"/>
      </w:pPr>
      <w:r w:rsidRPr="00935810">
        <w:t>Mendo</w:t>
      </w:r>
    </w:p>
    <w:p w14:paraId="224ED01A" w14:textId="6BEC516E" w:rsidR="004B4849" w:rsidRPr="00935810" w:rsidRDefault="004B4849" w:rsidP="00BC30AE">
      <w:pPr>
        <w:pStyle w:val="Verso"/>
      </w:pPr>
      <w:r w:rsidRPr="00935810">
        <w:tab/>
      </w:r>
      <w:r w:rsidRPr="00935810">
        <w:tab/>
      </w:r>
      <w:r>
        <w:t xml:space="preserve">            </w:t>
      </w:r>
      <w:r w:rsidRPr="00935810">
        <w:t xml:space="preserve">Si os lleváis, mi señor, de </w:t>
      </w:r>
      <w:proofErr w:type="spellStart"/>
      <w:r w:rsidRPr="00935810">
        <w:t>aquesa</w:t>
      </w:r>
      <w:proofErr w:type="spellEnd"/>
      <w:r w:rsidRPr="00935810">
        <w:t xml:space="preserve"> suerte</w:t>
      </w:r>
      <w:r w:rsidRPr="00935810">
        <w:tab/>
      </w:r>
      <w:r w:rsidRPr="00935810">
        <w:tab/>
      </w:r>
    </w:p>
    <w:p w14:paraId="44924ACA" w14:textId="77777777" w:rsidR="004B4849" w:rsidRPr="00935810" w:rsidRDefault="004B4849" w:rsidP="004B4849">
      <w:pPr>
        <w:pStyle w:val="Verso"/>
      </w:pPr>
      <w:r w:rsidRPr="00935810">
        <w:tab/>
      </w:r>
      <w:r w:rsidRPr="00935810">
        <w:tab/>
      </w:r>
      <w:r w:rsidRPr="00935810">
        <w:tab/>
        <w:t>los vecinos de Flor, en pocos días</w:t>
      </w:r>
      <w:r w:rsidRPr="00935810">
        <w:tab/>
      </w:r>
      <w:r w:rsidRPr="00935810">
        <w:tab/>
      </w:r>
      <w:r w:rsidRPr="00935810">
        <w:tab/>
      </w:r>
    </w:p>
    <w:p w14:paraId="3B4BFCF4" w14:textId="77777777" w:rsidR="004B4849" w:rsidRPr="00935810" w:rsidRDefault="004B4849" w:rsidP="004B4849">
      <w:pPr>
        <w:pStyle w:val="Verso"/>
      </w:pPr>
      <w:r w:rsidRPr="00935810">
        <w:tab/>
      </w:r>
      <w:r w:rsidRPr="00935810">
        <w:tab/>
      </w:r>
      <w:r w:rsidRPr="00935810">
        <w:tab/>
        <w:t>se pasará a la corte nuestra aldea.</w:t>
      </w:r>
      <w:r w:rsidRPr="00935810">
        <w:tab/>
      </w:r>
      <w:r w:rsidRPr="00935810">
        <w:tab/>
      </w:r>
    </w:p>
    <w:p w14:paraId="6D33E0BF" w14:textId="77777777" w:rsidR="004B4849" w:rsidRPr="00935810" w:rsidRDefault="004B4849" w:rsidP="004B4849">
      <w:pPr>
        <w:pStyle w:val="Partidoincial"/>
      </w:pPr>
      <w:r w:rsidRPr="00935810">
        <w:tab/>
      </w:r>
      <w:r w:rsidRPr="00935810">
        <w:tab/>
      </w:r>
      <w:r w:rsidRPr="00935810">
        <w:tab/>
        <w:t xml:space="preserve">Aquella es </w:t>
      </w:r>
      <w:proofErr w:type="spellStart"/>
      <w:r w:rsidRPr="00935810">
        <w:t>Nise</w:t>
      </w:r>
      <w:proofErr w:type="spellEnd"/>
      <w:r w:rsidRPr="00935810">
        <w:t>.</w:t>
      </w:r>
    </w:p>
    <w:p w14:paraId="31D9162E" w14:textId="7034BBF3" w:rsidR="004B4849" w:rsidRDefault="004B4849" w:rsidP="004B4849">
      <w:pPr>
        <w:pStyle w:val="Personaje"/>
      </w:pPr>
      <w:r w:rsidRPr="00935810">
        <w:t>Don Sancho</w:t>
      </w:r>
    </w:p>
    <w:p w14:paraId="7A4203DB" w14:textId="284E8B0B" w:rsidR="004B4849" w:rsidRPr="00153FC4" w:rsidRDefault="004B4849" w:rsidP="00153FC4">
      <w:pPr>
        <w:pStyle w:val="Partidofinal"/>
      </w:pPr>
      <w:r w:rsidRPr="00935810">
        <w:tab/>
      </w:r>
      <w:r w:rsidRPr="00935810">
        <w:tab/>
      </w:r>
      <w:r w:rsidRPr="00935810">
        <w:tab/>
      </w:r>
      <w:r w:rsidRPr="00935810">
        <w:tab/>
      </w:r>
      <w:r w:rsidRPr="00153FC4">
        <w:t xml:space="preserve">            ¡Y por </w:t>
      </w:r>
      <w:proofErr w:type="spellStart"/>
      <w:r w:rsidRPr="00153FC4">
        <w:t>estremo</w:t>
      </w:r>
      <w:proofErr w:type="spellEnd"/>
      <w:r w:rsidRPr="00153FC4">
        <w:t xml:space="preserve"> hermosa!</w:t>
      </w:r>
    </w:p>
    <w:p w14:paraId="519AEE28" w14:textId="77777777" w:rsidR="004B4849" w:rsidRPr="00935810" w:rsidRDefault="004B4849" w:rsidP="004B4849">
      <w:pPr>
        <w:pStyle w:val="Verso"/>
      </w:pPr>
      <w:r w:rsidRPr="00935810">
        <w:tab/>
      </w:r>
      <w:r w:rsidRPr="00935810">
        <w:tab/>
      </w:r>
      <w:r w:rsidRPr="00935810">
        <w:tab/>
        <w:t xml:space="preserve">Estéis mil veces, </w:t>
      </w:r>
      <w:proofErr w:type="spellStart"/>
      <w:r w:rsidRPr="00935810">
        <w:t>Nise</w:t>
      </w:r>
      <w:proofErr w:type="spellEnd"/>
      <w:r w:rsidRPr="00935810">
        <w:t xml:space="preserve">, en hora buena;            </w:t>
      </w:r>
    </w:p>
    <w:p w14:paraId="3FAF4947" w14:textId="35C0B651" w:rsidR="004B4849" w:rsidRPr="00935810" w:rsidRDefault="004B4849" w:rsidP="004B4849">
      <w:pPr>
        <w:pStyle w:val="Verso"/>
      </w:pPr>
      <w:r w:rsidRPr="00935810">
        <w:tab/>
      </w:r>
      <w:r w:rsidRPr="00935810">
        <w:tab/>
      </w:r>
      <w:r w:rsidRPr="00935810">
        <w:tab/>
        <w:t>dadme esas manos y venid conmigo,</w:t>
      </w:r>
      <w:r w:rsidRPr="00935810">
        <w:tab/>
      </w:r>
      <w:r w:rsidRPr="00935810">
        <w:tab/>
      </w:r>
    </w:p>
    <w:p w14:paraId="429AECFA" w14:textId="77777777" w:rsidR="004B4849" w:rsidRPr="00935810" w:rsidRDefault="004B4849" w:rsidP="004B4849">
      <w:pPr>
        <w:pStyle w:val="Partidoincial"/>
      </w:pPr>
      <w:r w:rsidRPr="00935810">
        <w:tab/>
      </w:r>
      <w:r w:rsidRPr="00935810">
        <w:tab/>
      </w:r>
      <w:r w:rsidRPr="00935810">
        <w:tab/>
        <w:t>que os llama el Rey.</w:t>
      </w:r>
    </w:p>
    <w:p w14:paraId="2AE511A4" w14:textId="30E298B2" w:rsidR="004B4849" w:rsidRDefault="004B4849" w:rsidP="004B4849">
      <w:pPr>
        <w:pStyle w:val="Personaje"/>
      </w:pPr>
      <w:proofErr w:type="spellStart"/>
      <w:r w:rsidRPr="00935810">
        <w:t>Nise</w:t>
      </w:r>
      <w:proofErr w:type="spellEnd"/>
    </w:p>
    <w:p w14:paraId="4C8217E6" w14:textId="3D1F011E" w:rsidR="004B4849" w:rsidRPr="00153FC4" w:rsidRDefault="004B4849" w:rsidP="00153FC4">
      <w:pPr>
        <w:pStyle w:val="Partidofinal"/>
      </w:pPr>
      <w:r w:rsidRPr="00935810">
        <w:tab/>
      </w:r>
      <w:r w:rsidRPr="00935810">
        <w:tab/>
      </w:r>
      <w:r w:rsidRPr="00935810">
        <w:tab/>
      </w:r>
      <w:r w:rsidRPr="00935810">
        <w:tab/>
      </w:r>
      <w:r w:rsidRPr="00935810">
        <w:tab/>
      </w:r>
      <w:r w:rsidRPr="00153FC4">
        <w:t xml:space="preserve">          Como miráis villanos</w:t>
      </w:r>
      <w:r w:rsidRPr="00153FC4">
        <w:tab/>
      </w:r>
    </w:p>
    <w:p w14:paraId="35DBADAB" w14:textId="77777777" w:rsidR="004B4849" w:rsidRPr="00935810" w:rsidRDefault="004B4849" w:rsidP="004B4849">
      <w:pPr>
        <w:pStyle w:val="Verso"/>
      </w:pPr>
      <w:r w:rsidRPr="00935810">
        <w:tab/>
      </w:r>
      <w:r w:rsidRPr="00935810">
        <w:tab/>
      </w:r>
      <w:r w:rsidRPr="00935810">
        <w:tab/>
        <w:t xml:space="preserve">con su ignorancia, no </w:t>
      </w:r>
      <w:proofErr w:type="spellStart"/>
      <w:r w:rsidRPr="00935810">
        <w:t>buscastes</w:t>
      </w:r>
      <w:proofErr w:type="spellEnd"/>
      <w:r w:rsidRPr="00935810">
        <w:t xml:space="preserve"> prólogos.</w:t>
      </w:r>
    </w:p>
    <w:p w14:paraId="47A24E2A" w14:textId="697A9E82" w:rsidR="004B4849" w:rsidRPr="00935810" w:rsidRDefault="004B4849" w:rsidP="004B4849">
      <w:pPr>
        <w:pStyle w:val="Verso"/>
      </w:pPr>
      <w:r w:rsidRPr="00935810">
        <w:tab/>
      </w:r>
      <w:r w:rsidRPr="00935810">
        <w:tab/>
      </w:r>
      <w:r w:rsidRPr="00935810">
        <w:tab/>
        <w:t>¿Que en hora buena esté y que el Rey me llama?</w:t>
      </w:r>
    </w:p>
    <w:p w14:paraId="27E22135" w14:textId="2920A3AE" w:rsidR="004B4849" w:rsidRDefault="004B4849" w:rsidP="004B4849">
      <w:pPr>
        <w:pStyle w:val="Personaje"/>
      </w:pPr>
      <w:r w:rsidRPr="00935810">
        <w:t>Don Sancho</w:t>
      </w:r>
    </w:p>
    <w:p w14:paraId="389D8151" w14:textId="5392EF73" w:rsidR="004B4849" w:rsidRPr="00935810" w:rsidRDefault="004B4849" w:rsidP="004B4849">
      <w:pPr>
        <w:pStyle w:val="Verso"/>
      </w:pPr>
      <w:r w:rsidRPr="00935810">
        <w:tab/>
      </w:r>
      <w:r w:rsidRPr="00935810">
        <w:tab/>
      </w:r>
      <w:r>
        <w:t xml:space="preserve">            </w:t>
      </w:r>
      <w:r w:rsidRPr="00935810">
        <w:t>A vos os miro yo como a señora:</w:t>
      </w:r>
    </w:p>
    <w:p w14:paraId="0D76D506" w14:textId="7F188D29" w:rsidR="004B4849" w:rsidRPr="00935810" w:rsidRDefault="004B4849" w:rsidP="004B4849">
      <w:pPr>
        <w:pStyle w:val="Verso"/>
      </w:pPr>
      <w:r w:rsidRPr="00935810">
        <w:tab/>
      </w:r>
      <w:r w:rsidRPr="00935810">
        <w:tab/>
      </w:r>
      <w:r w:rsidRPr="00935810">
        <w:tab/>
        <w:t>tanto, que sois de Alfonso prima hermana.</w:t>
      </w:r>
      <w:r w:rsidRPr="00935810">
        <w:tab/>
      </w:r>
    </w:p>
    <w:p w14:paraId="22D6FD6E" w14:textId="77777777" w:rsidR="004B4849" w:rsidRPr="00935810" w:rsidRDefault="004B4849" w:rsidP="004B4849">
      <w:pPr>
        <w:pStyle w:val="Verso"/>
      </w:pPr>
      <w:r w:rsidRPr="00935810">
        <w:lastRenderedPageBreak/>
        <w:tab/>
      </w:r>
      <w:r w:rsidRPr="00935810">
        <w:tab/>
      </w:r>
      <w:r w:rsidRPr="00935810">
        <w:tab/>
        <w:t>La priesa es grande, y esta fue la causa</w:t>
      </w:r>
      <w:r w:rsidRPr="00935810">
        <w:tab/>
      </w:r>
      <w:r w:rsidRPr="00935810">
        <w:tab/>
      </w:r>
    </w:p>
    <w:p w14:paraId="2CC52BEB" w14:textId="77777777" w:rsidR="004B4849" w:rsidRPr="00935810" w:rsidRDefault="004B4849" w:rsidP="004B4849">
      <w:pPr>
        <w:pStyle w:val="Verso"/>
      </w:pPr>
      <w:r w:rsidRPr="00935810">
        <w:tab/>
      </w:r>
      <w:r w:rsidRPr="00935810">
        <w:tab/>
      </w:r>
      <w:r w:rsidRPr="00935810">
        <w:tab/>
        <w:t>de no buscaros prólogos ni arengas.</w:t>
      </w:r>
    </w:p>
    <w:p w14:paraId="1E4074F6" w14:textId="29D3CEB2" w:rsidR="004B4849" w:rsidRDefault="004B4849" w:rsidP="004B4849">
      <w:pPr>
        <w:pStyle w:val="Personaje"/>
      </w:pPr>
      <w:r w:rsidRPr="00935810">
        <w:t>Bato</w:t>
      </w:r>
    </w:p>
    <w:p w14:paraId="2332B0BD" w14:textId="090BA187" w:rsidR="004B4849" w:rsidRPr="00935810" w:rsidRDefault="004B4849" w:rsidP="004B4849">
      <w:pPr>
        <w:pStyle w:val="Partidoincial"/>
      </w:pPr>
      <w:r w:rsidRPr="00935810">
        <w:tab/>
      </w:r>
      <w:r w:rsidRPr="00935810">
        <w:tab/>
      </w:r>
      <w:r w:rsidRPr="00935810">
        <w:tab/>
        <w:t>¿</w:t>
      </w:r>
      <w:proofErr w:type="spellStart"/>
      <w:r w:rsidRPr="00935810">
        <w:t>Nise</w:t>
      </w:r>
      <w:proofErr w:type="spellEnd"/>
      <w:r w:rsidRPr="00935810">
        <w:t>, prima del Rey?</w:t>
      </w:r>
    </w:p>
    <w:p w14:paraId="29B01959" w14:textId="63C92BB2" w:rsidR="004B4849" w:rsidRDefault="004B4849" w:rsidP="004B4849">
      <w:pPr>
        <w:pStyle w:val="Personaje"/>
      </w:pPr>
      <w:proofErr w:type="spellStart"/>
      <w:r w:rsidRPr="00935810">
        <w:t>Nise</w:t>
      </w:r>
      <w:proofErr w:type="spellEnd"/>
    </w:p>
    <w:p w14:paraId="6AB2F862" w14:textId="2C7899C6" w:rsidR="004B4849" w:rsidRPr="00153FC4" w:rsidRDefault="004B4849" w:rsidP="00153FC4">
      <w:pPr>
        <w:pStyle w:val="Partidofinal"/>
      </w:pPr>
      <w:r w:rsidRPr="00935810">
        <w:tab/>
      </w:r>
      <w:r w:rsidRPr="00935810">
        <w:tab/>
      </w:r>
      <w:r w:rsidRPr="00935810">
        <w:tab/>
      </w:r>
      <w:r w:rsidRPr="00935810">
        <w:tab/>
      </w:r>
      <w:r w:rsidRPr="00935810">
        <w:tab/>
      </w:r>
      <w:r w:rsidRPr="00935810">
        <w:tab/>
      </w:r>
      <w:r w:rsidRPr="00153FC4">
        <w:t xml:space="preserve"> ¿Qué es esto, cielos?</w:t>
      </w:r>
    </w:p>
    <w:p w14:paraId="205C722A" w14:textId="1594728D" w:rsidR="004B4849" w:rsidRDefault="004B4849" w:rsidP="004B4849">
      <w:pPr>
        <w:pStyle w:val="Personaje"/>
      </w:pPr>
      <w:r w:rsidRPr="00935810">
        <w:t>Don Sancho</w:t>
      </w:r>
    </w:p>
    <w:p w14:paraId="6EEFAA81" w14:textId="72B80B59" w:rsidR="004B4849" w:rsidRPr="00935810" w:rsidRDefault="004B4849" w:rsidP="004B4849">
      <w:pPr>
        <w:pStyle w:val="Verso"/>
      </w:pPr>
      <w:r w:rsidRPr="00935810">
        <w:tab/>
      </w:r>
      <w:r w:rsidRPr="00935810">
        <w:tab/>
      </w:r>
      <w:r>
        <w:t xml:space="preserve">            </w:t>
      </w:r>
      <w:r w:rsidRPr="00935810">
        <w:t xml:space="preserve">Por no poder pasar </w:t>
      </w:r>
      <w:proofErr w:type="spellStart"/>
      <w:r w:rsidRPr="00935810">
        <w:t>aqueste</w:t>
      </w:r>
      <w:proofErr w:type="spellEnd"/>
      <w:r w:rsidRPr="00935810">
        <w:t xml:space="preserve"> arroyo,</w:t>
      </w:r>
    </w:p>
    <w:p w14:paraId="7B6D0E12" w14:textId="7EAB3EE9" w:rsidR="004B4849" w:rsidRPr="00935810" w:rsidRDefault="004B4849" w:rsidP="004B4849">
      <w:pPr>
        <w:pStyle w:val="Verso"/>
      </w:pPr>
      <w:r w:rsidRPr="00935810">
        <w:tab/>
      </w:r>
      <w:r w:rsidRPr="00935810">
        <w:tab/>
      </w:r>
      <w:r w:rsidRPr="00935810">
        <w:tab/>
        <w:t xml:space="preserve">cuya </w:t>
      </w:r>
      <w:proofErr w:type="gramStart"/>
      <w:r w:rsidRPr="00935810">
        <w:t>pequeña puente</w:t>
      </w:r>
      <w:proofErr w:type="gramEnd"/>
      <w:r w:rsidRPr="00935810">
        <w:t xml:space="preserve"> es tan estrecha,</w:t>
      </w:r>
      <w:r w:rsidRPr="00935810">
        <w:tab/>
      </w:r>
      <w:r w:rsidRPr="00935810">
        <w:tab/>
      </w:r>
    </w:p>
    <w:p w14:paraId="21C1C872" w14:textId="77777777" w:rsidR="004B4849" w:rsidRPr="00935810" w:rsidRDefault="004B4849" w:rsidP="004B4849">
      <w:pPr>
        <w:pStyle w:val="Verso"/>
      </w:pPr>
      <w:r w:rsidRPr="00935810">
        <w:tab/>
      </w:r>
      <w:r w:rsidRPr="00935810">
        <w:tab/>
      </w:r>
      <w:r w:rsidRPr="00935810">
        <w:tab/>
        <w:t>queda entre aquellos sauces la carroza</w:t>
      </w:r>
      <w:r w:rsidRPr="00935810">
        <w:tab/>
      </w:r>
      <w:r w:rsidRPr="00935810">
        <w:tab/>
      </w:r>
    </w:p>
    <w:p w14:paraId="2233734A" w14:textId="77777777" w:rsidR="004B4849" w:rsidRPr="00935810" w:rsidRDefault="004B4849" w:rsidP="004B4849">
      <w:pPr>
        <w:pStyle w:val="Verso"/>
      </w:pPr>
      <w:r w:rsidRPr="00935810">
        <w:tab/>
      </w:r>
      <w:r w:rsidRPr="00935810">
        <w:tab/>
      </w:r>
      <w:r w:rsidRPr="00935810">
        <w:tab/>
        <w:t>con la gente que viene a acompañaros.</w:t>
      </w:r>
    </w:p>
    <w:p w14:paraId="2ADAA85D" w14:textId="77777777" w:rsidR="004B4849" w:rsidRPr="00935810" w:rsidRDefault="004B4849" w:rsidP="004B4849">
      <w:pPr>
        <w:pStyle w:val="Partidoincial"/>
      </w:pPr>
      <w:r w:rsidRPr="00935810">
        <w:tab/>
      </w:r>
      <w:r w:rsidRPr="00935810">
        <w:tab/>
      </w:r>
      <w:r w:rsidRPr="00935810">
        <w:tab/>
      </w:r>
      <w:proofErr w:type="spellStart"/>
      <w:r w:rsidRPr="00935810">
        <w:t>Suplícoos</w:t>
      </w:r>
      <w:proofErr w:type="spellEnd"/>
      <w:r w:rsidRPr="00935810">
        <w:t xml:space="preserve"> que no espere el Rey. </w:t>
      </w:r>
    </w:p>
    <w:p w14:paraId="6E6FA985" w14:textId="4CC737CB" w:rsidR="004B4849" w:rsidRDefault="004B4849" w:rsidP="004B4849">
      <w:pPr>
        <w:pStyle w:val="Personaje"/>
      </w:pPr>
      <w:proofErr w:type="spellStart"/>
      <w:r w:rsidRPr="00935810">
        <w:t>Nise</w:t>
      </w:r>
      <w:proofErr w:type="spellEnd"/>
    </w:p>
    <w:p w14:paraId="2179C065" w14:textId="06E731D7" w:rsidR="004B4849" w:rsidRPr="00153FC4" w:rsidRDefault="004B4849" w:rsidP="00153FC4">
      <w:pPr>
        <w:pStyle w:val="Partidofinal"/>
      </w:pPr>
      <w:r w:rsidRPr="00935810">
        <w:tab/>
      </w:r>
      <w:r w:rsidRPr="00935810">
        <w:tab/>
      </w:r>
      <w:r w:rsidRPr="00935810">
        <w:tab/>
      </w:r>
      <w:r w:rsidRPr="00935810">
        <w:tab/>
      </w:r>
      <w:r w:rsidRPr="00935810">
        <w:tab/>
      </w:r>
      <w:r w:rsidRPr="00935810">
        <w:tab/>
      </w:r>
      <w:r w:rsidRPr="00935810">
        <w:tab/>
      </w:r>
      <w:r w:rsidRPr="00153FC4">
        <w:t xml:space="preserve">     Ni es justo.</w:t>
      </w:r>
    </w:p>
    <w:p w14:paraId="56D6968A" w14:textId="390FC33C" w:rsidR="004B4849" w:rsidRPr="00935810" w:rsidRDefault="004B4849" w:rsidP="004B4849">
      <w:pPr>
        <w:pStyle w:val="Verso"/>
      </w:pPr>
      <w:r w:rsidRPr="00935810">
        <w:tab/>
      </w:r>
      <w:r w:rsidRPr="00935810">
        <w:tab/>
      </w:r>
      <w:r w:rsidRPr="00935810">
        <w:tab/>
        <w:t>(¿Hay ventura tan grande? ¡Ay, Nuño mío!</w:t>
      </w:r>
      <w:r w:rsidRPr="00935810">
        <w:tab/>
      </w:r>
    </w:p>
    <w:p w14:paraId="015A20A7" w14:textId="1DDC8ED0" w:rsidR="004B4849" w:rsidRPr="00935810" w:rsidRDefault="004B4849" w:rsidP="004B4849">
      <w:pPr>
        <w:pStyle w:val="Verso"/>
      </w:pPr>
      <w:r w:rsidRPr="00935810">
        <w:tab/>
      </w:r>
      <w:r w:rsidRPr="00935810">
        <w:tab/>
      </w:r>
      <w:r w:rsidRPr="00935810">
        <w:tab/>
        <w:t>Hoy sí que soy tu igual, hoy te merezco,</w:t>
      </w:r>
      <w:r w:rsidRPr="00935810">
        <w:tab/>
      </w:r>
    </w:p>
    <w:p w14:paraId="79A34516" w14:textId="77777777" w:rsidR="004B4849" w:rsidRPr="00935810" w:rsidRDefault="004B4849" w:rsidP="004B4849">
      <w:pPr>
        <w:pStyle w:val="Verso"/>
      </w:pPr>
      <w:r w:rsidRPr="00935810">
        <w:tab/>
      </w:r>
      <w:r w:rsidRPr="00935810">
        <w:tab/>
      </w:r>
      <w:r w:rsidRPr="00935810">
        <w:tab/>
        <w:t>hoy te quito del pecho a doña Blanca.</w:t>
      </w:r>
      <w:r w:rsidRPr="00935810">
        <w:tab/>
      </w:r>
      <w:r w:rsidRPr="00935810">
        <w:tab/>
      </w:r>
    </w:p>
    <w:p w14:paraId="079E5375" w14:textId="77777777" w:rsidR="004B4849" w:rsidRPr="00935810" w:rsidRDefault="004B4849" w:rsidP="004B4849">
      <w:pPr>
        <w:pStyle w:val="Verso"/>
      </w:pPr>
      <w:r w:rsidRPr="00935810">
        <w:tab/>
      </w:r>
      <w:r w:rsidRPr="00935810">
        <w:tab/>
      </w:r>
      <w:r w:rsidRPr="00935810">
        <w:tab/>
      </w:r>
      <w:proofErr w:type="spellStart"/>
      <w:r w:rsidRPr="00935810">
        <w:t>Quiérome</w:t>
      </w:r>
      <w:proofErr w:type="spellEnd"/>
      <w:r w:rsidRPr="00935810">
        <w:t xml:space="preserve"> ir porque al venir le digan</w:t>
      </w:r>
    </w:p>
    <w:p w14:paraId="5FF47543" w14:textId="77777777" w:rsidR="004B4849" w:rsidRPr="00935810" w:rsidRDefault="004B4849" w:rsidP="004B4849">
      <w:pPr>
        <w:pStyle w:val="Verso"/>
      </w:pPr>
      <w:r w:rsidRPr="00935810">
        <w:tab/>
      </w:r>
      <w:r w:rsidRPr="00935810">
        <w:tab/>
      </w:r>
      <w:r w:rsidRPr="00935810">
        <w:tab/>
        <w:t>que ya en palacio estoy y que le igualo.)</w:t>
      </w:r>
    </w:p>
    <w:p w14:paraId="4043694D" w14:textId="77777777" w:rsidR="004B4849" w:rsidRPr="00935810" w:rsidRDefault="004B4849" w:rsidP="004B4849">
      <w:pPr>
        <w:pStyle w:val="Partidoincial"/>
      </w:pPr>
      <w:r w:rsidRPr="00935810">
        <w:tab/>
      </w:r>
      <w:r w:rsidRPr="00935810">
        <w:tab/>
      </w:r>
      <w:r w:rsidRPr="00935810">
        <w:tab/>
        <w:t xml:space="preserve">Vamos, señor. </w:t>
      </w:r>
    </w:p>
    <w:p w14:paraId="1B9F0AF5" w14:textId="3F74171F" w:rsidR="004B4849" w:rsidRDefault="004B4849" w:rsidP="004B4849">
      <w:pPr>
        <w:pStyle w:val="Personaje"/>
      </w:pPr>
      <w:r w:rsidRPr="00935810">
        <w:t>Don Sancho</w:t>
      </w:r>
    </w:p>
    <w:p w14:paraId="752B8044" w14:textId="0168DF32" w:rsidR="004B4849" w:rsidRPr="00153FC4" w:rsidRDefault="004B4849" w:rsidP="00153FC4">
      <w:pPr>
        <w:pStyle w:val="Partidofinal"/>
      </w:pPr>
      <w:r w:rsidRPr="00935810">
        <w:tab/>
      </w:r>
      <w:r w:rsidRPr="00935810">
        <w:tab/>
      </w:r>
      <w:r w:rsidRPr="00935810">
        <w:tab/>
      </w:r>
      <w:r w:rsidRPr="00935810">
        <w:tab/>
      </w:r>
      <w:r w:rsidRPr="00153FC4">
        <w:t xml:space="preserve">         Por esta parte iremos,</w:t>
      </w:r>
    </w:p>
    <w:p w14:paraId="0EF16947" w14:textId="49F521C2" w:rsidR="00B419FF" w:rsidRDefault="004B4849" w:rsidP="008445D2">
      <w:pPr>
        <w:pStyle w:val="Verso"/>
      </w:pPr>
      <w:r w:rsidRPr="00935810">
        <w:tab/>
      </w:r>
      <w:r w:rsidRPr="00935810">
        <w:tab/>
      </w:r>
      <w:r w:rsidRPr="00935810">
        <w:tab/>
        <w:t>porque mejor en la carroza entremos.</w:t>
      </w:r>
      <w:r w:rsidRPr="00935810">
        <w:tab/>
      </w:r>
      <w:r w:rsidRPr="00935810">
        <w:tab/>
      </w:r>
    </w:p>
    <w:p w14:paraId="2CDF3086" w14:textId="07E3D1D2" w:rsidR="00B419FF" w:rsidRPr="008445D2" w:rsidRDefault="00B419FF" w:rsidP="008445D2">
      <w:pPr>
        <w:pStyle w:val="Acot"/>
      </w:pPr>
      <w:r w:rsidRPr="00935810">
        <w:t xml:space="preserve">Váyanse don Sancho y </w:t>
      </w:r>
      <w:proofErr w:type="spellStart"/>
      <w:r w:rsidRPr="00935810">
        <w:t>Nise</w:t>
      </w:r>
      <w:proofErr w:type="spellEnd"/>
    </w:p>
    <w:p w14:paraId="55F9C8C5" w14:textId="3239D1C9" w:rsidR="00E16C28" w:rsidRDefault="00E16C28" w:rsidP="00E16C28">
      <w:pPr>
        <w:pStyle w:val="Personaje"/>
      </w:pPr>
      <w:proofErr w:type="spellStart"/>
      <w:r w:rsidRPr="00935810">
        <w:t>Lucindo</w:t>
      </w:r>
      <w:proofErr w:type="spellEnd"/>
    </w:p>
    <w:p w14:paraId="686019B0" w14:textId="77777777" w:rsidR="00FE71E3" w:rsidRDefault="00FE71E3" w:rsidP="00FE71E3">
      <w:r>
        <w:t>$redondillas</w:t>
      </w:r>
    </w:p>
    <w:p w14:paraId="6F31E661" w14:textId="77777777" w:rsidR="00FE71E3" w:rsidRPr="00FE71E3" w:rsidRDefault="00FE71E3" w:rsidP="00FE71E3">
      <w:pPr>
        <w:pStyle w:val="Verso"/>
      </w:pPr>
    </w:p>
    <w:p w14:paraId="09556125" w14:textId="1119E103" w:rsidR="00B419FF" w:rsidRPr="00935810" w:rsidRDefault="00B419FF" w:rsidP="003A5F84">
      <w:pPr>
        <w:pStyle w:val="Partidoincial"/>
      </w:pPr>
      <w:r w:rsidRPr="00935810">
        <w:tab/>
      </w:r>
      <w:r w:rsidRPr="00935810">
        <w:tab/>
        <w:t xml:space="preserve">  </w:t>
      </w:r>
      <w:r w:rsidR="00E16C28">
        <w:t xml:space="preserve">             </w:t>
      </w:r>
      <w:r w:rsidRPr="00935810">
        <w:t>¿Qué te parece?</w:t>
      </w:r>
    </w:p>
    <w:p w14:paraId="10FC2761" w14:textId="347F7B45" w:rsidR="00E16C28" w:rsidRDefault="00E16C28" w:rsidP="00E16C28">
      <w:pPr>
        <w:pStyle w:val="Personaje"/>
      </w:pPr>
      <w:r w:rsidRPr="00935810">
        <w:t>Bato</w:t>
      </w:r>
    </w:p>
    <w:p w14:paraId="2B7C8177" w14:textId="56FBB283" w:rsidR="00B419FF" w:rsidRPr="00153FC4" w:rsidRDefault="00B419FF" w:rsidP="00153FC4">
      <w:pPr>
        <w:pStyle w:val="Partidofinal"/>
      </w:pPr>
      <w:r w:rsidRPr="00935810">
        <w:tab/>
      </w:r>
      <w:r w:rsidRPr="00935810">
        <w:tab/>
      </w:r>
      <w:r w:rsidRPr="00935810">
        <w:tab/>
      </w:r>
      <w:r w:rsidRPr="00935810">
        <w:tab/>
      </w:r>
      <w:r w:rsidRPr="00935810">
        <w:tab/>
      </w:r>
      <w:r w:rsidRPr="00153FC4">
        <w:t xml:space="preserve">     No sé;</w:t>
      </w:r>
      <w:r w:rsidRPr="00153FC4">
        <w:tab/>
      </w:r>
      <w:r w:rsidRPr="00153FC4">
        <w:tab/>
      </w:r>
      <w:r w:rsidRPr="00153FC4">
        <w:tab/>
      </w:r>
      <w:r w:rsidRPr="00153FC4">
        <w:tab/>
      </w:r>
    </w:p>
    <w:p w14:paraId="627F6E79" w14:textId="77777777" w:rsidR="00B419FF" w:rsidRPr="00935810" w:rsidRDefault="00B419FF" w:rsidP="00B419FF">
      <w:pPr>
        <w:pStyle w:val="Verso"/>
      </w:pPr>
      <w:r w:rsidRPr="00935810">
        <w:tab/>
      </w:r>
      <w:r w:rsidRPr="00935810">
        <w:tab/>
      </w:r>
      <w:r w:rsidRPr="00935810">
        <w:tab/>
        <w:t>Mendo lo sabrá mejor.</w:t>
      </w:r>
    </w:p>
    <w:p w14:paraId="7B6E2F7B" w14:textId="4D2073E0" w:rsidR="00E16C28" w:rsidRDefault="00E16C28" w:rsidP="00E16C28">
      <w:pPr>
        <w:pStyle w:val="Personaje"/>
      </w:pPr>
      <w:r w:rsidRPr="00935810">
        <w:t>Mendo</w:t>
      </w:r>
    </w:p>
    <w:p w14:paraId="4DBDF34B" w14:textId="40D4C5D7" w:rsidR="00B419FF" w:rsidRPr="00935810" w:rsidRDefault="00B419FF" w:rsidP="00B419FF">
      <w:pPr>
        <w:pStyle w:val="Verso"/>
      </w:pPr>
      <w:r w:rsidRPr="00935810">
        <w:tab/>
      </w:r>
      <w:r w:rsidRPr="00935810">
        <w:tab/>
      </w:r>
      <w:r w:rsidR="00E16C28">
        <w:t xml:space="preserve">            </w:t>
      </w:r>
      <w:r w:rsidRPr="00935810">
        <w:t>Buena nos dejan a Flor</w:t>
      </w:r>
    </w:p>
    <w:p w14:paraId="0B2B6E33" w14:textId="77777777" w:rsidR="00B419FF" w:rsidRPr="00935810" w:rsidRDefault="00B419FF" w:rsidP="00B419FF">
      <w:pPr>
        <w:pStyle w:val="Verso"/>
      </w:pPr>
      <w:r w:rsidRPr="00935810">
        <w:tab/>
      </w:r>
      <w:r w:rsidRPr="00935810">
        <w:tab/>
      </w:r>
      <w:r w:rsidRPr="00935810">
        <w:tab/>
        <w:t xml:space="preserve">si </w:t>
      </w:r>
      <w:proofErr w:type="spellStart"/>
      <w:r w:rsidRPr="00935810">
        <w:t>Nise</w:t>
      </w:r>
      <w:proofErr w:type="spellEnd"/>
      <w:r w:rsidRPr="00935810">
        <w:t xml:space="preserve"> agora se fue.</w:t>
      </w:r>
    </w:p>
    <w:p w14:paraId="4A891BC3" w14:textId="08FADC70" w:rsidR="00E16C28" w:rsidRDefault="00E16C28" w:rsidP="00E16C28">
      <w:pPr>
        <w:pStyle w:val="Personaje"/>
      </w:pPr>
      <w:r w:rsidRPr="00935810">
        <w:t>Bato</w:t>
      </w:r>
    </w:p>
    <w:p w14:paraId="1C2F47DD" w14:textId="47AD1C7F" w:rsidR="00B419FF" w:rsidRPr="00935810" w:rsidRDefault="00B419FF" w:rsidP="00B419FF">
      <w:pPr>
        <w:pStyle w:val="Verso"/>
      </w:pPr>
      <w:r w:rsidRPr="00935810">
        <w:lastRenderedPageBreak/>
        <w:tab/>
      </w:r>
      <w:r w:rsidRPr="00935810">
        <w:tab/>
      </w:r>
      <w:r w:rsidRPr="00935810">
        <w:tab/>
        <w:t xml:space="preserve">  Calla, que aún tengo esperanza</w:t>
      </w:r>
      <w:r w:rsidRPr="00935810">
        <w:tab/>
      </w:r>
      <w:r w:rsidRPr="00935810">
        <w:tab/>
      </w:r>
    </w:p>
    <w:p w14:paraId="5CE498A3" w14:textId="77777777" w:rsidR="00B419FF" w:rsidRPr="00935810" w:rsidRDefault="00B419FF" w:rsidP="00B419FF">
      <w:pPr>
        <w:pStyle w:val="Verso"/>
      </w:pPr>
      <w:r w:rsidRPr="00935810">
        <w:tab/>
      </w:r>
      <w:r w:rsidRPr="00935810">
        <w:tab/>
      </w:r>
      <w:r w:rsidRPr="00935810">
        <w:tab/>
        <w:t>que han de volver por los tres.</w:t>
      </w:r>
      <w:r w:rsidRPr="00935810">
        <w:tab/>
      </w:r>
      <w:r w:rsidRPr="00935810">
        <w:tab/>
      </w:r>
      <w:r w:rsidRPr="00935810">
        <w:tab/>
      </w:r>
    </w:p>
    <w:p w14:paraId="72B8ABEC" w14:textId="31A85FA4" w:rsidR="00E16C28" w:rsidRDefault="00E16C28" w:rsidP="00E16C28">
      <w:pPr>
        <w:pStyle w:val="Personaje"/>
      </w:pPr>
      <w:proofErr w:type="spellStart"/>
      <w:r w:rsidRPr="00935810">
        <w:t>Lucindo</w:t>
      </w:r>
      <w:proofErr w:type="spellEnd"/>
    </w:p>
    <w:p w14:paraId="48C09DA0" w14:textId="35461237" w:rsidR="00B419FF" w:rsidRPr="00935810" w:rsidRDefault="00B419FF" w:rsidP="00B419FF">
      <w:pPr>
        <w:pStyle w:val="Verso"/>
      </w:pPr>
      <w:r w:rsidRPr="00935810">
        <w:tab/>
      </w:r>
      <w:r w:rsidRPr="00935810">
        <w:tab/>
      </w:r>
      <w:r w:rsidR="00E16C28">
        <w:t xml:space="preserve">            </w:t>
      </w:r>
      <w:r w:rsidRPr="00935810">
        <w:t>Si tales mudanzas ves</w:t>
      </w:r>
    </w:p>
    <w:p w14:paraId="206BD8FF" w14:textId="77777777" w:rsidR="00B419FF" w:rsidRPr="00935810" w:rsidRDefault="00B419FF" w:rsidP="00B419FF">
      <w:pPr>
        <w:pStyle w:val="Verso"/>
      </w:pPr>
      <w:r w:rsidRPr="00935810">
        <w:tab/>
      </w:r>
      <w:r w:rsidRPr="00935810">
        <w:tab/>
      </w:r>
      <w:r w:rsidRPr="00935810">
        <w:tab/>
        <w:t>espera alguna mudanza.</w:t>
      </w:r>
    </w:p>
    <w:p w14:paraId="6B7DED5B" w14:textId="5907AEC6" w:rsidR="00E16C28" w:rsidRDefault="00E16C28" w:rsidP="00E16C28">
      <w:pPr>
        <w:pStyle w:val="Personaje"/>
      </w:pPr>
      <w:r w:rsidRPr="00935810">
        <w:t>Bato</w:t>
      </w:r>
    </w:p>
    <w:p w14:paraId="64706841" w14:textId="2054AD02" w:rsidR="00B419FF" w:rsidRPr="00935810" w:rsidRDefault="00B419FF" w:rsidP="00B419FF">
      <w:pPr>
        <w:pStyle w:val="Verso"/>
      </w:pPr>
      <w:r w:rsidRPr="00935810">
        <w:tab/>
      </w:r>
      <w:r w:rsidRPr="00935810">
        <w:tab/>
      </w:r>
      <w:r w:rsidRPr="00935810">
        <w:tab/>
        <w:t xml:space="preserve">  Yo ¿qué puedo ser del Rey?</w:t>
      </w:r>
    </w:p>
    <w:p w14:paraId="3878D82E" w14:textId="0F0A3F3F" w:rsidR="00E16C28" w:rsidRDefault="00E16C28" w:rsidP="00E16C28">
      <w:pPr>
        <w:pStyle w:val="Personaje"/>
      </w:pPr>
      <w:proofErr w:type="spellStart"/>
      <w:r w:rsidRPr="00935810">
        <w:t>Lucindo</w:t>
      </w:r>
      <w:proofErr w:type="spellEnd"/>
    </w:p>
    <w:p w14:paraId="475C799A" w14:textId="2C256614" w:rsidR="00B419FF" w:rsidRPr="00935810" w:rsidRDefault="00B419FF" w:rsidP="00B419FF">
      <w:pPr>
        <w:pStyle w:val="Verso"/>
      </w:pPr>
      <w:r w:rsidRPr="00935810">
        <w:tab/>
      </w:r>
      <w:r w:rsidRPr="00935810">
        <w:tab/>
      </w:r>
      <w:r w:rsidR="00E16C28">
        <w:t xml:space="preserve">             </w:t>
      </w:r>
      <w:r w:rsidRPr="00935810">
        <w:t>Pariente también serás.</w:t>
      </w:r>
      <w:r w:rsidRPr="00935810">
        <w:tab/>
      </w:r>
      <w:r w:rsidRPr="00935810">
        <w:tab/>
      </w:r>
      <w:r w:rsidRPr="00935810">
        <w:tab/>
      </w:r>
    </w:p>
    <w:p w14:paraId="549F299D" w14:textId="790C52AF" w:rsidR="00E16C28" w:rsidRDefault="00E16C28" w:rsidP="00E16C28">
      <w:pPr>
        <w:pStyle w:val="Personaje"/>
      </w:pPr>
      <w:r w:rsidRPr="00935810">
        <w:t>Bato</w:t>
      </w:r>
    </w:p>
    <w:p w14:paraId="41B1E9AE" w14:textId="2CC9CBE0" w:rsidR="00B419FF" w:rsidRPr="00935810" w:rsidRDefault="00B419FF" w:rsidP="003A5F84">
      <w:pPr>
        <w:pStyle w:val="Partidoincial"/>
      </w:pPr>
      <w:r w:rsidRPr="00935810">
        <w:tab/>
      </w:r>
      <w:r w:rsidRPr="00935810">
        <w:tab/>
      </w:r>
      <w:r w:rsidRPr="00935810">
        <w:tab/>
        <w:t xml:space="preserve">¿Pariente? </w:t>
      </w:r>
    </w:p>
    <w:p w14:paraId="6B2CC08F" w14:textId="2EE42696" w:rsidR="00E16C28" w:rsidRDefault="00E16C28" w:rsidP="00E16C28">
      <w:pPr>
        <w:pStyle w:val="Personaje"/>
      </w:pPr>
      <w:r w:rsidRPr="00935810">
        <w:t>Mendo</w:t>
      </w:r>
    </w:p>
    <w:p w14:paraId="615E7ECB" w14:textId="41E285F7" w:rsidR="00B419FF" w:rsidRPr="00935810" w:rsidRDefault="00B419FF" w:rsidP="003A5F84">
      <w:pPr>
        <w:pStyle w:val="Partidomedio"/>
      </w:pPr>
      <w:r w:rsidRPr="00935810">
        <w:tab/>
      </w:r>
      <w:r w:rsidRPr="00935810">
        <w:tab/>
      </w:r>
      <w:r w:rsidRPr="00935810">
        <w:tab/>
        <w:t xml:space="preserve">    </w:t>
      </w:r>
      <w:r w:rsidR="00E16C28">
        <w:t xml:space="preserve">         </w:t>
      </w:r>
      <w:r w:rsidRPr="00935810">
        <w:t xml:space="preserve">  ¿Es poco?</w:t>
      </w:r>
      <w:r w:rsidRPr="00935810">
        <w:tab/>
      </w:r>
      <w:r w:rsidRPr="00935810">
        <w:tab/>
      </w:r>
      <w:r w:rsidRPr="00935810">
        <w:tab/>
      </w:r>
      <w:r w:rsidRPr="00935810">
        <w:tab/>
      </w:r>
      <w:r w:rsidRPr="00935810">
        <w:tab/>
      </w:r>
    </w:p>
    <w:p w14:paraId="20B36124" w14:textId="1CA26897" w:rsidR="00E16C28" w:rsidRDefault="00E16C28" w:rsidP="00E16C28">
      <w:pPr>
        <w:pStyle w:val="Personaje"/>
      </w:pPr>
      <w:r w:rsidRPr="00935810">
        <w:t>Bato</w:t>
      </w:r>
    </w:p>
    <w:p w14:paraId="01330FA3" w14:textId="7246C9AA" w:rsidR="00B419FF" w:rsidRPr="00153FC4" w:rsidRDefault="00B419FF" w:rsidP="00153FC4">
      <w:pPr>
        <w:pStyle w:val="Partidofinal"/>
      </w:pPr>
      <w:r w:rsidRPr="00935810">
        <w:tab/>
      </w:r>
      <w:r w:rsidRPr="00935810">
        <w:tab/>
      </w:r>
      <w:r w:rsidRPr="00935810">
        <w:tab/>
      </w:r>
      <w:r w:rsidRPr="00935810">
        <w:tab/>
      </w:r>
      <w:r w:rsidRPr="00935810">
        <w:tab/>
      </w:r>
      <w:r w:rsidRPr="00935810">
        <w:tab/>
      </w:r>
      <w:r w:rsidRPr="00153FC4">
        <w:t>¿No más?</w:t>
      </w:r>
      <w:r w:rsidRPr="00153FC4">
        <w:tab/>
      </w:r>
      <w:r w:rsidRPr="00153FC4">
        <w:tab/>
      </w:r>
      <w:r w:rsidRPr="00153FC4">
        <w:tab/>
      </w:r>
    </w:p>
    <w:p w14:paraId="2D9DF95B" w14:textId="2073D3B4" w:rsidR="00E16C28" w:rsidRDefault="00E16C28" w:rsidP="00E16C28">
      <w:pPr>
        <w:pStyle w:val="Personaje"/>
      </w:pPr>
      <w:proofErr w:type="spellStart"/>
      <w:r w:rsidRPr="00935810">
        <w:t>Lucindo</w:t>
      </w:r>
      <w:proofErr w:type="spellEnd"/>
    </w:p>
    <w:p w14:paraId="1EEB842F" w14:textId="5891F924" w:rsidR="00B419FF" w:rsidRPr="00935810" w:rsidRDefault="00B419FF" w:rsidP="00B419FF">
      <w:pPr>
        <w:pStyle w:val="Verso"/>
      </w:pPr>
      <w:r w:rsidRPr="00935810">
        <w:tab/>
      </w:r>
      <w:r w:rsidRPr="00935810">
        <w:tab/>
      </w:r>
      <w:r w:rsidR="00E16C28">
        <w:t xml:space="preserve">            </w:t>
      </w:r>
      <w:r w:rsidRPr="00935810">
        <w:t>No dijera más un buey.</w:t>
      </w:r>
    </w:p>
    <w:p w14:paraId="15DD4BC5" w14:textId="65B07BA3" w:rsidR="00E16C28" w:rsidRDefault="00E16C28" w:rsidP="00E16C28">
      <w:pPr>
        <w:pStyle w:val="Personaje"/>
      </w:pPr>
      <w:r w:rsidRPr="00935810">
        <w:t>Bato</w:t>
      </w:r>
    </w:p>
    <w:p w14:paraId="4C3AB9BE" w14:textId="04DC6362" w:rsidR="00B419FF" w:rsidRPr="00935810" w:rsidRDefault="00B419FF" w:rsidP="00B419FF">
      <w:pPr>
        <w:pStyle w:val="Verso"/>
      </w:pPr>
      <w:r w:rsidRPr="00935810">
        <w:tab/>
      </w:r>
      <w:r w:rsidRPr="00935810">
        <w:tab/>
      </w:r>
      <w:r w:rsidRPr="00935810">
        <w:tab/>
        <w:t xml:space="preserve">  Parientes todos lo son.</w:t>
      </w:r>
    </w:p>
    <w:p w14:paraId="72BB1E63" w14:textId="0F89B6B3" w:rsidR="00E16C28" w:rsidRDefault="00E16C28" w:rsidP="00E16C28">
      <w:pPr>
        <w:pStyle w:val="Personaje"/>
      </w:pPr>
      <w:proofErr w:type="spellStart"/>
      <w:r w:rsidRPr="00935810">
        <w:t>Lucindo</w:t>
      </w:r>
      <w:proofErr w:type="spellEnd"/>
    </w:p>
    <w:p w14:paraId="03F49BFC" w14:textId="401D86E4" w:rsidR="00B419FF" w:rsidRPr="00935810" w:rsidRDefault="00B419FF" w:rsidP="003A5F84">
      <w:pPr>
        <w:pStyle w:val="Partidoincial"/>
      </w:pPr>
      <w:r w:rsidRPr="00935810">
        <w:tab/>
      </w:r>
      <w:r w:rsidRPr="00935810">
        <w:tab/>
      </w:r>
      <w:r w:rsidR="00E16C28">
        <w:t xml:space="preserve">           </w:t>
      </w:r>
      <w:r w:rsidRPr="00935810">
        <w:t xml:space="preserve">¿Del rey?, ¿por quién? </w:t>
      </w:r>
    </w:p>
    <w:p w14:paraId="00177147" w14:textId="1E616E63" w:rsidR="00E16C28" w:rsidRDefault="00E16C28" w:rsidP="00E16C28">
      <w:pPr>
        <w:pStyle w:val="Personaje"/>
      </w:pPr>
      <w:r w:rsidRPr="00935810">
        <w:t>Bato</w:t>
      </w:r>
    </w:p>
    <w:p w14:paraId="5A10C832" w14:textId="461A756B" w:rsidR="00B419FF" w:rsidRPr="00153FC4" w:rsidRDefault="00B419FF" w:rsidP="00153FC4">
      <w:pPr>
        <w:pStyle w:val="Partidofinal"/>
      </w:pPr>
      <w:r w:rsidRPr="00935810">
        <w:tab/>
      </w:r>
      <w:r w:rsidRPr="00935810">
        <w:tab/>
      </w:r>
      <w:r w:rsidRPr="00935810">
        <w:tab/>
      </w:r>
      <w:r w:rsidRPr="00935810">
        <w:tab/>
      </w:r>
      <w:r w:rsidRPr="00935810">
        <w:tab/>
        <w:t xml:space="preserve">             </w:t>
      </w:r>
      <w:r w:rsidRPr="00153FC4">
        <w:t>Por Adán.</w:t>
      </w:r>
    </w:p>
    <w:p w14:paraId="252FC8F2" w14:textId="353CC228" w:rsidR="00E16C28" w:rsidRDefault="00E16C28" w:rsidP="00E16C28">
      <w:pPr>
        <w:pStyle w:val="Personaje"/>
      </w:pPr>
      <w:r w:rsidRPr="00935810">
        <w:t>Mendo</w:t>
      </w:r>
    </w:p>
    <w:p w14:paraId="50DD021A" w14:textId="2E0995EA" w:rsidR="00B419FF" w:rsidRPr="00935810" w:rsidRDefault="00B419FF" w:rsidP="00B419FF">
      <w:pPr>
        <w:pStyle w:val="Verso"/>
      </w:pPr>
      <w:r w:rsidRPr="00935810">
        <w:tab/>
      </w:r>
      <w:r w:rsidRPr="00935810">
        <w:tab/>
      </w:r>
      <w:r w:rsidR="00E16C28">
        <w:t xml:space="preserve">            </w:t>
      </w:r>
      <w:r w:rsidRPr="00935810">
        <w:t>Ved qué volando que van.</w:t>
      </w:r>
      <w:r w:rsidRPr="00935810">
        <w:tab/>
      </w:r>
      <w:r w:rsidRPr="00935810">
        <w:tab/>
      </w:r>
      <w:r w:rsidRPr="00935810">
        <w:tab/>
      </w:r>
    </w:p>
    <w:p w14:paraId="7CFCE66B" w14:textId="0D20A311" w:rsidR="00E16C28" w:rsidRDefault="00E16C28" w:rsidP="00E16C28">
      <w:pPr>
        <w:pStyle w:val="Personaje"/>
      </w:pPr>
      <w:r w:rsidRPr="00935810">
        <w:t>Bato</w:t>
      </w:r>
    </w:p>
    <w:p w14:paraId="49A6746A" w14:textId="40C8FF2F" w:rsidR="00B419FF" w:rsidRPr="00935810" w:rsidRDefault="00B419FF" w:rsidP="00B419FF">
      <w:pPr>
        <w:pStyle w:val="Verso"/>
      </w:pPr>
      <w:r w:rsidRPr="00935810">
        <w:tab/>
      </w:r>
      <w:r w:rsidRPr="00935810">
        <w:tab/>
      </w:r>
      <w:r w:rsidRPr="00935810">
        <w:tab/>
        <w:t>No importa, que habrá ocasión</w:t>
      </w:r>
      <w:r w:rsidRPr="00935810">
        <w:tab/>
      </w:r>
      <w:r w:rsidRPr="00935810">
        <w:tab/>
      </w:r>
    </w:p>
    <w:p w14:paraId="11CCDF9A" w14:textId="77777777" w:rsidR="00B419FF" w:rsidRPr="00935810" w:rsidRDefault="00B419FF" w:rsidP="00B419FF">
      <w:pPr>
        <w:pStyle w:val="Verso"/>
      </w:pPr>
      <w:r w:rsidRPr="00935810">
        <w:tab/>
      </w:r>
      <w:r w:rsidRPr="00935810">
        <w:tab/>
      </w:r>
      <w:r w:rsidRPr="00935810">
        <w:tab/>
        <w:t xml:space="preserve">  en que vuelvan por nosotros,</w:t>
      </w:r>
    </w:p>
    <w:p w14:paraId="7BAAC94B" w14:textId="77777777" w:rsidR="00B419FF" w:rsidRPr="00935810" w:rsidRDefault="00B419FF" w:rsidP="00B419FF">
      <w:pPr>
        <w:pStyle w:val="Verso"/>
      </w:pPr>
      <w:r w:rsidRPr="00935810">
        <w:tab/>
      </w:r>
      <w:r w:rsidRPr="00935810">
        <w:tab/>
      </w:r>
      <w:r w:rsidRPr="00935810">
        <w:tab/>
        <w:t>aunque no tengo pensado</w:t>
      </w:r>
    </w:p>
    <w:p w14:paraId="61F944D8" w14:textId="77777777" w:rsidR="00B419FF" w:rsidRPr="00935810" w:rsidRDefault="00B419FF" w:rsidP="00B419FF">
      <w:pPr>
        <w:pStyle w:val="Verso"/>
      </w:pPr>
      <w:r w:rsidRPr="00935810">
        <w:tab/>
      </w:r>
      <w:r w:rsidRPr="00935810">
        <w:tab/>
      </w:r>
      <w:r w:rsidRPr="00935810">
        <w:tab/>
        <w:t>qué seré del Rey, ni he dado</w:t>
      </w:r>
    </w:p>
    <w:p w14:paraId="32D30363" w14:textId="68D927BA" w:rsidR="00B419FF" w:rsidRPr="00935810" w:rsidRDefault="00B419FF" w:rsidP="00B419FF">
      <w:pPr>
        <w:pStyle w:val="Verso"/>
      </w:pPr>
      <w:r w:rsidRPr="00935810">
        <w:tab/>
      </w:r>
      <w:r w:rsidRPr="00935810">
        <w:tab/>
      </w:r>
      <w:r w:rsidRPr="00935810">
        <w:tab/>
        <w:t>en lo que seréis vosotros.</w:t>
      </w:r>
      <w:r w:rsidRPr="00935810">
        <w:tab/>
      </w:r>
      <w:r w:rsidRPr="00935810">
        <w:tab/>
      </w:r>
      <w:r w:rsidRPr="00935810">
        <w:tab/>
      </w:r>
    </w:p>
    <w:p w14:paraId="6435BC89" w14:textId="77777777" w:rsidR="00B419FF" w:rsidRPr="00935810" w:rsidRDefault="00B419FF" w:rsidP="003A5F84">
      <w:pPr>
        <w:pStyle w:val="Partidoincial"/>
      </w:pPr>
      <w:r w:rsidRPr="00935810">
        <w:tab/>
      </w:r>
      <w:r w:rsidRPr="00935810">
        <w:tab/>
      </w:r>
      <w:r w:rsidRPr="00935810">
        <w:tab/>
        <w:t xml:space="preserve">  ¿Seré yo su tío?</w:t>
      </w:r>
    </w:p>
    <w:p w14:paraId="506B3573" w14:textId="3BEE6DFF" w:rsidR="00E16C28" w:rsidRDefault="00E16C28" w:rsidP="00E16C28">
      <w:pPr>
        <w:pStyle w:val="Personaje"/>
      </w:pPr>
      <w:proofErr w:type="spellStart"/>
      <w:r w:rsidRPr="00935810">
        <w:t>Lucindo</w:t>
      </w:r>
      <w:proofErr w:type="spellEnd"/>
    </w:p>
    <w:p w14:paraId="7C8ED039" w14:textId="75231A3C" w:rsidR="00B419FF" w:rsidRPr="00153FC4" w:rsidRDefault="00B419FF" w:rsidP="00153FC4">
      <w:pPr>
        <w:pStyle w:val="Partidofinal"/>
      </w:pPr>
      <w:r w:rsidRPr="00935810">
        <w:tab/>
      </w:r>
      <w:r w:rsidRPr="00935810">
        <w:tab/>
      </w:r>
      <w:r w:rsidRPr="00935810">
        <w:tab/>
      </w:r>
      <w:r w:rsidRPr="00935810">
        <w:tab/>
      </w:r>
      <w:r w:rsidRPr="00153FC4">
        <w:t xml:space="preserve">     </w:t>
      </w:r>
      <w:r w:rsidR="00E16C28" w:rsidRPr="00153FC4">
        <w:t xml:space="preserve">        </w:t>
      </w:r>
      <w:r w:rsidRPr="00153FC4">
        <w:t>No.</w:t>
      </w:r>
      <w:r w:rsidRPr="00153FC4">
        <w:tab/>
      </w:r>
      <w:r w:rsidRPr="00153FC4">
        <w:tab/>
      </w:r>
      <w:r w:rsidRPr="00153FC4">
        <w:tab/>
      </w:r>
      <w:r w:rsidRPr="00153FC4">
        <w:tab/>
      </w:r>
      <w:r w:rsidRPr="00153FC4">
        <w:tab/>
      </w:r>
    </w:p>
    <w:p w14:paraId="798912D0" w14:textId="1AA3B817" w:rsidR="00E16C28" w:rsidRDefault="00E16C28" w:rsidP="00E16C28">
      <w:pPr>
        <w:pStyle w:val="Personaje"/>
      </w:pPr>
      <w:r w:rsidRPr="00935810">
        <w:t>Bato</w:t>
      </w:r>
    </w:p>
    <w:p w14:paraId="0DD70F99" w14:textId="06BC1BF4" w:rsidR="00B419FF" w:rsidRPr="00935810" w:rsidRDefault="00B419FF" w:rsidP="00B419FF">
      <w:pPr>
        <w:pStyle w:val="Verso"/>
      </w:pPr>
      <w:r w:rsidRPr="00935810">
        <w:tab/>
      </w:r>
      <w:r w:rsidRPr="00935810">
        <w:tab/>
      </w:r>
      <w:r w:rsidRPr="00935810">
        <w:tab/>
        <w:t>¿No tengo cara de tío?,</w:t>
      </w:r>
    </w:p>
    <w:p w14:paraId="0E7E21D9" w14:textId="77777777" w:rsidR="00B419FF" w:rsidRPr="00935810" w:rsidRDefault="00B419FF" w:rsidP="003A5F84">
      <w:pPr>
        <w:pStyle w:val="Partidoincial"/>
      </w:pPr>
      <w:r w:rsidRPr="00935810">
        <w:tab/>
      </w:r>
      <w:r w:rsidRPr="00935810">
        <w:tab/>
      </w:r>
      <w:r w:rsidRPr="00935810">
        <w:tab/>
        <w:t>¿su padre?</w:t>
      </w:r>
    </w:p>
    <w:p w14:paraId="0CB04490" w14:textId="6142F44B" w:rsidR="00E16C28" w:rsidRDefault="00E16C28" w:rsidP="00E16C28">
      <w:pPr>
        <w:pStyle w:val="Personaje"/>
      </w:pPr>
      <w:proofErr w:type="spellStart"/>
      <w:r w:rsidRPr="00935810">
        <w:lastRenderedPageBreak/>
        <w:t>Lucindo</w:t>
      </w:r>
      <w:proofErr w:type="spellEnd"/>
    </w:p>
    <w:p w14:paraId="17E53D54" w14:textId="64F6D2D7" w:rsidR="00B419FF" w:rsidRPr="00153FC4" w:rsidRDefault="00B419FF" w:rsidP="00153FC4">
      <w:pPr>
        <w:pStyle w:val="Partidofinal"/>
      </w:pPr>
      <w:r w:rsidRPr="00935810">
        <w:tab/>
      </w:r>
      <w:r w:rsidRPr="00935810">
        <w:tab/>
      </w:r>
      <w:r w:rsidRPr="00935810">
        <w:tab/>
      </w:r>
      <w:r w:rsidRPr="00153FC4">
        <w:t xml:space="preserve">      </w:t>
      </w:r>
      <w:r w:rsidR="00E16C28" w:rsidRPr="00153FC4">
        <w:t xml:space="preserve">         </w:t>
      </w:r>
      <w:r w:rsidRPr="00153FC4">
        <w:t>¡Qué desvarío!</w:t>
      </w:r>
    </w:p>
    <w:p w14:paraId="32BE03B7" w14:textId="3EA1445E" w:rsidR="00E16C28" w:rsidRDefault="00E16C28" w:rsidP="00E16C28">
      <w:pPr>
        <w:pStyle w:val="Personaje"/>
      </w:pPr>
      <w:r w:rsidRPr="00935810">
        <w:t>Bato</w:t>
      </w:r>
    </w:p>
    <w:p w14:paraId="506E7B88" w14:textId="46E0A245" w:rsidR="00B419FF" w:rsidRPr="00935810" w:rsidRDefault="00B419FF" w:rsidP="00B419FF">
      <w:pPr>
        <w:pStyle w:val="Verso"/>
      </w:pPr>
      <w:r w:rsidRPr="00935810">
        <w:tab/>
      </w:r>
      <w:r w:rsidRPr="00935810">
        <w:tab/>
      </w:r>
      <w:r w:rsidRPr="00935810">
        <w:tab/>
        <w:t>Pero soy más mozo yo.</w:t>
      </w:r>
    </w:p>
    <w:p w14:paraId="3985FD34" w14:textId="77777777" w:rsidR="00B419FF" w:rsidRPr="00935810" w:rsidRDefault="00B419FF" w:rsidP="003A5F84">
      <w:pPr>
        <w:pStyle w:val="Partidoincial"/>
      </w:pPr>
      <w:r w:rsidRPr="00935810">
        <w:tab/>
      </w:r>
      <w:r w:rsidRPr="00935810">
        <w:tab/>
      </w:r>
      <w:r w:rsidRPr="00935810">
        <w:tab/>
        <w:t xml:space="preserve">  ¿Seré su nieto? </w:t>
      </w:r>
    </w:p>
    <w:p w14:paraId="12A556D8" w14:textId="6C0169F1" w:rsidR="00E16C28" w:rsidRDefault="00E16C28" w:rsidP="00E16C28">
      <w:pPr>
        <w:pStyle w:val="Personaje"/>
      </w:pPr>
      <w:proofErr w:type="spellStart"/>
      <w:r w:rsidRPr="00935810">
        <w:t>Lucindo</w:t>
      </w:r>
      <w:proofErr w:type="spellEnd"/>
    </w:p>
    <w:p w14:paraId="644F83D6" w14:textId="70F8C142" w:rsidR="00B419FF" w:rsidRPr="00153FC4" w:rsidRDefault="00B419FF" w:rsidP="00153FC4">
      <w:pPr>
        <w:pStyle w:val="Partidofinal"/>
      </w:pPr>
      <w:r w:rsidRPr="00935810">
        <w:tab/>
      </w:r>
      <w:r w:rsidRPr="00935810">
        <w:tab/>
      </w:r>
      <w:r w:rsidRPr="00935810">
        <w:tab/>
      </w:r>
      <w:r w:rsidRPr="00935810">
        <w:tab/>
      </w:r>
      <w:r w:rsidRPr="003A5F84">
        <w:rPr>
          <w:rStyle w:val="PartidofinalCarattere"/>
        </w:rPr>
        <w:t xml:space="preserve">   </w:t>
      </w:r>
      <w:r w:rsidR="00E16C28" w:rsidRPr="003A5F84">
        <w:rPr>
          <w:rStyle w:val="PartidofinalCarattere"/>
        </w:rPr>
        <w:t xml:space="preserve">        </w:t>
      </w:r>
      <w:r w:rsidRPr="003A5F84">
        <w:rPr>
          <w:rStyle w:val="PartidofinalCarattere"/>
        </w:rPr>
        <w:t xml:space="preserve"> </w:t>
      </w:r>
      <w:r w:rsidRPr="00153FC4">
        <w:t>Tampoco.</w:t>
      </w:r>
      <w:r w:rsidRPr="00153FC4">
        <w:tab/>
      </w:r>
      <w:r w:rsidRPr="00153FC4">
        <w:tab/>
      </w:r>
      <w:r w:rsidRPr="00153FC4">
        <w:tab/>
      </w:r>
      <w:r w:rsidRPr="00153FC4">
        <w:tab/>
      </w:r>
    </w:p>
    <w:p w14:paraId="661B4833" w14:textId="3FADB0C8" w:rsidR="00E16C28" w:rsidRDefault="00E16C28" w:rsidP="00E16C28">
      <w:pPr>
        <w:pStyle w:val="Personaje"/>
      </w:pPr>
      <w:r w:rsidRPr="00935810">
        <w:t>Bato</w:t>
      </w:r>
    </w:p>
    <w:p w14:paraId="5981A1AD" w14:textId="2D92718F" w:rsidR="00B419FF" w:rsidRPr="00935810" w:rsidRDefault="00B419FF" w:rsidP="00B419FF">
      <w:pPr>
        <w:pStyle w:val="Verso"/>
      </w:pPr>
      <w:r w:rsidRPr="00935810">
        <w:tab/>
      </w:r>
      <w:r w:rsidRPr="00935810">
        <w:tab/>
      </w:r>
      <w:r w:rsidRPr="00935810">
        <w:tab/>
        <w:t xml:space="preserve">Chozno del Rey vengo a ser.          </w:t>
      </w:r>
      <w:r w:rsidRPr="00935810">
        <w:tab/>
      </w:r>
      <w:r w:rsidRPr="00935810">
        <w:tab/>
      </w:r>
      <w:r w:rsidRPr="00935810">
        <w:tab/>
      </w:r>
    </w:p>
    <w:p w14:paraId="5D244A21" w14:textId="77777777" w:rsidR="00B419FF" w:rsidRPr="00935810" w:rsidRDefault="00B419FF" w:rsidP="00B419FF">
      <w:pPr>
        <w:pStyle w:val="Verso"/>
      </w:pPr>
      <w:r w:rsidRPr="00935810">
        <w:tab/>
      </w:r>
      <w:r w:rsidRPr="00935810">
        <w:tab/>
      </w:r>
      <w:r w:rsidRPr="00935810">
        <w:tab/>
        <w:t>Si se tardan en volver</w:t>
      </w:r>
    </w:p>
    <w:p w14:paraId="393E34A9" w14:textId="6CB8C82A" w:rsidR="00B419FF" w:rsidRPr="008445D2" w:rsidRDefault="00B419FF" w:rsidP="008445D2">
      <w:pPr>
        <w:pStyle w:val="Verso"/>
      </w:pPr>
      <w:r w:rsidRPr="00935810">
        <w:tab/>
      </w:r>
      <w:r w:rsidRPr="00935810">
        <w:tab/>
      </w:r>
      <w:r w:rsidRPr="00935810">
        <w:tab/>
        <w:t>pienso que me torno loco.</w:t>
      </w:r>
    </w:p>
    <w:p w14:paraId="4A33BB1E" w14:textId="16699D00" w:rsidR="00B419FF" w:rsidRPr="008445D2" w:rsidRDefault="00B419FF" w:rsidP="008445D2">
      <w:pPr>
        <w:pStyle w:val="Acot"/>
      </w:pPr>
      <w:r w:rsidRPr="00935810">
        <w:t>Salga Nuño</w:t>
      </w:r>
    </w:p>
    <w:p w14:paraId="5F1DE3BB" w14:textId="18B65607" w:rsidR="00E16C28" w:rsidRDefault="00E16C28" w:rsidP="00E16C28">
      <w:pPr>
        <w:pStyle w:val="Personaje"/>
      </w:pPr>
      <w:r w:rsidRPr="00935810">
        <w:t>Nuño</w:t>
      </w:r>
    </w:p>
    <w:p w14:paraId="3D9E58E6" w14:textId="5E1B01A1" w:rsidR="00B419FF" w:rsidRPr="00935810" w:rsidRDefault="00B419FF" w:rsidP="00B419FF">
      <w:pPr>
        <w:pStyle w:val="Verso"/>
      </w:pPr>
      <w:r w:rsidRPr="00935810">
        <w:tab/>
      </w:r>
      <w:r w:rsidRPr="00935810">
        <w:tab/>
      </w:r>
      <w:r w:rsidRPr="00935810">
        <w:tab/>
        <w:t xml:space="preserve">  </w:t>
      </w:r>
      <w:r w:rsidR="00E16C28">
        <w:t xml:space="preserve">   </w:t>
      </w:r>
      <w:r w:rsidRPr="00935810">
        <w:t>¡Que no le pude alcanzar</w:t>
      </w:r>
    </w:p>
    <w:p w14:paraId="7EC531B6" w14:textId="7B16049F" w:rsidR="00B419FF" w:rsidRPr="00935810" w:rsidRDefault="00B419FF" w:rsidP="00B419FF">
      <w:pPr>
        <w:pStyle w:val="Verso"/>
      </w:pPr>
      <w:r w:rsidRPr="00935810">
        <w:tab/>
      </w:r>
      <w:r w:rsidRPr="00935810">
        <w:tab/>
      </w:r>
      <w:r w:rsidRPr="00935810">
        <w:tab/>
        <w:t>ni con piedras ni con pies!</w:t>
      </w:r>
      <w:r w:rsidRPr="00935810">
        <w:tab/>
      </w:r>
      <w:r w:rsidRPr="00935810">
        <w:tab/>
      </w:r>
      <w:r w:rsidRPr="00935810">
        <w:tab/>
      </w:r>
    </w:p>
    <w:p w14:paraId="339266A8" w14:textId="12791553" w:rsidR="00E16C28" w:rsidRDefault="00E16C28" w:rsidP="00E16C28">
      <w:pPr>
        <w:pStyle w:val="Personaje"/>
      </w:pPr>
      <w:r w:rsidRPr="00935810">
        <w:t>Mendo</w:t>
      </w:r>
    </w:p>
    <w:p w14:paraId="6E11223A" w14:textId="0128DAAE" w:rsidR="00B419FF" w:rsidRPr="00935810" w:rsidRDefault="00B419FF" w:rsidP="003A5F84">
      <w:pPr>
        <w:pStyle w:val="Partidoincial"/>
      </w:pPr>
      <w:r w:rsidRPr="00935810">
        <w:tab/>
      </w:r>
      <w:r w:rsidRPr="00935810">
        <w:tab/>
      </w:r>
      <w:r w:rsidR="00E16C28">
        <w:t xml:space="preserve">           </w:t>
      </w:r>
      <w:r w:rsidRPr="00935810">
        <w:t xml:space="preserve">¿Es Nuño?  </w:t>
      </w:r>
    </w:p>
    <w:p w14:paraId="07B91DF9" w14:textId="63BF9CE4" w:rsidR="00E16C28" w:rsidRDefault="00E16C28" w:rsidP="00E16C28">
      <w:pPr>
        <w:pStyle w:val="Personaje"/>
      </w:pPr>
      <w:r w:rsidRPr="00935810">
        <w:t>Bato</w:t>
      </w:r>
    </w:p>
    <w:p w14:paraId="225B08E1" w14:textId="16BC4678" w:rsidR="00B419FF" w:rsidRPr="00153FC4" w:rsidRDefault="00B419FF" w:rsidP="00153FC4">
      <w:pPr>
        <w:pStyle w:val="Partidofinal"/>
      </w:pPr>
      <w:r w:rsidRPr="00935810">
        <w:tab/>
      </w:r>
      <w:r w:rsidRPr="00935810">
        <w:tab/>
      </w:r>
      <w:r w:rsidRPr="00935810">
        <w:tab/>
      </w:r>
      <w:r w:rsidRPr="00935810">
        <w:tab/>
      </w:r>
      <w:r w:rsidRPr="00153FC4">
        <w:t xml:space="preserve">       ¿Pues no lo ves?</w:t>
      </w:r>
      <w:r w:rsidRPr="00153FC4">
        <w:tab/>
      </w:r>
      <w:r w:rsidRPr="00153FC4">
        <w:tab/>
      </w:r>
      <w:r w:rsidRPr="00153FC4">
        <w:tab/>
      </w:r>
    </w:p>
    <w:p w14:paraId="229DB86B" w14:textId="17B89D57" w:rsidR="00E16C28" w:rsidRDefault="00E16C28" w:rsidP="00E16C28">
      <w:pPr>
        <w:pStyle w:val="Personaje"/>
      </w:pPr>
      <w:r w:rsidRPr="00935810">
        <w:t>Mendo</w:t>
      </w:r>
    </w:p>
    <w:p w14:paraId="19705251" w14:textId="0F7DF728" w:rsidR="00B419FF" w:rsidRPr="00935810" w:rsidRDefault="00B419FF" w:rsidP="00B419FF">
      <w:pPr>
        <w:pStyle w:val="Verso"/>
      </w:pPr>
      <w:r w:rsidRPr="00935810">
        <w:tab/>
      </w:r>
      <w:r w:rsidRPr="00935810">
        <w:tab/>
      </w:r>
      <w:r w:rsidR="00E16C28">
        <w:t xml:space="preserve">            </w:t>
      </w:r>
      <w:r w:rsidRPr="00935810">
        <w:t xml:space="preserve">¡Nuño en </w:t>
      </w:r>
      <w:proofErr w:type="spellStart"/>
      <w:r w:rsidRPr="00935810">
        <w:t>aqueste</w:t>
      </w:r>
      <w:proofErr w:type="spellEnd"/>
      <w:r w:rsidRPr="00935810">
        <w:t xml:space="preserve"> lugar!</w:t>
      </w:r>
    </w:p>
    <w:p w14:paraId="6CBA2EA3" w14:textId="3D9C043F" w:rsidR="00E16C28" w:rsidRDefault="00E16C28" w:rsidP="00E16C28">
      <w:pPr>
        <w:pStyle w:val="Personaje"/>
      </w:pPr>
      <w:r w:rsidRPr="00935810">
        <w:t>Nuño</w:t>
      </w:r>
    </w:p>
    <w:p w14:paraId="0512B835" w14:textId="7DCE41AB" w:rsidR="00B419FF" w:rsidRPr="00935810" w:rsidRDefault="00B419FF" w:rsidP="00B419FF">
      <w:pPr>
        <w:pStyle w:val="Verso"/>
      </w:pPr>
      <w:r w:rsidRPr="00935810">
        <w:tab/>
      </w:r>
      <w:r w:rsidRPr="00935810">
        <w:tab/>
      </w:r>
      <w:r w:rsidRPr="00935810">
        <w:tab/>
        <w:t xml:space="preserve">  Estéis todos en </w:t>
      </w:r>
      <w:proofErr w:type="gramStart"/>
      <w:r w:rsidRPr="00935810">
        <w:t>buen hora</w:t>
      </w:r>
      <w:proofErr w:type="gramEnd"/>
      <w:r w:rsidRPr="00935810">
        <w:t>.</w:t>
      </w:r>
    </w:p>
    <w:p w14:paraId="27DB9CC1" w14:textId="2F19715B" w:rsidR="00E16C28" w:rsidRDefault="00E16C28" w:rsidP="00E16C28">
      <w:pPr>
        <w:pStyle w:val="Personaje"/>
      </w:pPr>
      <w:r w:rsidRPr="00935810">
        <w:t>Mendo</w:t>
      </w:r>
    </w:p>
    <w:p w14:paraId="3A31875F" w14:textId="3553C688" w:rsidR="00B419FF" w:rsidRPr="00935810" w:rsidRDefault="00B419FF" w:rsidP="00B419FF">
      <w:pPr>
        <w:pStyle w:val="Verso"/>
      </w:pPr>
      <w:r w:rsidRPr="00935810">
        <w:tab/>
      </w:r>
      <w:r w:rsidRPr="00935810">
        <w:tab/>
      </w:r>
      <w:r w:rsidR="00E16C28">
        <w:t xml:space="preserve">            </w:t>
      </w:r>
      <w:r w:rsidRPr="00935810">
        <w:t>¿Dónde bueno, caballero,</w:t>
      </w:r>
    </w:p>
    <w:p w14:paraId="1923113E" w14:textId="179602DE" w:rsidR="00B419FF" w:rsidRPr="00935810" w:rsidRDefault="00B419FF" w:rsidP="00B419FF">
      <w:pPr>
        <w:pStyle w:val="Verso"/>
      </w:pPr>
      <w:r w:rsidRPr="00935810">
        <w:tab/>
      </w:r>
      <w:r w:rsidRPr="00935810">
        <w:tab/>
      </w:r>
      <w:r w:rsidRPr="00935810">
        <w:tab/>
        <w:t>en el hábito primero?</w:t>
      </w:r>
      <w:r w:rsidRPr="00935810">
        <w:tab/>
      </w:r>
      <w:r w:rsidRPr="00935810">
        <w:tab/>
      </w:r>
      <w:r w:rsidRPr="00935810">
        <w:tab/>
      </w:r>
      <w:r w:rsidRPr="00935810">
        <w:tab/>
      </w:r>
    </w:p>
    <w:p w14:paraId="346FA7E5" w14:textId="3A88D668" w:rsidR="00E16C28" w:rsidRDefault="00E16C28" w:rsidP="00E16C28">
      <w:pPr>
        <w:pStyle w:val="Personaje"/>
      </w:pPr>
      <w:r w:rsidRPr="00935810">
        <w:t>Nuño</w:t>
      </w:r>
    </w:p>
    <w:p w14:paraId="7159472B" w14:textId="646C93D1" w:rsidR="00B419FF" w:rsidRPr="00935810" w:rsidRDefault="00B419FF" w:rsidP="00B419FF">
      <w:pPr>
        <w:pStyle w:val="Verso"/>
      </w:pPr>
      <w:r w:rsidRPr="00935810">
        <w:tab/>
      </w:r>
      <w:r w:rsidRPr="00935810">
        <w:tab/>
      </w:r>
      <w:r w:rsidRPr="00935810">
        <w:tab/>
        <w:t xml:space="preserve">¿No estaba </w:t>
      </w:r>
      <w:proofErr w:type="spellStart"/>
      <w:r w:rsidRPr="00935810">
        <w:t>Nise</w:t>
      </w:r>
      <w:proofErr w:type="spellEnd"/>
      <w:r w:rsidRPr="00935810">
        <w:t xml:space="preserve"> aquí </w:t>
      </w:r>
      <w:proofErr w:type="spellStart"/>
      <w:r w:rsidRPr="00935810">
        <w:t>agora</w:t>
      </w:r>
      <w:proofErr w:type="spellEnd"/>
      <w:r w:rsidRPr="00935810">
        <w:t>?</w:t>
      </w:r>
      <w:r w:rsidRPr="00935810">
        <w:tab/>
      </w:r>
      <w:r w:rsidRPr="00935810">
        <w:tab/>
      </w:r>
      <w:r w:rsidRPr="00935810">
        <w:tab/>
      </w:r>
      <w:r w:rsidRPr="00935810">
        <w:tab/>
      </w:r>
    </w:p>
    <w:p w14:paraId="1E4C7814" w14:textId="76A748F1" w:rsidR="00E16C28" w:rsidRDefault="00E16C28" w:rsidP="00E16C28">
      <w:pPr>
        <w:pStyle w:val="Personaje"/>
      </w:pPr>
      <w:r w:rsidRPr="00935810">
        <w:t>Bato</w:t>
      </w:r>
    </w:p>
    <w:p w14:paraId="090C400D" w14:textId="3B253AC5" w:rsidR="00B419FF" w:rsidRPr="00935810" w:rsidRDefault="00B419FF" w:rsidP="00B419FF">
      <w:pPr>
        <w:pStyle w:val="Verso"/>
      </w:pPr>
      <w:r w:rsidRPr="00935810">
        <w:tab/>
      </w:r>
      <w:r w:rsidRPr="00935810">
        <w:tab/>
      </w:r>
      <w:r w:rsidRPr="00935810">
        <w:tab/>
        <w:t xml:space="preserve">  </w:t>
      </w:r>
      <w:proofErr w:type="spellStart"/>
      <w:r w:rsidRPr="00935810">
        <w:t>Nise</w:t>
      </w:r>
      <w:proofErr w:type="spellEnd"/>
      <w:r w:rsidRPr="00935810">
        <w:t xml:space="preserve"> estaba </w:t>
      </w:r>
      <w:proofErr w:type="spellStart"/>
      <w:r w:rsidRPr="00935810">
        <w:t>agora</w:t>
      </w:r>
      <w:proofErr w:type="spellEnd"/>
      <w:r w:rsidRPr="00935810">
        <w:t xml:space="preserve"> aquí,</w:t>
      </w:r>
    </w:p>
    <w:p w14:paraId="3601D6EA" w14:textId="77777777" w:rsidR="00B419FF" w:rsidRPr="00935810" w:rsidRDefault="00B419FF" w:rsidP="00B419FF">
      <w:pPr>
        <w:pStyle w:val="Verso"/>
      </w:pPr>
      <w:r w:rsidRPr="00935810">
        <w:tab/>
      </w:r>
      <w:r w:rsidRPr="00935810">
        <w:tab/>
      </w:r>
      <w:r w:rsidRPr="00935810">
        <w:tab/>
      </w:r>
      <w:proofErr w:type="spellStart"/>
      <w:r w:rsidRPr="00935810">
        <w:t>mas</w:t>
      </w:r>
      <w:proofErr w:type="spellEnd"/>
      <w:r w:rsidRPr="00935810">
        <w:t xml:space="preserve"> dame albricias: diré</w:t>
      </w:r>
    </w:p>
    <w:p w14:paraId="7F9E9E94" w14:textId="77777777" w:rsidR="00B419FF" w:rsidRPr="00935810" w:rsidRDefault="00B419FF" w:rsidP="00B419FF">
      <w:pPr>
        <w:pStyle w:val="Verso"/>
      </w:pPr>
      <w:r w:rsidRPr="00935810">
        <w:tab/>
      </w:r>
      <w:r w:rsidRPr="00935810">
        <w:tab/>
      </w:r>
      <w:r w:rsidRPr="00935810">
        <w:tab/>
        <w:t>adónde fue y con quién fue.</w:t>
      </w:r>
      <w:r w:rsidRPr="00935810">
        <w:tab/>
      </w:r>
      <w:r w:rsidRPr="00935810">
        <w:tab/>
      </w:r>
      <w:r w:rsidRPr="00935810">
        <w:tab/>
      </w:r>
    </w:p>
    <w:p w14:paraId="123368BE" w14:textId="5946098E" w:rsidR="00E16C28" w:rsidRDefault="00E16C28" w:rsidP="00E16C28">
      <w:pPr>
        <w:pStyle w:val="Personaje"/>
      </w:pPr>
      <w:r w:rsidRPr="00935810">
        <w:t>Nuño</w:t>
      </w:r>
    </w:p>
    <w:p w14:paraId="0336903A" w14:textId="3C56331A" w:rsidR="00B419FF" w:rsidRPr="00935810" w:rsidRDefault="00B419FF" w:rsidP="00B419FF">
      <w:pPr>
        <w:pStyle w:val="Verso"/>
      </w:pPr>
      <w:r w:rsidRPr="00935810">
        <w:tab/>
      </w:r>
      <w:r w:rsidRPr="00935810">
        <w:tab/>
      </w:r>
      <w:r w:rsidRPr="00935810">
        <w:tab/>
        <w:t>¿Qué albricias? ¡Triste de mí!</w:t>
      </w:r>
      <w:r w:rsidRPr="00935810">
        <w:tab/>
      </w:r>
      <w:r w:rsidRPr="00935810">
        <w:tab/>
      </w:r>
      <w:r w:rsidRPr="00935810">
        <w:tab/>
      </w:r>
    </w:p>
    <w:p w14:paraId="5F47A94E" w14:textId="77777777" w:rsidR="00B419FF" w:rsidRPr="00935810" w:rsidRDefault="00B419FF" w:rsidP="00B419FF">
      <w:pPr>
        <w:pStyle w:val="Verso"/>
      </w:pPr>
      <w:r w:rsidRPr="00935810">
        <w:tab/>
      </w:r>
      <w:r w:rsidRPr="00935810">
        <w:tab/>
      </w:r>
      <w:r w:rsidRPr="00935810">
        <w:tab/>
        <w:t xml:space="preserve">  Ya no espero buen suceso.</w:t>
      </w:r>
      <w:r w:rsidRPr="00935810">
        <w:tab/>
      </w:r>
      <w:r w:rsidRPr="00935810">
        <w:tab/>
      </w:r>
      <w:r w:rsidRPr="00935810">
        <w:tab/>
      </w:r>
      <w:r w:rsidRPr="00935810">
        <w:tab/>
      </w:r>
    </w:p>
    <w:p w14:paraId="3E6291A1" w14:textId="667993FE" w:rsidR="00E16C28" w:rsidRDefault="00E16C28" w:rsidP="00E16C28">
      <w:pPr>
        <w:pStyle w:val="Personaje"/>
      </w:pPr>
      <w:r w:rsidRPr="00935810">
        <w:t>Bato</w:t>
      </w:r>
    </w:p>
    <w:p w14:paraId="5B3703EE" w14:textId="5FD30B3A" w:rsidR="00B419FF" w:rsidRPr="00935810" w:rsidRDefault="00B419FF" w:rsidP="00B419FF">
      <w:pPr>
        <w:pStyle w:val="Verso"/>
      </w:pPr>
      <w:r w:rsidRPr="00935810">
        <w:tab/>
      </w:r>
      <w:r w:rsidRPr="00935810">
        <w:tab/>
      </w:r>
      <w:r w:rsidRPr="00935810">
        <w:tab/>
        <w:t>¿Es malo ser del Rey…</w:t>
      </w:r>
    </w:p>
    <w:p w14:paraId="025FA93B" w14:textId="2AEBDFA7" w:rsidR="00E16C28" w:rsidRDefault="00E16C28" w:rsidP="00E16C28">
      <w:pPr>
        <w:pStyle w:val="Personaje"/>
      </w:pPr>
      <w:r w:rsidRPr="00935810">
        <w:lastRenderedPageBreak/>
        <w:t>Nuño</w:t>
      </w:r>
    </w:p>
    <w:p w14:paraId="689EB632" w14:textId="689A4BED" w:rsidR="00B419FF" w:rsidRPr="00935810" w:rsidRDefault="00B419FF" w:rsidP="003A5F84">
      <w:pPr>
        <w:pStyle w:val="Partidoincial"/>
      </w:pPr>
      <w:r w:rsidRPr="00935810">
        <w:tab/>
      </w:r>
      <w:r w:rsidRPr="00935810">
        <w:tab/>
      </w:r>
      <w:r w:rsidRPr="00935810">
        <w:tab/>
      </w:r>
      <w:r w:rsidRPr="00935810">
        <w:tab/>
      </w:r>
      <w:r w:rsidRPr="00935810">
        <w:tab/>
      </w:r>
      <w:r w:rsidRPr="00935810">
        <w:tab/>
        <w:t xml:space="preserve">   ¿Qué?</w:t>
      </w:r>
    </w:p>
    <w:p w14:paraId="02345849" w14:textId="2D2BA344" w:rsidR="00E16C28" w:rsidRDefault="00E16C28" w:rsidP="00E16C28">
      <w:pPr>
        <w:pStyle w:val="Personaje"/>
      </w:pPr>
      <w:r w:rsidRPr="00935810">
        <w:t>Bato</w:t>
      </w:r>
    </w:p>
    <w:p w14:paraId="2BC09C38" w14:textId="61046F72" w:rsidR="00B419FF" w:rsidRPr="00935810" w:rsidRDefault="00B419FF" w:rsidP="003A5F84">
      <w:pPr>
        <w:pStyle w:val="Partidomedio"/>
      </w:pPr>
      <w:r w:rsidRPr="00935810">
        <w:tab/>
      </w:r>
      <w:r w:rsidRPr="00935810">
        <w:tab/>
      </w:r>
      <w:r w:rsidRPr="00935810">
        <w:tab/>
        <w:t>… prima?</w:t>
      </w:r>
    </w:p>
    <w:p w14:paraId="3577B9FB" w14:textId="4D269625" w:rsidR="00E16C28" w:rsidRDefault="00E16C28" w:rsidP="00E16C28">
      <w:pPr>
        <w:pStyle w:val="Personaje"/>
      </w:pPr>
      <w:r w:rsidRPr="00935810">
        <w:t>Nuño</w:t>
      </w:r>
    </w:p>
    <w:p w14:paraId="1735D415" w14:textId="14705BA0" w:rsidR="00B419FF" w:rsidRPr="00935810" w:rsidRDefault="00B419FF" w:rsidP="003A5F84">
      <w:pPr>
        <w:pStyle w:val="Partidomedio"/>
      </w:pPr>
      <w:r w:rsidRPr="00935810">
        <w:tab/>
      </w:r>
      <w:r w:rsidRPr="00935810">
        <w:tab/>
      </w:r>
      <w:r w:rsidRPr="00935810">
        <w:tab/>
      </w:r>
      <w:r w:rsidRPr="00935810">
        <w:tab/>
        <w:t xml:space="preserve">     ¿Prima?</w:t>
      </w:r>
    </w:p>
    <w:p w14:paraId="306781DA" w14:textId="0DED4DE2" w:rsidR="00E16C28" w:rsidRDefault="00E16C28" w:rsidP="00E16C28">
      <w:pPr>
        <w:pStyle w:val="Personaje"/>
      </w:pPr>
      <w:r w:rsidRPr="00935810">
        <w:t>Bato</w:t>
      </w:r>
    </w:p>
    <w:p w14:paraId="0715E4E7" w14:textId="5C39CC82" w:rsidR="00B419FF" w:rsidRPr="00153FC4" w:rsidRDefault="00B419FF" w:rsidP="00153FC4">
      <w:pPr>
        <w:pStyle w:val="Partidofinal"/>
      </w:pPr>
      <w:r w:rsidRPr="00935810">
        <w:tab/>
      </w:r>
      <w:r w:rsidRPr="00935810">
        <w:tab/>
      </w:r>
      <w:r w:rsidRPr="00935810">
        <w:tab/>
      </w:r>
      <w:r w:rsidRPr="00935810">
        <w:tab/>
      </w:r>
      <w:r w:rsidRPr="00935810">
        <w:tab/>
      </w:r>
      <w:r w:rsidRPr="00153FC4">
        <w:t xml:space="preserve">        Sí, a la he.             </w:t>
      </w:r>
      <w:r w:rsidRPr="00153FC4">
        <w:tab/>
      </w:r>
    </w:p>
    <w:p w14:paraId="2830A8DD" w14:textId="6DCAE55F" w:rsidR="00E16C28" w:rsidRDefault="00E16C28" w:rsidP="00E16C28">
      <w:pPr>
        <w:pStyle w:val="Personaje"/>
      </w:pPr>
      <w:r w:rsidRPr="00935810">
        <w:t>Nuño</w:t>
      </w:r>
    </w:p>
    <w:p w14:paraId="6DFB1907" w14:textId="52A1E73B" w:rsidR="00B419FF" w:rsidRPr="00935810" w:rsidRDefault="00B419FF" w:rsidP="00B419FF">
      <w:pPr>
        <w:pStyle w:val="Verso"/>
      </w:pPr>
      <w:r w:rsidRPr="00935810">
        <w:tab/>
      </w:r>
      <w:r w:rsidRPr="00935810">
        <w:tab/>
      </w:r>
      <w:r w:rsidRPr="00935810">
        <w:tab/>
        <w:t>¿Qué dices, que pierdo el seso?</w:t>
      </w:r>
    </w:p>
    <w:p w14:paraId="34165BFC" w14:textId="58D3953B" w:rsidR="00E16C28" w:rsidRDefault="00E16C28" w:rsidP="00E16C28">
      <w:pPr>
        <w:pStyle w:val="Personaje"/>
      </w:pPr>
      <w:proofErr w:type="spellStart"/>
      <w:r w:rsidRPr="00935810">
        <w:t>Lucindo</w:t>
      </w:r>
      <w:proofErr w:type="spellEnd"/>
    </w:p>
    <w:p w14:paraId="54FC1AB3" w14:textId="7BF33571" w:rsidR="00B419FF" w:rsidRPr="00935810" w:rsidRDefault="00B419FF" w:rsidP="00C44612">
      <w:pPr>
        <w:pStyle w:val="Verso"/>
      </w:pPr>
      <w:r w:rsidRPr="00935810">
        <w:tab/>
      </w:r>
      <w:r w:rsidRPr="00935810">
        <w:tab/>
      </w:r>
      <w:r w:rsidR="00E16C28">
        <w:t xml:space="preserve">          </w:t>
      </w:r>
      <w:r w:rsidRPr="00935810">
        <w:t xml:space="preserve">  Luego ¿puede estarte mal,</w:t>
      </w:r>
      <w:r w:rsidRPr="00935810">
        <w:tab/>
      </w:r>
      <w:r w:rsidRPr="00935810">
        <w:tab/>
      </w:r>
      <w:r w:rsidRPr="00935810">
        <w:tab/>
      </w:r>
      <w:r w:rsidRPr="00935810">
        <w:tab/>
      </w:r>
    </w:p>
    <w:p w14:paraId="66993A4A" w14:textId="77777777" w:rsidR="00B419FF" w:rsidRPr="00935810" w:rsidRDefault="00B419FF" w:rsidP="00B419FF">
      <w:pPr>
        <w:pStyle w:val="Verso"/>
      </w:pPr>
      <w:r w:rsidRPr="00935810">
        <w:tab/>
      </w:r>
      <w:r w:rsidRPr="00935810">
        <w:tab/>
      </w:r>
      <w:r w:rsidRPr="00935810">
        <w:tab/>
        <w:t>si eres tú tan gran señor</w:t>
      </w:r>
      <w:r w:rsidRPr="00935810">
        <w:tab/>
      </w:r>
      <w:r w:rsidRPr="00935810">
        <w:tab/>
      </w:r>
      <w:r w:rsidRPr="00935810">
        <w:tab/>
      </w:r>
      <w:r w:rsidRPr="00935810">
        <w:tab/>
      </w:r>
    </w:p>
    <w:p w14:paraId="1F5E0CFD" w14:textId="77777777" w:rsidR="00B419FF" w:rsidRPr="00935810" w:rsidRDefault="00B419FF" w:rsidP="00B419FF">
      <w:pPr>
        <w:pStyle w:val="Verso"/>
      </w:pPr>
      <w:r w:rsidRPr="00935810">
        <w:tab/>
      </w:r>
      <w:r w:rsidRPr="00935810">
        <w:tab/>
      </w:r>
      <w:r w:rsidRPr="00935810">
        <w:tab/>
        <w:t>que se iguale a tu valor?</w:t>
      </w:r>
    </w:p>
    <w:p w14:paraId="553BEB80" w14:textId="76C67E90" w:rsidR="00E16C28" w:rsidRDefault="00E16C28" w:rsidP="00E16C28">
      <w:pPr>
        <w:pStyle w:val="Personaje"/>
      </w:pPr>
      <w:r w:rsidRPr="00935810">
        <w:t>Nuño</w:t>
      </w:r>
    </w:p>
    <w:p w14:paraId="76251329" w14:textId="2F7922E1" w:rsidR="00B419FF" w:rsidRPr="00935810" w:rsidRDefault="00B419FF" w:rsidP="00B419FF">
      <w:pPr>
        <w:pStyle w:val="Verso"/>
      </w:pPr>
      <w:r w:rsidRPr="00935810">
        <w:tab/>
      </w:r>
      <w:r w:rsidRPr="00935810">
        <w:tab/>
      </w:r>
      <w:r w:rsidRPr="00935810">
        <w:tab/>
        <w:t xml:space="preserve">Antes ya no soy igual,  </w:t>
      </w:r>
      <w:r w:rsidRPr="00935810">
        <w:tab/>
      </w:r>
      <w:r w:rsidRPr="00935810">
        <w:tab/>
      </w:r>
    </w:p>
    <w:p w14:paraId="075CF027" w14:textId="77777777" w:rsidR="00B419FF" w:rsidRPr="00935810" w:rsidRDefault="00B419FF" w:rsidP="00B419FF">
      <w:pPr>
        <w:pStyle w:val="Verso"/>
      </w:pPr>
      <w:r w:rsidRPr="00935810">
        <w:tab/>
      </w:r>
      <w:r w:rsidRPr="00935810">
        <w:tab/>
      </w:r>
      <w:r w:rsidRPr="00935810">
        <w:tab/>
        <w:t xml:space="preserve">  que sabed que el Rey me ha echado</w:t>
      </w:r>
    </w:p>
    <w:p w14:paraId="1375BD25" w14:textId="77777777" w:rsidR="00B419FF" w:rsidRPr="00935810" w:rsidRDefault="00B419FF" w:rsidP="0037017F">
      <w:pPr>
        <w:pStyle w:val="Partidoincial"/>
      </w:pPr>
      <w:r w:rsidRPr="00935810">
        <w:tab/>
      </w:r>
      <w:r w:rsidRPr="00935810">
        <w:tab/>
      </w:r>
      <w:r w:rsidRPr="00935810">
        <w:tab/>
        <w:t xml:space="preserve">de su corte. </w:t>
      </w:r>
    </w:p>
    <w:p w14:paraId="31077A1D" w14:textId="06E4898C" w:rsidR="00E16C28" w:rsidRDefault="00E16C28" w:rsidP="00E16C28">
      <w:pPr>
        <w:pStyle w:val="Personaje"/>
      </w:pPr>
      <w:r w:rsidRPr="00935810">
        <w:t>Bato</w:t>
      </w:r>
    </w:p>
    <w:p w14:paraId="26E5F807" w14:textId="5B1A09C3" w:rsidR="00B419FF" w:rsidRPr="00153FC4" w:rsidRDefault="00B419FF" w:rsidP="00153FC4">
      <w:pPr>
        <w:pStyle w:val="Partidofinal"/>
      </w:pPr>
      <w:r w:rsidRPr="00935810">
        <w:tab/>
      </w:r>
      <w:r w:rsidRPr="00935810">
        <w:tab/>
      </w:r>
      <w:r w:rsidRPr="00935810">
        <w:tab/>
      </w:r>
      <w:r w:rsidRPr="00935810">
        <w:tab/>
      </w:r>
      <w:r w:rsidRPr="00153FC4">
        <w:t xml:space="preserve">        Pues allá</w:t>
      </w:r>
      <w:r w:rsidRPr="00153FC4">
        <w:tab/>
      </w:r>
      <w:r w:rsidRPr="00153FC4">
        <w:tab/>
      </w:r>
      <w:r w:rsidRPr="00153FC4">
        <w:tab/>
      </w:r>
      <w:r w:rsidRPr="00153FC4">
        <w:tab/>
      </w:r>
    </w:p>
    <w:p w14:paraId="5F68F83C" w14:textId="10F558F5" w:rsidR="00B419FF" w:rsidRPr="00935810" w:rsidRDefault="00B419FF" w:rsidP="0037017F">
      <w:pPr>
        <w:pStyle w:val="Partidoincial"/>
      </w:pPr>
      <w:r w:rsidRPr="00935810">
        <w:tab/>
      </w:r>
      <w:r w:rsidRPr="00935810">
        <w:tab/>
      </w:r>
      <w:r w:rsidRPr="00935810">
        <w:tab/>
        <w:t>en una carroza va</w:t>
      </w:r>
      <w:r w:rsidRPr="00935810">
        <w:tab/>
      </w:r>
      <w:r w:rsidRPr="00935810">
        <w:tab/>
      </w:r>
      <w:r w:rsidRPr="00935810">
        <w:tab/>
      </w:r>
      <w:r w:rsidRPr="00935810">
        <w:tab/>
      </w:r>
    </w:p>
    <w:p w14:paraId="590811E0" w14:textId="77777777" w:rsidR="00B419FF" w:rsidRPr="00153FC4" w:rsidRDefault="00B419FF" w:rsidP="00153FC4">
      <w:pPr>
        <w:pStyle w:val="Partidofinal"/>
      </w:pPr>
      <w:r w:rsidRPr="00935810">
        <w:tab/>
      </w:r>
      <w:r w:rsidRPr="00935810">
        <w:tab/>
      </w:r>
      <w:r w:rsidRPr="00935810">
        <w:tab/>
      </w:r>
      <w:proofErr w:type="spellStart"/>
      <w:r w:rsidRPr="00153FC4">
        <w:t>Nise</w:t>
      </w:r>
      <w:proofErr w:type="spellEnd"/>
      <w:r w:rsidRPr="00153FC4">
        <w:t xml:space="preserve">. </w:t>
      </w:r>
    </w:p>
    <w:p w14:paraId="37810D89" w14:textId="6CF10A6C" w:rsidR="00E16C28" w:rsidRDefault="00E16C28" w:rsidP="00E16C28">
      <w:pPr>
        <w:pStyle w:val="Personaje"/>
      </w:pPr>
      <w:r w:rsidRPr="00935810">
        <w:t>Nuño</w:t>
      </w:r>
    </w:p>
    <w:p w14:paraId="25A2B6C9" w14:textId="7EC06F76" w:rsidR="00B419FF" w:rsidRPr="00935810" w:rsidRDefault="00B419FF" w:rsidP="00B419FF">
      <w:pPr>
        <w:pStyle w:val="Verso"/>
      </w:pPr>
      <w:r w:rsidRPr="00935810">
        <w:tab/>
      </w:r>
      <w:r w:rsidRPr="00935810">
        <w:tab/>
      </w:r>
      <w:r w:rsidRPr="00935810">
        <w:tab/>
        <w:t xml:space="preserve">          ¡Ay, Nuño desdichado!</w:t>
      </w:r>
    </w:p>
    <w:p w14:paraId="1939C802" w14:textId="58BABDEE" w:rsidR="00E16C28" w:rsidRDefault="00E16C28" w:rsidP="00E16C28">
      <w:pPr>
        <w:pStyle w:val="Personaje"/>
      </w:pPr>
      <w:r w:rsidRPr="00935810">
        <w:t>Mendo</w:t>
      </w:r>
    </w:p>
    <w:p w14:paraId="6E4B12E3" w14:textId="1052C185" w:rsidR="00B419FF" w:rsidRPr="00935810" w:rsidRDefault="00B419FF" w:rsidP="00B419FF">
      <w:pPr>
        <w:pStyle w:val="Verso"/>
      </w:pPr>
      <w:r w:rsidRPr="00935810">
        <w:tab/>
      </w:r>
      <w:r w:rsidRPr="00935810">
        <w:tab/>
        <w:t xml:space="preserve">  </w:t>
      </w:r>
      <w:r w:rsidR="00E16C28">
        <w:t xml:space="preserve">           </w:t>
      </w:r>
      <w:r w:rsidRPr="00935810">
        <w:t>La envidia, Nuño, sería</w:t>
      </w:r>
    </w:p>
    <w:p w14:paraId="51206E73" w14:textId="77777777" w:rsidR="00B419FF" w:rsidRPr="00935810" w:rsidRDefault="00B419FF" w:rsidP="00B419FF">
      <w:pPr>
        <w:pStyle w:val="Verso"/>
      </w:pPr>
      <w:r w:rsidRPr="00935810">
        <w:tab/>
      </w:r>
      <w:r w:rsidRPr="00935810">
        <w:tab/>
      </w:r>
      <w:r w:rsidRPr="00935810">
        <w:tab/>
        <w:t>quien te derribó tan presto.</w:t>
      </w:r>
    </w:p>
    <w:p w14:paraId="2D188629" w14:textId="20DFA804" w:rsidR="00E16C28" w:rsidRDefault="00E16C28" w:rsidP="00E16C28">
      <w:pPr>
        <w:pStyle w:val="Personaje"/>
      </w:pPr>
      <w:r w:rsidRPr="00935810">
        <w:t>Nuño</w:t>
      </w:r>
    </w:p>
    <w:p w14:paraId="6439FF7A" w14:textId="6BB0E2A1" w:rsidR="00B419FF" w:rsidRPr="00935810" w:rsidRDefault="00B419FF" w:rsidP="00B419FF">
      <w:pPr>
        <w:pStyle w:val="Verso"/>
      </w:pPr>
      <w:r w:rsidRPr="00935810">
        <w:tab/>
      </w:r>
      <w:r w:rsidRPr="00935810">
        <w:tab/>
      </w:r>
      <w:r w:rsidRPr="00935810">
        <w:tab/>
        <w:t>Ella fue la que me ha puesto</w:t>
      </w:r>
      <w:r w:rsidRPr="00935810">
        <w:tab/>
      </w:r>
      <w:r w:rsidRPr="00935810">
        <w:tab/>
      </w:r>
      <w:r w:rsidRPr="00935810">
        <w:tab/>
      </w:r>
    </w:p>
    <w:p w14:paraId="200AD306" w14:textId="77777777" w:rsidR="00B419FF" w:rsidRPr="00935810" w:rsidRDefault="00B419FF" w:rsidP="00B419FF">
      <w:pPr>
        <w:pStyle w:val="Verso"/>
      </w:pPr>
      <w:r w:rsidRPr="00935810">
        <w:tab/>
      </w:r>
      <w:r w:rsidRPr="00935810">
        <w:tab/>
      </w:r>
      <w:r w:rsidRPr="00935810">
        <w:tab/>
        <w:t>en el lugar que solía.</w:t>
      </w:r>
      <w:r w:rsidRPr="00935810">
        <w:tab/>
      </w:r>
      <w:r w:rsidRPr="00935810">
        <w:tab/>
      </w:r>
      <w:r w:rsidRPr="00935810">
        <w:tab/>
      </w:r>
      <w:r w:rsidRPr="00935810">
        <w:tab/>
      </w:r>
      <w:r w:rsidRPr="00935810">
        <w:tab/>
      </w:r>
    </w:p>
    <w:p w14:paraId="5A4E4FA4" w14:textId="77777777" w:rsidR="00B419FF" w:rsidRPr="00935810" w:rsidRDefault="00B419FF" w:rsidP="00B419FF">
      <w:pPr>
        <w:pStyle w:val="Verso"/>
      </w:pPr>
      <w:r w:rsidRPr="00935810">
        <w:tab/>
      </w:r>
      <w:r w:rsidRPr="00935810">
        <w:tab/>
      </w:r>
      <w:r w:rsidRPr="00935810">
        <w:tab/>
        <w:t xml:space="preserve">  Pero, ¿quién, decís, llevó</w:t>
      </w:r>
    </w:p>
    <w:p w14:paraId="095224D7" w14:textId="77777777" w:rsidR="00B419FF" w:rsidRPr="00935810" w:rsidRDefault="00B419FF" w:rsidP="00B419FF">
      <w:pPr>
        <w:pStyle w:val="Verso"/>
      </w:pPr>
      <w:r w:rsidRPr="00935810">
        <w:tab/>
      </w:r>
      <w:r w:rsidRPr="00935810">
        <w:tab/>
      </w:r>
      <w:r w:rsidRPr="00935810">
        <w:tab/>
        <w:t xml:space="preserve">mi bella </w:t>
      </w:r>
      <w:proofErr w:type="spellStart"/>
      <w:r w:rsidRPr="00935810">
        <w:t>Nise</w:t>
      </w:r>
      <w:proofErr w:type="spellEnd"/>
      <w:r w:rsidRPr="00935810">
        <w:t xml:space="preserve"> de aquí?</w:t>
      </w:r>
    </w:p>
    <w:p w14:paraId="695AF7EF" w14:textId="61E677F2" w:rsidR="00E16C28" w:rsidRDefault="00E16C28" w:rsidP="00E16C28">
      <w:pPr>
        <w:pStyle w:val="Personaje"/>
      </w:pPr>
      <w:r w:rsidRPr="00935810">
        <w:t>Mendo</w:t>
      </w:r>
    </w:p>
    <w:p w14:paraId="2F5C12EA" w14:textId="753DB886" w:rsidR="00B419FF" w:rsidRPr="00935810" w:rsidRDefault="00B419FF" w:rsidP="0037017F">
      <w:pPr>
        <w:pStyle w:val="Partidoincial"/>
      </w:pPr>
      <w:r w:rsidRPr="00935810">
        <w:tab/>
      </w:r>
      <w:r w:rsidRPr="00935810">
        <w:tab/>
      </w:r>
      <w:r w:rsidR="00E16C28">
        <w:t xml:space="preserve">            </w:t>
      </w:r>
      <w:r w:rsidRPr="00935810">
        <w:t>Don Sancho.</w:t>
      </w:r>
    </w:p>
    <w:p w14:paraId="0BE1FA86" w14:textId="7754B08E" w:rsidR="00E16C28" w:rsidRDefault="00E16C28" w:rsidP="00E16C28">
      <w:pPr>
        <w:pStyle w:val="Personaje"/>
      </w:pPr>
      <w:r w:rsidRPr="00935810">
        <w:t>Nuño</w:t>
      </w:r>
    </w:p>
    <w:p w14:paraId="7A4E676E" w14:textId="26F47966" w:rsidR="00B419FF" w:rsidRPr="00935810" w:rsidRDefault="00B419FF" w:rsidP="0037017F">
      <w:pPr>
        <w:pStyle w:val="Partidomedio"/>
      </w:pPr>
      <w:r w:rsidRPr="00935810">
        <w:tab/>
      </w:r>
      <w:r w:rsidRPr="00935810">
        <w:tab/>
      </w:r>
      <w:r w:rsidRPr="00935810">
        <w:tab/>
      </w:r>
      <w:r w:rsidRPr="00935810">
        <w:tab/>
        <w:t xml:space="preserve">          ¿Don Sancho?</w:t>
      </w:r>
    </w:p>
    <w:p w14:paraId="5B8E3693" w14:textId="79D08143" w:rsidR="00E16C28" w:rsidRDefault="00E16C28" w:rsidP="00E16C28">
      <w:pPr>
        <w:pStyle w:val="Personaje"/>
      </w:pPr>
      <w:r w:rsidRPr="00935810">
        <w:lastRenderedPageBreak/>
        <w:t>Mendo</w:t>
      </w:r>
    </w:p>
    <w:p w14:paraId="2CE2F1A8" w14:textId="36477754" w:rsidR="00B419FF" w:rsidRPr="008F1962" w:rsidRDefault="00B419FF" w:rsidP="008F1962">
      <w:pPr>
        <w:pStyle w:val="Partidofinal"/>
      </w:pPr>
      <w:r w:rsidRPr="00935810">
        <w:tab/>
      </w:r>
      <w:r w:rsidRPr="00935810">
        <w:tab/>
      </w:r>
      <w:r w:rsidRPr="00935810">
        <w:tab/>
      </w:r>
      <w:r w:rsidRPr="00935810">
        <w:tab/>
      </w:r>
      <w:r w:rsidRPr="00935810">
        <w:tab/>
        <w:t xml:space="preserve">           </w:t>
      </w:r>
      <w:r w:rsidR="00E16C28">
        <w:t xml:space="preserve">         </w:t>
      </w:r>
      <w:r w:rsidRPr="008F1962">
        <w:t>Sí,</w:t>
      </w:r>
    </w:p>
    <w:p w14:paraId="195D75E7" w14:textId="3963473F" w:rsidR="00B419FF" w:rsidRPr="00935810" w:rsidRDefault="00B419FF" w:rsidP="00B419FF">
      <w:pPr>
        <w:pStyle w:val="Verso"/>
      </w:pPr>
      <w:r w:rsidRPr="00935810">
        <w:tab/>
      </w:r>
      <w:r w:rsidRPr="00935810">
        <w:tab/>
      </w:r>
      <w:r w:rsidRPr="00935810">
        <w:tab/>
        <w:t>porque el Rey se lo mandó.</w:t>
      </w:r>
      <w:r w:rsidRPr="00935810">
        <w:tab/>
      </w:r>
      <w:r w:rsidRPr="00935810">
        <w:tab/>
      </w:r>
      <w:r w:rsidRPr="00935810">
        <w:tab/>
      </w:r>
    </w:p>
    <w:p w14:paraId="6EBB432B" w14:textId="210CA815" w:rsidR="00E16C28" w:rsidRDefault="00E16C28" w:rsidP="00E16C28">
      <w:pPr>
        <w:pStyle w:val="Personaje"/>
      </w:pPr>
      <w:r w:rsidRPr="00935810">
        <w:t>Nuño</w:t>
      </w:r>
    </w:p>
    <w:p w14:paraId="3180D76A" w14:textId="30B10C36" w:rsidR="00B419FF" w:rsidRPr="00935810" w:rsidRDefault="00B419FF" w:rsidP="00B419FF">
      <w:pPr>
        <w:pStyle w:val="Verso"/>
      </w:pPr>
      <w:r w:rsidRPr="00935810">
        <w:tab/>
      </w:r>
      <w:r w:rsidRPr="00935810">
        <w:tab/>
      </w:r>
      <w:r w:rsidRPr="00935810">
        <w:tab/>
        <w:t xml:space="preserve">  Tenga en eso la ventura</w:t>
      </w:r>
      <w:r w:rsidRPr="00935810">
        <w:tab/>
      </w:r>
      <w:r w:rsidRPr="00935810">
        <w:tab/>
      </w:r>
      <w:r w:rsidRPr="00935810">
        <w:tab/>
      </w:r>
    </w:p>
    <w:p w14:paraId="36D4D5B3" w14:textId="77777777" w:rsidR="00B419FF" w:rsidRPr="00935810" w:rsidRDefault="00B419FF" w:rsidP="00B419FF">
      <w:pPr>
        <w:pStyle w:val="Verso"/>
      </w:pPr>
      <w:r w:rsidRPr="00935810">
        <w:tab/>
      </w:r>
      <w:r w:rsidRPr="00935810">
        <w:tab/>
      </w:r>
      <w:r w:rsidRPr="00935810">
        <w:tab/>
        <w:t>que yo tuve, porque vuelva</w:t>
      </w:r>
    </w:p>
    <w:p w14:paraId="1E1705DA" w14:textId="77777777" w:rsidR="00B419FF" w:rsidRPr="00935810" w:rsidRDefault="00B419FF" w:rsidP="00B419FF">
      <w:pPr>
        <w:pStyle w:val="Verso"/>
      </w:pPr>
      <w:r w:rsidRPr="00935810">
        <w:tab/>
      </w:r>
      <w:r w:rsidRPr="00935810">
        <w:tab/>
      </w:r>
      <w:r w:rsidRPr="00935810">
        <w:tab/>
      </w:r>
      <w:proofErr w:type="spellStart"/>
      <w:r w:rsidRPr="00935810">
        <w:t>Nise</w:t>
      </w:r>
      <w:proofErr w:type="spellEnd"/>
      <w:r w:rsidRPr="00935810">
        <w:t>, como yo, a esta selva,</w:t>
      </w:r>
    </w:p>
    <w:p w14:paraId="74483D28" w14:textId="77777777" w:rsidR="00B419FF" w:rsidRPr="00935810" w:rsidRDefault="00B419FF" w:rsidP="00B419FF">
      <w:pPr>
        <w:pStyle w:val="Verso"/>
      </w:pPr>
      <w:r w:rsidRPr="00935810">
        <w:tab/>
      </w:r>
      <w:r w:rsidRPr="00935810">
        <w:tab/>
      </w:r>
      <w:r w:rsidRPr="00935810">
        <w:tab/>
        <w:t>ya infierno sin su hermosura.</w:t>
      </w:r>
    </w:p>
    <w:p w14:paraId="427FE3EE" w14:textId="3F58009F" w:rsidR="00E16C28" w:rsidRDefault="00E16C28" w:rsidP="00E16C28">
      <w:pPr>
        <w:pStyle w:val="Personaje"/>
      </w:pPr>
      <w:r w:rsidRPr="00935810">
        <w:t>Bato</w:t>
      </w:r>
    </w:p>
    <w:p w14:paraId="125F13E1" w14:textId="70C065CC" w:rsidR="00B419FF" w:rsidRPr="00935810" w:rsidRDefault="00B419FF" w:rsidP="00B419FF">
      <w:pPr>
        <w:pStyle w:val="Verso"/>
      </w:pPr>
      <w:r w:rsidRPr="00935810">
        <w:tab/>
      </w:r>
      <w:r w:rsidRPr="00935810">
        <w:tab/>
      </w:r>
      <w:r w:rsidRPr="00935810">
        <w:tab/>
        <w:t xml:space="preserve">  ¿Que ya no eres caballero</w:t>
      </w:r>
      <w:r w:rsidRPr="00935810">
        <w:tab/>
      </w:r>
      <w:r w:rsidRPr="00935810">
        <w:tab/>
      </w:r>
      <w:r w:rsidRPr="00935810">
        <w:tab/>
      </w:r>
    </w:p>
    <w:p w14:paraId="648A6B63" w14:textId="77777777" w:rsidR="00B419FF" w:rsidRPr="00935810" w:rsidRDefault="00B419FF" w:rsidP="00B419FF">
      <w:pPr>
        <w:pStyle w:val="Verso"/>
      </w:pPr>
      <w:r w:rsidRPr="00935810">
        <w:tab/>
      </w:r>
      <w:r w:rsidRPr="00935810">
        <w:tab/>
      </w:r>
      <w:r w:rsidRPr="00935810">
        <w:tab/>
        <w:t>ni aquellas calzas te pones,</w:t>
      </w:r>
      <w:r w:rsidRPr="00935810">
        <w:tab/>
      </w:r>
      <w:r w:rsidRPr="00935810">
        <w:tab/>
      </w:r>
      <w:r w:rsidRPr="00935810">
        <w:tab/>
      </w:r>
      <w:r w:rsidRPr="00935810">
        <w:tab/>
      </w:r>
    </w:p>
    <w:p w14:paraId="2D46AE33" w14:textId="77777777" w:rsidR="00B419FF" w:rsidRPr="00935810" w:rsidRDefault="00B419FF" w:rsidP="00B419FF">
      <w:pPr>
        <w:pStyle w:val="Verso"/>
      </w:pPr>
      <w:r w:rsidRPr="00935810">
        <w:tab/>
      </w:r>
      <w:r w:rsidRPr="00935810">
        <w:tab/>
      </w:r>
      <w:r w:rsidRPr="00935810">
        <w:tab/>
        <w:t>la cuera con los botones</w:t>
      </w:r>
    </w:p>
    <w:p w14:paraId="0B95B053" w14:textId="77777777" w:rsidR="00B419FF" w:rsidRPr="00935810" w:rsidRDefault="00B419FF" w:rsidP="00B419FF">
      <w:pPr>
        <w:pStyle w:val="Verso"/>
      </w:pPr>
      <w:r w:rsidRPr="00935810">
        <w:tab/>
      </w:r>
      <w:r w:rsidRPr="00935810">
        <w:tab/>
      </w:r>
      <w:r w:rsidRPr="00935810">
        <w:tab/>
        <w:t>y el emplumado sombrero?</w:t>
      </w:r>
    </w:p>
    <w:p w14:paraId="089A12CF" w14:textId="77777777" w:rsidR="00B419FF" w:rsidRPr="00935810" w:rsidRDefault="00B419FF" w:rsidP="00B419FF">
      <w:pPr>
        <w:pStyle w:val="Verso"/>
      </w:pPr>
      <w:r w:rsidRPr="00935810">
        <w:tab/>
      </w:r>
      <w:r w:rsidRPr="00935810">
        <w:tab/>
      </w:r>
      <w:r w:rsidRPr="00935810">
        <w:tab/>
        <w:t xml:space="preserve">  ¡</w:t>
      </w:r>
      <w:proofErr w:type="spellStart"/>
      <w:r w:rsidRPr="00935810">
        <w:t>Válate</w:t>
      </w:r>
      <w:proofErr w:type="spellEnd"/>
      <w:r w:rsidRPr="00935810">
        <w:t xml:space="preserve">, </w:t>
      </w:r>
      <w:proofErr w:type="gramStart"/>
      <w:r w:rsidRPr="00935810">
        <w:t>Dios, por el mundo!</w:t>
      </w:r>
      <w:proofErr w:type="gramEnd"/>
    </w:p>
    <w:p w14:paraId="19D03A96" w14:textId="715A0B1F" w:rsidR="00B419FF" w:rsidRPr="00935810" w:rsidRDefault="00B419FF" w:rsidP="00B419FF">
      <w:pPr>
        <w:pStyle w:val="Verso"/>
      </w:pPr>
      <w:r w:rsidRPr="00935810">
        <w:tab/>
      </w:r>
      <w:r w:rsidRPr="00935810">
        <w:tab/>
      </w:r>
      <w:r w:rsidRPr="00935810">
        <w:tab/>
        <w:t>Parece comedia todo.</w:t>
      </w:r>
      <w:r w:rsidRPr="00935810">
        <w:tab/>
      </w:r>
      <w:r w:rsidRPr="00935810">
        <w:tab/>
      </w:r>
      <w:r w:rsidRPr="00935810">
        <w:tab/>
      </w:r>
      <w:r w:rsidRPr="00935810">
        <w:tab/>
      </w:r>
    </w:p>
    <w:p w14:paraId="5C002EC2" w14:textId="0E0EB5CD" w:rsidR="00E16C28" w:rsidRDefault="00E16C28" w:rsidP="00E16C28">
      <w:pPr>
        <w:pStyle w:val="Personaje"/>
      </w:pPr>
      <w:r w:rsidRPr="00935810">
        <w:t>Nuño</w:t>
      </w:r>
    </w:p>
    <w:p w14:paraId="6464467C" w14:textId="2669A657" w:rsidR="00B419FF" w:rsidRPr="00935810" w:rsidRDefault="00B419FF" w:rsidP="00B419FF">
      <w:pPr>
        <w:pStyle w:val="Verso"/>
      </w:pPr>
      <w:r w:rsidRPr="00935810">
        <w:tab/>
      </w:r>
      <w:r w:rsidRPr="00935810">
        <w:tab/>
      </w:r>
      <w:r w:rsidRPr="00935810">
        <w:tab/>
        <w:t>Sí, porque del propio modo</w:t>
      </w:r>
      <w:r w:rsidRPr="00935810">
        <w:tab/>
      </w:r>
      <w:r w:rsidRPr="00935810">
        <w:tab/>
      </w:r>
      <w:r w:rsidRPr="00935810">
        <w:tab/>
      </w:r>
    </w:p>
    <w:p w14:paraId="75F0F383" w14:textId="77777777" w:rsidR="00B419FF" w:rsidRPr="00935810" w:rsidRDefault="00B419FF" w:rsidP="00B419FF">
      <w:pPr>
        <w:pStyle w:val="Verso"/>
      </w:pPr>
      <w:r w:rsidRPr="00935810">
        <w:tab/>
      </w:r>
      <w:r w:rsidRPr="00935810">
        <w:tab/>
      </w:r>
      <w:r w:rsidRPr="00935810">
        <w:tab/>
        <w:t>es este el acto segundo.</w:t>
      </w:r>
    </w:p>
    <w:p w14:paraId="37BADB15" w14:textId="77777777" w:rsidR="00B419FF" w:rsidRPr="00935810" w:rsidRDefault="00B419FF" w:rsidP="00B419FF">
      <w:pPr>
        <w:pStyle w:val="Verso"/>
      </w:pPr>
      <w:r w:rsidRPr="00935810">
        <w:tab/>
      </w:r>
      <w:r w:rsidRPr="00935810">
        <w:tab/>
      </w:r>
      <w:r w:rsidRPr="00935810">
        <w:tab/>
        <w:t xml:space="preserve">  </w:t>
      </w:r>
      <w:proofErr w:type="spellStart"/>
      <w:r w:rsidRPr="00935810">
        <w:t>Vestime</w:t>
      </w:r>
      <w:proofErr w:type="spellEnd"/>
      <w:r w:rsidRPr="00935810">
        <w:t xml:space="preserve"> de rey, y al lado</w:t>
      </w:r>
    </w:p>
    <w:p w14:paraId="16737D16" w14:textId="77777777" w:rsidR="00B419FF" w:rsidRPr="00935810" w:rsidRDefault="00B419FF" w:rsidP="00B419FF">
      <w:pPr>
        <w:pStyle w:val="Verso"/>
      </w:pPr>
      <w:r w:rsidRPr="00935810">
        <w:tab/>
      </w:r>
      <w:r w:rsidRPr="00935810">
        <w:tab/>
      </w:r>
      <w:r w:rsidRPr="00935810">
        <w:tab/>
        <w:t>de un rey el acto acabé,</w:t>
      </w:r>
    </w:p>
    <w:p w14:paraId="67928144" w14:textId="49DBE093" w:rsidR="00B419FF" w:rsidRPr="00935810" w:rsidRDefault="00B419FF" w:rsidP="00B419FF">
      <w:pPr>
        <w:pStyle w:val="Verso"/>
      </w:pPr>
      <w:r w:rsidRPr="00935810">
        <w:tab/>
      </w:r>
      <w:r w:rsidRPr="00935810">
        <w:tab/>
      </w:r>
      <w:r w:rsidRPr="00935810">
        <w:tab/>
        <w:t>y a ser labrador torné</w:t>
      </w:r>
      <w:r w:rsidRPr="00935810">
        <w:tab/>
      </w:r>
      <w:r w:rsidRPr="00935810">
        <w:tab/>
      </w:r>
      <w:r w:rsidRPr="00935810">
        <w:tab/>
      </w:r>
      <w:r w:rsidRPr="00935810">
        <w:tab/>
      </w:r>
    </w:p>
    <w:p w14:paraId="7A760A75" w14:textId="13433EFF" w:rsidR="00B419FF" w:rsidRPr="00935810" w:rsidRDefault="00B419FF" w:rsidP="00B419FF">
      <w:pPr>
        <w:pStyle w:val="Verso"/>
      </w:pPr>
      <w:r w:rsidRPr="00935810">
        <w:tab/>
      </w:r>
      <w:r w:rsidRPr="00935810">
        <w:tab/>
      </w:r>
      <w:r w:rsidRPr="00935810">
        <w:tab/>
        <w:t>con el gabán y el arado.</w:t>
      </w:r>
      <w:r w:rsidRPr="00935810">
        <w:tab/>
      </w:r>
      <w:r w:rsidRPr="00935810">
        <w:tab/>
      </w:r>
      <w:r w:rsidRPr="00935810">
        <w:tab/>
      </w:r>
    </w:p>
    <w:p w14:paraId="1D7C14E8" w14:textId="77777777" w:rsidR="00B419FF" w:rsidRPr="00935810" w:rsidRDefault="00B419FF" w:rsidP="00B419FF">
      <w:pPr>
        <w:pStyle w:val="Verso"/>
      </w:pPr>
      <w:r w:rsidRPr="00935810">
        <w:tab/>
      </w:r>
      <w:r w:rsidRPr="00935810">
        <w:tab/>
      </w:r>
      <w:r w:rsidRPr="00935810">
        <w:tab/>
        <w:t xml:space="preserve">  Mas, ¿qué haré, triste de mí,</w:t>
      </w:r>
    </w:p>
    <w:p w14:paraId="3C3AB90F" w14:textId="77777777" w:rsidR="00B419FF" w:rsidRPr="00935810" w:rsidRDefault="00B419FF" w:rsidP="00B419FF">
      <w:pPr>
        <w:pStyle w:val="Verso"/>
      </w:pPr>
      <w:r w:rsidRPr="00935810">
        <w:tab/>
      </w:r>
      <w:r w:rsidRPr="00935810">
        <w:tab/>
      </w:r>
      <w:r w:rsidRPr="00935810">
        <w:tab/>
        <w:t xml:space="preserve">sin </w:t>
      </w:r>
      <w:proofErr w:type="spellStart"/>
      <w:r w:rsidRPr="00935810">
        <w:t>Nise</w:t>
      </w:r>
      <w:proofErr w:type="spellEnd"/>
      <w:r w:rsidRPr="00935810">
        <w:t xml:space="preserve"> en este destierro?</w:t>
      </w:r>
    </w:p>
    <w:p w14:paraId="33DA57CE" w14:textId="77777777" w:rsidR="00B419FF" w:rsidRPr="00935810" w:rsidRDefault="00B419FF" w:rsidP="00B419FF">
      <w:pPr>
        <w:pStyle w:val="Verso"/>
      </w:pPr>
      <w:r w:rsidRPr="00935810">
        <w:tab/>
      </w:r>
      <w:r w:rsidRPr="00935810">
        <w:tab/>
      </w:r>
      <w:r w:rsidRPr="00935810">
        <w:tab/>
        <w:t>Subir quiero en aquel cerro</w:t>
      </w:r>
    </w:p>
    <w:p w14:paraId="5A674E21" w14:textId="13CF23D6" w:rsidR="00B419FF" w:rsidRPr="00935810" w:rsidRDefault="00B419FF" w:rsidP="00B419FF">
      <w:pPr>
        <w:pStyle w:val="Verso"/>
      </w:pPr>
      <w:r w:rsidRPr="00935810">
        <w:tab/>
      </w:r>
      <w:r w:rsidRPr="00935810">
        <w:tab/>
      </w:r>
      <w:r w:rsidRPr="00935810">
        <w:tab/>
        <w:t>y mirarla desde allí.</w:t>
      </w:r>
      <w:r w:rsidRPr="00935810">
        <w:tab/>
      </w:r>
      <w:r w:rsidRPr="00935810">
        <w:tab/>
      </w:r>
      <w:r w:rsidRPr="00935810">
        <w:tab/>
      </w:r>
      <w:r w:rsidRPr="00935810">
        <w:tab/>
      </w:r>
    </w:p>
    <w:p w14:paraId="482D2F17" w14:textId="77777777" w:rsidR="00B419FF" w:rsidRPr="00935810" w:rsidRDefault="00B419FF" w:rsidP="00B419FF">
      <w:pPr>
        <w:pStyle w:val="Verso"/>
      </w:pPr>
      <w:r w:rsidRPr="00935810">
        <w:tab/>
      </w:r>
      <w:r w:rsidRPr="00935810">
        <w:tab/>
      </w:r>
      <w:r w:rsidRPr="00935810">
        <w:tab/>
        <w:t xml:space="preserve">  </w:t>
      </w:r>
      <w:proofErr w:type="spellStart"/>
      <w:r w:rsidRPr="00935810">
        <w:t>Nise</w:t>
      </w:r>
      <w:proofErr w:type="spellEnd"/>
      <w:r w:rsidRPr="00935810">
        <w:t>, que a la corte vas</w:t>
      </w:r>
      <w:r w:rsidRPr="00935810">
        <w:tab/>
      </w:r>
      <w:r w:rsidRPr="00935810">
        <w:tab/>
      </w:r>
      <w:r w:rsidRPr="00935810">
        <w:tab/>
      </w:r>
      <w:r w:rsidRPr="00935810">
        <w:tab/>
      </w:r>
    </w:p>
    <w:p w14:paraId="08745CCD" w14:textId="77777777" w:rsidR="00B419FF" w:rsidRPr="00935810" w:rsidRDefault="00B419FF" w:rsidP="00B419FF">
      <w:pPr>
        <w:pStyle w:val="Verso"/>
      </w:pPr>
      <w:r w:rsidRPr="00935810">
        <w:tab/>
      </w:r>
      <w:r w:rsidRPr="00935810">
        <w:tab/>
      </w:r>
      <w:r w:rsidRPr="00935810">
        <w:tab/>
        <w:t>cuando de la corte vengo,</w:t>
      </w:r>
    </w:p>
    <w:p w14:paraId="7318D6F9" w14:textId="77777777" w:rsidR="00B419FF" w:rsidRPr="00935810" w:rsidRDefault="00B419FF" w:rsidP="00B419FF">
      <w:pPr>
        <w:pStyle w:val="Verso"/>
      </w:pPr>
      <w:r w:rsidRPr="00935810">
        <w:tab/>
      </w:r>
      <w:r w:rsidRPr="00935810">
        <w:tab/>
      </w:r>
      <w:r w:rsidRPr="00935810">
        <w:tab/>
        <w:t>y cuando este gabán tengo</w:t>
      </w:r>
    </w:p>
    <w:p w14:paraId="1AFBF8A2" w14:textId="77777777" w:rsidR="00B419FF" w:rsidRPr="00935810" w:rsidRDefault="00B419FF" w:rsidP="00B419FF">
      <w:pPr>
        <w:pStyle w:val="Verso"/>
      </w:pPr>
      <w:r w:rsidRPr="00935810">
        <w:tab/>
      </w:r>
      <w:r w:rsidRPr="00935810">
        <w:tab/>
      </w:r>
      <w:r w:rsidRPr="00935810">
        <w:tab/>
        <w:t>al lado de un rey estás.</w:t>
      </w:r>
    </w:p>
    <w:p w14:paraId="4F7E212A" w14:textId="00510AB6" w:rsidR="00B419FF" w:rsidRPr="00935810" w:rsidRDefault="00B419FF" w:rsidP="00B419FF">
      <w:pPr>
        <w:pStyle w:val="Verso"/>
      </w:pPr>
      <w:r w:rsidRPr="00935810">
        <w:tab/>
      </w:r>
      <w:r w:rsidRPr="00935810">
        <w:tab/>
      </w:r>
      <w:r w:rsidRPr="00935810">
        <w:tab/>
        <w:t xml:space="preserve">  Mira que no me casé,</w:t>
      </w:r>
      <w:r w:rsidRPr="00935810">
        <w:tab/>
      </w:r>
      <w:r w:rsidRPr="00935810">
        <w:tab/>
      </w:r>
      <w:r w:rsidRPr="00935810">
        <w:tab/>
      </w:r>
      <w:r w:rsidRPr="00935810">
        <w:tab/>
      </w:r>
    </w:p>
    <w:p w14:paraId="34CB1895" w14:textId="354626A6" w:rsidR="00B419FF" w:rsidRPr="00935810" w:rsidRDefault="00B419FF" w:rsidP="00B419FF">
      <w:pPr>
        <w:pStyle w:val="Verso"/>
      </w:pPr>
      <w:r w:rsidRPr="00935810">
        <w:tab/>
      </w:r>
      <w:r w:rsidRPr="00935810">
        <w:tab/>
      </w:r>
      <w:r w:rsidRPr="00935810">
        <w:tab/>
        <w:t>no te cases tú tampoco,</w:t>
      </w:r>
      <w:r w:rsidRPr="00935810">
        <w:tab/>
      </w:r>
      <w:r w:rsidRPr="00935810">
        <w:tab/>
      </w:r>
      <w:r w:rsidRPr="00935810">
        <w:tab/>
      </w:r>
    </w:p>
    <w:p w14:paraId="6E7ADB2D" w14:textId="77777777" w:rsidR="00B419FF" w:rsidRPr="00935810" w:rsidRDefault="00B419FF" w:rsidP="00B419FF">
      <w:pPr>
        <w:pStyle w:val="Verso"/>
      </w:pPr>
      <w:r w:rsidRPr="00935810">
        <w:tab/>
      </w:r>
      <w:r w:rsidRPr="00935810">
        <w:tab/>
      </w:r>
      <w:r w:rsidRPr="00935810">
        <w:tab/>
        <w:t>advierte que el mundo es loco</w:t>
      </w:r>
    </w:p>
    <w:p w14:paraId="7A373F63" w14:textId="77777777" w:rsidR="00B419FF" w:rsidRPr="00935810" w:rsidRDefault="00B419FF" w:rsidP="00B419FF">
      <w:pPr>
        <w:pStyle w:val="Verso"/>
      </w:pPr>
      <w:r w:rsidRPr="00935810">
        <w:lastRenderedPageBreak/>
        <w:tab/>
      </w:r>
      <w:r w:rsidRPr="00935810">
        <w:tab/>
      </w:r>
      <w:r w:rsidRPr="00935810">
        <w:tab/>
        <w:t>y no es hoy lo que ayer fue.</w:t>
      </w:r>
    </w:p>
    <w:p w14:paraId="3487A47D" w14:textId="77777777" w:rsidR="00B419FF" w:rsidRPr="00935810" w:rsidRDefault="00B419FF" w:rsidP="00B419FF">
      <w:pPr>
        <w:pStyle w:val="Verso"/>
      </w:pPr>
      <w:r w:rsidRPr="00935810">
        <w:tab/>
      </w:r>
      <w:r w:rsidRPr="00935810">
        <w:tab/>
      </w:r>
      <w:r w:rsidRPr="00935810">
        <w:tab/>
        <w:t xml:space="preserve">  Espera, </w:t>
      </w:r>
      <w:proofErr w:type="spellStart"/>
      <w:r w:rsidRPr="00935810">
        <w:t>Nise</w:t>
      </w:r>
      <w:proofErr w:type="spellEnd"/>
      <w:r w:rsidRPr="00935810">
        <w:t>, por Dios,</w:t>
      </w:r>
    </w:p>
    <w:p w14:paraId="52BE1C10" w14:textId="0953E751" w:rsidR="00B419FF" w:rsidRPr="00935810" w:rsidRDefault="00B419FF" w:rsidP="00B419FF">
      <w:pPr>
        <w:pStyle w:val="Verso"/>
      </w:pPr>
      <w:r w:rsidRPr="00935810">
        <w:tab/>
      </w:r>
      <w:r w:rsidRPr="00935810">
        <w:tab/>
      </w:r>
      <w:r w:rsidRPr="00935810">
        <w:tab/>
        <w:t>que podrá ser que mañana</w:t>
      </w:r>
      <w:r w:rsidRPr="00935810">
        <w:tab/>
      </w:r>
      <w:r w:rsidRPr="00935810">
        <w:tab/>
      </w:r>
      <w:r w:rsidRPr="00935810">
        <w:tab/>
      </w:r>
    </w:p>
    <w:p w14:paraId="624764AE" w14:textId="77777777" w:rsidR="00B419FF" w:rsidRPr="00935810" w:rsidRDefault="00B419FF" w:rsidP="00B419FF">
      <w:pPr>
        <w:pStyle w:val="Verso"/>
      </w:pPr>
      <w:r w:rsidRPr="00935810">
        <w:tab/>
      </w:r>
      <w:r w:rsidRPr="00935810">
        <w:tab/>
      </w:r>
      <w:r w:rsidRPr="00935810">
        <w:tab/>
        <w:t>tú vuelvas a ser villana</w:t>
      </w:r>
      <w:r w:rsidRPr="00935810">
        <w:tab/>
      </w:r>
      <w:r w:rsidRPr="00935810">
        <w:tab/>
      </w:r>
      <w:r w:rsidRPr="00935810">
        <w:tab/>
      </w:r>
      <w:r w:rsidRPr="00935810">
        <w:tab/>
      </w:r>
    </w:p>
    <w:p w14:paraId="3F66E62A" w14:textId="08D2B4AA" w:rsidR="00B419FF" w:rsidRPr="008445D2" w:rsidRDefault="00B419FF" w:rsidP="008445D2">
      <w:pPr>
        <w:pStyle w:val="Verso"/>
      </w:pPr>
      <w:r w:rsidRPr="00935810">
        <w:tab/>
      </w:r>
      <w:r w:rsidRPr="00935810">
        <w:tab/>
      </w:r>
      <w:r w:rsidRPr="00935810">
        <w:tab/>
        <w:t>y nos casemos los dos.</w:t>
      </w:r>
    </w:p>
    <w:p w14:paraId="20E525B9" w14:textId="4E680D4A" w:rsidR="00B419FF" w:rsidRPr="008445D2" w:rsidRDefault="00B419FF" w:rsidP="008445D2">
      <w:pPr>
        <w:pStyle w:val="Acot"/>
      </w:pPr>
      <w:proofErr w:type="spellStart"/>
      <w:r w:rsidRPr="00935810">
        <w:t>Vase</w:t>
      </w:r>
      <w:proofErr w:type="spellEnd"/>
      <w:r w:rsidRPr="00935810">
        <w:t xml:space="preserve"> Nuño</w:t>
      </w:r>
    </w:p>
    <w:p w14:paraId="439025C4" w14:textId="0C05A9BF" w:rsidR="00E16C28" w:rsidRDefault="00E16C28" w:rsidP="00E16C28">
      <w:pPr>
        <w:pStyle w:val="Personaje"/>
      </w:pPr>
      <w:r w:rsidRPr="00935810">
        <w:t>Mendo</w:t>
      </w:r>
    </w:p>
    <w:p w14:paraId="11E4F450" w14:textId="1275AE6C" w:rsidR="00B419FF" w:rsidRPr="00935810" w:rsidRDefault="00B419FF" w:rsidP="00B419FF">
      <w:pPr>
        <w:pStyle w:val="Verso"/>
      </w:pPr>
      <w:r w:rsidRPr="00935810">
        <w:tab/>
      </w:r>
      <w:r w:rsidRPr="00935810">
        <w:tab/>
        <w:t xml:space="preserve">  </w:t>
      </w:r>
      <w:r w:rsidR="00E16C28">
        <w:t xml:space="preserve">            </w:t>
      </w:r>
      <w:r w:rsidRPr="00935810">
        <w:t>Lástima Nuño me ha dado.</w:t>
      </w:r>
    </w:p>
    <w:p w14:paraId="6CBB3133" w14:textId="645B6990" w:rsidR="00E16C28" w:rsidRDefault="00E16C28" w:rsidP="00E16C28">
      <w:pPr>
        <w:pStyle w:val="Personaje"/>
      </w:pPr>
      <w:r w:rsidRPr="00935810">
        <w:t>Bato</w:t>
      </w:r>
    </w:p>
    <w:p w14:paraId="177D6D31" w14:textId="1D01E502" w:rsidR="00B419FF" w:rsidRPr="00935810" w:rsidRDefault="00B419FF" w:rsidP="00B419FF">
      <w:pPr>
        <w:pStyle w:val="Verso"/>
      </w:pPr>
      <w:r w:rsidRPr="00935810">
        <w:tab/>
      </w:r>
      <w:r w:rsidRPr="00935810">
        <w:tab/>
      </w:r>
      <w:r w:rsidRPr="00935810">
        <w:tab/>
        <w:t>Ya no quiero ser pariente</w:t>
      </w:r>
    </w:p>
    <w:p w14:paraId="41D2B942" w14:textId="3F5378E0" w:rsidR="00B419FF" w:rsidRPr="00935810" w:rsidRDefault="00B419FF" w:rsidP="00B419FF">
      <w:pPr>
        <w:pStyle w:val="Verso"/>
      </w:pPr>
      <w:r w:rsidRPr="00935810">
        <w:tab/>
      </w:r>
      <w:r w:rsidRPr="00935810">
        <w:tab/>
      </w:r>
      <w:r w:rsidRPr="00935810">
        <w:tab/>
        <w:t>del Rey, pues tan libremente</w:t>
      </w:r>
      <w:r w:rsidRPr="00935810">
        <w:tab/>
      </w:r>
      <w:r w:rsidRPr="00935810">
        <w:tab/>
      </w:r>
      <w:r w:rsidRPr="00935810">
        <w:tab/>
      </w:r>
    </w:p>
    <w:p w14:paraId="4C19E541" w14:textId="77777777" w:rsidR="00B419FF" w:rsidRPr="00935810" w:rsidRDefault="00B419FF" w:rsidP="00B419FF">
      <w:pPr>
        <w:pStyle w:val="Verso"/>
      </w:pPr>
      <w:r w:rsidRPr="00935810">
        <w:tab/>
      </w:r>
      <w:r w:rsidRPr="00935810">
        <w:tab/>
      </w:r>
      <w:r w:rsidRPr="00935810">
        <w:tab/>
        <w:t>echa parientes a un lado.</w:t>
      </w:r>
      <w:r w:rsidRPr="00935810">
        <w:tab/>
      </w:r>
      <w:r w:rsidRPr="00935810">
        <w:tab/>
      </w:r>
      <w:r w:rsidRPr="00935810">
        <w:tab/>
      </w:r>
      <w:r w:rsidRPr="00935810">
        <w:tab/>
      </w:r>
    </w:p>
    <w:p w14:paraId="2ABB528D" w14:textId="6F5AC50F" w:rsidR="00E16C28" w:rsidRDefault="00E16C28" w:rsidP="00E16C28">
      <w:pPr>
        <w:pStyle w:val="Personaje"/>
      </w:pPr>
      <w:proofErr w:type="spellStart"/>
      <w:r w:rsidRPr="00935810">
        <w:t>Lucindo</w:t>
      </w:r>
      <w:proofErr w:type="spellEnd"/>
    </w:p>
    <w:p w14:paraId="187CC502" w14:textId="7B7930A7" w:rsidR="00B419FF" w:rsidRPr="00935810" w:rsidRDefault="00B419FF" w:rsidP="00B419FF">
      <w:pPr>
        <w:pStyle w:val="Verso"/>
      </w:pPr>
      <w:r w:rsidRPr="00935810">
        <w:tab/>
      </w:r>
      <w:r w:rsidRPr="00935810">
        <w:tab/>
        <w:t xml:space="preserve">  </w:t>
      </w:r>
      <w:r w:rsidR="00E16C28">
        <w:t xml:space="preserve">           </w:t>
      </w:r>
      <w:r w:rsidRPr="00935810">
        <w:t>Seguirle es muy justa ley,</w:t>
      </w:r>
    </w:p>
    <w:p w14:paraId="059EA1C4" w14:textId="77777777" w:rsidR="00B419FF" w:rsidRPr="00935810" w:rsidRDefault="00B419FF" w:rsidP="00634CB7">
      <w:pPr>
        <w:pStyle w:val="Partidoincial"/>
      </w:pPr>
      <w:r w:rsidRPr="00935810">
        <w:tab/>
      </w:r>
      <w:r w:rsidRPr="00935810">
        <w:tab/>
      </w:r>
      <w:r w:rsidRPr="00935810">
        <w:tab/>
        <w:t xml:space="preserve">no se mate. </w:t>
      </w:r>
    </w:p>
    <w:p w14:paraId="1545748B" w14:textId="2494C53A" w:rsidR="00E16C28" w:rsidRDefault="00E16C28" w:rsidP="00E16C28">
      <w:pPr>
        <w:pStyle w:val="Personaje"/>
      </w:pPr>
      <w:r w:rsidRPr="00935810">
        <w:t>Mendo</w:t>
      </w:r>
    </w:p>
    <w:p w14:paraId="31B08CFC" w14:textId="7C671FFA" w:rsidR="00B419FF" w:rsidRPr="008F1962" w:rsidRDefault="00B419FF" w:rsidP="008F1962">
      <w:pPr>
        <w:pStyle w:val="Partidofinal"/>
      </w:pPr>
      <w:r w:rsidRPr="00935810">
        <w:tab/>
      </w:r>
      <w:r w:rsidRPr="00935810">
        <w:tab/>
      </w:r>
      <w:r w:rsidRPr="00935810">
        <w:tab/>
      </w:r>
      <w:r w:rsidRPr="008F1962">
        <w:t xml:space="preserve">       </w:t>
      </w:r>
      <w:r w:rsidR="00E16C28" w:rsidRPr="008F1962">
        <w:t xml:space="preserve">         </w:t>
      </w:r>
      <w:r w:rsidRPr="008F1962">
        <w:t>Está perdido.</w:t>
      </w:r>
    </w:p>
    <w:p w14:paraId="5C472713" w14:textId="30B2EDED" w:rsidR="00E16C28" w:rsidRDefault="00E16C28" w:rsidP="00E16C28">
      <w:pPr>
        <w:pStyle w:val="Personaje"/>
      </w:pPr>
      <w:r w:rsidRPr="00935810">
        <w:t>Bato</w:t>
      </w:r>
    </w:p>
    <w:p w14:paraId="5D1D5C89" w14:textId="751FB3F1" w:rsidR="00B419FF" w:rsidRPr="00935810" w:rsidRDefault="00B419FF" w:rsidP="00B419FF">
      <w:pPr>
        <w:pStyle w:val="Verso"/>
      </w:pPr>
      <w:r w:rsidRPr="00935810">
        <w:tab/>
      </w:r>
      <w:r w:rsidRPr="00935810">
        <w:tab/>
      </w:r>
      <w:r w:rsidRPr="00935810">
        <w:tab/>
        <w:t>¡Mira por dónde he venido</w:t>
      </w:r>
    </w:p>
    <w:p w14:paraId="5C8EB2B3" w14:textId="698C821A" w:rsidR="00B419FF" w:rsidRPr="00935810" w:rsidRDefault="00B419FF" w:rsidP="008445D2">
      <w:pPr>
        <w:pStyle w:val="Verso"/>
      </w:pPr>
      <w:r w:rsidRPr="00935810">
        <w:tab/>
      </w:r>
      <w:r w:rsidRPr="00935810">
        <w:tab/>
      </w:r>
      <w:r w:rsidRPr="00935810">
        <w:tab/>
        <w:t>a no ser chozno del Rey!</w:t>
      </w:r>
      <w:r w:rsidRPr="00935810">
        <w:tab/>
      </w:r>
      <w:r w:rsidRPr="00935810">
        <w:tab/>
      </w:r>
      <w:r w:rsidRPr="00935810">
        <w:tab/>
      </w:r>
      <w:r w:rsidRPr="00935810">
        <w:tab/>
      </w:r>
    </w:p>
    <w:p w14:paraId="2F375876" w14:textId="15EABE20" w:rsidR="00B419FF" w:rsidRPr="00935810" w:rsidRDefault="00B419FF" w:rsidP="008445D2">
      <w:pPr>
        <w:pStyle w:val="Acot"/>
      </w:pPr>
      <w:r w:rsidRPr="00935810">
        <w:t>Éntrense todos y salgan doña Blanca y doña Jimena</w:t>
      </w:r>
    </w:p>
    <w:p w14:paraId="58088084" w14:textId="593739C5" w:rsidR="00E16C28" w:rsidRDefault="00E16C28" w:rsidP="00E16C28">
      <w:pPr>
        <w:pStyle w:val="Personaje"/>
      </w:pPr>
      <w:r w:rsidRPr="00935810">
        <w:t>Blanca</w:t>
      </w:r>
    </w:p>
    <w:p w14:paraId="79496AAD" w14:textId="6F5E223A" w:rsidR="00B419FF" w:rsidRPr="00935810" w:rsidRDefault="00B419FF" w:rsidP="00B419FF">
      <w:pPr>
        <w:pStyle w:val="Verso"/>
      </w:pPr>
      <w:r w:rsidRPr="00935810">
        <w:tab/>
      </w:r>
      <w:r w:rsidRPr="00935810">
        <w:tab/>
        <w:t xml:space="preserve">  </w:t>
      </w:r>
      <w:r w:rsidR="00E16C28">
        <w:t xml:space="preserve">            </w:t>
      </w:r>
      <w:r w:rsidRPr="00935810">
        <w:t>En fin, ¿me estará más bien</w:t>
      </w:r>
      <w:r w:rsidRPr="00935810">
        <w:tab/>
      </w:r>
      <w:r w:rsidRPr="00935810">
        <w:tab/>
      </w:r>
      <w:r w:rsidRPr="00935810">
        <w:tab/>
      </w:r>
      <w:r w:rsidRPr="00935810">
        <w:tab/>
      </w:r>
    </w:p>
    <w:p w14:paraId="108E5773" w14:textId="77777777" w:rsidR="00B419FF" w:rsidRPr="00935810" w:rsidRDefault="00B419FF" w:rsidP="00B419FF">
      <w:pPr>
        <w:pStyle w:val="Verso"/>
      </w:pPr>
      <w:r w:rsidRPr="00935810">
        <w:tab/>
      </w:r>
      <w:r w:rsidRPr="00935810">
        <w:tab/>
      </w:r>
      <w:r w:rsidRPr="00935810">
        <w:tab/>
        <w:t>hacer favor a Tristán?</w:t>
      </w:r>
    </w:p>
    <w:p w14:paraId="14DCC883" w14:textId="7504F3FF" w:rsidR="00E16C28" w:rsidRDefault="00E16C28" w:rsidP="00E16C28">
      <w:pPr>
        <w:pStyle w:val="Personaje"/>
      </w:pPr>
      <w:r w:rsidRPr="00935810">
        <w:t>Jimena</w:t>
      </w:r>
    </w:p>
    <w:p w14:paraId="3FBDA022" w14:textId="06B06F26" w:rsidR="00B419FF" w:rsidRPr="00935810" w:rsidRDefault="00B419FF" w:rsidP="00B419FF">
      <w:pPr>
        <w:pStyle w:val="Verso"/>
      </w:pPr>
      <w:r w:rsidRPr="00935810">
        <w:tab/>
      </w:r>
      <w:r w:rsidRPr="00935810">
        <w:tab/>
      </w:r>
      <w:r w:rsidR="00E16C28">
        <w:t xml:space="preserve">            </w:t>
      </w:r>
      <w:r w:rsidRPr="00935810">
        <w:t>Arias es gran capitán,</w:t>
      </w:r>
    </w:p>
    <w:p w14:paraId="68B50B85" w14:textId="77777777" w:rsidR="00B419FF" w:rsidRPr="00935810" w:rsidRDefault="00B419FF" w:rsidP="00B419FF">
      <w:pPr>
        <w:pStyle w:val="Verso"/>
      </w:pPr>
      <w:r w:rsidRPr="00935810">
        <w:tab/>
      </w:r>
      <w:r w:rsidRPr="00935810">
        <w:tab/>
      </w:r>
      <w:r w:rsidRPr="00935810">
        <w:tab/>
        <w:t>Arias es noble también,</w:t>
      </w:r>
    </w:p>
    <w:p w14:paraId="0487DEFD" w14:textId="5D6829A4" w:rsidR="00B419FF" w:rsidRPr="00935810" w:rsidRDefault="00B419FF" w:rsidP="00B419FF">
      <w:pPr>
        <w:pStyle w:val="Verso"/>
      </w:pPr>
      <w:r w:rsidRPr="00935810">
        <w:tab/>
      </w:r>
      <w:r w:rsidRPr="00935810">
        <w:tab/>
      </w:r>
      <w:r w:rsidRPr="00935810">
        <w:tab/>
        <w:t xml:space="preserve">  pero el apellido Godo</w:t>
      </w:r>
      <w:r w:rsidRPr="00935810">
        <w:tab/>
      </w:r>
      <w:r w:rsidRPr="00935810">
        <w:tab/>
      </w:r>
      <w:r w:rsidRPr="00935810">
        <w:tab/>
      </w:r>
    </w:p>
    <w:p w14:paraId="6B823213" w14:textId="00125319" w:rsidR="00B419FF" w:rsidRPr="00935810" w:rsidRDefault="00B419FF" w:rsidP="00B419FF">
      <w:pPr>
        <w:pStyle w:val="Verso"/>
      </w:pPr>
      <w:r w:rsidRPr="00935810">
        <w:tab/>
      </w:r>
      <w:r w:rsidRPr="00935810">
        <w:tab/>
      </w:r>
      <w:r w:rsidRPr="00935810">
        <w:tab/>
        <w:t>de Tristán y la blandura</w:t>
      </w:r>
      <w:r w:rsidRPr="00935810">
        <w:tab/>
      </w:r>
      <w:r w:rsidRPr="00935810">
        <w:tab/>
      </w:r>
      <w:r w:rsidRPr="00935810">
        <w:tab/>
      </w:r>
    </w:p>
    <w:p w14:paraId="7CC7FC82" w14:textId="77777777" w:rsidR="00B419FF" w:rsidRPr="00935810" w:rsidRDefault="00B419FF" w:rsidP="00B419FF">
      <w:pPr>
        <w:pStyle w:val="Verso"/>
      </w:pPr>
      <w:r w:rsidRPr="00935810">
        <w:tab/>
      </w:r>
      <w:r w:rsidRPr="00935810">
        <w:tab/>
      </w:r>
      <w:r w:rsidRPr="00935810">
        <w:tab/>
        <w:t>de su trato y compostura</w:t>
      </w:r>
    </w:p>
    <w:p w14:paraId="1F2EFFF0" w14:textId="77777777" w:rsidR="00B419FF" w:rsidRPr="00935810" w:rsidRDefault="00B419FF" w:rsidP="00B419FF">
      <w:pPr>
        <w:pStyle w:val="Verso"/>
      </w:pPr>
      <w:r w:rsidRPr="00935810">
        <w:tab/>
      </w:r>
      <w:r w:rsidRPr="00935810">
        <w:tab/>
      </w:r>
      <w:r w:rsidRPr="00935810">
        <w:tab/>
        <w:t>que muestra en hablar y en todo</w:t>
      </w:r>
    </w:p>
    <w:p w14:paraId="691D65A3" w14:textId="77777777" w:rsidR="00B419FF" w:rsidRPr="00935810" w:rsidRDefault="00B419FF" w:rsidP="00B419FF">
      <w:pPr>
        <w:pStyle w:val="Verso"/>
      </w:pPr>
      <w:r w:rsidRPr="00935810">
        <w:tab/>
      </w:r>
      <w:r w:rsidRPr="00935810">
        <w:tab/>
      </w:r>
      <w:r w:rsidRPr="00935810">
        <w:tab/>
        <w:t xml:space="preserve">  me obligan a que te diga</w:t>
      </w:r>
    </w:p>
    <w:p w14:paraId="27D11B0C" w14:textId="605EFAE7" w:rsidR="00B419FF" w:rsidRPr="00935810" w:rsidRDefault="00B419FF" w:rsidP="00B419FF">
      <w:pPr>
        <w:pStyle w:val="Verso"/>
      </w:pPr>
      <w:r w:rsidRPr="00935810">
        <w:tab/>
      </w:r>
      <w:r w:rsidRPr="00935810">
        <w:tab/>
      </w:r>
      <w:r w:rsidRPr="00935810">
        <w:tab/>
        <w:t>que es más perfeta elección.</w:t>
      </w:r>
      <w:r w:rsidRPr="00935810">
        <w:tab/>
      </w:r>
      <w:r w:rsidRPr="00935810">
        <w:tab/>
      </w:r>
      <w:r w:rsidRPr="00935810">
        <w:tab/>
      </w:r>
    </w:p>
    <w:p w14:paraId="3A195ED2" w14:textId="7A576A43" w:rsidR="00E16C28" w:rsidRDefault="00E16C28" w:rsidP="00E16C28">
      <w:pPr>
        <w:pStyle w:val="Personaje"/>
      </w:pPr>
      <w:r w:rsidRPr="00935810">
        <w:t>Blanca</w:t>
      </w:r>
    </w:p>
    <w:p w14:paraId="1C07665D" w14:textId="36CC4F27" w:rsidR="00B419FF" w:rsidRPr="00935810" w:rsidRDefault="00B419FF" w:rsidP="00B419FF">
      <w:pPr>
        <w:pStyle w:val="Verso"/>
      </w:pPr>
      <w:r w:rsidRPr="00935810">
        <w:tab/>
      </w:r>
      <w:r w:rsidRPr="00935810">
        <w:tab/>
      </w:r>
      <w:r w:rsidR="00E16C28">
        <w:t xml:space="preserve">           </w:t>
      </w:r>
      <w:r w:rsidRPr="00935810">
        <w:t>Aún tengo a Nuño afición.</w:t>
      </w:r>
      <w:r w:rsidRPr="00935810">
        <w:tab/>
      </w:r>
      <w:r w:rsidRPr="00935810">
        <w:tab/>
      </w:r>
      <w:r w:rsidRPr="00935810">
        <w:tab/>
      </w:r>
    </w:p>
    <w:p w14:paraId="03BD6F45" w14:textId="15625E12" w:rsidR="00E16C28" w:rsidRDefault="00E16C28" w:rsidP="00E16C28">
      <w:pPr>
        <w:pStyle w:val="Personaje"/>
      </w:pPr>
      <w:r w:rsidRPr="00935810">
        <w:lastRenderedPageBreak/>
        <w:t>Jimena</w:t>
      </w:r>
    </w:p>
    <w:p w14:paraId="62EED0CE" w14:textId="7930E92E" w:rsidR="00B419FF" w:rsidRPr="00935810" w:rsidRDefault="00B419FF" w:rsidP="00B419FF">
      <w:pPr>
        <w:pStyle w:val="Verso"/>
      </w:pPr>
      <w:r w:rsidRPr="00935810">
        <w:tab/>
      </w:r>
      <w:r w:rsidRPr="00935810">
        <w:tab/>
      </w:r>
      <w:r w:rsidR="00E16C28">
        <w:t xml:space="preserve">           </w:t>
      </w:r>
      <w:r w:rsidRPr="00935810">
        <w:t>Si la memoria te obliga</w:t>
      </w:r>
    </w:p>
    <w:p w14:paraId="7ECD5290" w14:textId="77777777" w:rsidR="00B419FF" w:rsidRPr="00935810" w:rsidRDefault="00B419FF" w:rsidP="00B419FF">
      <w:pPr>
        <w:pStyle w:val="Verso"/>
      </w:pPr>
      <w:r w:rsidRPr="00935810">
        <w:tab/>
      </w:r>
      <w:r w:rsidRPr="00935810">
        <w:tab/>
      </w:r>
      <w:r w:rsidRPr="00935810">
        <w:tab/>
        <w:t xml:space="preserve">  de </w:t>
      </w:r>
      <w:proofErr w:type="spellStart"/>
      <w:r w:rsidRPr="00935810">
        <w:t>imaginalle</w:t>
      </w:r>
      <w:proofErr w:type="spellEnd"/>
      <w:r w:rsidRPr="00935810">
        <w:t xml:space="preserve"> galán,</w:t>
      </w:r>
    </w:p>
    <w:p w14:paraId="25E55573" w14:textId="77777777" w:rsidR="00B419FF" w:rsidRPr="00935810" w:rsidRDefault="00B419FF" w:rsidP="00B419FF">
      <w:pPr>
        <w:pStyle w:val="Verso"/>
      </w:pPr>
      <w:r w:rsidRPr="00935810">
        <w:tab/>
      </w:r>
      <w:r w:rsidRPr="00935810">
        <w:tab/>
      </w:r>
      <w:r w:rsidRPr="00935810">
        <w:tab/>
        <w:t>mírale ya labrador</w:t>
      </w:r>
    </w:p>
    <w:p w14:paraId="6A0BEF6C" w14:textId="043A7853" w:rsidR="00B419FF" w:rsidRPr="00935810" w:rsidRDefault="00B419FF" w:rsidP="00B419FF">
      <w:pPr>
        <w:pStyle w:val="Verso"/>
      </w:pPr>
      <w:r w:rsidRPr="00935810">
        <w:tab/>
      </w:r>
      <w:r w:rsidRPr="00935810">
        <w:tab/>
      </w:r>
      <w:r w:rsidRPr="00935810">
        <w:tab/>
        <w:t>y cura amor con amor</w:t>
      </w:r>
      <w:r w:rsidRPr="00935810">
        <w:tab/>
      </w:r>
      <w:r w:rsidRPr="00935810">
        <w:tab/>
      </w:r>
      <w:r w:rsidRPr="00935810">
        <w:tab/>
      </w:r>
      <w:r w:rsidRPr="00935810">
        <w:tab/>
      </w:r>
    </w:p>
    <w:p w14:paraId="29C61F6D" w14:textId="76D9A062" w:rsidR="00B419FF" w:rsidRPr="008445D2" w:rsidRDefault="00B419FF" w:rsidP="008445D2">
      <w:pPr>
        <w:pStyle w:val="Verso"/>
      </w:pPr>
      <w:r w:rsidRPr="00935810">
        <w:tab/>
      </w:r>
      <w:r w:rsidRPr="00935810">
        <w:tab/>
      </w:r>
      <w:r w:rsidRPr="00935810">
        <w:tab/>
        <w:t>o pon su amor en Tristán.</w:t>
      </w:r>
      <w:r w:rsidRPr="00935810">
        <w:tab/>
      </w:r>
      <w:r w:rsidRPr="00935810">
        <w:tab/>
      </w:r>
      <w:r w:rsidRPr="00935810">
        <w:tab/>
      </w:r>
      <w:r w:rsidRPr="00935810">
        <w:tab/>
      </w:r>
    </w:p>
    <w:p w14:paraId="7AC17443" w14:textId="159E596E" w:rsidR="00B419FF" w:rsidRPr="008445D2" w:rsidRDefault="00B419FF" w:rsidP="008445D2">
      <w:pPr>
        <w:pStyle w:val="Acot"/>
      </w:pPr>
      <w:r w:rsidRPr="00935810">
        <w:t>Salgan Tristán y Arias</w:t>
      </w:r>
    </w:p>
    <w:p w14:paraId="568B7DC3" w14:textId="40647709" w:rsidR="00E16C28" w:rsidRDefault="00E16C28" w:rsidP="00E16C28">
      <w:pPr>
        <w:pStyle w:val="Personaje"/>
      </w:pPr>
      <w:r w:rsidRPr="00935810">
        <w:t>Tristán</w:t>
      </w:r>
    </w:p>
    <w:p w14:paraId="6A963642" w14:textId="289FDCEE" w:rsidR="00B419FF" w:rsidRPr="00935810" w:rsidRDefault="00B419FF" w:rsidP="00B419FF">
      <w:pPr>
        <w:pStyle w:val="Verso"/>
      </w:pPr>
      <w:r w:rsidRPr="00935810">
        <w:tab/>
        <w:t xml:space="preserve">  </w:t>
      </w:r>
      <w:r w:rsidRPr="00935810">
        <w:tab/>
        <w:t xml:space="preserve">  </w:t>
      </w:r>
      <w:r w:rsidR="00E16C28">
        <w:t xml:space="preserve">             </w:t>
      </w:r>
      <w:r w:rsidRPr="00935810">
        <w:t>Adonde hay obligaciones</w:t>
      </w:r>
      <w:r w:rsidRPr="00935810">
        <w:tab/>
      </w:r>
      <w:r w:rsidRPr="00935810">
        <w:tab/>
      </w:r>
      <w:r w:rsidRPr="00935810">
        <w:tab/>
      </w:r>
    </w:p>
    <w:p w14:paraId="1FAC6F00" w14:textId="77777777" w:rsidR="00B419FF" w:rsidRPr="00935810" w:rsidRDefault="00B419FF" w:rsidP="00B419FF">
      <w:pPr>
        <w:pStyle w:val="Verso"/>
      </w:pPr>
      <w:r w:rsidRPr="00935810">
        <w:tab/>
      </w:r>
      <w:r w:rsidRPr="00935810">
        <w:tab/>
      </w:r>
      <w:r w:rsidRPr="00935810">
        <w:tab/>
        <w:t>tan grandes y confirmadas</w:t>
      </w:r>
    </w:p>
    <w:p w14:paraId="352B117E" w14:textId="77777777" w:rsidR="00B419FF" w:rsidRPr="00935810" w:rsidRDefault="00B419FF" w:rsidP="00B419FF">
      <w:pPr>
        <w:pStyle w:val="Verso"/>
      </w:pPr>
      <w:r w:rsidRPr="00935810">
        <w:tab/>
      </w:r>
      <w:r w:rsidRPr="00935810">
        <w:tab/>
      </w:r>
      <w:r w:rsidRPr="00935810">
        <w:tab/>
        <w:t>con obras, sirvan de espadas,</w:t>
      </w:r>
    </w:p>
    <w:p w14:paraId="504AD4FB" w14:textId="2EA97781" w:rsidR="00B419FF" w:rsidRPr="00935810" w:rsidRDefault="00B419FF" w:rsidP="00B419FF">
      <w:pPr>
        <w:pStyle w:val="Verso"/>
      </w:pPr>
      <w:r w:rsidRPr="00935810">
        <w:tab/>
      </w:r>
      <w:r w:rsidRPr="00935810">
        <w:tab/>
      </w:r>
      <w:r w:rsidRPr="00935810">
        <w:tab/>
        <w:t>Arias Bustos, las razones,</w:t>
      </w:r>
      <w:r w:rsidRPr="00935810">
        <w:tab/>
      </w:r>
      <w:r w:rsidRPr="00935810">
        <w:tab/>
      </w:r>
      <w:r w:rsidRPr="00935810">
        <w:tab/>
      </w:r>
    </w:p>
    <w:p w14:paraId="61D98297" w14:textId="365A4A02" w:rsidR="00B419FF" w:rsidRPr="00935810" w:rsidRDefault="00B419FF" w:rsidP="00B419FF">
      <w:pPr>
        <w:pStyle w:val="Verso"/>
      </w:pPr>
      <w:r w:rsidRPr="00935810">
        <w:tab/>
      </w:r>
      <w:r w:rsidRPr="00935810">
        <w:tab/>
      </w:r>
      <w:r w:rsidRPr="00935810">
        <w:tab/>
        <w:t xml:space="preserve">  porque si yo parte os di</w:t>
      </w:r>
      <w:r w:rsidRPr="00935810">
        <w:tab/>
      </w:r>
      <w:r w:rsidRPr="00935810">
        <w:tab/>
      </w:r>
      <w:r w:rsidRPr="00935810">
        <w:tab/>
      </w:r>
    </w:p>
    <w:p w14:paraId="7073B9C9" w14:textId="77777777" w:rsidR="00B419FF" w:rsidRPr="00935810" w:rsidRDefault="00B419FF" w:rsidP="00B419FF">
      <w:pPr>
        <w:pStyle w:val="Verso"/>
      </w:pPr>
      <w:r w:rsidRPr="00935810">
        <w:tab/>
      </w:r>
      <w:r w:rsidRPr="00935810">
        <w:tab/>
      </w:r>
      <w:r w:rsidRPr="00935810">
        <w:tab/>
        <w:t>de mi pensamiento y gusto,</w:t>
      </w:r>
    </w:p>
    <w:p w14:paraId="22AB598B" w14:textId="77777777" w:rsidR="00B419FF" w:rsidRPr="00935810" w:rsidRDefault="00B419FF" w:rsidP="00B419FF">
      <w:pPr>
        <w:pStyle w:val="Verso"/>
      </w:pPr>
      <w:r w:rsidRPr="00935810">
        <w:tab/>
      </w:r>
      <w:r w:rsidRPr="00935810">
        <w:tab/>
      </w:r>
      <w:r w:rsidRPr="00935810">
        <w:tab/>
        <w:t>alzaros con él no es justo.</w:t>
      </w:r>
    </w:p>
    <w:p w14:paraId="21EC20E0" w14:textId="7AB608E3" w:rsidR="00E16C28" w:rsidRDefault="00E16C28" w:rsidP="00E16C28">
      <w:pPr>
        <w:pStyle w:val="Personaje"/>
      </w:pPr>
      <w:r w:rsidRPr="00935810">
        <w:t>Blanca</w:t>
      </w:r>
    </w:p>
    <w:p w14:paraId="2296F759" w14:textId="40D339CD" w:rsidR="00B419FF" w:rsidRPr="00935810" w:rsidRDefault="00B419FF" w:rsidP="00B419FF">
      <w:pPr>
        <w:pStyle w:val="Verso"/>
        <w:rPr>
          <w:sz w:val="18"/>
        </w:rPr>
      </w:pPr>
      <w:r w:rsidRPr="00935810">
        <w:tab/>
      </w:r>
      <w:r w:rsidRPr="00935810">
        <w:tab/>
      </w:r>
      <w:r w:rsidR="00E16C28">
        <w:t xml:space="preserve">           </w:t>
      </w:r>
      <w:r w:rsidRPr="00935810">
        <w:t>(Mas… ¿</w:t>
      </w:r>
      <w:proofErr w:type="spellStart"/>
      <w:r w:rsidRPr="00935810">
        <w:t>que</w:t>
      </w:r>
      <w:proofErr w:type="spellEnd"/>
      <w:r w:rsidRPr="00935810">
        <w:t xml:space="preserve"> riñen sobre mí?)        </w:t>
      </w:r>
    </w:p>
    <w:p w14:paraId="58A2ED0D" w14:textId="7D6CF106" w:rsidR="00E16C28" w:rsidRDefault="00E16C28" w:rsidP="00E16C28">
      <w:pPr>
        <w:pStyle w:val="Personaje"/>
      </w:pPr>
      <w:r w:rsidRPr="00935810">
        <w:t>Arias</w:t>
      </w:r>
      <w:r w:rsidRPr="00935810">
        <w:tab/>
      </w:r>
    </w:p>
    <w:p w14:paraId="149BE09C" w14:textId="6DCE7773" w:rsidR="00B419FF" w:rsidRPr="00935810" w:rsidRDefault="00B419FF" w:rsidP="00B419FF">
      <w:pPr>
        <w:pStyle w:val="Verso"/>
      </w:pPr>
      <w:r w:rsidRPr="00935810">
        <w:tab/>
      </w:r>
      <w:r w:rsidRPr="00935810">
        <w:tab/>
        <w:t xml:space="preserve">  </w:t>
      </w:r>
      <w:r w:rsidR="00E16C28">
        <w:t xml:space="preserve">            </w:t>
      </w:r>
      <w:r w:rsidRPr="00935810">
        <w:t>¿Qué importa haberme propuesto</w:t>
      </w:r>
      <w:r w:rsidRPr="00935810">
        <w:tab/>
      </w:r>
      <w:r w:rsidRPr="00935810">
        <w:tab/>
      </w:r>
    </w:p>
    <w:p w14:paraId="3B047AE4" w14:textId="77777777" w:rsidR="00B419FF" w:rsidRPr="00935810" w:rsidRDefault="00B419FF" w:rsidP="00B419FF">
      <w:pPr>
        <w:pStyle w:val="Verso"/>
      </w:pPr>
      <w:r w:rsidRPr="00935810">
        <w:tab/>
      </w:r>
      <w:r w:rsidRPr="00935810">
        <w:tab/>
      </w:r>
      <w:r w:rsidRPr="00935810">
        <w:tab/>
        <w:t xml:space="preserve">que a </w:t>
      </w:r>
      <w:proofErr w:type="spellStart"/>
      <w:r w:rsidRPr="00935810">
        <w:t>Nise</w:t>
      </w:r>
      <w:proofErr w:type="spellEnd"/>
      <w:r w:rsidRPr="00935810">
        <w:t xml:space="preserve"> o a Inés queréis</w:t>
      </w:r>
      <w:r w:rsidRPr="00935810">
        <w:tab/>
      </w:r>
      <w:r w:rsidRPr="00935810">
        <w:tab/>
      </w:r>
      <w:r w:rsidRPr="00935810">
        <w:tab/>
      </w:r>
      <w:r w:rsidRPr="00935810">
        <w:tab/>
      </w:r>
    </w:p>
    <w:p w14:paraId="35EB5BD7" w14:textId="77777777" w:rsidR="00B419FF" w:rsidRPr="00935810" w:rsidRDefault="00B419FF" w:rsidP="00B419FF">
      <w:pPr>
        <w:pStyle w:val="Verso"/>
      </w:pPr>
      <w:r w:rsidRPr="00935810">
        <w:tab/>
      </w:r>
      <w:r w:rsidRPr="00935810">
        <w:tab/>
      </w:r>
      <w:r w:rsidRPr="00935810">
        <w:tab/>
        <w:t>después que del Rey sabéis</w:t>
      </w:r>
    </w:p>
    <w:p w14:paraId="212F06DF" w14:textId="77777777" w:rsidR="00B419FF" w:rsidRPr="00935810" w:rsidRDefault="00B419FF" w:rsidP="00B419FF">
      <w:pPr>
        <w:pStyle w:val="Verso"/>
      </w:pPr>
      <w:r w:rsidRPr="00935810">
        <w:tab/>
      </w:r>
      <w:r w:rsidRPr="00935810">
        <w:tab/>
      </w:r>
      <w:r w:rsidRPr="00935810">
        <w:tab/>
        <w:t>el lugar donde la ha puesto?</w:t>
      </w:r>
    </w:p>
    <w:p w14:paraId="34FFCA9C" w14:textId="540C8834" w:rsidR="00E16C28" w:rsidRDefault="00E16C28" w:rsidP="00E16C28">
      <w:pPr>
        <w:pStyle w:val="Personaje"/>
      </w:pPr>
      <w:r w:rsidRPr="00935810">
        <w:t>Tristán</w:t>
      </w:r>
    </w:p>
    <w:p w14:paraId="24276298" w14:textId="6478256C" w:rsidR="00B419FF" w:rsidRPr="00935810" w:rsidRDefault="00B419FF" w:rsidP="00B419FF">
      <w:pPr>
        <w:pStyle w:val="Verso"/>
      </w:pPr>
      <w:r w:rsidRPr="00935810">
        <w:tab/>
      </w:r>
      <w:r w:rsidRPr="00935810">
        <w:tab/>
        <w:t xml:space="preserve">  </w:t>
      </w:r>
      <w:r w:rsidR="00E16C28">
        <w:t xml:space="preserve">            </w:t>
      </w:r>
      <w:r w:rsidRPr="00935810">
        <w:t>Si cuando vos me contáis</w:t>
      </w:r>
    </w:p>
    <w:p w14:paraId="15FE22EF" w14:textId="469A010E" w:rsidR="00B419FF" w:rsidRPr="00935810" w:rsidRDefault="00B419FF" w:rsidP="00B419FF">
      <w:pPr>
        <w:pStyle w:val="Verso"/>
      </w:pPr>
      <w:r w:rsidRPr="00935810">
        <w:tab/>
      </w:r>
      <w:r w:rsidRPr="00935810">
        <w:tab/>
      </w:r>
      <w:r w:rsidRPr="00935810">
        <w:tab/>
        <w:t>vuestro intento o desvarío</w:t>
      </w:r>
      <w:r w:rsidRPr="00935810">
        <w:tab/>
      </w:r>
      <w:r w:rsidRPr="00935810">
        <w:tab/>
      </w:r>
      <w:r w:rsidRPr="00935810">
        <w:tab/>
      </w:r>
    </w:p>
    <w:p w14:paraId="518EE9C3" w14:textId="1D273DA5" w:rsidR="00B419FF" w:rsidRPr="00935810" w:rsidRDefault="00B419FF" w:rsidP="00B419FF">
      <w:pPr>
        <w:pStyle w:val="Verso"/>
      </w:pPr>
      <w:r w:rsidRPr="00935810">
        <w:tab/>
      </w:r>
      <w:r w:rsidRPr="00935810">
        <w:tab/>
      </w:r>
      <w:r w:rsidRPr="00935810">
        <w:tab/>
        <w:t>ya os iba a decir el mío;</w:t>
      </w:r>
      <w:r w:rsidRPr="00935810">
        <w:tab/>
      </w:r>
      <w:r w:rsidRPr="00935810">
        <w:tab/>
      </w:r>
      <w:r w:rsidRPr="00935810">
        <w:tab/>
      </w:r>
    </w:p>
    <w:p w14:paraId="72AACDDB" w14:textId="77777777" w:rsidR="00B419FF" w:rsidRPr="00935810" w:rsidRDefault="00B419FF" w:rsidP="00B419FF">
      <w:pPr>
        <w:pStyle w:val="Verso"/>
      </w:pPr>
      <w:r w:rsidRPr="00935810">
        <w:tab/>
      </w:r>
      <w:r w:rsidRPr="00935810">
        <w:tab/>
      </w:r>
      <w:r w:rsidRPr="00935810">
        <w:tab/>
        <w:t>mal, don Arias, me pagáis</w:t>
      </w:r>
    </w:p>
    <w:p w14:paraId="1DA8399B" w14:textId="77777777" w:rsidR="00B419FF" w:rsidRPr="00935810" w:rsidRDefault="00B419FF" w:rsidP="00B419FF">
      <w:pPr>
        <w:pStyle w:val="Verso"/>
      </w:pPr>
      <w:r w:rsidRPr="00935810">
        <w:tab/>
      </w:r>
      <w:r w:rsidRPr="00935810">
        <w:tab/>
      </w:r>
      <w:r w:rsidRPr="00935810">
        <w:tab/>
        <w:t xml:space="preserve">  cosas que he hecho por vos,</w:t>
      </w:r>
    </w:p>
    <w:p w14:paraId="59B6AA47" w14:textId="77777777" w:rsidR="00B419FF" w:rsidRPr="00935810" w:rsidRDefault="00B419FF" w:rsidP="00B419FF">
      <w:pPr>
        <w:pStyle w:val="Verso"/>
      </w:pPr>
      <w:r w:rsidRPr="00935810">
        <w:tab/>
      </w:r>
      <w:r w:rsidRPr="00935810">
        <w:tab/>
      </w:r>
      <w:r w:rsidRPr="00935810">
        <w:tab/>
        <w:t xml:space="preserve">y </w:t>
      </w:r>
      <w:proofErr w:type="spellStart"/>
      <w:r w:rsidRPr="00935810">
        <w:t>suplícoos</w:t>
      </w:r>
      <w:proofErr w:type="spellEnd"/>
      <w:r w:rsidRPr="00935810">
        <w:t xml:space="preserve"> que de Inés</w:t>
      </w:r>
      <w:r w:rsidRPr="00935810">
        <w:tab/>
      </w:r>
    </w:p>
    <w:p w14:paraId="4FAF3DC2" w14:textId="676A59A2" w:rsidR="00B419FF" w:rsidRPr="00935810" w:rsidRDefault="00B419FF" w:rsidP="00B419FF">
      <w:pPr>
        <w:pStyle w:val="Verso"/>
      </w:pPr>
      <w:r w:rsidRPr="00935810">
        <w:tab/>
      </w:r>
      <w:r w:rsidRPr="00935810">
        <w:tab/>
      </w:r>
      <w:r w:rsidRPr="00935810">
        <w:tab/>
        <w:t>no toméis por interés</w:t>
      </w:r>
      <w:r w:rsidRPr="00935810">
        <w:tab/>
      </w:r>
      <w:r w:rsidRPr="00935810">
        <w:tab/>
      </w:r>
      <w:r w:rsidRPr="00935810">
        <w:tab/>
      </w:r>
      <w:r w:rsidRPr="00935810">
        <w:tab/>
      </w:r>
    </w:p>
    <w:p w14:paraId="10E11EC2" w14:textId="75FD81C0" w:rsidR="00B419FF" w:rsidRPr="00935810" w:rsidRDefault="00B419FF" w:rsidP="00B419FF">
      <w:pPr>
        <w:pStyle w:val="Verso"/>
      </w:pPr>
      <w:r w:rsidRPr="00935810">
        <w:tab/>
      </w:r>
      <w:r w:rsidRPr="00935810">
        <w:tab/>
      </w:r>
      <w:r w:rsidRPr="00935810">
        <w:tab/>
        <w:t>el servirla, que por Dios</w:t>
      </w:r>
      <w:r w:rsidRPr="00935810">
        <w:tab/>
      </w:r>
      <w:r w:rsidRPr="00935810">
        <w:tab/>
      </w:r>
      <w:r w:rsidRPr="00935810">
        <w:tab/>
      </w:r>
    </w:p>
    <w:p w14:paraId="2765C5CE" w14:textId="77777777" w:rsidR="00B419FF" w:rsidRPr="00935810" w:rsidRDefault="00B419FF" w:rsidP="00B419FF">
      <w:pPr>
        <w:pStyle w:val="Verso"/>
      </w:pPr>
      <w:r w:rsidRPr="00935810">
        <w:tab/>
      </w:r>
      <w:r w:rsidRPr="00935810">
        <w:tab/>
      </w:r>
      <w:r w:rsidRPr="00935810">
        <w:tab/>
        <w:t xml:space="preserve">  que puede ser ocasión</w:t>
      </w:r>
    </w:p>
    <w:p w14:paraId="066234B3" w14:textId="77777777" w:rsidR="00B419FF" w:rsidRPr="00935810" w:rsidRDefault="00B419FF" w:rsidP="00B419FF">
      <w:pPr>
        <w:pStyle w:val="Verso"/>
      </w:pPr>
      <w:r w:rsidRPr="00935810">
        <w:tab/>
      </w:r>
      <w:r w:rsidRPr="00935810">
        <w:tab/>
      </w:r>
      <w:r w:rsidRPr="00935810">
        <w:tab/>
        <w:t>de descomponerlo todo.</w:t>
      </w:r>
    </w:p>
    <w:p w14:paraId="673A8D63" w14:textId="4C4F0E91" w:rsidR="00E16C28" w:rsidRDefault="00E16C28" w:rsidP="00E16C28">
      <w:pPr>
        <w:pStyle w:val="Personaje"/>
      </w:pPr>
      <w:r w:rsidRPr="00935810">
        <w:lastRenderedPageBreak/>
        <w:t>Arias</w:t>
      </w:r>
      <w:r w:rsidRPr="00935810">
        <w:tab/>
      </w:r>
    </w:p>
    <w:p w14:paraId="008C67BC" w14:textId="1F3A61D9" w:rsidR="00B419FF" w:rsidRPr="00935810" w:rsidRDefault="00B419FF" w:rsidP="00634CB7">
      <w:pPr>
        <w:pStyle w:val="Partidoincial"/>
      </w:pPr>
      <w:r w:rsidRPr="00935810">
        <w:tab/>
      </w:r>
      <w:r w:rsidRPr="00935810">
        <w:tab/>
      </w:r>
      <w:r w:rsidR="00E16C28">
        <w:t xml:space="preserve">            </w:t>
      </w:r>
      <w:r w:rsidRPr="00935810">
        <w:t xml:space="preserve">Yo soy Bustos. </w:t>
      </w:r>
    </w:p>
    <w:p w14:paraId="09D342DB" w14:textId="08B87C91" w:rsidR="00E16C28" w:rsidRDefault="00E16C28" w:rsidP="00E16C28">
      <w:pPr>
        <w:pStyle w:val="Personaje"/>
      </w:pPr>
      <w:r w:rsidRPr="00935810">
        <w:t>Tristán</w:t>
      </w:r>
    </w:p>
    <w:p w14:paraId="25744D52" w14:textId="01A09DD2" w:rsidR="00B419FF" w:rsidRPr="008F1962" w:rsidRDefault="00B419FF" w:rsidP="008F1962">
      <w:pPr>
        <w:pStyle w:val="Partidofinal"/>
      </w:pPr>
      <w:r w:rsidRPr="00935810">
        <w:tab/>
      </w:r>
      <w:r w:rsidRPr="00935810">
        <w:tab/>
      </w:r>
      <w:r w:rsidRPr="00935810">
        <w:tab/>
      </w:r>
      <w:r w:rsidRPr="00935810">
        <w:tab/>
      </w:r>
      <w:r w:rsidRPr="008F1962">
        <w:t xml:space="preserve">  Yo soy Godo.</w:t>
      </w:r>
    </w:p>
    <w:p w14:paraId="1736F7FF" w14:textId="32D4AF9B" w:rsidR="00E16C28" w:rsidRDefault="00E16C28" w:rsidP="00E16C28">
      <w:pPr>
        <w:pStyle w:val="Personaje"/>
      </w:pPr>
      <w:r w:rsidRPr="00935810">
        <w:t>Jimena</w:t>
      </w:r>
    </w:p>
    <w:p w14:paraId="79C71B34" w14:textId="38113A52" w:rsidR="00B419FF" w:rsidRPr="00935810" w:rsidRDefault="00B419FF" w:rsidP="00B419FF">
      <w:pPr>
        <w:pStyle w:val="Verso"/>
        <w:rPr>
          <w:sz w:val="18"/>
        </w:rPr>
      </w:pPr>
      <w:r w:rsidRPr="00935810">
        <w:tab/>
      </w:r>
      <w:r w:rsidRPr="00935810">
        <w:tab/>
      </w:r>
      <w:r w:rsidR="00E16C28">
        <w:t xml:space="preserve">            </w:t>
      </w:r>
      <w:r w:rsidRPr="00935810">
        <w:t>(¿No gustas de la quistión?</w:t>
      </w:r>
      <w:r w:rsidRPr="00935810">
        <w:tab/>
      </w:r>
      <w:r w:rsidRPr="00935810">
        <w:tab/>
      </w:r>
      <w:r w:rsidRPr="00935810">
        <w:tab/>
      </w:r>
    </w:p>
    <w:p w14:paraId="38738E09" w14:textId="441CB3C1" w:rsidR="00E16C28" w:rsidRDefault="00E16C28" w:rsidP="00E16C28">
      <w:pPr>
        <w:pStyle w:val="Personaje"/>
      </w:pPr>
      <w:r w:rsidRPr="00935810">
        <w:t>Blanca</w:t>
      </w:r>
    </w:p>
    <w:p w14:paraId="666B8C1E" w14:textId="2FECF3EF" w:rsidR="00B419FF" w:rsidRPr="00935810" w:rsidRDefault="00B419FF" w:rsidP="00B419FF">
      <w:pPr>
        <w:pStyle w:val="Verso"/>
      </w:pPr>
      <w:r w:rsidRPr="00935810">
        <w:tab/>
      </w:r>
      <w:r w:rsidRPr="00935810">
        <w:tab/>
        <w:t xml:space="preserve"> </w:t>
      </w:r>
      <w:r w:rsidR="00E16C28">
        <w:t xml:space="preserve">            </w:t>
      </w:r>
      <w:r w:rsidRPr="00935810">
        <w:t xml:space="preserve"> ¿Pues hay cosa como ver</w:t>
      </w:r>
      <w:r w:rsidRPr="00935810">
        <w:tab/>
      </w:r>
      <w:r w:rsidRPr="00935810">
        <w:tab/>
      </w:r>
      <w:r w:rsidRPr="00935810">
        <w:tab/>
      </w:r>
      <w:r w:rsidRPr="00935810">
        <w:tab/>
      </w:r>
    </w:p>
    <w:p w14:paraId="46EB449F" w14:textId="77777777" w:rsidR="00B419FF" w:rsidRPr="00935810" w:rsidRDefault="00B419FF" w:rsidP="00B419FF">
      <w:pPr>
        <w:pStyle w:val="Verso"/>
      </w:pPr>
      <w:r w:rsidRPr="00935810">
        <w:tab/>
      </w:r>
      <w:r w:rsidRPr="00935810">
        <w:tab/>
      </w:r>
      <w:r w:rsidRPr="00935810">
        <w:tab/>
        <w:t>reñir dos competidores</w:t>
      </w:r>
    </w:p>
    <w:p w14:paraId="4AB46CEA" w14:textId="77777777" w:rsidR="00B419FF" w:rsidRPr="00935810" w:rsidRDefault="00B419FF" w:rsidP="00B419FF">
      <w:pPr>
        <w:pStyle w:val="Verso"/>
      </w:pPr>
      <w:r w:rsidRPr="00935810">
        <w:tab/>
      </w:r>
      <w:r w:rsidRPr="00935810">
        <w:tab/>
      </w:r>
      <w:r w:rsidRPr="00935810">
        <w:tab/>
        <w:t>quien causa sus disfavores?)</w:t>
      </w:r>
    </w:p>
    <w:p w14:paraId="412EFE65" w14:textId="42E23797" w:rsidR="00E16C28" w:rsidRDefault="00E16C28" w:rsidP="00E16C28">
      <w:pPr>
        <w:pStyle w:val="Personaje"/>
      </w:pPr>
      <w:r w:rsidRPr="00935810">
        <w:t>Arias</w:t>
      </w:r>
      <w:r w:rsidRPr="00935810">
        <w:tab/>
      </w:r>
    </w:p>
    <w:p w14:paraId="06C32F18" w14:textId="383C4CA5" w:rsidR="00B419FF" w:rsidRPr="00935810" w:rsidRDefault="00B419FF" w:rsidP="00B419FF">
      <w:pPr>
        <w:pStyle w:val="Verso"/>
      </w:pPr>
      <w:r w:rsidRPr="00935810">
        <w:tab/>
      </w:r>
      <w:r w:rsidRPr="00935810">
        <w:tab/>
      </w:r>
      <w:r w:rsidR="00E16C28">
        <w:t xml:space="preserve">           </w:t>
      </w:r>
      <w:r w:rsidRPr="00935810">
        <w:t>Doña Inés es mi mujer.</w:t>
      </w:r>
      <w:r w:rsidRPr="00935810">
        <w:tab/>
      </w:r>
    </w:p>
    <w:p w14:paraId="511963BA" w14:textId="5613AE76" w:rsidR="00E16C28" w:rsidRDefault="00E16C28" w:rsidP="00E16C28">
      <w:pPr>
        <w:pStyle w:val="Personaje"/>
      </w:pPr>
      <w:r w:rsidRPr="00935810">
        <w:t>Tristán</w:t>
      </w:r>
    </w:p>
    <w:p w14:paraId="08F25648" w14:textId="44778927" w:rsidR="00B419FF" w:rsidRPr="00935810" w:rsidRDefault="00B419FF" w:rsidP="00B419FF">
      <w:pPr>
        <w:pStyle w:val="Verso"/>
      </w:pPr>
      <w:r w:rsidRPr="00935810">
        <w:tab/>
      </w:r>
      <w:r w:rsidRPr="00935810">
        <w:tab/>
        <w:t xml:space="preserve">  </w:t>
      </w:r>
      <w:r w:rsidR="00E16C28">
        <w:t xml:space="preserve">           </w:t>
      </w:r>
      <w:r w:rsidRPr="00935810">
        <w:t>¿Cómo, si al Rey la he pedido?</w:t>
      </w:r>
      <w:r w:rsidRPr="00935810">
        <w:tab/>
      </w:r>
      <w:r w:rsidRPr="00935810">
        <w:tab/>
      </w:r>
    </w:p>
    <w:p w14:paraId="3FABB3FA" w14:textId="39245663" w:rsidR="00E16C28" w:rsidRDefault="00E16C28" w:rsidP="00E16C28">
      <w:pPr>
        <w:pStyle w:val="Personaje"/>
      </w:pPr>
      <w:r w:rsidRPr="00935810">
        <w:t>Arias</w:t>
      </w:r>
      <w:r w:rsidRPr="00935810">
        <w:tab/>
      </w:r>
    </w:p>
    <w:p w14:paraId="53E4C23A" w14:textId="38D57F1A" w:rsidR="00B419FF" w:rsidRPr="00935810" w:rsidRDefault="00B419FF" w:rsidP="00B419FF">
      <w:pPr>
        <w:pStyle w:val="Verso"/>
      </w:pPr>
      <w:r w:rsidRPr="00935810">
        <w:tab/>
      </w:r>
      <w:r w:rsidRPr="00935810">
        <w:tab/>
      </w:r>
      <w:r w:rsidR="00E16C28">
        <w:t xml:space="preserve">           </w:t>
      </w:r>
      <w:r w:rsidRPr="00935810">
        <w:t>Yo se la he pedido al Rey.</w:t>
      </w:r>
      <w:r w:rsidRPr="00935810">
        <w:tab/>
      </w:r>
      <w:r w:rsidRPr="00935810">
        <w:tab/>
      </w:r>
      <w:r w:rsidRPr="00935810">
        <w:tab/>
      </w:r>
    </w:p>
    <w:p w14:paraId="17369166" w14:textId="2374C70E" w:rsidR="00E16C28" w:rsidRDefault="00E16C28" w:rsidP="00E16C28">
      <w:pPr>
        <w:pStyle w:val="Personaje"/>
      </w:pPr>
      <w:r w:rsidRPr="00935810">
        <w:t>Tristán</w:t>
      </w:r>
    </w:p>
    <w:p w14:paraId="09FBFC25" w14:textId="34F6543B" w:rsidR="00B419FF" w:rsidRPr="00935810" w:rsidRDefault="00B419FF" w:rsidP="00634CB7">
      <w:pPr>
        <w:pStyle w:val="Partidoincial"/>
      </w:pPr>
      <w:r w:rsidRPr="00935810">
        <w:tab/>
      </w:r>
      <w:r w:rsidRPr="00935810">
        <w:tab/>
      </w:r>
      <w:r w:rsidR="00E16C28">
        <w:t xml:space="preserve">          </w:t>
      </w:r>
      <w:r w:rsidRPr="00935810">
        <w:t>¡Qué buena amistad!</w:t>
      </w:r>
    </w:p>
    <w:p w14:paraId="6B53E61C" w14:textId="0CAFC10D" w:rsidR="00E16C28" w:rsidRDefault="00E16C28" w:rsidP="00E16C28">
      <w:pPr>
        <w:pStyle w:val="Personaje"/>
      </w:pPr>
      <w:r w:rsidRPr="00935810">
        <w:t>Arias</w:t>
      </w:r>
      <w:r w:rsidRPr="00935810">
        <w:tab/>
      </w:r>
    </w:p>
    <w:p w14:paraId="2304DF73" w14:textId="697DA6F6" w:rsidR="00B419FF" w:rsidRPr="008F1962" w:rsidRDefault="00B419FF" w:rsidP="008F1962">
      <w:pPr>
        <w:pStyle w:val="Partidofinal"/>
      </w:pPr>
      <w:r w:rsidRPr="00935810">
        <w:tab/>
      </w:r>
      <w:r w:rsidRPr="00935810">
        <w:tab/>
      </w:r>
      <w:r w:rsidRPr="00935810">
        <w:tab/>
      </w:r>
      <w:r w:rsidRPr="00935810">
        <w:tab/>
      </w:r>
      <w:r w:rsidRPr="008F1962">
        <w:t xml:space="preserve">           </w:t>
      </w:r>
      <w:r w:rsidR="00E16C28" w:rsidRPr="008F1962">
        <w:t xml:space="preserve">      </w:t>
      </w:r>
      <w:r w:rsidRPr="008F1962">
        <w:t>¡Qué ley!</w:t>
      </w:r>
    </w:p>
    <w:p w14:paraId="29DE8F65" w14:textId="5A2FE809" w:rsidR="00E16C28" w:rsidRDefault="00E16C28" w:rsidP="00E16C28">
      <w:pPr>
        <w:pStyle w:val="Personaje"/>
      </w:pPr>
      <w:r w:rsidRPr="00935810">
        <w:t>Blanca</w:t>
      </w:r>
    </w:p>
    <w:p w14:paraId="0CFD079C" w14:textId="319F99C6" w:rsidR="00B419FF" w:rsidRPr="00935810" w:rsidRDefault="00B419FF" w:rsidP="00B419FF">
      <w:pPr>
        <w:pStyle w:val="Verso"/>
      </w:pPr>
      <w:r w:rsidRPr="00935810">
        <w:tab/>
      </w:r>
      <w:r w:rsidRPr="00935810">
        <w:tab/>
      </w:r>
      <w:r w:rsidR="00E16C28">
        <w:t xml:space="preserve">            </w:t>
      </w:r>
      <w:r w:rsidRPr="00935810">
        <w:t xml:space="preserve">(¡Buenos los pone mi olvido!) </w:t>
      </w:r>
      <w:r w:rsidRPr="00935810">
        <w:tab/>
      </w:r>
    </w:p>
    <w:p w14:paraId="690553B3" w14:textId="0C68DD29" w:rsidR="00E16C28" w:rsidRDefault="00E16C28" w:rsidP="00E16C28">
      <w:pPr>
        <w:pStyle w:val="Personaje"/>
      </w:pPr>
      <w:r w:rsidRPr="00935810">
        <w:t>Tristán</w:t>
      </w:r>
    </w:p>
    <w:p w14:paraId="6219B46D" w14:textId="3790EC6A" w:rsidR="00B419FF" w:rsidRPr="00935810" w:rsidRDefault="00B419FF" w:rsidP="00B419FF">
      <w:pPr>
        <w:pStyle w:val="Verso"/>
      </w:pPr>
      <w:r w:rsidRPr="00935810">
        <w:tab/>
      </w:r>
      <w:r w:rsidRPr="00935810">
        <w:tab/>
        <w:t xml:space="preserve">  </w:t>
      </w:r>
      <w:r w:rsidR="00E16C28">
        <w:t xml:space="preserve">            </w:t>
      </w:r>
      <w:r w:rsidRPr="00935810">
        <w:t>Palabra me habéis de dar</w:t>
      </w:r>
      <w:r w:rsidRPr="00935810">
        <w:tab/>
      </w:r>
      <w:r w:rsidRPr="00935810">
        <w:tab/>
      </w:r>
    </w:p>
    <w:p w14:paraId="0F2BA1C0" w14:textId="687E23A2" w:rsidR="00B419FF" w:rsidRPr="00935810" w:rsidRDefault="00B419FF" w:rsidP="00B419FF">
      <w:pPr>
        <w:pStyle w:val="Verso"/>
      </w:pPr>
      <w:r w:rsidRPr="00935810">
        <w:tab/>
      </w:r>
      <w:r w:rsidRPr="00935810">
        <w:tab/>
      </w:r>
      <w:r w:rsidR="00E16C28">
        <w:t xml:space="preserve">            </w:t>
      </w:r>
      <w:r w:rsidRPr="00935810">
        <w:t xml:space="preserve">de no pretender a </w:t>
      </w:r>
      <w:proofErr w:type="spellStart"/>
      <w:r w:rsidRPr="00935810">
        <w:t>Nise</w:t>
      </w:r>
      <w:proofErr w:type="spellEnd"/>
      <w:r w:rsidRPr="00935810">
        <w:t>.</w:t>
      </w:r>
      <w:r w:rsidRPr="00935810">
        <w:tab/>
      </w:r>
      <w:r w:rsidRPr="00935810">
        <w:tab/>
      </w:r>
      <w:r w:rsidRPr="00935810">
        <w:tab/>
      </w:r>
    </w:p>
    <w:p w14:paraId="5FCFEAB2" w14:textId="466B89ED" w:rsidR="00E16C28" w:rsidRDefault="00E16C28" w:rsidP="00E16C28">
      <w:pPr>
        <w:pStyle w:val="Personaje"/>
      </w:pPr>
      <w:r w:rsidRPr="00935810">
        <w:t xml:space="preserve">Arias </w:t>
      </w:r>
      <w:r w:rsidRPr="00935810">
        <w:tab/>
      </w:r>
    </w:p>
    <w:p w14:paraId="17E908A9" w14:textId="1F256998" w:rsidR="00B419FF" w:rsidRPr="00935810" w:rsidRDefault="00B419FF" w:rsidP="00B419FF">
      <w:pPr>
        <w:pStyle w:val="Verso"/>
      </w:pPr>
      <w:r w:rsidRPr="00935810">
        <w:tab/>
      </w:r>
      <w:r w:rsidRPr="00935810">
        <w:tab/>
      </w:r>
      <w:r w:rsidR="00E16C28">
        <w:t xml:space="preserve">            </w:t>
      </w:r>
      <w:r w:rsidRPr="00935810">
        <w:t>Eso es querer que os avise</w:t>
      </w:r>
      <w:r w:rsidRPr="00935810">
        <w:tab/>
      </w:r>
      <w:r w:rsidRPr="00935810">
        <w:tab/>
      </w:r>
      <w:r w:rsidRPr="00935810">
        <w:tab/>
      </w:r>
      <w:r w:rsidRPr="00935810">
        <w:tab/>
      </w:r>
    </w:p>
    <w:p w14:paraId="61FE00ED" w14:textId="77777777" w:rsidR="00B419FF" w:rsidRPr="00935810" w:rsidRDefault="00B419FF" w:rsidP="00B419FF">
      <w:pPr>
        <w:pStyle w:val="Verso"/>
      </w:pPr>
      <w:r w:rsidRPr="00935810">
        <w:tab/>
      </w:r>
      <w:r w:rsidRPr="00935810">
        <w:tab/>
      </w:r>
      <w:r w:rsidRPr="00935810">
        <w:tab/>
        <w:t>que no la habéis de mirar,</w:t>
      </w:r>
    </w:p>
    <w:p w14:paraId="68767384" w14:textId="77777777" w:rsidR="00B419FF" w:rsidRPr="00935810" w:rsidRDefault="00B419FF" w:rsidP="00B419FF">
      <w:pPr>
        <w:pStyle w:val="Verso"/>
      </w:pPr>
      <w:r w:rsidRPr="00935810">
        <w:tab/>
      </w:r>
      <w:r w:rsidRPr="00935810">
        <w:tab/>
      </w:r>
      <w:r w:rsidRPr="00935810">
        <w:tab/>
        <w:t xml:space="preserve">  porque soy mejor que vos.</w:t>
      </w:r>
    </w:p>
    <w:p w14:paraId="489AA306" w14:textId="6F6D07A6" w:rsidR="00E16C28" w:rsidRDefault="00E16C28" w:rsidP="00E16C28">
      <w:pPr>
        <w:pStyle w:val="Personaje"/>
      </w:pPr>
      <w:r w:rsidRPr="00935810">
        <w:t>Tristán</w:t>
      </w:r>
    </w:p>
    <w:p w14:paraId="233A6C9E" w14:textId="0F15A9EB" w:rsidR="00B419FF" w:rsidRPr="00935810" w:rsidRDefault="00B419FF" w:rsidP="00634CB7">
      <w:pPr>
        <w:pStyle w:val="Partidoincial"/>
      </w:pPr>
      <w:r w:rsidRPr="00935810">
        <w:tab/>
      </w:r>
      <w:r w:rsidRPr="00935810">
        <w:tab/>
      </w:r>
      <w:r w:rsidR="00E16C28">
        <w:t xml:space="preserve">           </w:t>
      </w:r>
      <w:r w:rsidRPr="00935810">
        <w:t xml:space="preserve">¡Mentís! </w:t>
      </w:r>
    </w:p>
    <w:p w14:paraId="0A47C0B3" w14:textId="7DB855DC" w:rsidR="00E16C28" w:rsidRDefault="00E16C28" w:rsidP="00E16C28">
      <w:pPr>
        <w:pStyle w:val="Personaje"/>
      </w:pPr>
      <w:r w:rsidRPr="00935810">
        <w:t>Arias</w:t>
      </w:r>
      <w:r w:rsidRPr="00935810">
        <w:tab/>
      </w:r>
    </w:p>
    <w:p w14:paraId="13659ED3" w14:textId="559683B6" w:rsidR="00B419FF" w:rsidRPr="008F1962" w:rsidRDefault="00B419FF" w:rsidP="008F1962">
      <w:pPr>
        <w:pStyle w:val="Partidofinal"/>
      </w:pPr>
      <w:r w:rsidRPr="00935810">
        <w:tab/>
      </w:r>
      <w:r w:rsidRPr="00935810">
        <w:tab/>
      </w:r>
      <w:r w:rsidRPr="00935810">
        <w:tab/>
      </w:r>
      <w:r w:rsidRPr="008F1962">
        <w:t xml:space="preserve">   Si la lengua agravia,</w:t>
      </w:r>
    </w:p>
    <w:p w14:paraId="3C8ACBAF" w14:textId="62AD4A2A" w:rsidR="00B419FF" w:rsidRPr="00935810" w:rsidRDefault="00B419FF" w:rsidP="00B419FF">
      <w:pPr>
        <w:pStyle w:val="Verso"/>
      </w:pPr>
      <w:r w:rsidRPr="00935810">
        <w:tab/>
      </w:r>
      <w:r w:rsidRPr="00935810">
        <w:tab/>
      </w:r>
      <w:r w:rsidRPr="00935810">
        <w:tab/>
        <w:t>el acero desagravia.</w:t>
      </w:r>
      <w:r w:rsidRPr="00935810">
        <w:tab/>
      </w:r>
      <w:r w:rsidRPr="00935810">
        <w:tab/>
      </w:r>
      <w:r w:rsidRPr="00935810">
        <w:tab/>
      </w:r>
      <w:r w:rsidRPr="00935810">
        <w:tab/>
      </w:r>
    </w:p>
    <w:p w14:paraId="4DD6A58C" w14:textId="3E99DA74" w:rsidR="00E16C28" w:rsidRDefault="00E16C28" w:rsidP="00E16C28">
      <w:pPr>
        <w:pStyle w:val="Personaje"/>
      </w:pPr>
      <w:r w:rsidRPr="00935810">
        <w:t>Jimena</w:t>
      </w:r>
    </w:p>
    <w:p w14:paraId="33B4D9E8" w14:textId="44F03D05" w:rsidR="00B419FF" w:rsidRPr="00935810" w:rsidRDefault="00B419FF" w:rsidP="00634CB7">
      <w:pPr>
        <w:pStyle w:val="Partidoincial"/>
      </w:pPr>
      <w:r w:rsidRPr="00935810">
        <w:tab/>
      </w:r>
      <w:r w:rsidRPr="00935810">
        <w:tab/>
      </w:r>
      <w:r w:rsidR="00E16C28">
        <w:t xml:space="preserve">            </w:t>
      </w:r>
      <w:r w:rsidRPr="00935810">
        <w:t xml:space="preserve">¡Teneos!  </w:t>
      </w:r>
      <w:r w:rsidRPr="00935810">
        <w:tab/>
      </w:r>
      <w:r w:rsidRPr="00935810">
        <w:tab/>
      </w:r>
      <w:r w:rsidRPr="00935810">
        <w:tab/>
      </w:r>
      <w:r w:rsidRPr="00935810">
        <w:tab/>
      </w:r>
    </w:p>
    <w:p w14:paraId="1E52C40C" w14:textId="6837D4CD" w:rsidR="00E16C28" w:rsidRDefault="00E16C28" w:rsidP="00E16C28">
      <w:pPr>
        <w:pStyle w:val="Personaje"/>
      </w:pPr>
      <w:r w:rsidRPr="00935810">
        <w:t>Blanca</w:t>
      </w:r>
    </w:p>
    <w:p w14:paraId="3C18713F" w14:textId="19BDB844" w:rsidR="00B419FF" w:rsidRPr="008F1962" w:rsidRDefault="00B419FF" w:rsidP="008F1962">
      <w:pPr>
        <w:pStyle w:val="Partidofinal"/>
      </w:pPr>
      <w:r w:rsidRPr="00935810">
        <w:lastRenderedPageBreak/>
        <w:tab/>
      </w:r>
      <w:r w:rsidRPr="00935810">
        <w:tab/>
      </w:r>
      <w:r w:rsidRPr="00935810">
        <w:tab/>
      </w:r>
      <w:r w:rsidRPr="008F1962">
        <w:t xml:space="preserve">    ¡Tente, por Dios!</w:t>
      </w:r>
      <w:r w:rsidRPr="008F1962">
        <w:tab/>
      </w:r>
      <w:r w:rsidRPr="008F1962">
        <w:tab/>
      </w:r>
      <w:r w:rsidRPr="008F1962">
        <w:tab/>
      </w:r>
      <w:r w:rsidRPr="008F1962">
        <w:tab/>
      </w:r>
    </w:p>
    <w:p w14:paraId="795B64C4" w14:textId="423598F5" w:rsidR="00E16C28" w:rsidRDefault="00E16C28" w:rsidP="00E16C28">
      <w:pPr>
        <w:pStyle w:val="Personaje"/>
      </w:pPr>
      <w:r w:rsidRPr="00935810">
        <w:t>Tristán</w:t>
      </w:r>
    </w:p>
    <w:p w14:paraId="10BD612B" w14:textId="2C6AC85E" w:rsidR="00B419FF" w:rsidRPr="00935810" w:rsidRDefault="00B419FF" w:rsidP="00B419FF">
      <w:pPr>
        <w:pStyle w:val="Verso"/>
      </w:pPr>
      <w:r w:rsidRPr="00935810">
        <w:tab/>
      </w:r>
      <w:r w:rsidRPr="00935810">
        <w:tab/>
        <w:t xml:space="preserve"> </w:t>
      </w:r>
      <w:r w:rsidR="00E16C28">
        <w:t xml:space="preserve">            </w:t>
      </w:r>
      <w:r w:rsidRPr="00935810">
        <w:t xml:space="preserve"> A no estar aquí la hermana</w:t>
      </w:r>
    </w:p>
    <w:p w14:paraId="4C457BF2" w14:textId="77777777" w:rsidR="00B419FF" w:rsidRPr="00935810" w:rsidRDefault="00B419FF" w:rsidP="00634CB7">
      <w:pPr>
        <w:pStyle w:val="Partidoincial"/>
      </w:pPr>
      <w:r w:rsidRPr="00935810">
        <w:tab/>
      </w:r>
      <w:r w:rsidRPr="00935810">
        <w:tab/>
      </w:r>
      <w:r w:rsidRPr="00935810">
        <w:tab/>
        <w:t>del Rey…</w:t>
      </w:r>
    </w:p>
    <w:p w14:paraId="0D2A45C2" w14:textId="179583AF" w:rsidR="00E16C28" w:rsidRDefault="00E16C28" w:rsidP="00E16C28">
      <w:pPr>
        <w:pStyle w:val="Personaje"/>
      </w:pPr>
      <w:r w:rsidRPr="00935810">
        <w:t>Arias</w:t>
      </w:r>
      <w:r w:rsidRPr="00935810">
        <w:tab/>
      </w:r>
      <w:r>
        <w:t xml:space="preserve"> </w:t>
      </w:r>
    </w:p>
    <w:p w14:paraId="20B0DE24" w14:textId="45E62228" w:rsidR="00B419FF" w:rsidRPr="008F1962" w:rsidRDefault="00B419FF" w:rsidP="008F1962">
      <w:pPr>
        <w:pStyle w:val="Partidofinal"/>
      </w:pPr>
      <w:r w:rsidRPr="00935810">
        <w:tab/>
      </w:r>
      <w:r w:rsidRPr="00935810">
        <w:tab/>
      </w:r>
      <w:r w:rsidRPr="008F1962">
        <w:t xml:space="preserve">                  </w:t>
      </w:r>
      <w:r w:rsidR="00E16C28" w:rsidRPr="008F1962">
        <w:t xml:space="preserve">         </w:t>
      </w:r>
      <w:r w:rsidRPr="008F1962">
        <w:t>Si Blanca no fuera</w:t>
      </w:r>
    </w:p>
    <w:p w14:paraId="3C46BBC8" w14:textId="77777777" w:rsidR="00B419FF" w:rsidRPr="00935810" w:rsidRDefault="00B419FF" w:rsidP="00B419FF">
      <w:pPr>
        <w:pStyle w:val="Verso"/>
      </w:pPr>
      <w:r w:rsidRPr="00935810">
        <w:tab/>
      </w:r>
      <w:r w:rsidRPr="00935810">
        <w:tab/>
      </w:r>
      <w:r w:rsidRPr="00935810">
        <w:tab/>
        <w:t xml:space="preserve">quien me tuviera, aquí diera  </w:t>
      </w:r>
    </w:p>
    <w:p w14:paraId="009EC40C" w14:textId="6A170606" w:rsidR="00B419FF" w:rsidRPr="00935810" w:rsidRDefault="00B419FF" w:rsidP="00B419FF">
      <w:pPr>
        <w:pStyle w:val="Verso"/>
      </w:pPr>
      <w:r w:rsidRPr="00935810">
        <w:tab/>
      </w:r>
      <w:r w:rsidRPr="00935810">
        <w:tab/>
      </w:r>
      <w:r w:rsidRPr="00935810">
        <w:tab/>
        <w:t>fin a tu esperanza vana.</w:t>
      </w:r>
      <w:r w:rsidRPr="00935810">
        <w:tab/>
      </w:r>
      <w:r w:rsidRPr="00935810">
        <w:tab/>
      </w:r>
      <w:r w:rsidRPr="00935810">
        <w:tab/>
      </w:r>
    </w:p>
    <w:p w14:paraId="0EF9863C" w14:textId="159F7647" w:rsidR="00E16C28" w:rsidRDefault="00E16C28" w:rsidP="00E16C28">
      <w:pPr>
        <w:pStyle w:val="Personaje"/>
      </w:pPr>
      <w:r w:rsidRPr="00935810">
        <w:t>Blanca</w:t>
      </w:r>
    </w:p>
    <w:p w14:paraId="65D3B269" w14:textId="432BEA23" w:rsidR="00B419FF" w:rsidRPr="00935810" w:rsidRDefault="00B419FF" w:rsidP="00B419FF">
      <w:pPr>
        <w:pStyle w:val="Verso"/>
      </w:pPr>
      <w:r w:rsidRPr="00935810">
        <w:tab/>
      </w:r>
      <w:r w:rsidRPr="00935810">
        <w:tab/>
        <w:t xml:space="preserve">  </w:t>
      </w:r>
      <w:r w:rsidR="00E16C28">
        <w:t xml:space="preserve">             </w:t>
      </w:r>
      <w:r w:rsidRPr="00935810">
        <w:t>Arias, con menos braveza,</w:t>
      </w:r>
      <w:r w:rsidRPr="00935810">
        <w:tab/>
      </w:r>
      <w:r w:rsidRPr="00935810">
        <w:tab/>
      </w:r>
      <w:r w:rsidRPr="00935810">
        <w:tab/>
      </w:r>
      <w:r w:rsidRPr="00935810">
        <w:tab/>
      </w:r>
    </w:p>
    <w:p w14:paraId="05704CE0" w14:textId="77777777" w:rsidR="00B419FF" w:rsidRPr="00935810" w:rsidRDefault="00B419FF" w:rsidP="00B419FF">
      <w:pPr>
        <w:pStyle w:val="Verso"/>
      </w:pPr>
      <w:r w:rsidRPr="00935810">
        <w:tab/>
      </w:r>
      <w:r w:rsidRPr="00935810">
        <w:tab/>
      </w:r>
      <w:r w:rsidRPr="00935810">
        <w:tab/>
        <w:t>que, fuera de ser aquí,</w:t>
      </w:r>
    </w:p>
    <w:p w14:paraId="4041ED70" w14:textId="77777777" w:rsidR="00B419FF" w:rsidRPr="00935810" w:rsidRDefault="00B419FF" w:rsidP="00B419FF">
      <w:pPr>
        <w:pStyle w:val="Verso"/>
      </w:pPr>
      <w:r w:rsidRPr="00935810">
        <w:tab/>
      </w:r>
      <w:r w:rsidRPr="00935810">
        <w:tab/>
      </w:r>
      <w:r w:rsidRPr="00935810">
        <w:tab/>
        <w:t>me pesa de que por mí</w:t>
      </w:r>
    </w:p>
    <w:p w14:paraId="3C3EC724" w14:textId="77777777" w:rsidR="00B419FF" w:rsidRPr="00935810" w:rsidRDefault="00B419FF" w:rsidP="00B419FF">
      <w:pPr>
        <w:pStyle w:val="Verso"/>
      </w:pPr>
      <w:r w:rsidRPr="00935810">
        <w:tab/>
      </w:r>
      <w:r w:rsidRPr="00935810">
        <w:tab/>
      </w:r>
      <w:r w:rsidRPr="00935810">
        <w:tab/>
        <w:t>se muestre tanta fiereza.</w:t>
      </w:r>
    </w:p>
    <w:p w14:paraId="4F6A87AB" w14:textId="5C11B84D" w:rsidR="00B419FF" w:rsidRPr="00935810" w:rsidRDefault="00B419FF" w:rsidP="00B419FF">
      <w:pPr>
        <w:pStyle w:val="Verso"/>
      </w:pPr>
      <w:r w:rsidRPr="00935810">
        <w:tab/>
      </w:r>
      <w:r w:rsidRPr="00935810">
        <w:tab/>
      </w:r>
      <w:r w:rsidRPr="00935810">
        <w:tab/>
        <w:t xml:space="preserve">  ¿Cuándo os he favorecido</w:t>
      </w:r>
      <w:r w:rsidRPr="00935810">
        <w:tab/>
      </w:r>
      <w:r w:rsidRPr="00935810">
        <w:tab/>
      </w:r>
      <w:r w:rsidRPr="00935810">
        <w:tab/>
      </w:r>
    </w:p>
    <w:p w14:paraId="44E391EC" w14:textId="2ED84ED8" w:rsidR="00B419FF" w:rsidRPr="00935810" w:rsidRDefault="00B419FF" w:rsidP="00B419FF">
      <w:pPr>
        <w:pStyle w:val="Verso"/>
      </w:pPr>
      <w:r w:rsidRPr="00935810">
        <w:tab/>
      </w:r>
      <w:r w:rsidRPr="00935810">
        <w:tab/>
      </w:r>
      <w:r w:rsidRPr="00935810">
        <w:tab/>
        <w:t>tanto que pueda el favor</w:t>
      </w:r>
      <w:r w:rsidRPr="00935810">
        <w:tab/>
      </w:r>
      <w:r w:rsidRPr="00935810">
        <w:tab/>
      </w:r>
      <w:r w:rsidRPr="00935810">
        <w:tab/>
      </w:r>
    </w:p>
    <w:p w14:paraId="6961ECAA" w14:textId="77777777" w:rsidR="00B419FF" w:rsidRPr="00935810" w:rsidRDefault="00B419FF" w:rsidP="00B419FF">
      <w:pPr>
        <w:pStyle w:val="Verso"/>
      </w:pPr>
      <w:r w:rsidRPr="00935810">
        <w:tab/>
      </w:r>
      <w:r w:rsidRPr="00935810">
        <w:tab/>
      </w:r>
      <w:r w:rsidRPr="00935810">
        <w:tab/>
        <w:t>obligaros al rigor</w:t>
      </w:r>
    </w:p>
    <w:p w14:paraId="6CC11F1B" w14:textId="77777777" w:rsidR="00B419FF" w:rsidRPr="00935810" w:rsidRDefault="00B419FF" w:rsidP="00B419FF">
      <w:pPr>
        <w:pStyle w:val="Verso"/>
      </w:pPr>
      <w:r w:rsidRPr="00935810">
        <w:tab/>
      </w:r>
      <w:r w:rsidRPr="00935810">
        <w:tab/>
      </w:r>
      <w:r w:rsidRPr="00935810">
        <w:tab/>
        <w:t>que habéis con Tristán tenido?</w:t>
      </w:r>
    </w:p>
    <w:p w14:paraId="47D3377C" w14:textId="77777777" w:rsidR="00B419FF" w:rsidRPr="00935810" w:rsidRDefault="00B419FF" w:rsidP="00B419FF">
      <w:pPr>
        <w:pStyle w:val="Verso"/>
      </w:pPr>
      <w:r w:rsidRPr="00935810">
        <w:tab/>
      </w:r>
      <w:r w:rsidRPr="00935810">
        <w:tab/>
      </w:r>
      <w:r w:rsidRPr="00935810">
        <w:tab/>
        <w:t xml:space="preserve">  Y vos, Tristán, ¿qué razón</w:t>
      </w:r>
    </w:p>
    <w:p w14:paraId="0D046073" w14:textId="5BD1236A" w:rsidR="00B419FF" w:rsidRPr="00935810" w:rsidRDefault="00B419FF" w:rsidP="00B419FF">
      <w:pPr>
        <w:pStyle w:val="Verso"/>
      </w:pPr>
      <w:r w:rsidRPr="00935810">
        <w:tab/>
      </w:r>
      <w:r w:rsidRPr="00935810">
        <w:tab/>
      </w:r>
      <w:r w:rsidRPr="00935810">
        <w:tab/>
        <w:t>tenéis tan favorecida</w:t>
      </w:r>
      <w:r w:rsidRPr="00935810">
        <w:tab/>
      </w:r>
      <w:r w:rsidRPr="00935810">
        <w:tab/>
      </w:r>
      <w:r w:rsidRPr="00935810">
        <w:tab/>
      </w:r>
      <w:r w:rsidRPr="00935810">
        <w:tab/>
      </w:r>
    </w:p>
    <w:p w14:paraId="7BF4CB6E" w14:textId="01487A2B" w:rsidR="00B419FF" w:rsidRPr="00935810" w:rsidRDefault="00B419FF" w:rsidP="00B419FF">
      <w:pPr>
        <w:pStyle w:val="Verso"/>
      </w:pPr>
      <w:r w:rsidRPr="00935810">
        <w:tab/>
      </w:r>
      <w:r w:rsidRPr="00935810">
        <w:tab/>
      </w:r>
      <w:r w:rsidRPr="00935810">
        <w:tab/>
        <w:t>de mi parte, si en mi vida</w:t>
      </w:r>
      <w:r w:rsidRPr="00935810">
        <w:tab/>
      </w:r>
      <w:r w:rsidRPr="00935810">
        <w:tab/>
      </w:r>
      <w:r w:rsidRPr="00935810">
        <w:tab/>
      </w:r>
    </w:p>
    <w:p w14:paraId="792D28E1" w14:textId="77777777" w:rsidR="00B419FF" w:rsidRPr="00935810" w:rsidRDefault="00B419FF" w:rsidP="00B419FF">
      <w:pPr>
        <w:pStyle w:val="Verso"/>
      </w:pPr>
      <w:r w:rsidRPr="00935810">
        <w:tab/>
      </w:r>
      <w:r w:rsidRPr="00935810">
        <w:tab/>
      </w:r>
      <w:r w:rsidRPr="00935810">
        <w:tab/>
        <w:t>os tuve amor ni afición?</w:t>
      </w:r>
    </w:p>
    <w:p w14:paraId="54862B8F" w14:textId="77777777" w:rsidR="00B419FF" w:rsidRPr="00935810" w:rsidRDefault="00B419FF" w:rsidP="00B419FF">
      <w:pPr>
        <w:pStyle w:val="Verso"/>
      </w:pPr>
      <w:r w:rsidRPr="00935810">
        <w:tab/>
      </w:r>
      <w:r w:rsidRPr="00935810">
        <w:tab/>
      </w:r>
      <w:r w:rsidRPr="00935810">
        <w:tab/>
        <w:t xml:space="preserve">  ¿Quién duda ya que los dos</w:t>
      </w:r>
    </w:p>
    <w:p w14:paraId="3A41F57A" w14:textId="77777777" w:rsidR="00B419FF" w:rsidRPr="00935810" w:rsidRDefault="00B419FF" w:rsidP="00B419FF">
      <w:pPr>
        <w:pStyle w:val="Verso"/>
      </w:pPr>
      <w:r w:rsidRPr="00935810">
        <w:tab/>
      </w:r>
      <w:r w:rsidRPr="00935810">
        <w:tab/>
      </w:r>
      <w:r w:rsidRPr="00935810">
        <w:tab/>
        <w:t>del favor de que os preciáis</w:t>
      </w:r>
    </w:p>
    <w:p w14:paraId="0F730BB6" w14:textId="544E76CE" w:rsidR="00B419FF" w:rsidRPr="00935810" w:rsidRDefault="00B419FF" w:rsidP="00B419FF">
      <w:pPr>
        <w:pStyle w:val="Verso"/>
      </w:pPr>
      <w:r w:rsidRPr="00935810">
        <w:tab/>
      </w:r>
      <w:r w:rsidRPr="00935810">
        <w:tab/>
      </w:r>
      <w:r w:rsidRPr="00935810">
        <w:tab/>
        <w:t>que os he hecho os alabáis?</w:t>
      </w:r>
      <w:r w:rsidRPr="00935810">
        <w:tab/>
      </w:r>
      <w:r w:rsidRPr="00935810">
        <w:tab/>
      </w:r>
      <w:r w:rsidRPr="00935810">
        <w:tab/>
      </w:r>
    </w:p>
    <w:p w14:paraId="75688720" w14:textId="4614CD16" w:rsidR="00E16C28" w:rsidRDefault="00E16C28" w:rsidP="00E16C28">
      <w:pPr>
        <w:pStyle w:val="Personaje"/>
      </w:pPr>
      <w:r w:rsidRPr="00935810">
        <w:t>Arias</w:t>
      </w:r>
      <w:r w:rsidRPr="00935810">
        <w:tab/>
      </w:r>
    </w:p>
    <w:p w14:paraId="4B94F60C" w14:textId="61309241" w:rsidR="00B419FF" w:rsidRPr="00935810" w:rsidRDefault="00B419FF" w:rsidP="00B419FF">
      <w:pPr>
        <w:pStyle w:val="Verso"/>
      </w:pPr>
      <w:r w:rsidRPr="00935810">
        <w:tab/>
      </w:r>
      <w:r w:rsidRPr="00935810">
        <w:tab/>
      </w:r>
      <w:r w:rsidR="00E16C28">
        <w:t xml:space="preserve">            </w:t>
      </w:r>
      <w:r w:rsidRPr="00935810">
        <w:t>(¡Muy bueno es esto, por Dios!)</w:t>
      </w:r>
      <w:r w:rsidRPr="00935810">
        <w:tab/>
      </w:r>
      <w:r w:rsidRPr="00935810">
        <w:tab/>
      </w:r>
    </w:p>
    <w:p w14:paraId="2CAFF54A" w14:textId="77777777" w:rsidR="00B419FF" w:rsidRPr="00935810" w:rsidRDefault="00B419FF" w:rsidP="00B419FF">
      <w:pPr>
        <w:pStyle w:val="Verso"/>
      </w:pPr>
      <w:r w:rsidRPr="00935810">
        <w:tab/>
      </w:r>
      <w:r w:rsidRPr="00935810">
        <w:tab/>
      </w:r>
      <w:r w:rsidRPr="00935810">
        <w:tab/>
        <w:t xml:space="preserve">  ¿Quién te ha dicho, Blanca, a ti</w:t>
      </w:r>
    </w:p>
    <w:p w14:paraId="7561E3EF" w14:textId="77777777" w:rsidR="00B419FF" w:rsidRPr="00935810" w:rsidRDefault="00B419FF" w:rsidP="00B419FF">
      <w:pPr>
        <w:pStyle w:val="Verso"/>
      </w:pPr>
      <w:r w:rsidRPr="00935810">
        <w:tab/>
      </w:r>
      <w:r w:rsidRPr="00935810">
        <w:tab/>
      </w:r>
      <w:r w:rsidRPr="00935810">
        <w:tab/>
        <w:t>que por ti saqué la espada?</w:t>
      </w:r>
    </w:p>
    <w:p w14:paraId="03E5F003" w14:textId="273564CE" w:rsidR="00E16C28" w:rsidRDefault="00E16C28" w:rsidP="00E16C28">
      <w:pPr>
        <w:pStyle w:val="Personaje"/>
      </w:pPr>
      <w:r w:rsidRPr="00935810">
        <w:t>Tristán</w:t>
      </w:r>
    </w:p>
    <w:p w14:paraId="47722FAD" w14:textId="6686548E" w:rsidR="00B419FF" w:rsidRPr="00935810" w:rsidRDefault="00B419FF" w:rsidP="00B419FF">
      <w:pPr>
        <w:pStyle w:val="Verso"/>
      </w:pPr>
      <w:r w:rsidRPr="00935810">
        <w:tab/>
      </w:r>
      <w:r w:rsidRPr="00935810">
        <w:tab/>
      </w:r>
      <w:r w:rsidR="00E16C28">
        <w:t xml:space="preserve">            </w:t>
      </w:r>
      <w:r w:rsidRPr="00935810">
        <w:t>Blanca, tú estás engañada.</w:t>
      </w:r>
    </w:p>
    <w:p w14:paraId="36B42A30" w14:textId="38C33D78" w:rsidR="00E16C28" w:rsidRDefault="00E16C28" w:rsidP="00E16C28">
      <w:pPr>
        <w:pStyle w:val="Personaje"/>
      </w:pPr>
      <w:r w:rsidRPr="00935810">
        <w:t>Blanca</w:t>
      </w:r>
    </w:p>
    <w:p w14:paraId="029BD066" w14:textId="66112C28" w:rsidR="00B419FF" w:rsidRPr="00935810" w:rsidRDefault="00B419FF" w:rsidP="00B419FF">
      <w:pPr>
        <w:pStyle w:val="Verso"/>
      </w:pPr>
      <w:r w:rsidRPr="00935810">
        <w:tab/>
      </w:r>
      <w:r w:rsidRPr="00935810">
        <w:tab/>
      </w:r>
      <w:r w:rsidR="00E16C28">
        <w:t xml:space="preserve">            </w:t>
      </w:r>
      <w:r w:rsidRPr="00935810">
        <w:t>Pues, ¿no es la cuestión por mí?</w:t>
      </w:r>
      <w:r w:rsidRPr="00935810">
        <w:tab/>
      </w:r>
      <w:r w:rsidRPr="00935810">
        <w:tab/>
      </w:r>
    </w:p>
    <w:p w14:paraId="09AC73CF" w14:textId="37E37E7A" w:rsidR="00E16C28" w:rsidRDefault="00E16C28" w:rsidP="00E16C28">
      <w:pPr>
        <w:pStyle w:val="Personaje"/>
      </w:pPr>
      <w:r w:rsidRPr="00935810">
        <w:t>Tristán</w:t>
      </w:r>
    </w:p>
    <w:p w14:paraId="2E9696A6" w14:textId="4EF6C13F" w:rsidR="00B419FF" w:rsidRPr="00935810" w:rsidRDefault="00B419FF" w:rsidP="00B419FF">
      <w:pPr>
        <w:pStyle w:val="Verso"/>
      </w:pPr>
      <w:r w:rsidRPr="00935810">
        <w:tab/>
      </w:r>
      <w:r w:rsidRPr="00935810">
        <w:tab/>
      </w:r>
      <w:r w:rsidR="00E16C28">
        <w:t xml:space="preserve">          </w:t>
      </w:r>
      <w:r w:rsidRPr="00935810">
        <w:t xml:space="preserve">  No, sino por doña Inés,</w:t>
      </w:r>
      <w:r w:rsidRPr="00935810">
        <w:tab/>
      </w:r>
      <w:r w:rsidRPr="00935810">
        <w:tab/>
      </w:r>
      <w:r w:rsidRPr="00935810">
        <w:tab/>
      </w:r>
      <w:r w:rsidRPr="00935810">
        <w:tab/>
      </w:r>
    </w:p>
    <w:p w14:paraId="621E1D9F" w14:textId="77777777" w:rsidR="00B419FF" w:rsidRPr="00935810" w:rsidRDefault="00B419FF" w:rsidP="00B419FF">
      <w:pPr>
        <w:pStyle w:val="Verso"/>
      </w:pPr>
      <w:r w:rsidRPr="00935810">
        <w:lastRenderedPageBreak/>
        <w:tab/>
      </w:r>
      <w:r w:rsidRPr="00935810">
        <w:tab/>
      </w:r>
      <w:r w:rsidRPr="00935810">
        <w:tab/>
        <w:t>prima del Rey, labradora</w:t>
      </w:r>
    </w:p>
    <w:p w14:paraId="386339E6" w14:textId="77777777" w:rsidR="00B419FF" w:rsidRPr="00935810" w:rsidRDefault="00B419FF" w:rsidP="00B419FF">
      <w:pPr>
        <w:pStyle w:val="Verso"/>
      </w:pPr>
      <w:r w:rsidRPr="00935810">
        <w:tab/>
      </w:r>
      <w:r w:rsidRPr="00935810">
        <w:tab/>
      </w:r>
      <w:r w:rsidRPr="00935810">
        <w:tab/>
        <w:t xml:space="preserve">que traen del monte </w:t>
      </w:r>
      <w:proofErr w:type="spellStart"/>
      <w:r w:rsidRPr="00935810">
        <w:t>agora</w:t>
      </w:r>
      <w:proofErr w:type="spellEnd"/>
      <w:r w:rsidRPr="00935810">
        <w:t>.</w:t>
      </w:r>
    </w:p>
    <w:p w14:paraId="6380B008" w14:textId="5AEE05A9" w:rsidR="00E16C28" w:rsidRDefault="00E16C28" w:rsidP="00E16C28">
      <w:pPr>
        <w:pStyle w:val="Personaje"/>
      </w:pPr>
      <w:r w:rsidRPr="00935810">
        <w:t>Blanca</w:t>
      </w:r>
    </w:p>
    <w:p w14:paraId="51B0FDED" w14:textId="74D25094" w:rsidR="00B419FF" w:rsidRPr="00935810" w:rsidRDefault="00B419FF" w:rsidP="00FE243B">
      <w:pPr>
        <w:pStyle w:val="Partidoincial"/>
      </w:pPr>
      <w:r w:rsidRPr="00935810">
        <w:tab/>
      </w:r>
      <w:r w:rsidRPr="00935810">
        <w:tab/>
      </w:r>
      <w:r w:rsidR="00E16C28">
        <w:t xml:space="preserve">           </w:t>
      </w:r>
      <w:r w:rsidRPr="00935810">
        <w:t xml:space="preserve">¿No es por mí? </w:t>
      </w:r>
      <w:r w:rsidRPr="00935810">
        <w:tab/>
      </w:r>
    </w:p>
    <w:p w14:paraId="11749C9F" w14:textId="41A92F91" w:rsidR="00E16C28" w:rsidRDefault="00E16C28" w:rsidP="00E16C28">
      <w:pPr>
        <w:pStyle w:val="Personaje"/>
      </w:pPr>
      <w:r w:rsidRPr="00935810">
        <w:t>Arias</w:t>
      </w:r>
      <w:r w:rsidRPr="00935810">
        <w:tab/>
      </w:r>
    </w:p>
    <w:p w14:paraId="0E0A50FB" w14:textId="537BE8FB" w:rsidR="00B419FF" w:rsidRPr="008F1962" w:rsidRDefault="00B419FF" w:rsidP="008F1962">
      <w:pPr>
        <w:pStyle w:val="Partidofinal"/>
      </w:pPr>
      <w:r w:rsidRPr="00935810">
        <w:tab/>
      </w:r>
      <w:r w:rsidRPr="00935810">
        <w:tab/>
      </w:r>
      <w:r w:rsidRPr="00935810">
        <w:tab/>
      </w:r>
      <w:r w:rsidRPr="00935810">
        <w:tab/>
      </w:r>
      <w:r w:rsidRPr="008F1962">
        <w:t xml:space="preserve"> </w:t>
      </w:r>
      <w:r w:rsidR="00E16C28" w:rsidRPr="008F1962">
        <w:t xml:space="preserve">        </w:t>
      </w:r>
      <w:r w:rsidRPr="008F1962">
        <w:t xml:space="preserve"> Por ella es.</w:t>
      </w:r>
    </w:p>
    <w:p w14:paraId="486B756B" w14:textId="5D84620F" w:rsidR="00E16C28" w:rsidRDefault="00E16C28" w:rsidP="00E16C28">
      <w:pPr>
        <w:pStyle w:val="Personaje"/>
      </w:pPr>
      <w:r w:rsidRPr="00935810">
        <w:t>Jimena</w:t>
      </w:r>
    </w:p>
    <w:p w14:paraId="3CD16588" w14:textId="59AD76F5" w:rsidR="00B419FF" w:rsidRPr="00935810" w:rsidRDefault="00B419FF" w:rsidP="00C44612">
      <w:pPr>
        <w:pStyle w:val="Verso"/>
      </w:pPr>
      <w:r w:rsidRPr="00935810">
        <w:tab/>
      </w:r>
      <w:r w:rsidRPr="00935810">
        <w:tab/>
        <w:t xml:space="preserve">  </w:t>
      </w:r>
      <w:r w:rsidR="00E16C28">
        <w:t xml:space="preserve">         </w:t>
      </w:r>
      <w:r w:rsidRPr="00935810">
        <w:t>Qué fría, Blanca, has quedado.</w:t>
      </w:r>
      <w:r w:rsidRPr="00935810">
        <w:tab/>
      </w:r>
      <w:r w:rsidRPr="00935810">
        <w:tab/>
      </w:r>
      <w:r w:rsidRPr="00935810">
        <w:tab/>
      </w:r>
    </w:p>
    <w:p w14:paraId="4830DCA9" w14:textId="77777777" w:rsidR="00B419FF" w:rsidRPr="00935810" w:rsidRDefault="00B419FF" w:rsidP="00B419FF">
      <w:pPr>
        <w:pStyle w:val="Verso"/>
      </w:pPr>
      <w:r w:rsidRPr="00935810">
        <w:tab/>
      </w:r>
      <w:r w:rsidRPr="00935810">
        <w:tab/>
      </w:r>
      <w:r w:rsidRPr="00935810">
        <w:tab/>
        <w:t>Ver reñir competidores</w:t>
      </w:r>
      <w:r w:rsidRPr="00935810">
        <w:tab/>
      </w:r>
      <w:r w:rsidRPr="00935810">
        <w:tab/>
      </w:r>
      <w:r w:rsidRPr="00935810">
        <w:tab/>
      </w:r>
      <w:r w:rsidRPr="00935810">
        <w:tab/>
      </w:r>
    </w:p>
    <w:p w14:paraId="158E1976" w14:textId="77777777" w:rsidR="00B419FF" w:rsidRPr="00935810" w:rsidRDefault="00B419FF" w:rsidP="00FE243B">
      <w:pPr>
        <w:pStyle w:val="Partidoincial"/>
      </w:pPr>
      <w:r w:rsidRPr="00935810">
        <w:tab/>
      </w:r>
      <w:r w:rsidRPr="00935810">
        <w:tab/>
      </w:r>
      <w:r w:rsidRPr="00935810">
        <w:tab/>
        <w:t>es gran gusto…</w:t>
      </w:r>
    </w:p>
    <w:p w14:paraId="0D756E52" w14:textId="6D15EC4B" w:rsidR="00E16C28" w:rsidRDefault="00E16C28" w:rsidP="00E16C28">
      <w:pPr>
        <w:pStyle w:val="Personaje"/>
      </w:pPr>
      <w:r w:rsidRPr="00935810">
        <w:t>Blanca</w:t>
      </w:r>
    </w:p>
    <w:p w14:paraId="07738416" w14:textId="4D3D9DAE" w:rsidR="00B419FF" w:rsidRPr="008F1962" w:rsidRDefault="00B419FF" w:rsidP="008F1962">
      <w:pPr>
        <w:pStyle w:val="Partidofinal"/>
      </w:pPr>
      <w:r w:rsidRPr="00935810">
        <w:tab/>
      </w:r>
      <w:r w:rsidRPr="00935810">
        <w:tab/>
      </w:r>
      <w:r w:rsidRPr="00935810">
        <w:tab/>
      </w:r>
      <w:r w:rsidRPr="00935810">
        <w:tab/>
      </w:r>
      <w:r w:rsidRPr="008F1962">
        <w:t xml:space="preserve">   </w:t>
      </w:r>
      <w:r w:rsidR="00E16C28" w:rsidRPr="008F1962">
        <w:t xml:space="preserve">          </w:t>
      </w:r>
      <w:r w:rsidRPr="008F1962">
        <w:t>Ya, señores,</w:t>
      </w:r>
    </w:p>
    <w:p w14:paraId="759EE6A7" w14:textId="77777777" w:rsidR="00B419FF" w:rsidRPr="00935810" w:rsidRDefault="00B419FF" w:rsidP="00B419FF">
      <w:pPr>
        <w:pStyle w:val="Verso"/>
      </w:pPr>
      <w:r w:rsidRPr="00935810">
        <w:tab/>
      </w:r>
      <w:r w:rsidRPr="00935810">
        <w:tab/>
      </w:r>
      <w:r w:rsidRPr="00935810">
        <w:tab/>
        <w:t>que aquí os habéis declarado,</w:t>
      </w:r>
    </w:p>
    <w:p w14:paraId="6C038A61" w14:textId="77777777" w:rsidR="00B419FF" w:rsidRPr="00935810" w:rsidRDefault="00B419FF" w:rsidP="00B419FF">
      <w:pPr>
        <w:pStyle w:val="Verso"/>
      </w:pPr>
      <w:r w:rsidRPr="00935810">
        <w:tab/>
      </w:r>
      <w:r w:rsidRPr="00935810">
        <w:tab/>
      </w:r>
      <w:r w:rsidRPr="00935810">
        <w:tab/>
        <w:t xml:space="preserve">  en vuestra vida me habléis.</w:t>
      </w:r>
    </w:p>
    <w:p w14:paraId="5EE092DD" w14:textId="141A8D5A" w:rsidR="00B419FF" w:rsidRPr="00935810" w:rsidRDefault="00B419FF" w:rsidP="00B419FF">
      <w:pPr>
        <w:pStyle w:val="Verso"/>
      </w:pPr>
      <w:r w:rsidRPr="00935810">
        <w:tab/>
      </w:r>
      <w:r w:rsidRPr="00935810">
        <w:tab/>
      </w:r>
      <w:r w:rsidRPr="00935810">
        <w:tab/>
        <w:t xml:space="preserve">(Si </w:t>
      </w:r>
      <w:proofErr w:type="gramStart"/>
      <w:r w:rsidRPr="00935810">
        <w:t>mil galanes buscara</w:t>
      </w:r>
      <w:proofErr w:type="gramEnd"/>
      <w:r w:rsidRPr="00935810">
        <w:t>,</w:t>
      </w:r>
      <w:r w:rsidRPr="00935810">
        <w:tab/>
      </w:r>
      <w:r w:rsidRPr="00935810">
        <w:tab/>
      </w:r>
      <w:r w:rsidRPr="00935810">
        <w:tab/>
      </w:r>
      <w:r w:rsidRPr="00935810">
        <w:tab/>
      </w:r>
    </w:p>
    <w:p w14:paraId="686F0A37" w14:textId="77777777" w:rsidR="00B419FF" w:rsidRPr="00935810" w:rsidRDefault="00B419FF" w:rsidP="00B419FF">
      <w:pPr>
        <w:pStyle w:val="Verso"/>
      </w:pPr>
      <w:r w:rsidRPr="00935810">
        <w:tab/>
      </w:r>
      <w:r w:rsidRPr="00935810">
        <w:tab/>
      </w:r>
      <w:r w:rsidRPr="00935810">
        <w:tab/>
        <w:t>esta Inés me los quitara.)</w:t>
      </w:r>
      <w:r w:rsidRPr="00935810">
        <w:tab/>
      </w:r>
      <w:r w:rsidRPr="00935810">
        <w:tab/>
      </w:r>
      <w:r w:rsidRPr="00935810">
        <w:tab/>
      </w:r>
      <w:r w:rsidRPr="00935810">
        <w:tab/>
      </w:r>
    </w:p>
    <w:p w14:paraId="747B51BB" w14:textId="39FB66A0" w:rsidR="00E16C28" w:rsidRDefault="00E16C28" w:rsidP="00E16C28">
      <w:pPr>
        <w:pStyle w:val="Personaje"/>
      </w:pPr>
      <w:r w:rsidRPr="00935810">
        <w:t>Jimena</w:t>
      </w:r>
    </w:p>
    <w:p w14:paraId="06E7C955" w14:textId="6FE192B2" w:rsidR="00B419FF" w:rsidRPr="00935810" w:rsidRDefault="00B419FF" w:rsidP="00B419FF">
      <w:pPr>
        <w:pStyle w:val="Verso"/>
      </w:pPr>
      <w:r w:rsidRPr="00935810">
        <w:tab/>
      </w:r>
      <w:r w:rsidRPr="00935810">
        <w:tab/>
      </w:r>
      <w:r w:rsidR="00E16C28">
        <w:t xml:space="preserve">           </w:t>
      </w:r>
      <w:r w:rsidRPr="00935810">
        <w:t>Amigos quedar tenéis.</w:t>
      </w:r>
    </w:p>
    <w:p w14:paraId="0CE9A465" w14:textId="7A546ECF" w:rsidR="00E16C28" w:rsidRDefault="00E16C28" w:rsidP="00E16C28">
      <w:pPr>
        <w:pStyle w:val="Personaje"/>
      </w:pPr>
      <w:r w:rsidRPr="00935810">
        <w:t>Tristán</w:t>
      </w:r>
    </w:p>
    <w:p w14:paraId="05238432" w14:textId="2D128325" w:rsidR="00B419FF" w:rsidRPr="00935810" w:rsidRDefault="00B419FF" w:rsidP="00B419FF">
      <w:pPr>
        <w:pStyle w:val="Verso"/>
      </w:pPr>
      <w:r w:rsidRPr="00935810">
        <w:tab/>
      </w:r>
      <w:r w:rsidRPr="00935810">
        <w:tab/>
        <w:t xml:space="preserve">  </w:t>
      </w:r>
      <w:r w:rsidR="00E16C28">
        <w:t xml:space="preserve">         </w:t>
      </w:r>
      <w:r w:rsidR="003A5F84">
        <w:t xml:space="preserve"> </w:t>
      </w:r>
      <w:r w:rsidR="00E16C28">
        <w:t xml:space="preserve"> </w:t>
      </w:r>
      <w:r w:rsidRPr="00935810">
        <w:t>¿Cómo, si estoy ofendido?</w:t>
      </w:r>
    </w:p>
    <w:p w14:paraId="73CA71D4" w14:textId="387DC6D4" w:rsidR="00E16C28" w:rsidRDefault="00E16C28" w:rsidP="00E16C28">
      <w:pPr>
        <w:pStyle w:val="Personaje"/>
      </w:pPr>
      <w:r w:rsidRPr="00935810">
        <w:t>Jimena</w:t>
      </w:r>
    </w:p>
    <w:p w14:paraId="3E931C20" w14:textId="0388AAF1" w:rsidR="00B419FF" w:rsidRPr="00935810" w:rsidRDefault="00B419FF" w:rsidP="00B419FF">
      <w:pPr>
        <w:pStyle w:val="Verso"/>
      </w:pPr>
      <w:r w:rsidRPr="00935810">
        <w:tab/>
      </w:r>
      <w:r w:rsidRPr="00935810">
        <w:tab/>
      </w:r>
      <w:r w:rsidR="003A5F84">
        <w:t xml:space="preserve">           </w:t>
      </w:r>
      <w:r w:rsidRPr="00935810">
        <w:t>En palacio no hay, Tristán,</w:t>
      </w:r>
    </w:p>
    <w:p w14:paraId="2CAAC6AD" w14:textId="5856C6EE" w:rsidR="00B419FF" w:rsidRPr="00935810" w:rsidRDefault="00B419FF" w:rsidP="00C44612">
      <w:pPr>
        <w:pStyle w:val="Verso"/>
      </w:pPr>
      <w:r w:rsidRPr="00935810">
        <w:tab/>
      </w:r>
      <w:r w:rsidRPr="00935810">
        <w:tab/>
      </w:r>
      <w:r w:rsidRPr="00935810">
        <w:tab/>
        <w:t>agravio, ni en el galán</w:t>
      </w:r>
      <w:r w:rsidRPr="00935810">
        <w:tab/>
      </w:r>
      <w:r w:rsidRPr="00935810">
        <w:tab/>
      </w:r>
      <w:r w:rsidRPr="00935810">
        <w:tab/>
      </w:r>
      <w:r w:rsidRPr="00935810">
        <w:tab/>
      </w:r>
    </w:p>
    <w:p w14:paraId="2E94A687" w14:textId="77777777" w:rsidR="00B419FF" w:rsidRPr="00935810" w:rsidRDefault="00B419FF" w:rsidP="00B419FF">
      <w:pPr>
        <w:pStyle w:val="Verso"/>
      </w:pPr>
      <w:r w:rsidRPr="00935810">
        <w:tab/>
      </w:r>
      <w:r w:rsidRPr="00935810">
        <w:tab/>
      </w:r>
      <w:r w:rsidRPr="00935810">
        <w:tab/>
        <w:t>que esto hubiera respondido.</w:t>
      </w:r>
      <w:r w:rsidRPr="00935810">
        <w:tab/>
      </w:r>
      <w:r w:rsidRPr="00935810">
        <w:tab/>
      </w:r>
      <w:r w:rsidRPr="00935810">
        <w:tab/>
      </w:r>
      <w:r w:rsidRPr="00935810">
        <w:tab/>
      </w:r>
    </w:p>
    <w:p w14:paraId="17C54E0E" w14:textId="77777777" w:rsidR="00B419FF" w:rsidRPr="00935810" w:rsidRDefault="00B419FF" w:rsidP="00B419FF">
      <w:pPr>
        <w:pStyle w:val="Verso"/>
      </w:pPr>
      <w:r w:rsidRPr="00935810">
        <w:tab/>
      </w:r>
      <w:r w:rsidRPr="00935810">
        <w:tab/>
      </w:r>
      <w:r w:rsidRPr="00935810">
        <w:tab/>
        <w:t xml:space="preserve">  Yo lo mando: dad la mano</w:t>
      </w:r>
    </w:p>
    <w:p w14:paraId="07502DBB" w14:textId="77777777" w:rsidR="00B419FF" w:rsidRPr="00935810" w:rsidRDefault="00B419FF" w:rsidP="00FE243B">
      <w:pPr>
        <w:pStyle w:val="Partidoincial"/>
      </w:pPr>
      <w:r w:rsidRPr="00935810">
        <w:tab/>
      </w:r>
      <w:r w:rsidRPr="00935810">
        <w:tab/>
      </w:r>
      <w:r w:rsidRPr="00935810">
        <w:tab/>
        <w:t>a don Arias.</w:t>
      </w:r>
    </w:p>
    <w:p w14:paraId="156DE689" w14:textId="3431D070" w:rsidR="00E16C28" w:rsidRDefault="00E16C28" w:rsidP="00E16C28">
      <w:pPr>
        <w:pStyle w:val="Personaje"/>
      </w:pPr>
      <w:r w:rsidRPr="00935810">
        <w:t>Blanca</w:t>
      </w:r>
    </w:p>
    <w:p w14:paraId="05AFA1A6" w14:textId="62313A81" w:rsidR="00B419FF" w:rsidRPr="008445D2" w:rsidRDefault="00B419FF" w:rsidP="008445D2">
      <w:pPr>
        <w:pStyle w:val="Partidofinal"/>
      </w:pPr>
      <w:r w:rsidRPr="00935810">
        <w:tab/>
      </w:r>
      <w:r w:rsidRPr="00935810">
        <w:tab/>
      </w:r>
      <w:r w:rsidRPr="00935810">
        <w:tab/>
      </w:r>
      <w:r w:rsidRPr="008F1962">
        <w:t xml:space="preserve">        </w:t>
      </w:r>
      <w:r w:rsidR="003A5F84" w:rsidRPr="008F1962">
        <w:t xml:space="preserve">          </w:t>
      </w:r>
      <w:r w:rsidRPr="008F1962">
        <w:t xml:space="preserve"> El Rey sale.</w:t>
      </w:r>
    </w:p>
    <w:p w14:paraId="4C45D03E" w14:textId="5D996E81" w:rsidR="00B419FF" w:rsidRPr="008445D2" w:rsidRDefault="00B419FF" w:rsidP="008445D2">
      <w:pPr>
        <w:pStyle w:val="Acot"/>
      </w:pPr>
      <w:r w:rsidRPr="00935810">
        <w:t xml:space="preserve">Salgan el rey Alfonso, don Sancho y </w:t>
      </w:r>
      <w:proofErr w:type="spellStart"/>
      <w:r w:rsidRPr="00935810">
        <w:t>Nise</w:t>
      </w:r>
      <w:proofErr w:type="spellEnd"/>
    </w:p>
    <w:p w14:paraId="70A5976C" w14:textId="1BAF093E" w:rsidR="00E16C28" w:rsidRDefault="00E16C28" w:rsidP="00E16C28">
      <w:pPr>
        <w:pStyle w:val="Personaje"/>
      </w:pPr>
      <w:r w:rsidRPr="00935810">
        <w:t>Alfonso</w:t>
      </w:r>
    </w:p>
    <w:p w14:paraId="2D52A561" w14:textId="5186986B" w:rsidR="00B419FF" w:rsidRPr="00935810" w:rsidRDefault="00B419FF" w:rsidP="00B419FF">
      <w:pPr>
        <w:pStyle w:val="Verso"/>
      </w:pPr>
      <w:r w:rsidRPr="00935810">
        <w:tab/>
      </w:r>
      <w:r w:rsidRPr="00935810">
        <w:tab/>
      </w:r>
      <w:r w:rsidR="003A5F84">
        <w:t xml:space="preserve">            </w:t>
      </w:r>
      <w:r w:rsidRPr="00935810">
        <w:t>No hay belleza que la iguale.</w:t>
      </w:r>
    </w:p>
    <w:p w14:paraId="569F3F52" w14:textId="0E4937E1" w:rsidR="00B419FF" w:rsidRPr="00935810" w:rsidRDefault="00B419FF" w:rsidP="00B419FF">
      <w:pPr>
        <w:pStyle w:val="Verso"/>
      </w:pPr>
      <w:r w:rsidRPr="00935810">
        <w:tab/>
      </w:r>
      <w:r w:rsidRPr="00935810">
        <w:tab/>
      </w:r>
      <w:r w:rsidRPr="00935810">
        <w:tab/>
        <w:t>Dejad el traje villano,</w:t>
      </w:r>
      <w:r w:rsidRPr="00935810">
        <w:tab/>
      </w:r>
      <w:r w:rsidRPr="00935810">
        <w:tab/>
      </w:r>
      <w:r w:rsidRPr="00935810">
        <w:tab/>
      </w:r>
      <w:r w:rsidRPr="00935810">
        <w:tab/>
      </w:r>
    </w:p>
    <w:p w14:paraId="364D18C3" w14:textId="29F167CA" w:rsidR="00B419FF" w:rsidRPr="00935810" w:rsidRDefault="00B419FF" w:rsidP="00B419FF">
      <w:pPr>
        <w:pStyle w:val="Verso"/>
      </w:pPr>
      <w:r w:rsidRPr="00935810">
        <w:tab/>
      </w:r>
      <w:r w:rsidRPr="00935810">
        <w:tab/>
      </w:r>
      <w:r w:rsidRPr="00935810">
        <w:tab/>
        <w:t xml:space="preserve">  prima, y el </w:t>
      </w:r>
      <w:proofErr w:type="spellStart"/>
      <w:r w:rsidRPr="00935810">
        <w:t>Nise</w:t>
      </w:r>
      <w:proofErr w:type="spellEnd"/>
      <w:r w:rsidRPr="00935810">
        <w:t xml:space="preserve"> también:</w:t>
      </w:r>
      <w:r w:rsidRPr="00935810">
        <w:tab/>
      </w:r>
      <w:r w:rsidRPr="00935810">
        <w:tab/>
      </w:r>
      <w:r w:rsidRPr="00935810">
        <w:tab/>
      </w:r>
    </w:p>
    <w:p w14:paraId="46BBC0DD" w14:textId="77777777" w:rsidR="00B419FF" w:rsidRPr="00935810" w:rsidRDefault="00B419FF" w:rsidP="00B419FF">
      <w:pPr>
        <w:pStyle w:val="Verso"/>
      </w:pPr>
      <w:r w:rsidRPr="00935810">
        <w:tab/>
      </w:r>
      <w:r w:rsidRPr="00935810">
        <w:tab/>
      </w:r>
      <w:r w:rsidRPr="00935810">
        <w:tab/>
        <w:t>de hoy más Inés os llamad.</w:t>
      </w:r>
    </w:p>
    <w:p w14:paraId="46ADBE6F" w14:textId="126F8790" w:rsidR="00E16C28" w:rsidRDefault="00E16C28" w:rsidP="00E16C28">
      <w:pPr>
        <w:pStyle w:val="Personaje"/>
      </w:pPr>
      <w:proofErr w:type="spellStart"/>
      <w:r w:rsidRPr="00935810">
        <w:t>Nise</w:t>
      </w:r>
      <w:proofErr w:type="spellEnd"/>
    </w:p>
    <w:p w14:paraId="2BE2B7D3" w14:textId="3491566F" w:rsidR="00B419FF" w:rsidRPr="00935810" w:rsidRDefault="00B419FF" w:rsidP="00B419FF">
      <w:pPr>
        <w:pStyle w:val="Verso"/>
      </w:pPr>
      <w:r w:rsidRPr="00935810">
        <w:lastRenderedPageBreak/>
        <w:tab/>
      </w:r>
      <w:r w:rsidRPr="00935810">
        <w:tab/>
      </w:r>
      <w:r w:rsidRPr="00935810">
        <w:tab/>
        <w:t>Las manos, señor, me dad.</w:t>
      </w:r>
    </w:p>
    <w:p w14:paraId="32390B8E" w14:textId="517D1F3A" w:rsidR="00E16C28" w:rsidRDefault="00E16C28" w:rsidP="00E16C28">
      <w:pPr>
        <w:pStyle w:val="Personaje"/>
      </w:pPr>
      <w:r w:rsidRPr="00935810">
        <w:t>Alfonso</w:t>
      </w:r>
    </w:p>
    <w:p w14:paraId="33B2F5D1" w14:textId="27F128EC" w:rsidR="00B419FF" w:rsidRPr="00935810" w:rsidRDefault="00B419FF" w:rsidP="00B419FF">
      <w:pPr>
        <w:pStyle w:val="Verso"/>
      </w:pPr>
      <w:r w:rsidRPr="00935810">
        <w:tab/>
      </w:r>
      <w:r w:rsidRPr="00935810">
        <w:tab/>
      </w:r>
      <w:r w:rsidR="003A5F84">
        <w:t xml:space="preserve">            </w:t>
      </w:r>
      <w:r w:rsidRPr="00935810">
        <w:t>Jimena, haced que la den</w:t>
      </w:r>
    </w:p>
    <w:p w14:paraId="738D166F" w14:textId="5EA418C3" w:rsidR="00B419FF" w:rsidRPr="00935810" w:rsidRDefault="00B419FF" w:rsidP="00B419FF">
      <w:pPr>
        <w:pStyle w:val="Verso"/>
      </w:pPr>
      <w:r w:rsidRPr="00935810">
        <w:tab/>
      </w:r>
      <w:r w:rsidRPr="00935810">
        <w:tab/>
      </w:r>
      <w:r w:rsidRPr="00935810">
        <w:tab/>
        <w:t xml:space="preserve">  vestidos a vuestra prima</w:t>
      </w:r>
      <w:r w:rsidRPr="00935810">
        <w:tab/>
      </w:r>
      <w:r w:rsidRPr="00935810">
        <w:tab/>
      </w:r>
      <w:r w:rsidRPr="00935810">
        <w:tab/>
      </w:r>
    </w:p>
    <w:p w14:paraId="06A2936B" w14:textId="77777777" w:rsidR="00B419FF" w:rsidRPr="00935810" w:rsidRDefault="00B419FF" w:rsidP="00B419FF">
      <w:pPr>
        <w:pStyle w:val="Verso"/>
      </w:pPr>
      <w:r w:rsidRPr="00935810">
        <w:tab/>
      </w:r>
      <w:r w:rsidRPr="00935810">
        <w:tab/>
      </w:r>
      <w:r w:rsidRPr="00935810">
        <w:tab/>
        <w:t>conformes a su valor.</w:t>
      </w:r>
      <w:r w:rsidRPr="00935810">
        <w:tab/>
      </w:r>
      <w:r w:rsidRPr="00935810">
        <w:tab/>
      </w:r>
      <w:r w:rsidRPr="00935810">
        <w:tab/>
      </w:r>
      <w:r w:rsidRPr="00935810">
        <w:tab/>
      </w:r>
      <w:r w:rsidRPr="00935810">
        <w:tab/>
      </w:r>
    </w:p>
    <w:p w14:paraId="119A2CC9" w14:textId="62B4D769" w:rsidR="00E16C28" w:rsidRDefault="00E16C28" w:rsidP="00E16C28">
      <w:pPr>
        <w:pStyle w:val="Personaje"/>
      </w:pPr>
      <w:r w:rsidRPr="00935810">
        <w:t>Jimena</w:t>
      </w:r>
    </w:p>
    <w:p w14:paraId="25FE2359" w14:textId="6CDB2427" w:rsidR="00B419FF" w:rsidRPr="00935810" w:rsidRDefault="00B419FF" w:rsidP="00B419FF">
      <w:pPr>
        <w:pStyle w:val="Verso"/>
      </w:pPr>
      <w:r w:rsidRPr="00935810">
        <w:tab/>
      </w:r>
      <w:r w:rsidRPr="00935810">
        <w:tab/>
      </w:r>
      <w:r w:rsidR="003A5F84">
        <w:t xml:space="preserve">            </w:t>
      </w:r>
      <w:r w:rsidRPr="00935810">
        <w:t xml:space="preserve">Debéis, señora, a mi amor   </w:t>
      </w:r>
    </w:p>
    <w:p w14:paraId="219EDF02" w14:textId="77777777" w:rsidR="00B419FF" w:rsidRPr="00935810" w:rsidRDefault="00B419FF" w:rsidP="00B419FF">
      <w:pPr>
        <w:pStyle w:val="Verso"/>
      </w:pPr>
      <w:r w:rsidRPr="00935810">
        <w:tab/>
      </w:r>
      <w:r w:rsidRPr="00935810">
        <w:tab/>
      </w:r>
      <w:r w:rsidRPr="00935810">
        <w:tab/>
        <w:t>el gusto con que os estima.</w:t>
      </w:r>
    </w:p>
    <w:p w14:paraId="012A1A4C" w14:textId="473F7E72" w:rsidR="00E16C28" w:rsidRDefault="00E16C28" w:rsidP="00E16C28">
      <w:pPr>
        <w:pStyle w:val="Personaje"/>
      </w:pPr>
      <w:proofErr w:type="spellStart"/>
      <w:r w:rsidRPr="00935810">
        <w:t>Nise</w:t>
      </w:r>
      <w:proofErr w:type="spellEnd"/>
    </w:p>
    <w:p w14:paraId="66DE02C0" w14:textId="342EC436" w:rsidR="00B419FF" w:rsidRPr="00935810" w:rsidRDefault="00B419FF" w:rsidP="00B419FF">
      <w:pPr>
        <w:pStyle w:val="Verso"/>
      </w:pPr>
      <w:r w:rsidRPr="00935810">
        <w:tab/>
      </w:r>
      <w:r w:rsidRPr="00935810">
        <w:tab/>
      </w:r>
      <w:r w:rsidRPr="00935810">
        <w:tab/>
        <w:t xml:space="preserve">  </w:t>
      </w:r>
      <w:proofErr w:type="spellStart"/>
      <w:r w:rsidRPr="00935810">
        <w:t>Hállome</w:t>
      </w:r>
      <w:proofErr w:type="spellEnd"/>
      <w:r w:rsidRPr="00935810">
        <w:t xml:space="preserve"> tan atajada</w:t>
      </w:r>
    </w:p>
    <w:p w14:paraId="6E1C7456" w14:textId="341A97EE" w:rsidR="00B419FF" w:rsidRPr="00935810" w:rsidRDefault="00B419FF" w:rsidP="00B419FF">
      <w:pPr>
        <w:pStyle w:val="Verso"/>
      </w:pPr>
      <w:r w:rsidRPr="00935810">
        <w:tab/>
      </w:r>
      <w:r w:rsidRPr="00935810">
        <w:tab/>
      </w:r>
      <w:r w:rsidRPr="00935810">
        <w:tab/>
        <w:t>como quien fue labradora</w:t>
      </w:r>
      <w:r w:rsidRPr="00935810">
        <w:tab/>
      </w:r>
      <w:r w:rsidRPr="00935810">
        <w:tab/>
      </w:r>
      <w:r w:rsidRPr="00935810">
        <w:tab/>
      </w:r>
    </w:p>
    <w:p w14:paraId="54A7F95B" w14:textId="7B435269" w:rsidR="00B419FF" w:rsidRPr="00935810" w:rsidRDefault="00B419FF" w:rsidP="00B419FF">
      <w:pPr>
        <w:pStyle w:val="Verso"/>
      </w:pPr>
      <w:r w:rsidRPr="00935810">
        <w:tab/>
      </w:r>
      <w:r w:rsidRPr="00935810">
        <w:tab/>
      </w:r>
      <w:r w:rsidRPr="00935810">
        <w:tab/>
        <w:t xml:space="preserve">y ha tan poco que es señora </w:t>
      </w:r>
      <w:r w:rsidRPr="00935810">
        <w:tab/>
      </w:r>
      <w:r w:rsidRPr="00935810">
        <w:tab/>
      </w:r>
      <w:r w:rsidRPr="00935810">
        <w:tab/>
      </w:r>
    </w:p>
    <w:p w14:paraId="4B160A79" w14:textId="77777777" w:rsidR="00B419FF" w:rsidRPr="00935810" w:rsidRDefault="00B419FF" w:rsidP="00B419FF">
      <w:pPr>
        <w:pStyle w:val="Verso"/>
      </w:pPr>
      <w:r w:rsidRPr="00935810">
        <w:tab/>
      </w:r>
      <w:r w:rsidRPr="00935810">
        <w:tab/>
      </w:r>
      <w:r w:rsidRPr="00935810">
        <w:tab/>
        <w:t>que aún piensa que está engañada.</w:t>
      </w:r>
    </w:p>
    <w:p w14:paraId="279CABCF" w14:textId="77777777" w:rsidR="00B419FF" w:rsidRPr="00935810" w:rsidRDefault="00B419FF" w:rsidP="00B419FF">
      <w:pPr>
        <w:pStyle w:val="Verso"/>
      </w:pPr>
      <w:r w:rsidRPr="00935810">
        <w:tab/>
      </w:r>
      <w:r w:rsidRPr="00935810">
        <w:tab/>
      </w:r>
      <w:r w:rsidRPr="00935810">
        <w:tab/>
        <w:t xml:space="preserve">   </w:t>
      </w:r>
      <w:proofErr w:type="spellStart"/>
      <w:r w:rsidRPr="00935810">
        <w:t>Suplícoos</w:t>
      </w:r>
      <w:proofErr w:type="spellEnd"/>
      <w:r w:rsidRPr="00935810">
        <w:t xml:space="preserve"> me deis los pies.</w:t>
      </w:r>
      <w:r w:rsidRPr="00935810">
        <w:tab/>
      </w:r>
    </w:p>
    <w:p w14:paraId="53F8E688" w14:textId="0EB0D8AF" w:rsidR="00E16C28" w:rsidRDefault="00E16C28" w:rsidP="00E16C28">
      <w:pPr>
        <w:pStyle w:val="Personaje"/>
      </w:pPr>
      <w:r w:rsidRPr="00935810">
        <w:t>Jimena</w:t>
      </w:r>
    </w:p>
    <w:p w14:paraId="4077F499" w14:textId="40B502FD" w:rsidR="00B419FF" w:rsidRPr="00935810" w:rsidRDefault="00B419FF" w:rsidP="00B419FF">
      <w:pPr>
        <w:pStyle w:val="Verso"/>
      </w:pPr>
      <w:r w:rsidRPr="00935810">
        <w:tab/>
      </w:r>
      <w:r w:rsidRPr="00935810">
        <w:tab/>
      </w:r>
      <w:r w:rsidR="003A5F84">
        <w:t xml:space="preserve">            </w:t>
      </w:r>
      <w:r w:rsidRPr="00935810">
        <w:t>Dejad, prima, la humildad:</w:t>
      </w:r>
    </w:p>
    <w:p w14:paraId="54EF6799" w14:textId="5F3A1449" w:rsidR="00B419FF" w:rsidRPr="00935810" w:rsidRDefault="00B419FF" w:rsidP="00B419FF">
      <w:pPr>
        <w:pStyle w:val="Verso"/>
      </w:pPr>
      <w:r w:rsidRPr="00935810">
        <w:tab/>
      </w:r>
      <w:r w:rsidRPr="00935810">
        <w:tab/>
      </w:r>
      <w:r w:rsidRPr="00935810">
        <w:tab/>
        <w:t>a doña Blanca abrazad,</w:t>
      </w:r>
      <w:r w:rsidRPr="00935810">
        <w:tab/>
      </w:r>
      <w:r w:rsidRPr="00935810">
        <w:tab/>
      </w:r>
      <w:r w:rsidRPr="00935810">
        <w:tab/>
      </w:r>
    </w:p>
    <w:p w14:paraId="7F664680" w14:textId="77777777" w:rsidR="00B419FF" w:rsidRPr="00935810" w:rsidRDefault="00B419FF" w:rsidP="00B419FF">
      <w:pPr>
        <w:pStyle w:val="Verso"/>
      </w:pPr>
      <w:r w:rsidRPr="00935810">
        <w:tab/>
      </w:r>
      <w:r w:rsidRPr="00935810">
        <w:tab/>
      </w:r>
      <w:r w:rsidRPr="00935810">
        <w:tab/>
        <w:t>que muy vuestra deuda es.</w:t>
      </w:r>
      <w:r w:rsidRPr="00935810">
        <w:tab/>
      </w:r>
      <w:r w:rsidRPr="00935810">
        <w:tab/>
      </w:r>
      <w:r w:rsidRPr="00935810">
        <w:tab/>
      </w:r>
      <w:r w:rsidRPr="00935810">
        <w:tab/>
      </w:r>
    </w:p>
    <w:p w14:paraId="446E4225" w14:textId="54EC6A85" w:rsidR="00E16C28" w:rsidRDefault="00E16C28" w:rsidP="00E16C28">
      <w:pPr>
        <w:pStyle w:val="Personaje"/>
      </w:pPr>
      <w:proofErr w:type="spellStart"/>
      <w:r w:rsidRPr="00935810">
        <w:t>Nise</w:t>
      </w:r>
      <w:proofErr w:type="spellEnd"/>
    </w:p>
    <w:p w14:paraId="11AB8840" w14:textId="372FEB9A" w:rsidR="00B419FF" w:rsidRPr="00935810" w:rsidRDefault="00B419FF" w:rsidP="00B419FF">
      <w:pPr>
        <w:pStyle w:val="Verso"/>
      </w:pPr>
      <w:r w:rsidRPr="00935810">
        <w:tab/>
      </w:r>
      <w:r w:rsidRPr="00935810">
        <w:tab/>
      </w:r>
      <w:r w:rsidRPr="00935810">
        <w:tab/>
        <w:t xml:space="preserve">  Dadme, señora, esos brazos</w:t>
      </w:r>
    </w:p>
    <w:p w14:paraId="7C96BA84" w14:textId="77777777" w:rsidR="00B419FF" w:rsidRPr="00935810" w:rsidRDefault="00B419FF" w:rsidP="00B419FF">
      <w:pPr>
        <w:pStyle w:val="Verso"/>
      </w:pPr>
      <w:r w:rsidRPr="00935810">
        <w:tab/>
      </w:r>
      <w:r w:rsidRPr="00935810">
        <w:tab/>
      </w:r>
      <w:r w:rsidRPr="00935810">
        <w:tab/>
        <w:t>y por vuestra me tened.</w:t>
      </w:r>
    </w:p>
    <w:p w14:paraId="3EE241D4" w14:textId="09043EA2" w:rsidR="00E16C28" w:rsidRDefault="00E16C28" w:rsidP="00E16C28">
      <w:pPr>
        <w:pStyle w:val="Personaje"/>
      </w:pPr>
      <w:r w:rsidRPr="00935810">
        <w:t>Blanca</w:t>
      </w:r>
    </w:p>
    <w:p w14:paraId="3D7E4DCB" w14:textId="5C549E01" w:rsidR="00B419FF" w:rsidRPr="00935810" w:rsidRDefault="00B419FF" w:rsidP="00B419FF">
      <w:pPr>
        <w:pStyle w:val="Verso"/>
      </w:pPr>
      <w:r w:rsidRPr="00935810">
        <w:tab/>
      </w:r>
      <w:r w:rsidRPr="00935810">
        <w:tab/>
      </w:r>
      <w:r w:rsidR="003A5F84">
        <w:t xml:space="preserve">            </w:t>
      </w:r>
      <w:proofErr w:type="spellStart"/>
      <w:r w:rsidRPr="00935810">
        <w:t>Haceisme</w:t>
      </w:r>
      <w:proofErr w:type="spellEnd"/>
      <w:r w:rsidRPr="00935810">
        <w:t xml:space="preserve"> mucha merced.</w:t>
      </w:r>
    </w:p>
    <w:p w14:paraId="6197B370" w14:textId="77777777" w:rsidR="00B419FF" w:rsidRDefault="00B419FF" w:rsidP="00B419FF">
      <w:pPr>
        <w:pStyle w:val="Verso"/>
      </w:pPr>
      <w:r w:rsidRPr="00935810">
        <w:tab/>
      </w:r>
      <w:r w:rsidRPr="00935810">
        <w:tab/>
      </w:r>
      <w:r w:rsidRPr="00935810">
        <w:tab/>
        <w:t>(¡Quién os hiciera pedazos!)</w:t>
      </w:r>
      <w:r w:rsidRPr="00935810">
        <w:tab/>
      </w:r>
      <w:r w:rsidRPr="00935810">
        <w:tab/>
      </w:r>
    </w:p>
    <w:p w14:paraId="61324479" w14:textId="012825E2" w:rsidR="00B419FF" w:rsidRDefault="00B419FF" w:rsidP="00B419FF">
      <w:pPr>
        <w:pStyle w:val="Acot"/>
      </w:pPr>
      <w:r w:rsidRPr="00935810">
        <w:t xml:space="preserve">Este, </w:t>
      </w:r>
      <w:r w:rsidR="002B696C">
        <w:t>@</w:t>
      </w:r>
      <w:r w:rsidRPr="00935810">
        <w:t>aparte</w:t>
      </w:r>
    </w:p>
    <w:p w14:paraId="1039A815" w14:textId="0EF1DD70" w:rsidR="00E16C28" w:rsidRDefault="00E16C28" w:rsidP="00E16C28">
      <w:pPr>
        <w:pStyle w:val="Personaje"/>
      </w:pPr>
      <w:r w:rsidRPr="00935810">
        <w:t>Alfonso</w:t>
      </w:r>
    </w:p>
    <w:p w14:paraId="5F145E0F" w14:textId="05EF595D" w:rsidR="00B419FF" w:rsidRPr="00935810" w:rsidRDefault="00B419FF" w:rsidP="00B419FF">
      <w:pPr>
        <w:pStyle w:val="Verso"/>
      </w:pPr>
      <w:r w:rsidRPr="00935810">
        <w:tab/>
      </w:r>
      <w:r w:rsidRPr="00935810">
        <w:tab/>
        <w:t xml:space="preserve">  </w:t>
      </w:r>
      <w:r w:rsidR="003A5F84">
        <w:t xml:space="preserve">            </w:t>
      </w:r>
      <w:r w:rsidRPr="00935810">
        <w:t xml:space="preserve">Contento en </w:t>
      </w:r>
      <w:proofErr w:type="spellStart"/>
      <w:r w:rsidRPr="00935810">
        <w:t>estremo</w:t>
      </w:r>
      <w:proofErr w:type="spellEnd"/>
      <w:r w:rsidRPr="00935810">
        <w:t xml:space="preserve"> estoy</w:t>
      </w:r>
      <w:r w:rsidRPr="00935810">
        <w:tab/>
      </w:r>
      <w:r w:rsidRPr="00935810">
        <w:tab/>
      </w:r>
      <w:r w:rsidRPr="00935810">
        <w:tab/>
      </w:r>
      <w:r w:rsidRPr="00935810">
        <w:tab/>
      </w:r>
    </w:p>
    <w:p w14:paraId="2B6960B5" w14:textId="77777777" w:rsidR="00B419FF" w:rsidRPr="00935810" w:rsidRDefault="00B419FF" w:rsidP="00B419FF">
      <w:pPr>
        <w:pStyle w:val="Verso"/>
      </w:pPr>
      <w:r w:rsidRPr="00935810">
        <w:tab/>
      </w:r>
      <w:r w:rsidRPr="00935810">
        <w:tab/>
      </w:r>
      <w:r w:rsidRPr="00935810">
        <w:tab/>
        <w:t>del valor de doña Inés.</w:t>
      </w:r>
    </w:p>
    <w:p w14:paraId="1975B9AA" w14:textId="54606096" w:rsidR="00E16C28" w:rsidRDefault="00E16C28" w:rsidP="00E16C28">
      <w:pPr>
        <w:pStyle w:val="Personaje"/>
      </w:pPr>
      <w:r w:rsidRPr="00935810">
        <w:t>Arias</w:t>
      </w:r>
      <w:r w:rsidRPr="00935810">
        <w:tab/>
      </w:r>
    </w:p>
    <w:p w14:paraId="04AFD1E1" w14:textId="37610C47" w:rsidR="00B419FF" w:rsidRPr="00935810" w:rsidRDefault="00B419FF" w:rsidP="00B419FF">
      <w:pPr>
        <w:pStyle w:val="Verso"/>
      </w:pPr>
      <w:r w:rsidRPr="00935810">
        <w:tab/>
      </w:r>
      <w:r w:rsidRPr="00935810">
        <w:tab/>
      </w:r>
      <w:r w:rsidR="003A5F84">
        <w:t xml:space="preserve">           </w:t>
      </w:r>
      <w:r w:rsidRPr="00935810">
        <w:t>(Aunque esta ocasión no es</w:t>
      </w:r>
    </w:p>
    <w:p w14:paraId="68135B36" w14:textId="77777777" w:rsidR="00B419FF" w:rsidRPr="00935810" w:rsidRDefault="00B419FF" w:rsidP="00B419FF">
      <w:pPr>
        <w:pStyle w:val="Verso"/>
      </w:pPr>
      <w:r w:rsidRPr="00935810">
        <w:tab/>
      </w:r>
      <w:r w:rsidRPr="00935810">
        <w:tab/>
      </w:r>
      <w:r w:rsidRPr="00935810">
        <w:tab/>
        <w:t>para hablarle, a hablarle voy.)</w:t>
      </w:r>
    </w:p>
    <w:p w14:paraId="3E382391" w14:textId="0AB9369D" w:rsidR="00E16C28" w:rsidRDefault="00E16C28" w:rsidP="00E16C28">
      <w:pPr>
        <w:pStyle w:val="Personaje"/>
      </w:pPr>
      <w:r w:rsidRPr="00935810">
        <w:t>Tristán</w:t>
      </w:r>
    </w:p>
    <w:p w14:paraId="499F027B" w14:textId="04943F8A" w:rsidR="00B419FF" w:rsidRPr="00935810" w:rsidRDefault="00B419FF" w:rsidP="00B419FF">
      <w:pPr>
        <w:pStyle w:val="Verso"/>
      </w:pPr>
      <w:r w:rsidRPr="00935810">
        <w:tab/>
      </w:r>
      <w:r w:rsidRPr="00935810">
        <w:tab/>
        <w:t xml:space="preserve">  </w:t>
      </w:r>
      <w:r w:rsidR="003A5F84">
        <w:t xml:space="preserve">            </w:t>
      </w:r>
      <w:r w:rsidRPr="00935810">
        <w:t>(Puesto que ocasión no sea</w:t>
      </w:r>
      <w:r w:rsidRPr="00935810">
        <w:tab/>
      </w:r>
      <w:r w:rsidRPr="00935810">
        <w:tab/>
      </w:r>
      <w:r w:rsidRPr="00935810">
        <w:tab/>
      </w:r>
    </w:p>
    <w:p w14:paraId="742EF6AE" w14:textId="46564189" w:rsidR="00B419FF" w:rsidRPr="00935810" w:rsidRDefault="00B419FF" w:rsidP="00B419FF">
      <w:pPr>
        <w:pStyle w:val="Verso"/>
      </w:pPr>
      <w:r w:rsidRPr="00935810">
        <w:tab/>
      </w:r>
      <w:r w:rsidRPr="00935810">
        <w:tab/>
      </w:r>
      <w:r w:rsidRPr="00935810">
        <w:tab/>
        <w:t xml:space="preserve">de hablar al Rey, quiero </w:t>
      </w:r>
      <w:proofErr w:type="spellStart"/>
      <w:r w:rsidRPr="00935810">
        <w:t>hablalle</w:t>
      </w:r>
      <w:proofErr w:type="spellEnd"/>
      <w:r w:rsidRPr="00935810">
        <w:t>.)</w:t>
      </w:r>
      <w:r w:rsidRPr="00935810">
        <w:tab/>
      </w:r>
      <w:r w:rsidRPr="00935810">
        <w:tab/>
      </w:r>
    </w:p>
    <w:p w14:paraId="48381941" w14:textId="2B2DB718" w:rsidR="00E16C28" w:rsidRDefault="00E16C28" w:rsidP="00E16C28">
      <w:pPr>
        <w:pStyle w:val="Personaje"/>
      </w:pPr>
      <w:r w:rsidRPr="00935810">
        <w:t>Arias</w:t>
      </w:r>
      <w:r w:rsidRPr="00935810">
        <w:tab/>
      </w:r>
    </w:p>
    <w:p w14:paraId="48BA74C9" w14:textId="44F02BE7" w:rsidR="00B419FF" w:rsidRPr="00935810" w:rsidRDefault="00B419FF" w:rsidP="00B419FF">
      <w:pPr>
        <w:pStyle w:val="Verso"/>
      </w:pPr>
      <w:r w:rsidRPr="00935810">
        <w:lastRenderedPageBreak/>
        <w:tab/>
      </w:r>
      <w:r w:rsidRPr="00935810">
        <w:tab/>
      </w:r>
      <w:r w:rsidR="003A5F84">
        <w:t xml:space="preserve">            </w:t>
      </w:r>
      <w:r w:rsidRPr="00935810">
        <w:t xml:space="preserve">(La mano quiero </w:t>
      </w:r>
      <w:proofErr w:type="spellStart"/>
      <w:r w:rsidRPr="00935810">
        <w:t>ganalle</w:t>
      </w:r>
      <w:proofErr w:type="spellEnd"/>
      <w:r w:rsidRPr="00935810">
        <w:t>,</w:t>
      </w:r>
    </w:p>
    <w:p w14:paraId="341F1B5C" w14:textId="77777777" w:rsidR="00B419FF" w:rsidRPr="00935810" w:rsidRDefault="00B419FF" w:rsidP="00B419FF">
      <w:pPr>
        <w:pStyle w:val="Verso"/>
      </w:pPr>
      <w:r w:rsidRPr="00935810">
        <w:tab/>
      </w:r>
      <w:r w:rsidRPr="00935810">
        <w:tab/>
      </w:r>
      <w:r w:rsidRPr="00935810">
        <w:tab/>
        <w:t>que este ganarme desea.)</w:t>
      </w:r>
    </w:p>
    <w:p w14:paraId="16B83BCD" w14:textId="34DAE91C" w:rsidR="00E16C28" w:rsidRDefault="00E16C28" w:rsidP="00E16C28">
      <w:pPr>
        <w:pStyle w:val="Personaje"/>
      </w:pPr>
      <w:r w:rsidRPr="00935810">
        <w:t>Tristán</w:t>
      </w:r>
    </w:p>
    <w:p w14:paraId="2869782F" w14:textId="4CFBD524" w:rsidR="00B419FF" w:rsidRPr="00935810" w:rsidRDefault="00B419FF" w:rsidP="00B419FF">
      <w:pPr>
        <w:pStyle w:val="Verso"/>
      </w:pPr>
      <w:r w:rsidRPr="00935810">
        <w:tab/>
      </w:r>
      <w:r w:rsidRPr="00935810">
        <w:tab/>
        <w:t xml:space="preserve">  </w:t>
      </w:r>
      <w:r w:rsidR="003A5F84">
        <w:t xml:space="preserve">            </w:t>
      </w:r>
      <w:r w:rsidRPr="00935810">
        <w:t>(</w:t>
      </w:r>
      <w:proofErr w:type="spellStart"/>
      <w:r w:rsidRPr="00935810">
        <w:t>Ganarele</w:t>
      </w:r>
      <w:proofErr w:type="spellEnd"/>
      <w:r w:rsidRPr="00935810">
        <w:t xml:space="preserve"> por la mano.</w:t>
      </w:r>
      <w:r w:rsidRPr="00935810">
        <w:tab/>
      </w:r>
      <w:r w:rsidRPr="00935810">
        <w:tab/>
      </w:r>
    </w:p>
    <w:p w14:paraId="71345BCB" w14:textId="5354A1D7" w:rsidR="00B419FF" w:rsidRPr="00935810" w:rsidRDefault="00B419FF" w:rsidP="00B419FF">
      <w:pPr>
        <w:pStyle w:val="Verso"/>
      </w:pPr>
      <w:r w:rsidRPr="00935810">
        <w:tab/>
      </w:r>
      <w:r w:rsidRPr="00935810">
        <w:tab/>
      </w:r>
      <w:r w:rsidRPr="00935810">
        <w:tab/>
        <w:t>¡Cielos, mis intentos veis!)</w:t>
      </w:r>
      <w:r w:rsidRPr="00935810">
        <w:tab/>
      </w:r>
      <w:r w:rsidRPr="00935810">
        <w:tab/>
      </w:r>
      <w:r w:rsidRPr="00935810">
        <w:tab/>
      </w:r>
    </w:p>
    <w:p w14:paraId="59B7D4E6" w14:textId="7C6F6127" w:rsidR="00E16C28" w:rsidRDefault="00E16C28" w:rsidP="00E16C28">
      <w:pPr>
        <w:pStyle w:val="Personaje"/>
      </w:pPr>
      <w:r w:rsidRPr="00935810">
        <w:t>Arias</w:t>
      </w:r>
      <w:r w:rsidRPr="00935810">
        <w:tab/>
      </w:r>
    </w:p>
    <w:p w14:paraId="00B267D9" w14:textId="23DAD285" w:rsidR="00B419FF" w:rsidRPr="00935810" w:rsidRDefault="00B419FF" w:rsidP="00FE243B">
      <w:pPr>
        <w:pStyle w:val="Partidoincial"/>
      </w:pPr>
      <w:r w:rsidRPr="00935810">
        <w:tab/>
      </w:r>
      <w:r w:rsidRPr="00935810">
        <w:tab/>
      </w:r>
      <w:r w:rsidR="003A5F84">
        <w:t xml:space="preserve">            </w:t>
      </w:r>
      <w:r w:rsidRPr="00935810">
        <w:t>¿Señor?</w:t>
      </w:r>
    </w:p>
    <w:p w14:paraId="589F27FA" w14:textId="6CCD8805" w:rsidR="00E16C28" w:rsidRDefault="00E16C28" w:rsidP="00E16C28">
      <w:pPr>
        <w:pStyle w:val="Personaje"/>
      </w:pPr>
      <w:r w:rsidRPr="00935810">
        <w:t>Tristán</w:t>
      </w:r>
    </w:p>
    <w:p w14:paraId="57468EED" w14:textId="631FDE47" w:rsidR="00B419FF" w:rsidRPr="00935810" w:rsidRDefault="00B419FF" w:rsidP="00FE243B">
      <w:pPr>
        <w:pStyle w:val="Partidomedio"/>
      </w:pPr>
      <w:r w:rsidRPr="00935810">
        <w:tab/>
      </w:r>
      <w:r w:rsidRPr="00935810">
        <w:tab/>
      </w:r>
      <w:r w:rsidRPr="00935810">
        <w:tab/>
        <w:t xml:space="preserve">  ¿Señor?</w:t>
      </w:r>
    </w:p>
    <w:p w14:paraId="76687C71" w14:textId="217AFC4E" w:rsidR="00E16C28" w:rsidRDefault="00E16C28" w:rsidP="00E16C28">
      <w:pPr>
        <w:pStyle w:val="Personaje"/>
      </w:pPr>
      <w:r w:rsidRPr="00935810">
        <w:t>Alfonso</w:t>
      </w:r>
    </w:p>
    <w:p w14:paraId="48E6028C" w14:textId="774A3F3A" w:rsidR="00B419FF" w:rsidRPr="008F1962" w:rsidRDefault="00B419FF" w:rsidP="008F1962">
      <w:pPr>
        <w:pStyle w:val="Partidofinal"/>
      </w:pPr>
      <w:r w:rsidRPr="00935810">
        <w:tab/>
      </w:r>
      <w:r w:rsidRPr="00935810">
        <w:tab/>
      </w:r>
      <w:r w:rsidRPr="00935810">
        <w:tab/>
      </w:r>
      <w:r w:rsidRPr="00935810">
        <w:tab/>
        <w:t xml:space="preserve">    </w:t>
      </w:r>
      <w:r w:rsidRPr="008F1962">
        <w:t>¿Qué queréis?</w:t>
      </w:r>
      <w:r w:rsidRPr="008F1962">
        <w:tab/>
      </w:r>
      <w:r w:rsidRPr="008F1962">
        <w:tab/>
      </w:r>
      <w:r w:rsidRPr="008F1962">
        <w:tab/>
      </w:r>
    </w:p>
    <w:p w14:paraId="718AAD21" w14:textId="7020CC3D" w:rsidR="00E16C28" w:rsidRDefault="00E16C28" w:rsidP="00E16C28">
      <w:pPr>
        <w:pStyle w:val="Personaje"/>
      </w:pPr>
      <w:r w:rsidRPr="00935810">
        <w:t>Arias</w:t>
      </w:r>
      <w:r w:rsidRPr="00935810">
        <w:tab/>
      </w:r>
    </w:p>
    <w:p w14:paraId="3AFCA21B" w14:textId="2CD8C22B" w:rsidR="00B419FF" w:rsidRPr="00935810" w:rsidRDefault="00B419FF" w:rsidP="00FE243B">
      <w:pPr>
        <w:pStyle w:val="Partidoincial"/>
      </w:pPr>
      <w:r w:rsidRPr="00935810">
        <w:tab/>
      </w:r>
      <w:r w:rsidRPr="00935810">
        <w:tab/>
      </w:r>
      <w:r w:rsidR="003A5F84">
        <w:t xml:space="preserve">              </w:t>
      </w:r>
      <w:r w:rsidRPr="00935810">
        <w:t>(Tarde llego.)</w:t>
      </w:r>
      <w:r w:rsidRPr="00935810">
        <w:tab/>
      </w:r>
      <w:r w:rsidRPr="00935810">
        <w:tab/>
      </w:r>
      <w:r w:rsidRPr="00935810">
        <w:tab/>
      </w:r>
      <w:r w:rsidRPr="00935810">
        <w:tab/>
      </w:r>
      <w:r w:rsidRPr="00935810">
        <w:tab/>
      </w:r>
    </w:p>
    <w:p w14:paraId="41D969F6" w14:textId="4CC2DDA1" w:rsidR="00E16C28" w:rsidRDefault="00E16C28" w:rsidP="00E16C28">
      <w:pPr>
        <w:pStyle w:val="Personaje"/>
      </w:pPr>
      <w:r w:rsidRPr="00935810">
        <w:t>Tristán</w:t>
      </w:r>
    </w:p>
    <w:p w14:paraId="08E3B935" w14:textId="50BB1761" w:rsidR="00B419FF" w:rsidRPr="008F1962" w:rsidRDefault="00B419FF" w:rsidP="008F1962">
      <w:pPr>
        <w:pStyle w:val="Partidofinal"/>
      </w:pPr>
      <w:r w:rsidRPr="00935810">
        <w:tab/>
      </w:r>
      <w:r w:rsidRPr="00935810">
        <w:tab/>
      </w:r>
      <w:r w:rsidRPr="00935810">
        <w:tab/>
      </w:r>
      <w:r w:rsidRPr="00935810">
        <w:tab/>
      </w:r>
      <w:r w:rsidR="003A5F84" w:rsidRPr="008F1962">
        <w:t xml:space="preserve">          </w:t>
      </w:r>
      <w:r w:rsidRPr="008F1962">
        <w:t>(Llego en vano.)</w:t>
      </w:r>
    </w:p>
    <w:p w14:paraId="4913650E" w14:textId="0818952B" w:rsidR="00E16C28" w:rsidRDefault="00E16C28" w:rsidP="00E16C28">
      <w:pPr>
        <w:pStyle w:val="Personaje"/>
      </w:pPr>
      <w:r w:rsidRPr="00935810">
        <w:t>Arias</w:t>
      </w:r>
      <w:r w:rsidRPr="00935810">
        <w:tab/>
      </w:r>
    </w:p>
    <w:p w14:paraId="2344E01A" w14:textId="28A1F3BF" w:rsidR="00B419FF" w:rsidRPr="00935810" w:rsidRDefault="00B419FF" w:rsidP="00B419FF">
      <w:pPr>
        <w:pStyle w:val="Verso"/>
      </w:pPr>
      <w:r w:rsidRPr="00935810">
        <w:tab/>
      </w:r>
      <w:r w:rsidRPr="00935810">
        <w:tab/>
        <w:t xml:space="preserve">  </w:t>
      </w:r>
      <w:r w:rsidR="003A5F84">
        <w:t xml:space="preserve">           </w:t>
      </w:r>
      <w:r w:rsidRPr="00935810">
        <w:t>Óigame tu señoría.</w:t>
      </w:r>
    </w:p>
    <w:p w14:paraId="38C0C292" w14:textId="55F526CA" w:rsidR="00E16C28" w:rsidRDefault="00E16C28" w:rsidP="00E16C28">
      <w:pPr>
        <w:pStyle w:val="Personaje"/>
      </w:pPr>
      <w:r w:rsidRPr="00935810">
        <w:t>Tristán</w:t>
      </w:r>
    </w:p>
    <w:p w14:paraId="2456019D" w14:textId="701801CD" w:rsidR="00B419FF" w:rsidRPr="00935810" w:rsidRDefault="00B419FF" w:rsidP="00B419FF">
      <w:pPr>
        <w:pStyle w:val="Verso"/>
      </w:pPr>
      <w:r w:rsidRPr="00935810">
        <w:tab/>
      </w:r>
      <w:r w:rsidRPr="00935810">
        <w:tab/>
      </w:r>
      <w:r w:rsidR="003A5F84">
        <w:t xml:space="preserve">             </w:t>
      </w:r>
      <w:r w:rsidRPr="00935810">
        <w:t>Señor, escucha, por Dios.</w:t>
      </w:r>
    </w:p>
    <w:p w14:paraId="3C4CD805" w14:textId="6B0802E4" w:rsidR="00E16C28" w:rsidRDefault="00E16C28" w:rsidP="00E16C28">
      <w:pPr>
        <w:pStyle w:val="Personaje"/>
      </w:pPr>
      <w:r w:rsidRPr="00935810">
        <w:t>Alfonso</w:t>
      </w:r>
    </w:p>
    <w:p w14:paraId="1288B868" w14:textId="6B7A5AA9" w:rsidR="00B419FF" w:rsidRPr="00935810" w:rsidRDefault="00B419FF" w:rsidP="00B419FF">
      <w:pPr>
        <w:pStyle w:val="Verso"/>
      </w:pPr>
      <w:r w:rsidRPr="00935810">
        <w:tab/>
      </w:r>
      <w:r w:rsidRPr="00935810">
        <w:tab/>
      </w:r>
      <w:r w:rsidR="003A5F84">
        <w:t xml:space="preserve">            </w:t>
      </w:r>
      <w:r w:rsidRPr="00935810">
        <w:t>¿Quién os ha dicho que a dos</w:t>
      </w:r>
      <w:r w:rsidRPr="00935810">
        <w:tab/>
      </w:r>
      <w:r w:rsidRPr="00935810">
        <w:tab/>
      </w:r>
      <w:r w:rsidRPr="00935810">
        <w:tab/>
      </w:r>
      <w:r w:rsidRPr="00935810">
        <w:tab/>
      </w:r>
    </w:p>
    <w:p w14:paraId="2217357D" w14:textId="77777777" w:rsidR="00B419FF" w:rsidRPr="00935810" w:rsidRDefault="00B419FF" w:rsidP="00B419FF">
      <w:pPr>
        <w:pStyle w:val="Verso"/>
      </w:pPr>
      <w:r w:rsidRPr="00935810">
        <w:tab/>
      </w:r>
      <w:r w:rsidRPr="00935810">
        <w:tab/>
      </w:r>
      <w:r w:rsidRPr="00935810">
        <w:tab/>
        <w:t>a un tiempo escuchar podía?</w:t>
      </w:r>
      <w:r w:rsidRPr="00935810">
        <w:tab/>
      </w:r>
      <w:r w:rsidRPr="00935810">
        <w:tab/>
      </w:r>
      <w:r w:rsidRPr="00935810">
        <w:tab/>
      </w:r>
      <w:r w:rsidRPr="00935810">
        <w:tab/>
      </w:r>
    </w:p>
    <w:p w14:paraId="5E85FF0D" w14:textId="5596812B" w:rsidR="00E16C28" w:rsidRDefault="00E16C28" w:rsidP="00E16C28">
      <w:pPr>
        <w:pStyle w:val="Personaje"/>
      </w:pPr>
      <w:r w:rsidRPr="00935810">
        <w:t>Arias</w:t>
      </w:r>
      <w:r w:rsidRPr="00935810">
        <w:tab/>
      </w:r>
    </w:p>
    <w:p w14:paraId="6F6BCFBA" w14:textId="19D9414D" w:rsidR="00B419FF" w:rsidRPr="00935810" w:rsidRDefault="00B419FF" w:rsidP="00B419FF">
      <w:pPr>
        <w:pStyle w:val="Verso"/>
      </w:pPr>
      <w:r w:rsidRPr="00935810">
        <w:tab/>
      </w:r>
      <w:r w:rsidRPr="00935810">
        <w:tab/>
        <w:t xml:space="preserve">  </w:t>
      </w:r>
      <w:r w:rsidR="003A5F84">
        <w:t xml:space="preserve">            </w:t>
      </w:r>
      <w:r w:rsidRPr="00935810">
        <w:t>Señor, si yo te he servido…</w:t>
      </w:r>
    </w:p>
    <w:p w14:paraId="56AE06F9" w14:textId="6D4E6854" w:rsidR="00E16C28" w:rsidRDefault="00E16C28" w:rsidP="00E16C28">
      <w:pPr>
        <w:pStyle w:val="Personaje"/>
      </w:pPr>
      <w:r w:rsidRPr="00935810">
        <w:t>Tristán</w:t>
      </w:r>
    </w:p>
    <w:p w14:paraId="160D122D" w14:textId="73E10BD6" w:rsidR="00B419FF" w:rsidRPr="00935810" w:rsidRDefault="00B419FF" w:rsidP="00B419FF">
      <w:pPr>
        <w:pStyle w:val="Verso"/>
      </w:pPr>
      <w:r w:rsidRPr="00935810">
        <w:tab/>
      </w:r>
      <w:r w:rsidRPr="00935810">
        <w:tab/>
      </w:r>
      <w:r w:rsidR="003A5F84">
        <w:t xml:space="preserve">            </w:t>
      </w:r>
      <w:r w:rsidRPr="00935810">
        <w:t>Señor, si yo te he obligado…</w:t>
      </w:r>
    </w:p>
    <w:p w14:paraId="3CC7E195" w14:textId="5B25DB3B" w:rsidR="00E16C28" w:rsidRDefault="00E16C28" w:rsidP="00E16C28">
      <w:pPr>
        <w:pStyle w:val="Personaje"/>
      </w:pPr>
      <w:r w:rsidRPr="00935810">
        <w:t>Alfonso</w:t>
      </w:r>
    </w:p>
    <w:p w14:paraId="0E7F08B7" w14:textId="182B222F" w:rsidR="00B419FF" w:rsidRPr="00935810" w:rsidRDefault="00B419FF" w:rsidP="00B419FF">
      <w:pPr>
        <w:pStyle w:val="Verso"/>
      </w:pPr>
      <w:r w:rsidRPr="00935810">
        <w:tab/>
      </w:r>
      <w:r w:rsidRPr="00935810">
        <w:tab/>
      </w:r>
      <w:r w:rsidR="003A5F84">
        <w:t xml:space="preserve">           </w:t>
      </w:r>
      <w:r w:rsidRPr="00935810">
        <w:t>Supuesto que Dios me ha dado</w:t>
      </w:r>
    </w:p>
    <w:p w14:paraId="3A7E0915" w14:textId="54306B7E" w:rsidR="00B419FF" w:rsidRPr="00935810" w:rsidRDefault="00B419FF" w:rsidP="00B419FF">
      <w:pPr>
        <w:pStyle w:val="Verso"/>
      </w:pPr>
      <w:r w:rsidRPr="00935810">
        <w:tab/>
      </w:r>
      <w:r w:rsidRPr="00935810">
        <w:tab/>
      </w:r>
      <w:r w:rsidRPr="00935810">
        <w:tab/>
        <w:t>a cada lado un oído,</w:t>
      </w:r>
      <w:r w:rsidRPr="00935810">
        <w:tab/>
      </w:r>
      <w:r w:rsidRPr="00935810">
        <w:tab/>
      </w:r>
      <w:r w:rsidRPr="00935810">
        <w:tab/>
      </w:r>
      <w:r w:rsidRPr="00935810">
        <w:tab/>
      </w:r>
    </w:p>
    <w:p w14:paraId="102F31BD" w14:textId="6098AE8B" w:rsidR="00B419FF" w:rsidRPr="00935810" w:rsidRDefault="00B419FF" w:rsidP="00B419FF">
      <w:pPr>
        <w:pStyle w:val="Verso"/>
      </w:pPr>
      <w:r w:rsidRPr="00935810">
        <w:tab/>
      </w:r>
      <w:r w:rsidRPr="00935810">
        <w:tab/>
      </w:r>
      <w:r w:rsidRPr="00935810">
        <w:tab/>
        <w:t xml:space="preserve">  no sé si podré entender</w:t>
      </w:r>
      <w:r w:rsidRPr="00935810">
        <w:tab/>
      </w:r>
      <w:r w:rsidRPr="00935810">
        <w:tab/>
      </w:r>
      <w:r w:rsidRPr="00935810">
        <w:tab/>
      </w:r>
    </w:p>
    <w:p w14:paraId="7D93E198" w14:textId="77777777" w:rsidR="00B419FF" w:rsidRPr="00935810" w:rsidRDefault="00B419FF" w:rsidP="00B419FF">
      <w:pPr>
        <w:pStyle w:val="Verso"/>
      </w:pPr>
      <w:r w:rsidRPr="00935810">
        <w:tab/>
      </w:r>
      <w:r w:rsidRPr="00935810">
        <w:tab/>
      </w:r>
      <w:r w:rsidRPr="00935810">
        <w:tab/>
        <w:t>dos razones diferentes.</w:t>
      </w:r>
    </w:p>
    <w:p w14:paraId="76E23FAD" w14:textId="60B1BA3F" w:rsidR="00E16C28" w:rsidRDefault="00E16C28" w:rsidP="00E16C28">
      <w:pPr>
        <w:pStyle w:val="Personaje"/>
      </w:pPr>
      <w:r w:rsidRPr="00935810">
        <w:t>Arias</w:t>
      </w:r>
      <w:r w:rsidRPr="00935810">
        <w:tab/>
      </w:r>
    </w:p>
    <w:p w14:paraId="2D427E6E" w14:textId="4C0E47D1" w:rsidR="00B419FF" w:rsidRPr="00935810" w:rsidRDefault="00B419FF" w:rsidP="00B419FF">
      <w:pPr>
        <w:pStyle w:val="Verso"/>
      </w:pPr>
      <w:r w:rsidRPr="00935810">
        <w:tab/>
      </w:r>
      <w:r w:rsidRPr="00935810">
        <w:tab/>
      </w:r>
      <w:r w:rsidR="003A5F84">
        <w:t xml:space="preserve">            </w:t>
      </w:r>
      <w:r w:rsidRPr="00935810">
        <w:t>Por haber tantos presentes,</w:t>
      </w:r>
    </w:p>
    <w:p w14:paraId="6AF8FF53" w14:textId="77777777" w:rsidR="00B419FF" w:rsidRPr="00935810" w:rsidRDefault="00B419FF" w:rsidP="00B419FF">
      <w:pPr>
        <w:pStyle w:val="Verso"/>
      </w:pPr>
      <w:r w:rsidRPr="00935810">
        <w:tab/>
      </w:r>
      <w:r w:rsidRPr="00935810">
        <w:tab/>
      </w:r>
      <w:r w:rsidRPr="00935810">
        <w:tab/>
        <w:t>que envidia me han de tener,</w:t>
      </w:r>
    </w:p>
    <w:p w14:paraId="6D680A49" w14:textId="5918E20F" w:rsidR="00B419FF" w:rsidRPr="00935810" w:rsidRDefault="00B419FF" w:rsidP="00B419FF">
      <w:pPr>
        <w:pStyle w:val="Verso"/>
      </w:pPr>
      <w:r w:rsidRPr="00935810">
        <w:tab/>
      </w:r>
      <w:r w:rsidRPr="00935810">
        <w:tab/>
      </w:r>
      <w:r w:rsidRPr="00935810">
        <w:tab/>
        <w:t xml:space="preserve">  me anticipo a suplicarte…</w:t>
      </w:r>
      <w:r w:rsidRPr="00935810">
        <w:tab/>
      </w:r>
      <w:r w:rsidRPr="00935810">
        <w:tab/>
      </w:r>
      <w:r w:rsidRPr="00935810">
        <w:tab/>
      </w:r>
    </w:p>
    <w:p w14:paraId="537F93EF" w14:textId="605B0F44" w:rsidR="00E16C28" w:rsidRDefault="00E16C28" w:rsidP="00E16C28">
      <w:pPr>
        <w:pStyle w:val="Personaje"/>
      </w:pPr>
      <w:r w:rsidRPr="00935810">
        <w:t>Tristán</w:t>
      </w:r>
    </w:p>
    <w:p w14:paraId="4B5F8B87" w14:textId="2AA53E9B" w:rsidR="00B419FF" w:rsidRPr="00935810" w:rsidRDefault="00B419FF" w:rsidP="00B419FF">
      <w:pPr>
        <w:pStyle w:val="Verso"/>
      </w:pPr>
      <w:r w:rsidRPr="00935810">
        <w:tab/>
      </w:r>
      <w:r w:rsidRPr="00935810">
        <w:tab/>
      </w:r>
      <w:r w:rsidR="003A5F84">
        <w:t xml:space="preserve">            </w:t>
      </w:r>
      <w:r w:rsidRPr="00935810">
        <w:t>Señor, lo que yo te pido</w:t>
      </w:r>
      <w:r w:rsidRPr="00935810">
        <w:tab/>
      </w:r>
      <w:r w:rsidRPr="00935810">
        <w:tab/>
      </w:r>
      <w:r w:rsidRPr="00935810">
        <w:tab/>
      </w:r>
    </w:p>
    <w:p w14:paraId="2B78A15F" w14:textId="77777777" w:rsidR="00B419FF" w:rsidRPr="00935810" w:rsidRDefault="00B419FF" w:rsidP="00B419FF">
      <w:pPr>
        <w:pStyle w:val="Verso"/>
      </w:pPr>
      <w:r w:rsidRPr="00935810">
        <w:lastRenderedPageBreak/>
        <w:tab/>
      </w:r>
      <w:r w:rsidRPr="00935810">
        <w:tab/>
      </w:r>
      <w:r w:rsidRPr="00935810">
        <w:tab/>
        <w:t>es que, habiéndote servido</w:t>
      </w:r>
    </w:p>
    <w:p w14:paraId="4DD37F7F" w14:textId="77777777" w:rsidR="00B419FF" w:rsidRPr="00935810" w:rsidRDefault="00B419FF" w:rsidP="00B419FF">
      <w:pPr>
        <w:pStyle w:val="Verso"/>
      </w:pPr>
      <w:r w:rsidRPr="00935810">
        <w:tab/>
      </w:r>
      <w:r w:rsidRPr="00935810">
        <w:tab/>
      </w:r>
      <w:r w:rsidRPr="00935810">
        <w:tab/>
        <w:t>en la guerra, en cualquier parte</w:t>
      </w:r>
    </w:p>
    <w:p w14:paraId="45CEF7A3" w14:textId="77777777" w:rsidR="00B419FF" w:rsidRPr="00935810" w:rsidRDefault="00B419FF" w:rsidP="00B419FF">
      <w:pPr>
        <w:pStyle w:val="Verso"/>
      </w:pPr>
      <w:r w:rsidRPr="00935810">
        <w:tab/>
      </w:r>
      <w:r w:rsidRPr="00935810">
        <w:tab/>
      </w:r>
      <w:r w:rsidRPr="00935810">
        <w:tab/>
        <w:t xml:space="preserve">  con mis vasallos y hacienda</w:t>
      </w:r>
    </w:p>
    <w:p w14:paraId="2FFF1383" w14:textId="0A25E978" w:rsidR="00B419FF" w:rsidRPr="00935810" w:rsidRDefault="00B419FF" w:rsidP="00B419FF">
      <w:pPr>
        <w:pStyle w:val="Verso"/>
      </w:pPr>
      <w:r w:rsidRPr="00935810">
        <w:tab/>
      </w:r>
      <w:r w:rsidRPr="00935810">
        <w:tab/>
      </w:r>
      <w:r w:rsidRPr="00935810">
        <w:tab/>
        <w:t>que me has mandado acudir…</w:t>
      </w:r>
      <w:r w:rsidRPr="00935810">
        <w:tab/>
      </w:r>
      <w:r w:rsidRPr="00935810">
        <w:tab/>
      </w:r>
    </w:p>
    <w:p w14:paraId="14EE34AF" w14:textId="1167CA76" w:rsidR="00E16C28" w:rsidRDefault="00E16C28" w:rsidP="00E16C28">
      <w:pPr>
        <w:pStyle w:val="Personaje"/>
      </w:pPr>
      <w:r w:rsidRPr="00935810">
        <w:t>Alfonso</w:t>
      </w:r>
    </w:p>
    <w:p w14:paraId="679C669F" w14:textId="7244ED4F" w:rsidR="00B419FF" w:rsidRPr="00935810" w:rsidRDefault="00B419FF" w:rsidP="00B419FF">
      <w:pPr>
        <w:pStyle w:val="Verso"/>
      </w:pPr>
      <w:r w:rsidRPr="00935810">
        <w:tab/>
      </w:r>
      <w:r w:rsidRPr="00935810">
        <w:tab/>
      </w:r>
      <w:r w:rsidR="003A5F84">
        <w:t xml:space="preserve">            </w:t>
      </w:r>
      <w:r w:rsidRPr="00935810">
        <w:t>Yo bien sé que os puedo oír,</w:t>
      </w:r>
      <w:r w:rsidRPr="00935810">
        <w:tab/>
      </w:r>
      <w:r w:rsidRPr="00935810">
        <w:tab/>
      </w:r>
      <w:r w:rsidRPr="00935810">
        <w:tab/>
      </w:r>
      <w:r w:rsidRPr="00935810">
        <w:tab/>
      </w:r>
    </w:p>
    <w:p w14:paraId="7619E063" w14:textId="77777777" w:rsidR="00B419FF" w:rsidRPr="00935810" w:rsidRDefault="00B419FF" w:rsidP="00B419FF">
      <w:pPr>
        <w:pStyle w:val="Verso"/>
      </w:pPr>
      <w:r w:rsidRPr="00935810">
        <w:tab/>
      </w:r>
      <w:r w:rsidRPr="00935810">
        <w:tab/>
      </w:r>
      <w:r w:rsidRPr="00935810">
        <w:tab/>
        <w:t>mas no sé cómo os entienda.</w:t>
      </w:r>
    </w:p>
    <w:p w14:paraId="34082CD7" w14:textId="38AD0A46" w:rsidR="00E16C28" w:rsidRDefault="00E16C28" w:rsidP="00E16C28">
      <w:pPr>
        <w:pStyle w:val="Personaje"/>
      </w:pPr>
      <w:r w:rsidRPr="00935810">
        <w:t>Arias</w:t>
      </w:r>
      <w:r w:rsidRPr="00935810">
        <w:tab/>
      </w:r>
    </w:p>
    <w:p w14:paraId="59C2351E" w14:textId="691F4A14" w:rsidR="00B419FF" w:rsidRPr="00935810" w:rsidRDefault="00B419FF" w:rsidP="00B419FF">
      <w:pPr>
        <w:pStyle w:val="Verso"/>
      </w:pPr>
      <w:r w:rsidRPr="00935810">
        <w:tab/>
      </w:r>
      <w:r w:rsidRPr="00935810">
        <w:tab/>
        <w:t xml:space="preserve">  </w:t>
      </w:r>
      <w:r w:rsidR="003A5F84">
        <w:t xml:space="preserve">            </w:t>
      </w:r>
      <w:r w:rsidRPr="00935810">
        <w:t>Señor, mi demanda es</w:t>
      </w:r>
    </w:p>
    <w:p w14:paraId="0A7CA32F" w14:textId="77777777" w:rsidR="00B419FF" w:rsidRPr="00935810" w:rsidRDefault="00B419FF" w:rsidP="00B419FF">
      <w:pPr>
        <w:pStyle w:val="Verso"/>
      </w:pPr>
      <w:r w:rsidRPr="00935810">
        <w:tab/>
      </w:r>
      <w:r w:rsidRPr="00935810">
        <w:tab/>
      </w:r>
      <w:r w:rsidRPr="00935810">
        <w:tab/>
        <w:t>que con doña Inés me cases.</w:t>
      </w:r>
    </w:p>
    <w:p w14:paraId="28AFD630" w14:textId="7CB8C7A0" w:rsidR="00E16C28" w:rsidRDefault="00E16C28" w:rsidP="00E16C28">
      <w:pPr>
        <w:pStyle w:val="Personaje"/>
      </w:pPr>
      <w:r w:rsidRPr="00935810">
        <w:t>Tristán</w:t>
      </w:r>
    </w:p>
    <w:p w14:paraId="6A8CE909" w14:textId="5C05F6A9" w:rsidR="00B419FF" w:rsidRPr="00935810" w:rsidRDefault="00B419FF" w:rsidP="00B419FF">
      <w:pPr>
        <w:pStyle w:val="Verso"/>
      </w:pPr>
      <w:r w:rsidRPr="00935810">
        <w:tab/>
      </w:r>
      <w:r w:rsidRPr="00935810">
        <w:tab/>
      </w:r>
      <w:r w:rsidR="003A5F84">
        <w:t xml:space="preserve">            </w:t>
      </w:r>
      <w:r w:rsidRPr="00935810">
        <w:t>Yo querría que empleases</w:t>
      </w:r>
      <w:r w:rsidRPr="00935810">
        <w:tab/>
      </w:r>
      <w:r w:rsidRPr="00935810">
        <w:tab/>
      </w:r>
      <w:r w:rsidRPr="00935810">
        <w:tab/>
      </w:r>
    </w:p>
    <w:p w14:paraId="3AD4E97E" w14:textId="77777777" w:rsidR="00B419FF" w:rsidRPr="00935810" w:rsidRDefault="00B419FF" w:rsidP="00B419FF">
      <w:pPr>
        <w:pStyle w:val="Verso"/>
      </w:pPr>
      <w:r w:rsidRPr="00935810">
        <w:tab/>
      </w:r>
      <w:r w:rsidRPr="00935810">
        <w:tab/>
      </w:r>
      <w:r w:rsidRPr="00935810">
        <w:tab/>
        <w:t>en mi casa a doña Inés.</w:t>
      </w:r>
      <w:r w:rsidRPr="00935810">
        <w:tab/>
      </w:r>
      <w:r w:rsidRPr="00935810">
        <w:tab/>
      </w:r>
      <w:r w:rsidRPr="00935810">
        <w:tab/>
      </w:r>
      <w:r w:rsidRPr="00935810">
        <w:tab/>
      </w:r>
    </w:p>
    <w:p w14:paraId="2EB9B08C" w14:textId="24B6AFCC" w:rsidR="00E16C28" w:rsidRDefault="00E16C28" w:rsidP="00E16C28">
      <w:pPr>
        <w:pStyle w:val="Personaje"/>
      </w:pPr>
      <w:r w:rsidRPr="00935810">
        <w:t>Alfonso</w:t>
      </w:r>
    </w:p>
    <w:p w14:paraId="150E5DD8" w14:textId="58FEFEAD" w:rsidR="00B419FF" w:rsidRPr="00935810" w:rsidRDefault="00B419FF" w:rsidP="00B419FF">
      <w:pPr>
        <w:pStyle w:val="Verso"/>
      </w:pPr>
      <w:r w:rsidRPr="00935810">
        <w:tab/>
      </w:r>
      <w:r w:rsidRPr="00935810">
        <w:tab/>
        <w:t xml:space="preserve">  </w:t>
      </w:r>
      <w:r w:rsidR="003A5F84">
        <w:t xml:space="preserve">             </w:t>
      </w:r>
      <w:r w:rsidRPr="00935810">
        <w:t>Arias, respondo que a ti</w:t>
      </w:r>
    </w:p>
    <w:p w14:paraId="6332DD7D" w14:textId="77777777" w:rsidR="00B419FF" w:rsidRPr="00935810" w:rsidRDefault="00B419FF" w:rsidP="00B419FF">
      <w:pPr>
        <w:pStyle w:val="Verso"/>
      </w:pPr>
      <w:r w:rsidRPr="00935810">
        <w:tab/>
      </w:r>
      <w:r w:rsidRPr="00935810">
        <w:tab/>
      </w:r>
      <w:r w:rsidRPr="00935810">
        <w:tab/>
        <w:t xml:space="preserve">no puedo dártela </w:t>
      </w:r>
      <w:proofErr w:type="spellStart"/>
      <w:r w:rsidRPr="00935810">
        <w:t>agora</w:t>
      </w:r>
      <w:proofErr w:type="spellEnd"/>
      <w:r w:rsidRPr="00935810">
        <w:t>,</w:t>
      </w:r>
    </w:p>
    <w:p w14:paraId="31680331" w14:textId="77777777" w:rsidR="00B419FF" w:rsidRPr="00935810" w:rsidRDefault="00B419FF" w:rsidP="00B419FF">
      <w:pPr>
        <w:pStyle w:val="Verso"/>
      </w:pPr>
      <w:r w:rsidRPr="00935810">
        <w:tab/>
      </w:r>
      <w:r w:rsidRPr="00935810">
        <w:tab/>
      </w:r>
      <w:r w:rsidRPr="00935810">
        <w:tab/>
        <w:t>porque aún está labradora,</w:t>
      </w:r>
    </w:p>
    <w:p w14:paraId="7E4F2F29" w14:textId="77777777" w:rsidR="00B419FF" w:rsidRPr="00935810" w:rsidRDefault="00B419FF" w:rsidP="00FE243B">
      <w:pPr>
        <w:pStyle w:val="Partidoincial"/>
      </w:pPr>
      <w:r w:rsidRPr="00935810">
        <w:tab/>
      </w:r>
      <w:r w:rsidRPr="00935810">
        <w:tab/>
      </w:r>
      <w:r w:rsidRPr="00935810">
        <w:tab/>
        <w:t>¿</w:t>
      </w:r>
      <w:proofErr w:type="spellStart"/>
      <w:r w:rsidRPr="00935810">
        <w:t>entiéndeslo</w:t>
      </w:r>
      <w:proofErr w:type="spellEnd"/>
      <w:r w:rsidRPr="00935810">
        <w:t>?</w:t>
      </w:r>
    </w:p>
    <w:p w14:paraId="214431E3" w14:textId="503A97D2" w:rsidR="00E16C28" w:rsidRDefault="00E16C28" w:rsidP="00E16C28">
      <w:pPr>
        <w:pStyle w:val="Personaje"/>
      </w:pPr>
      <w:r w:rsidRPr="00935810">
        <w:t>Arias</w:t>
      </w:r>
      <w:r w:rsidRPr="00935810">
        <w:tab/>
      </w:r>
    </w:p>
    <w:p w14:paraId="3ED13939" w14:textId="6D82A836" w:rsidR="00B419FF" w:rsidRPr="008F1962" w:rsidRDefault="00B419FF" w:rsidP="008F1962">
      <w:pPr>
        <w:pStyle w:val="Partidofinal"/>
      </w:pPr>
      <w:r w:rsidRPr="00935810">
        <w:tab/>
      </w:r>
      <w:r w:rsidRPr="00935810">
        <w:tab/>
      </w:r>
      <w:r w:rsidRPr="00935810">
        <w:tab/>
      </w:r>
      <w:r w:rsidRPr="00FE243B">
        <w:rPr>
          <w:rStyle w:val="PartidofinalCarattere"/>
        </w:rPr>
        <w:t xml:space="preserve">           </w:t>
      </w:r>
      <w:r w:rsidR="003A5F84" w:rsidRPr="00FE243B">
        <w:rPr>
          <w:rStyle w:val="PartidofinalCarattere"/>
        </w:rPr>
        <w:t xml:space="preserve">        </w:t>
      </w:r>
      <w:r w:rsidRPr="008F1962">
        <w:t>Señor, sí.</w:t>
      </w:r>
      <w:r w:rsidRPr="008F1962">
        <w:tab/>
      </w:r>
      <w:r w:rsidRPr="008F1962">
        <w:tab/>
      </w:r>
      <w:r w:rsidRPr="008F1962">
        <w:tab/>
      </w:r>
      <w:r w:rsidRPr="008F1962">
        <w:tab/>
      </w:r>
    </w:p>
    <w:p w14:paraId="608EAF62" w14:textId="5CEB2A4D" w:rsidR="00E16C28" w:rsidRDefault="00E16C28" w:rsidP="00E16C28">
      <w:pPr>
        <w:pStyle w:val="Personaje"/>
      </w:pPr>
      <w:r w:rsidRPr="00935810">
        <w:t>Alfonso</w:t>
      </w:r>
    </w:p>
    <w:p w14:paraId="7B8D06F6" w14:textId="703D04DF" w:rsidR="00B419FF" w:rsidRPr="00935810" w:rsidRDefault="00B419FF" w:rsidP="00B419FF">
      <w:pPr>
        <w:pStyle w:val="Verso"/>
      </w:pPr>
      <w:r w:rsidRPr="00935810">
        <w:tab/>
      </w:r>
      <w:r w:rsidRPr="00935810">
        <w:tab/>
        <w:t xml:space="preserve">  </w:t>
      </w:r>
      <w:r w:rsidR="003A5F84">
        <w:t xml:space="preserve">            </w:t>
      </w:r>
      <w:r w:rsidRPr="00935810">
        <w:t>Y a ti, Tristán, que es rigor</w:t>
      </w:r>
      <w:r w:rsidRPr="00935810">
        <w:tab/>
      </w:r>
      <w:r w:rsidRPr="00935810">
        <w:tab/>
      </w:r>
      <w:r w:rsidRPr="00935810">
        <w:tab/>
      </w:r>
      <w:r w:rsidRPr="00935810">
        <w:tab/>
      </w:r>
    </w:p>
    <w:p w14:paraId="6C51019A" w14:textId="77777777" w:rsidR="00B419FF" w:rsidRPr="00935810" w:rsidRDefault="00B419FF" w:rsidP="00B419FF">
      <w:pPr>
        <w:pStyle w:val="Verso"/>
      </w:pPr>
      <w:r w:rsidRPr="00935810">
        <w:tab/>
      </w:r>
      <w:r w:rsidRPr="00935810">
        <w:tab/>
      </w:r>
      <w:r w:rsidRPr="00935810">
        <w:tab/>
        <w:t>casarla sin descansar;</w:t>
      </w:r>
    </w:p>
    <w:p w14:paraId="7AB7630F" w14:textId="77777777" w:rsidR="00B419FF" w:rsidRPr="00935810" w:rsidRDefault="00B419FF" w:rsidP="00B419FF">
      <w:pPr>
        <w:pStyle w:val="Verso"/>
      </w:pPr>
      <w:r w:rsidRPr="00935810">
        <w:tab/>
      </w:r>
      <w:r w:rsidRPr="00935810">
        <w:tab/>
      </w:r>
      <w:r w:rsidRPr="00935810">
        <w:tab/>
        <w:t>después nos queda lugar,</w:t>
      </w:r>
    </w:p>
    <w:p w14:paraId="686028DD" w14:textId="77777777" w:rsidR="00B419FF" w:rsidRPr="00935810" w:rsidRDefault="00B419FF" w:rsidP="00FE243B">
      <w:pPr>
        <w:pStyle w:val="Partidoincial"/>
      </w:pPr>
      <w:r w:rsidRPr="00935810">
        <w:tab/>
      </w:r>
      <w:r w:rsidRPr="00935810">
        <w:tab/>
      </w:r>
      <w:r w:rsidRPr="00935810">
        <w:tab/>
        <w:t>¿</w:t>
      </w:r>
      <w:proofErr w:type="spellStart"/>
      <w:r w:rsidRPr="00935810">
        <w:t>entiéndeslo</w:t>
      </w:r>
      <w:proofErr w:type="spellEnd"/>
      <w:r w:rsidRPr="00935810">
        <w:t>?</w:t>
      </w:r>
    </w:p>
    <w:p w14:paraId="3D93A14B" w14:textId="639F7F41" w:rsidR="00E16C28" w:rsidRDefault="00E16C28" w:rsidP="00E16C28">
      <w:pPr>
        <w:pStyle w:val="Personaje"/>
      </w:pPr>
      <w:r w:rsidRPr="00935810">
        <w:t>Tristán</w:t>
      </w:r>
    </w:p>
    <w:p w14:paraId="4C0C8E36" w14:textId="12D51068" w:rsidR="00B419FF" w:rsidRPr="008F1962" w:rsidRDefault="00B419FF" w:rsidP="008F1962">
      <w:pPr>
        <w:pStyle w:val="Partidofinal"/>
      </w:pPr>
      <w:r w:rsidRPr="00935810">
        <w:tab/>
      </w:r>
      <w:r w:rsidRPr="00935810">
        <w:tab/>
      </w:r>
      <w:r w:rsidRPr="00935810">
        <w:tab/>
      </w:r>
      <w:r w:rsidRPr="008F1962">
        <w:t xml:space="preserve">           </w:t>
      </w:r>
      <w:r w:rsidR="003A5F84" w:rsidRPr="008F1962">
        <w:t xml:space="preserve">       </w:t>
      </w:r>
      <w:r w:rsidRPr="008F1962">
        <w:t>Sí, señor.</w:t>
      </w:r>
    </w:p>
    <w:p w14:paraId="154A0DF4" w14:textId="5505F76C" w:rsidR="00E16C28" w:rsidRDefault="00E16C28" w:rsidP="00E16C28">
      <w:pPr>
        <w:pStyle w:val="Personaje"/>
      </w:pPr>
      <w:r w:rsidRPr="00935810">
        <w:t>Arias</w:t>
      </w:r>
      <w:r w:rsidRPr="00935810">
        <w:tab/>
      </w:r>
    </w:p>
    <w:p w14:paraId="18B884FC" w14:textId="00046245" w:rsidR="00B419FF" w:rsidRPr="00935810" w:rsidRDefault="00B419FF" w:rsidP="00B419FF">
      <w:pPr>
        <w:pStyle w:val="Verso"/>
      </w:pPr>
      <w:r w:rsidRPr="00935810">
        <w:tab/>
      </w:r>
      <w:r w:rsidRPr="00935810">
        <w:tab/>
        <w:t xml:space="preserve">  </w:t>
      </w:r>
      <w:r w:rsidR="003A5F84">
        <w:t xml:space="preserve">        </w:t>
      </w:r>
      <w:r w:rsidRPr="00935810">
        <w:t>(¡Qué mal el Rey me ha pagado!)</w:t>
      </w:r>
      <w:r w:rsidRPr="00935810">
        <w:tab/>
      </w:r>
      <w:r w:rsidRPr="00935810">
        <w:tab/>
      </w:r>
    </w:p>
    <w:p w14:paraId="7E0F1625" w14:textId="23D174E4" w:rsidR="00E16C28" w:rsidRDefault="00E16C28" w:rsidP="00E16C28">
      <w:pPr>
        <w:pStyle w:val="Personaje"/>
      </w:pPr>
      <w:r w:rsidRPr="00935810">
        <w:t>Tristán</w:t>
      </w:r>
    </w:p>
    <w:p w14:paraId="79D28971" w14:textId="433A94F5" w:rsidR="00B419FF" w:rsidRPr="00935810" w:rsidRDefault="00B419FF" w:rsidP="00B419FF">
      <w:pPr>
        <w:pStyle w:val="Verso"/>
      </w:pPr>
      <w:r w:rsidRPr="00935810">
        <w:tab/>
      </w:r>
      <w:r w:rsidRPr="00935810">
        <w:tab/>
      </w:r>
      <w:r w:rsidR="003A5F84">
        <w:t xml:space="preserve">          </w:t>
      </w:r>
      <w:r w:rsidRPr="00935810">
        <w:t>(¡Qué mal el Rey me pagó!)</w:t>
      </w:r>
      <w:r w:rsidRPr="00935810">
        <w:tab/>
      </w:r>
      <w:r w:rsidRPr="00935810">
        <w:tab/>
      </w:r>
      <w:r w:rsidRPr="00935810">
        <w:tab/>
      </w:r>
    </w:p>
    <w:p w14:paraId="0676A89A" w14:textId="112ED86A" w:rsidR="00E16C28" w:rsidRDefault="00E16C28" w:rsidP="00E16C28">
      <w:pPr>
        <w:pStyle w:val="Personaje"/>
      </w:pPr>
      <w:r w:rsidRPr="00935810">
        <w:t>Alfonso</w:t>
      </w:r>
    </w:p>
    <w:p w14:paraId="1CEFA259" w14:textId="0D8C40A3" w:rsidR="00B419FF" w:rsidRPr="00935810" w:rsidRDefault="00B419FF" w:rsidP="00B419FF">
      <w:pPr>
        <w:pStyle w:val="Verso"/>
      </w:pPr>
      <w:r w:rsidRPr="00935810">
        <w:tab/>
      </w:r>
      <w:r w:rsidRPr="00935810">
        <w:tab/>
      </w:r>
      <w:r w:rsidR="003A5F84">
        <w:t xml:space="preserve">          </w:t>
      </w:r>
      <w:r w:rsidRPr="00935810">
        <w:t>(¡Qué necio Tristán me habló,</w:t>
      </w:r>
    </w:p>
    <w:p w14:paraId="3033F232" w14:textId="77777777" w:rsidR="00B419FF" w:rsidRPr="00935810" w:rsidRDefault="00B419FF" w:rsidP="00B419FF">
      <w:pPr>
        <w:pStyle w:val="Verso"/>
      </w:pPr>
      <w:r w:rsidRPr="00935810">
        <w:tab/>
      </w:r>
      <w:r w:rsidRPr="00935810">
        <w:tab/>
      </w:r>
      <w:r w:rsidRPr="00935810">
        <w:tab/>
        <w:t xml:space="preserve">y don Arias, </w:t>
      </w:r>
      <w:proofErr w:type="gramStart"/>
      <w:r w:rsidRPr="00935810">
        <w:t>qué pesado!</w:t>
      </w:r>
      <w:proofErr w:type="gramEnd"/>
      <w:r w:rsidRPr="00935810">
        <w:t>)</w:t>
      </w:r>
    </w:p>
    <w:p w14:paraId="53DF350A" w14:textId="77777777" w:rsidR="00B419FF" w:rsidRPr="00935810" w:rsidRDefault="00B419FF" w:rsidP="00B419FF">
      <w:pPr>
        <w:pStyle w:val="Verso"/>
      </w:pPr>
      <w:r w:rsidRPr="00935810">
        <w:tab/>
      </w:r>
      <w:r w:rsidRPr="00935810">
        <w:tab/>
      </w:r>
      <w:r w:rsidRPr="00935810">
        <w:tab/>
        <w:t xml:space="preserve">  Lleve a mi prima Jimena</w:t>
      </w:r>
      <w:r w:rsidRPr="00935810">
        <w:tab/>
      </w:r>
      <w:r w:rsidRPr="00935810">
        <w:tab/>
      </w:r>
    </w:p>
    <w:p w14:paraId="3502A869" w14:textId="4BD9619D" w:rsidR="00B419FF" w:rsidRPr="00935810" w:rsidRDefault="00B419FF" w:rsidP="00B419FF">
      <w:pPr>
        <w:pStyle w:val="Verso"/>
      </w:pPr>
      <w:r w:rsidRPr="00935810">
        <w:lastRenderedPageBreak/>
        <w:tab/>
      </w:r>
      <w:r w:rsidRPr="00935810">
        <w:tab/>
      </w:r>
      <w:r w:rsidRPr="00935810">
        <w:tab/>
        <w:t>a descansar y mudar</w:t>
      </w:r>
      <w:r w:rsidRPr="00935810">
        <w:tab/>
      </w:r>
      <w:r w:rsidRPr="00935810">
        <w:tab/>
      </w:r>
      <w:r w:rsidRPr="00935810">
        <w:tab/>
      </w:r>
      <w:r w:rsidRPr="00935810">
        <w:tab/>
      </w:r>
    </w:p>
    <w:p w14:paraId="42038D93" w14:textId="77777777" w:rsidR="00B419FF" w:rsidRPr="00935810" w:rsidRDefault="00B419FF" w:rsidP="00FE243B">
      <w:pPr>
        <w:pStyle w:val="Partidoincial"/>
      </w:pPr>
      <w:r w:rsidRPr="00935810">
        <w:tab/>
      </w:r>
      <w:r w:rsidRPr="00935810">
        <w:tab/>
      </w:r>
      <w:r w:rsidRPr="00935810">
        <w:tab/>
        <w:t xml:space="preserve">el traje. </w:t>
      </w:r>
    </w:p>
    <w:p w14:paraId="1D5B1A8B" w14:textId="77777777" w:rsidR="00B419FF" w:rsidRPr="00935810" w:rsidRDefault="00B419FF" w:rsidP="00B419FF">
      <w:pPr>
        <w:pStyle w:val="Verso"/>
      </w:pPr>
    </w:p>
    <w:p w14:paraId="4B160DAD" w14:textId="77777777" w:rsidR="00B419FF" w:rsidRPr="00935810" w:rsidRDefault="00B419FF" w:rsidP="00B419FF">
      <w:pPr>
        <w:pStyle w:val="Acot"/>
      </w:pPr>
      <w:proofErr w:type="spellStart"/>
      <w:r w:rsidRPr="00935810">
        <w:t>Vase</w:t>
      </w:r>
      <w:proofErr w:type="spellEnd"/>
    </w:p>
    <w:p w14:paraId="2817951E" w14:textId="77777777" w:rsidR="00B419FF" w:rsidRPr="00935810" w:rsidRDefault="00B419FF" w:rsidP="00B419FF">
      <w:pPr>
        <w:rPr>
          <w:rFonts w:ascii="Times New Roman" w:hAnsi="Times New Roman"/>
        </w:rPr>
      </w:pPr>
      <w:r w:rsidRPr="00935810">
        <w:rPr>
          <w:rFonts w:ascii="Times New Roman" w:hAnsi="Times New Roman"/>
        </w:rPr>
        <w:tab/>
      </w:r>
      <w:r w:rsidRPr="00935810">
        <w:rPr>
          <w:rFonts w:ascii="Times New Roman" w:hAnsi="Times New Roman"/>
        </w:rPr>
        <w:tab/>
      </w:r>
      <w:r w:rsidRPr="00935810">
        <w:rPr>
          <w:rFonts w:ascii="Times New Roman" w:hAnsi="Times New Roman"/>
        </w:rPr>
        <w:tab/>
      </w:r>
      <w:r w:rsidRPr="00935810">
        <w:rPr>
          <w:rFonts w:ascii="Times New Roman" w:hAnsi="Times New Roman"/>
        </w:rPr>
        <w:tab/>
      </w:r>
    </w:p>
    <w:p w14:paraId="5BE50E26" w14:textId="7D5CA8C2" w:rsidR="00E16C28" w:rsidRDefault="00E16C28" w:rsidP="00E16C28">
      <w:pPr>
        <w:pStyle w:val="Personaje"/>
      </w:pPr>
      <w:r w:rsidRPr="00935810">
        <w:t>Don Sancho</w:t>
      </w:r>
    </w:p>
    <w:p w14:paraId="2BC06FA0" w14:textId="2929BF93" w:rsidR="00B419FF" w:rsidRPr="008F1962" w:rsidRDefault="00B419FF" w:rsidP="008F1962">
      <w:pPr>
        <w:pStyle w:val="Partidofinal"/>
      </w:pPr>
      <w:r w:rsidRPr="00935810">
        <w:tab/>
      </w:r>
      <w:r w:rsidRPr="00935810">
        <w:tab/>
      </w:r>
      <w:r w:rsidRPr="00935810">
        <w:tab/>
      </w:r>
      <w:r w:rsidRPr="008F1962">
        <w:t xml:space="preserve"> </w:t>
      </w:r>
      <w:r w:rsidR="003A5F84" w:rsidRPr="008F1962">
        <w:t xml:space="preserve">           </w:t>
      </w:r>
      <w:r w:rsidRPr="008F1962">
        <w:t>(¿Que no hay lugar</w:t>
      </w:r>
      <w:r w:rsidRPr="008F1962">
        <w:tab/>
      </w:r>
      <w:r w:rsidRPr="008F1962">
        <w:tab/>
      </w:r>
      <w:r w:rsidRPr="008F1962">
        <w:tab/>
      </w:r>
      <w:r w:rsidRPr="008F1962">
        <w:tab/>
      </w:r>
    </w:p>
    <w:p w14:paraId="10870ACB" w14:textId="77777777" w:rsidR="00B419FF" w:rsidRPr="00935810" w:rsidRDefault="00B419FF" w:rsidP="00B419FF">
      <w:pPr>
        <w:pStyle w:val="Verso"/>
      </w:pPr>
      <w:r w:rsidRPr="00935810">
        <w:tab/>
      </w:r>
      <w:r w:rsidRPr="00935810">
        <w:tab/>
      </w:r>
      <w:r w:rsidRPr="00935810">
        <w:tab/>
        <w:t>para decirte mi pena?</w:t>
      </w:r>
    </w:p>
    <w:p w14:paraId="2113FF5A" w14:textId="1737EB13" w:rsidR="00E16C28" w:rsidRDefault="00E16C28" w:rsidP="00E16C28">
      <w:pPr>
        <w:pStyle w:val="Personaje"/>
      </w:pPr>
      <w:r w:rsidRPr="00935810">
        <w:t>Jimena</w:t>
      </w:r>
    </w:p>
    <w:p w14:paraId="27B5D408" w14:textId="73425A29" w:rsidR="00B419FF" w:rsidRPr="00935810" w:rsidRDefault="00B419FF" w:rsidP="00B419FF">
      <w:pPr>
        <w:pStyle w:val="Verso"/>
      </w:pPr>
      <w:r w:rsidRPr="00935810">
        <w:tab/>
      </w:r>
      <w:r w:rsidRPr="00935810">
        <w:tab/>
        <w:t xml:space="preserve"> </w:t>
      </w:r>
      <w:r w:rsidR="003A5F84">
        <w:t xml:space="preserve">            </w:t>
      </w:r>
      <w:r w:rsidRPr="00935810">
        <w:t xml:space="preserve"> Con ocasión de traer</w:t>
      </w:r>
      <w:r w:rsidRPr="00935810">
        <w:tab/>
      </w:r>
      <w:r w:rsidRPr="00935810">
        <w:tab/>
      </w:r>
    </w:p>
    <w:p w14:paraId="0593F8EC" w14:textId="77777777" w:rsidR="00B419FF" w:rsidRPr="00935810" w:rsidRDefault="00B419FF" w:rsidP="00B419FF">
      <w:pPr>
        <w:pStyle w:val="Verso"/>
      </w:pPr>
      <w:r w:rsidRPr="00935810">
        <w:tab/>
      </w:r>
      <w:r w:rsidRPr="00935810">
        <w:tab/>
      </w:r>
      <w:r w:rsidRPr="00935810">
        <w:tab/>
        <w:t>a doña Inés un recado</w:t>
      </w:r>
    </w:p>
    <w:p w14:paraId="18C12A30" w14:textId="77777777" w:rsidR="00B419FF" w:rsidRPr="00935810" w:rsidRDefault="00B419FF" w:rsidP="00FE243B">
      <w:pPr>
        <w:pStyle w:val="Partidoincial"/>
      </w:pPr>
      <w:r w:rsidRPr="00935810">
        <w:tab/>
      </w:r>
      <w:r w:rsidRPr="00935810">
        <w:tab/>
      </w:r>
      <w:r w:rsidRPr="00935810">
        <w:tab/>
        <w:t xml:space="preserve">me hablarás.) </w:t>
      </w:r>
    </w:p>
    <w:p w14:paraId="457C2C9C" w14:textId="71A06A01" w:rsidR="00B419FF" w:rsidRPr="008F1962" w:rsidRDefault="00B419FF" w:rsidP="008F1962">
      <w:pPr>
        <w:pStyle w:val="Partidofinal"/>
      </w:pPr>
      <w:r w:rsidRPr="00935810">
        <w:tab/>
      </w:r>
      <w:r w:rsidRPr="00935810">
        <w:tab/>
      </w:r>
      <w:r w:rsidRPr="00935810">
        <w:tab/>
      </w:r>
      <w:r w:rsidRPr="00935810">
        <w:tab/>
      </w:r>
      <w:r w:rsidRPr="00935810">
        <w:tab/>
      </w:r>
      <w:r w:rsidRPr="008F1962">
        <w:t xml:space="preserve">Ven a mi estrado,     </w:t>
      </w:r>
      <w:r w:rsidRPr="008F1962">
        <w:tab/>
      </w:r>
      <w:r w:rsidRPr="008F1962">
        <w:tab/>
      </w:r>
    </w:p>
    <w:p w14:paraId="47C826DA" w14:textId="320FA62B" w:rsidR="00B419FF" w:rsidRPr="00935810" w:rsidRDefault="00B419FF" w:rsidP="00B419FF">
      <w:pPr>
        <w:pStyle w:val="Verso"/>
      </w:pPr>
      <w:r w:rsidRPr="00935810">
        <w:tab/>
      </w:r>
      <w:r w:rsidRPr="00935810">
        <w:tab/>
      </w:r>
      <w:r w:rsidRPr="00935810">
        <w:tab/>
        <w:t>que te quiero componer.</w:t>
      </w:r>
      <w:r w:rsidRPr="00935810">
        <w:tab/>
      </w:r>
      <w:r w:rsidRPr="00935810">
        <w:tab/>
      </w:r>
      <w:r w:rsidRPr="00935810">
        <w:tab/>
      </w:r>
    </w:p>
    <w:p w14:paraId="68CAC854" w14:textId="467423E5" w:rsidR="00E16C28" w:rsidRDefault="00E16C28" w:rsidP="00E16C28">
      <w:pPr>
        <w:pStyle w:val="Personaje"/>
      </w:pPr>
      <w:proofErr w:type="spellStart"/>
      <w:r w:rsidRPr="00935810">
        <w:t>Nise</w:t>
      </w:r>
      <w:proofErr w:type="spellEnd"/>
    </w:p>
    <w:p w14:paraId="64874C4A" w14:textId="209AAC25" w:rsidR="00B419FF" w:rsidRPr="00935810" w:rsidRDefault="00B419FF" w:rsidP="00B419FF">
      <w:pPr>
        <w:pStyle w:val="Verso"/>
      </w:pPr>
      <w:r w:rsidRPr="00935810">
        <w:tab/>
      </w:r>
      <w:r w:rsidRPr="00935810">
        <w:tab/>
      </w:r>
      <w:r w:rsidRPr="00935810">
        <w:tab/>
        <w:t xml:space="preserve">  Son favores soberanos,</w:t>
      </w:r>
    </w:p>
    <w:p w14:paraId="35869D95" w14:textId="77777777" w:rsidR="00B419FF" w:rsidRPr="00935810" w:rsidRDefault="00B419FF" w:rsidP="00B419FF">
      <w:pPr>
        <w:pStyle w:val="Verso"/>
      </w:pPr>
      <w:r w:rsidRPr="00935810">
        <w:tab/>
      </w:r>
      <w:r w:rsidRPr="00935810">
        <w:tab/>
      </w:r>
      <w:r w:rsidRPr="00935810">
        <w:tab/>
        <w:t>que, compuesta de vos hoy,</w:t>
      </w:r>
    </w:p>
    <w:p w14:paraId="085829C9" w14:textId="77777777" w:rsidR="00B419FF" w:rsidRPr="00935810" w:rsidRDefault="00B419FF" w:rsidP="00B419FF">
      <w:pPr>
        <w:pStyle w:val="Verso"/>
      </w:pPr>
      <w:r w:rsidRPr="00935810">
        <w:tab/>
      </w:r>
      <w:r w:rsidRPr="00935810">
        <w:tab/>
      </w:r>
      <w:r w:rsidRPr="00935810">
        <w:tab/>
        <w:t>bien podré decir que soy</w:t>
      </w:r>
    </w:p>
    <w:p w14:paraId="3947B087" w14:textId="03F79718" w:rsidR="00B419FF" w:rsidRPr="00935810" w:rsidRDefault="00B419FF" w:rsidP="00B419FF">
      <w:pPr>
        <w:pStyle w:val="Verso"/>
      </w:pPr>
      <w:r w:rsidRPr="00935810">
        <w:tab/>
      </w:r>
      <w:r w:rsidRPr="00935810">
        <w:tab/>
      </w:r>
      <w:r w:rsidRPr="00935810">
        <w:tab/>
        <w:t>hechura de vuestras manos.</w:t>
      </w:r>
      <w:r w:rsidRPr="00935810">
        <w:tab/>
      </w:r>
      <w:r w:rsidRPr="00935810">
        <w:tab/>
      </w:r>
      <w:r w:rsidRPr="00935810">
        <w:tab/>
      </w:r>
    </w:p>
    <w:p w14:paraId="188D3CB1" w14:textId="7D5DFEBB" w:rsidR="00E16C28" w:rsidRDefault="00E16C28" w:rsidP="00E16C28">
      <w:pPr>
        <w:pStyle w:val="Personaje"/>
      </w:pPr>
      <w:r w:rsidRPr="00935810">
        <w:t>Blanca</w:t>
      </w:r>
    </w:p>
    <w:p w14:paraId="0E4C00D7" w14:textId="4C6C31D5" w:rsidR="00B419FF" w:rsidRPr="00935810" w:rsidRDefault="00B419FF" w:rsidP="00B419FF">
      <w:pPr>
        <w:pStyle w:val="Verso"/>
      </w:pPr>
      <w:r w:rsidRPr="00935810">
        <w:tab/>
      </w:r>
      <w:r w:rsidRPr="00935810">
        <w:tab/>
        <w:t xml:space="preserve">  </w:t>
      </w:r>
      <w:r w:rsidR="003A5F84">
        <w:t xml:space="preserve">             </w:t>
      </w:r>
      <w:r w:rsidRPr="00935810">
        <w:t>(Mis celos y envidia crecen:</w:t>
      </w:r>
      <w:r w:rsidRPr="00935810">
        <w:tab/>
      </w:r>
      <w:r w:rsidRPr="00935810">
        <w:tab/>
      </w:r>
      <w:r w:rsidRPr="00935810">
        <w:tab/>
      </w:r>
    </w:p>
    <w:p w14:paraId="7AE2E638" w14:textId="24D28C32" w:rsidR="00B419FF" w:rsidRPr="0062259C" w:rsidRDefault="00B419FF" w:rsidP="0062259C">
      <w:pPr>
        <w:pStyle w:val="Verso"/>
      </w:pPr>
      <w:r w:rsidRPr="00935810">
        <w:tab/>
      </w:r>
      <w:r w:rsidRPr="00935810">
        <w:tab/>
      </w:r>
      <w:r w:rsidRPr="00935810">
        <w:tab/>
        <w:t>¡todo lo lleva tras sí!)</w:t>
      </w:r>
    </w:p>
    <w:p w14:paraId="39ADCB6E" w14:textId="04CF6E99" w:rsidR="00B419FF" w:rsidRPr="0062259C" w:rsidRDefault="00B419FF" w:rsidP="0062259C">
      <w:pPr>
        <w:pStyle w:val="Acot"/>
      </w:pPr>
      <w:r w:rsidRPr="00935810">
        <w:t>Váyanse y queden solos Tristán y Arias</w:t>
      </w:r>
    </w:p>
    <w:p w14:paraId="23BB027B" w14:textId="585AE107" w:rsidR="00E16C28" w:rsidRDefault="00E16C28" w:rsidP="00E16C28">
      <w:pPr>
        <w:pStyle w:val="Personaje"/>
      </w:pPr>
      <w:r w:rsidRPr="00935810">
        <w:t>Tristán</w:t>
      </w:r>
    </w:p>
    <w:p w14:paraId="5B621519" w14:textId="6A49B09E" w:rsidR="00B419FF" w:rsidRPr="00935810" w:rsidRDefault="00B419FF" w:rsidP="00B419FF">
      <w:pPr>
        <w:pStyle w:val="Verso"/>
      </w:pPr>
      <w:r w:rsidRPr="00935810">
        <w:tab/>
      </w:r>
      <w:r w:rsidRPr="00935810">
        <w:tab/>
      </w:r>
      <w:r w:rsidR="003A5F84">
        <w:t xml:space="preserve">            </w:t>
      </w:r>
      <w:r w:rsidRPr="00935810">
        <w:t>Basta, que pierdo por ti</w:t>
      </w:r>
      <w:r w:rsidRPr="00935810">
        <w:tab/>
      </w:r>
      <w:r w:rsidRPr="00935810">
        <w:tab/>
      </w:r>
      <w:r w:rsidRPr="00935810">
        <w:tab/>
      </w:r>
    </w:p>
    <w:p w14:paraId="5CD04DA0" w14:textId="77777777" w:rsidR="00B419FF" w:rsidRPr="00935810" w:rsidRDefault="00B419FF" w:rsidP="00B419FF">
      <w:pPr>
        <w:pStyle w:val="Verso"/>
      </w:pPr>
      <w:r w:rsidRPr="00935810">
        <w:tab/>
      </w:r>
      <w:r w:rsidRPr="00935810">
        <w:tab/>
      </w:r>
      <w:r w:rsidRPr="00935810">
        <w:tab/>
        <w:t>los favores que me ofrecen;</w:t>
      </w:r>
    </w:p>
    <w:p w14:paraId="3E3EE265" w14:textId="130BF99C" w:rsidR="00B419FF" w:rsidRPr="00935810" w:rsidRDefault="00B419FF" w:rsidP="00B419FF">
      <w:pPr>
        <w:pStyle w:val="Verso"/>
      </w:pPr>
      <w:r w:rsidRPr="00935810">
        <w:tab/>
      </w:r>
      <w:r w:rsidRPr="00935810">
        <w:tab/>
      </w:r>
      <w:r w:rsidRPr="00935810">
        <w:tab/>
        <w:t xml:space="preserve">  basta, que, siendo tu amigo,</w:t>
      </w:r>
      <w:r w:rsidRPr="00935810">
        <w:tab/>
      </w:r>
      <w:r w:rsidRPr="00935810">
        <w:tab/>
      </w:r>
      <w:r w:rsidRPr="00935810">
        <w:tab/>
      </w:r>
    </w:p>
    <w:p w14:paraId="0D800C6B" w14:textId="77777777" w:rsidR="00B419FF" w:rsidRPr="00935810" w:rsidRDefault="00B419FF" w:rsidP="00B419FF">
      <w:pPr>
        <w:pStyle w:val="Verso"/>
      </w:pPr>
      <w:r w:rsidRPr="00935810">
        <w:tab/>
      </w:r>
      <w:r w:rsidRPr="00935810">
        <w:tab/>
      </w:r>
      <w:r w:rsidRPr="00935810">
        <w:tab/>
        <w:t>a ser mi enemigo sales.</w:t>
      </w:r>
      <w:r w:rsidRPr="00935810">
        <w:tab/>
      </w:r>
      <w:r w:rsidRPr="00935810">
        <w:tab/>
      </w:r>
      <w:r w:rsidRPr="00935810">
        <w:tab/>
      </w:r>
      <w:r w:rsidRPr="00935810">
        <w:tab/>
      </w:r>
    </w:p>
    <w:p w14:paraId="718D3A27" w14:textId="51FCDFE1" w:rsidR="00E16C28" w:rsidRDefault="00E16C28" w:rsidP="00E16C28">
      <w:pPr>
        <w:pStyle w:val="Personaje"/>
      </w:pPr>
      <w:r w:rsidRPr="00935810">
        <w:t>Arias</w:t>
      </w:r>
      <w:r w:rsidRPr="00935810">
        <w:tab/>
      </w:r>
    </w:p>
    <w:p w14:paraId="0469228B" w14:textId="6C0600A8" w:rsidR="00B419FF" w:rsidRPr="00935810" w:rsidRDefault="00B419FF" w:rsidP="00B419FF">
      <w:pPr>
        <w:pStyle w:val="Verso"/>
      </w:pPr>
      <w:r w:rsidRPr="00935810">
        <w:tab/>
      </w:r>
      <w:r w:rsidRPr="00935810">
        <w:tab/>
      </w:r>
      <w:r w:rsidR="003A5F84">
        <w:t xml:space="preserve">            </w:t>
      </w:r>
      <w:r w:rsidRPr="00935810">
        <w:t>En ocasiones iguales</w:t>
      </w:r>
    </w:p>
    <w:p w14:paraId="505ECE6A" w14:textId="77777777" w:rsidR="00B419FF" w:rsidRPr="00935810" w:rsidRDefault="00B419FF" w:rsidP="00B419FF">
      <w:pPr>
        <w:pStyle w:val="Verso"/>
      </w:pPr>
      <w:r w:rsidRPr="00935810">
        <w:tab/>
      </w:r>
      <w:r w:rsidRPr="00935810">
        <w:tab/>
      </w:r>
      <w:r w:rsidRPr="00935810">
        <w:tab/>
        <w:t>tú quieres ser mi enemigo.</w:t>
      </w:r>
    </w:p>
    <w:p w14:paraId="6021A0E2" w14:textId="77777777" w:rsidR="00B419FF" w:rsidRPr="00935810" w:rsidRDefault="00B419FF" w:rsidP="00B419FF">
      <w:pPr>
        <w:pStyle w:val="Verso"/>
      </w:pPr>
      <w:r w:rsidRPr="00935810">
        <w:tab/>
      </w:r>
      <w:r w:rsidRPr="00935810">
        <w:tab/>
      </w:r>
      <w:r w:rsidRPr="00935810">
        <w:tab/>
        <w:t xml:space="preserve">  Mas, por Dios, que ha de costarte</w:t>
      </w:r>
    </w:p>
    <w:p w14:paraId="0525D8EB" w14:textId="64DFC2C9" w:rsidR="00B419FF" w:rsidRPr="00935810" w:rsidRDefault="00B419FF" w:rsidP="00B419FF">
      <w:pPr>
        <w:pStyle w:val="Verso"/>
      </w:pPr>
      <w:r w:rsidRPr="00935810">
        <w:tab/>
      </w:r>
      <w:r w:rsidRPr="00935810">
        <w:tab/>
      </w:r>
      <w:r w:rsidRPr="00935810">
        <w:tab/>
        <w:t>la vida la pretensión.</w:t>
      </w:r>
      <w:r w:rsidRPr="00935810">
        <w:tab/>
      </w:r>
      <w:r w:rsidRPr="00935810">
        <w:tab/>
      </w:r>
      <w:r w:rsidRPr="00935810">
        <w:tab/>
      </w:r>
      <w:r w:rsidRPr="00935810">
        <w:tab/>
      </w:r>
    </w:p>
    <w:p w14:paraId="18D8278B" w14:textId="3771C734" w:rsidR="00E16C28" w:rsidRDefault="00E16C28" w:rsidP="00E16C28">
      <w:pPr>
        <w:pStyle w:val="Personaje"/>
      </w:pPr>
      <w:r w:rsidRPr="00935810">
        <w:t>Tristán</w:t>
      </w:r>
    </w:p>
    <w:p w14:paraId="17FF688B" w14:textId="6EB91EC7" w:rsidR="00B419FF" w:rsidRPr="00935810" w:rsidRDefault="00B419FF" w:rsidP="00B419FF">
      <w:pPr>
        <w:pStyle w:val="Verso"/>
      </w:pPr>
      <w:r w:rsidRPr="00935810">
        <w:tab/>
      </w:r>
      <w:r w:rsidRPr="00935810">
        <w:tab/>
      </w:r>
      <w:r w:rsidR="003A5F84">
        <w:t xml:space="preserve">            </w:t>
      </w:r>
      <w:r w:rsidRPr="00935810">
        <w:t>¡</w:t>
      </w:r>
      <w:proofErr w:type="spellStart"/>
      <w:r w:rsidRPr="00935810">
        <w:t>Dijérasme</w:t>
      </w:r>
      <w:proofErr w:type="spellEnd"/>
      <w:r w:rsidRPr="00935810">
        <w:t xml:space="preserve"> esa razón,</w:t>
      </w:r>
      <w:r w:rsidRPr="00935810">
        <w:tab/>
      </w:r>
      <w:r w:rsidRPr="00935810">
        <w:tab/>
      </w:r>
      <w:r w:rsidRPr="00935810">
        <w:tab/>
      </w:r>
      <w:r w:rsidRPr="00935810">
        <w:tab/>
      </w:r>
      <w:r w:rsidRPr="00935810">
        <w:tab/>
      </w:r>
    </w:p>
    <w:p w14:paraId="3C5A66AD" w14:textId="77777777" w:rsidR="00B419FF" w:rsidRPr="00935810" w:rsidRDefault="00B419FF" w:rsidP="00B419FF">
      <w:pPr>
        <w:pStyle w:val="Verso"/>
      </w:pPr>
      <w:r w:rsidRPr="00935810">
        <w:lastRenderedPageBreak/>
        <w:tab/>
      </w:r>
      <w:r w:rsidRPr="00935810">
        <w:tab/>
      </w:r>
      <w:r w:rsidRPr="00935810">
        <w:tab/>
        <w:t>don Arias, en otra parte!</w:t>
      </w:r>
    </w:p>
    <w:p w14:paraId="546CC09D" w14:textId="6B262944" w:rsidR="00E16C28" w:rsidRDefault="00E16C28" w:rsidP="00E16C28">
      <w:pPr>
        <w:pStyle w:val="Personaje"/>
      </w:pPr>
      <w:r w:rsidRPr="00935810">
        <w:t>Arias</w:t>
      </w:r>
      <w:r w:rsidRPr="00935810">
        <w:tab/>
      </w:r>
    </w:p>
    <w:p w14:paraId="7321CDF1" w14:textId="5A8E0421" w:rsidR="00B419FF" w:rsidRPr="00935810" w:rsidRDefault="00B419FF" w:rsidP="00FE243B">
      <w:pPr>
        <w:pStyle w:val="Partidoincial"/>
      </w:pPr>
      <w:r w:rsidRPr="00935810">
        <w:tab/>
      </w:r>
      <w:r w:rsidRPr="00935810">
        <w:tab/>
      </w:r>
      <w:r w:rsidR="003A5F84">
        <w:t xml:space="preserve">           </w:t>
      </w:r>
      <w:r w:rsidRPr="00935810">
        <w:t xml:space="preserve">  ¿No me conoces?</w:t>
      </w:r>
    </w:p>
    <w:p w14:paraId="409A52AF" w14:textId="7B62CA4E" w:rsidR="00E16C28" w:rsidRDefault="00E16C28" w:rsidP="00E16C28">
      <w:pPr>
        <w:pStyle w:val="Personaje"/>
      </w:pPr>
      <w:r w:rsidRPr="00935810">
        <w:t>Tristán</w:t>
      </w:r>
    </w:p>
    <w:p w14:paraId="72E6813F" w14:textId="585DA2B1" w:rsidR="00B419FF" w:rsidRPr="008F1962" w:rsidRDefault="00B419FF" w:rsidP="008F1962">
      <w:pPr>
        <w:pStyle w:val="Partidofinal"/>
      </w:pPr>
      <w:r w:rsidRPr="00935810">
        <w:tab/>
      </w:r>
      <w:r w:rsidRPr="00935810">
        <w:tab/>
      </w:r>
      <w:r w:rsidRPr="00935810">
        <w:tab/>
      </w:r>
      <w:r w:rsidRPr="00935810">
        <w:tab/>
      </w:r>
      <w:r w:rsidRPr="008F1962">
        <w:t xml:space="preserve">       </w:t>
      </w:r>
      <w:r w:rsidR="003A5F84" w:rsidRPr="008F1962">
        <w:t xml:space="preserve">         </w:t>
      </w:r>
      <w:r w:rsidRPr="008F1962">
        <w:t>¿Y a mí?,</w:t>
      </w:r>
    </w:p>
    <w:p w14:paraId="0FF940E8" w14:textId="77777777" w:rsidR="00B419FF" w:rsidRPr="00935810" w:rsidRDefault="00B419FF" w:rsidP="00FE243B">
      <w:pPr>
        <w:pStyle w:val="Partidoincial"/>
      </w:pPr>
      <w:r w:rsidRPr="00935810">
        <w:tab/>
      </w:r>
      <w:r w:rsidRPr="00935810">
        <w:tab/>
      </w:r>
      <w:r w:rsidRPr="00935810">
        <w:tab/>
        <w:t>¿</w:t>
      </w:r>
      <w:proofErr w:type="spellStart"/>
      <w:r w:rsidRPr="00935810">
        <w:t>conócesme</w:t>
      </w:r>
      <w:proofErr w:type="spellEnd"/>
      <w:r w:rsidRPr="00935810">
        <w:t xml:space="preserve">?  </w:t>
      </w:r>
    </w:p>
    <w:p w14:paraId="49709B09" w14:textId="7FF87332" w:rsidR="00E16C28" w:rsidRDefault="00E16C28" w:rsidP="00E16C28">
      <w:pPr>
        <w:pStyle w:val="Personaje"/>
      </w:pPr>
      <w:r w:rsidRPr="00935810">
        <w:t>Arias</w:t>
      </w:r>
      <w:r w:rsidRPr="00935810">
        <w:tab/>
      </w:r>
    </w:p>
    <w:p w14:paraId="683BB0DD" w14:textId="56636333" w:rsidR="00B419FF" w:rsidRPr="008F1962" w:rsidRDefault="00B419FF" w:rsidP="008F1962">
      <w:pPr>
        <w:pStyle w:val="Partidofinal"/>
      </w:pPr>
      <w:r w:rsidRPr="00935810">
        <w:tab/>
      </w:r>
      <w:r w:rsidRPr="00935810">
        <w:tab/>
      </w:r>
      <w:r w:rsidRPr="00935810">
        <w:tab/>
        <w:t xml:space="preserve">           </w:t>
      </w:r>
      <w:r w:rsidR="003A5F84">
        <w:t xml:space="preserve">         </w:t>
      </w:r>
      <w:r w:rsidRPr="008F1962">
        <w:t>Doña Inés</w:t>
      </w:r>
    </w:p>
    <w:p w14:paraId="54FCEB0C" w14:textId="77777777" w:rsidR="00B419FF" w:rsidRPr="00935810" w:rsidRDefault="00B419FF" w:rsidP="00FE243B">
      <w:pPr>
        <w:pStyle w:val="Partidoincial"/>
      </w:pPr>
      <w:r w:rsidRPr="00935810">
        <w:tab/>
      </w:r>
      <w:r w:rsidRPr="00935810">
        <w:tab/>
      </w:r>
      <w:r w:rsidRPr="00935810">
        <w:tab/>
        <w:t>ha de ser mía.</w:t>
      </w:r>
    </w:p>
    <w:p w14:paraId="4F51AAE3" w14:textId="0B15B0CB" w:rsidR="00E16C28" w:rsidRDefault="00E16C28" w:rsidP="00E16C28">
      <w:pPr>
        <w:pStyle w:val="Personaje"/>
      </w:pPr>
      <w:r w:rsidRPr="00935810">
        <w:t>Tristán</w:t>
      </w:r>
    </w:p>
    <w:p w14:paraId="05D20042" w14:textId="41B7D90B" w:rsidR="00B419FF" w:rsidRPr="008F1962" w:rsidRDefault="00B419FF" w:rsidP="008F1962">
      <w:pPr>
        <w:pStyle w:val="Partidofinal"/>
      </w:pPr>
      <w:r w:rsidRPr="00935810">
        <w:tab/>
      </w:r>
      <w:r w:rsidRPr="00935810">
        <w:tab/>
      </w:r>
      <w:r w:rsidRPr="00935810">
        <w:tab/>
      </w:r>
      <w:r w:rsidRPr="00935810">
        <w:tab/>
      </w:r>
      <w:r w:rsidR="003A5F84" w:rsidRPr="008F1962">
        <w:t xml:space="preserve">         </w:t>
      </w:r>
      <w:r w:rsidRPr="008F1962">
        <w:t>Eso es</w:t>
      </w:r>
      <w:r w:rsidRPr="008F1962">
        <w:tab/>
      </w:r>
      <w:r w:rsidRPr="008F1962">
        <w:tab/>
      </w:r>
      <w:r w:rsidRPr="008F1962">
        <w:tab/>
      </w:r>
      <w:r w:rsidRPr="008F1962">
        <w:tab/>
      </w:r>
    </w:p>
    <w:p w14:paraId="64608FBC" w14:textId="77777777" w:rsidR="00B419FF" w:rsidRPr="00935810" w:rsidRDefault="00B419FF" w:rsidP="00B419FF">
      <w:pPr>
        <w:pStyle w:val="Verso"/>
      </w:pPr>
      <w:r w:rsidRPr="00935810">
        <w:tab/>
      </w:r>
      <w:r w:rsidRPr="00935810">
        <w:tab/>
      </w:r>
      <w:r w:rsidRPr="00935810">
        <w:tab/>
        <w:t>si el Rey te la diere a ti.</w:t>
      </w:r>
      <w:r w:rsidRPr="00935810">
        <w:tab/>
      </w:r>
      <w:r w:rsidRPr="00935810">
        <w:tab/>
      </w:r>
      <w:r w:rsidRPr="00935810">
        <w:tab/>
      </w:r>
      <w:r w:rsidRPr="00935810">
        <w:tab/>
      </w:r>
    </w:p>
    <w:p w14:paraId="1374A58F" w14:textId="7D0024A1" w:rsidR="00E16C28" w:rsidRDefault="00E16C28" w:rsidP="00E16C28">
      <w:pPr>
        <w:pStyle w:val="Personaje"/>
      </w:pPr>
      <w:r w:rsidRPr="00935810">
        <w:t>Arias</w:t>
      </w:r>
      <w:r w:rsidRPr="00935810">
        <w:tab/>
      </w:r>
    </w:p>
    <w:p w14:paraId="6776FC22" w14:textId="2AF159C2" w:rsidR="00B419FF" w:rsidRPr="00935810" w:rsidRDefault="00B419FF" w:rsidP="00B419FF">
      <w:pPr>
        <w:pStyle w:val="Verso"/>
      </w:pPr>
      <w:r w:rsidRPr="00935810">
        <w:tab/>
      </w:r>
      <w:r w:rsidRPr="00935810">
        <w:tab/>
        <w:t xml:space="preserve">  </w:t>
      </w:r>
      <w:r w:rsidR="003A5F84">
        <w:t xml:space="preserve">            </w:t>
      </w:r>
      <w:r w:rsidRPr="00935810">
        <w:t>Hoy quedamos enemigos</w:t>
      </w:r>
    </w:p>
    <w:p w14:paraId="5AB38036" w14:textId="77777777" w:rsidR="00B419FF" w:rsidRPr="00935810" w:rsidRDefault="00B419FF" w:rsidP="00B419FF">
      <w:pPr>
        <w:pStyle w:val="Verso"/>
      </w:pPr>
      <w:r w:rsidRPr="00935810">
        <w:tab/>
      </w:r>
      <w:r w:rsidRPr="00935810">
        <w:tab/>
      </w:r>
      <w:r w:rsidRPr="00935810">
        <w:tab/>
        <w:t>y de Inés competidores.</w:t>
      </w:r>
    </w:p>
    <w:p w14:paraId="29E00D3F" w14:textId="1368E263" w:rsidR="00E16C28" w:rsidRDefault="00E16C28" w:rsidP="00E16C28">
      <w:pPr>
        <w:pStyle w:val="Personaje"/>
      </w:pPr>
      <w:r w:rsidRPr="00935810">
        <w:t>Tristán</w:t>
      </w:r>
    </w:p>
    <w:p w14:paraId="334A8BFB" w14:textId="5EBE7D86" w:rsidR="00B419FF" w:rsidRPr="00935810" w:rsidRDefault="00B419FF" w:rsidP="00B419FF">
      <w:pPr>
        <w:pStyle w:val="Verso"/>
      </w:pPr>
      <w:r w:rsidRPr="00935810">
        <w:tab/>
      </w:r>
      <w:r w:rsidRPr="00935810">
        <w:tab/>
      </w:r>
      <w:r w:rsidR="003A5F84">
        <w:t xml:space="preserve">            </w:t>
      </w:r>
      <w:r w:rsidRPr="00935810">
        <w:t>No hay enemigos mayores</w:t>
      </w:r>
    </w:p>
    <w:p w14:paraId="7DB47007" w14:textId="653DD696" w:rsidR="00B419FF" w:rsidRPr="0062259C" w:rsidRDefault="00B419FF" w:rsidP="0062259C">
      <w:pPr>
        <w:pStyle w:val="Verso"/>
      </w:pPr>
      <w:r w:rsidRPr="00935810">
        <w:tab/>
      </w:r>
      <w:r w:rsidRPr="00935810">
        <w:tab/>
      </w:r>
      <w:r w:rsidRPr="00935810">
        <w:tab/>
        <w:t>que los que fueron amigos.</w:t>
      </w:r>
      <w:r w:rsidRPr="00935810">
        <w:tab/>
      </w:r>
      <w:r w:rsidRPr="00935810">
        <w:tab/>
      </w:r>
      <w:r w:rsidRPr="00935810">
        <w:tab/>
      </w:r>
    </w:p>
    <w:p w14:paraId="7F4AD2FD" w14:textId="105E181B" w:rsidR="00B419FF" w:rsidRPr="0062259C" w:rsidRDefault="00B419FF" w:rsidP="0062259C">
      <w:pPr>
        <w:pStyle w:val="Acot"/>
      </w:pPr>
      <w:r w:rsidRPr="00935810">
        <w:t>Váyanse y por la otra parte salgan Nuño y Bato</w:t>
      </w:r>
    </w:p>
    <w:p w14:paraId="7839D058" w14:textId="5CFAB2D5" w:rsidR="00E16C28" w:rsidRDefault="00E16C28" w:rsidP="00E16C28">
      <w:pPr>
        <w:pStyle w:val="Personaje"/>
      </w:pPr>
      <w:r w:rsidRPr="00935810">
        <w:t>Bato</w:t>
      </w:r>
    </w:p>
    <w:p w14:paraId="748D2EF1" w14:textId="480B74E8" w:rsidR="00B419FF" w:rsidRPr="00935810" w:rsidRDefault="00B419FF" w:rsidP="00B419FF">
      <w:pPr>
        <w:pStyle w:val="Verso"/>
      </w:pPr>
      <w:r w:rsidRPr="00935810">
        <w:tab/>
      </w:r>
      <w:r w:rsidRPr="00935810">
        <w:tab/>
      </w:r>
      <w:r w:rsidRPr="00935810">
        <w:tab/>
        <w:t xml:space="preserve">  ¿Adónde vas sin sentido,</w:t>
      </w:r>
      <w:r w:rsidRPr="00935810">
        <w:tab/>
      </w:r>
      <w:r w:rsidRPr="00935810">
        <w:tab/>
      </w:r>
      <w:r w:rsidRPr="00935810">
        <w:tab/>
      </w:r>
    </w:p>
    <w:p w14:paraId="674EB747" w14:textId="77777777" w:rsidR="00B419FF" w:rsidRPr="00935810" w:rsidRDefault="00B419FF" w:rsidP="00B419FF">
      <w:pPr>
        <w:pStyle w:val="Verso"/>
      </w:pPr>
      <w:r w:rsidRPr="00935810">
        <w:tab/>
      </w:r>
      <w:r w:rsidRPr="00935810">
        <w:tab/>
      </w:r>
      <w:r w:rsidRPr="00935810">
        <w:tab/>
        <w:t>que hasta León no has parado?</w:t>
      </w:r>
    </w:p>
    <w:p w14:paraId="0F537725" w14:textId="100E7FC4" w:rsidR="00E16C28" w:rsidRDefault="00E16C28" w:rsidP="00E16C28">
      <w:pPr>
        <w:pStyle w:val="Personaje"/>
      </w:pPr>
      <w:r w:rsidRPr="00935810">
        <w:t>Nuño</w:t>
      </w:r>
    </w:p>
    <w:p w14:paraId="51DA1601" w14:textId="24B00242" w:rsidR="00B419FF" w:rsidRPr="00935810" w:rsidRDefault="00B419FF" w:rsidP="00B419FF">
      <w:pPr>
        <w:pStyle w:val="Verso"/>
      </w:pPr>
      <w:r w:rsidRPr="00935810">
        <w:tab/>
      </w:r>
      <w:r w:rsidRPr="00935810">
        <w:tab/>
      </w:r>
      <w:r w:rsidRPr="00935810">
        <w:tab/>
        <w:t>Desde que dejé el ganado</w:t>
      </w:r>
    </w:p>
    <w:p w14:paraId="368AFDD4" w14:textId="77777777" w:rsidR="00B419FF" w:rsidRPr="00935810" w:rsidRDefault="00B419FF" w:rsidP="00FE243B">
      <w:pPr>
        <w:pStyle w:val="Partidoincial"/>
      </w:pPr>
      <w:r w:rsidRPr="00935810">
        <w:tab/>
      </w:r>
      <w:r w:rsidRPr="00935810">
        <w:tab/>
      </w:r>
      <w:r w:rsidRPr="00935810">
        <w:tab/>
        <w:t>voy perdido.</w:t>
      </w:r>
    </w:p>
    <w:p w14:paraId="4F150356" w14:textId="742DCA56" w:rsidR="00E16C28" w:rsidRDefault="00E16C28" w:rsidP="00E16C28">
      <w:pPr>
        <w:pStyle w:val="Personaje"/>
      </w:pPr>
      <w:r w:rsidRPr="00935810">
        <w:t>Bato</w:t>
      </w:r>
    </w:p>
    <w:p w14:paraId="0D388336" w14:textId="77A6A501" w:rsidR="00B419FF" w:rsidRPr="008F1962" w:rsidRDefault="00B419FF" w:rsidP="008F1962">
      <w:pPr>
        <w:pStyle w:val="Partidofinal"/>
      </w:pPr>
      <w:r w:rsidRPr="00935810">
        <w:tab/>
      </w:r>
      <w:r w:rsidRPr="00935810">
        <w:tab/>
      </w:r>
      <w:r w:rsidRPr="00935810">
        <w:tab/>
      </w:r>
      <w:r w:rsidRPr="00935810">
        <w:tab/>
      </w:r>
      <w:r w:rsidRPr="008F1962">
        <w:t xml:space="preserve">          ¡Y qué perdido!</w:t>
      </w:r>
    </w:p>
    <w:p w14:paraId="4C0E7640" w14:textId="1DEFB6E3" w:rsidR="00B419FF" w:rsidRPr="00935810" w:rsidRDefault="00B419FF" w:rsidP="00B419FF">
      <w:pPr>
        <w:pStyle w:val="Verso"/>
      </w:pPr>
      <w:r w:rsidRPr="00935810">
        <w:tab/>
      </w:r>
      <w:r w:rsidRPr="00935810">
        <w:tab/>
      </w:r>
      <w:r w:rsidRPr="00935810">
        <w:tab/>
        <w:t xml:space="preserve">  Mira que han de conocerte,</w:t>
      </w:r>
      <w:r w:rsidRPr="00935810">
        <w:tab/>
      </w:r>
      <w:r w:rsidRPr="00935810">
        <w:tab/>
      </w:r>
      <w:r w:rsidRPr="00935810">
        <w:tab/>
      </w:r>
    </w:p>
    <w:p w14:paraId="61DB419A" w14:textId="77777777" w:rsidR="00B419FF" w:rsidRPr="00935810" w:rsidRDefault="00B419FF" w:rsidP="00B419FF">
      <w:pPr>
        <w:pStyle w:val="Verso"/>
      </w:pPr>
      <w:r w:rsidRPr="00935810">
        <w:tab/>
      </w:r>
      <w:r w:rsidRPr="00935810">
        <w:tab/>
      </w:r>
      <w:r w:rsidRPr="00935810">
        <w:tab/>
        <w:t>que a palacio llegas ya.</w:t>
      </w:r>
      <w:r w:rsidRPr="00935810">
        <w:tab/>
      </w:r>
      <w:r w:rsidRPr="00935810">
        <w:tab/>
      </w:r>
      <w:r w:rsidRPr="00935810">
        <w:tab/>
      </w:r>
      <w:r w:rsidRPr="00935810">
        <w:tab/>
      </w:r>
    </w:p>
    <w:p w14:paraId="118588E0" w14:textId="4AE0BE9C" w:rsidR="00E16C28" w:rsidRDefault="00E16C28" w:rsidP="00E16C28">
      <w:pPr>
        <w:pStyle w:val="Personaje"/>
      </w:pPr>
      <w:r w:rsidRPr="00935810">
        <w:t>Nuño</w:t>
      </w:r>
    </w:p>
    <w:p w14:paraId="33708E4F" w14:textId="05510DA8" w:rsidR="00B419FF" w:rsidRPr="00935810" w:rsidRDefault="00B419FF" w:rsidP="00B419FF">
      <w:pPr>
        <w:pStyle w:val="Verso"/>
      </w:pPr>
      <w:r w:rsidRPr="00935810">
        <w:tab/>
      </w:r>
      <w:r w:rsidRPr="00935810">
        <w:tab/>
      </w:r>
      <w:r w:rsidRPr="00935810">
        <w:tab/>
        <w:t>Bato, el que sin seso va</w:t>
      </w:r>
    </w:p>
    <w:p w14:paraId="00102C9E" w14:textId="77777777" w:rsidR="00B419FF" w:rsidRPr="00935810" w:rsidRDefault="00B419FF" w:rsidP="00B419FF">
      <w:pPr>
        <w:pStyle w:val="Verso"/>
      </w:pPr>
      <w:r w:rsidRPr="00935810">
        <w:tab/>
      </w:r>
      <w:r w:rsidRPr="00935810">
        <w:tab/>
      </w:r>
      <w:r w:rsidRPr="00935810">
        <w:tab/>
        <w:t>¿cómo temerá la muerte?</w:t>
      </w:r>
    </w:p>
    <w:p w14:paraId="42748520" w14:textId="0B2403A8" w:rsidR="00E16C28" w:rsidRDefault="00E16C28" w:rsidP="00E16C28">
      <w:pPr>
        <w:pStyle w:val="Personaje"/>
      </w:pPr>
      <w:r w:rsidRPr="00935810">
        <w:t>Bato</w:t>
      </w:r>
    </w:p>
    <w:p w14:paraId="078C5A8E" w14:textId="10EF2BEB" w:rsidR="00B419FF" w:rsidRPr="00935810" w:rsidRDefault="00B419FF" w:rsidP="00B419FF">
      <w:pPr>
        <w:pStyle w:val="Verso"/>
      </w:pPr>
      <w:r w:rsidRPr="00935810">
        <w:tab/>
      </w:r>
      <w:r w:rsidRPr="00935810">
        <w:tab/>
      </w:r>
      <w:r w:rsidRPr="00935810">
        <w:tab/>
        <w:t xml:space="preserve">  Habiéndote desterrado</w:t>
      </w:r>
    </w:p>
    <w:p w14:paraId="2E7AB30F" w14:textId="2E7FD4E1" w:rsidR="00B419FF" w:rsidRPr="00935810" w:rsidRDefault="00B419FF" w:rsidP="00B419FF">
      <w:pPr>
        <w:pStyle w:val="Verso"/>
      </w:pPr>
      <w:r w:rsidRPr="00935810">
        <w:tab/>
      </w:r>
      <w:r w:rsidRPr="00935810">
        <w:tab/>
      </w:r>
      <w:r w:rsidRPr="00935810">
        <w:tab/>
        <w:t>el Rey, ¿te vuelves aquí?</w:t>
      </w:r>
      <w:r w:rsidRPr="00935810">
        <w:tab/>
      </w:r>
      <w:r w:rsidRPr="00935810">
        <w:tab/>
      </w:r>
      <w:r w:rsidRPr="00935810">
        <w:tab/>
      </w:r>
    </w:p>
    <w:p w14:paraId="71D157A9" w14:textId="071CEE9A" w:rsidR="00E16C28" w:rsidRDefault="00E16C28" w:rsidP="00E16C28">
      <w:pPr>
        <w:pStyle w:val="Personaje"/>
      </w:pPr>
      <w:r w:rsidRPr="00935810">
        <w:t>Nuño</w:t>
      </w:r>
    </w:p>
    <w:p w14:paraId="343413CC" w14:textId="22FA27B0" w:rsidR="00B419FF" w:rsidRPr="00935810" w:rsidRDefault="00B419FF" w:rsidP="00FE243B">
      <w:pPr>
        <w:pStyle w:val="Partidoincial"/>
      </w:pPr>
      <w:r w:rsidRPr="00935810">
        <w:lastRenderedPageBreak/>
        <w:tab/>
      </w:r>
      <w:r w:rsidRPr="00935810">
        <w:tab/>
      </w:r>
      <w:r w:rsidRPr="00935810">
        <w:tab/>
        <w:t>Oye un pensamiento.</w:t>
      </w:r>
      <w:r w:rsidRPr="00935810">
        <w:tab/>
      </w:r>
      <w:r w:rsidRPr="00935810">
        <w:tab/>
      </w:r>
      <w:r w:rsidRPr="00935810">
        <w:tab/>
      </w:r>
      <w:r w:rsidRPr="00935810">
        <w:tab/>
      </w:r>
      <w:r w:rsidRPr="00935810">
        <w:tab/>
      </w:r>
    </w:p>
    <w:p w14:paraId="0DE4B88E" w14:textId="1A88DFCD" w:rsidR="00E16C28" w:rsidRDefault="00E16C28" w:rsidP="00E16C28">
      <w:pPr>
        <w:pStyle w:val="Personaje"/>
      </w:pPr>
      <w:r w:rsidRPr="00935810">
        <w:t>Bato</w:t>
      </w:r>
    </w:p>
    <w:p w14:paraId="4CE8361A" w14:textId="5686D6A1" w:rsidR="00B419FF" w:rsidRPr="008F1962" w:rsidRDefault="00B419FF" w:rsidP="008F1962">
      <w:pPr>
        <w:pStyle w:val="Partidofinal"/>
      </w:pPr>
      <w:r w:rsidRPr="00935810">
        <w:tab/>
      </w:r>
      <w:r w:rsidRPr="00935810">
        <w:tab/>
      </w:r>
      <w:r w:rsidRPr="00935810">
        <w:tab/>
      </w:r>
      <w:r w:rsidRPr="00935810">
        <w:tab/>
      </w:r>
      <w:r w:rsidRPr="00935810">
        <w:tab/>
      </w:r>
      <w:r w:rsidRPr="00935810">
        <w:tab/>
      </w:r>
      <w:r w:rsidRPr="008F1962">
        <w:t>Di.</w:t>
      </w:r>
      <w:r w:rsidRPr="008F1962">
        <w:tab/>
      </w:r>
      <w:r w:rsidRPr="008F1962">
        <w:tab/>
      </w:r>
      <w:r w:rsidRPr="008F1962">
        <w:tab/>
      </w:r>
      <w:r w:rsidRPr="008F1962">
        <w:tab/>
      </w:r>
    </w:p>
    <w:p w14:paraId="27C3137E" w14:textId="01CF88EB" w:rsidR="00E16C28" w:rsidRDefault="00E16C28" w:rsidP="00E16C28">
      <w:pPr>
        <w:pStyle w:val="Personaje"/>
      </w:pPr>
      <w:r w:rsidRPr="00935810">
        <w:t>Nuño</w:t>
      </w:r>
    </w:p>
    <w:p w14:paraId="037057BE" w14:textId="269B1D63" w:rsidR="00B419FF" w:rsidRPr="00935810" w:rsidRDefault="00B419FF" w:rsidP="00B419FF">
      <w:pPr>
        <w:pStyle w:val="Verso"/>
      </w:pPr>
      <w:r w:rsidRPr="00935810">
        <w:tab/>
      </w:r>
      <w:r w:rsidRPr="00935810">
        <w:tab/>
      </w:r>
      <w:r w:rsidRPr="00935810">
        <w:tab/>
        <w:t>¿Alfonso no me ha mandado</w:t>
      </w:r>
    </w:p>
    <w:p w14:paraId="07E2D4C4" w14:textId="77777777" w:rsidR="00B419FF" w:rsidRPr="00935810" w:rsidRDefault="00B419FF" w:rsidP="00FE243B">
      <w:pPr>
        <w:pStyle w:val="Partidoincial"/>
      </w:pPr>
      <w:r w:rsidRPr="00935810">
        <w:tab/>
      </w:r>
      <w:r w:rsidRPr="00935810">
        <w:tab/>
      </w:r>
      <w:r w:rsidRPr="00935810">
        <w:tab/>
        <w:t xml:space="preserve">  volver a mi tierra?</w:t>
      </w:r>
    </w:p>
    <w:p w14:paraId="2157249B" w14:textId="272423E1" w:rsidR="00E16C28" w:rsidRDefault="00E16C28" w:rsidP="00E16C28">
      <w:pPr>
        <w:pStyle w:val="Personaje"/>
      </w:pPr>
      <w:r w:rsidRPr="00935810">
        <w:t>Bato</w:t>
      </w:r>
    </w:p>
    <w:p w14:paraId="24091448" w14:textId="0E6DB220" w:rsidR="00B419FF" w:rsidRPr="008F1962" w:rsidRDefault="00B419FF" w:rsidP="008F1962">
      <w:pPr>
        <w:pStyle w:val="Partidofinal"/>
      </w:pPr>
      <w:r w:rsidRPr="00935810">
        <w:tab/>
      </w:r>
      <w:r w:rsidRPr="00935810">
        <w:tab/>
      </w:r>
      <w:r w:rsidRPr="00935810">
        <w:tab/>
      </w:r>
      <w:r w:rsidRPr="00935810">
        <w:tab/>
      </w:r>
      <w:r w:rsidRPr="00935810">
        <w:tab/>
      </w:r>
      <w:r w:rsidRPr="008F1962">
        <w:t xml:space="preserve">         ¿Pues?</w:t>
      </w:r>
    </w:p>
    <w:p w14:paraId="4EF06BB0" w14:textId="786022AA" w:rsidR="00E16C28" w:rsidRDefault="00E16C28" w:rsidP="00E16C28">
      <w:pPr>
        <w:pStyle w:val="Personaje"/>
      </w:pPr>
      <w:r w:rsidRPr="00935810">
        <w:t>Nuño</w:t>
      </w:r>
    </w:p>
    <w:p w14:paraId="0B5BE706" w14:textId="7C93D8C8" w:rsidR="00B419FF" w:rsidRPr="00935810" w:rsidRDefault="00B419FF" w:rsidP="00B419FF">
      <w:pPr>
        <w:pStyle w:val="Verso"/>
      </w:pPr>
      <w:r w:rsidRPr="00935810">
        <w:tab/>
      </w:r>
      <w:r w:rsidRPr="00935810">
        <w:tab/>
      </w:r>
      <w:r w:rsidRPr="00935810">
        <w:tab/>
        <w:t>¿La tierra no es el lugar</w:t>
      </w:r>
    </w:p>
    <w:p w14:paraId="5FBA94FD" w14:textId="07212B65" w:rsidR="00B419FF" w:rsidRPr="00935810" w:rsidRDefault="00B419FF" w:rsidP="00B419FF">
      <w:pPr>
        <w:pStyle w:val="Verso"/>
      </w:pPr>
      <w:r w:rsidRPr="00935810">
        <w:tab/>
      </w:r>
      <w:r w:rsidRPr="00935810">
        <w:tab/>
      </w:r>
      <w:r w:rsidRPr="00935810">
        <w:tab/>
        <w:t>donde se ha de descansar,</w:t>
      </w:r>
      <w:r w:rsidRPr="00935810">
        <w:tab/>
      </w:r>
      <w:r w:rsidRPr="00935810">
        <w:tab/>
      </w:r>
      <w:r w:rsidRPr="00935810">
        <w:tab/>
      </w:r>
      <w:r w:rsidRPr="00935810">
        <w:tab/>
      </w:r>
    </w:p>
    <w:p w14:paraId="13F29683" w14:textId="77777777" w:rsidR="00B419FF" w:rsidRPr="00935810" w:rsidRDefault="00B419FF" w:rsidP="00B419FF">
      <w:pPr>
        <w:pStyle w:val="Verso"/>
      </w:pPr>
      <w:r w:rsidRPr="00935810">
        <w:tab/>
      </w:r>
      <w:r w:rsidRPr="00935810">
        <w:tab/>
      </w:r>
      <w:r w:rsidRPr="00935810">
        <w:tab/>
        <w:t>que la propia el centro es?</w:t>
      </w:r>
      <w:r w:rsidRPr="00935810">
        <w:tab/>
      </w:r>
      <w:r w:rsidRPr="00935810">
        <w:tab/>
      </w:r>
      <w:r w:rsidRPr="00935810">
        <w:tab/>
      </w:r>
      <w:r w:rsidRPr="00935810">
        <w:tab/>
      </w:r>
    </w:p>
    <w:p w14:paraId="7C9C7AA6" w14:textId="1A1A294B" w:rsidR="00E16C28" w:rsidRDefault="00E16C28" w:rsidP="00E16C28">
      <w:pPr>
        <w:pStyle w:val="Personaje"/>
      </w:pPr>
      <w:r w:rsidRPr="00935810">
        <w:t>Bato</w:t>
      </w:r>
    </w:p>
    <w:p w14:paraId="5C84E8F1" w14:textId="36CD49FF" w:rsidR="00B419FF" w:rsidRPr="00935810" w:rsidRDefault="00B419FF" w:rsidP="00FE243B">
      <w:pPr>
        <w:pStyle w:val="Partidoincial"/>
      </w:pPr>
      <w:r w:rsidRPr="00935810">
        <w:tab/>
      </w:r>
      <w:r w:rsidRPr="00935810">
        <w:tab/>
      </w:r>
      <w:r w:rsidRPr="00935810">
        <w:tab/>
        <w:t xml:space="preserve">  Eso claro está. </w:t>
      </w:r>
    </w:p>
    <w:p w14:paraId="0C081E30" w14:textId="2E7ADDCC" w:rsidR="00E16C28" w:rsidRDefault="00E16C28" w:rsidP="00E16C28">
      <w:pPr>
        <w:pStyle w:val="Personaje"/>
      </w:pPr>
      <w:r w:rsidRPr="00935810">
        <w:t>Nuño</w:t>
      </w:r>
    </w:p>
    <w:p w14:paraId="71E95F15" w14:textId="73A13F59" w:rsidR="00B419FF" w:rsidRPr="008F1962" w:rsidRDefault="00B419FF" w:rsidP="008F1962">
      <w:pPr>
        <w:pStyle w:val="Partidofinal"/>
      </w:pPr>
      <w:r w:rsidRPr="00935810">
        <w:tab/>
      </w:r>
      <w:r w:rsidRPr="00935810">
        <w:tab/>
      </w:r>
      <w:r w:rsidRPr="00935810">
        <w:tab/>
      </w:r>
      <w:r w:rsidRPr="00935810">
        <w:tab/>
      </w:r>
      <w:r w:rsidRPr="00935810">
        <w:tab/>
        <w:t xml:space="preserve">   </w:t>
      </w:r>
      <w:r w:rsidRPr="008F1962">
        <w:t>Pues yo</w:t>
      </w:r>
    </w:p>
    <w:p w14:paraId="20F19A4C" w14:textId="77777777" w:rsidR="00B419FF" w:rsidRPr="00935810" w:rsidRDefault="00B419FF" w:rsidP="00B419FF">
      <w:pPr>
        <w:pStyle w:val="Verso"/>
      </w:pPr>
      <w:r w:rsidRPr="00935810">
        <w:tab/>
      </w:r>
      <w:r w:rsidRPr="00935810">
        <w:tab/>
      </w:r>
      <w:r w:rsidRPr="00935810">
        <w:tab/>
        <w:t xml:space="preserve">a </w:t>
      </w:r>
      <w:proofErr w:type="spellStart"/>
      <w:r w:rsidRPr="00935810">
        <w:t>Nise</w:t>
      </w:r>
      <w:proofErr w:type="spellEnd"/>
      <w:r w:rsidRPr="00935810">
        <w:t xml:space="preserve"> por centro tengo:</w:t>
      </w:r>
    </w:p>
    <w:p w14:paraId="6FB91E36" w14:textId="77777777" w:rsidR="00B419FF" w:rsidRPr="00935810" w:rsidRDefault="00B419FF" w:rsidP="00B419FF">
      <w:pPr>
        <w:pStyle w:val="Verso"/>
      </w:pPr>
      <w:r w:rsidRPr="00935810">
        <w:tab/>
      </w:r>
      <w:r w:rsidRPr="00935810">
        <w:tab/>
      </w:r>
      <w:r w:rsidRPr="00935810">
        <w:tab/>
        <w:t>si él la tiene aquí, yo vengo</w:t>
      </w:r>
    </w:p>
    <w:p w14:paraId="2BC8FE32" w14:textId="6431C34B" w:rsidR="00B419FF" w:rsidRPr="00935810" w:rsidRDefault="00B419FF" w:rsidP="00B419FF">
      <w:pPr>
        <w:pStyle w:val="Verso"/>
      </w:pPr>
      <w:r w:rsidRPr="00935810">
        <w:tab/>
      </w:r>
      <w:r w:rsidRPr="00935810">
        <w:tab/>
      </w:r>
      <w:r w:rsidRPr="00935810">
        <w:tab/>
        <w:t>a hacer lo que él me mandó;</w:t>
      </w:r>
      <w:r w:rsidRPr="00935810">
        <w:tab/>
      </w:r>
      <w:r w:rsidRPr="00935810">
        <w:tab/>
      </w:r>
      <w:r w:rsidRPr="00935810">
        <w:tab/>
      </w:r>
    </w:p>
    <w:p w14:paraId="58CC9250" w14:textId="77777777" w:rsidR="00B419FF" w:rsidRPr="00935810" w:rsidRDefault="00B419FF" w:rsidP="00B419FF">
      <w:pPr>
        <w:pStyle w:val="Verso"/>
      </w:pPr>
      <w:r w:rsidRPr="00935810">
        <w:tab/>
      </w:r>
      <w:r w:rsidRPr="00935810">
        <w:tab/>
      </w:r>
      <w:r w:rsidRPr="00935810">
        <w:tab/>
        <w:t xml:space="preserve">  mi tierra y descanso es </w:t>
      </w:r>
      <w:proofErr w:type="spellStart"/>
      <w:r w:rsidRPr="00935810">
        <w:t>Nise</w:t>
      </w:r>
      <w:proofErr w:type="spellEnd"/>
      <w:r w:rsidRPr="00935810">
        <w:t>,</w:t>
      </w:r>
      <w:r w:rsidRPr="00935810">
        <w:tab/>
      </w:r>
      <w:r w:rsidRPr="00935810">
        <w:tab/>
      </w:r>
      <w:r w:rsidRPr="00935810">
        <w:tab/>
      </w:r>
    </w:p>
    <w:p w14:paraId="3B15F236" w14:textId="77777777" w:rsidR="00B419FF" w:rsidRPr="00935810" w:rsidRDefault="00B419FF" w:rsidP="00B419FF">
      <w:pPr>
        <w:pStyle w:val="Verso"/>
      </w:pPr>
      <w:r w:rsidRPr="00935810">
        <w:tab/>
      </w:r>
      <w:r w:rsidRPr="00935810">
        <w:tab/>
      </w:r>
      <w:r w:rsidRPr="00935810">
        <w:tab/>
        <w:t>yo vengo adonde ella está.</w:t>
      </w:r>
    </w:p>
    <w:p w14:paraId="42CC1EB9" w14:textId="2BC38410" w:rsidR="00E16C28" w:rsidRDefault="00E16C28" w:rsidP="00E16C28">
      <w:pPr>
        <w:pStyle w:val="Personaje"/>
      </w:pPr>
      <w:r w:rsidRPr="00935810">
        <w:t>Bato</w:t>
      </w:r>
    </w:p>
    <w:p w14:paraId="53F9D1B7" w14:textId="2316F545" w:rsidR="00B419FF" w:rsidRPr="00935810" w:rsidRDefault="00B419FF" w:rsidP="00B419FF">
      <w:pPr>
        <w:pStyle w:val="Verso"/>
      </w:pPr>
      <w:r w:rsidRPr="00935810">
        <w:tab/>
      </w:r>
      <w:r w:rsidRPr="00935810">
        <w:tab/>
      </w:r>
      <w:r w:rsidRPr="00935810">
        <w:tab/>
        <w:t>¿No ves que no es tierra ya</w:t>
      </w:r>
    </w:p>
    <w:p w14:paraId="31EF39FD" w14:textId="77777777" w:rsidR="00B419FF" w:rsidRPr="00935810" w:rsidRDefault="00B419FF" w:rsidP="00B419FF">
      <w:pPr>
        <w:pStyle w:val="Verso"/>
      </w:pPr>
      <w:r w:rsidRPr="00935810">
        <w:tab/>
      </w:r>
      <w:r w:rsidRPr="00935810">
        <w:tab/>
      </w:r>
      <w:r w:rsidRPr="00935810">
        <w:tab/>
        <w:t>para que nadie la pise?</w:t>
      </w:r>
    </w:p>
    <w:p w14:paraId="419076F3" w14:textId="6B7D1113" w:rsidR="00B419FF" w:rsidRPr="00935810" w:rsidRDefault="00B419FF" w:rsidP="00B419FF">
      <w:pPr>
        <w:pStyle w:val="Verso"/>
      </w:pPr>
      <w:r w:rsidRPr="00935810">
        <w:tab/>
      </w:r>
      <w:r w:rsidRPr="00935810">
        <w:tab/>
      </w:r>
      <w:r w:rsidRPr="00935810">
        <w:tab/>
        <w:t xml:space="preserve">  Pisa ya alfombras de seda</w:t>
      </w:r>
      <w:r w:rsidRPr="00935810">
        <w:tab/>
      </w:r>
      <w:r w:rsidRPr="00935810">
        <w:tab/>
      </w:r>
      <w:r w:rsidRPr="00935810">
        <w:tab/>
      </w:r>
    </w:p>
    <w:p w14:paraId="5E303286" w14:textId="3804FFF6" w:rsidR="00B419FF" w:rsidRPr="00935810" w:rsidRDefault="00B419FF" w:rsidP="00B419FF">
      <w:pPr>
        <w:pStyle w:val="Verso"/>
      </w:pPr>
      <w:r w:rsidRPr="00935810">
        <w:tab/>
      </w:r>
      <w:r w:rsidRPr="00935810">
        <w:tab/>
      </w:r>
      <w:r w:rsidRPr="00935810">
        <w:tab/>
        <w:t>y almohadas de brocado.</w:t>
      </w:r>
      <w:r w:rsidRPr="00935810">
        <w:tab/>
      </w:r>
      <w:r w:rsidRPr="00935810">
        <w:tab/>
      </w:r>
      <w:r w:rsidRPr="00935810">
        <w:tab/>
      </w:r>
    </w:p>
    <w:p w14:paraId="1679A0BD" w14:textId="5318405C" w:rsidR="00E16C28" w:rsidRDefault="00E16C28" w:rsidP="00E16C28">
      <w:pPr>
        <w:pStyle w:val="Personaje"/>
      </w:pPr>
      <w:r w:rsidRPr="00935810">
        <w:t>Nuño</w:t>
      </w:r>
    </w:p>
    <w:p w14:paraId="7A0F2E3F" w14:textId="214606A5" w:rsidR="00B419FF" w:rsidRPr="00935810" w:rsidRDefault="00B419FF" w:rsidP="00B419FF">
      <w:pPr>
        <w:pStyle w:val="Verso"/>
      </w:pPr>
      <w:r w:rsidRPr="00935810">
        <w:tab/>
      </w:r>
      <w:r w:rsidRPr="00935810">
        <w:tab/>
      </w:r>
      <w:r w:rsidRPr="00935810">
        <w:tab/>
        <w:t>Pues pise a Nuño de Prado,</w:t>
      </w:r>
    </w:p>
    <w:p w14:paraId="336E127C" w14:textId="77777777" w:rsidR="00B419FF" w:rsidRPr="00935810" w:rsidRDefault="00B419FF" w:rsidP="00B419FF">
      <w:pPr>
        <w:pStyle w:val="Verso"/>
      </w:pPr>
      <w:r w:rsidRPr="00935810">
        <w:tab/>
      </w:r>
      <w:r w:rsidRPr="00935810">
        <w:tab/>
      </w:r>
      <w:r w:rsidRPr="00935810">
        <w:tab/>
        <w:t>que tan agostado queda.</w:t>
      </w:r>
    </w:p>
    <w:p w14:paraId="20C7F298" w14:textId="77777777" w:rsidR="00B419FF" w:rsidRPr="00935810" w:rsidRDefault="00B419FF" w:rsidP="00B419FF">
      <w:pPr>
        <w:pStyle w:val="Verso"/>
      </w:pPr>
      <w:r w:rsidRPr="00935810">
        <w:tab/>
      </w:r>
      <w:r w:rsidRPr="00935810">
        <w:tab/>
      </w:r>
      <w:r w:rsidRPr="00935810">
        <w:tab/>
        <w:t xml:space="preserve">  </w:t>
      </w:r>
      <w:proofErr w:type="spellStart"/>
      <w:r w:rsidRPr="00935810">
        <w:t>Nise</w:t>
      </w:r>
      <w:proofErr w:type="spellEnd"/>
      <w:r w:rsidRPr="00935810">
        <w:t xml:space="preserve"> mía, </w:t>
      </w:r>
      <w:proofErr w:type="spellStart"/>
      <w:r w:rsidRPr="00935810">
        <w:t>Nise</w:t>
      </w:r>
      <w:proofErr w:type="spellEnd"/>
      <w:r w:rsidRPr="00935810">
        <w:t xml:space="preserve"> hermosa,</w:t>
      </w:r>
    </w:p>
    <w:p w14:paraId="31B27900" w14:textId="49E23BE9" w:rsidR="00B419FF" w:rsidRPr="00935810" w:rsidRDefault="00B419FF" w:rsidP="00B419FF">
      <w:pPr>
        <w:pStyle w:val="Verso"/>
      </w:pPr>
      <w:r w:rsidRPr="00935810">
        <w:tab/>
      </w:r>
      <w:r w:rsidRPr="00935810">
        <w:tab/>
      </w:r>
      <w:r w:rsidRPr="00935810">
        <w:tab/>
        <w:t xml:space="preserve">tus ojos, del Prado ausentes,       </w:t>
      </w:r>
      <w:r w:rsidRPr="00935810">
        <w:tab/>
      </w:r>
      <w:r w:rsidRPr="00935810">
        <w:tab/>
      </w:r>
    </w:p>
    <w:p w14:paraId="26D8CF4A" w14:textId="77777777" w:rsidR="00B419FF" w:rsidRPr="00935810" w:rsidRDefault="00B419FF" w:rsidP="00B419FF">
      <w:pPr>
        <w:pStyle w:val="Verso"/>
      </w:pPr>
      <w:r w:rsidRPr="00935810">
        <w:tab/>
      </w:r>
      <w:r w:rsidRPr="00935810">
        <w:tab/>
      </w:r>
      <w:r w:rsidRPr="00935810">
        <w:tab/>
        <w:t>hacen crecer a sus fuentes</w:t>
      </w:r>
      <w:r w:rsidRPr="00935810">
        <w:tab/>
      </w:r>
      <w:r w:rsidRPr="00935810">
        <w:tab/>
      </w:r>
      <w:r w:rsidRPr="00935810">
        <w:tab/>
      </w:r>
      <w:r w:rsidRPr="00935810">
        <w:tab/>
      </w:r>
    </w:p>
    <w:p w14:paraId="66951F00" w14:textId="77777777" w:rsidR="00B419FF" w:rsidRPr="00935810" w:rsidRDefault="00B419FF" w:rsidP="00B419FF">
      <w:pPr>
        <w:pStyle w:val="Verso"/>
      </w:pPr>
      <w:r w:rsidRPr="00935810">
        <w:tab/>
      </w:r>
      <w:r w:rsidRPr="00935810">
        <w:tab/>
      </w:r>
      <w:r w:rsidRPr="00935810">
        <w:tab/>
        <w:t>la creciente caudalosa.</w:t>
      </w:r>
    </w:p>
    <w:p w14:paraId="01D32A08" w14:textId="77777777" w:rsidR="00B419FF" w:rsidRPr="00935810" w:rsidRDefault="00B419FF" w:rsidP="00B419FF">
      <w:pPr>
        <w:pStyle w:val="Verso"/>
      </w:pPr>
      <w:r w:rsidRPr="00935810">
        <w:tab/>
      </w:r>
      <w:r w:rsidRPr="00935810">
        <w:tab/>
      </w:r>
      <w:r w:rsidRPr="00935810">
        <w:tab/>
        <w:t xml:space="preserve">  Vuelve, señora, a tu prado,</w:t>
      </w:r>
      <w:r w:rsidRPr="00935810">
        <w:tab/>
      </w:r>
      <w:r w:rsidRPr="00935810">
        <w:tab/>
      </w:r>
    </w:p>
    <w:p w14:paraId="1D001F05" w14:textId="77777777" w:rsidR="00B419FF" w:rsidRPr="00935810" w:rsidRDefault="00B419FF" w:rsidP="00B419FF">
      <w:pPr>
        <w:pStyle w:val="Verso"/>
      </w:pPr>
      <w:r w:rsidRPr="00935810">
        <w:lastRenderedPageBreak/>
        <w:tab/>
      </w:r>
      <w:r w:rsidRPr="00935810">
        <w:tab/>
      </w:r>
      <w:r w:rsidRPr="00935810">
        <w:tab/>
        <w:t>adonde tantos amores</w:t>
      </w:r>
    </w:p>
    <w:p w14:paraId="28B2B971" w14:textId="18251067" w:rsidR="00B419FF" w:rsidRPr="00935810" w:rsidRDefault="00B419FF" w:rsidP="00C44612">
      <w:pPr>
        <w:pStyle w:val="Verso"/>
      </w:pPr>
      <w:r w:rsidRPr="00935810">
        <w:tab/>
      </w:r>
      <w:r w:rsidRPr="00935810">
        <w:tab/>
      </w:r>
      <w:r w:rsidRPr="00935810">
        <w:tab/>
        <w:t>harán esmaltes y flores</w:t>
      </w:r>
      <w:r w:rsidRPr="00935810">
        <w:tab/>
      </w:r>
      <w:r w:rsidRPr="00935810">
        <w:tab/>
      </w:r>
      <w:r w:rsidRPr="00935810">
        <w:tab/>
      </w:r>
      <w:r w:rsidRPr="00935810">
        <w:tab/>
      </w:r>
    </w:p>
    <w:p w14:paraId="6B80FE7D" w14:textId="77777777" w:rsidR="00B419FF" w:rsidRPr="00935810" w:rsidRDefault="00B419FF" w:rsidP="00B419FF">
      <w:pPr>
        <w:pStyle w:val="Verso"/>
      </w:pPr>
      <w:r w:rsidRPr="00935810">
        <w:tab/>
      </w:r>
      <w:r w:rsidRPr="00935810">
        <w:tab/>
      </w:r>
      <w:r w:rsidRPr="00935810">
        <w:tab/>
        <w:t>a tu blanco pie nevado.</w:t>
      </w:r>
      <w:r w:rsidRPr="00935810">
        <w:tab/>
      </w:r>
      <w:r w:rsidRPr="00935810">
        <w:tab/>
      </w:r>
      <w:r w:rsidRPr="00935810">
        <w:tab/>
      </w:r>
      <w:r w:rsidRPr="00935810">
        <w:tab/>
      </w:r>
    </w:p>
    <w:p w14:paraId="4EAFE477" w14:textId="77777777" w:rsidR="00B419FF" w:rsidRPr="00935810" w:rsidRDefault="00B419FF" w:rsidP="00B419FF">
      <w:pPr>
        <w:pStyle w:val="Verso"/>
      </w:pPr>
      <w:r w:rsidRPr="00935810">
        <w:tab/>
      </w:r>
      <w:r w:rsidRPr="00935810">
        <w:tab/>
      </w:r>
      <w:r w:rsidRPr="00935810">
        <w:tab/>
        <w:t xml:space="preserve">  Cuando yo fui caballero</w:t>
      </w:r>
    </w:p>
    <w:p w14:paraId="4CDC882A" w14:textId="77777777" w:rsidR="00B419FF" w:rsidRPr="00935810" w:rsidRDefault="00B419FF" w:rsidP="00B419FF">
      <w:pPr>
        <w:pStyle w:val="Verso"/>
      </w:pPr>
      <w:r w:rsidRPr="00935810">
        <w:tab/>
      </w:r>
      <w:r w:rsidRPr="00935810">
        <w:tab/>
      </w:r>
      <w:r w:rsidRPr="00935810">
        <w:tab/>
        <w:t>no te dejé por villana:</w:t>
      </w:r>
    </w:p>
    <w:p w14:paraId="4360926B" w14:textId="77777777" w:rsidR="00B419FF" w:rsidRPr="00935810" w:rsidRDefault="00B419FF" w:rsidP="00B419FF">
      <w:pPr>
        <w:pStyle w:val="Verso"/>
      </w:pPr>
      <w:r w:rsidRPr="00935810">
        <w:tab/>
      </w:r>
      <w:r w:rsidRPr="00935810">
        <w:tab/>
      </w:r>
      <w:r w:rsidRPr="00935810">
        <w:tab/>
        <w:t>cuando tú eres cortesana,</w:t>
      </w:r>
    </w:p>
    <w:p w14:paraId="6ADDE092" w14:textId="06989BF1" w:rsidR="00B419FF" w:rsidRPr="00935810" w:rsidRDefault="00B419FF" w:rsidP="00B419FF">
      <w:pPr>
        <w:pStyle w:val="Verso"/>
      </w:pPr>
      <w:r w:rsidRPr="00935810">
        <w:tab/>
      </w:r>
      <w:r w:rsidRPr="00935810">
        <w:tab/>
      </w:r>
      <w:r w:rsidRPr="00935810">
        <w:tab/>
        <w:t>no me dejes por grosero.</w:t>
      </w:r>
      <w:r w:rsidRPr="00935810">
        <w:tab/>
      </w:r>
      <w:r w:rsidRPr="00935810">
        <w:tab/>
      </w:r>
      <w:r w:rsidRPr="00935810">
        <w:tab/>
      </w:r>
    </w:p>
    <w:p w14:paraId="5C29F96B" w14:textId="515270A9" w:rsidR="00E16C28" w:rsidRDefault="00E16C28" w:rsidP="00E16C28">
      <w:pPr>
        <w:pStyle w:val="Personaje"/>
      </w:pPr>
      <w:r w:rsidRPr="00935810">
        <w:t>Bato</w:t>
      </w:r>
    </w:p>
    <w:p w14:paraId="5CFD28BD" w14:textId="27A32F50" w:rsidR="00B419FF" w:rsidRPr="00935810" w:rsidRDefault="00B419FF" w:rsidP="00B419FF">
      <w:pPr>
        <w:pStyle w:val="Verso"/>
      </w:pPr>
      <w:r w:rsidRPr="00935810">
        <w:tab/>
      </w:r>
      <w:r w:rsidRPr="00935810">
        <w:tab/>
      </w:r>
      <w:r w:rsidRPr="00935810">
        <w:tab/>
        <w:t xml:space="preserve">  Vete, don Nuño, despacio,</w:t>
      </w:r>
      <w:r w:rsidRPr="00935810">
        <w:tab/>
      </w:r>
      <w:r w:rsidRPr="00935810">
        <w:tab/>
      </w:r>
      <w:r w:rsidRPr="00935810">
        <w:tab/>
      </w:r>
    </w:p>
    <w:p w14:paraId="7710C37B" w14:textId="77777777" w:rsidR="00B419FF" w:rsidRPr="00935810" w:rsidRDefault="00B419FF" w:rsidP="00B419FF">
      <w:pPr>
        <w:pStyle w:val="Verso"/>
      </w:pPr>
      <w:r w:rsidRPr="00935810">
        <w:tab/>
      </w:r>
      <w:r w:rsidRPr="00935810">
        <w:tab/>
      </w:r>
      <w:r w:rsidRPr="00935810">
        <w:tab/>
        <w:t>la muerte buscando vas,</w:t>
      </w:r>
    </w:p>
    <w:p w14:paraId="59284A4E" w14:textId="77777777" w:rsidR="00B419FF" w:rsidRPr="00935810" w:rsidRDefault="00B419FF" w:rsidP="00B419FF">
      <w:pPr>
        <w:pStyle w:val="Verso"/>
      </w:pPr>
      <w:r w:rsidRPr="00935810">
        <w:tab/>
      </w:r>
      <w:r w:rsidRPr="00935810">
        <w:tab/>
      </w:r>
      <w:r w:rsidRPr="00935810">
        <w:tab/>
        <w:t>pues que tales voces das</w:t>
      </w:r>
    </w:p>
    <w:p w14:paraId="79B77FA7" w14:textId="77777777" w:rsidR="00B419FF" w:rsidRPr="00935810" w:rsidRDefault="00B419FF" w:rsidP="00B419FF">
      <w:pPr>
        <w:pStyle w:val="Verso"/>
      </w:pPr>
      <w:r w:rsidRPr="00935810">
        <w:tab/>
      </w:r>
      <w:r w:rsidRPr="00935810">
        <w:tab/>
      </w:r>
      <w:r w:rsidRPr="00935810">
        <w:tab/>
        <w:t>por los patios de palacio:</w:t>
      </w:r>
    </w:p>
    <w:p w14:paraId="0FA92A66" w14:textId="4BE33F11" w:rsidR="00B419FF" w:rsidRPr="00935810" w:rsidRDefault="00B419FF" w:rsidP="00B419FF">
      <w:pPr>
        <w:pStyle w:val="Verso"/>
      </w:pPr>
      <w:r w:rsidRPr="00935810">
        <w:tab/>
      </w:r>
      <w:r w:rsidRPr="00935810">
        <w:tab/>
      </w:r>
      <w:r w:rsidRPr="00935810">
        <w:tab/>
        <w:t xml:space="preserve">  en que te escuchen repara.</w:t>
      </w:r>
      <w:r w:rsidRPr="00935810">
        <w:tab/>
      </w:r>
      <w:r w:rsidRPr="00935810">
        <w:tab/>
      </w:r>
      <w:r w:rsidRPr="00935810">
        <w:tab/>
      </w:r>
    </w:p>
    <w:p w14:paraId="26D04A29" w14:textId="1FB9D858" w:rsidR="00E16C28" w:rsidRDefault="00E16C28" w:rsidP="00E16C28">
      <w:pPr>
        <w:pStyle w:val="Personaje"/>
      </w:pPr>
      <w:r w:rsidRPr="00935810">
        <w:t>Nuño</w:t>
      </w:r>
    </w:p>
    <w:p w14:paraId="67CC40ED" w14:textId="5E9575AD" w:rsidR="00B419FF" w:rsidRPr="00935810" w:rsidRDefault="00B419FF" w:rsidP="00B419FF">
      <w:pPr>
        <w:pStyle w:val="Verso"/>
      </w:pPr>
      <w:r w:rsidRPr="00935810">
        <w:tab/>
      </w:r>
      <w:r w:rsidRPr="00935810">
        <w:tab/>
      </w:r>
      <w:r w:rsidRPr="00935810">
        <w:tab/>
      </w:r>
      <w:proofErr w:type="spellStart"/>
      <w:r w:rsidRPr="00935810">
        <w:t>Nise</w:t>
      </w:r>
      <w:proofErr w:type="spellEnd"/>
      <w:r w:rsidRPr="00935810">
        <w:t xml:space="preserve"> mía, vuelve a ver</w:t>
      </w:r>
      <w:r w:rsidRPr="00935810">
        <w:tab/>
      </w:r>
      <w:r w:rsidRPr="00935810">
        <w:tab/>
      </w:r>
      <w:r w:rsidRPr="00935810">
        <w:tab/>
      </w:r>
      <w:r w:rsidRPr="00935810">
        <w:tab/>
      </w:r>
    </w:p>
    <w:p w14:paraId="21E3B4F1" w14:textId="77777777" w:rsidR="00B419FF" w:rsidRPr="00935810" w:rsidRDefault="00B419FF" w:rsidP="00B419FF">
      <w:pPr>
        <w:pStyle w:val="Verso"/>
      </w:pPr>
      <w:r w:rsidRPr="00935810">
        <w:tab/>
      </w:r>
      <w:r w:rsidRPr="00935810">
        <w:tab/>
      </w:r>
      <w:r w:rsidRPr="00935810">
        <w:tab/>
        <w:t>estas lágrimas correr</w:t>
      </w:r>
    </w:p>
    <w:p w14:paraId="37A14A28" w14:textId="77777777" w:rsidR="00B419FF" w:rsidRPr="00935810" w:rsidRDefault="00B419FF" w:rsidP="00B419FF">
      <w:pPr>
        <w:pStyle w:val="Verso"/>
      </w:pPr>
      <w:r w:rsidRPr="00935810">
        <w:tab/>
      </w:r>
      <w:r w:rsidRPr="00935810">
        <w:tab/>
      </w:r>
      <w:r w:rsidRPr="00935810">
        <w:tab/>
        <w:t>que están bañando mi cara.</w:t>
      </w:r>
    </w:p>
    <w:p w14:paraId="41A6BABF" w14:textId="77777777" w:rsidR="00B419FF" w:rsidRPr="00935810" w:rsidRDefault="00B419FF" w:rsidP="00B419FF">
      <w:pPr>
        <w:pStyle w:val="Verso"/>
      </w:pPr>
      <w:r w:rsidRPr="00935810">
        <w:tab/>
      </w:r>
      <w:r w:rsidRPr="00935810">
        <w:tab/>
      </w:r>
      <w:r w:rsidRPr="00935810">
        <w:tab/>
        <w:t xml:space="preserve">  Caballero, te estimé,</w:t>
      </w:r>
    </w:p>
    <w:p w14:paraId="3456FF8A" w14:textId="12EFE4B1" w:rsidR="00B419FF" w:rsidRPr="00935810" w:rsidRDefault="00B419FF" w:rsidP="00B419FF">
      <w:pPr>
        <w:pStyle w:val="Verso"/>
      </w:pPr>
      <w:r w:rsidRPr="00935810">
        <w:tab/>
      </w:r>
      <w:r w:rsidRPr="00935810">
        <w:tab/>
      </w:r>
      <w:r w:rsidRPr="00935810">
        <w:tab/>
        <w:t>y yo creo que lo soy,</w:t>
      </w:r>
      <w:r w:rsidRPr="00935810">
        <w:tab/>
      </w:r>
      <w:r w:rsidRPr="00935810">
        <w:tab/>
      </w:r>
      <w:r w:rsidRPr="00935810">
        <w:tab/>
      </w:r>
      <w:r w:rsidRPr="00935810">
        <w:tab/>
      </w:r>
    </w:p>
    <w:p w14:paraId="089615EC" w14:textId="77777777" w:rsidR="00B419FF" w:rsidRPr="00935810" w:rsidRDefault="00B419FF" w:rsidP="00B419FF">
      <w:pPr>
        <w:pStyle w:val="Verso"/>
      </w:pPr>
      <w:r w:rsidRPr="00935810">
        <w:tab/>
      </w:r>
      <w:r w:rsidRPr="00935810">
        <w:tab/>
      </w:r>
      <w:r w:rsidRPr="00935810">
        <w:tab/>
        <w:t>así por envidia estoy,</w:t>
      </w:r>
      <w:r w:rsidRPr="00935810">
        <w:tab/>
      </w:r>
      <w:r w:rsidRPr="00935810">
        <w:tab/>
      </w:r>
      <w:r w:rsidRPr="00935810">
        <w:tab/>
      </w:r>
      <w:r w:rsidRPr="00935810">
        <w:tab/>
      </w:r>
      <w:r w:rsidRPr="00935810">
        <w:tab/>
      </w:r>
    </w:p>
    <w:p w14:paraId="00D3A879" w14:textId="77777777" w:rsidR="00B419FF" w:rsidRPr="00935810" w:rsidRDefault="00B419FF" w:rsidP="00B419FF">
      <w:pPr>
        <w:pStyle w:val="Verso"/>
      </w:pPr>
      <w:r w:rsidRPr="00935810">
        <w:tab/>
      </w:r>
      <w:r w:rsidRPr="00935810">
        <w:tab/>
      </w:r>
      <w:r w:rsidRPr="00935810">
        <w:tab/>
        <w:t>que no por mi culpa fue.</w:t>
      </w:r>
    </w:p>
    <w:p w14:paraId="52F2E41A" w14:textId="77777777" w:rsidR="00B419FF" w:rsidRPr="00935810" w:rsidRDefault="00B419FF" w:rsidP="00B419FF">
      <w:pPr>
        <w:pStyle w:val="Verso"/>
      </w:pPr>
      <w:r w:rsidRPr="00935810">
        <w:tab/>
      </w:r>
      <w:r w:rsidRPr="00935810">
        <w:tab/>
      </w:r>
      <w:r w:rsidRPr="00935810">
        <w:tab/>
        <w:t xml:space="preserve">  </w:t>
      </w:r>
      <w:proofErr w:type="spellStart"/>
      <w:r w:rsidRPr="00935810">
        <w:t>Nise</w:t>
      </w:r>
      <w:proofErr w:type="spellEnd"/>
      <w:r w:rsidRPr="00935810">
        <w:t xml:space="preserve"> bellísima, advierte</w:t>
      </w:r>
    </w:p>
    <w:p w14:paraId="4B25917D" w14:textId="77777777" w:rsidR="00B419FF" w:rsidRPr="00935810" w:rsidRDefault="00B419FF" w:rsidP="00B419FF">
      <w:pPr>
        <w:pStyle w:val="Verso"/>
      </w:pPr>
      <w:r w:rsidRPr="00935810">
        <w:tab/>
      </w:r>
      <w:r w:rsidRPr="00935810">
        <w:tab/>
      </w:r>
      <w:r w:rsidRPr="00935810">
        <w:tab/>
        <w:t>que fuiste ayer labradora,</w:t>
      </w:r>
    </w:p>
    <w:p w14:paraId="7B4B37C2" w14:textId="438AC80E" w:rsidR="00B419FF" w:rsidRPr="00935810" w:rsidRDefault="00B419FF" w:rsidP="00B419FF">
      <w:pPr>
        <w:pStyle w:val="Verso"/>
      </w:pPr>
      <w:r w:rsidRPr="00935810">
        <w:tab/>
      </w:r>
      <w:r w:rsidRPr="00935810">
        <w:tab/>
      </w:r>
      <w:r w:rsidRPr="00935810">
        <w:tab/>
        <w:t xml:space="preserve">y si me dejas </w:t>
      </w:r>
      <w:proofErr w:type="spellStart"/>
      <w:r w:rsidRPr="00935810">
        <w:t>agora</w:t>
      </w:r>
      <w:proofErr w:type="spellEnd"/>
      <w:r w:rsidRPr="00935810">
        <w:t>,</w:t>
      </w:r>
      <w:r w:rsidRPr="00935810">
        <w:tab/>
      </w:r>
      <w:r w:rsidRPr="00935810">
        <w:tab/>
      </w:r>
      <w:r w:rsidRPr="00935810">
        <w:tab/>
      </w:r>
      <w:r w:rsidRPr="00935810">
        <w:tab/>
      </w:r>
    </w:p>
    <w:p w14:paraId="0FA6F508" w14:textId="3E298CC4" w:rsidR="00B419FF" w:rsidRPr="00935810" w:rsidRDefault="00B419FF" w:rsidP="00B419FF">
      <w:pPr>
        <w:pStyle w:val="Verso"/>
      </w:pPr>
      <w:r w:rsidRPr="00935810">
        <w:tab/>
      </w:r>
      <w:r w:rsidRPr="00935810">
        <w:tab/>
      </w:r>
      <w:r w:rsidRPr="00935810">
        <w:tab/>
        <w:t>Nuño se dará la muerte.</w:t>
      </w:r>
      <w:r w:rsidRPr="00935810">
        <w:tab/>
      </w:r>
      <w:r w:rsidRPr="00935810">
        <w:tab/>
      </w:r>
      <w:r w:rsidRPr="00935810">
        <w:tab/>
      </w:r>
    </w:p>
    <w:p w14:paraId="1312E895" w14:textId="77777777" w:rsidR="00B419FF" w:rsidRPr="00935810" w:rsidRDefault="00B419FF" w:rsidP="00B419FF">
      <w:pPr>
        <w:pStyle w:val="Verso"/>
      </w:pPr>
      <w:r w:rsidRPr="00935810">
        <w:tab/>
      </w:r>
      <w:r w:rsidRPr="00935810">
        <w:tab/>
      </w:r>
      <w:r w:rsidRPr="00935810">
        <w:tab/>
        <w:t xml:space="preserve">  Mármoles, doleos de mí,</w:t>
      </w:r>
    </w:p>
    <w:p w14:paraId="57716A34" w14:textId="77777777" w:rsidR="00B419FF" w:rsidRPr="00935810" w:rsidRDefault="00B419FF" w:rsidP="00B419FF">
      <w:pPr>
        <w:pStyle w:val="Verso"/>
      </w:pPr>
      <w:r w:rsidRPr="00935810">
        <w:tab/>
      </w:r>
      <w:r w:rsidRPr="00935810">
        <w:tab/>
      </w:r>
      <w:r w:rsidRPr="00935810">
        <w:tab/>
        <w:t xml:space="preserve">pues que </w:t>
      </w:r>
      <w:proofErr w:type="spellStart"/>
      <w:r w:rsidRPr="00935810">
        <w:t>Nise</w:t>
      </w:r>
      <w:proofErr w:type="spellEnd"/>
      <w:r w:rsidRPr="00935810">
        <w:t xml:space="preserve"> no responde…</w:t>
      </w:r>
    </w:p>
    <w:p w14:paraId="35043112" w14:textId="77777777" w:rsidR="00B419FF" w:rsidRPr="00935810" w:rsidRDefault="00B419FF" w:rsidP="00B419FF">
      <w:pPr>
        <w:pStyle w:val="Verso"/>
      </w:pPr>
      <w:r w:rsidRPr="00935810">
        <w:tab/>
      </w:r>
      <w:r w:rsidRPr="00935810">
        <w:tab/>
      </w:r>
      <w:r w:rsidRPr="00935810">
        <w:tab/>
        <w:t>Pero si el Rey me la esconde,</w:t>
      </w:r>
    </w:p>
    <w:p w14:paraId="7CDB53C1" w14:textId="45022472" w:rsidR="00B419FF" w:rsidRPr="00935810" w:rsidRDefault="00B419FF" w:rsidP="00B419FF">
      <w:pPr>
        <w:pStyle w:val="Verso"/>
      </w:pPr>
      <w:r w:rsidRPr="00935810">
        <w:tab/>
      </w:r>
      <w:r w:rsidRPr="00935810">
        <w:tab/>
      </w:r>
      <w:r w:rsidRPr="00935810">
        <w:tab/>
        <w:t>¿para qué la culpo así?</w:t>
      </w:r>
      <w:r w:rsidRPr="00935810">
        <w:tab/>
      </w:r>
      <w:r w:rsidRPr="00935810">
        <w:tab/>
      </w:r>
      <w:r w:rsidRPr="00935810">
        <w:tab/>
      </w:r>
      <w:r w:rsidRPr="00935810">
        <w:tab/>
      </w:r>
    </w:p>
    <w:p w14:paraId="7FA232DA" w14:textId="0C85CD89" w:rsidR="00E16C28" w:rsidRDefault="00E16C28" w:rsidP="00E16C28">
      <w:pPr>
        <w:pStyle w:val="Personaje"/>
      </w:pPr>
      <w:r w:rsidRPr="00935810">
        <w:t>Bato</w:t>
      </w:r>
    </w:p>
    <w:p w14:paraId="0529199D" w14:textId="5B0A0036" w:rsidR="00B419FF" w:rsidRPr="00935810" w:rsidRDefault="00B419FF" w:rsidP="00B419FF">
      <w:pPr>
        <w:pStyle w:val="Verso"/>
      </w:pPr>
      <w:r w:rsidRPr="00935810">
        <w:tab/>
      </w:r>
      <w:r w:rsidRPr="00935810">
        <w:tab/>
      </w:r>
      <w:r w:rsidRPr="00935810">
        <w:tab/>
        <w:t xml:space="preserve">  Subir a los corredores</w:t>
      </w:r>
      <w:r w:rsidRPr="00935810">
        <w:tab/>
      </w:r>
      <w:r w:rsidRPr="00935810">
        <w:tab/>
      </w:r>
      <w:r w:rsidRPr="00935810">
        <w:tab/>
      </w:r>
    </w:p>
    <w:p w14:paraId="14C85150" w14:textId="77777777" w:rsidR="00B419FF" w:rsidRPr="00935810" w:rsidRDefault="00B419FF" w:rsidP="00B419FF">
      <w:pPr>
        <w:pStyle w:val="Verso"/>
      </w:pPr>
      <w:r w:rsidRPr="00935810">
        <w:tab/>
      </w:r>
      <w:r w:rsidRPr="00935810">
        <w:tab/>
      </w:r>
      <w:r w:rsidRPr="00935810">
        <w:tab/>
        <w:t>es locura temeraria.</w:t>
      </w:r>
    </w:p>
    <w:p w14:paraId="70D3DBB4" w14:textId="0AA089DF" w:rsidR="00E16C28" w:rsidRDefault="00E16C28" w:rsidP="00E16C28">
      <w:pPr>
        <w:pStyle w:val="Personaje"/>
      </w:pPr>
      <w:r w:rsidRPr="00935810">
        <w:lastRenderedPageBreak/>
        <w:t>Nuño</w:t>
      </w:r>
    </w:p>
    <w:p w14:paraId="63E42328" w14:textId="50D40515" w:rsidR="00B419FF" w:rsidRPr="00935810" w:rsidRDefault="00B419FF" w:rsidP="00B419FF">
      <w:pPr>
        <w:pStyle w:val="Verso"/>
      </w:pPr>
      <w:r w:rsidRPr="00935810">
        <w:tab/>
      </w:r>
      <w:r w:rsidRPr="00935810">
        <w:tab/>
      </w:r>
      <w:r w:rsidRPr="00935810">
        <w:tab/>
        <w:t>Cuando la vida es contraria,</w:t>
      </w:r>
    </w:p>
    <w:p w14:paraId="42259F1B" w14:textId="77777777" w:rsidR="00B419FF" w:rsidRPr="00935810" w:rsidRDefault="00B419FF" w:rsidP="00B419FF">
      <w:pPr>
        <w:pStyle w:val="Verso"/>
      </w:pPr>
      <w:r w:rsidRPr="00935810">
        <w:tab/>
      </w:r>
      <w:r w:rsidRPr="00935810">
        <w:tab/>
      </w:r>
      <w:r w:rsidRPr="00935810">
        <w:tab/>
        <w:t>no hay respeto ni hay temores.</w:t>
      </w:r>
    </w:p>
    <w:p w14:paraId="3855A607" w14:textId="6C0633E7" w:rsidR="00B419FF" w:rsidRPr="00935810" w:rsidRDefault="00B419FF" w:rsidP="00B419FF">
      <w:pPr>
        <w:pStyle w:val="Verso"/>
      </w:pPr>
      <w:r w:rsidRPr="00935810">
        <w:tab/>
      </w:r>
      <w:r w:rsidRPr="00935810">
        <w:tab/>
      </w:r>
      <w:r w:rsidRPr="00935810">
        <w:tab/>
        <w:t xml:space="preserve">  Dulce </w:t>
      </w:r>
      <w:proofErr w:type="spellStart"/>
      <w:r w:rsidRPr="00935810">
        <w:t>Nise</w:t>
      </w:r>
      <w:proofErr w:type="spellEnd"/>
      <w:r w:rsidRPr="00935810">
        <w:t xml:space="preserve">, </w:t>
      </w:r>
      <w:proofErr w:type="spellStart"/>
      <w:r w:rsidRPr="00935810">
        <w:t>Nise</w:t>
      </w:r>
      <w:proofErr w:type="spellEnd"/>
      <w:r w:rsidRPr="00935810">
        <w:t xml:space="preserve"> mía,</w:t>
      </w:r>
      <w:r w:rsidRPr="00935810">
        <w:tab/>
      </w:r>
      <w:r w:rsidRPr="00935810">
        <w:tab/>
      </w:r>
      <w:r w:rsidRPr="00935810">
        <w:tab/>
      </w:r>
    </w:p>
    <w:p w14:paraId="48CF1E81" w14:textId="77777777" w:rsidR="00B419FF" w:rsidRPr="00935810" w:rsidRDefault="00B419FF" w:rsidP="00B419FF">
      <w:pPr>
        <w:pStyle w:val="Verso"/>
      </w:pPr>
      <w:r w:rsidRPr="00935810">
        <w:tab/>
      </w:r>
      <w:r w:rsidRPr="00935810">
        <w:tab/>
      </w:r>
      <w:r w:rsidRPr="00935810">
        <w:tab/>
        <w:t>¿quién os trajo entre los reyes</w:t>
      </w:r>
      <w:r w:rsidRPr="00935810">
        <w:tab/>
      </w:r>
      <w:r w:rsidRPr="00935810">
        <w:tab/>
      </w:r>
      <w:r w:rsidRPr="00935810">
        <w:tab/>
      </w:r>
    </w:p>
    <w:p w14:paraId="4CD20B09" w14:textId="77777777" w:rsidR="00B419FF" w:rsidRPr="00935810" w:rsidRDefault="00B419FF" w:rsidP="00B419FF">
      <w:pPr>
        <w:pStyle w:val="Verso"/>
      </w:pPr>
      <w:r w:rsidRPr="00935810">
        <w:tab/>
      </w:r>
      <w:r w:rsidRPr="00935810">
        <w:tab/>
      </w:r>
      <w:r w:rsidRPr="00935810">
        <w:tab/>
        <w:t xml:space="preserve">de entre las cabras y bueyes      </w:t>
      </w:r>
    </w:p>
    <w:p w14:paraId="30FE3FBF" w14:textId="77777777" w:rsidR="00B419FF" w:rsidRPr="00935810" w:rsidRDefault="00B419FF" w:rsidP="00B419FF">
      <w:pPr>
        <w:pStyle w:val="Verso"/>
      </w:pPr>
      <w:r w:rsidRPr="00935810">
        <w:tab/>
      </w:r>
      <w:r w:rsidRPr="00935810">
        <w:tab/>
      </w:r>
      <w:r w:rsidRPr="00935810">
        <w:tab/>
        <w:t>que Nuño guardar solía?</w:t>
      </w:r>
    </w:p>
    <w:p w14:paraId="24E0564F" w14:textId="77777777" w:rsidR="00B419FF" w:rsidRPr="00935810" w:rsidRDefault="00B419FF" w:rsidP="00B419FF">
      <w:pPr>
        <w:pStyle w:val="Verso"/>
      </w:pPr>
      <w:r w:rsidRPr="00935810">
        <w:tab/>
      </w:r>
      <w:r w:rsidRPr="00935810">
        <w:tab/>
      </w:r>
      <w:r w:rsidRPr="00935810">
        <w:tab/>
        <w:t xml:space="preserve">  Fuera de tu centro estás,</w:t>
      </w:r>
    </w:p>
    <w:p w14:paraId="4D5BD8F5" w14:textId="61239709" w:rsidR="00B419FF" w:rsidRPr="00935810" w:rsidRDefault="00B419FF" w:rsidP="00B419FF">
      <w:pPr>
        <w:pStyle w:val="Verso"/>
      </w:pPr>
      <w:r w:rsidRPr="00935810">
        <w:tab/>
      </w:r>
      <w:r w:rsidRPr="00935810">
        <w:tab/>
      </w:r>
      <w:r w:rsidRPr="00935810">
        <w:tab/>
        <w:t>no dures en esta ausencia,</w:t>
      </w:r>
      <w:r w:rsidRPr="00935810">
        <w:tab/>
      </w:r>
      <w:r w:rsidRPr="00935810">
        <w:tab/>
      </w:r>
      <w:r w:rsidRPr="00935810">
        <w:tab/>
      </w:r>
      <w:r w:rsidRPr="00935810">
        <w:tab/>
      </w:r>
    </w:p>
    <w:p w14:paraId="579F1B0D" w14:textId="77777777" w:rsidR="00B419FF" w:rsidRPr="00935810" w:rsidRDefault="00B419FF" w:rsidP="00B419FF">
      <w:pPr>
        <w:pStyle w:val="Verso"/>
      </w:pPr>
      <w:r w:rsidRPr="00935810">
        <w:tab/>
      </w:r>
      <w:r w:rsidRPr="00935810">
        <w:tab/>
      </w:r>
      <w:r w:rsidRPr="00935810">
        <w:tab/>
        <w:t>mira, mi bien, que es violencia.</w:t>
      </w:r>
      <w:r w:rsidRPr="00935810">
        <w:tab/>
      </w:r>
      <w:r w:rsidRPr="00935810">
        <w:tab/>
      </w:r>
      <w:r w:rsidRPr="00935810">
        <w:tab/>
      </w:r>
    </w:p>
    <w:p w14:paraId="74074810" w14:textId="56647B22" w:rsidR="00E16C28" w:rsidRDefault="00E16C28" w:rsidP="00E16C28">
      <w:pPr>
        <w:pStyle w:val="Personaje"/>
      </w:pPr>
      <w:r w:rsidRPr="00935810">
        <w:t>Bato</w:t>
      </w:r>
    </w:p>
    <w:p w14:paraId="0DDD98B8" w14:textId="635FFA04" w:rsidR="00B419FF" w:rsidRPr="00935810" w:rsidRDefault="00B419FF" w:rsidP="00FE243B">
      <w:pPr>
        <w:pStyle w:val="Partidoincial"/>
      </w:pPr>
      <w:r w:rsidRPr="00935810">
        <w:tab/>
      </w:r>
      <w:r w:rsidRPr="00935810">
        <w:tab/>
      </w:r>
      <w:r w:rsidRPr="00935810">
        <w:tab/>
        <w:t>¡Nuño!</w:t>
      </w:r>
    </w:p>
    <w:p w14:paraId="3D082B2E" w14:textId="7D6D59A7" w:rsidR="00E16C28" w:rsidRDefault="00E16C28" w:rsidP="00E16C28">
      <w:pPr>
        <w:pStyle w:val="Personaje"/>
      </w:pPr>
      <w:r w:rsidRPr="00935810">
        <w:t>Nuño</w:t>
      </w:r>
    </w:p>
    <w:p w14:paraId="093879E7" w14:textId="018A987A" w:rsidR="00B419FF" w:rsidRPr="00935810" w:rsidRDefault="00B419FF" w:rsidP="00FE243B">
      <w:pPr>
        <w:pStyle w:val="Partidomedio"/>
      </w:pPr>
      <w:r w:rsidRPr="00935810">
        <w:tab/>
      </w:r>
      <w:r w:rsidRPr="00935810">
        <w:tab/>
      </w:r>
      <w:r w:rsidRPr="00935810">
        <w:tab/>
      </w:r>
      <w:r w:rsidRPr="00935810">
        <w:tab/>
        <w:t xml:space="preserve">  A Dios.</w:t>
      </w:r>
      <w:r w:rsidRPr="00935810">
        <w:tab/>
      </w:r>
      <w:r w:rsidRPr="00935810">
        <w:tab/>
      </w:r>
      <w:r w:rsidRPr="00935810">
        <w:tab/>
      </w:r>
      <w:r w:rsidRPr="00935810">
        <w:tab/>
      </w:r>
    </w:p>
    <w:p w14:paraId="4598038A" w14:textId="73CC8D10" w:rsidR="00E16C28" w:rsidRDefault="00E16C28" w:rsidP="00E16C28">
      <w:pPr>
        <w:pStyle w:val="Personaje"/>
      </w:pPr>
      <w:r w:rsidRPr="00935810">
        <w:t>Bato</w:t>
      </w:r>
    </w:p>
    <w:p w14:paraId="608A5F7E" w14:textId="686AD36C" w:rsidR="0027788C" w:rsidRDefault="00B419FF" w:rsidP="0062259C">
      <w:pPr>
        <w:pStyle w:val="Partidofinal"/>
      </w:pPr>
      <w:r w:rsidRPr="00935810">
        <w:tab/>
      </w:r>
      <w:r w:rsidRPr="00935810">
        <w:tab/>
      </w:r>
      <w:r w:rsidRPr="00935810">
        <w:tab/>
      </w:r>
      <w:r w:rsidRPr="00935810">
        <w:tab/>
      </w:r>
      <w:r w:rsidRPr="00935810">
        <w:tab/>
      </w:r>
      <w:r w:rsidRPr="008F1962">
        <w:t xml:space="preserve">    Terrible estás.</w:t>
      </w:r>
    </w:p>
    <w:p w14:paraId="6E306AC8" w14:textId="77777777" w:rsidR="0027788C" w:rsidRPr="00935810" w:rsidRDefault="0027788C" w:rsidP="0027788C">
      <w:pPr>
        <w:pStyle w:val="Acot"/>
      </w:pPr>
      <w:r w:rsidRPr="00935810">
        <w:t>Salgan Fernán Núñez, embajador del conde de Castilla, y don Arias Bustos y Tristán Godo</w:t>
      </w:r>
    </w:p>
    <w:p w14:paraId="527D69A0" w14:textId="77777777" w:rsidR="0027788C" w:rsidRPr="00935810" w:rsidRDefault="0027788C" w:rsidP="0027788C">
      <w:pPr>
        <w:rPr>
          <w:rFonts w:ascii="Times New Roman" w:hAnsi="Times New Roman"/>
        </w:rPr>
      </w:pPr>
    </w:p>
    <w:p w14:paraId="686D3336" w14:textId="6CECDED5" w:rsidR="0027788C" w:rsidRDefault="0027788C" w:rsidP="0027788C">
      <w:pPr>
        <w:pStyle w:val="Personaje"/>
      </w:pPr>
      <w:r w:rsidRPr="00935810">
        <w:t>Fernán Núñez</w:t>
      </w:r>
    </w:p>
    <w:p w14:paraId="2D67B09B" w14:textId="77777777" w:rsidR="008C25AF" w:rsidRDefault="008C25AF" w:rsidP="008C25AF">
      <w:r>
        <w:t>$</w:t>
      </w:r>
      <w:r w:rsidRPr="00641F15">
        <w:t>endecasílabos sueltos</w:t>
      </w:r>
    </w:p>
    <w:p w14:paraId="304A04F4" w14:textId="728EFB1D" w:rsidR="0027788C" w:rsidRPr="00935810" w:rsidRDefault="0027788C" w:rsidP="0027788C">
      <w:pPr>
        <w:pStyle w:val="Verso"/>
      </w:pPr>
      <w:r w:rsidRPr="00935810">
        <w:tab/>
        <w:t xml:space="preserve"> </w:t>
      </w:r>
      <w:r>
        <w:t xml:space="preserve">                        </w:t>
      </w:r>
      <w:r w:rsidRPr="00935810">
        <w:t xml:space="preserve"> Entre amigos tan grandes no era justo</w:t>
      </w:r>
      <w:r w:rsidRPr="00935810">
        <w:tab/>
      </w:r>
      <w:r w:rsidRPr="00935810">
        <w:tab/>
      </w:r>
    </w:p>
    <w:p w14:paraId="22ACD8B6" w14:textId="77777777" w:rsidR="0027788C" w:rsidRPr="00935810" w:rsidRDefault="0027788C" w:rsidP="0027788C">
      <w:pPr>
        <w:pStyle w:val="Verso"/>
      </w:pPr>
      <w:r w:rsidRPr="00935810">
        <w:tab/>
      </w:r>
      <w:r w:rsidRPr="00935810">
        <w:tab/>
      </w:r>
      <w:r w:rsidRPr="00935810">
        <w:tab/>
        <w:t>querer averiguar con las espadas</w:t>
      </w:r>
    </w:p>
    <w:p w14:paraId="5C029050" w14:textId="5279C92A" w:rsidR="0027788C" w:rsidRPr="00935810" w:rsidRDefault="0027788C" w:rsidP="0027788C">
      <w:pPr>
        <w:pStyle w:val="Verso"/>
      </w:pPr>
      <w:r w:rsidRPr="00935810">
        <w:tab/>
      </w:r>
      <w:r w:rsidRPr="00935810">
        <w:tab/>
      </w:r>
      <w:r w:rsidRPr="00935810">
        <w:tab/>
        <w:t>lo que es razón que con razones sea.</w:t>
      </w:r>
      <w:r w:rsidRPr="00935810">
        <w:tab/>
      </w:r>
      <w:r w:rsidRPr="00935810">
        <w:tab/>
      </w:r>
    </w:p>
    <w:p w14:paraId="3D38BE71" w14:textId="44EEC1A1" w:rsidR="0027788C" w:rsidRDefault="0027788C" w:rsidP="0027788C">
      <w:pPr>
        <w:pStyle w:val="Personaje"/>
      </w:pPr>
      <w:r w:rsidRPr="00935810">
        <w:t>Arias</w:t>
      </w:r>
      <w:r w:rsidRPr="00935810">
        <w:tab/>
      </w:r>
    </w:p>
    <w:p w14:paraId="696730DD" w14:textId="252739FC" w:rsidR="0027788C" w:rsidRPr="00935810" w:rsidRDefault="0027788C" w:rsidP="0027788C">
      <w:pPr>
        <w:pStyle w:val="Verso"/>
      </w:pPr>
      <w:r w:rsidRPr="00935810">
        <w:tab/>
      </w:r>
      <w:r w:rsidRPr="00935810">
        <w:tab/>
      </w:r>
      <w:r>
        <w:t xml:space="preserve">            </w:t>
      </w:r>
      <w:r w:rsidRPr="00935810">
        <w:t>Tú seas, Fernán Núñez, bien venido,</w:t>
      </w:r>
      <w:r w:rsidRPr="00935810">
        <w:tab/>
      </w:r>
      <w:r w:rsidRPr="00935810">
        <w:tab/>
      </w:r>
    </w:p>
    <w:p w14:paraId="36CA8C64" w14:textId="77777777" w:rsidR="0027788C" w:rsidRPr="00935810" w:rsidRDefault="0027788C" w:rsidP="0027788C">
      <w:pPr>
        <w:pStyle w:val="Verso"/>
      </w:pPr>
      <w:r w:rsidRPr="00935810">
        <w:tab/>
      </w:r>
      <w:r w:rsidRPr="00935810">
        <w:tab/>
      </w:r>
      <w:r w:rsidRPr="00935810">
        <w:tab/>
        <w:t>que, como a caballero castellano</w:t>
      </w:r>
    </w:p>
    <w:p w14:paraId="1378A6B5" w14:textId="77777777" w:rsidR="0027788C" w:rsidRPr="00935810" w:rsidRDefault="0027788C" w:rsidP="0027788C">
      <w:pPr>
        <w:pStyle w:val="Verso"/>
      </w:pPr>
      <w:r w:rsidRPr="00935810">
        <w:tab/>
      </w:r>
      <w:r w:rsidRPr="00935810">
        <w:tab/>
      </w:r>
      <w:r w:rsidRPr="00935810">
        <w:tab/>
        <w:t>y embajador del conde de Castilla,</w:t>
      </w:r>
    </w:p>
    <w:p w14:paraId="16A02115" w14:textId="77777777" w:rsidR="0027788C" w:rsidRPr="00935810" w:rsidRDefault="0027788C" w:rsidP="0027788C">
      <w:pPr>
        <w:pStyle w:val="Verso"/>
      </w:pPr>
      <w:r w:rsidRPr="00935810">
        <w:tab/>
      </w:r>
      <w:r w:rsidRPr="00935810">
        <w:tab/>
      </w:r>
      <w:r w:rsidRPr="00935810">
        <w:tab/>
        <w:t>yo te respeto como al mismo Conde</w:t>
      </w:r>
    </w:p>
    <w:p w14:paraId="1821E65E" w14:textId="239FC053" w:rsidR="0027788C" w:rsidRPr="00935810" w:rsidRDefault="0027788C" w:rsidP="0027788C">
      <w:pPr>
        <w:pStyle w:val="Verso"/>
      </w:pPr>
      <w:r w:rsidRPr="00935810">
        <w:tab/>
      </w:r>
      <w:r w:rsidRPr="00935810">
        <w:tab/>
      </w:r>
      <w:r w:rsidRPr="00935810">
        <w:tab/>
        <w:t>y paso por el medio que has tomado.</w:t>
      </w:r>
      <w:r w:rsidRPr="00935810">
        <w:tab/>
      </w:r>
      <w:r w:rsidRPr="00935810">
        <w:tab/>
      </w:r>
    </w:p>
    <w:p w14:paraId="15D40A87" w14:textId="02A4ABA6" w:rsidR="0027788C" w:rsidRDefault="0027788C" w:rsidP="0027788C">
      <w:pPr>
        <w:pStyle w:val="Personaje"/>
      </w:pPr>
      <w:r w:rsidRPr="00935810">
        <w:t>Tristán</w:t>
      </w:r>
    </w:p>
    <w:p w14:paraId="678F5F6A" w14:textId="42A20126" w:rsidR="0027788C" w:rsidRPr="00935810" w:rsidRDefault="0027788C" w:rsidP="0027788C">
      <w:pPr>
        <w:pStyle w:val="Verso"/>
      </w:pPr>
      <w:r w:rsidRPr="00935810">
        <w:tab/>
      </w:r>
      <w:r w:rsidRPr="00935810">
        <w:tab/>
      </w:r>
      <w:r>
        <w:t xml:space="preserve">            </w:t>
      </w:r>
      <w:r w:rsidRPr="00935810">
        <w:t>Luego que tú, Fernando, compusiste</w:t>
      </w:r>
      <w:r w:rsidRPr="00935810">
        <w:tab/>
      </w:r>
      <w:r w:rsidRPr="00935810">
        <w:tab/>
      </w:r>
    </w:p>
    <w:p w14:paraId="024C595A" w14:textId="77777777" w:rsidR="0027788C" w:rsidRPr="00935810" w:rsidRDefault="0027788C" w:rsidP="0027788C">
      <w:pPr>
        <w:pStyle w:val="Verso"/>
      </w:pPr>
      <w:r w:rsidRPr="00935810">
        <w:tab/>
      </w:r>
      <w:r w:rsidRPr="00935810">
        <w:tab/>
      </w:r>
      <w:r w:rsidRPr="00935810">
        <w:tab/>
        <w:t>con estas suertes nuestro injusto pleito,</w:t>
      </w:r>
    </w:p>
    <w:p w14:paraId="460C7E21" w14:textId="77777777" w:rsidR="0027788C" w:rsidRPr="00935810" w:rsidRDefault="0027788C" w:rsidP="0027788C">
      <w:pPr>
        <w:pStyle w:val="Verso"/>
      </w:pPr>
      <w:r w:rsidRPr="00935810">
        <w:tab/>
      </w:r>
      <w:r w:rsidRPr="00935810">
        <w:tab/>
      </w:r>
      <w:r w:rsidRPr="00935810">
        <w:tab/>
        <w:t>te obedecí. Prosigue en lo que falta.</w:t>
      </w:r>
    </w:p>
    <w:p w14:paraId="2CD6A426" w14:textId="41641441" w:rsidR="0027788C" w:rsidRDefault="0027788C" w:rsidP="0027788C">
      <w:pPr>
        <w:pStyle w:val="Personaje"/>
      </w:pPr>
      <w:r w:rsidRPr="00935810">
        <w:t>Fernán Núñez</w:t>
      </w:r>
    </w:p>
    <w:p w14:paraId="684F86D0" w14:textId="48B762B8" w:rsidR="0027788C" w:rsidRPr="00935810" w:rsidRDefault="0027788C" w:rsidP="0027788C">
      <w:pPr>
        <w:pStyle w:val="Verso"/>
      </w:pPr>
      <w:r w:rsidRPr="00935810">
        <w:tab/>
      </w:r>
      <w:r>
        <w:t xml:space="preserve">                        </w:t>
      </w:r>
      <w:r w:rsidRPr="00935810">
        <w:t>Yo he puesto de mi letra vuestros nombres</w:t>
      </w:r>
    </w:p>
    <w:p w14:paraId="4DF3CDB3" w14:textId="5E7C1C34" w:rsidR="0027788C" w:rsidRPr="00935810" w:rsidRDefault="0027788C" w:rsidP="0027788C">
      <w:pPr>
        <w:pStyle w:val="Verso"/>
      </w:pPr>
      <w:r w:rsidRPr="00935810">
        <w:lastRenderedPageBreak/>
        <w:tab/>
      </w:r>
      <w:r w:rsidRPr="00935810">
        <w:tab/>
      </w:r>
      <w:r w:rsidRPr="00935810">
        <w:tab/>
        <w:t xml:space="preserve">en </w:t>
      </w:r>
      <w:proofErr w:type="spellStart"/>
      <w:r w:rsidRPr="00935810">
        <w:t>aquestas</w:t>
      </w:r>
      <w:proofErr w:type="spellEnd"/>
      <w:r w:rsidRPr="00935810">
        <w:t xml:space="preserve"> dos cédulas y </w:t>
      </w:r>
      <w:proofErr w:type="spellStart"/>
      <w:r w:rsidRPr="00935810">
        <w:t>agora</w:t>
      </w:r>
      <w:proofErr w:type="spellEnd"/>
      <w:r w:rsidRPr="00935810">
        <w:tab/>
      </w:r>
      <w:r w:rsidRPr="00935810">
        <w:tab/>
      </w:r>
    </w:p>
    <w:p w14:paraId="1D273AB3" w14:textId="5A52E5A2" w:rsidR="0027788C" w:rsidRPr="00935810" w:rsidRDefault="0027788C" w:rsidP="0027788C">
      <w:pPr>
        <w:pStyle w:val="Verso"/>
      </w:pPr>
      <w:r w:rsidRPr="00935810">
        <w:tab/>
      </w:r>
      <w:r w:rsidRPr="00935810">
        <w:tab/>
      </w:r>
      <w:r w:rsidRPr="00935810">
        <w:tab/>
        <w:t>las deposito y pongo en el sombrero.</w:t>
      </w:r>
      <w:r w:rsidRPr="00935810">
        <w:tab/>
      </w:r>
      <w:r w:rsidRPr="00935810">
        <w:tab/>
      </w:r>
    </w:p>
    <w:p w14:paraId="0503A35F" w14:textId="77777777" w:rsidR="0027788C" w:rsidRPr="00935810" w:rsidRDefault="0027788C" w:rsidP="0027788C">
      <w:pPr>
        <w:pStyle w:val="Verso"/>
      </w:pPr>
      <w:r w:rsidRPr="00935810">
        <w:tab/>
      </w:r>
      <w:r w:rsidRPr="00935810">
        <w:tab/>
      </w:r>
      <w:r w:rsidRPr="00935810">
        <w:tab/>
        <w:t xml:space="preserve">Aquí dice «Tristán»; aquí, «don Arias».         </w:t>
      </w:r>
    </w:p>
    <w:p w14:paraId="779F2BC8" w14:textId="77777777" w:rsidR="0027788C" w:rsidRPr="00935810" w:rsidRDefault="0027788C" w:rsidP="0027788C">
      <w:pPr>
        <w:pStyle w:val="Verso"/>
      </w:pPr>
      <w:r w:rsidRPr="00935810">
        <w:tab/>
      </w:r>
      <w:r w:rsidRPr="00935810">
        <w:tab/>
      </w:r>
      <w:r w:rsidRPr="00935810">
        <w:tab/>
        <w:t>El primer inocente que se ofrezca,</w:t>
      </w:r>
    </w:p>
    <w:p w14:paraId="305F814E" w14:textId="77777777" w:rsidR="0027788C" w:rsidRPr="00935810" w:rsidRDefault="0027788C" w:rsidP="0027788C">
      <w:pPr>
        <w:pStyle w:val="Verso"/>
      </w:pPr>
      <w:r w:rsidRPr="00935810">
        <w:tab/>
      </w:r>
      <w:r w:rsidRPr="00935810">
        <w:tab/>
      </w:r>
      <w:r w:rsidRPr="00935810">
        <w:tab/>
        <w:t>o paje o niño, meterá la mano:</w:t>
      </w:r>
    </w:p>
    <w:p w14:paraId="5AF06BAB" w14:textId="7636E631" w:rsidR="0027788C" w:rsidRPr="00935810" w:rsidRDefault="0027788C" w:rsidP="0027788C">
      <w:pPr>
        <w:pStyle w:val="Verso"/>
      </w:pPr>
      <w:r w:rsidRPr="00935810">
        <w:tab/>
      </w:r>
      <w:r w:rsidRPr="00935810">
        <w:tab/>
      </w:r>
      <w:r w:rsidRPr="00935810">
        <w:tab/>
      </w:r>
      <w:proofErr w:type="spellStart"/>
      <w:r w:rsidRPr="00935810">
        <w:t>si</w:t>
      </w:r>
      <w:proofErr w:type="spellEnd"/>
      <w:r w:rsidRPr="00935810">
        <w:t xml:space="preserve"> sacare «don Arias», suya sea</w:t>
      </w:r>
      <w:r w:rsidRPr="00935810">
        <w:tab/>
      </w:r>
      <w:r w:rsidRPr="00935810">
        <w:tab/>
      </w:r>
    </w:p>
    <w:p w14:paraId="545F7342" w14:textId="3329CFD3" w:rsidR="0027788C" w:rsidRPr="00935810" w:rsidRDefault="0027788C" w:rsidP="0027788C">
      <w:pPr>
        <w:pStyle w:val="Verso"/>
      </w:pPr>
      <w:r w:rsidRPr="00935810">
        <w:tab/>
      </w:r>
      <w:r w:rsidRPr="00935810">
        <w:tab/>
      </w:r>
      <w:r w:rsidRPr="00935810">
        <w:tab/>
        <w:t xml:space="preserve">la </w:t>
      </w:r>
      <w:proofErr w:type="spellStart"/>
      <w:r w:rsidRPr="00935810">
        <w:t>Nise</w:t>
      </w:r>
      <w:proofErr w:type="spellEnd"/>
      <w:r w:rsidRPr="00935810">
        <w:t xml:space="preserve"> o doña Inés; si «Tristán» dice,</w:t>
      </w:r>
      <w:r w:rsidRPr="00935810">
        <w:tab/>
      </w:r>
    </w:p>
    <w:p w14:paraId="6CD599A5" w14:textId="77777777" w:rsidR="0027788C" w:rsidRPr="00935810" w:rsidRDefault="0027788C" w:rsidP="005259E8">
      <w:pPr>
        <w:pStyle w:val="Partidoincial"/>
      </w:pPr>
      <w:r w:rsidRPr="00935810">
        <w:tab/>
      </w:r>
      <w:r w:rsidRPr="00935810">
        <w:tab/>
      </w:r>
      <w:r w:rsidRPr="00935810">
        <w:tab/>
        <w:t xml:space="preserve">que sea de Tristán. </w:t>
      </w:r>
    </w:p>
    <w:p w14:paraId="1B6DA752" w14:textId="58B8B2FA" w:rsidR="0027788C" w:rsidRDefault="0027788C" w:rsidP="0027788C">
      <w:pPr>
        <w:pStyle w:val="Personaje"/>
      </w:pPr>
      <w:r w:rsidRPr="00935810">
        <w:t>Arias</w:t>
      </w:r>
      <w:r w:rsidRPr="00935810">
        <w:tab/>
      </w:r>
    </w:p>
    <w:p w14:paraId="597433A5" w14:textId="17DD3B8E" w:rsidR="0027788C" w:rsidRPr="008F1962" w:rsidRDefault="0027788C" w:rsidP="008F1962">
      <w:pPr>
        <w:pStyle w:val="Partidofinal"/>
      </w:pPr>
      <w:r w:rsidRPr="00935810">
        <w:tab/>
      </w:r>
      <w:r w:rsidRPr="00935810">
        <w:tab/>
      </w:r>
      <w:r w:rsidRPr="00935810">
        <w:tab/>
      </w:r>
      <w:r w:rsidRPr="00935810">
        <w:tab/>
        <w:t xml:space="preserve">       </w:t>
      </w:r>
      <w:r>
        <w:t xml:space="preserve">          </w:t>
      </w:r>
      <w:r w:rsidRPr="008F1962">
        <w:t>Allí sospecho</w:t>
      </w:r>
    </w:p>
    <w:p w14:paraId="59EE1F93" w14:textId="77777777" w:rsidR="0027788C" w:rsidRPr="00935810" w:rsidRDefault="0027788C" w:rsidP="0027788C">
      <w:pPr>
        <w:pStyle w:val="Verso"/>
      </w:pPr>
      <w:r w:rsidRPr="00935810">
        <w:tab/>
      </w:r>
      <w:r w:rsidRPr="00935810">
        <w:tab/>
      </w:r>
      <w:r w:rsidRPr="00935810">
        <w:tab/>
        <w:t>que están unos villanos, y esos bastan.</w:t>
      </w:r>
    </w:p>
    <w:p w14:paraId="192157FC" w14:textId="2F390B95" w:rsidR="0027788C" w:rsidRDefault="0027788C" w:rsidP="0027788C">
      <w:pPr>
        <w:pStyle w:val="Personaje"/>
      </w:pPr>
      <w:r w:rsidRPr="00935810">
        <w:t>Fernán Núñez</w:t>
      </w:r>
    </w:p>
    <w:p w14:paraId="1F3E340E" w14:textId="5712ACD0" w:rsidR="0027788C" w:rsidRPr="00935810" w:rsidRDefault="0027788C" w:rsidP="0027788C">
      <w:pPr>
        <w:pStyle w:val="Verso"/>
      </w:pPr>
      <w:r w:rsidRPr="00935810">
        <w:tab/>
      </w:r>
      <w:r>
        <w:t xml:space="preserve">                      </w:t>
      </w:r>
      <w:r w:rsidRPr="00935810">
        <w:t>¿Pues no se ha de quitar de aquí ninguno?</w:t>
      </w:r>
    </w:p>
    <w:p w14:paraId="3DE415DD" w14:textId="7227929A" w:rsidR="0027788C" w:rsidRDefault="0027788C" w:rsidP="0027788C">
      <w:pPr>
        <w:pStyle w:val="Personaje"/>
      </w:pPr>
      <w:r w:rsidRPr="00935810">
        <w:t>Arias</w:t>
      </w:r>
      <w:r w:rsidRPr="00935810">
        <w:tab/>
      </w:r>
    </w:p>
    <w:p w14:paraId="305FB4E9" w14:textId="0A4EC05C" w:rsidR="0027788C" w:rsidRPr="00935810" w:rsidRDefault="0027788C" w:rsidP="005259E8">
      <w:pPr>
        <w:pStyle w:val="Partidoincial"/>
      </w:pPr>
      <w:r w:rsidRPr="00935810">
        <w:tab/>
      </w:r>
      <w:r w:rsidRPr="00935810">
        <w:tab/>
      </w:r>
      <w:r>
        <w:t xml:space="preserve">           </w:t>
      </w:r>
      <w:r w:rsidRPr="00935810">
        <w:t>No te replico en nada.</w:t>
      </w:r>
    </w:p>
    <w:p w14:paraId="22E44A7C" w14:textId="2B0A34DD" w:rsidR="0027788C" w:rsidRDefault="0027788C" w:rsidP="0027788C">
      <w:pPr>
        <w:pStyle w:val="Personaje"/>
      </w:pPr>
      <w:r w:rsidRPr="00935810">
        <w:t>Tristán</w:t>
      </w:r>
    </w:p>
    <w:p w14:paraId="62AC0E7B" w14:textId="0EE050E6" w:rsidR="0027788C" w:rsidRPr="008F1962" w:rsidRDefault="0027788C" w:rsidP="008F1962">
      <w:pPr>
        <w:pStyle w:val="Partidofinal"/>
      </w:pPr>
      <w:r w:rsidRPr="00935810">
        <w:tab/>
      </w:r>
      <w:r w:rsidRPr="00935810">
        <w:tab/>
      </w:r>
      <w:r w:rsidRPr="00935810">
        <w:tab/>
      </w:r>
      <w:r w:rsidRPr="00935810">
        <w:tab/>
      </w:r>
      <w:r w:rsidRPr="00935810">
        <w:tab/>
        <w:t xml:space="preserve"> </w:t>
      </w:r>
      <w:r>
        <w:t xml:space="preserve">         </w:t>
      </w:r>
      <w:r w:rsidRPr="008F1962">
        <w:t>Aquí te espero.</w:t>
      </w:r>
      <w:r w:rsidRPr="008F1962">
        <w:tab/>
      </w:r>
    </w:p>
    <w:p w14:paraId="1131092C" w14:textId="21398BE4" w:rsidR="0027788C" w:rsidRDefault="0027788C" w:rsidP="0027788C">
      <w:pPr>
        <w:pStyle w:val="Personaje"/>
      </w:pPr>
      <w:r w:rsidRPr="00935810">
        <w:t>Fernán Núñez</w:t>
      </w:r>
    </w:p>
    <w:p w14:paraId="7306C77E" w14:textId="77777777" w:rsidR="005259E8" w:rsidRDefault="0027788C" w:rsidP="0027788C">
      <w:pPr>
        <w:pStyle w:val="Verso"/>
      </w:pPr>
      <w:r w:rsidRPr="00935810">
        <w:tab/>
      </w:r>
      <w:r>
        <w:t xml:space="preserve">                      </w:t>
      </w:r>
      <w:r w:rsidRPr="00935810">
        <w:t>Diré verdad, a fe de caballero.</w:t>
      </w:r>
      <w:r w:rsidRPr="00935810">
        <w:tab/>
      </w:r>
    </w:p>
    <w:p w14:paraId="78B8639A" w14:textId="46543221" w:rsidR="005259E8" w:rsidRDefault="001C4162" w:rsidP="001C4162">
      <w:r>
        <w:t>$</w:t>
      </w:r>
      <w:r w:rsidRPr="00641F15">
        <w:t>redondillas</w:t>
      </w:r>
    </w:p>
    <w:p w14:paraId="450A2A2B" w14:textId="66C39EFA" w:rsidR="001C4162" w:rsidRPr="00935810" w:rsidRDefault="001C4162" w:rsidP="001C4162">
      <w:pPr>
        <w:pStyle w:val="Verso"/>
      </w:pPr>
      <w:r w:rsidRPr="00935810">
        <w:t xml:space="preserve"> </w:t>
      </w:r>
      <w:r>
        <w:t xml:space="preserve">                                    </w:t>
      </w:r>
      <w:r w:rsidRPr="00935810">
        <w:t xml:space="preserve"> Estéis en </w:t>
      </w:r>
      <w:proofErr w:type="gramStart"/>
      <w:r w:rsidRPr="00935810">
        <w:t>buen hora</w:t>
      </w:r>
      <w:proofErr w:type="gramEnd"/>
      <w:r w:rsidRPr="00935810">
        <w:t>, amigos.</w:t>
      </w:r>
    </w:p>
    <w:p w14:paraId="453B4AD1" w14:textId="0EB1FC9C" w:rsidR="001C4162" w:rsidRDefault="001C4162" w:rsidP="001C4162">
      <w:pPr>
        <w:pStyle w:val="Personaje"/>
      </w:pPr>
      <w:r w:rsidRPr="00935810">
        <w:t>Nuño</w:t>
      </w:r>
    </w:p>
    <w:p w14:paraId="3200910F" w14:textId="540B013C" w:rsidR="001C4162" w:rsidRPr="00935810" w:rsidRDefault="001C4162" w:rsidP="001C4162">
      <w:pPr>
        <w:pStyle w:val="Verso"/>
      </w:pPr>
      <w:r w:rsidRPr="00935810">
        <w:tab/>
      </w:r>
      <w:r w:rsidRPr="00935810">
        <w:tab/>
      </w:r>
      <w:r w:rsidRPr="00935810">
        <w:tab/>
        <w:t>Vengáis en mejor que estoy.</w:t>
      </w:r>
    </w:p>
    <w:p w14:paraId="4FDAC036" w14:textId="160CC9E3" w:rsidR="001C4162" w:rsidRDefault="001C4162" w:rsidP="001C4162">
      <w:pPr>
        <w:pStyle w:val="Personaje"/>
      </w:pPr>
      <w:r w:rsidRPr="00935810">
        <w:t>Fernán Núñez</w:t>
      </w:r>
    </w:p>
    <w:p w14:paraId="5AC9B354" w14:textId="2651CA2C" w:rsidR="001C4162" w:rsidRPr="00935810" w:rsidRDefault="001C4162" w:rsidP="001C4162">
      <w:pPr>
        <w:pStyle w:val="Verso"/>
      </w:pPr>
      <w:r w:rsidRPr="00935810">
        <w:tab/>
      </w:r>
      <w:r w:rsidR="00314318">
        <w:t xml:space="preserve">                        </w:t>
      </w:r>
      <w:r w:rsidRPr="00935810">
        <w:t>Sabed que a componer voy</w:t>
      </w:r>
    </w:p>
    <w:p w14:paraId="06F19747" w14:textId="67A875A6" w:rsidR="001C4162" w:rsidRPr="00935810" w:rsidRDefault="001C4162" w:rsidP="001C4162">
      <w:pPr>
        <w:pStyle w:val="Verso"/>
      </w:pPr>
      <w:r w:rsidRPr="00935810">
        <w:tab/>
      </w:r>
      <w:r w:rsidRPr="00935810">
        <w:tab/>
      </w:r>
      <w:r w:rsidRPr="00935810">
        <w:tab/>
        <w:t>a dos grandes enemigos.</w:t>
      </w:r>
      <w:r w:rsidRPr="00935810">
        <w:tab/>
      </w:r>
      <w:r w:rsidRPr="00935810">
        <w:tab/>
      </w:r>
      <w:r w:rsidRPr="00935810">
        <w:tab/>
      </w:r>
      <w:r w:rsidRPr="00935810">
        <w:tab/>
      </w:r>
    </w:p>
    <w:p w14:paraId="7D4538A2" w14:textId="77777777" w:rsidR="001C4162" w:rsidRPr="00935810" w:rsidRDefault="001C4162" w:rsidP="001C4162">
      <w:pPr>
        <w:pStyle w:val="Verso"/>
      </w:pPr>
      <w:r w:rsidRPr="00935810">
        <w:tab/>
      </w:r>
      <w:r w:rsidRPr="00935810">
        <w:tab/>
      </w:r>
      <w:r w:rsidRPr="00935810">
        <w:tab/>
        <w:t xml:space="preserve">  Pretenden aquellos dos</w:t>
      </w:r>
      <w:r w:rsidRPr="00935810">
        <w:tab/>
      </w:r>
      <w:r w:rsidRPr="00935810">
        <w:tab/>
      </w:r>
      <w:r w:rsidRPr="00935810">
        <w:tab/>
      </w:r>
      <w:r w:rsidRPr="00935810">
        <w:tab/>
      </w:r>
    </w:p>
    <w:p w14:paraId="639AA7BE" w14:textId="77777777" w:rsidR="001C4162" w:rsidRPr="00935810" w:rsidRDefault="001C4162" w:rsidP="001C4162">
      <w:pPr>
        <w:pStyle w:val="Verso"/>
      </w:pPr>
      <w:r w:rsidRPr="00935810">
        <w:tab/>
      </w:r>
      <w:r w:rsidRPr="00935810">
        <w:tab/>
      </w:r>
      <w:r w:rsidRPr="00935810">
        <w:tab/>
        <w:t>una dama hasta matarse</w:t>
      </w:r>
    </w:p>
    <w:p w14:paraId="3F221ED5" w14:textId="77777777" w:rsidR="001C4162" w:rsidRPr="00935810" w:rsidRDefault="001C4162" w:rsidP="001C4162">
      <w:pPr>
        <w:pStyle w:val="Verso"/>
      </w:pPr>
      <w:r w:rsidRPr="00935810">
        <w:tab/>
      </w:r>
      <w:r w:rsidRPr="00935810">
        <w:tab/>
      </w:r>
      <w:r w:rsidRPr="00935810">
        <w:tab/>
        <w:t>sobre cuál ha de emplearse</w:t>
      </w:r>
    </w:p>
    <w:p w14:paraId="1B05A00E" w14:textId="77777777" w:rsidR="001C4162" w:rsidRPr="00935810" w:rsidRDefault="001C4162" w:rsidP="00ED0995">
      <w:pPr>
        <w:pStyle w:val="Partidoincial"/>
      </w:pPr>
      <w:r w:rsidRPr="00935810">
        <w:tab/>
      </w:r>
      <w:r w:rsidRPr="00935810">
        <w:tab/>
      </w:r>
      <w:r w:rsidRPr="00935810">
        <w:tab/>
        <w:t>en servilla.</w:t>
      </w:r>
    </w:p>
    <w:p w14:paraId="0E098483" w14:textId="1E2D5DD3" w:rsidR="001C4162" w:rsidRDefault="001C4162" w:rsidP="001C4162">
      <w:pPr>
        <w:pStyle w:val="Personaje"/>
      </w:pPr>
      <w:r w:rsidRPr="00935810">
        <w:t>Nuño</w:t>
      </w:r>
    </w:p>
    <w:p w14:paraId="41DA0849" w14:textId="21AD3CFD" w:rsidR="001C4162" w:rsidRPr="008F1962" w:rsidRDefault="001C4162" w:rsidP="008F1962">
      <w:pPr>
        <w:pStyle w:val="Partidofinal"/>
      </w:pPr>
      <w:r w:rsidRPr="00935810">
        <w:tab/>
      </w:r>
      <w:r w:rsidRPr="00935810">
        <w:tab/>
      </w:r>
      <w:r w:rsidRPr="00935810">
        <w:tab/>
      </w:r>
      <w:r w:rsidRPr="00935810">
        <w:tab/>
      </w:r>
      <w:r w:rsidRPr="008F1962">
        <w:t xml:space="preserve">       ¡Bien, por Dios!</w:t>
      </w:r>
    </w:p>
    <w:p w14:paraId="6A5BD5C9" w14:textId="60257AD3" w:rsidR="001C4162" w:rsidRDefault="001C4162" w:rsidP="001C4162">
      <w:pPr>
        <w:pStyle w:val="Personaje"/>
      </w:pPr>
      <w:r w:rsidRPr="00935810">
        <w:t>Fernán Núñez</w:t>
      </w:r>
    </w:p>
    <w:p w14:paraId="647CB222" w14:textId="44B63EB4" w:rsidR="001C4162" w:rsidRPr="00935810" w:rsidRDefault="001C4162" w:rsidP="001C4162">
      <w:pPr>
        <w:pStyle w:val="Verso"/>
      </w:pPr>
      <w:r w:rsidRPr="00935810">
        <w:tab/>
        <w:t xml:space="preserve">  </w:t>
      </w:r>
      <w:r w:rsidR="00314318">
        <w:t xml:space="preserve">                        </w:t>
      </w:r>
      <w:r w:rsidRPr="00935810">
        <w:t>Traigo los nombres aquí,</w:t>
      </w:r>
      <w:r w:rsidRPr="00935810">
        <w:tab/>
      </w:r>
      <w:r w:rsidRPr="00935810">
        <w:tab/>
      </w:r>
      <w:r w:rsidRPr="00935810">
        <w:tab/>
      </w:r>
      <w:r w:rsidRPr="00935810">
        <w:tab/>
      </w:r>
    </w:p>
    <w:p w14:paraId="1ECAA57C" w14:textId="77777777" w:rsidR="001C4162" w:rsidRPr="00935810" w:rsidRDefault="001C4162" w:rsidP="00ED0995">
      <w:pPr>
        <w:pStyle w:val="Partidoincial"/>
      </w:pPr>
      <w:r w:rsidRPr="00935810">
        <w:tab/>
      </w:r>
      <w:r w:rsidRPr="00935810">
        <w:tab/>
      </w:r>
      <w:r w:rsidRPr="00935810">
        <w:tab/>
        <w:t>y el de la dama.</w:t>
      </w:r>
    </w:p>
    <w:p w14:paraId="53EC59AA" w14:textId="2D38B496" w:rsidR="001C4162" w:rsidRDefault="001C4162" w:rsidP="001C4162">
      <w:pPr>
        <w:pStyle w:val="Personaje"/>
      </w:pPr>
      <w:r w:rsidRPr="00935810">
        <w:lastRenderedPageBreak/>
        <w:t>Nuño</w:t>
      </w:r>
    </w:p>
    <w:p w14:paraId="5F3B456F" w14:textId="7099B61D" w:rsidR="001C4162" w:rsidRPr="008F1962" w:rsidRDefault="001C4162" w:rsidP="008F1962">
      <w:pPr>
        <w:pStyle w:val="Partidofinal"/>
      </w:pPr>
      <w:r w:rsidRPr="00935810">
        <w:tab/>
      </w:r>
      <w:r w:rsidRPr="00935810">
        <w:tab/>
      </w:r>
      <w:r w:rsidRPr="00935810">
        <w:tab/>
      </w:r>
      <w:r w:rsidRPr="00935810">
        <w:tab/>
      </w:r>
      <w:r w:rsidRPr="00935810">
        <w:tab/>
      </w:r>
      <w:r w:rsidRPr="008F1962">
        <w:t xml:space="preserve">  ¿Quién es?</w:t>
      </w:r>
      <w:r w:rsidRPr="008F1962">
        <w:tab/>
      </w:r>
      <w:r w:rsidRPr="008F1962">
        <w:tab/>
      </w:r>
      <w:r w:rsidRPr="008F1962">
        <w:tab/>
      </w:r>
      <w:r w:rsidRPr="008F1962">
        <w:tab/>
      </w:r>
    </w:p>
    <w:p w14:paraId="3394FD85" w14:textId="75CEA191" w:rsidR="001C4162" w:rsidRDefault="001C4162" w:rsidP="001C4162">
      <w:pPr>
        <w:pStyle w:val="Personaje"/>
      </w:pPr>
      <w:r w:rsidRPr="00935810">
        <w:t>Fernán Núñez</w:t>
      </w:r>
      <w:r w:rsidRPr="00935810">
        <w:tab/>
      </w:r>
    </w:p>
    <w:p w14:paraId="7FE3A6C9" w14:textId="5356FBF5" w:rsidR="001C4162" w:rsidRPr="00935810" w:rsidRDefault="00314318" w:rsidP="001C4162">
      <w:pPr>
        <w:pStyle w:val="Verso"/>
      </w:pPr>
      <w:r>
        <w:t xml:space="preserve">                                   </w:t>
      </w:r>
      <w:r w:rsidR="001C4162" w:rsidRPr="00935810">
        <w:t xml:space="preserve">Una </w:t>
      </w:r>
      <w:proofErr w:type="spellStart"/>
      <w:r w:rsidR="001C4162" w:rsidRPr="00935810">
        <w:t>Nise</w:t>
      </w:r>
      <w:proofErr w:type="spellEnd"/>
      <w:r w:rsidR="001C4162" w:rsidRPr="00935810">
        <w:t xml:space="preserve"> o doña Inés,</w:t>
      </w:r>
    </w:p>
    <w:p w14:paraId="5B8269B3" w14:textId="77777777" w:rsidR="001C4162" w:rsidRPr="00935810" w:rsidRDefault="001C4162" w:rsidP="00ED0995">
      <w:pPr>
        <w:pStyle w:val="Partidoincial"/>
      </w:pPr>
      <w:r w:rsidRPr="00935810">
        <w:tab/>
      </w:r>
      <w:r w:rsidRPr="00935810">
        <w:tab/>
      </w:r>
      <w:r w:rsidRPr="00935810">
        <w:tab/>
        <w:t>poco os va a vos.</w:t>
      </w:r>
    </w:p>
    <w:p w14:paraId="6A37DF62" w14:textId="7C819AE6" w:rsidR="001C4162" w:rsidRDefault="001C4162" w:rsidP="001C4162">
      <w:pPr>
        <w:pStyle w:val="Personaje"/>
      </w:pPr>
      <w:r w:rsidRPr="00935810">
        <w:t>Nuño</w:t>
      </w:r>
    </w:p>
    <w:p w14:paraId="351DDB75" w14:textId="539A86F2" w:rsidR="001C4162" w:rsidRPr="008F1962" w:rsidRDefault="001C4162" w:rsidP="008F1962">
      <w:pPr>
        <w:pStyle w:val="Partidofinal"/>
      </w:pPr>
      <w:r w:rsidRPr="00935810">
        <w:tab/>
      </w:r>
      <w:r w:rsidRPr="00935810">
        <w:tab/>
      </w:r>
      <w:r w:rsidRPr="00935810">
        <w:tab/>
      </w:r>
      <w:r w:rsidRPr="00935810">
        <w:tab/>
      </w:r>
      <w:r w:rsidRPr="00935810">
        <w:tab/>
        <w:t xml:space="preserve">      </w:t>
      </w:r>
      <w:r w:rsidRPr="008F1962">
        <w:t>(¡Poco a mí!)</w:t>
      </w:r>
    </w:p>
    <w:p w14:paraId="31C2360F" w14:textId="02A0B6C5" w:rsidR="001C4162" w:rsidRDefault="001C4162" w:rsidP="001C4162">
      <w:pPr>
        <w:pStyle w:val="Personaje"/>
      </w:pPr>
      <w:r w:rsidRPr="00935810">
        <w:t>Fernán Núñez</w:t>
      </w:r>
      <w:r w:rsidRPr="00935810">
        <w:tab/>
      </w:r>
    </w:p>
    <w:p w14:paraId="5578F2C4" w14:textId="2DD26C7F" w:rsidR="001C4162" w:rsidRPr="00935810" w:rsidRDefault="00314318" w:rsidP="001C4162">
      <w:pPr>
        <w:pStyle w:val="Verso"/>
      </w:pPr>
      <w:r>
        <w:t xml:space="preserve">                                     </w:t>
      </w:r>
      <w:r w:rsidR="001C4162" w:rsidRPr="00935810">
        <w:t xml:space="preserve">  Meted, buen hombre, la mano,</w:t>
      </w:r>
    </w:p>
    <w:p w14:paraId="1C062C30" w14:textId="1DDAA2E9" w:rsidR="001C4162" w:rsidRPr="00935810" w:rsidRDefault="001C4162" w:rsidP="001C4162">
      <w:pPr>
        <w:pStyle w:val="Verso"/>
      </w:pPr>
      <w:r w:rsidRPr="00935810">
        <w:tab/>
      </w:r>
      <w:r w:rsidRPr="00935810">
        <w:tab/>
      </w:r>
      <w:r w:rsidRPr="00935810">
        <w:tab/>
        <w:t>que el que acertare a salir</w:t>
      </w:r>
      <w:r w:rsidRPr="00935810">
        <w:tab/>
      </w:r>
      <w:r w:rsidRPr="00935810">
        <w:tab/>
      </w:r>
      <w:r w:rsidRPr="00935810">
        <w:tab/>
      </w:r>
      <w:r w:rsidRPr="00935810">
        <w:tab/>
      </w:r>
    </w:p>
    <w:p w14:paraId="33D9DEE4" w14:textId="77777777" w:rsidR="001C4162" w:rsidRPr="00935810" w:rsidRDefault="001C4162" w:rsidP="001C4162">
      <w:pPr>
        <w:pStyle w:val="Verso"/>
      </w:pPr>
      <w:r w:rsidRPr="00935810">
        <w:tab/>
      </w:r>
      <w:r w:rsidRPr="00935810">
        <w:tab/>
      </w:r>
      <w:r w:rsidRPr="00935810">
        <w:tab/>
        <w:t>por mujer la ha de pedir.</w:t>
      </w:r>
      <w:r w:rsidRPr="00935810">
        <w:tab/>
      </w:r>
      <w:r w:rsidRPr="00935810">
        <w:tab/>
      </w:r>
      <w:r w:rsidRPr="00935810">
        <w:tab/>
      </w:r>
      <w:r w:rsidRPr="00935810">
        <w:tab/>
      </w:r>
    </w:p>
    <w:p w14:paraId="7A85120D" w14:textId="77777777" w:rsidR="001C4162" w:rsidRDefault="001C4162" w:rsidP="001C4162">
      <w:pPr>
        <w:pStyle w:val="Verso"/>
      </w:pPr>
      <w:r w:rsidRPr="00935810">
        <w:tab/>
      </w:r>
      <w:r w:rsidRPr="00935810">
        <w:tab/>
      </w:r>
      <w:r w:rsidRPr="00935810">
        <w:tab/>
        <w:t>(¡Qué inocente es el villano!)</w:t>
      </w:r>
      <w:r w:rsidRPr="00935810">
        <w:tab/>
      </w:r>
      <w:r w:rsidRPr="00935810">
        <w:tab/>
      </w:r>
    </w:p>
    <w:p w14:paraId="791D9C63" w14:textId="516445DA" w:rsidR="001C4162" w:rsidRPr="001C4162" w:rsidRDefault="001C4162" w:rsidP="001C4162">
      <w:pPr>
        <w:pStyle w:val="Acot"/>
        <w:rPr>
          <w:rStyle w:val="AcotCarattere"/>
          <w:i/>
          <w:lang w:val="es-ES_tradnl"/>
        </w:rPr>
      </w:pPr>
      <w:r w:rsidRPr="001C4162">
        <w:t xml:space="preserve">Este, </w:t>
      </w:r>
      <w:r w:rsidR="00E16093">
        <w:t>@</w:t>
      </w:r>
      <w:r w:rsidRPr="001C4162">
        <w:t>aparte</w:t>
      </w:r>
    </w:p>
    <w:p w14:paraId="42954CD3" w14:textId="0712D90E" w:rsidR="001C4162" w:rsidRDefault="001C4162" w:rsidP="00314318">
      <w:pPr>
        <w:pStyle w:val="Personaje"/>
      </w:pPr>
      <w:r w:rsidRPr="00935810">
        <w:t>Nuño</w:t>
      </w:r>
    </w:p>
    <w:p w14:paraId="261BBB8E" w14:textId="656A85A1" w:rsidR="001C4162" w:rsidRPr="00935810" w:rsidRDefault="001C4162" w:rsidP="00ED0995">
      <w:pPr>
        <w:pStyle w:val="Partidoincial"/>
      </w:pPr>
      <w:r w:rsidRPr="00935810">
        <w:tab/>
      </w:r>
      <w:r w:rsidRPr="00935810">
        <w:tab/>
      </w:r>
      <w:r w:rsidRPr="00935810">
        <w:tab/>
        <w:t xml:space="preserve">  ¿Sois de aquí vos?</w:t>
      </w:r>
    </w:p>
    <w:p w14:paraId="424005CA" w14:textId="2D2AF6BE" w:rsidR="001C4162" w:rsidRDefault="001C4162" w:rsidP="001C4162">
      <w:pPr>
        <w:pStyle w:val="Personaje"/>
      </w:pPr>
      <w:r w:rsidRPr="00935810">
        <w:t>Fernán Núñez</w:t>
      </w:r>
      <w:r w:rsidRPr="00935810">
        <w:tab/>
      </w:r>
    </w:p>
    <w:p w14:paraId="10F6FAB3" w14:textId="789F6E74" w:rsidR="001C4162" w:rsidRPr="008F1962" w:rsidRDefault="001C4162" w:rsidP="008F1962">
      <w:pPr>
        <w:pStyle w:val="Partidofinal"/>
      </w:pPr>
      <w:r w:rsidRPr="00935810">
        <w:tab/>
      </w:r>
      <w:r w:rsidRPr="00935810">
        <w:tab/>
        <w:t xml:space="preserve">         </w:t>
      </w:r>
      <w:r w:rsidR="00314318">
        <w:t xml:space="preserve">                                </w:t>
      </w:r>
      <w:r w:rsidRPr="008F1962">
        <w:t>Soy, buen hombre,</w:t>
      </w:r>
    </w:p>
    <w:p w14:paraId="6DFC5CC6" w14:textId="77777777" w:rsidR="001C4162" w:rsidRPr="00935810" w:rsidRDefault="001C4162" w:rsidP="001C4162">
      <w:pPr>
        <w:pStyle w:val="Verso"/>
      </w:pPr>
      <w:r w:rsidRPr="00935810">
        <w:tab/>
      </w:r>
      <w:r w:rsidRPr="00935810">
        <w:tab/>
      </w:r>
      <w:r w:rsidRPr="00935810">
        <w:tab/>
        <w:t>embajador de Castilla...</w:t>
      </w:r>
    </w:p>
    <w:p w14:paraId="6FD52C8E" w14:textId="77777777" w:rsidR="001C4162" w:rsidRDefault="001C4162" w:rsidP="001C4162">
      <w:pPr>
        <w:pStyle w:val="Verso"/>
      </w:pPr>
      <w:r w:rsidRPr="00935810">
        <w:tab/>
      </w:r>
      <w:r w:rsidRPr="00935810">
        <w:tab/>
      </w:r>
      <w:r w:rsidRPr="00935810">
        <w:tab/>
        <w:t>(¡Qué inocencia tan sencilla!)</w:t>
      </w:r>
      <w:r w:rsidRPr="00935810">
        <w:tab/>
      </w:r>
    </w:p>
    <w:p w14:paraId="057FF72B" w14:textId="601B254B" w:rsidR="001C4162" w:rsidRPr="00935810" w:rsidRDefault="001C4162" w:rsidP="001C4162">
      <w:pPr>
        <w:pStyle w:val="Acot"/>
      </w:pPr>
      <w:r w:rsidRPr="00935810">
        <w:t>Aparte</w:t>
      </w:r>
      <w:r w:rsidRPr="00935810">
        <w:tab/>
      </w:r>
      <w:r w:rsidRPr="00935810">
        <w:tab/>
      </w:r>
    </w:p>
    <w:p w14:paraId="1939DB01" w14:textId="77777777" w:rsidR="001C4162" w:rsidRPr="00935810" w:rsidRDefault="001C4162" w:rsidP="001C4162">
      <w:pPr>
        <w:pStyle w:val="Verso"/>
      </w:pPr>
      <w:r w:rsidRPr="00935810">
        <w:tab/>
      </w:r>
      <w:r w:rsidRPr="00935810">
        <w:tab/>
      </w:r>
      <w:r w:rsidRPr="00935810">
        <w:tab/>
        <w:t>… Y es Fernán Núñez mi nombre.</w:t>
      </w:r>
      <w:r w:rsidRPr="00935810">
        <w:tab/>
      </w:r>
      <w:r w:rsidRPr="00935810">
        <w:tab/>
      </w:r>
      <w:r w:rsidRPr="00935810">
        <w:tab/>
      </w:r>
    </w:p>
    <w:p w14:paraId="5B93798C" w14:textId="77777777" w:rsidR="001C4162" w:rsidRPr="00935810" w:rsidRDefault="001C4162" w:rsidP="001C4162">
      <w:pPr>
        <w:pStyle w:val="Verso"/>
      </w:pPr>
      <w:r w:rsidRPr="00935810">
        <w:tab/>
      </w:r>
      <w:r w:rsidRPr="00935810">
        <w:tab/>
      </w:r>
      <w:r w:rsidRPr="00935810">
        <w:tab/>
        <w:t xml:space="preserve">  Para el Conde, mi señor,</w:t>
      </w:r>
    </w:p>
    <w:p w14:paraId="43AAD4F0" w14:textId="77777777" w:rsidR="001C4162" w:rsidRPr="00935810" w:rsidRDefault="001C4162" w:rsidP="001C4162">
      <w:pPr>
        <w:pStyle w:val="Verso"/>
      </w:pPr>
      <w:r w:rsidRPr="00935810">
        <w:tab/>
      </w:r>
      <w:r w:rsidRPr="00935810">
        <w:tab/>
      </w:r>
      <w:r w:rsidRPr="00935810">
        <w:tab/>
        <w:t>vengo a pedir de Jimena</w:t>
      </w:r>
    </w:p>
    <w:p w14:paraId="0BB7D64E" w14:textId="77777777" w:rsidR="001C4162" w:rsidRPr="00935810" w:rsidRDefault="001C4162" w:rsidP="00ED0995">
      <w:pPr>
        <w:pStyle w:val="Partidoincial"/>
      </w:pPr>
      <w:r w:rsidRPr="00935810">
        <w:tab/>
      </w:r>
      <w:r w:rsidRPr="00935810">
        <w:tab/>
      </w:r>
      <w:r w:rsidRPr="00935810">
        <w:tab/>
        <w:t xml:space="preserve">la prima hermana. </w:t>
      </w:r>
    </w:p>
    <w:p w14:paraId="03528D57" w14:textId="1104F2A3" w:rsidR="001C4162" w:rsidRDefault="001C4162" w:rsidP="001C4162">
      <w:pPr>
        <w:pStyle w:val="Personaje"/>
      </w:pPr>
      <w:r w:rsidRPr="00935810">
        <w:t>Nuño</w:t>
      </w:r>
    </w:p>
    <w:p w14:paraId="26A51D05" w14:textId="0D9AB65C" w:rsidR="001C4162" w:rsidRPr="008F1962" w:rsidRDefault="001C4162" w:rsidP="008F1962">
      <w:pPr>
        <w:pStyle w:val="Partidofinal"/>
      </w:pPr>
      <w:r w:rsidRPr="00935810">
        <w:tab/>
      </w:r>
      <w:r w:rsidRPr="00935810">
        <w:tab/>
      </w:r>
      <w:r w:rsidRPr="00935810">
        <w:tab/>
      </w:r>
      <w:r w:rsidRPr="00935810">
        <w:tab/>
      </w:r>
      <w:r w:rsidRPr="00935810">
        <w:tab/>
      </w:r>
      <w:r w:rsidRPr="008F1962">
        <w:t xml:space="preserve">      (¡Qué pena      </w:t>
      </w:r>
      <w:r w:rsidRPr="008F1962">
        <w:tab/>
        <w:t xml:space="preserve"> </w:t>
      </w:r>
    </w:p>
    <w:p w14:paraId="27570283" w14:textId="3B713421" w:rsidR="001C4162" w:rsidRPr="00935810" w:rsidRDefault="001C4162" w:rsidP="001C4162">
      <w:pPr>
        <w:pStyle w:val="Verso"/>
      </w:pPr>
      <w:r w:rsidRPr="00935810">
        <w:tab/>
      </w:r>
      <w:r w:rsidRPr="00935810">
        <w:tab/>
      </w:r>
      <w:r w:rsidRPr="00935810">
        <w:tab/>
        <w:t>tiene algún hombre mayor!)</w:t>
      </w:r>
      <w:r w:rsidRPr="00935810">
        <w:tab/>
      </w:r>
      <w:r w:rsidRPr="00935810">
        <w:tab/>
      </w:r>
      <w:r w:rsidRPr="00935810">
        <w:tab/>
      </w:r>
      <w:r w:rsidRPr="00935810">
        <w:tab/>
      </w:r>
    </w:p>
    <w:p w14:paraId="5008302F" w14:textId="77777777" w:rsidR="001C4162" w:rsidRPr="00935810" w:rsidRDefault="001C4162" w:rsidP="00ED0995">
      <w:pPr>
        <w:pStyle w:val="Partidoincial"/>
      </w:pPr>
      <w:r w:rsidRPr="00935810">
        <w:tab/>
      </w:r>
      <w:r w:rsidRPr="00935810">
        <w:tab/>
      </w:r>
      <w:r w:rsidRPr="00935810">
        <w:tab/>
        <w:t xml:space="preserve">  Meto la mano.</w:t>
      </w:r>
    </w:p>
    <w:p w14:paraId="570DF24D" w14:textId="4D155B00" w:rsidR="001C4162" w:rsidRDefault="001C4162" w:rsidP="001C4162">
      <w:pPr>
        <w:pStyle w:val="Personaje"/>
      </w:pPr>
      <w:r w:rsidRPr="00935810">
        <w:t>Fernán Núñez</w:t>
      </w:r>
      <w:r w:rsidRPr="00935810">
        <w:tab/>
      </w:r>
    </w:p>
    <w:p w14:paraId="652D57AF" w14:textId="7521DFCD" w:rsidR="001C4162" w:rsidRPr="008F1962" w:rsidRDefault="001C4162" w:rsidP="008F1962">
      <w:pPr>
        <w:pStyle w:val="Partidofinal"/>
      </w:pPr>
      <w:r w:rsidRPr="00935810">
        <w:tab/>
      </w:r>
      <w:r w:rsidRPr="00935810">
        <w:tab/>
        <w:t xml:space="preserve">  </w:t>
      </w:r>
      <w:r w:rsidR="00314318">
        <w:t xml:space="preserve">                                  </w:t>
      </w:r>
      <w:r w:rsidRPr="00935810">
        <w:t xml:space="preserve"> </w:t>
      </w:r>
      <w:r w:rsidRPr="008F1962">
        <w:t>Mostrad.</w:t>
      </w:r>
      <w:r w:rsidRPr="008F1962">
        <w:tab/>
      </w:r>
      <w:r w:rsidRPr="008F1962">
        <w:tab/>
      </w:r>
      <w:r w:rsidRPr="008F1962">
        <w:tab/>
      </w:r>
      <w:r w:rsidRPr="008F1962">
        <w:tab/>
      </w:r>
    </w:p>
    <w:p w14:paraId="519B9674" w14:textId="58E7BE19" w:rsidR="001C4162" w:rsidRDefault="001C4162" w:rsidP="001C4162">
      <w:pPr>
        <w:pStyle w:val="Personaje"/>
      </w:pPr>
      <w:r w:rsidRPr="00935810">
        <w:t>Nuño</w:t>
      </w:r>
    </w:p>
    <w:p w14:paraId="1789C1E6" w14:textId="2349645A" w:rsidR="001C4162" w:rsidRPr="00935810" w:rsidRDefault="001C4162" w:rsidP="00ED0995">
      <w:pPr>
        <w:pStyle w:val="Partidoincial"/>
      </w:pPr>
      <w:r w:rsidRPr="00935810">
        <w:tab/>
      </w:r>
      <w:r w:rsidRPr="00935810">
        <w:tab/>
      </w:r>
      <w:r w:rsidRPr="00935810">
        <w:tab/>
        <w:t>Yo sé leer.</w:t>
      </w:r>
    </w:p>
    <w:p w14:paraId="22C566EA" w14:textId="0A09D63C" w:rsidR="001C4162" w:rsidRDefault="001C4162" w:rsidP="001C4162">
      <w:pPr>
        <w:pStyle w:val="Personaje"/>
      </w:pPr>
      <w:r w:rsidRPr="00935810">
        <w:t>Fernán Núñez</w:t>
      </w:r>
      <w:r w:rsidRPr="00935810">
        <w:tab/>
      </w:r>
    </w:p>
    <w:p w14:paraId="1AE0488F" w14:textId="2877F28A" w:rsidR="001C4162" w:rsidRPr="00935810" w:rsidRDefault="001C4162" w:rsidP="00ED0995">
      <w:pPr>
        <w:pStyle w:val="Partidomedio"/>
      </w:pPr>
      <w:r w:rsidRPr="00935810">
        <w:tab/>
        <w:t xml:space="preserve">      </w:t>
      </w:r>
      <w:r w:rsidR="00314318">
        <w:t xml:space="preserve">                                </w:t>
      </w:r>
      <w:r w:rsidRPr="00935810">
        <w:t>¿Vos?</w:t>
      </w:r>
    </w:p>
    <w:p w14:paraId="3EF31A88" w14:textId="0F4DB2DE" w:rsidR="001C4162" w:rsidRDefault="001C4162" w:rsidP="001C4162">
      <w:pPr>
        <w:pStyle w:val="Personaje"/>
      </w:pPr>
      <w:r w:rsidRPr="00935810">
        <w:t>Nuño</w:t>
      </w:r>
    </w:p>
    <w:p w14:paraId="294C4BAD" w14:textId="25EAE22A" w:rsidR="001C4162" w:rsidRPr="008F1962" w:rsidRDefault="001C4162" w:rsidP="008F1962">
      <w:pPr>
        <w:pStyle w:val="Partidofinal"/>
      </w:pPr>
      <w:r w:rsidRPr="00935810">
        <w:tab/>
      </w:r>
      <w:r w:rsidRPr="00935810">
        <w:tab/>
      </w:r>
      <w:r w:rsidRPr="00935810">
        <w:tab/>
      </w:r>
      <w:r w:rsidRPr="00935810">
        <w:tab/>
      </w:r>
      <w:r w:rsidRPr="00935810">
        <w:tab/>
        <w:t xml:space="preserve">     </w:t>
      </w:r>
      <w:r w:rsidRPr="008F1962">
        <w:t>Yo, pues:</w:t>
      </w:r>
    </w:p>
    <w:p w14:paraId="6EFFE863" w14:textId="77777777" w:rsidR="001C4162" w:rsidRPr="00935810" w:rsidRDefault="001C4162" w:rsidP="001C4162">
      <w:pPr>
        <w:pStyle w:val="Verso"/>
      </w:pPr>
      <w:r w:rsidRPr="00935810">
        <w:lastRenderedPageBreak/>
        <w:tab/>
      </w:r>
      <w:r w:rsidRPr="00935810">
        <w:tab/>
      </w:r>
      <w:r w:rsidRPr="00935810">
        <w:tab/>
        <w:t>aquí dice «Doña Inés».</w:t>
      </w:r>
    </w:p>
    <w:p w14:paraId="7FF230E1" w14:textId="094A1630" w:rsidR="001C4162" w:rsidRDefault="001C4162" w:rsidP="001C4162">
      <w:pPr>
        <w:pStyle w:val="Personaje"/>
      </w:pPr>
      <w:r w:rsidRPr="00935810">
        <w:t>Fernán Núñez</w:t>
      </w:r>
    </w:p>
    <w:p w14:paraId="6A83152C" w14:textId="14AFC0CB" w:rsidR="001C4162" w:rsidRPr="00935810" w:rsidRDefault="001C4162" w:rsidP="001C4162">
      <w:pPr>
        <w:pStyle w:val="Verso"/>
      </w:pPr>
      <w:r w:rsidRPr="00935810">
        <w:tab/>
      </w:r>
      <w:r w:rsidR="00314318">
        <w:t xml:space="preserve">                       </w:t>
      </w:r>
      <w:r w:rsidRPr="00935810">
        <w:t>Pues alto el nombre sacad</w:t>
      </w:r>
    </w:p>
    <w:p w14:paraId="41D038E3" w14:textId="00E9A138" w:rsidR="001C4162" w:rsidRPr="00935810" w:rsidRDefault="001C4162" w:rsidP="001C4162">
      <w:pPr>
        <w:pStyle w:val="Verso"/>
      </w:pPr>
      <w:r w:rsidRPr="00935810">
        <w:tab/>
      </w:r>
      <w:r w:rsidRPr="00935810">
        <w:tab/>
      </w:r>
      <w:r w:rsidRPr="00935810">
        <w:tab/>
        <w:t xml:space="preserve">  del que ha de ser su marido.</w:t>
      </w:r>
      <w:r w:rsidRPr="00935810">
        <w:tab/>
      </w:r>
      <w:r w:rsidRPr="00935810">
        <w:tab/>
      </w:r>
      <w:r w:rsidRPr="00935810">
        <w:tab/>
      </w:r>
      <w:r w:rsidRPr="00935810">
        <w:tab/>
      </w:r>
    </w:p>
    <w:p w14:paraId="7E47DF25" w14:textId="26487CF6" w:rsidR="001C4162" w:rsidRDefault="001C4162" w:rsidP="001C4162">
      <w:pPr>
        <w:pStyle w:val="Personaje"/>
      </w:pPr>
      <w:r w:rsidRPr="00935810">
        <w:t>Nuño</w:t>
      </w:r>
    </w:p>
    <w:p w14:paraId="6C2338A0" w14:textId="7A5DDF2E" w:rsidR="001C4162" w:rsidRPr="00935810" w:rsidRDefault="001C4162" w:rsidP="001C4162">
      <w:pPr>
        <w:pStyle w:val="Verso"/>
      </w:pPr>
      <w:r w:rsidRPr="00935810">
        <w:tab/>
      </w:r>
      <w:r w:rsidRPr="00935810">
        <w:tab/>
      </w:r>
      <w:r w:rsidRPr="00935810">
        <w:tab/>
        <w:t>Eso ya no hay para qué,</w:t>
      </w:r>
      <w:r w:rsidRPr="00935810">
        <w:tab/>
      </w:r>
      <w:r w:rsidRPr="00935810">
        <w:tab/>
      </w:r>
      <w:r w:rsidRPr="00935810">
        <w:tab/>
      </w:r>
      <w:r w:rsidRPr="00935810">
        <w:tab/>
      </w:r>
    </w:p>
    <w:p w14:paraId="1E403C00" w14:textId="77777777" w:rsidR="001C4162" w:rsidRPr="00935810" w:rsidRDefault="001C4162" w:rsidP="001C4162">
      <w:pPr>
        <w:pStyle w:val="Verso"/>
      </w:pPr>
      <w:r w:rsidRPr="00935810">
        <w:tab/>
      </w:r>
      <w:r w:rsidRPr="00935810">
        <w:tab/>
      </w:r>
      <w:r w:rsidRPr="00935810">
        <w:tab/>
        <w:t>porque el nombre yo le sé</w:t>
      </w:r>
    </w:p>
    <w:p w14:paraId="214A98CE" w14:textId="77777777" w:rsidR="001C4162" w:rsidRPr="00935810" w:rsidRDefault="001C4162" w:rsidP="001C4162">
      <w:pPr>
        <w:pStyle w:val="Verso"/>
      </w:pPr>
      <w:r w:rsidRPr="00935810">
        <w:tab/>
      </w:r>
      <w:r w:rsidRPr="00935810">
        <w:tab/>
      </w:r>
      <w:r w:rsidRPr="00935810">
        <w:tab/>
        <w:t>del que ha de serlo y lo ha sido.</w:t>
      </w:r>
    </w:p>
    <w:p w14:paraId="45D4D148" w14:textId="77777777" w:rsidR="001C4162" w:rsidRPr="00935810" w:rsidRDefault="001C4162" w:rsidP="001C4162">
      <w:pPr>
        <w:pStyle w:val="Verso"/>
      </w:pPr>
      <w:r w:rsidRPr="00935810">
        <w:tab/>
      </w:r>
      <w:r w:rsidRPr="00935810">
        <w:tab/>
      </w:r>
      <w:r w:rsidRPr="00935810">
        <w:tab/>
        <w:t xml:space="preserve">  Y </w:t>
      </w:r>
      <w:proofErr w:type="spellStart"/>
      <w:r w:rsidRPr="00935810">
        <w:t>decildes</w:t>
      </w:r>
      <w:proofErr w:type="spellEnd"/>
      <w:r w:rsidRPr="00935810">
        <w:t xml:space="preserve"> a los dos</w:t>
      </w:r>
    </w:p>
    <w:p w14:paraId="106D84B6" w14:textId="2546DF40" w:rsidR="001C4162" w:rsidRPr="00935810" w:rsidRDefault="001C4162" w:rsidP="001C4162">
      <w:pPr>
        <w:pStyle w:val="Verso"/>
      </w:pPr>
      <w:r w:rsidRPr="00935810">
        <w:tab/>
      </w:r>
      <w:r w:rsidRPr="00935810">
        <w:tab/>
      </w:r>
      <w:r w:rsidRPr="00935810">
        <w:tab/>
        <w:t>que para qué es pretender</w:t>
      </w:r>
      <w:r w:rsidRPr="00935810">
        <w:tab/>
      </w:r>
      <w:r w:rsidRPr="00935810">
        <w:tab/>
      </w:r>
      <w:r w:rsidRPr="00935810">
        <w:tab/>
      </w:r>
      <w:r w:rsidRPr="00935810">
        <w:tab/>
      </w:r>
    </w:p>
    <w:p w14:paraId="5488ED84" w14:textId="77777777" w:rsidR="001C4162" w:rsidRPr="00935810" w:rsidRDefault="001C4162" w:rsidP="001C4162">
      <w:pPr>
        <w:pStyle w:val="Verso"/>
      </w:pPr>
      <w:r w:rsidRPr="00935810">
        <w:tab/>
      </w:r>
      <w:r w:rsidRPr="00935810">
        <w:tab/>
      </w:r>
      <w:r w:rsidRPr="00935810">
        <w:tab/>
        <w:t xml:space="preserve">a quien es de </w:t>
      </w:r>
      <w:proofErr w:type="gramStart"/>
      <w:r w:rsidRPr="00935810">
        <w:t>otro mujer</w:t>
      </w:r>
      <w:proofErr w:type="gramEnd"/>
      <w:r w:rsidRPr="00935810">
        <w:t>.</w:t>
      </w:r>
      <w:r w:rsidRPr="00935810">
        <w:tab/>
      </w:r>
      <w:r w:rsidRPr="00935810">
        <w:tab/>
      </w:r>
      <w:r w:rsidRPr="00935810">
        <w:tab/>
      </w:r>
      <w:r w:rsidRPr="00935810">
        <w:tab/>
      </w:r>
    </w:p>
    <w:p w14:paraId="191AEB9A" w14:textId="38CD3927" w:rsidR="001C4162" w:rsidRDefault="001C4162" w:rsidP="001C4162">
      <w:pPr>
        <w:pStyle w:val="Personaje"/>
      </w:pPr>
      <w:r w:rsidRPr="00935810">
        <w:t>Fernán Núñez</w:t>
      </w:r>
    </w:p>
    <w:p w14:paraId="240CD206" w14:textId="29880265" w:rsidR="001C4162" w:rsidRPr="00935810" w:rsidRDefault="001C4162" w:rsidP="00ED0995">
      <w:pPr>
        <w:pStyle w:val="Partidoincial"/>
      </w:pPr>
      <w:r w:rsidRPr="00935810">
        <w:tab/>
      </w:r>
      <w:r w:rsidR="00314318">
        <w:t xml:space="preserve">                      </w:t>
      </w:r>
      <w:r w:rsidRPr="00935810">
        <w:t>¿Qué dices?</w:t>
      </w:r>
    </w:p>
    <w:p w14:paraId="26D8731F" w14:textId="58C52D99" w:rsidR="001C4162" w:rsidRDefault="001C4162" w:rsidP="001C4162">
      <w:pPr>
        <w:pStyle w:val="Personaje"/>
      </w:pPr>
      <w:r w:rsidRPr="00935810">
        <w:t>Nuño</w:t>
      </w:r>
    </w:p>
    <w:p w14:paraId="1AE1E754" w14:textId="2BBDAE67" w:rsidR="001C4162" w:rsidRPr="008F1962" w:rsidRDefault="001C4162" w:rsidP="008F1962">
      <w:pPr>
        <w:pStyle w:val="Partidofinal"/>
      </w:pPr>
      <w:r w:rsidRPr="00935810">
        <w:tab/>
      </w:r>
      <w:r w:rsidRPr="00935810">
        <w:tab/>
      </w:r>
      <w:r w:rsidRPr="00935810">
        <w:tab/>
      </w:r>
      <w:r w:rsidRPr="00935810">
        <w:tab/>
        <w:t xml:space="preserve">        </w:t>
      </w:r>
      <w:r w:rsidRPr="008F1962">
        <w:t>Esto, por Dios.</w:t>
      </w:r>
    </w:p>
    <w:p w14:paraId="67744F5D" w14:textId="77777777" w:rsidR="001C4162" w:rsidRPr="00935810" w:rsidRDefault="001C4162" w:rsidP="001C4162">
      <w:pPr>
        <w:pStyle w:val="Verso"/>
      </w:pPr>
      <w:r w:rsidRPr="00935810">
        <w:tab/>
      </w:r>
      <w:r w:rsidRPr="00935810">
        <w:tab/>
      </w:r>
      <w:r w:rsidRPr="00935810">
        <w:tab/>
        <w:t xml:space="preserve">  Mas, si se les ha olvidado,</w:t>
      </w:r>
    </w:p>
    <w:p w14:paraId="7415986B" w14:textId="77777777" w:rsidR="001C4162" w:rsidRPr="00935810" w:rsidRDefault="001C4162" w:rsidP="001C4162">
      <w:pPr>
        <w:pStyle w:val="Verso"/>
      </w:pPr>
      <w:r w:rsidRPr="00935810">
        <w:tab/>
      </w:r>
      <w:r w:rsidRPr="00935810">
        <w:tab/>
      </w:r>
      <w:r w:rsidRPr="00935810">
        <w:tab/>
        <w:t>decid, Fernán Núñez, que es</w:t>
      </w:r>
    </w:p>
    <w:p w14:paraId="7B8547D0" w14:textId="2AEF5A8A" w:rsidR="001C4162" w:rsidRPr="00935810" w:rsidRDefault="001C4162" w:rsidP="001C4162">
      <w:pPr>
        <w:pStyle w:val="Verso"/>
      </w:pPr>
      <w:r w:rsidRPr="00935810">
        <w:tab/>
      </w:r>
      <w:r w:rsidRPr="00935810">
        <w:tab/>
      </w:r>
      <w:r w:rsidRPr="00935810">
        <w:tab/>
        <w:t>la señora doña Inés</w:t>
      </w:r>
      <w:r w:rsidRPr="00935810">
        <w:tab/>
      </w:r>
      <w:r w:rsidRPr="00935810">
        <w:tab/>
      </w:r>
      <w:r w:rsidRPr="00935810">
        <w:tab/>
      </w:r>
      <w:r w:rsidRPr="00935810">
        <w:tab/>
      </w:r>
      <w:r w:rsidRPr="00935810">
        <w:tab/>
      </w:r>
    </w:p>
    <w:p w14:paraId="4320FC03" w14:textId="77777777" w:rsidR="001C4162" w:rsidRPr="00935810" w:rsidRDefault="001C4162" w:rsidP="001C4162">
      <w:pPr>
        <w:pStyle w:val="Verso"/>
      </w:pPr>
      <w:r w:rsidRPr="00935810">
        <w:tab/>
      </w:r>
      <w:r w:rsidRPr="00935810">
        <w:tab/>
      </w:r>
      <w:r w:rsidRPr="00935810">
        <w:tab/>
        <w:t>mujer de Nuño de Prado,</w:t>
      </w:r>
      <w:r w:rsidRPr="00935810">
        <w:tab/>
      </w:r>
      <w:r w:rsidRPr="00935810">
        <w:tab/>
      </w:r>
      <w:r w:rsidRPr="00935810">
        <w:tab/>
      </w:r>
      <w:r w:rsidRPr="00935810">
        <w:tab/>
      </w:r>
    </w:p>
    <w:p w14:paraId="6370C5E5" w14:textId="77777777" w:rsidR="001C4162" w:rsidRPr="00935810" w:rsidRDefault="001C4162" w:rsidP="001C4162">
      <w:pPr>
        <w:pStyle w:val="Verso"/>
      </w:pPr>
      <w:r w:rsidRPr="00935810">
        <w:tab/>
      </w:r>
      <w:r w:rsidRPr="00935810">
        <w:tab/>
      </w:r>
      <w:r w:rsidRPr="00935810">
        <w:tab/>
        <w:t xml:space="preserve">  y </w:t>
      </w:r>
      <w:proofErr w:type="gramStart"/>
      <w:r w:rsidRPr="00935810">
        <w:t>que</w:t>
      </w:r>
      <w:proofErr w:type="gramEnd"/>
      <w:r w:rsidRPr="00935810">
        <w:t xml:space="preserve"> con este bastón,</w:t>
      </w:r>
    </w:p>
    <w:p w14:paraId="7864D4FA" w14:textId="77777777" w:rsidR="001C4162" w:rsidRPr="00935810" w:rsidRDefault="001C4162" w:rsidP="001C4162">
      <w:pPr>
        <w:pStyle w:val="Verso"/>
      </w:pPr>
      <w:r w:rsidRPr="00935810">
        <w:tab/>
      </w:r>
      <w:r w:rsidRPr="00935810">
        <w:tab/>
      </w:r>
      <w:r w:rsidRPr="00935810">
        <w:tab/>
        <w:t>aunque ya espada ceñí,</w:t>
      </w:r>
    </w:p>
    <w:p w14:paraId="4F4B8583" w14:textId="77777777" w:rsidR="001C4162" w:rsidRPr="00935810" w:rsidRDefault="001C4162" w:rsidP="001C4162">
      <w:pPr>
        <w:pStyle w:val="Verso"/>
      </w:pPr>
      <w:r w:rsidRPr="00935810">
        <w:tab/>
      </w:r>
      <w:r w:rsidRPr="00935810">
        <w:tab/>
      </w:r>
      <w:r w:rsidRPr="00935810">
        <w:tab/>
        <w:t>defenderé que es así.</w:t>
      </w:r>
    </w:p>
    <w:p w14:paraId="4163E643" w14:textId="30857CAC" w:rsidR="001C4162" w:rsidRDefault="001C4162" w:rsidP="001C4162">
      <w:pPr>
        <w:pStyle w:val="Personaje"/>
      </w:pPr>
      <w:r w:rsidRPr="00935810">
        <w:t>Fernán Núñez</w:t>
      </w:r>
    </w:p>
    <w:p w14:paraId="1F4DD4D3" w14:textId="3664A778" w:rsidR="001C4162" w:rsidRPr="00935810" w:rsidRDefault="001C4162" w:rsidP="001C4162">
      <w:pPr>
        <w:pStyle w:val="Verso"/>
      </w:pPr>
      <w:r w:rsidRPr="00935810">
        <w:tab/>
      </w:r>
      <w:r w:rsidR="00314318">
        <w:t xml:space="preserve">                       </w:t>
      </w:r>
      <w:r w:rsidRPr="00935810">
        <w:t>Puesto me has en confusión.</w:t>
      </w:r>
      <w:r w:rsidRPr="00935810">
        <w:tab/>
      </w:r>
      <w:r w:rsidRPr="00935810">
        <w:tab/>
      </w:r>
      <w:r w:rsidRPr="00935810">
        <w:tab/>
      </w:r>
      <w:r w:rsidRPr="00935810">
        <w:tab/>
      </w:r>
    </w:p>
    <w:p w14:paraId="07EA5B27" w14:textId="77777777" w:rsidR="001C4162" w:rsidRPr="00935810" w:rsidRDefault="001C4162" w:rsidP="00ED0995">
      <w:pPr>
        <w:pStyle w:val="Partidoincial"/>
      </w:pPr>
      <w:r w:rsidRPr="00935810">
        <w:tab/>
      </w:r>
      <w:r w:rsidRPr="00935810">
        <w:tab/>
      </w:r>
      <w:r w:rsidRPr="00935810">
        <w:tab/>
        <w:t xml:space="preserve">  ¿Quién es don Nuño?</w:t>
      </w:r>
    </w:p>
    <w:p w14:paraId="3AECCFEA" w14:textId="29F1087E" w:rsidR="001C4162" w:rsidRDefault="001C4162" w:rsidP="001C4162">
      <w:pPr>
        <w:pStyle w:val="Personaje"/>
      </w:pPr>
      <w:r w:rsidRPr="00935810">
        <w:t>Nuño</w:t>
      </w:r>
    </w:p>
    <w:p w14:paraId="44B798FF" w14:textId="1BA242E3" w:rsidR="001C4162" w:rsidRPr="008F1962" w:rsidRDefault="001C4162" w:rsidP="008F1962">
      <w:pPr>
        <w:pStyle w:val="Partidofinal"/>
      </w:pPr>
      <w:r w:rsidRPr="00935810">
        <w:tab/>
      </w:r>
      <w:r w:rsidRPr="00935810">
        <w:tab/>
      </w:r>
      <w:r w:rsidRPr="00935810">
        <w:tab/>
      </w:r>
      <w:r w:rsidRPr="00935810">
        <w:tab/>
      </w:r>
      <w:r w:rsidRPr="00935810">
        <w:tab/>
      </w:r>
      <w:r w:rsidRPr="00935810">
        <w:tab/>
        <w:t xml:space="preserve">  </w:t>
      </w:r>
      <w:r w:rsidRPr="008F1962">
        <w:t>Yo soy.</w:t>
      </w:r>
      <w:r w:rsidRPr="008F1962">
        <w:tab/>
      </w:r>
      <w:r w:rsidRPr="008F1962">
        <w:tab/>
      </w:r>
      <w:r w:rsidRPr="008F1962">
        <w:tab/>
      </w:r>
    </w:p>
    <w:p w14:paraId="7FC037B1" w14:textId="0C257691" w:rsidR="001C4162" w:rsidRDefault="001C4162" w:rsidP="001C4162">
      <w:pPr>
        <w:pStyle w:val="Personaje"/>
      </w:pPr>
      <w:r w:rsidRPr="00935810">
        <w:t>Fernán Núñez</w:t>
      </w:r>
    </w:p>
    <w:p w14:paraId="52754075" w14:textId="21E09735" w:rsidR="001C4162" w:rsidRPr="00935810" w:rsidRDefault="001C4162" w:rsidP="001C4162">
      <w:pPr>
        <w:pStyle w:val="Verso"/>
      </w:pPr>
      <w:r w:rsidRPr="00935810">
        <w:tab/>
      </w:r>
      <w:r w:rsidR="00314318">
        <w:t xml:space="preserve">                        </w:t>
      </w:r>
      <w:r w:rsidRPr="00935810">
        <w:t>Llegaos, señores, acá,</w:t>
      </w:r>
    </w:p>
    <w:p w14:paraId="7736AFD4" w14:textId="77777777" w:rsidR="001C4162" w:rsidRPr="00935810" w:rsidRDefault="001C4162" w:rsidP="001C4162">
      <w:pPr>
        <w:pStyle w:val="Verso"/>
      </w:pPr>
      <w:r w:rsidRPr="00935810">
        <w:tab/>
      </w:r>
      <w:r w:rsidRPr="00935810">
        <w:tab/>
      </w:r>
      <w:r w:rsidRPr="00935810">
        <w:tab/>
        <w:t>la suerte ha salido ya.</w:t>
      </w:r>
    </w:p>
    <w:p w14:paraId="663F6C57" w14:textId="2A2C4476" w:rsidR="001C4162" w:rsidRDefault="001C4162" w:rsidP="001C4162">
      <w:pPr>
        <w:pStyle w:val="Personaje"/>
      </w:pPr>
      <w:r w:rsidRPr="00935810">
        <w:t>Arias</w:t>
      </w:r>
      <w:r w:rsidRPr="00935810">
        <w:tab/>
      </w:r>
    </w:p>
    <w:p w14:paraId="0804445E" w14:textId="278B60E3" w:rsidR="001C4162" w:rsidRPr="00935810" w:rsidRDefault="001C4162" w:rsidP="00ED0995">
      <w:pPr>
        <w:pStyle w:val="Partidoincial"/>
      </w:pPr>
      <w:r w:rsidRPr="00935810">
        <w:tab/>
      </w:r>
      <w:r w:rsidRPr="00935810">
        <w:tab/>
      </w:r>
      <w:r w:rsidR="00314318">
        <w:t xml:space="preserve">             </w:t>
      </w:r>
      <w:r w:rsidRPr="00935810">
        <w:t xml:space="preserve"> ¿Y por quién?</w:t>
      </w:r>
    </w:p>
    <w:p w14:paraId="70A350EC" w14:textId="30AB9810" w:rsidR="001C4162" w:rsidRDefault="001C4162" w:rsidP="001C4162">
      <w:pPr>
        <w:pStyle w:val="Personaje"/>
      </w:pPr>
      <w:r w:rsidRPr="00935810">
        <w:t>Nuño</w:t>
      </w:r>
    </w:p>
    <w:p w14:paraId="41F55F4D" w14:textId="6F5BE558" w:rsidR="00806EB7" w:rsidRPr="00806EB7" w:rsidRDefault="00806EB7" w:rsidP="00806EB7">
      <w:pPr>
        <w:pStyle w:val="Partidofinal"/>
      </w:pPr>
      <w:r>
        <w:t xml:space="preserve">                                      </w:t>
      </w:r>
      <w:r>
        <w:tab/>
      </w:r>
      <w:r>
        <w:tab/>
      </w:r>
      <w:r>
        <w:tab/>
      </w:r>
      <w:r w:rsidRPr="00806EB7">
        <w:t>(Confuso estoy.)</w:t>
      </w:r>
    </w:p>
    <w:p w14:paraId="73AE0A35" w14:textId="3520C274" w:rsidR="001C4162" w:rsidRDefault="001C4162" w:rsidP="001C4162">
      <w:pPr>
        <w:pStyle w:val="Personaje"/>
      </w:pPr>
      <w:r w:rsidRPr="00935810">
        <w:t>Fernán Núñez</w:t>
      </w:r>
    </w:p>
    <w:p w14:paraId="26BF7070" w14:textId="4E7979EA" w:rsidR="001C4162" w:rsidRPr="00935810" w:rsidRDefault="001C4162" w:rsidP="001C4162">
      <w:pPr>
        <w:pStyle w:val="Verso"/>
      </w:pPr>
      <w:r w:rsidRPr="00935810">
        <w:lastRenderedPageBreak/>
        <w:tab/>
        <w:t xml:space="preserve">  </w:t>
      </w:r>
      <w:r w:rsidR="00314318">
        <w:t xml:space="preserve">                        </w:t>
      </w:r>
      <w:r w:rsidRPr="00935810">
        <w:t>Salió por Nuño de Prado,</w:t>
      </w:r>
      <w:r w:rsidRPr="00935810">
        <w:tab/>
      </w:r>
      <w:r w:rsidRPr="00935810">
        <w:tab/>
      </w:r>
      <w:r w:rsidRPr="00935810">
        <w:tab/>
      </w:r>
      <w:r w:rsidRPr="00935810">
        <w:tab/>
      </w:r>
    </w:p>
    <w:p w14:paraId="19494B90" w14:textId="77777777" w:rsidR="001C4162" w:rsidRPr="00935810" w:rsidRDefault="001C4162" w:rsidP="001C4162">
      <w:pPr>
        <w:pStyle w:val="Verso"/>
      </w:pPr>
      <w:r w:rsidRPr="00935810">
        <w:tab/>
      </w:r>
      <w:r w:rsidRPr="00935810">
        <w:tab/>
      </w:r>
      <w:r w:rsidRPr="00935810">
        <w:tab/>
        <w:t>que es el que tenéis presente.</w:t>
      </w:r>
      <w:r w:rsidRPr="00935810">
        <w:tab/>
      </w:r>
      <w:r w:rsidRPr="00935810">
        <w:tab/>
      </w:r>
      <w:r w:rsidRPr="00935810">
        <w:tab/>
      </w:r>
      <w:r w:rsidRPr="00935810">
        <w:tab/>
      </w:r>
    </w:p>
    <w:p w14:paraId="7462C285" w14:textId="0BCD57F7" w:rsidR="001C4162" w:rsidRDefault="001C4162" w:rsidP="001C4162">
      <w:pPr>
        <w:pStyle w:val="Personaje"/>
      </w:pPr>
      <w:r w:rsidRPr="00935810">
        <w:t>Arias</w:t>
      </w:r>
      <w:r w:rsidRPr="00935810">
        <w:tab/>
      </w:r>
    </w:p>
    <w:p w14:paraId="2BE482BE" w14:textId="0E60E459" w:rsidR="001C4162" w:rsidRPr="00935810" w:rsidRDefault="001C4162" w:rsidP="001C4162">
      <w:pPr>
        <w:pStyle w:val="Verso"/>
      </w:pPr>
      <w:r w:rsidRPr="00935810">
        <w:tab/>
      </w:r>
      <w:r w:rsidRPr="00935810">
        <w:tab/>
      </w:r>
      <w:r w:rsidR="00314318">
        <w:t xml:space="preserve">           </w:t>
      </w:r>
      <w:r w:rsidRPr="00935810">
        <w:t>¿Tú vienes tan libremente</w:t>
      </w:r>
    </w:p>
    <w:p w14:paraId="78788C09" w14:textId="77777777" w:rsidR="001C4162" w:rsidRPr="00935810" w:rsidRDefault="001C4162" w:rsidP="001C4162">
      <w:pPr>
        <w:pStyle w:val="Verso"/>
      </w:pPr>
      <w:r w:rsidRPr="00935810">
        <w:tab/>
      </w:r>
      <w:r w:rsidRPr="00935810">
        <w:tab/>
      </w:r>
      <w:r w:rsidRPr="00935810">
        <w:tab/>
        <w:t>habiéndote desterrado</w:t>
      </w:r>
    </w:p>
    <w:p w14:paraId="43A12D61" w14:textId="77777777" w:rsidR="001C4162" w:rsidRPr="00935810" w:rsidRDefault="001C4162" w:rsidP="001C4162">
      <w:pPr>
        <w:pStyle w:val="Verso"/>
      </w:pPr>
      <w:r w:rsidRPr="00935810">
        <w:tab/>
      </w:r>
      <w:r w:rsidRPr="00935810">
        <w:tab/>
      </w:r>
      <w:r w:rsidRPr="00935810">
        <w:tab/>
        <w:t xml:space="preserve">  hasta el palacio real?</w:t>
      </w:r>
    </w:p>
    <w:p w14:paraId="00F2DA24" w14:textId="7FA7508B" w:rsidR="001C4162" w:rsidRDefault="001C4162" w:rsidP="001C4162">
      <w:pPr>
        <w:pStyle w:val="Personaje"/>
      </w:pPr>
      <w:r w:rsidRPr="00935810">
        <w:t>Nuño</w:t>
      </w:r>
    </w:p>
    <w:p w14:paraId="1956C2AC" w14:textId="52824540" w:rsidR="001C4162" w:rsidRPr="00935810" w:rsidRDefault="001C4162" w:rsidP="001C4162">
      <w:pPr>
        <w:pStyle w:val="Verso"/>
      </w:pPr>
      <w:r w:rsidRPr="00935810">
        <w:tab/>
      </w:r>
      <w:r w:rsidRPr="00935810">
        <w:tab/>
      </w:r>
      <w:r w:rsidRPr="00935810">
        <w:tab/>
        <w:t>Vengo en busca de una oveja</w:t>
      </w:r>
      <w:r w:rsidRPr="00935810">
        <w:tab/>
      </w:r>
      <w:r w:rsidRPr="00935810">
        <w:tab/>
      </w:r>
      <w:r w:rsidRPr="00935810">
        <w:tab/>
      </w:r>
      <w:r w:rsidRPr="00935810">
        <w:tab/>
      </w:r>
    </w:p>
    <w:p w14:paraId="3077118F" w14:textId="77777777" w:rsidR="001C4162" w:rsidRPr="00935810" w:rsidRDefault="001C4162" w:rsidP="001C4162">
      <w:pPr>
        <w:pStyle w:val="Verso"/>
      </w:pPr>
      <w:r w:rsidRPr="00935810">
        <w:tab/>
      </w:r>
      <w:r w:rsidRPr="00935810">
        <w:tab/>
      </w:r>
      <w:r w:rsidRPr="00935810">
        <w:tab/>
        <w:t>que en su nevada pelleja</w:t>
      </w:r>
      <w:r w:rsidRPr="00935810">
        <w:tab/>
      </w:r>
      <w:r w:rsidRPr="00935810">
        <w:tab/>
      </w:r>
      <w:r w:rsidRPr="00935810">
        <w:tab/>
      </w:r>
      <w:r w:rsidRPr="00935810">
        <w:tab/>
      </w:r>
    </w:p>
    <w:p w14:paraId="62E962F4" w14:textId="77777777" w:rsidR="001C4162" w:rsidRPr="00935810" w:rsidRDefault="001C4162" w:rsidP="001C4162">
      <w:pPr>
        <w:pStyle w:val="Verso"/>
      </w:pPr>
      <w:r w:rsidRPr="00935810">
        <w:tab/>
      </w:r>
      <w:r w:rsidRPr="00935810">
        <w:tab/>
      </w:r>
      <w:r w:rsidRPr="00935810">
        <w:tab/>
        <w:t>tiene mi roja señal.</w:t>
      </w:r>
    </w:p>
    <w:p w14:paraId="2E8619D6" w14:textId="77777777" w:rsidR="001C4162" w:rsidRPr="00935810" w:rsidRDefault="001C4162" w:rsidP="001C4162">
      <w:pPr>
        <w:pStyle w:val="Verso"/>
      </w:pPr>
      <w:r w:rsidRPr="00935810">
        <w:tab/>
      </w:r>
      <w:r w:rsidRPr="00935810">
        <w:tab/>
      </w:r>
      <w:r w:rsidRPr="00935810">
        <w:tab/>
        <w:t xml:space="preserve">  Sé que hay dos lobos aquí</w:t>
      </w:r>
    </w:p>
    <w:p w14:paraId="6999EF7F" w14:textId="77777777" w:rsidR="001C4162" w:rsidRPr="00935810" w:rsidRDefault="001C4162" w:rsidP="001C4162">
      <w:pPr>
        <w:pStyle w:val="Verso"/>
      </w:pPr>
      <w:r w:rsidRPr="00935810">
        <w:tab/>
      </w:r>
      <w:r w:rsidRPr="00935810">
        <w:tab/>
      </w:r>
      <w:r w:rsidRPr="00935810">
        <w:tab/>
        <w:t>que me la quieren comer</w:t>
      </w:r>
    </w:p>
    <w:p w14:paraId="5185C349" w14:textId="6AA77C9E" w:rsidR="001C4162" w:rsidRPr="00935810" w:rsidRDefault="001C4162" w:rsidP="001C4162">
      <w:pPr>
        <w:pStyle w:val="Verso"/>
      </w:pPr>
      <w:r w:rsidRPr="00935810">
        <w:tab/>
      </w:r>
      <w:r w:rsidRPr="00935810">
        <w:tab/>
      </w:r>
      <w:r w:rsidRPr="00935810">
        <w:tab/>
        <w:t xml:space="preserve">y </w:t>
      </w:r>
      <w:proofErr w:type="spellStart"/>
      <w:r w:rsidRPr="00935810">
        <w:t>véngola</w:t>
      </w:r>
      <w:proofErr w:type="spellEnd"/>
      <w:r w:rsidRPr="00935810">
        <w:t xml:space="preserve"> a defender.</w:t>
      </w:r>
      <w:r w:rsidRPr="00935810">
        <w:tab/>
      </w:r>
      <w:r w:rsidRPr="00935810">
        <w:tab/>
      </w:r>
      <w:r w:rsidRPr="00935810">
        <w:tab/>
      </w:r>
      <w:r w:rsidRPr="00935810">
        <w:tab/>
      </w:r>
      <w:r w:rsidRPr="00935810">
        <w:tab/>
      </w:r>
    </w:p>
    <w:p w14:paraId="78464F75" w14:textId="3C6329F3" w:rsidR="001C4162" w:rsidRDefault="001C4162" w:rsidP="001C4162">
      <w:pPr>
        <w:pStyle w:val="Personaje"/>
      </w:pPr>
      <w:r w:rsidRPr="00935810">
        <w:t>Tristán</w:t>
      </w:r>
    </w:p>
    <w:p w14:paraId="13A1B3CB" w14:textId="6F17E6E6" w:rsidR="001C4162" w:rsidRPr="00935810" w:rsidRDefault="001C4162" w:rsidP="00ED0995">
      <w:pPr>
        <w:pStyle w:val="Partidoincial"/>
      </w:pPr>
      <w:r w:rsidRPr="00935810">
        <w:tab/>
      </w:r>
      <w:r w:rsidRPr="00935810">
        <w:tab/>
      </w:r>
      <w:r w:rsidR="00314318">
        <w:t xml:space="preserve">            </w:t>
      </w:r>
      <w:r w:rsidRPr="00935810">
        <w:t xml:space="preserve">Loco está. </w:t>
      </w:r>
      <w:r w:rsidRPr="00935810">
        <w:tab/>
      </w:r>
      <w:r w:rsidRPr="00935810">
        <w:tab/>
      </w:r>
      <w:r w:rsidRPr="00935810">
        <w:tab/>
      </w:r>
      <w:r w:rsidRPr="00935810">
        <w:tab/>
      </w:r>
    </w:p>
    <w:p w14:paraId="072F1E6D" w14:textId="35AEF0FC" w:rsidR="001C4162" w:rsidRDefault="001C4162" w:rsidP="001C4162">
      <w:pPr>
        <w:pStyle w:val="Personaje"/>
      </w:pPr>
      <w:r w:rsidRPr="00935810">
        <w:t>Arias</w:t>
      </w:r>
      <w:r w:rsidRPr="00935810">
        <w:tab/>
      </w:r>
    </w:p>
    <w:p w14:paraId="3D7B3848" w14:textId="3CE50F72" w:rsidR="001C4162" w:rsidRPr="008F1962" w:rsidRDefault="001C4162" w:rsidP="008F1962">
      <w:pPr>
        <w:pStyle w:val="Partidofinal"/>
      </w:pPr>
      <w:r w:rsidRPr="00935810">
        <w:tab/>
      </w:r>
      <w:r w:rsidRPr="00935810">
        <w:tab/>
      </w:r>
      <w:r w:rsidRPr="00935810">
        <w:tab/>
        <w:t xml:space="preserve">      </w:t>
      </w:r>
      <w:r w:rsidR="00314318">
        <w:t xml:space="preserve">          </w:t>
      </w:r>
      <w:r w:rsidRPr="008F1962">
        <w:t>Pienso que sí.</w:t>
      </w:r>
      <w:r w:rsidRPr="008F1962">
        <w:tab/>
      </w:r>
      <w:r w:rsidRPr="008F1962">
        <w:tab/>
      </w:r>
      <w:r w:rsidRPr="008F1962">
        <w:tab/>
      </w:r>
      <w:r w:rsidRPr="008F1962">
        <w:tab/>
      </w:r>
    </w:p>
    <w:p w14:paraId="7C18612C" w14:textId="4E54BF9B" w:rsidR="001C4162" w:rsidRDefault="001C4162" w:rsidP="001C4162">
      <w:pPr>
        <w:pStyle w:val="Personaje"/>
      </w:pPr>
      <w:r w:rsidRPr="00935810">
        <w:t>Tristán</w:t>
      </w:r>
    </w:p>
    <w:p w14:paraId="3B2AEB36" w14:textId="7B6E9E2F" w:rsidR="001C4162" w:rsidRPr="00935810" w:rsidRDefault="001C4162" w:rsidP="001C4162">
      <w:pPr>
        <w:pStyle w:val="Verso"/>
      </w:pPr>
      <w:r w:rsidRPr="00935810">
        <w:tab/>
      </w:r>
      <w:r w:rsidRPr="00935810">
        <w:tab/>
        <w:t xml:space="preserve">  </w:t>
      </w:r>
      <w:r w:rsidR="00314318">
        <w:t xml:space="preserve">            </w:t>
      </w:r>
      <w:r w:rsidRPr="00935810">
        <w:t>Déjale, que es hombre fuerte,</w:t>
      </w:r>
    </w:p>
    <w:p w14:paraId="788E5446" w14:textId="77777777" w:rsidR="001C4162" w:rsidRPr="00935810" w:rsidRDefault="001C4162" w:rsidP="001C4162">
      <w:pPr>
        <w:pStyle w:val="Verso"/>
      </w:pPr>
      <w:r w:rsidRPr="00935810">
        <w:tab/>
      </w:r>
      <w:r w:rsidRPr="00935810">
        <w:tab/>
      </w:r>
      <w:r w:rsidRPr="00935810">
        <w:tab/>
        <w:t>celoso y determinado.</w:t>
      </w:r>
    </w:p>
    <w:p w14:paraId="01B6B0D2" w14:textId="58AA24C1" w:rsidR="001C4162" w:rsidRDefault="001C4162" w:rsidP="001C4162">
      <w:pPr>
        <w:pStyle w:val="Personaje"/>
      </w:pPr>
      <w:r w:rsidRPr="00935810">
        <w:t>Arias</w:t>
      </w:r>
      <w:r w:rsidRPr="00935810">
        <w:tab/>
      </w:r>
    </w:p>
    <w:p w14:paraId="07440395" w14:textId="516B9668" w:rsidR="001C4162" w:rsidRPr="00935810" w:rsidRDefault="001C4162" w:rsidP="001C4162">
      <w:pPr>
        <w:pStyle w:val="Verso"/>
      </w:pPr>
      <w:r w:rsidRPr="00935810">
        <w:tab/>
      </w:r>
      <w:r w:rsidRPr="00935810">
        <w:tab/>
      </w:r>
      <w:r w:rsidR="00314318">
        <w:t xml:space="preserve">           </w:t>
      </w:r>
      <w:r w:rsidRPr="00935810">
        <w:t>Él viene desesperado</w:t>
      </w:r>
    </w:p>
    <w:p w14:paraId="574A323C" w14:textId="3DB7F53F" w:rsidR="001C4162" w:rsidRPr="00935810" w:rsidRDefault="001C4162" w:rsidP="001C4162">
      <w:pPr>
        <w:pStyle w:val="Verso"/>
      </w:pPr>
      <w:r w:rsidRPr="00935810">
        <w:tab/>
      </w:r>
      <w:r w:rsidRPr="00935810">
        <w:tab/>
      </w:r>
      <w:r w:rsidRPr="00935810">
        <w:tab/>
        <w:t>y sin temor de la muerte.</w:t>
      </w:r>
      <w:r w:rsidRPr="00935810">
        <w:tab/>
      </w:r>
      <w:r w:rsidRPr="00935810">
        <w:tab/>
      </w:r>
      <w:r w:rsidRPr="00935810">
        <w:tab/>
      </w:r>
      <w:r w:rsidRPr="00935810">
        <w:tab/>
      </w:r>
    </w:p>
    <w:p w14:paraId="54761019" w14:textId="77777777" w:rsidR="001C4162" w:rsidRPr="00935810" w:rsidRDefault="001C4162" w:rsidP="001C4162">
      <w:pPr>
        <w:pStyle w:val="Verso"/>
      </w:pPr>
      <w:r w:rsidRPr="00935810">
        <w:tab/>
      </w:r>
      <w:r w:rsidRPr="00935810">
        <w:tab/>
      </w:r>
      <w:r w:rsidRPr="00935810">
        <w:tab/>
        <w:t xml:space="preserve">  Al Rey demos cuenta de esto.</w:t>
      </w:r>
      <w:r w:rsidRPr="00935810">
        <w:tab/>
      </w:r>
      <w:r w:rsidRPr="00935810">
        <w:tab/>
      </w:r>
      <w:r w:rsidRPr="00935810">
        <w:tab/>
      </w:r>
    </w:p>
    <w:p w14:paraId="08B6C66E" w14:textId="66E7247A" w:rsidR="001C4162" w:rsidRDefault="001C4162" w:rsidP="001C4162">
      <w:pPr>
        <w:pStyle w:val="Personaje"/>
      </w:pPr>
      <w:r w:rsidRPr="00935810">
        <w:t>Fernán Núñez</w:t>
      </w:r>
    </w:p>
    <w:p w14:paraId="505462ED" w14:textId="347C505C" w:rsidR="001C4162" w:rsidRPr="00935810" w:rsidRDefault="001C4162" w:rsidP="00ED0995">
      <w:pPr>
        <w:pStyle w:val="Partidoincial"/>
      </w:pPr>
      <w:r w:rsidRPr="00935810">
        <w:tab/>
      </w:r>
      <w:r w:rsidR="00314318">
        <w:t xml:space="preserve">                        </w:t>
      </w:r>
      <w:r w:rsidRPr="00935810">
        <w:t>Decidme lo que es.</w:t>
      </w:r>
    </w:p>
    <w:p w14:paraId="74EA7BD1" w14:textId="629D06E5" w:rsidR="001C4162" w:rsidRDefault="001C4162" w:rsidP="001C4162">
      <w:pPr>
        <w:pStyle w:val="Personaje"/>
      </w:pPr>
      <w:r w:rsidRPr="00935810">
        <w:t>Tristán</w:t>
      </w:r>
    </w:p>
    <w:p w14:paraId="506401C0" w14:textId="1C2E0959" w:rsidR="001C4162" w:rsidRPr="008F1962" w:rsidRDefault="001C4162" w:rsidP="008F1962">
      <w:pPr>
        <w:pStyle w:val="Partidofinal"/>
      </w:pPr>
      <w:r w:rsidRPr="00935810">
        <w:tab/>
      </w:r>
      <w:r w:rsidRPr="00935810">
        <w:tab/>
      </w:r>
      <w:r w:rsidRPr="00935810">
        <w:tab/>
      </w:r>
      <w:r w:rsidRPr="00935810">
        <w:tab/>
        <w:t xml:space="preserve">        </w:t>
      </w:r>
      <w:r w:rsidR="00314318">
        <w:t xml:space="preserve">          </w:t>
      </w:r>
      <w:r w:rsidRPr="008F1962">
        <w:t>Entrad</w:t>
      </w:r>
    </w:p>
    <w:p w14:paraId="5C7697FD" w14:textId="0C711629" w:rsidR="001C4162" w:rsidRPr="00935810" w:rsidRDefault="001C4162" w:rsidP="0062259C">
      <w:pPr>
        <w:pStyle w:val="Partidoincial"/>
      </w:pPr>
      <w:r w:rsidRPr="00935810">
        <w:tab/>
      </w:r>
      <w:r w:rsidRPr="00935810">
        <w:tab/>
      </w:r>
      <w:r w:rsidRPr="00935810">
        <w:tab/>
        <w:t>y lo sabréis.</w:t>
      </w:r>
    </w:p>
    <w:p w14:paraId="55017EF9" w14:textId="77B5970F" w:rsidR="001C4162" w:rsidRPr="00935810" w:rsidRDefault="001C4162" w:rsidP="0062259C">
      <w:pPr>
        <w:pStyle w:val="Acot"/>
      </w:pPr>
      <w:r w:rsidRPr="00935810">
        <w:t xml:space="preserve">Éntrense los tres. Quede Nuño y </w:t>
      </w:r>
      <w:r w:rsidR="001A47D6">
        <w:t>@</w:t>
      </w:r>
      <w:r w:rsidRPr="00935810">
        <w:t>Bato</w:t>
      </w:r>
    </w:p>
    <w:p w14:paraId="18F7490E" w14:textId="61BA5C5A" w:rsidR="001C4162" w:rsidRDefault="001C4162" w:rsidP="001C4162">
      <w:pPr>
        <w:pStyle w:val="Personaje"/>
      </w:pPr>
      <w:r w:rsidRPr="00935810">
        <w:t>Bato</w:t>
      </w:r>
    </w:p>
    <w:p w14:paraId="3570FAF0" w14:textId="0811A59D" w:rsidR="001C4162" w:rsidRPr="008F1962" w:rsidRDefault="001C4162" w:rsidP="008F1962">
      <w:pPr>
        <w:pStyle w:val="Partidofinal"/>
      </w:pPr>
      <w:r w:rsidRPr="00935810">
        <w:tab/>
      </w:r>
      <w:r w:rsidRPr="00935810">
        <w:tab/>
      </w:r>
      <w:r w:rsidRPr="00935810">
        <w:tab/>
      </w:r>
      <w:r w:rsidRPr="00935810">
        <w:tab/>
        <w:t xml:space="preserve">         </w:t>
      </w:r>
      <w:r w:rsidR="00314318">
        <w:t xml:space="preserve">   </w:t>
      </w:r>
      <w:r w:rsidRPr="008F1962">
        <w:t>Ya es crueldad,</w:t>
      </w:r>
    </w:p>
    <w:p w14:paraId="4A5792EB" w14:textId="77777777" w:rsidR="001C4162" w:rsidRPr="00935810" w:rsidRDefault="001C4162" w:rsidP="001C4162">
      <w:pPr>
        <w:pStyle w:val="Verso"/>
      </w:pPr>
      <w:r w:rsidRPr="00935810">
        <w:tab/>
      </w:r>
      <w:r w:rsidRPr="00935810">
        <w:tab/>
      </w:r>
      <w:r w:rsidRPr="00935810">
        <w:tab/>
        <w:t xml:space="preserve">Nuño, hablar tan descompuesto.         </w:t>
      </w:r>
    </w:p>
    <w:p w14:paraId="14BAFA66" w14:textId="6424D9D8" w:rsidR="001C4162" w:rsidRDefault="001C4162" w:rsidP="001C4162">
      <w:pPr>
        <w:pStyle w:val="Personaje"/>
      </w:pPr>
      <w:r w:rsidRPr="00935810">
        <w:t>Nuño</w:t>
      </w:r>
    </w:p>
    <w:p w14:paraId="1CAC1106" w14:textId="55485218" w:rsidR="001C4162" w:rsidRPr="00935810" w:rsidRDefault="001C4162" w:rsidP="001C4162">
      <w:pPr>
        <w:pStyle w:val="Verso"/>
      </w:pPr>
      <w:r w:rsidRPr="00935810">
        <w:tab/>
      </w:r>
      <w:r w:rsidRPr="00935810">
        <w:tab/>
      </w:r>
      <w:r w:rsidRPr="00935810">
        <w:tab/>
        <w:t xml:space="preserve">  ¡Ay, Bato, </w:t>
      </w:r>
      <w:proofErr w:type="spellStart"/>
      <w:r w:rsidRPr="00935810">
        <w:t>pluviera</w:t>
      </w:r>
      <w:proofErr w:type="spellEnd"/>
      <w:r w:rsidRPr="00935810">
        <w:t xml:space="preserve"> a Dios</w:t>
      </w:r>
      <w:r w:rsidRPr="00935810">
        <w:tab/>
      </w:r>
      <w:r w:rsidRPr="00935810">
        <w:tab/>
      </w:r>
      <w:r w:rsidRPr="00935810">
        <w:tab/>
      </w:r>
      <w:r w:rsidRPr="00935810">
        <w:tab/>
      </w:r>
    </w:p>
    <w:p w14:paraId="1015C9E1" w14:textId="77777777" w:rsidR="001C4162" w:rsidRPr="00935810" w:rsidRDefault="001C4162" w:rsidP="001C4162">
      <w:pPr>
        <w:pStyle w:val="Verso"/>
      </w:pPr>
      <w:r w:rsidRPr="00935810">
        <w:lastRenderedPageBreak/>
        <w:tab/>
      </w:r>
      <w:r w:rsidRPr="00935810">
        <w:tab/>
      </w:r>
      <w:r w:rsidRPr="00935810">
        <w:tab/>
        <w:t>que estos viles no se fueran</w:t>
      </w:r>
      <w:r w:rsidRPr="00935810">
        <w:tab/>
      </w:r>
      <w:r w:rsidRPr="00935810">
        <w:tab/>
      </w:r>
      <w:r w:rsidRPr="00935810">
        <w:tab/>
      </w:r>
      <w:r w:rsidRPr="00935810">
        <w:tab/>
      </w:r>
    </w:p>
    <w:p w14:paraId="2EEE8725" w14:textId="77777777" w:rsidR="001C4162" w:rsidRPr="00935810" w:rsidRDefault="001C4162" w:rsidP="001C4162">
      <w:pPr>
        <w:pStyle w:val="Verso"/>
      </w:pPr>
      <w:r w:rsidRPr="00935810">
        <w:tab/>
      </w:r>
      <w:r w:rsidRPr="00935810">
        <w:tab/>
      </w:r>
      <w:r w:rsidRPr="00935810">
        <w:tab/>
        <w:t>sino que ocasión me dieran</w:t>
      </w:r>
    </w:p>
    <w:p w14:paraId="0FC35815" w14:textId="77777777" w:rsidR="001C4162" w:rsidRPr="00935810" w:rsidRDefault="001C4162" w:rsidP="001C4162">
      <w:pPr>
        <w:pStyle w:val="Verso"/>
      </w:pPr>
      <w:r w:rsidRPr="00935810">
        <w:tab/>
      </w:r>
      <w:r w:rsidRPr="00935810">
        <w:tab/>
      </w:r>
      <w:r w:rsidRPr="00935810">
        <w:tab/>
        <w:t>para matar a los dos!</w:t>
      </w:r>
    </w:p>
    <w:p w14:paraId="5416D599" w14:textId="77777777" w:rsidR="001C4162" w:rsidRPr="00935810" w:rsidRDefault="001C4162" w:rsidP="001C4162">
      <w:pPr>
        <w:pStyle w:val="Verso"/>
      </w:pPr>
      <w:r w:rsidRPr="00935810">
        <w:tab/>
      </w:r>
      <w:r w:rsidRPr="00935810">
        <w:tab/>
      </w:r>
      <w:r w:rsidRPr="00935810">
        <w:tab/>
        <w:t xml:space="preserve">  ¿Ves cuál se van las gallinas  </w:t>
      </w:r>
      <w:r w:rsidRPr="00935810">
        <w:tab/>
      </w:r>
      <w:r w:rsidRPr="00935810">
        <w:rPr>
          <w:i/>
        </w:rPr>
        <w:tab/>
      </w:r>
    </w:p>
    <w:p w14:paraId="0B0D42B9" w14:textId="589A97A2" w:rsidR="001C4162" w:rsidRPr="00935810" w:rsidRDefault="001C4162" w:rsidP="001C4162">
      <w:pPr>
        <w:pStyle w:val="Verso"/>
      </w:pPr>
      <w:r w:rsidRPr="00935810">
        <w:tab/>
      </w:r>
      <w:r w:rsidRPr="00935810">
        <w:tab/>
      </w:r>
      <w:r w:rsidRPr="00935810">
        <w:tab/>
        <w:t>tan encogidas las alas?</w:t>
      </w:r>
      <w:r w:rsidRPr="00935810">
        <w:tab/>
      </w:r>
      <w:r w:rsidRPr="00935810">
        <w:tab/>
      </w:r>
      <w:r w:rsidRPr="00935810">
        <w:tab/>
      </w:r>
      <w:r w:rsidRPr="00935810">
        <w:tab/>
      </w:r>
    </w:p>
    <w:p w14:paraId="6F58AC85" w14:textId="37DF5FA8" w:rsidR="001C4162" w:rsidRDefault="001C4162" w:rsidP="001C4162">
      <w:pPr>
        <w:pStyle w:val="Personaje"/>
      </w:pPr>
      <w:r w:rsidRPr="00935810">
        <w:t>Bato</w:t>
      </w:r>
    </w:p>
    <w:p w14:paraId="16C57B84" w14:textId="185AD2E0" w:rsidR="001C4162" w:rsidRPr="00935810" w:rsidRDefault="001C4162" w:rsidP="001C4162">
      <w:pPr>
        <w:pStyle w:val="Verso"/>
      </w:pPr>
      <w:r w:rsidRPr="00935810">
        <w:tab/>
      </w:r>
      <w:r w:rsidRPr="00935810">
        <w:tab/>
      </w:r>
      <w:r w:rsidRPr="00935810">
        <w:tab/>
        <w:t>Mas, ¿</w:t>
      </w:r>
      <w:proofErr w:type="spellStart"/>
      <w:r w:rsidRPr="00935810">
        <w:t>que</w:t>
      </w:r>
      <w:proofErr w:type="spellEnd"/>
      <w:r w:rsidRPr="00935810">
        <w:t xml:space="preserve"> te entras por las salas?,</w:t>
      </w:r>
      <w:r w:rsidRPr="00935810">
        <w:tab/>
      </w:r>
      <w:r w:rsidRPr="00935810">
        <w:tab/>
      </w:r>
      <w:r w:rsidRPr="00935810">
        <w:tab/>
      </w:r>
    </w:p>
    <w:p w14:paraId="3BA95CE2" w14:textId="5DF76A4B" w:rsidR="001C4162" w:rsidRPr="00935810" w:rsidRDefault="001C4162" w:rsidP="0062259C">
      <w:pPr>
        <w:pStyle w:val="Verso"/>
      </w:pPr>
      <w:r w:rsidRPr="00935810">
        <w:tab/>
      </w:r>
      <w:r w:rsidRPr="00935810">
        <w:tab/>
      </w:r>
      <w:r w:rsidRPr="00935810">
        <w:tab/>
        <w:t xml:space="preserve">¿adónde, </w:t>
      </w:r>
      <w:proofErr w:type="gramStart"/>
      <w:r w:rsidRPr="00935810">
        <w:t>Nuño, caminas?</w:t>
      </w:r>
      <w:proofErr w:type="gramEnd"/>
    </w:p>
    <w:p w14:paraId="6BD76D26" w14:textId="5E938F90" w:rsidR="001C4162" w:rsidRPr="00935810" w:rsidRDefault="001C4162" w:rsidP="0062259C">
      <w:pPr>
        <w:pStyle w:val="Acot"/>
      </w:pPr>
      <w:r w:rsidRPr="00935810">
        <w:t>Llame</w:t>
      </w:r>
    </w:p>
    <w:p w14:paraId="72346C2E" w14:textId="60270770" w:rsidR="001C4162" w:rsidRDefault="001C4162" w:rsidP="001C4162">
      <w:pPr>
        <w:pStyle w:val="Personaje"/>
      </w:pPr>
      <w:r w:rsidRPr="00935810">
        <w:t>Nuño</w:t>
      </w:r>
    </w:p>
    <w:p w14:paraId="3DFECA38" w14:textId="583E06B1" w:rsidR="001C4162" w:rsidRPr="00935810" w:rsidRDefault="001C4162" w:rsidP="0062259C">
      <w:pPr>
        <w:pStyle w:val="Verso"/>
      </w:pPr>
      <w:r w:rsidRPr="00935810">
        <w:tab/>
      </w:r>
      <w:r w:rsidRPr="00935810">
        <w:tab/>
      </w:r>
      <w:r w:rsidRPr="00935810">
        <w:tab/>
        <w:t xml:space="preserve">  Déjame llamar aquí.</w:t>
      </w:r>
    </w:p>
    <w:p w14:paraId="191F4660" w14:textId="325A9620" w:rsidR="001C4162" w:rsidRPr="00935810" w:rsidRDefault="001C4162" w:rsidP="0062259C">
      <w:pPr>
        <w:pStyle w:val="Acot"/>
      </w:pPr>
      <w:r w:rsidRPr="00935810">
        <w:t>Salga un portero</w:t>
      </w:r>
    </w:p>
    <w:p w14:paraId="16729A7C" w14:textId="459D40D1" w:rsidR="001C4162" w:rsidRDefault="001C4162" w:rsidP="001C4162">
      <w:pPr>
        <w:pStyle w:val="Personaje"/>
      </w:pPr>
      <w:r w:rsidRPr="00935810">
        <w:t>Portero</w:t>
      </w:r>
    </w:p>
    <w:p w14:paraId="5FDB93EF" w14:textId="519D456C" w:rsidR="001C4162" w:rsidRPr="00935810" w:rsidRDefault="001C4162" w:rsidP="001C4162">
      <w:pPr>
        <w:pStyle w:val="Verso"/>
      </w:pPr>
      <w:r w:rsidRPr="00935810">
        <w:tab/>
      </w:r>
      <w:r w:rsidRPr="00935810">
        <w:tab/>
      </w:r>
      <w:r w:rsidR="00314318">
        <w:t xml:space="preserve">            </w:t>
      </w:r>
      <w:r w:rsidRPr="00935810">
        <w:t>Labradores, ¿dónde vais?</w:t>
      </w:r>
    </w:p>
    <w:p w14:paraId="08C3AB18" w14:textId="55877F33" w:rsidR="001C4162" w:rsidRDefault="001C4162" w:rsidP="001C4162">
      <w:pPr>
        <w:pStyle w:val="Personaje"/>
      </w:pPr>
      <w:r w:rsidRPr="00935810">
        <w:t>Nuño</w:t>
      </w:r>
    </w:p>
    <w:p w14:paraId="05C72779" w14:textId="73C7FBAD" w:rsidR="001C4162" w:rsidRPr="00935810" w:rsidRDefault="001C4162" w:rsidP="001C4162">
      <w:pPr>
        <w:pStyle w:val="Verso"/>
      </w:pPr>
      <w:r w:rsidRPr="00935810">
        <w:tab/>
      </w:r>
      <w:r w:rsidRPr="00935810">
        <w:tab/>
      </w:r>
      <w:r w:rsidRPr="00935810">
        <w:tab/>
        <w:t>¿Sois quien abrís o cerráis</w:t>
      </w:r>
      <w:r w:rsidRPr="00935810">
        <w:tab/>
      </w:r>
      <w:r w:rsidRPr="00935810">
        <w:tab/>
      </w:r>
      <w:r w:rsidRPr="00935810">
        <w:tab/>
      </w:r>
      <w:r w:rsidRPr="00935810">
        <w:tab/>
      </w:r>
    </w:p>
    <w:p w14:paraId="4441F2CC" w14:textId="77777777" w:rsidR="001C4162" w:rsidRPr="00935810" w:rsidRDefault="001C4162" w:rsidP="00ED0995">
      <w:pPr>
        <w:pStyle w:val="Partidoincial"/>
      </w:pPr>
      <w:r w:rsidRPr="00935810">
        <w:tab/>
      </w:r>
      <w:r w:rsidRPr="00935810">
        <w:tab/>
      </w:r>
      <w:r w:rsidRPr="00935810">
        <w:tab/>
        <w:t>esta puerta?</w:t>
      </w:r>
    </w:p>
    <w:p w14:paraId="0904901E" w14:textId="0F199243" w:rsidR="001C4162" w:rsidRDefault="001C4162" w:rsidP="001C4162">
      <w:pPr>
        <w:pStyle w:val="Personaje"/>
      </w:pPr>
      <w:r w:rsidRPr="00935810">
        <w:t>Portero</w:t>
      </w:r>
    </w:p>
    <w:p w14:paraId="310C4B89" w14:textId="569D49C5" w:rsidR="001C4162" w:rsidRPr="008F1962" w:rsidRDefault="001C4162" w:rsidP="008F1962">
      <w:pPr>
        <w:pStyle w:val="Partidofinal"/>
      </w:pPr>
      <w:r w:rsidRPr="00935810">
        <w:tab/>
      </w:r>
      <w:r w:rsidRPr="00935810">
        <w:tab/>
      </w:r>
      <w:r w:rsidRPr="00935810">
        <w:tab/>
      </w:r>
      <w:r w:rsidRPr="008F1962">
        <w:t xml:space="preserve">        </w:t>
      </w:r>
      <w:r w:rsidR="00314318" w:rsidRPr="008F1962">
        <w:t xml:space="preserve">         </w:t>
      </w:r>
      <w:r w:rsidRPr="008F1962">
        <w:t>Hermano, sí.</w:t>
      </w:r>
      <w:r w:rsidRPr="008F1962">
        <w:tab/>
      </w:r>
      <w:r w:rsidRPr="008F1962">
        <w:tab/>
      </w:r>
      <w:r w:rsidRPr="008F1962">
        <w:tab/>
      </w:r>
      <w:r w:rsidRPr="008F1962">
        <w:tab/>
      </w:r>
    </w:p>
    <w:p w14:paraId="30CEB94D" w14:textId="05A7900D" w:rsidR="001C4162" w:rsidRDefault="001C4162" w:rsidP="001C4162">
      <w:pPr>
        <w:pStyle w:val="Personaje"/>
      </w:pPr>
      <w:r w:rsidRPr="00935810">
        <w:t>Nuño</w:t>
      </w:r>
    </w:p>
    <w:p w14:paraId="3FBA8EED" w14:textId="3FDA3276" w:rsidR="001C4162" w:rsidRPr="00935810" w:rsidRDefault="001C4162" w:rsidP="001C4162">
      <w:pPr>
        <w:pStyle w:val="Verso"/>
      </w:pPr>
      <w:r w:rsidRPr="00935810">
        <w:tab/>
      </w:r>
      <w:r w:rsidRPr="00935810">
        <w:tab/>
      </w:r>
      <w:r w:rsidRPr="00935810">
        <w:tab/>
        <w:t xml:space="preserve">  Pues decid, señor portero:</w:t>
      </w:r>
    </w:p>
    <w:p w14:paraId="7309F0DD" w14:textId="77777777" w:rsidR="001C4162" w:rsidRPr="00935810" w:rsidRDefault="001C4162" w:rsidP="001C4162">
      <w:pPr>
        <w:pStyle w:val="Verso"/>
      </w:pPr>
      <w:r w:rsidRPr="00935810">
        <w:tab/>
      </w:r>
      <w:r w:rsidRPr="00935810">
        <w:tab/>
      </w:r>
      <w:r w:rsidRPr="00935810">
        <w:tab/>
        <w:t xml:space="preserve">a </w:t>
      </w:r>
      <w:proofErr w:type="spellStart"/>
      <w:r w:rsidRPr="00935810">
        <w:t>Nise</w:t>
      </w:r>
      <w:proofErr w:type="spellEnd"/>
      <w:r w:rsidRPr="00935810">
        <w:t xml:space="preserve"> o a doña Inés</w:t>
      </w:r>
    </w:p>
    <w:p w14:paraId="5F6A3529" w14:textId="77777777" w:rsidR="001C4162" w:rsidRPr="00935810" w:rsidRDefault="001C4162" w:rsidP="001C4162">
      <w:pPr>
        <w:pStyle w:val="Verso"/>
      </w:pPr>
      <w:r w:rsidRPr="00935810">
        <w:tab/>
      </w:r>
      <w:r w:rsidRPr="00935810">
        <w:tab/>
      </w:r>
      <w:r w:rsidRPr="00935810">
        <w:tab/>
        <w:t>—si ya este nombre no es</w:t>
      </w:r>
    </w:p>
    <w:p w14:paraId="08864EDF" w14:textId="5A0F0E90" w:rsidR="001C4162" w:rsidRPr="00935810" w:rsidRDefault="001C4162" w:rsidP="001C4162">
      <w:pPr>
        <w:pStyle w:val="Verso"/>
      </w:pPr>
      <w:r w:rsidRPr="00935810">
        <w:tab/>
      </w:r>
      <w:r w:rsidRPr="00935810">
        <w:tab/>
      </w:r>
      <w:r w:rsidRPr="00935810">
        <w:tab/>
        <w:t>bueno por ser el primero—,</w:t>
      </w:r>
      <w:r w:rsidRPr="00935810">
        <w:tab/>
      </w:r>
      <w:r w:rsidRPr="00935810">
        <w:tab/>
      </w:r>
      <w:r w:rsidRPr="00935810">
        <w:tab/>
      </w:r>
      <w:r w:rsidRPr="00935810">
        <w:tab/>
      </w:r>
    </w:p>
    <w:p w14:paraId="238C86D9" w14:textId="77777777" w:rsidR="001C4162" w:rsidRPr="00935810" w:rsidRDefault="001C4162" w:rsidP="001C4162">
      <w:pPr>
        <w:pStyle w:val="Verso"/>
      </w:pPr>
      <w:r w:rsidRPr="00935810">
        <w:tab/>
      </w:r>
      <w:r w:rsidRPr="00935810">
        <w:tab/>
      </w:r>
      <w:r w:rsidRPr="00935810">
        <w:tab/>
        <w:t xml:space="preserve">  que dos villanos de Flor,</w:t>
      </w:r>
      <w:r w:rsidRPr="00935810">
        <w:tab/>
      </w:r>
      <w:r w:rsidRPr="00935810">
        <w:tab/>
      </w:r>
      <w:r w:rsidRPr="00935810">
        <w:tab/>
      </w:r>
      <w:r w:rsidRPr="00935810">
        <w:tab/>
      </w:r>
    </w:p>
    <w:p w14:paraId="611DF165" w14:textId="77777777" w:rsidR="001C4162" w:rsidRPr="00935810" w:rsidRDefault="001C4162" w:rsidP="001C4162">
      <w:pPr>
        <w:pStyle w:val="Verso"/>
      </w:pPr>
      <w:r w:rsidRPr="00935810">
        <w:tab/>
      </w:r>
      <w:r w:rsidRPr="00935810">
        <w:tab/>
      </w:r>
      <w:r w:rsidRPr="00935810">
        <w:tab/>
      </w:r>
      <w:proofErr w:type="gramStart"/>
      <w:r w:rsidRPr="00935810">
        <w:t>el aldea</w:t>
      </w:r>
      <w:proofErr w:type="gramEnd"/>
      <w:r w:rsidRPr="00935810">
        <w:t xml:space="preserve"> a do vivía</w:t>
      </w:r>
    </w:p>
    <w:p w14:paraId="54C2A33B" w14:textId="77777777" w:rsidR="001C4162" w:rsidRPr="00935810" w:rsidRDefault="001C4162" w:rsidP="001C4162">
      <w:pPr>
        <w:pStyle w:val="Verso"/>
      </w:pPr>
      <w:r w:rsidRPr="00935810">
        <w:tab/>
      </w:r>
      <w:r w:rsidRPr="00935810">
        <w:tab/>
      </w:r>
      <w:r w:rsidRPr="00935810">
        <w:tab/>
        <w:t xml:space="preserve">cuando el Prado honrar solía         </w:t>
      </w:r>
    </w:p>
    <w:p w14:paraId="49FCEBB8" w14:textId="77777777" w:rsidR="001C4162" w:rsidRPr="00935810" w:rsidRDefault="001C4162" w:rsidP="001C4162">
      <w:pPr>
        <w:pStyle w:val="Verso"/>
      </w:pPr>
      <w:r w:rsidRPr="00935810">
        <w:tab/>
      </w:r>
      <w:r w:rsidRPr="00935810">
        <w:tab/>
      </w:r>
      <w:r w:rsidRPr="00935810">
        <w:tab/>
        <w:t>a quien tuvo tanto amor,</w:t>
      </w:r>
    </w:p>
    <w:p w14:paraId="06EBD128" w14:textId="0EAE87C0" w:rsidR="001C4162" w:rsidRPr="00935810" w:rsidRDefault="001C4162" w:rsidP="001C4162">
      <w:pPr>
        <w:pStyle w:val="Verso"/>
      </w:pPr>
      <w:r w:rsidRPr="00935810">
        <w:tab/>
      </w:r>
      <w:r w:rsidRPr="00935810">
        <w:tab/>
      </w:r>
      <w:r w:rsidRPr="00935810">
        <w:tab/>
        <w:t xml:space="preserve">  la traen cierto presente.</w:t>
      </w:r>
      <w:r w:rsidRPr="00935810">
        <w:tab/>
      </w:r>
      <w:r w:rsidRPr="00935810">
        <w:tab/>
      </w:r>
      <w:r w:rsidRPr="00935810">
        <w:tab/>
      </w:r>
      <w:r w:rsidRPr="00935810">
        <w:tab/>
      </w:r>
    </w:p>
    <w:p w14:paraId="27215257" w14:textId="44609983" w:rsidR="001C4162" w:rsidRDefault="001C4162" w:rsidP="001C4162">
      <w:pPr>
        <w:pStyle w:val="Personaje"/>
      </w:pPr>
      <w:r w:rsidRPr="00935810">
        <w:t>Portero</w:t>
      </w:r>
      <w:r w:rsidRPr="00935810">
        <w:tab/>
      </w:r>
      <w:r w:rsidRPr="00935810">
        <w:tab/>
      </w:r>
    </w:p>
    <w:p w14:paraId="1FC3A0CF" w14:textId="321E4B5C" w:rsidR="001C4162" w:rsidRPr="00935810" w:rsidRDefault="00314318" w:rsidP="001C4162">
      <w:pPr>
        <w:pStyle w:val="Verso"/>
      </w:pPr>
      <w:r>
        <w:t xml:space="preserve">                                   </w:t>
      </w:r>
      <w:r w:rsidR="001C4162" w:rsidRPr="00935810">
        <w:t>Por ser cosa tan segura,</w:t>
      </w:r>
      <w:r w:rsidR="001C4162" w:rsidRPr="00935810">
        <w:tab/>
      </w:r>
      <w:r w:rsidR="001C4162" w:rsidRPr="00935810">
        <w:tab/>
      </w:r>
      <w:r w:rsidR="001C4162" w:rsidRPr="00935810">
        <w:tab/>
      </w:r>
      <w:r w:rsidR="001C4162" w:rsidRPr="00935810">
        <w:tab/>
      </w:r>
    </w:p>
    <w:p w14:paraId="35E8CCD2" w14:textId="4A0B6626" w:rsidR="001C4162" w:rsidRPr="00935810" w:rsidRDefault="001C4162" w:rsidP="0062259C">
      <w:pPr>
        <w:pStyle w:val="Partidoincial"/>
      </w:pPr>
      <w:r w:rsidRPr="00935810">
        <w:tab/>
      </w:r>
      <w:r w:rsidRPr="00935810">
        <w:tab/>
      </w:r>
      <w:r w:rsidRPr="00935810">
        <w:tab/>
        <w:t>voy.</w:t>
      </w:r>
    </w:p>
    <w:p w14:paraId="74571E2F" w14:textId="2B53D47C" w:rsidR="001C4162" w:rsidRPr="00935810" w:rsidRDefault="001C4162" w:rsidP="0062259C">
      <w:pPr>
        <w:pStyle w:val="Acot"/>
      </w:pPr>
      <w:r w:rsidRPr="00935810">
        <w:t xml:space="preserve">Váyase el </w:t>
      </w:r>
      <w:r w:rsidR="000C4EC8">
        <w:t>@</w:t>
      </w:r>
      <w:r w:rsidRPr="00935810">
        <w:t>portero</w:t>
      </w:r>
    </w:p>
    <w:p w14:paraId="0D2AFEC5" w14:textId="457C7A2C" w:rsidR="001C4162" w:rsidRDefault="001C4162" w:rsidP="001C4162">
      <w:pPr>
        <w:pStyle w:val="Personaje"/>
      </w:pPr>
      <w:r w:rsidRPr="00935810">
        <w:t>Nuño</w:t>
      </w:r>
    </w:p>
    <w:p w14:paraId="4D2DE79C" w14:textId="133C58E5" w:rsidR="001C4162" w:rsidRPr="008F1962" w:rsidRDefault="001C4162" w:rsidP="008F1962">
      <w:pPr>
        <w:pStyle w:val="Partidofinal"/>
      </w:pPr>
      <w:r w:rsidRPr="00935810">
        <w:tab/>
      </w:r>
      <w:r w:rsidRPr="00935810">
        <w:tab/>
      </w:r>
      <w:r w:rsidRPr="00935810">
        <w:tab/>
      </w:r>
      <w:r w:rsidRPr="008F1962">
        <w:t xml:space="preserve">         El cielo os dé ventura</w:t>
      </w:r>
    </w:p>
    <w:p w14:paraId="751B334B" w14:textId="77777777" w:rsidR="001C4162" w:rsidRPr="00935810" w:rsidRDefault="001C4162" w:rsidP="001C4162">
      <w:pPr>
        <w:pStyle w:val="Verso"/>
      </w:pPr>
      <w:r w:rsidRPr="00935810">
        <w:lastRenderedPageBreak/>
        <w:tab/>
      </w:r>
      <w:r w:rsidRPr="00935810">
        <w:tab/>
      </w:r>
      <w:r w:rsidRPr="00935810">
        <w:tab/>
        <w:t>y la vida y honra aumente.</w:t>
      </w:r>
    </w:p>
    <w:p w14:paraId="321EC4B2" w14:textId="616CA945" w:rsidR="001C4162" w:rsidRDefault="001C4162" w:rsidP="001C4162">
      <w:pPr>
        <w:pStyle w:val="Personaje"/>
      </w:pPr>
      <w:r w:rsidRPr="00935810">
        <w:t>Bato</w:t>
      </w:r>
    </w:p>
    <w:p w14:paraId="2F8BCC78" w14:textId="588CF1A2" w:rsidR="001C4162" w:rsidRPr="00935810" w:rsidRDefault="001C4162" w:rsidP="00ED0995">
      <w:pPr>
        <w:pStyle w:val="Partidoincial"/>
      </w:pPr>
      <w:r w:rsidRPr="00935810">
        <w:tab/>
      </w:r>
      <w:r w:rsidRPr="00935810">
        <w:tab/>
      </w:r>
      <w:r w:rsidRPr="00935810">
        <w:tab/>
        <w:t xml:space="preserve">  ¿Qué haces? </w:t>
      </w:r>
    </w:p>
    <w:p w14:paraId="1D40FA26" w14:textId="60C93E06" w:rsidR="001C4162" w:rsidRDefault="001C4162" w:rsidP="001C4162">
      <w:pPr>
        <w:pStyle w:val="Personaje"/>
      </w:pPr>
      <w:r w:rsidRPr="00935810">
        <w:t>Nuño</w:t>
      </w:r>
    </w:p>
    <w:p w14:paraId="212FD3C3" w14:textId="7CC4997B" w:rsidR="001C4162" w:rsidRPr="008F1962" w:rsidRDefault="001C4162" w:rsidP="008F1962">
      <w:pPr>
        <w:pStyle w:val="Partidofinal"/>
      </w:pPr>
      <w:r w:rsidRPr="00935810">
        <w:tab/>
      </w:r>
      <w:r w:rsidRPr="00935810">
        <w:tab/>
      </w:r>
      <w:r w:rsidRPr="00935810">
        <w:tab/>
      </w:r>
      <w:r w:rsidRPr="00935810">
        <w:tab/>
        <w:t xml:space="preserve">           </w:t>
      </w:r>
      <w:r w:rsidRPr="008F1962">
        <w:t>¿Ya no lo ves?</w:t>
      </w:r>
    </w:p>
    <w:p w14:paraId="42DBB436" w14:textId="08435A65" w:rsidR="001C4162" w:rsidRPr="00935810" w:rsidRDefault="001C4162" w:rsidP="001C4162">
      <w:pPr>
        <w:pStyle w:val="Verso"/>
      </w:pPr>
      <w:r w:rsidRPr="00935810">
        <w:tab/>
      </w:r>
      <w:r w:rsidRPr="00935810">
        <w:tab/>
      </w:r>
      <w:r w:rsidRPr="00935810">
        <w:tab/>
        <w:t>Intento cosas de loco.</w:t>
      </w:r>
      <w:r w:rsidRPr="00935810">
        <w:tab/>
      </w:r>
      <w:r w:rsidRPr="00935810">
        <w:tab/>
      </w:r>
      <w:r w:rsidRPr="00935810">
        <w:tab/>
      </w:r>
      <w:r w:rsidRPr="00935810">
        <w:tab/>
      </w:r>
    </w:p>
    <w:p w14:paraId="3B641FB0" w14:textId="0B20883E" w:rsidR="001C4162" w:rsidRDefault="001C4162" w:rsidP="001C4162">
      <w:pPr>
        <w:pStyle w:val="Personaje"/>
      </w:pPr>
      <w:r w:rsidRPr="00935810">
        <w:t>Bato</w:t>
      </w:r>
    </w:p>
    <w:p w14:paraId="019D4354" w14:textId="1AEF81E0" w:rsidR="001C4162" w:rsidRPr="00935810" w:rsidRDefault="001C4162" w:rsidP="001C4162">
      <w:pPr>
        <w:pStyle w:val="Verso"/>
      </w:pPr>
      <w:r w:rsidRPr="00935810">
        <w:tab/>
      </w:r>
      <w:r w:rsidRPr="00935810">
        <w:tab/>
      </w:r>
      <w:r w:rsidRPr="00935810">
        <w:tab/>
        <w:t>La vida tienes en poco,</w:t>
      </w:r>
      <w:r w:rsidRPr="00935810">
        <w:tab/>
      </w:r>
      <w:r w:rsidRPr="00935810">
        <w:tab/>
      </w:r>
      <w:r w:rsidRPr="00935810">
        <w:tab/>
      </w:r>
    </w:p>
    <w:p w14:paraId="092C9A7A" w14:textId="77777777" w:rsidR="001C4162" w:rsidRPr="00935810" w:rsidRDefault="001C4162" w:rsidP="001C4162">
      <w:pPr>
        <w:pStyle w:val="Verso"/>
      </w:pPr>
      <w:r w:rsidRPr="00935810">
        <w:tab/>
      </w:r>
      <w:r w:rsidRPr="00935810">
        <w:tab/>
      </w:r>
      <w:r w:rsidRPr="00935810">
        <w:tab/>
        <w:t>¿tú, hablar a doña Inés?</w:t>
      </w:r>
    </w:p>
    <w:p w14:paraId="6294B56F" w14:textId="7E014D92" w:rsidR="001C4162" w:rsidRDefault="001C4162" w:rsidP="001C4162">
      <w:pPr>
        <w:pStyle w:val="Personaje"/>
      </w:pPr>
      <w:r w:rsidRPr="00935810">
        <w:t>Nuño</w:t>
      </w:r>
    </w:p>
    <w:p w14:paraId="0F2EED33" w14:textId="13EC12AA" w:rsidR="001C4162" w:rsidRPr="00935810" w:rsidRDefault="001C4162" w:rsidP="001C4162">
      <w:pPr>
        <w:pStyle w:val="Verso"/>
      </w:pPr>
      <w:r w:rsidRPr="00935810">
        <w:tab/>
      </w:r>
      <w:r w:rsidRPr="00935810">
        <w:tab/>
      </w:r>
      <w:r w:rsidRPr="00935810">
        <w:tab/>
        <w:t xml:space="preserve">  A doña Inés quiero hablar</w:t>
      </w:r>
    </w:p>
    <w:p w14:paraId="164E8952" w14:textId="77777777" w:rsidR="001C4162" w:rsidRPr="00935810" w:rsidRDefault="001C4162" w:rsidP="001C4162">
      <w:pPr>
        <w:pStyle w:val="Verso"/>
      </w:pPr>
      <w:r w:rsidRPr="00935810">
        <w:tab/>
      </w:r>
      <w:r w:rsidRPr="00935810">
        <w:tab/>
      </w:r>
      <w:r w:rsidRPr="00935810">
        <w:tab/>
        <w:t>y, en hablándola, morir.</w:t>
      </w:r>
    </w:p>
    <w:p w14:paraId="4311CBB0" w14:textId="1CBFF9AE" w:rsidR="001C4162" w:rsidRDefault="001C4162" w:rsidP="001C4162">
      <w:pPr>
        <w:pStyle w:val="Personaje"/>
      </w:pPr>
      <w:r w:rsidRPr="00935810">
        <w:t>Bato</w:t>
      </w:r>
    </w:p>
    <w:p w14:paraId="5DF6CB11" w14:textId="71563627" w:rsidR="001C4162" w:rsidRPr="00935810" w:rsidRDefault="001C4162" w:rsidP="001C4162">
      <w:pPr>
        <w:pStyle w:val="Verso"/>
      </w:pPr>
      <w:r w:rsidRPr="00935810">
        <w:tab/>
      </w:r>
      <w:r w:rsidRPr="00935810">
        <w:tab/>
      </w:r>
      <w:r w:rsidRPr="00935810">
        <w:tab/>
        <w:t>Pues ella ¿podrá salir?</w:t>
      </w:r>
      <w:r w:rsidRPr="00935810">
        <w:tab/>
      </w:r>
      <w:r w:rsidRPr="00935810">
        <w:tab/>
      </w:r>
      <w:r w:rsidRPr="00935810">
        <w:tab/>
      </w:r>
      <w:r w:rsidRPr="00935810">
        <w:tab/>
      </w:r>
    </w:p>
    <w:p w14:paraId="4A109297" w14:textId="78D48C1C" w:rsidR="001C4162" w:rsidRDefault="001C4162" w:rsidP="001C4162">
      <w:pPr>
        <w:pStyle w:val="Personaje"/>
      </w:pPr>
      <w:r w:rsidRPr="00935810">
        <w:t>Nuño</w:t>
      </w:r>
    </w:p>
    <w:p w14:paraId="2C0CE262" w14:textId="4354E7F7" w:rsidR="001C4162" w:rsidRPr="00935810" w:rsidRDefault="001C4162" w:rsidP="0062259C">
      <w:pPr>
        <w:pStyle w:val="Verso"/>
      </w:pPr>
      <w:r w:rsidRPr="00935810">
        <w:tab/>
      </w:r>
      <w:r w:rsidRPr="00935810">
        <w:tab/>
      </w:r>
      <w:r w:rsidRPr="00935810">
        <w:tab/>
        <w:t>Mi nombre la hará lugar.</w:t>
      </w:r>
      <w:r w:rsidRPr="00935810">
        <w:tab/>
      </w:r>
      <w:r w:rsidRPr="00935810">
        <w:tab/>
      </w:r>
      <w:r w:rsidRPr="00935810">
        <w:tab/>
      </w:r>
    </w:p>
    <w:p w14:paraId="3D21E920" w14:textId="5B2F5ECE" w:rsidR="001C4162" w:rsidRPr="00935810" w:rsidRDefault="001C4162" w:rsidP="0062259C">
      <w:pPr>
        <w:pStyle w:val="Acot"/>
      </w:pPr>
      <w:r w:rsidRPr="00935810">
        <w:t xml:space="preserve">Salgan </w:t>
      </w:r>
      <w:proofErr w:type="spellStart"/>
      <w:r w:rsidRPr="00935810">
        <w:t>Nise</w:t>
      </w:r>
      <w:proofErr w:type="spellEnd"/>
      <w:r w:rsidRPr="00935810">
        <w:t xml:space="preserve"> y el </w:t>
      </w:r>
      <w:r w:rsidR="00672CDD">
        <w:t>@</w:t>
      </w:r>
      <w:r w:rsidRPr="00935810">
        <w:t>portero</w:t>
      </w:r>
    </w:p>
    <w:p w14:paraId="64F1F570" w14:textId="3161B5BC" w:rsidR="001C4162" w:rsidRDefault="001C4162" w:rsidP="001C4162">
      <w:pPr>
        <w:pStyle w:val="Personaje"/>
      </w:pPr>
      <w:proofErr w:type="spellStart"/>
      <w:r w:rsidRPr="00935810">
        <w:t>Nise</w:t>
      </w:r>
      <w:proofErr w:type="spellEnd"/>
    </w:p>
    <w:p w14:paraId="58F94B5D" w14:textId="373AC706" w:rsidR="001C4162" w:rsidRPr="00935810" w:rsidRDefault="001C4162" w:rsidP="001C4162">
      <w:pPr>
        <w:pStyle w:val="Verso"/>
      </w:pPr>
      <w:r w:rsidRPr="00935810">
        <w:tab/>
      </w:r>
      <w:r w:rsidRPr="00935810">
        <w:tab/>
      </w:r>
      <w:r w:rsidRPr="00935810">
        <w:tab/>
        <w:t xml:space="preserve">  ¿Villanos de Flor a mí?  </w:t>
      </w:r>
      <w:r w:rsidRPr="00935810">
        <w:tab/>
      </w:r>
    </w:p>
    <w:p w14:paraId="60E28F94" w14:textId="6EAB1640" w:rsidR="001C4162" w:rsidRDefault="001C4162" w:rsidP="001C4162">
      <w:pPr>
        <w:pStyle w:val="Personaje"/>
      </w:pPr>
      <w:r w:rsidRPr="00935810">
        <w:t>Nuño</w:t>
      </w:r>
    </w:p>
    <w:p w14:paraId="6ECD0759" w14:textId="528C0682" w:rsidR="001C4162" w:rsidRPr="00935810" w:rsidRDefault="001C4162" w:rsidP="001C4162">
      <w:pPr>
        <w:pStyle w:val="Verso"/>
      </w:pPr>
      <w:r w:rsidRPr="00935810">
        <w:tab/>
      </w:r>
      <w:r w:rsidRPr="00935810">
        <w:tab/>
      </w:r>
      <w:r w:rsidRPr="00935810">
        <w:tab/>
        <w:t>Sí, que ya somos villanos</w:t>
      </w:r>
    </w:p>
    <w:p w14:paraId="4A9FD5FF" w14:textId="77777777" w:rsidR="001C4162" w:rsidRPr="00935810" w:rsidRDefault="001C4162" w:rsidP="001C4162">
      <w:pPr>
        <w:pStyle w:val="Verso"/>
      </w:pPr>
      <w:r w:rsidRPr="00935810">
        <w:tab/>
      </w:r>
      <w:r w:rsidRPr="00935810">
        <w:tab/>
      </w:r>
      <w:r w:rsidRPr="00935810">
        <w:tab/>
        <w:t>como otros son cortesanos.</w:t>
      </w:r>
    </w:p>
    <w:p w14:paraId="69BC1D4A" w14:textId="70BC8B2D" w:rsidR="001C4162" w:rsidRDefault="001C4162" w:rsidP="001C4162">
      <w:pPr>
        <w:pStyle w:val="Personaje"/>
      </w:pPr>
      <w:proofErr w:type="spellStart"/>
      <w:r w:rsidRPr="00935810">
        <w:t>Nise</w:t>
      </w:r>
      <w:proofErr w:type="spellEnd"/>
    </w:p>
    <w:p w14:paraId="70E16A6E" w14:textId="29A32B7C" w:rsidR="001C4162" w:rsidRPr="00935810" w:rsidRDefault="001C4162" w:rsidP="001C4162">
      <w:pPr>
        <w:pStyle w:val="Verso"/>
      </w:pPr>
      <w:r w:rsidRPr="00935810">
        <w:tab/>
      </w:r>
      <w:r w:rsidRPr="00935810">
        <w:tab/>
      </w:r>
      <w:r w:rsidRPr="00935810">
        <w:tab/>
        <w:t>(Señor, ¿tú llegas aquí?</w:t>
      </w:r>
      <w:r w:rsidRPr="00935810">
        <w:tab/>
      </w:r>
      <w:r w:rsidRPr="00935810">
        <w:tab/>
      </w:r>
      <w:r w:rsidRPr="00935810">
        <w:tab/>
      </w:r>
      <w:r w:rsidRPr="00935810">
        <w:tab/>
      </w:r>
    </w:p>
    <w:p w14:paraId="61778C99" w14:textId="4259B6AE" w:rsidR="001C4162" w:rsidRDefault="001C4162" w:rsidP="001C4162">
      <w:pPr>
        <w:pStyle w:val="Personaje"/>
      </w:pPr>
      <w:r w:rsidRPr="00935810">
        <w:t>Nuño</w:t>
      </w:r>
    </w:p>
    <w:p w14:paraId="12BCF327" w14:textId="48E70354" w:rsidR="001C4162" w:rsidRPr="00935810" w:rsidRDefault="001C4162" w:rsidP="001C4162">
      <w:pPr>
        <w:pStyle w:val="Verso"/>
      </w:pPr>
      <w:r w:rsidRPr="00935810">
        <w:tab/>
      </w:r>
      <w:r w:rsidRPr="00935810">
        <w:tab/>
      </w:r>
      <w:r w:rsidRPr="00935810">
        <w:tab/>
        <w:t xml:space="preserve">  ¿Dónde no podrá llegar</w:t>
      </w:r>
      <w:r w:rsidRPr="00935810">
        <w:tab/>
      </w:r>
      <w:r w:rsidRPr="00935810">
        <w:tab/>
      </w:r>
      <w:r w:rsidRPr="00935810">
        <w:tab/>
      </w:r>
      <w:r w:rsidRPr="00935810">
        <w:tab/>
      </w:r>
    </w:p>
    <w:p w14:paraId="75C8D5F0" w14:textId="77777777" w:rsidR="001C4162" w:rsidRPr="00935810" w:rsidRDefault="001C4162" w:rsidP="001C4162">
      <w:pPr>
        <w:pStyle w:val="Verso"/>
      </w:pPr>
      <w:r w:rsidRPr="00935810">
        <w:tab/>
      </w:r>
      <w:r w:rsidRPr="00935810">
        <w:tab/>
      </w:r>
      <w:r w:rsidRPr="00935810">
        <w:tab/>
        <w:t>un hombre desesperado?,</w:t>
      </w:r>
    </w:p>
    <w:p w14:paraId="34C44FED" w14:textId="77777777" w:rsidR="001C4162" w:rsidRPr="00935810" w:rsidRDefault="001C4162" w:rsidP="001C4162">
      <w:pPr>
        <w:pStyle w:val="Verso"/>
      </w:pPr>
      <w:r w:rsidRPr="00935810">
        <w:tab/>
      </w:r>
      <w:r w:rsidRPr="00935810">
        <w:tab/>
      </w:r>
      <w:r w:rsidRPr="00935810">
        <w:tab/>
        <w:t>¿qué palacio, qué sagrado</w:t>
      </w:r>
    </w:p>
    <w:p w14:paraId="6A3AF4C3" w14:textId="77777777" w:rsidR="001C4162" w:rsidRPr="00935810" w:rsidRDefault="001C4162" w:rsidP="001C4162">
      <w:pPr>
        <w:pStyle w:val="Verso"/>
      </w:pPr>
      <w:r w:rsidRPr="00935810">
        <w:tab/>
      </w:r>
      <w:r w:rsidRPr="00935810">
        <w:tab/>
      </w:r>
      <w:r w:rsidRPr="00935810">
        <w:tab/>
        <w:t>no se atreviera a pisar?</w:t>
      </w:r>
    </w:p>
    <w:p w14:paraId="473B63B4" w14:textId="4C6CBAF2" w:rsidR="001C4162" w:rsidRDefault="001C4162" w:rsidP="001C4162">
      <w:pPr>
        <w:pStyle w:val="Personaje"/>
      </w:pPr>
      <w:proofErr w:type="spellStart"/>
      <w:r w:rsidRPr="00935810">
        <w:t>Nise</w:t>
      </w:r>
      <w:proofErr w:type="spellEnd"/>
    </w:p>
    <w:p w14:paraId="72CCC97C" w14:textId="3AD90F2F" w:rsidR="001C4162" w:rsidRPr="00935810" w:rsidRDefault="001C4162" w:rsidP="001C4162">
      <w:pPr>
        <w:pStyle w:val="Verso"/>
      </w:pPr>
      <w:r w:rsidRPr="00935810">
        <w:tab/>
      </w:r>
      <w:r w:rsidRPr="00935810">
        <w:tab/>
      </w:r>
      <w:r w:rsidRPr="00935810">
        <w:tab/>
        <w:t xml:space="preserve">  Detente, por Dios, mi bien,</w:t>
      </w:r>
      <w:r w:rsidRPr="00935810">
        <w:tab/>
      </w:r>
      <w:r w:rsidRPr="00935810">
        <w:tab/>
      </w:r>
      <w:r w:rsidRPr="00935810">
        <w:tab/>
      </w:r>
      <w:r w:rsidRPr="00935810">
        <w:tab/>
      </w:r>
    </w:p>
    <w:p w14:paraId="355A826C" w14:textId="77777777" w:rsidR="001C4162" w:rsidRPr="00935810" w:rsidRDefault="001C4162" w:rsidP="001C4162">
      <w:pPr>
        <w:pStyle w:val="Verso"/>
      </w:pPr>
      <w:r w:rsidRPr="00935810">
        <w:tab/>
      </w:r>
      <w:r w:rsidRPr="00935810">
        <w:tab/>
      </w:r>
      <w:r w:rsidRPr="00935810">
        <w:tab/>
        <w:t>mira que te escucha este hombre.</w:t>
      </w:r>
      <w:r w:rsidRPr="00935810">
        <w:tab/>
      </w:r>
      <w:r w:rsidRPr="00935810">
        <w:tab/>
      </w:r>
      <w:r w:rsidRPr="00935810">
        <w:tab/>
      </w:r>
    </w:p>
    <w:p w14:paraId="6F379D97" w14:textId="43A5A902" w:rsidR="001C4162" w:rsidRDefault="001C4162" w:rsidP="001C4162">
      <w:pPr>
        <w:pStyle w:val="Personaje"/>
      </w:pPr>
      <w:r w:rsidRPr="00935810">
        <w:t>Nuño</w:t>
      </w:r>
    </w:p>
    <w:p w14:paraId="6C4A441F" w14:textId="241C5D64" w:rsidR="001C4162" w:rsidRPr="00935810" w:rsidRDefault="001C4162" w:rsidP="001C4162">
      <w:pPr>
        <w:pStyle w:val="Verso"/>
      </w:pPr>
      <w:r w:rsidRPr="00935810">
        <w:tab/>
      </w:r>
      <w:r w:rsidRPr="00935810">
        <w:tab/>
      </w:r>
      <w:r w:rsidRPr="00935810">
        <w:tab/>
        <w:t>Yo sabré encubrir mi nombre</w:t>
      </w:r>
    </w:p>
    <w:p w14:paraId="78243FC3" w14:textId="77777777" w:rsidR="001C4162" w:rsidRPr="00935810" w:rsidRDefault="001C4162" w:rsidP="001C4162">
      <w:pPr>
        <w:pStyle w:val="Verso"/>
      </w:pPr>
      <w:r w:rsidRPr="00935810">
        <w:tab/>
      </w:r>
      <w:r w:rsidRPr="00935810">
        <w:tab/>
      </w:r>
      <w:r w:rsidRPr="00935810">
        <w:tab/>
        <w:t>y sabré morir también.)</w:t>
      </w:r>
    </w:p>
    <w:p w14:paraId="21AF0843" w14:textId="77777777" w:rsidR="001C4162" w:rsidRPr="00935810" w:rsidRDefault="001C4162" w:rsidP="001C4162">
      <w:pPr>
        <w:pStyle w:val="Verso"/>
      </w:pPr>
      <w:r w:rsidRPr="00935810">
        <w:tab/>
      </w:r>
      <w:r w:rsidRPr="00935810">
        <w:tab/>
      </w:r>
      <w:r w:rsidRPr="00935810">
        <w:tab/>
        <w:t xml:space="preserve">  </w:t>
      </w:r>
      <w:proofErr w:type="spellStart"/>
      <w:r w:rsidRPr="00935810">
        <w:t>Díjome</w:t>
      </w:r>
      <w:proofErr w:type="spellEnd"/>
      <w:r w:rsidRPr="00935810">
        <w:t xml:space="preserve"> Nuño de Prado</w:t>
      </w:r>
    </w:p>
    <w:p w14:paraId="52DCC5E2" w14:textId="7D4F84F7" w:rsidR="001C4162" w:rsidRPr="00935810" w:rsidRDefault="001C4162" w:rsidP="001C4162">
      <w:pPr>
        <w:pStyle w:val="Verso"/>
      </w:pPr>
      <w:r w:rsidRPr="00935810">
        <w:lastRenderedPageBreak/>
        <w:tab/>
      </w:r>
      <w:r w:rsidRPr="00935810">
        <w:tab/>
      </w:r>
      <w:r w:rsidRPr="00935810">
        <w:tab/>
        <w:t xml:space="preserve">que </w:t>
      </w:r>
      <w:proofErr w:type="gramStart"/>
      <w:r w:rsidRPr="00935810">
        <w:t>las manos os besaba</w:t>
      </w:r>
      <w:proofErr w:type="gramEnd"/>
      <w:r w:rsidRPr="00935810">
        <w:tab/>
      </w:r>
      <w:r w:rsidRPr="00935810">
        <w:tab/>
      </w:r>
      <w:r w:rsidRPr="00935810">
        <w:tab/>
      </w:r>
      <w:r w:rsidRPr="00935810">
        <w:tab/>
      </w:r>
    </w:p>
    <w:p w14:paraId="7AA05D3E" w14:textId="77777777" w:rsidR="001C4162" w:rsidRPr="00935810" w:rsidRDefault="001C4162" w:rsidP="001C4162">
      <w:pPr>
        <w:pStyle w:val="Verso"/>
      </w:pPr>
      <w:r w:rsidRPr="00935810">
        <w:tab/>
      </w:r>
      <w:r w:rsidRPr="00935810">
        <w:tab/>
      </w:r>
      <w:r w:rsidRPr="00935810">
        <w:tab/>
        <w:t>y que allá muy triste estaba</w:t>
      </w:r>
      <w:r w:rsidRPr="00935810">
        <w:tab/>
      </w:r>
      <w:r w:rsidRPr="00935810">
        <w:tab/>
      </w:r>
      <w:r w:rsidRPr="00935810">
        <w:tab/>
      </w:r>
      <w:r w:rsidRPr="00935810">
        <w:tab/>
      </w:r>
    </w:p>
    <w:p w14:paraId="7526142C" w14:textId="77777777" w:rsidR="001C4162" w:rsidRPr="00935810" w:rsidRDefault="001C4162" w:rsidP="001C4162">
      <w:pPr>
        <w:pStyle w:val="Verso"/>
      </w:pPr>
      <w:r w:rsidRPr="00935810">
        <w:tab/>
      </w:r>
      <w:r w:rsidRPr="00935810">
        <w:tab/>
      </w:r>
      <w:r w:rsidRPr="00935810">
        <w:tab/>
        <w:t>después que le habéis dejado.</w:t>
      </w:r>
    </w:p>
    <w:p w14:paraId="50E0D78A" w14:textId="77777777" w:rsidR="001C4162" w:rsidRPr="00935810" w:rsidRDefault="001C4162" w:rsidP="001C4162">
      <w:pPr>
        <w:pStyle w:val="Verso"/>
      </w:pPr>
      <w:r w:rsidRPr="00935810">
        <w:tab/>
      </w:r>
      <w:r w:rsidRPr="00935810">
        <w:tab/>
      </w:r>
      <w:r w:rsidRPr="00935810">
        <w:tab/>
        <w:t xml:space="preserve">  Y a la fe tiene razón,</w:t>
      </w:r>
    </w:p>
    <w:p w14:paraId="5CB9B733" w14:textId="77777777" w:rsidR="001C4162" w:rsidRPr="00935810" w:rsidRDefault="001C4162" w:rsidP="001C4162">
      <w:pPr>
        <w:pStyle w:val="Verso"/>
      </w:pPr>
      <w:r w:rsidRPr="00935810">
        <w:tab/>
      </w:r>
      <w:r w:rsidRPr="00935810">
        <w:tab/>
      </w:r>
      <w:r w:rsidRPr="00935810">
        <w:tab/>
        <w:t>porque ya con tanta seda</w:t>
      </w:r>
    </w:p>
    <w:p w14:paraId="5BB61936" w14:textId="6EACE6FF" w:rsidR="001C4162" w:rsidRPr="00935810" w:rsidRDefault="001C4162" w:rsidP="001C4162">
      <w:pPr>
        <w:pStyle w:val="Verso"/>
      </w:pPr>
      <w:r w:rsidRPr="00935810">
        <w:tab/>
      </w:r>
      <w:r w:rsidRPr="00935810">
        <w:tab/>
      </w:r>
      <w:r w:rsidRPr="00935810">
        <w:tab/>
        <w:t>no habrá labrador que pueda</w:t>
      </w:r>
      <w:r w:rsidRPr="00935810">
        <w:tab/>
      </w:r>
      <w:r w:rsidRPr="00935810">
        <w:tab/>
      </w:r>
      <w:r w:rsidRPr="00935810">
        <w:tab/>
      </w:r>
      <w:r w:rsidRPr="00935810">
        <w:tab/>
      </w:r>
    </w:p>
    <w:p w14:paraId="73F205DB" w14:textId="77777777" w:rsidR="001C4162" w:rsidRPr="00935810" w:rsidRDefault="001C4162" w:rsidP="001C4162">
      <w:pPr>
        <w:pStyle w:val="Verso"/>
      </w:pPr>
      <w:r w:rsidRPr="00935810">
        <w:tab/>
      </w:r>
      <w:r w:rsidRPr="00935810">
        <w:tab/>
      </w:r>
      <w:r w:rsidRPr="00935810">
        <w:tab/>
        <w:t>teneros conversación.</w:t>
      </w:r>
      <w:r w:rsidRPr="00935810">
        <w:tab/>
      </w:r>
      <w:r w:rsidRPr="00935810">
        <w:tab/>
      </w:r>
      <w:r w:rsidRPr="00935810">
        <w:tab/>
      </w:r>
      <w:r w:rsidRPr="00935810">
        <w:tab/>
      </w:r>
      <w:r w:rsidRPr="00935810">
        <w:tab/>
      </w:r>
    </w:p>
    <w:p w14:paraId="26D78936" w14:textId="77777777" w:rsidR="001C4162" w:rsidRPr="00935810" w:rsidRDefault="001C4162" w:rsidP="001C4162">
      <w:pPr>
        <w:pStyle w:val="Verso"/>
      </w:pPr>
      <w:r w:rsidRPr="00935810">
        <w:tab/>
      </w:r>
      <w:r w:rsidRPr="00935810">
        <w:tab/>
      </w:r>
      <w:r w:rsidRPr="00935810">
        <w:tab/>
        <w:t xml:space="preserve">  </w:t>
      </w:r>
      <w:proofErr w:type="spellStart"/>
      <w:r w:rsidRPr="00935810">
        <w:t>Jurome</w:t>
      </w:r>
      <w:proofErr w:type="spellEnd"/>
      <w:r w:rsidRPr="00935810">
        <w:t xml:space="preserve"> a vos —y lo creo,</w:t>
      </w:r>
    </w:p>
    <w:p w14:paraId="35B7B0C3" w14:textId="77777777" w:rsidR="001C4162" w:rsidRPr="00935810" w:rsidRDefault="001C4162" w:rsidP="001C4162">
      <w:pPr>
        <w:pStyle w:val="Verso"/>
      </w:pPr>
      <w:r w:rsidRPr="00935810">
        <w:tab/>
      </w:r>
      <w:r w:rsidRPr="00935810">
        <w:tab/>
      </w:r>
      <w:r w:rsidRPr="00935810">
        <w:tab/>
        <w:t>porque en juraros a vos</w:t>
      </w:r>
    </w:p>
    <w:p w14:paraId="63050201" w14:textId="77777777" w:rsidR="001C4162" w:rsidRPr="00935810" w:rsidRDefault="001C4162" w:rsidP="001C4162">
      <w:pPr>
        <w:pStyle w:val="Verso"/>
      </w:pPr>
      <w:r w:rsidRPr="00935810">
        <w:tab/>
      </w:r>
      <w:r w:rsidRPr="00935810">
        <w:tab/>
      </w:r>
      <w:r w:rsidRPr="00935810">
        <w:tab/>
        <w:t>no hay cosa después de Dios</w:t>
      </w:r>
    </w:p>
    <w:p w14:paraId="522AC00C" w14:textId="7A26BACC" w:rsidR="001C4162" w:rsidRPr="00935810" w:rsidRDefault="001C4162" w:rsidP="001C4162">
      <w:pPr>
        <w:pStyle w:val="Verso"/>
      </w:pPr>
      <w:r w:rsidRPr="00935810">
        <w:tab/>
      </w:r>
      <w:r w:rsidRPr="00935810">
        <w:tab/>
      </w:r>
      <w:r w:rsidRPr="00935810">
        <w:tab/>
        <w:t>que estime con más deseo—</w:t>
      </w:r>
      <w:r w:rsidRPr="00935810">
        <w:tab/>
      </w:r>
      <w:r w:rsidRPr="00935810">
        <w:tab/>
      </w:r>
      <w:r w:rsidRPr="00935810">
        <w:tab/>
      </w:r>
      <w:r w:rsidRPr="00935810">
        <w:tab/>
      </w:r>
    </w:p>
    <w:p w14:paraId="4D166479" w14:textId="77777777" w:rsidR="001C4162" w:rsidRPr="00935810" w:rsidRDefault="001C4162" w:rsidP="001C4162">
      <w:pPr>
        <w:pStyle w:val="Verso"/>
      </w:pPr>
      <w:r w:rsidRPr="00935810">
        <w:tab/>
      </w:r>
      <w:r w:rsidRPr="00935810">
        <w:tab/>
      </w:r>
      <w:r w:rsidRPr="00935810">
        <w:tab/>
        <w:t xml:space="preserve">  que se quería morir</w:t>
      </w:r>
      <w:r w:rsidRPr="00935810">
        <w:tab/>
      </w:r>
      <w:r w:rsidRPr="00935810">
        <w:tab/>
      </w:r>
      <w:r w:rsidRPr="00935810">
        <w:tab/>
      </w:r>
      <w:r w:rsidRPr="00935810">
        <w:tab/>
      </w:r>
      <w:r w:rsidRPr="00935810">
        <w:tab/>
      </w:r>
    </w:p>
    <w:p w14:paraId="6F19672C" w14:textId="77777777" w:rsidR="001C4162" w:rsidRPr="00935810" w:rsidRDefault="001C4162" w:rsidP="001C4162">
      <w:pPr>
        <w:pStyle w:val="Verso"/>
      </w:pPr>
      <w:r w:rsidRPr="00935810">
        <w:tab/>
      </w:r>
      <w:r w:rsidRPr="00935810">
        <w:tab/>
      </w:r>
      <w:r w:rsidRPr="00935810">
        <w:tab/>
        <w:t>y lo andaba procurando.</w:t>
      </w:r>
    </w:p>
    <w:p w14:paraId="59E0B6FB" w14:textId="1CD89793" w:rsidR="001C4162" w:rsidRDefault="001C4162" w:rsidP="001C4162">
      <w:pPr>
        <w:pStyle w:val="Personaje"/>
      </w:pPr>
      <w:proofErr w:type="spellStart"/>
      <w:r w:rsidRPr="00935810">
        <w:t>Nise</w:t>
      </w:r>
      <w:proofErr w:type="spellEnd"/>
    </w:p>
    <w:p w14:paraId="3C97EE6F" w14:textId="33BC4CF2" w:rsidR="001C4162" w:rsidRPr="00935810" w:rsidRDefault="001C4162" w:rsidP="001C4162">
      <w:pPr>
        <w:pStyle w:val="Verso"/>
      </w:pPr>
      <w:r w:rsidRPr="00935810">
        <w:tab/>
      </w:r>
      <w:r w:rsidRPr="00935810">
        <w:tab/>
      </w:r>
      <w:r w:rsidRPr="00935810">
        <w:tab/>
        <w:t>Yo, amigo, estoy deseando</w:t>
      </w:r>
    </w:p>
    <w:p w14:paraId="2BA2DE16" w14:textId="77777777" w:rsidR="001C4162" w:rsidRPr="00935810" w:rsidRDefault="001C4162" w:rsidP="001C4162">
      <w:pPr>
        <w:pStyle w:val="Verso"/>
      </w:pPr>
      <w:r w:rsidRPr="00935810">
        <w:tab/>
      </w:r>
      <w:r w:rsidRPr="00935810">
        <w:tab/>
      </w:r>
      <w:r w:rsidRPr="00935810">
        <w:tab/>
        <w:t>que pueda Nuño vivir.</w:t>
      </w:r>
    </w:p>
    <w:p w14:paraId="6637FD24" w14:textId="0CF73662" w:rsidR="001C4162" w:rsidRDefault="001C4162" w:rsidP="001C4162">
      <w:pPr>
        <w:pStyle w:val="Personaje"/>
      </w:pPr>
      <w:r w:rsidRPr="00935810">
        <w:t>Nuño</w:t>
      </w:r>
    </w:p>
    <w:p w14:paraId="222EA997" w14:textId="26E97B9D" w:rsidR="001C4162" w:rsidRPr="00935810" w:rsidRDefault="001C4162" w:rsidP="00ED0995">
      <w:pPr>
        <w:pStyle w:val="Partidoincial"/>
      </w:pPr>
      <w:r w:rsidRPr="00935810">
        <w:tab/>
      </w:r>
      <w:r w:rsidRPr="00935810">
        <w:tab/>
      </w:r>
      <w:r w:rsidRPr="00935810">
        <w:tab/>
        <w:t xml:space="preserve">  ¿Vos?</w:t>
      </w:r>
    </w:p>
    <w:p w14:paraId="214DE7C6" w14:textId="44C166CE" w:rsidR="001C4162" w:rsidRDefault="001C4162" w:rsidP="001C4162">
      <w:pPr>
        <w:pStyle w:val="Personaje"/>
      </w:pPr>
      <w:proofErr w:type="spellStart"/>
      <w:r w:rsidRPr="00935810">
        <w:t>Nise</w:t>
      </w:r>
      <w:proofErr w:type="spellEnd"/>
    </w:p>
    <w:p w14:paraId="732CD726" w14:textId="156A1254" w:rsidR="001C4162" w:rsidRPr="00935810" w:rsidRDefault="001C4162" w:rsidP="00ED0995">
      <w:pPr>
        <w:pStyle w:val="Partidomedio"/>
      </w:pPr>
      <w:r w:rsidRPr="00935810">
        <w:tab/>
      </w:r>
      <w:r w:rsidRPr="00935810">
        <w:tab/>
      </w:r>
      <w:r w:rsidRPr="00935810">
        <w:tab/>
      </w:r>
      <w:r w:rsidRPr="00935810">
        <w:tab/>
        <w:t xml:space="preserve"> Yo, pues.</w:t>
      </w:r>
    </w:p>
    <w:p w14:paraId="1830BE75" w14:textId="210744D4" w:rsidR="001C4162" w:rsidRDefault="001C4162" w:rsidP="001C4162">
      <w:pPr>
        <w:pStyle w:val="Personaje"/>
      </w:pPr>
      <w:r w:rsidRPr="00935810">
        <w:t>Nuño</w:t>
      </w:r>
    </w:p>
    <w:p w14:paraId="1A46D015" w14:textId="7D35356D" w:rsidR="001C4162" w:rsidRPr="008F1962" w:rsidRDefault="001C4162" w:rsidP="008F1962">
      <w:pPr>
        <w:pStyle w:val="Partidofinal"/>
      </w:pPr>
      <w:r w:rsidRPr="00935810">
        <w:tab/>
      </w:r>
      <w:r w:rsidRPr="00935810">
        <w:tab/>
      </w:r>
      <w:r w:rsidRPr="00935810">
        <w:tab/>
      </w:r>
      <w:r w:rsidRPr="00935810">
        <w:tab/>
      </w:r>
      <w:r w:rsidRPr="00935810">
        <w:tab/>
      </w:r>
      <w:r w:rsidRPr="00ED0995">
        <w:rPr>
          <w:rStyle w:val="PartidofinalCarattere"/>
        </w:rPr>
        <w:t xml:space="preserve">      </w:t>
      </w:r>
      <w:r w:rsidRPr="008F1962">
        <w:t>Mal me haga Dios</w:t>
      </w:r>
      <w:r w:rsidRPr="008F1962">
        <w:tab/>
      </w:r>
      <w:r w:rsidRPr="008F1962">
        <w:tab/>
      </w:r>
    </w:p>
    <w:p w14:paraId="29A97219" w14:textId="77777777" w:rsidR="001C4162" w:rsidRPr="00935810" w:rsidRDefault="001C4162" w:rsidP="00ED0995">
      <w:pPr>
        <w:pStyle w:val="Partidoincial"/>
      </w:pPr>
      <w:r w:rsidRPr="00935810">
        <w:tab/>
      </w:r>
      <w:r w:rsidRPr="00935810">
        <w:tab/>
      </w:r>
      <w:r w:rsidRPr="00935810">
        <w:tab/>
        <w:t>si no mentís.</w:t>
      </w:r>
    </w:p>
    <w:p w14:paraId="438D21A3" w14:textId="18504CD3" w:rsidR="001C4162" w:rsidRDefault="001C4162" w:rsidP="001C4162">
      <w:pPr>
        <w:pStyle w:val="Personaje"/>
      </w:pPr>
      <w:proofErr w:type="spellStart"/>
      <w:r w:rsidRPr="00935810">
        <w:t>Nise</w:t>
      </w:r>
      <w:proofErr w:type="spellEnd"/>
    </w:p>
    <w:p w14:paraId="648AF2F6" w14:textId="4A128535" w:rsidR="001C4162" w:rsidRPr="008F1962" w:rsidRDefault="001C4162" w:rsidP="008F1962">
      <w:pPr>
        <w:pStyle w:val="Partidofinal"/>
      </w:pPr>
      <w:r w:rsidRPr="00935810">
        <w:tab/>
      </w:r>
      <w:r w:rsidRPr="00935810">
        <w:tab/>
      </w:r>
      <w:r w:rsidRPr="00935810">
        <w:tab/>
      </w:r>
      <w:r w:rsidRPr="00935810">
        <w:tab/>
      </w:r>
      <w:r w:rsidRPr="008F1962">
        <w:t xml:space="preserve">          Calla, amigo.</w:t>
      </w:r>
      <w:r w:rsidRPr="008F1962">
        <w:tab/>
      </w:r>
      <w:r w:rsidRPr="008F1962">
        <w:tab/>
      </w:r>
      <w:r w:rsidRPr="008F1962">
        <w:tab/>
      </w:r>
      <w:r w:rsidRPr="008F1962">
        <w:tab/>
      </w:r>
    </w:p>
    <w:p w14:paraId="257FEE4D" w14:textId="37E5D205" w:rsidR="001C4162" w:rsidRDefault="001C4162" w:rsidP="001C4162">
      <w:pPr>
        <w:pStyle w:val="Personaje"/>
      </w:pPr>
      <w:r w:rsidRPr="00935810">
        <w:t>Nuño</w:t>
      </w:r>
    </w:p>
    <w:p w14:paraId="4197A4F4" w14:textId="46542799" w:rsidR="001C4162" w:rsidRPr="00935810" w:rsidRDefault="001C4162" w:rsidP="001C4162">
      <w:pPr>
        <w:pStyle w:val="Verso"/>
      </w:pPr>
      <w:r w:rsidRPr="00935810">
        <w:tab/>
      </w:r>
      <w:r w:rsidRPr="00935810">
        <w:tab/>
      </w:r>
      <w:r w:rsidRPr="00935810">
        <w:tab/>
        <w:t>Verdades, señora, os digo</w:t>
      </w:r>
    </w:p>
    <w:p w14:paraId="719FF975" w14:textId="77777777" w:rsidR="001C4162" w:rsidRPr="00935810" w:rsidRDefault="001C4162" w:rsidP="001C4162">
      <w:pPr>
        <w:pStyle w:val="Verso"/>
      </w:pPr>
      <w:r w:rsidRPr="00935810">
        <w:tab/>
      </w:r>
      <w:r w:rsidRPr="00935810">
        <w:tab/>
      </w:r>
      <w:r w:rsidRPr="00935810">
        <w:tab/>
        <w:t>porque ya ¿qué podéis vos?</w:t>
      </w:r>
    </w:p>
    <w:p w14:paraId="2131EF06" w14:textId="77777777" w:rsidR="001C4162" w:rsidRPr="00935810" w:rsidRDefault="001C4162" w:rsidP="001C4162">
      <w:pPr>
        <w:pStyle w:val="Verso"/>
      </w:pPr>
      <w:r w:rsidRPr="00935810">
        <w:tab/>
      </w:r>
      <w:r w:rsidRPr="00935810">
        <w:tab/>
      </w:r>
      <w:r w:rsidRPr="00935810">
        <w:tab/>
        <w:t xml:space="preserve">  Él, villano; vos, señora.</w:t>
      </w:r>
      <w:r w:rsidRPr="00935810">
        <w:tab/>
      </w:r>
      <w:r w:rsidRPr="00935810">
        <w:tab/>
      </w:r>
      <w:r w:rsidRPr="00935810">
        <w:tab/>
      </w:r>
    </w:p>
    <w:p w14:paraId="13AB73DA" w14:textId="1D6DA4D0" w:rsidR="001C4162" w:rsidRPr="00935810" w:rsidRDefault="001C4162" w:rsidP="001C4162">
      <w:pPr>
        <w:pStyle w:val="Verso"/>
      </w:pPr>
      <w:r w:rsidRPr="00935810">
        <w:tab/>
      </w:r>
      <w:r w:rsidRPr="00935810">
        <w:tab/>
      </w:r>
      <w:r w:rsidRPr="00935810">
        <w:tab/>
        <w:t>Él, desterrado; vos, prima</w:t>
      </w:r>
      <w:r w:rsidRPr="00935810">
        <w:tab/>
      </w:r>
      <w:r w:rsidRPr="00935810">
        <w:tab/>
      </w:r>
      <w:r w:rsidRPr="00935810">
        <w:tab/>
      </w:r>
      <w:r w:rsidRPr="00935810">
        <w:tab/>
      </w:r>
    </w:p>
    <w:p w14:paraId="33882E4A" w14:textId="77777777" w:rsidR="001C4162" w:rsidRPr="00935810" w:rsidRDefault="001C4162" w:rsidP="001C4162">
      <w:pPr>
        <w:pStyle w:val="Verso"/>
      </w:pPr>
      <w:r w:rsidRPr="00935810">
        <w:tab/>
      </w:r>
      <w:r w:rsidRPr="00935810">
        <w:tab/>
      </w:r>
      <w:r w:rsidRPr="00935810">
        <w:tab/>
        <w:t>del Rey. Él, que desestima</w:t>
      </w:r>
      <w:r w:rsidRPr="00935810">
        <w:tab/>
      </w:r>
      <w:r w:rsidRPr="00935810">
        <w:tab/>
      </w:r>
      <w:r w:rsidRPr="00935810">
        <w:tab/>
      </w:r>
      <w:r w:rsidRPr="00935810">
        <w:tab/>
      </w:r>
    </w:p>
    <w:p w14:paraId="0A649A4A" w14:textId="77777777" w:rsidR="001C4162" w:rsidRPr="00935810" w:rsidRDefault="001C4162" w:rsidP="001C4162">
      <w:pPr>
        <w:pStyle w:val="Verso"/>
      </w:pPr>
      <w:r w:rsidRPr="00935810">
        <w:tab/>
      </w:r>
      <w:r w:rsidRPr="00935810">
        <w:tab/>
      </w:r>
      <w:r w:rsidRPr="00935810">
        <w:tab/>
        <w:t xml:space="preserve">la vida; vos, viva </w:t>
      </w:r>
      <w:proofErr w:type="spellStart"/>
      <w:r w:rsidRPr="00935810">
        <w:t>agora</w:t>
      </w:r>
      <w:proofErr w:type="spellEnd"/>
      <w:r w:rsidRPr="00935810">
        <w:t>.</w:t>
      </w:r>
    </w:p>
    <w:p w14:paraId="507FAE59" w14:textId="77777777" w:rsidR="001C4162" w:rsidRPr="00935810" w:rsidRDefault="001C4162" w:rsidP="001C4162">
      <w:pPr>
        <w:pStyle w:val="Verso"/>
      </w:pPr>
      <w:r w:rsidRPr="00935810">
        <w:tab/>
      </w:r>
      <w:r w:rsidRPr="00935810">
        <w:tab/>
      </w:r>
      <w:r w:rsidRPr="00935810">
        <w:tab/>
        <w:t xml:space="preserve">  Él, con grosero vestido;</w:t>
      </w:r>
    </w:p>
    <w:p w14:paraId="4D505F47" w14:textId="77777777" w:rsidR="001C4162" w:rsidRPr="00935810" w:rsidRDefault="001C4162" w:rsidP="001C4162">
      <w:pPr>
        <w:pStyle w:val="Verso"/>
      </w:pPr>
      <w:r w:rsidRPr="00935810">
        <w:lastRenderedPageBreak/>
        <w:tab/>
      </w:r>
      <w:r w:rsidRPr="00935810">
        <w:tab/>
      </w:r>
      <w:r w:rsidRPr="00935810">
        <w:tab/>
        <w:t>vos, cubierta de oro y seda.</w:t>
      </w:r>
    </w:p>
    <w:p w14:paraId="1F64038E" w14:textId="04459A18" w:rsidR="001C4162" w:rsidRPr="00935810" w:rsidRDefault="001C4162" w:rsidP="00654403">
      <w:pPr>
        <w:pStyle w:val="Verso"/>
      </w:pPr>
      <w:r w:rsidRPr="00935810">
        <w:tab/>
      </w:r>
      <w:r w:rsidRPr="00935810">
        <w:tab/>
      </w:r>
      <w:r w:rsidRPr="00935810">
        <w:tab/>
        <w:t>Él, que sin vos muerto queda;</w:t>
      </w:r>
      <w:r w:rsidRPr="00935810">
        <w:tab/>
      </w:r>
      <w:r w:rsidRPr="00935810">
        <w:tab/>
      </w:r>
      <w:r w:rsidRPr="00935810">
        <w:tab/>
      </w:r>
    </w:p>
    <w:p w14:paraId="5AE9337A" w14:textId="77777777" w:rsidR="001C4162" w:rsidRPr="00935810" w:rsidRDefault="001C4162" w:rsidP="001C4162">
      <w:pPr>
        <w:pStyle w:val="Verso"/>
      </w:pPr>
      <w:r w:rsidRPr="00935810">
        <w:tab/>
      </w:r>
      <w:r w:rsidRPr="00935810">
        <w:tab/>
      </w:r>
      <w:r w:rsidRPr="00935810">
        <w:tab/>
        <w:t>vos, que ya tenéis marido,</w:t>
      </w:r>
      <w:r w:rsidRPr="00935810">
        <w:tab/>
      </w:r>
      <w:r w:rsidRPr="00935810">
        <w:tab/>
      </w:r>
      <w:r w:rsidRPr="00935810">
        <w:tab/>
      </w:r>
      <w:r w:rsidRPr="00935810">
        <w:tab/>
      </w:r>
    </w:p>
    <w:p w14:paraId="3F68C7CE" w14:textId="77777777" w:rsidR="001C4162" w:rsidRPr="00935810" w:rsidRDefault="001C4162" w:rsidP="001C4162">
      <w:pPr>
        <w:pStyle w:val="Verso"/>
      </w:pPr>
      <w:r w:rsidRPr="00935810">
        <w:tab/>
      </w:r>
      <w:r w:rsidRPr="00935810">
        <w:tab/>
      </w:r>
      <w:r w:rsidRPr="00935810">
        <w:tab/>
        <w:t xml:space="preserve">  ¿qué bien le podéis hacer</w:t>
      </w:r>
    </w:p>
    <w:p w14:paraId="31C606AC" w14:textId="77777777" w:rsidR="001C4162" w:rsidRPr="00935810" w:rsidRDefault="001C4162" w:rsidP="001C4162">
      <w:pPr>
        <w:pStyle w:val="Verso"/>
      </w:pPr>
      <w:r w:rsidRPr="00935810">
        <w:tab/>
      </w:r>
      <w:r w:rsidRPr="00935810">
        <w:tab/>
      </w:r>
      <w:r w:rsidRPr="00935810">
        <w:tab/>
        <w:t>ni qué gusto desear?</w:t>
      </w:r>
    </w:p>
    <w:p w14:paraId="14FAD059" w14:textId="77777777" w:rsidR="001C4162" w:rsidRPr="00935810" w:rsidRDefault="001C4162" w:rsidP="001C4162">
      <w:pPr>
        <w:pStyle w:val="Verso"/>
      </w:pPr>
      <w:r w:rsidRPr="00935810">
        <w:tab/>
      </w:r>
      <w:r w:rsidRPr="00935810">
        <w:tab/>
      </w:r>
      <w:r w:rsidRPr="00935810">
        <w:tab/>
        <w:t>Yo sé que le quiso dar</w:t>
      </w:r>
    </w:p>
    <w:p w14:paraId="7517B454" w14:textId="125882ED" w:rsidR="001C4162" w:rsidRPr="00935810" w:rsidRDefault="001C4162" w:rsidP="001C4162">
      <w:pPr>
        <w:pStyle w:val="Verso"/>
      </w:pPr>
      <w:r w:rsidRPr="00935810">
        <w:tab/>
      </w:r>
      <w:r w:rsidRPr="00935810">
        <w:tab/>
      </w:r>
      <w:r w:rsidRPr="00935810">
        <w:tab/>
        <w:t>a Blanca el Rey por mujer,</w:t>
      </w:r>
      <w:r w:rsidRPr="00935810">
        <w:tab/>
      </w:r>
      <w:r w:rsidRPr="00935810">
        <w:tab/>
      </w:r>
      <w:r w:rsidRPr="00935810">
        <w:tab/>
      </w:r>
      <w:r w:rsidRPr="00935810">
        <w:tab/>
      </w:r>
    </w:p>
    <w:p w14:paraId="296DFE17" w14:textId="77777777" w:rsidR="001C4162" w:rsidRPr="00935810" w:rsidRDefault="001C4162" w:rsidP="001C4162">
      <w:pPr>
        <w:pStyle w:val="Verso"/>
      </w:pPr>
      <w:r w:rsidRPr="00935810">
        <w:tab/>
      </w:r>
      <w:r w:rsidRPr="00935810">
        <w:tab/>
      </w:r>
      <w:r w:rsidRPr="00935810">
        <w:tab/>
        <w:t xml:space="preserve">  y la estimó en una blanca.</w:t>
      </w:r>
      <w:r w:rsidRPr="00935810">
        <w:tab/>
      </w:r>
      <w:r w:rsidRPr="00935810">
        <w:tab/>
      </w:r>
      <w:r w:rsidRPr="00935810">
        <w:tab/>
      </w:r>
      <w:r w:rsidRPr="00935810">
        <w:tab/>
      </w:r>
    </w:p>
    <w:p w14:paraId="7BB990B1" w14:textId="77777777" w:rsidR="001C4162" w:rsidRPr="00935810" w:rsidRDefault="001C4162" w:rsidP="001C4162">
      <w:pPr>
        <w:pStyle w:val="Verso"/>
      </w:pPr>
      <w:r w:rsidRPr="00935810">
        <w:tab/>
      </w:r>
      <w:r w:rsidRPr="00935810">
        <w:tab/>
      </w:r>
      <w:r w:rsidRPr="00935810">
        <w:tab/>
        <w:t>No lo haréis vos de este modo,</w:t>
      </w:r>
    </w:p>
    <w:p w14:paraId="18F0DC6D" w14:textId="77777777" w:rsidR="001C4162" w:rsidRPr="00935810" w:rsidRDefault="001C4162" w:rsidP="001C4162">
      <w:pPr>
        <w:pStyle w:val="Verso"/>
      </w:pPr>
      <w:r w:rsidRPr="00935810">
        <w:tab/>
      </w:r>
      <w:r w:rsidRPr="00935810">
        <w:tab/>
      </w:r>
      <w:r w:rsidRPr="00935810">
        <w:tab/>
        <w:t>pues que ya con Tristán Godo</w:t>
      </w:r>
    </w:p>
    <w:p w14:paraId="6B44FA77" w14:textId="77777777" w:rsidR="001C4162" w:rsidRPr="00935810" w:rsidRDefault="001C4162" w:rsidP="001C4162">
      <w:pPr>
        <w:pStyle w:val="Verso"/>
      </w:pPr>
      <w:r w:rsidRPr="00935810">
        <w:tab/>
      </w:r>
      <w:r w:rsidRPr="00935810">
        <w:tab/>
      </w:r>
      <w:r w:rsidRPr="00935810">
        <w:tab/>
        <w:t>y Arias Bustos sois tan franca.</w:t>
      </w:r>
    </w:p>
    <w:p w14:paraId="5049A243" w14:textId="68A37CE3" w:rsidR="001C4162" w:rsidRPr="00935810" w:rsidRDefault="001C4162" w:rsidP="001C4162">
      <w:pPr>
        <w:pStyle w:val="Verso"/>
      </w:pPr>
      <w:r w:rsidRPr="00935810">
        <w:tab/>
      </w:r>
      <w:r w:rsidRPr="00935810">
        <w:tab/>
      </w:r>
      <w:r w:rsidRPr="00935810">
        <w:tab/>
        <w:t xml:space="preserve">  Mas, señora doña Inés,</w:t>
      </w:r>
      <w:r w:rsidRPr="00935810">
        <w:tab/>
      </w:r>
      <w:r w:rsidRPr="00935810">
        <w:tab/>
      </w:r>
      <w:r w:rsidRPr="00935810">
        <w:tab/>
      </w:r>
      <w:r w:rsidRPr="00935810">
        <w:tab/>
      </w:r>
    </w:p>
    <w:p w14:paraId="33E2C812" w14:textId="77777777" w:rsidR="001C4162" w:rsidRPr="00935810" w:rsidRDefault="001C4162" w:rsidP="001C4162">
      <w:pPr>
        <w:pStyle w:val="Verso"/>
      </w:pPr>
      <w:r w:rsidRPr="00935810">
        <w:tab/>
      </w:r>
      <w:r w:rsidRPr="00935810">
        <w:tab/>
      </w:r>
      <w:r w:rsidRPr="00935810">
        <w:tab/>
        <w:t>¡qué fuera de un hombre triste</w:t>
      </w:r>
      <w:r w:rsidRPr="00935810">
        <w:tab/>
      </w:r>
      <w:r w:rsidRPr="00935810">
        <w:tab/>
      </w:r>
      <w:r w:rsidRPr="00935810">
        <w:tab/>
      </w:r>
    </w:p>
    <w:p w14:paraId="1E222B50" w14:textId="77777777" w:rsidR="001C4162" w:rsidRPr="00935810" w:rsidRDefault="001C4162" w:rsidP="001C4162">
      <w:pPr>
        <w:pStyle w:val="Verso"/>
      </w:pPr>
      <w:r w:rsidRPr="00935810">
        <w:tab/>
      </w:r>
      <w:r w:rsidRPr="00935810">
        <w:tab/>
      </w:r>
      <w:r w:rsidRPr="00935810">
        <w:tab/>
        <w:t>a no haber muerte!</w:t>
      </w:r>
    </w:p>
    <w:p w14:paraId="2E465323" w14:textId="5AF02C5F" w:rsidR="001C4162" w:rsidRDefault="001C4162" w:rsidP="001C4162">
      <w:pPr>
        <w:pStyle w:val="Personaje"/>
      </w:pPr>
      <w:proofErr w:type="spellStart"/>
      <w:r w:rsidRPr="00935810">
        <w:t>Nise</w:t>
      </w:r>
      <w:proofErr w:type="spellEnd"/>
    </w:p>
    <w:p w14:paraId="1FE46E90" w14:textId="6F446793" w:rsidR="001C4162" w:rsidRPr="00935810" w:rsidRDefault="001C4162" w:rsidP="00ED0995">
      <w:pPr>
        <w:pStyle w:val="Partidoincial"/>
      </w:pPr>
      <w:r w:rsidRPr="00935810">
        <w:tab/>
      </w:r>
      <w:r w:rsidRPr="00935810">
        <w:tab/>
      </w:r>
      <w:r w:rsidRPr="00935810">
        <w:tab/>
      </w:r>
      <w:r w:rsidRPr="00935810">
        <w:tab/>
      </w:r>
      <w:r w:rsidRPr="00935810">
        <w:tab/>
        <w:t xml:space="preserve">        ¿En qué viste</w:t>
      </w:r>
    </w:p>
    <w:p w14:paraId="19723D44" w14:textId="77777777" w:rsidR="001C4162" w:rsidRPr="008F1962" w:rsidRDefault="001C4162" w:rsidP="008F1962">
      <w:pPr>
        <w:pStyle w:val="Partidofinal"/>
      </w:pPr>
      <w:r w:rsidRPr="00935810">
        <w:tab/>
      </w:r>
      <w:r w:rsidRPr="00935810">
        <w:tab/>
      </w:r>
      <w:r w:rsidRPr="00935810">
        <w:tab/>
      </w:r>
      <w:r w:rsidRPr="008F1962">
        <w:t>que esa su firmeza es?</w:t>
      </w:r>
    </w:p>
    <w:p w14:paraId="6FF2F529" w14:textId="56B42B6A" w:rsidR="001C4162" w:rsidRDefault="001C4162" w:rsidP="001C4162">
      <w:pPr>
        <w:pStyle w:val="Personaje"/>
      </w:pPr>
      <w:r w:rsidRPr="00935810">
        <w:t>Nuño</w:t>
      </w:r>
    </w:p>
    <w:p w14:paraId="4EA520F6" w14:textId="0C3F3578" w:rsidR="001C4162" w:rsidRPr="00935810" w:rsidRDefault="001C4162" w:rsidP="001C4162">
      <w:pPr>
        <w:pStyle w:val="Verso"/>
      </w:pPr>
      <w:r w:rsidRPr="00935810">
        <w:tab/>
      </w:r>
      <w:r w:rsidRPr="00935810">
        <w:tab/>
      </w:r>
      <w:r w:rsidRPr="00935810">
        <w:tab/>
        <w:t xml:space="preserve">  En que a vos no os falta gusto</w:t>
      </w:r>
    </w:p>
    <w:p w14:paraId="2FEE4D3E" w14:textId="62FAF28B" w:rsidR="001C4162" w:rsidRPr="00935810" w:rsidRDefault="001C4162" w:rsidP="001C4162">
      <w:pPr>
        <w:pStyle w:val="Verso"/>
      </w:pPr>
      <w:r w:rsidRPr="00935810">
        <w:tab/>
      </w:r>
      <w:r w:rsidRPr="00935810">
        <w:tab/>
      </w:r>
      <w:r w:rsidRPr="00935810">
        <w:tab/>
        <w:t>de verle entre tantas muertes</w:t>
      </w:r>
      <w:r w:rsidRPr="00935810">
        <w:tab/>
      </w:r>
      <w:r w:rsidRPr="00935810">
        <w:tab/>
      </w:r>
      <w:r w:rsidRPr="00935810">
        <w:tab/>
      </w:r>
      <w:r w:rsidRPr="00935810">
        <w:tab/>
      </w:r>
    </w:p>
    <w:p w14:paraId="64160F20" w14:textId="77777777" w:rsidR="001C4162" w:rsidRPr="00935810" w:rsidRDefault="001C4162" w:rsidP="001C4162">
      <w:pPr>
        <w:pStyle w:val="Verso"/>
      </w:pPr>
      <w:r w:rsidRPr="00935810">
        <w:tab/>
      </w:r>
      <w:r w:rsidRPr="00935810">
        <w:tab/>
      </w:r>
      <w:r w:rsidRPr="00935810">
        <w:tab/>
        <w:t>y en que los dos echan suertes</w:t>
      </w:r>
      <w:r w:rsidRPr="00935810">
        <w:tab/>
      </w:r>
      <w:r w:rsidRPr="00935810">
        <w:tab/>
      </w:r>
      <w:r w:rsidRPr="00935810">
        <w:tab/>
      </w:r>
    </w:p>
    <w:p w14:paraId="3D4F2308" w14:textId="77777777" w:rsidR="001C4162" w:rsidRPr="00935810" w:rsidRDefault="001C4162" w:rsidP="001C4162">
      <w:pPr>
        <w:pStyle w:val="Verso"/>
      </w:pPr>
      <w:r w:rsidRPr="00935810">
        <w:tab/>
      </w:r>
      <w:r w:rsidRPr="00935810">
        <w:tab/>
      </w:r>
      <w:r w:rsidRPr="00935810">
        <w:tab/>
        <w:t>sobre la capa del justo.</w:t>
      </w:r>
    </w:p>
    <w:p w14:paraId="698FD3B6" w14:textId="4DB9D33E" w:rsidR="001C4162" w:rsidRDefault="001C4162" w:rsidP="001C4162">
      <w:pPr>
        <w:pStyle w:val="Personaje"/>
      </w:pPr>
      <w:proofErr w:type="spellStart"/>
      <w:r w:rsidRPr="00935810">
        <w:t>Nise</w:t>
      </w:r>
      <w:proofErr w:type="spellEnd"/>
    </w:p>
    <w:p w14:paraId="1FFFACAB" w14:textId="1EC79445" w:rsidR="001C4162" w:rsidRPr="00935810" w:rsidRDefault="001C4162" w:rsidP="001C4162">
      <w:pPr>
        <w:pStyle w:val="Verso"/>
      </w:pPr>
      <w:r w:rsidRPr="00935810">
        <w:tab/>
      </w:r>
      <w:r w:rsidRPr="00935810">
        <w:tab/>
      </w:r>
      <w:r w:rsidRPr="00935810">
        <w:tab/>
        <w:t xml:space="preserve">  </w:t>
      </w:r>
      <w:proofErr w:type="spellStart"/>
      <w:r w:rsidRPr="00935810">
        <w:t>Decilde</w:t>
      </w:r>
      <w:proofErr w:type="spellEnd"/>
      <w:r w:rsidRPr="00935810">
        <w:t xml:space="preserve"> a Nuño de Prado,</w:t>
      </w:r>
    </w:p>
    <w:p w14:paraId="2E8FEFE4" w14:textId="77777777" w:rsidR="001C4162" w:rsidRPr="00935810" w:rsidRDefault="001C4162" w:rsidP="001C4162">
      <w:pPr>
        <w:pStyle w:val="Verso"/>
      </w:pPr>
      <w:r w:rsidRPr="00935810">
        <w:tab/>
      </w:r>
      <w:r w:rsidRPr="00935810">
        <w:tab/>
      </w:r>
      <w:r w:rsidRPr="00935810">
        <w:tab/>
        <w:t>temeroso mensajero,</w:t>
      </w:r>
    </w:p>
    <w:p w14:paraId="62F2DA83" w14:textId="5037B5C8" w:rsidR="001C4162" w:rsidRPr="00935810" w:rsidRDefault="001C4162" w:rsidP="001C4162">
      <w:pPr>
        <w:pStyle w:val="Verso"/>
      </w:pPr>
      <w:r w:rsidRPr="00935810">
        <w:tab/>
      </w:r>
      <w:r w:rsidRPr="00935810">
        <w:tab/>
      </w:r>
      <w:r w:rsidRPr="00935810">
        <w:tab/>
        <w:t>que aquello que quise quiero,</w:t>
      </w:r>
      <w:r w:rsidRPr="00935810">
        <w:tab/>
      </w:r>
      <w:r w:rsidRPr="00935810">
        <w:tab/>
      </w:r>
      <w:r w:rsidRPr="00935810">
        <w:tab/>
      </w:r>
      <w:r w:rsidRPr="00935810">
        <w:tab/>
      </w:r>
    </w:p>
    <w:p w14:paraId="19B5C7E2" w14:textId="77777777" w:rsidR="001C4162" w:rsidRPr="00935810" w:rsidRDefault="001C4162" w:rsidP="001C4162">
      <w:pPr>
        <w:pStyle w:val="Verso"/>
      </w:pPr>
      <w:r w:rsidRPr="00935810">
        <w:tab/>
      </w:r>
      <w:r w:rsidRPr="00935810">
        <w:tab/>
      </w:r>
      <w:r w:rsidRPr="00935810">
        <w:tab/>
        <w:t>que la mudanza de estado</w:t>
      </w:r>
      <w:r w:rsidRPr="00935810">
        <w:tab/>
      </w:r>
      <w:r w:rsidRPr="00935810">
        <w:tab/>
      </w:r>
      <w:r w:rsidRPr="00935810">
        <w:tab/>
      </w:r>
      <w:r w:rsidRPr="00935810">
        <w:tab/>
      </w:r>
    </w:p>
    <w:p w14:paraId="6DC1D8FA" w14:textId="77777777" w:rsidR="001C4162" w:rsidRPr="00935810" w:rsidRDefault="001C4162" w:rsidP="001C4162">
      <w:pPr>
        <w:pStyle w:val="Verso"/>
      </w:pPr>
      <w:r w:rsidRPr="00935810">
        <w:tab/>
      </w:r>
      <w:r w:rsidRPr="00935810">
        <w:tab/>
      </w:r>
      <w:r w:rsidRPr="00935810">
        <w:tab/>
        <w:t xml:space="preserve">  no puede el alma mudar,</w:t>
      </w:r>
    </w:p>
    <w:p w14:paraId="40ADF1A5" w14:textId="77777777" w:rsidR="001C4162" w:rsidRPr="00935810" w:rsidRDefault="001C4162" w:rsidP="001C4162">
      <w:pPr>
        <w:pStyle w:val="Verso"/>
      </w:pPr>
      <w:r w:rsidRPr="00935810">
        <w:tab/>
      </w:r>
      <w:r w:rsidRPr="00935810">
        <w:tab/>
      </w:r>
      <w:r w:rsidRPr="00935810">
        <w:tab/>
        <w:t>y decid que pierda el miedo,</w:t>
      </w:r>
    </w:p>
    <w:p w14:paraId="6C1C2679" w14:textId="77777777" w:rsidR="001C4162" w:rsidRPr="00935810" w:rsidRDefault="001C4162" w:rsidP="001C4162">
      <w:pPr>
        <w:pStyle w:val="Verso"/>
      </w:pPr>
      <w:r w:rsidRPr="00935810">
        <w:tab/>
      </w:r>
      <w:r w:rsidRPr="00935810">
        <w:tab/>
      </w:r>
      <w:r w:rsidRPr="00935810">
        <w:tab/>
        <w:t>porque ni casarme puedo</w:t>
      </w:r>
    </w:p>
    <w:p w14:paraId="0EFCE081" w14:textId="39697300" w:rsidR="001C4162" w:rsidRPr="00935810" w:rsidRDefault="001C4162" w:rsidP="001C4162">
      <w:pPr>
        <w:pStyle w:val="Verso"/>
      </w:pPr>
      <w:r w:rsidRPr="00935810">
        <w:tab/>
      </w:r>
      <w:r w:rsidRPr="00935810">
        <w:tab/>
      </w:r>
      <w:r w:rsidRPr="00935810">
        <w:tab/>
        <w:t>ni el Rey me puede casar.</w:t>
      </w:r>
      <w:r w:rsidRPr="00935810">
        <w:tab/>
      </w:r>
      <w:r w:rsidRPr="00935810">
        <w:tab/>
      </w:r>
      <w:r w:rsidRPr="00935810">
        <w:tab/>
      </w:r>
      <w:r w:rsidRPr="00935810">
        <w:tab/>
      </w:r>
    </w:p>
    <w:p w14:paraId="163D61C0" w14:textId="77777777" w:rsidR="001C4162" w:rsidRPr="00935810" w:rsidRDefault="001C4162" w:rsidP="001C4162">
      <w:pPr>
        <w:pStyle w:val="Verso"/>
      </w:pPr>
      <w:r w:rsidRPr="00935810">
        <w:tab/>
      </w:r>
      <w:r w:rsidRPr="00935810">
        <w:tab/>
      </w:r>
      <w:r w:rsidRPr="00935810">
        <w:tab/>
        <w:t xml:space="preserve">  Yo soy casada, y así</w:t>
      </w:r>
      <w:r w:rsidRPr="00935810">
        <w:tab/>
      </w:r>
      <w:r w:rsidRPr="00935810">
        <w:tab/>
      </w:r>
      <w:r w:rsidRPr="00935810">
        <w:tab/>
      </w:r>
      <w:r w:rsidRPr="00935810">
        <w:tab/>
      </w:r>
      <w:r w:rsidRPr="00935810">
        <w:tab/>
      </w:r>
    </w:p>
    <w:p w14:paraId="4BDBAEA8" w14:textId="77777777" w:rsidR="001C4162" w:rsidRPr="00935810" w:rsidRDefault="001C4162" w:rsidP="001C4162">
      <w:pPr>
        <w:pStyle w:val="Verso"/>
      </w:pPr>
      <w:r w:rsidRPr="00935810">
        <w:lastRenderedPageBreak/>
        <w:tab/>
      </w:r>
      <w:r w:rsidRPr="00935810">
        <w:tab/>
      </w:r>
      <w:r w:rsidRPr="00935810">
        <w:tab/>
        <w:t>le diréis que esté seguro,</w:t>
      </w:r>
    </w:p>
    <w:p w14:paraId="45C84DCE" w14:textId="77777777" w:rsidR="001C4162" w:rsidRPr="00935810" w:rsidRDefault="001C4162" w:rsidP="001C4162">
      <w:pPr>
        <w:pStyle w:val="Verso"/>
      </w:pPr>
      <w:r w:rsidRPr="00935810">
        <w:tab/>
      </w:r>
      <w:r w:rsidRPr="00935810">
        <w:tab/>
      </w:r>
      <w:r w:rsidRPr="00935810">
        <w:tab/>
        <w:t>que su libertad procuro</w:t>
      </w:r>
    </w:p>
    <w:p w14:paraId="305DAB75" w14:textId="77777777" w:rsidR="001C4162" w:rsidRPr="00935810" w:rsidRDefault="001C4162" w:rsidP="001C4162">
      <w:pPr>
        <w:pStyle w:val="Verso"/>
      </w:pPr>
      <w:r w:rsidRPr="00935810">
        <w:tab/>
      </w:r>
      <w:r w:rsidRPr="00935810">
        <w:tab/>
      </w:r>
      <w:r w:rsidRPr="00935810">
        <w:tab/>
        <w:t>y le quiero más que a mí.</w:t>
      </w:r>
    </w:p>
    <w:p w14:paraId="6439281A" w14:textId="7FC4585D" w:rsidR="001C4162" w:rsidRDefault="001C4162" w:rsidP="001C4162">
      <w:pPr>
        <w:pStyle w:val="Personaje"/>
      </w:pPr>
      <w:r w:rsidRPr="00935810">
        <w:t>Nuño</w:t>
      </w:r>
    </w:p>
    <w:p w14:paraId="14877642" w14:textId="276A7078" w:rsidR="001C4162" w:rsidRPr="00935810" w:rsidRDefault="001C4162" w:rsidP="00654403">
      <w:pPr>
        <w:pStyle w:val="Verso"/>
      </w:pPr>
      <w:r w:rsidRPr="00935810">
        <w:tab/>
      </w:r>
      <w:r w:rsidRPr="00935810">
        <w:tab/>
      </w:r>
      <w:r w:rsidRPr="00935810">
        <w:tab/>
        <w:t xml:space="preserve">  No digáis más, que eso basta</w:t>
      </w:r>
      <w:r w:rsidRPr="00935810">
        <w:tab/>
      </w:r>
      <w:r w:rsidRPr="00935810">
        <w:tab/>
      </w:r>
      <w:r w:rsidRPr="00935810">
        <w:tab/>
      </w:r>
    </w:p>
    <w:p w14:paraId="2BD071C8" w14:textId="77777777" w:rsidR="001C4162" w:rsidRPr="00935810" w:rsidRDefault="001C4162" w:rsidP="001C4162">
      <w:pPr>
        <w:pStyle w:val="Verso"/>
      </w:pPr>
      <w:r w:rsidRPr="00935810">
        <w:tab/>
      </w:r>
      <w:r w:rsidRPr="00935810">
        <w:tab/>
      </w:r>
      <w:r w:rsidRPr="00935810">
        <w:tab/>
        <w:t>a darle vida, señora.</w:t>
      </w:r>
      <w:r w:rsidRPr="00935810">
        <w:tab/>
      </w:r>
      <w:r w:rsidRPr="00935810">
        <w:tab/>
      </w:r>
      <w:r w:rsidRPr="00935810">
        <w:tab/>
      </w:r>
      <w:r w:rsidRPr="00935810">
        <w:tab/>
      </w:r>
      <w:r w:rsidRPr="00935810">
        <w:tab/>
      </w:r>
    </w:p>
    <w:p w14:paraId="11AD8436" w14:textId="48B5C6A9" w:rsidR="001C4162" w:rsidRDefault="001C4162" w:rsidP="001C4162">
      <w:pPr>
        <w:pStyle w:val="Personaje"/>
      </w:pPr>
      <w:proofErr w:type="spellStart"/>
      <w:r w:rsidRPr="00935810">
        <w:t>Nise</w:t>
      </w:r>
      <w:proofErr w:type="spellEnd"/>
    </w:p>
    <w:p w14:paraId="76A9DB25" w14:textId="49DBD5FF" w:rsidR="001C4162" w:rsidRPr="00935810" w:rsidRDefault="001C4162" w:rsidP="00ED0995">
      <w:pPr>
        <w:pStyle w:val="Partidoincial"/>
      </w:pPr>
      <w:r w:rsidRPr="00935810">
        <w:tab/>
      </w:r>
      <w:r w:rsidRPr="00935810">
        <w:tab/>
      </w:r>
      <w:r w:rsidRPr="00935810">
        <w:tab/>
        <w:t xml:space="preserve">Llevadle este abrazo. </w:t>
      </w:r>
    </w:p>
    <w:p w14:paraId="690CFD0F" w14:textId="32551FEC" w:rsidR="001C4162" w:rsidRDefault="001C4162" w:rsidP="001C4162">
      <w:pPr>
        <w:pStyle w:val="Personaje"/>
      </w:pPr>
      <w:r w:rsidRPr="00935810">
        <w:t>Nuño</w:t>
      </w:r>
    </w:p>
    <w:p w14:paraId="6D49244F" w14:textId="2CE85B8D" w:rsidR="001C4162" w:rsidRPr="008F1962" w:rsidRDefault="001C4162" w:rsidP="008F1962">
      <w:pPr>
        <w:pStyle w:val="Partidofinal"/>
      </w:pPr>
      <w:r w:rsidRPr="00935810">
        <w:tab/>
      </w:r>
      <w:r w:rsidRPr="00935810">
        <w:tab/>
      </w:r>
      <w:r w:rsidRPr="00935810">
        <w:tab/>
      </w:r>
      <w:r w:rsidRPr="00935810">
        <w:tab/>
      </w:r>
      <w:r w:rsidRPr="00935810">
        <w:tab/>
      </w:r>
      <w:r w:rsidRPr="00935810">
        <w:tab/>
      </w:r>
      <w:proofErr w:type="spellStart"/>
      <w:r w:rsidRPr="008F1962">
        <w:t>Agora</w:t>
      </w:r>
      <w:proofErr w:type="spellEnd"/>
    </w:p>
    <w:p w14:paraId="2A02CCEF" w14:textId="77777777" w:rsidR="001C4162" w:rsidRPr="00935810" w:rsidRDefault="001C4162" w:rsidP="001C4162">
      <w:pPr>
        <w:pStyle w:val="Verso"/>
      </w:pPr>
      <w:r w:rsidRPr="00935810">
        <w:tab/>
      </w:r>
      <w:r w:rsidRPr="00935810">
        <w:tab/>
      </w:r>
      <w:r w:rsidRPr="00935810">
        <w:tab/>
        <w:t xml:space="preserve">  la ausencia y muerte contrasta</w:t>
      </w:r>
    </w:p>
    <w:p w14:paraId="487CA565" w14:textId="77777777" w:rsidR="001C4162" w:rsidRPr="00935810" w:rsidRDefault="001C4162" w:rsidP="001C4162">
      <w:pPr>
        <w:pStyle w:val="Verso"/>
      </w:pPr>
      <w:r w:rsidRPr="00935810">
        <w:tab/>
      </w:r>
      <w:r w:rsidRPr="00935810">
        <w:tab/>
      </w:r>
      <w:r w:rsidRPr="00935810">
        <w:tab/>
        <w:t>los enemigos y cuanto</w:t>
      </w:r>
      <w:r w:rsidRPr="00935810">
        <w:tab/>
      </w:r>
      <w:r w:rsidRPr="00935810">
        <w:tab/>
      </w:r>
      <w:r w:rsidRPr="00935810">
        <w:tab/>
      </w:r>
    </w:p>
    <w:p w14:paraId="272E62E6" w14:textId="7DEBD3F5" w:rsidR="001C4162" w:rsidRPr="00935810" w:rsidRDefault="001C4162" w:rsidP="0062259C">
      <w:pPr>
        <w:pStyle w:val="Verso"/>
      </w:pPr>
      <w:r w:rsidRPr="00935810">
        <w:tab/>
      </w:r>
      <w:r w:rsidRPr="00935810">
        <w:tab/>
      </w:r>
      <w:r w:rsidRPr="00935810">
        <w:tab/>
        <w:t>pueden celos en ausencia.</w:t>
      </w:r>
      <w:r w:rsidRPr="00935810">
        <w:tab/>
      </w:r>
      <w:r w:rsidRPr="00935810">
        <w:tab/>
      </w:r>
      <w:r w:rsidRPr="00935810">
        <w:tab/>
      </w:r>
      <w:r w:rsidRPr="00935810">
        <w:tab/>
      </w:r>
    </w:p>
    <w:p w14:paraId="3994D2F8" w14:textId="6670514D" w:rsidR="001C4162" w:rsidRPr="00935810" w:rsidRDefault="001C4162" w:rsidP="00314318">
      <w:pPr>
        <w:pStyle w:val="Acot"/>
      </w:pPr>
      <w:r w:rsidRPr="00314318">
        <w:t xml:space="preserve">Salgan el rey Alfonso, Jimena, </w:t>
      </w:r>
      <w:r w:rsidR="00654403">
        <w:t>@</w:t>
      </w:r>
      <w:r w:rsidRPr="00314318">
        <w:t>Blanca, Arias y Tristán, Fernán Núñez, embajador, y el conde don Sancho</w:t>
      </w:r>
    </w:p>
    <w:p w14:paraId="4909D5A7" w14:textId="195634B2" w:rsidR="001C4162" w:rsidRDefault="001C4162" w:rsidP="001C4162">
      <w:pPr>
        <w:pStyle w:val="Personaje"/>
      </w:pPr>
      <w:r w:rsidRPr="00935810">
        <w:t>Alfonso</w:t>
      </w:r>
    </w:p>
    <w:p w14:paraId="1D6E3D87" w14:textId="573FBFF2" w:rsidR="001C4162" w:rsidRPr="00935810" w:rsidRDefault="001C4162" w:rsidP="001C4162">
      <w:pPr>
        <w:pStyle w:val="Verso"/>
      </w:pPr>
      <w:r w:rsidRPr="00935810">
        <w:tab/>
      </w:r>
      <w:r w:rsidRPr="00935810">
        <w:tab/>
      </w:r>
      <w:r w:rsidR="00314318">
        <w:t xml:space="preserve">            </w:t>
      </w:r>
      <w:r w:rsidRPr="00935810">
        <w:t>Ha sido mucha insolencia:</w:t>
      </w:r>
      <w:r w:rsidRPr="00935810">
        <w:tab/>
      </w:r>
      <w:r w:rsidRPr="00935810">
        <w:tab/>
      </w:r>
      <w:r w:rsidRPr="00935810">
        <w:tab/>
      </w:r>
      <w:r w:rsidRPr="00935810">
        <w:tab/>
      </w:r>
    </w:p>
    <w:p w14:paraId="293B17D2" w14:textId="77777777" w:rsidR="001C4162" w:rsidRPr="00935810" w:rsidRDefault="001C4162" w:rsidP="001C4162">
      <w:pPr>
        <w:pStyle w:val="Verso"/>
      </w:pPr>
      <w:r w:rsidRPr="00935810">
        <w:tab/>
      </w:r>
      <w:r w:rsidRPr="00935810">
        <w:tab/>
      </w:r>
      <w:r w:rsidRPr="00935810">
        <w:tab/>
        <w:t xml:space="preserve">  de su libertad me espanto.</w:t>
      </w:r>
    </w:p>
    <w:p w14:paraId="5B0D9A78" w14:textId="77777777" w:rsidR="001C4162" w:rsidRPr="00935810" w:rsidRDefault="001C4162" w:rsidP="00ED0995">
      <w:pPr>
        <w:pStyle w:val="Partidoincial"/>
      </w:pPr>
      <w:r w:rsidRPr="00935810">
        <w:tab/>
      </w:r>
      <w:r w:rsidRPr="00935810">
        <w:tab/>
      </w:r>
      <w:r w:rsidRPr="00935810">
        <w:tab/>
      </w:r>
      <w:proofErr w:type="spellStart"/>
      <w:r w:rsidRPr="00935810">
        <w:t>Prendelde</w:t>
      </w:r>
      <w:proofErr w:type="spellEnd"/>
      <w:r w:rsidRPr="00935810">
        <w:t>.</w:t>
      </w:r>
    </w:p>
    <w:p w14:paraId="37EB3BBC" w14:textId="565F615B" w:rsidR="001C4162" w:rsidRDefault="001C4162" w:rsidP="001C4162">
      <w:pPr>
        <w:pStyle w:val="Personaje"/>
      </w:pPr>
      <w:r w:rsidRPr="00935810">
        <w:t>Arias</w:t>
      </w:r>
      <w:r w:rsidRPr="00935810">
        <w:tab/>
      </w:r>
    </w:p>
    <w:p w14:paraId="33EBDCDD" w14:textId="1A368078" w:rsidR="001C4162" w:rsidRPr="008F1962" w:rsidRDefault="001C4162" w:rsidP="008F1962">
      <w:pPr>
        <w:pStyle w:val="Partidofinal"/>
      </w:pPr>
      <w:r w:rsidRPr="00935810">
        <w:tab/>
      </w:r>
      <w:r w:rsidRPr="00935810">
        <w:tab/>
      </w:r>
      <w:r w:rsidRPr="00935810">
        <w:tab/>
      </w:r>
      <w:r w:rsidRPr="008F1962">
        <w:t xml:space="preserve">      Date a prisión.</w:t>
      </w:r>
      <w:r w:rsidRPr="008F1962">
        <w:tab/>
      </w:r>
      <w:r w:rsidRPr="008F1962">
        <w:tab/>
      </w:r>
    </w:p>
    <w:p w14:paraId="3465EBDC" w14:textId="45161B1B" w:rsidR="001C4162" w:rsidRDefault="001C4162" w:rsidP="001C4162">
      <w:pPr>
        <w:pStyle w:val="Personaje"/>
      </w:pPr>
      <w:r w:rsidRPr="00935810">
        <w:t>Alfonso</w:t>
      </w:r>
    </w:p>
    <w:p w14:paraId="7A84DA01" w14:textId="42E5022E" w:rsidR="001C4162" w:rsidRPr="00935810" w:rsidRDefault="001C4162" w:rsidP="001C4162">
      <w:pPr>
        <w:pStyle w:val="Verso"/>
      </w:pPr>
      <w:r w:rsidRPr="00935810">
        <w:tab/>
      </w:r>
      <w:r w:rsidRPr="00935810">
        <w:tab/>
      </w:r>
      <w:r w:rsidR="00314318">
        <w:t xml:space="preserve">           </w:t>
      </w:r>
      <w:r w:rsidRPr="00935810">
        <w:t>Prended al que está con él.</w:t>
      </w:r>
    </w:p>
    <w:p w14:paraId="3B5D7142" w14:textId="0ACEC593" w:rsidR="001C4162" w:rsidRDefault="001C4162" w:rsidP="001C4162">
      <w:pPr>
        <w:pStyle w:val="Personaje"/>
      </w:pPr>
      <w:r w:rsidRPr="00935810">
        <w:t>Bato</w:t>
      </w:r>
    </w:p>
    <w:p w14:paraId="55AC62C1" w14:textId="2146FCD0" w:rsidR="001C4162" w:rsidRPr="00935810" w:rsidRDefault="001C4162" w:rsidP="00ED0995">
      <w:pPr>
        <w:pStyle w:val="Partidoincial"/>
      </w:pPr>
      <w:r w:rsidRPr="00935810">
        <w:tab/>
      </w:r>
      <w:r w:rsidRPr="00935810">
        <w:tab/>
      </w:r>
      <w:r w:rsidRPr="00935810">
        <w:tab/>
        <w:t>¿A mí, señor?</w:t>
      </w:r>
    </w:p>
    <w:p w14:paraId="31671680" w14:textId="5AD6E90A" w:rsidR="001C4162" w:rsidRDefault="001C4162" w:rsidP="001C4162">
      <w:pPr>
        <w:pStyle w:val="Personaje"/>
      </w:pPr>
      <w:proofErr w:type="spellStart"/>
      <w:r w:rsidRPr="00935810">
        <w:t>Nise</w:t>
      </w:r>
      <w:proofErr w:type="spellEnd"/>
    </w:p>
    <w:p w14:paraId="515572D5" w14:textId="57B569D0" w:rsidR="001C4162" w:rsidRPr="008F1962" w:rsidRDefault="001C4162" w:rsidP="008F1962">
      <w:pPr>
        <w:pStyle w:val="Partidofinal"/>
      </w:pPr>
      <w:r w:rsidRPr="00935810">
        <w:tab/>
      </w:r>
      <w:r w:rsidRPr="00935810">
        <w:tab/>
      </w:r>
      <w:r w:rsidRPr="00935810">
        <w:tab/>
      </w:r>
      <w:r w:rsidRPr="00935810">
        <w:tab/>
      </w:r>
      <w:r w:rsidRPr="00ED0995">
        <w:rPr>
          <w:rStyle w:val="PartidofinalCarattere"/>
        </w:rPr>
        <w:t xml:space="preserve">            </w:t>
      </w:r>
      <w:r w:rsidRPr="008F1962">
        <w:t xml:space="preserve">¡Qué </w:t>
      </w:r>
      <w:proofErr w:type="spellStart"/>
      <w:r w:rsidRPr="008F1962">
        <w:t>crüel</w:t>
      </w:r>
      <w:proofErr w:type="spellEnd"/>
      <w:r w:rsidRPr="008F1962">
        <w:tab/>
      </w:r>
      <w:r w:rsidRPr="008F1962">
        <w:tab/>
      </w:r>
      <w:r w:rsidRPr="008F1962">
        <w:tab/>
      </w:r>
      <w:r w:rsidRPr="008F1962">
        <w:tab/>
      </w:r>
    </w:p>
    <w:p w14:paraId="562344B9" w14:textId="77777777" w:rsidR="001C4162" w:rsidRPr="00935810" w:rsidRDefault="001C4162" w:rsidP="00ED0995">
      <w:pPr>
        <w:pStyle w:val="Partidoincial"/>
      </w:pPr>
      <w:r w:rsidRPr="00935810">
        <w:tab/>
      </w:r>
      <w:r w:rsidRPr="00935810">
        <w:tab/>
      </w:r>
      <w:r w:rsidRPr="00935810">
        <w:tab/>
        <w:t>fortuna!</w:t>
      </w:r>
    </w:p>
    <w:p w14:paraId="4C24A273" w14:textId="3478FF6D" w:rsidR="001C4162" w:rsidRDefault="001C4162" w:rsidP="001C4162">
      <w:pPr>
        <w:pStyle w:val="Personaje"/>
      </w:pPr>
      <w:r w:rsidRPr="00935810">
        <w:t>Nuño</w:t>
      </w:r>
    </w:p>
    <w:p w14:paraId="221043E7" w14:textId="5D7AD405" w:rsidR="001C4162" w:rsidRPr="008F1962" w:rsidRDefault="001C4162" w:rsidP="008F1962">
      <w:pPr>
        <w:pStyle w:val="Partidofinal"/>
      </w:pPr>
      <w:r w:rsidRPr="00935810">
        <w:tab/>
      </w:r>
      <w:r w:rsidRPr="00935810">
        <w:tab/>
      </w:r>
      <w:r w:rsidRPr="00935810">
        <w:tab/>
      </w:r>
      <w:r w:rsidRPr="00935810">
        <w:tab/>
        <w:t xml:space="preserve">  </w:t>
      </w:r>
      <w:r w:rsidRPr="008F1962">
        <w:t>Mis dichas son.</w:t>
      </w:r>
      <w:r w:rsidRPr="008F1962">
        <w:tab/>
      </w:r>
      <w:r w:rsidRPr="008F1962">
        <w:tab/>
      </w:r>
      <w:r w:rsidRPr="008F1962">
        <w:tab/>
      </w:r>
      <w:r w:rsidRPr="008F1962">
        <w:tab/>
      </w:r>
    </w:p>
    <w:p w14:paraId="28CA038D" w14:textId="68F6F7AF" w:rsidR="001C4162" w:rsidRDefault="001C4162" w:rsidP="001C4162">
      <w:pPr>
        <w:pStyle w:val="Personaje"/>
      </w:pPr>
      <w:r w:rsidRPr="00935810">
        <w:t>Alfonso</w:t>
      </w:r>
    </w:p>
    <w:p w14:paraId="6509AE76" w14:textId="06CEA010" w:rsidR="001C4162" w:rsidRPr="00935810" w:rsidRDefault="001C4162" w:rsidP="001C4162">
      <w:pPr>
        <w:pStyle w:val="Verso"/>
      </w:pPr>
      <w:r w:rsidRPr="00935810">
        <w:tab/>
      </w:r>
      <w:r w:rsidRPr="00935810">
        <w:tab/>
        <w:t xml:space="preserve"> </w:t>
      </w:r>
      <w:r w:rsidR="00314318">
        <w:t xml:space="preserve">            </w:t>
      </w:r>
      <w:r w:rsidRPr="00935810">
        <w:t xml:space="preserve"> Nuño, ¿no te desterré?</w:t>
      </w:r>
    </w:p>
    <w:p w14:paraId="3F76D1E3" w14:textId="77777777" w:rsidR="001C4162" w:rsidRPr="00935810" w:rsidRDefault="001C4162" w:rsidP="001C4162">
      <w:pPr>
        <w:pStyle w:val="Verso"/>
      </w:pPr>
      <w:r w:rsidRPr="00935810">
        <w:tab/>
      </w:r>
      <w:r w:rsidRPr="00935810">
        <w:tab/>
      </w:r>
      <w:r w:rsidRPr="00935810">
        <w:tab/>
        <w:t>Pues, ¿cómo vienes aquí?</w:t>
      </w:r>
    </w:p>
    <w:p w14:paraId="67265BDF" w14:textId="459F6EC0" w:rsidR="001C4162" w:rsidRDefault="001C4162" w:rsidP="001C4162">
      <w:pPr>
        <w:pStyle w:val="Personaje"/>
      </w:pPr>
      <w:r w:rsidRPr="00935810">
        <w:t>Nuño</w:t>
      </w:r>
    </w:p>
    <w:p w14:paraId="4C5ED651" w14:textId="035ECE8B" w:rsidR="001C4162" w:rsidRPr="00935810" w:rsidRDefault="001C4162" w:rsidP="001C4162">
      <w:pPr>
        <w:pStyle w:val="Verso"/>
      </w:pPr>
      <w:r w:rsidRPr="00935810">
        <w:tab/>
      </w:r>
      <w:r w:rsidRPr="00935810">
        <w:tab/>
      </w:r>
      <w:r w:rsidRPr="00935810">
        <w:tab/>
        <w:t>Porque sin razón perdí</w:t>
      </w:r>
    </w:p>
    <w:p w14:paraId="6D50CDFF" w14:textId="73BDE98B" w:rsidR="001C4162" w:rsidRPr="00935810" w:rsidRDefault="001C4162" w:rsidP="001C4162">
      <w:pPr>
        <w:pStyle w:val="Verso"/>
      </w:pPr>
      <w:r w:rsidRPr="00935810">
        <w:tab/>
      </w:r>
      <w:r w:rsidRPr="00935810">
        <w:tab/>
      </w:r>
      <w:r w:rsidRPr="00935810">
        <w:tab/>
        <w:t>la gracia que en ti gané,</w:t>
      </w:r>
      <w:r w:rsidRPr="00935810">
        <w:tab/>
      </w:r>
      <w:r w:rsidRPr="00935810">
        <w:tab/>
      </w:r>
      <w:r w:rsidRPr="00935810">
        <w:tab/>
      </w:r>
      <w:r w:rsidRPr="00935810">
        <w:tab/>
      </w:r>
    </w:p>
    <w:p w14:paraId="4FFB910B" w14:textId="77777777" w:rsidR="001C4162" w:rsidRPr="00935810" w:rsidRDefault="001C4162" w:rsidP="001C4162">
      <w:pPr>
        <w:pStyle w:val="Verso"/>
      </w:pPr>
      <w:r w:rsidRPr="00935810">
        <w:lastRenderedPageBreak/>
        <w:tab/>
      </w:r>
      <w:r w:rsidRPr="00935810">
        <w:tab/>
      </w:r>
      <w:r w:rsidRPr="00935810">
        <w:tab/>
        <w:t xml:space="preserve">  porque pudieron traidores</w:t>
      </w:r>
      <w:r w:rsidRPr="00935810">
        <w:tab/>
      </w:r>
      <w:r w:rsidRPr="00935810">
        <w:tab/>
      </w:r>
      <w:r w:rsidRPr="00935810">
        <w:tab/>
      </w:r>
      <w:r w:rsidRPr="00935810">
        <w:tab/>
      </w:r>
    </w:p>
    <w:p w14:paraId="00F831EF" w14:textId="77777777" w:rsidR="001C4162" w:rsidRPr="00935810" w:rsidRDefault="001C4162" w:rsidP="001C4162">
      <w:pPr>
        <w:pStyle w:val="Verso"/>
      </w:pPr>
      <w:r w:rsidRPr="00935810">
        <w:tab/>
      </w:r>
      <w:r w:rsidRPr="00935810">
        <w:tab/>
      </w:r>
      <w:r w:rsidRPr="00935810">
        <w:tab/>
        <w:t>escurecer tu justicia.</w:t>
      </w:r>
    </w:p>
    <w:p w14:paraId="35F27F25" w14:textId="3304813D" w:rsidR="001C4162" w:rsidRDefault="001C4162" w:rsidP="001C4162">
      <w:pPr>
        <w:pStyle w:val="Personaje"/>
      </w:pPr>
      <w:r w:rsidRPr="00935810">
        <w:t>Alfonso</w:t>
      </w:r>
    </w:p>
    <w:p w14:paraId="4CA0569F" w14:textId="5C064850" w:rsidR="001C4162" w:rsidRPr="00935810" w:rsidRDefault="001C4162" w:rsidP="001C4162">
      <w:pPr>
        <w:pStyle w:val="Verso"/>
      </w:pPr>
      <w:r w:rsidRPr="00935810">
        <w:tab/>
      </w:r>
      <w:r w:rsidRPr="00935810">
        <w:tab/>
      </w:r>
      <w:r w:rsidR="00314318">
        <w:t xml:space="preserve">            </w:t>
      </w:r>
      <w:r w:rsidRPr="00935810">
        <w:t>Llevadle y, por su malicia,</w:t>
      </w:r>
    </w:p>
    <w:p w14:paraId="3E27DF77" w14:textId="77777777" w:rsidR="001C4162" w:rsidRPr="00935810" w:rsidRDefault="001C4162" w:rsidP="001C4162">
      <w:pPr>
        <w:pStyle w:val="Verso"/>
      </w:pPr>
      <w:r w:rsidRPr="00935810">
        <w:tab/>
      </w:r>
      <w:r w:rsidRPr="00935810">
        <w:tab/>
      </w:r>
      <w:r w:rsidRPr="00935810">
        <w:tab/>
        <w:t>al tercero en sus amores.</w:t>
      </w:r>
    </w:p>
    <w:p w14:paraId="17CD74CC" w14:textId="40066E75" w:rsidR="001C4162" w:rsidRDefault="001C4162" w:rsidP="001C4162">
      <w:pPr>
        <w:pStyle w:val="Personaje"/>
      </w:pPr>
      <w:r w:rsidRPr="00935810">
        <w:t>Bato</w:t>
      </w:r>
    </w:p>
    <w:p w14:paraId="1AB4A509" w14:textId="5D0EB1F2" w:rsidR="001C4162" w:rsidRPr="00935810" w:rsidRDefault="001C4162" w:rsidP="00ED0995">
      <w:pPr>
        <w:pStyle w:val="Partidoincial"/>
      </w:pPr>
      <w:r w:rsidRPr="00935810">
        <w:tab/>
      </w:r>
      <w:r w:rsidRPr="00935810">
        <w:tab/>
      </w:r>
      <w:r w:rsidRPr="00935810">
        <w:tab/>
        <w:t xml:space="preserve">  ¿Yo, tercero?</w:t>
      </w:r>
    </w:p>
    <w:p w14:paraId="36A28B25" w14:textId="14C0D9CB" w:rsidR="001C4162" w:rsidRDefault="001C4162" w:rsidP="001C4162">
      <w:pPr>
        <w:pStyle w:val="Personaje"/>
      </w:pPr>
      <w:r w:rsidRPr="00935810">
        <w:t>Nuño</w:t>
      </w:r>
    </w:p>
    <w:p w14:paraId="1F2C04B7" w14:textId="5BA55082" w:rsidR="001C4162" w:rsidRPr="008F1962" w:rsidRDefault="001C4162" w:rsidP="008F1962">
      <w:pPr>
        <w:pStyle w:val="Partidofinal"/>
      </w:pPr>
      <w:r w:rsidRPr="00935810">
        <w:tab/>
      </w:r>
      <w:r w:rsidRPr="00935810">
        <w:tab/>
      </w:r>
      <w:r w:rsidRPr="00935810">
        <w:tab/>
      </w:r>
      <w:r w:rsidRPr="00935810">
        <w:tab/>
      </w:r>
      <w:r w:rsidRPr="00935810">
        <w:tab/>
        <w:t xml:space="preserve"> </w:t>
      </w:r>
      <w:r w:rsidRPr="008F1962">
        <w:t>En Dios espero</w:t>
      </w:r>
      <w:r w:rsidRPr="008F1962">
        <w:tab/>
      </w:r>
      <w:r w:rsidRPr="008F1962">
        <w:tab/>
      </w:r>
      <w:r w:rsidRPr="008F1962">
        <w:tab/>
      </w:r>
    </w:p>
    <w:p w14:paraId="76BDAE07" w14:textId="77777777" w:rsidR="001C4162" w:rsidRPr="00935810" w:rsidRDefault="001C4162" w:rsidP="00ED0995">
      <w:pPr>
        <w:pStyle w:val="Partidoincial"/>
      </w:pPr>
      <w:r w:rsidRPr="00935810">
        <w:tab/>
      </w:r>
      <w:r w:rsidRPr="00935810">
        <w:tab/>
      </w:r>
      <w:r w:rsidRPr="00935810">
        <w:tab/>
        <w:t>venganza.</w:t>
      </w:r>
    </w:p>
    <w:p w14:paraId="7AB1DDD1" w14:textId="149794C3" w:rsidR="001C4162" w:rsidRDefault="001C4162" w:rsidP="001C4162">
      <w:pPr>
        <w:pStyle w:val="Personaje"/>
      </w:pPr>
      <w:r w:rsidRPr="00935810">
        <w:t>Bato</w:t>
      </w:r>
    </w:p>
    <w:p w14:paraId="1B6C8B57" w14:textId="02C54EE5" w:rsidR="001C4162" w:rsidRPr="00935810" w:rsidRDefault="001C4162" w:rsidP="0062259C">
      <w:pPr>
        <w:pStyle w:val="Partidofinal"/>
      </w:pPr>
      <w:r w:rsidRPr="00935810">
        <w:tab/>
      </w:r>
      <w:r w:rsidRPr="00935810">
        <w:tab/>
      </w:r>
      <w:r w:rsidRPr="00935810">
        <w:tab/>
      </w:r>
      <w:r w:rsidRPr="00935810">
        <w:tab/>
      </w:r>
      <w:r w:rsidRPr="008F1962">
        <w:t xml:space="preserve">     ¿Y me han de azotar?</w:t>
      </w:r>
      <w:r w:rsidRPr="008F1962">
        <w:tab/>
      </w:r>
      <w:r w:rsidRPr="008F1962">
        <w:tab/>
      </w:r>
      <w:r w:rsidRPr="008F1962">
        <w:tab/>
      </w:r>
    </w:p>
    <w:p w14:paraId="27F344E9" w14:textId="65622F81" w:rsidR="001C4162" w:rsidRPr="00935810" w:rsidRDefault="001C4162" w:rsidP="0062259C">
      <w:pPr>
        <w:pStyle w:val="Acot"/>
      </w:pPr>
      <w:r w:rsidRPr="00314318">
        <w:t xml:space="preserve">Lleve[n] Arias y el </w:t>
      </w:r>
      <w:r w:rsidR="00654403">
        <w:t>@</w:t>
      </w:r>
      <w:r w:rsidRPr="00314318">
        <w:t xml:space="preserve">portero a los </w:t>
      </w:r>
      <w:r w:rsidR="003839F1">
        <w:t>@</w:t>
      </w:r>
      <w:r w:rsidRPr="00314318">
        <w:t>dos</w:t>
      </w:r>
    </w:p>
    <w:p w14:paraId="4F5559AE" w14:textId="185E4640" w:rsidR="001C4162" w:rsidRDefault="001C4162" w:rsidP="001C4162">
      <w:pPr>
        <w:pStyle w:val="Personaje"/>
      </w:pPr>
      <w:r w:rsidRPr="00935810">
        <w:t>Alfonso</w:t>
      </w:r>
    </w:p>
    <w:p w14:paraId="3AA76EAB" w14:textId="1077DBFE" w:rsidR="001C4162" w:rsidRPr="00935810" w:rsidRDefault="001C4162" w:rsidP="001C4162">
      <w:pPr>
        <w:pStyle w:val="Verso"/>
      </w:pPr>
      <w:r w:rsidRPr="00935810">
        <w:tab/>
      </w:r>
      <w:r w:rsidRPr="00935810">
        <w:tab/>
      </w:r>
      <w:r w:rsidR="00314318">
        <w:t xml:space="preserve">            </w:t>
      </w:r>
      <w:r w:rsidRPr="00935810">
        <w:t>Bien pudieras escusar,</w:t>
      </w:r>
    </w:p>
    <w:p w14:paraId="444D6FA9" w14:textId="77777777" w:rsidR="001C4162" w:rsidRPr="00935810" w:rsidRDefault="001C4162" w:rsidP="001C4162">
      <w:pPr>
        <w:pStyle w:val="Verso"/>
      </w:pPr>
      <w:r w:rsidRPr="00935810">
        <w:tab/>
      </w:r>
      <w:r w:rsidRPr="00935810">
        <w:tab/>
      </w:r>
      <w:r w:rsidRPr="00935810">
        <w:tab/>
        <w:t>Inés, que un villano fiero,</w:t>
      </w:r>
    </w:p>
    <w:p w14:paraId="69C1828E" w14:textId="77777777" w:rsidR="001C4162" w:rsidRPr="00935810" w:rsidRDefault="001C4162" w:rsidP="001C4162">
      <w:pPr>
        <w:pStyle w:val="Verso"/>
      </w:pPr>
      <w:r w:rsidRPr="00935810">
        <w:tab/>
      </w:r>
      <w:r w:rsidRPr="00935810">
        <w:tab/>
      </w:r>
      <w:r w:rsidRPr="00935810">
        <w:tab/>
        <w:t xml:space="preserve">  un desleal, se atreviera</w:t>
      </w:r>
    </w:p>
    <w:p w14:paraId="3FBA6B76" w14:textId="77777777" w:rsidR="001C4162" w:rsidRPr="00935810" w:rsidRDefault="001C4162" w:rsidP="00ED0995">
      <w:pPr>
        <w:pStyle w:val="Partidoincial"/>
      </w:pPr>
      <w:r w:rsidRPr="00935810">
        <w:tab/>
      </w:r>
      <w:r w:rsidRPr="00935810">
        <w:tab/>
      </w:r>
      <w:r w:rsidRPr="00935810">
        <w:tab/>
        <w:t>a mi casa.</w:t>
      </w:r>
    </w:p>
    <w:p w14:paraId="652D72D8" w14:textId="1B9BB3B2" w:rsidR="001C4162" w:rsidRDefault="001C4162" w:rsidP="001C4162">
      <w:pPr>
        <w:pStyle w:val="Personaje"/>
      </w:pPr>
      <w:proofErr w:type="spellStart"/>
      <w:r w:rsidRPr="00935810">
        <w:t>Nise</w:t>
      </w:r>
      <w:proofErr w:type="spellEnd"/>
    </w:p>
    <w:p w14:paraId="6DB95A97" w14:textId="700E6823" w:rsidR="001C4162" w:rsidRPr="008F1962" w:rsidRDefault="001C4162" w:rsidP="008F1962">
      <w:pPr>
        <w:pStyle w:val="Partidofinal"/>
      </w:pPr>
      <w:r w:rsidRPr="00935810">
        <w:tab/>
      </w:r>
      <w:r w:rsidRPr="00935810">
        <w:tab/>
      </w:r>
      <w:r w:rsidRPr="00935810">
        <w:tab/>
      </w:r>
      <w:r w:rsidRPr="00935810">
        <w:tab/>
        <w:t xml:space="preserve">     </w:t>
      </w:r>
      <w:r w:rsidRPr="008F1962">
        <w:t>No sabía</w:t>
      </w:r>
      <w:r w:rsidRPr="008F1962">
        <w:tab/>
      </w:r>
      <w:r w:rsidRPr="008F1962">
        <w:tab/>
      </w:r>
      <w:r w:rsidRPr="008F1962">
        <w:tab/>
      </w:r>
      <w:r w:rsidRPr="008F1962">
        <w:tab/>
      </w:r>
      <w:r w:rsidRPr="008F1962">
        <w:tab/>
      </w:r>
    </w:p>
    <w:p w14:paraId="7AD5530E" w14:textId="77777777" w:rsidR="001C4162" w:rsidRPr="00935810" w:rsidRDefault="001C4162" w:rsidP="00ED0995">
      <w:pPr>
        <w:pStyle w:val="Partidoincial"/>
      </w:pPr>
      <w:r w:rsidRPr="00935810">
        <w:tab/>
      </w:r>
      <w:r w:rsidRPr="00935810">
        <w:tab/>
      </w:r>
      <w:r w:rsidRPr="00935810">
        <w:tab/>
        <w:t>su destierro.</w:t>
      </w:r>
    </w:p>
    <w:p w14:paraId="23D4C7CE" w14:textId="3501DE83" w:rsidR="001C4162" w:rsidRDefault="001C4162" w:rsidP="001C4162">
      <w:pPr>
        <w:pStyle w:val="Personaje"/>
      </w:pPr>
      <w:r w:rsidRPr="00935810">
        <w:t>Alfonso</w:t>
      </w:r>
    </w:p>
    <w:p w14:paraId="64E03832" w14:textId="1E625CEA" w:rsidR="001C4162" w:rsidRPr="008F1962" w:rsidRDefault="001C4162" w:rsidP="008F1962">
      <w:pPr>
        <w:pStyle w:val="Partidofinal"/>
      </w:pPr>
      <w:r w:rsidRPr="00935810">
        <w:tab/>
      </w:r>
      <w:r w:rsidRPr="00935810">
        <w:tab/>
      </w:r>
      <w:r w:rsidRPr="00935810">
        <w:tab/>
      </w:r>
      <w:r w:rsidRPr="008F1962">
        <w:t xml:space="preserve">         </w:t>
      </w:r>
      <w:r w:rsidR="00314318" w:rsidRPr="008F1962">
        <w:t xml:space="preserve">         </w:t>
      </w:r>
      <w:r w:rsidRPr="008F1962">
        <w:t>Hermana mía,</w:t>
      </w:r>
      <w:r w:rsidRPr="008F1962">
        <w:tab/>
      </w:r>
      <w:r w:rsidRPr="008F1962">
        <w:tab/>
      </w:r>
      <w:r w:rsidRPr="008F1962">
        <w:tab/>
      </w:r>
      <w:r w:rsidRPr="008F1962">
        <w:tab/>
      </w:r>
    </w:p>
    <w:p w14:paraId="08D8B69A" w14:textId="77777777" w:rsidR="001C4162" w:rsidRPr="00935810" w:rsidRDefault="001C4162" w:rsidP="001C4162">
      <w:pPr>
        <w:pStyle w:val="Verso"/>
      </w:pPr>
      <w:r w:rsidRPr="00935810">
        <w:tab/>
      </w:r>
      <w:r w:rsidRPr="00935810">
        <w:tab/>
      </w:r>
      <w:r w:rsidRPr="00935810">
        <w:tab/>
        <w:t>mucho esta mujer altera</w:t>
      </w:r>
    </w:p>
    <w:p w14:paraId="7CE1DCA7" w14:textId="77777777" w:rsidR="001C4162" w:rsidRPr="00935810" w:rsidRDefault="001C4162" w:rsidP="001C4162">
      <w:pPr>
        <w:pStyle w:val="Verso"/>
      </w:pPr>
      <w:r w:rsidRPr="00935810">
        <w:tab/>
      </w:r>
      <w:r w:rsidRPr="00935810">
        <w:tab/>
      </w:r>
      <w:r w:rsidRPr="00935810">
        <w:tab/>
        <w:t xml:space="preserve">  el sosiego de mi casa.</w:t>
      </w:r>
    </w:p>
    <w:p w14:paraId="7FDAE109" w14:textId="77777777" w:rsidR="001C4162" w:rsidRPr="00935810" w:rsidRDefault="001C4162" w:rsidP="00ED0995">
      <w:pPr>
        <w:pStyle w:val="Partidoincial"/>
      </w:pPr>
      <w:r w:rsidRPr="00935810">
        <w:tab/>
      </w:r>
      <w:r w:rsidRPr="00935810">
        <w:tab/>
      </w:r>
      <w:r w:rsidRPr="00935810">
        <w:tab/>
        <w:t>Casarla quiero.</w:t>
      </w:r>
    </w:p>
    <w:p w14:paraId="62F2A2EA" w14:textId="1160C693" w:rsidR="001C4162" w:rsidRDefault="001C4162" w:rsidP="001C4162">
      <w:pPr>
        <w:pStyle w:val="Personaje"/>
      </w:pPr>
      <w:r w:rsidRPr="00935810">
        <w:t>Jimena</w:t>
      </w:r>
    </w:p>
    <w:p w14:paraId="0AF8058B" w14:textId="3BE0A3F1" w:rsidR="001C4162" w:rsidRPr="008F1962" w:rsidRDefault="001C4162" w:rsidP="008F1962">
      <w:pPr>
        <w:pStyle w:val="Partidofinal"/>
      </w:pPr>
      <w:r w:rsidRPr="00935810">
        <w:tab/>
      </w:r>
      <w:r w:rsidRPr="00935810">
        <w:tab/>
      </w:r>
      <w:r w:rsidRPr="00935810">
        <w:tab/>
      </w:r>
      <w:r w:rsidRPr="00935810">
        <w:tab/>
        <w:t xml:space="preserve"> </w:t>
      </w:r>
      <w:r w:rsidR="00314318">
        <w:t xml:space="preserve">    </w:t>
      </w:r>
      <w:r w:rsidRPr="00935810">
        <w:t xml:space="preserve"> </w:t>
      </w:r>
      <w:r w:rsidRPr="008F1962">
        <w:t>Harás bien.</w:t>
      </w:r>
    </w:p>
    <w:p w14:paraId="379BAC6C" w14:textId="6A3270B1" w:rsidR="001C4162" w:rsidRDefault="001C4162" w:rsidP="001C4162">
      <w:pPr>
        <w:pStyle w:val="Personaje"/>
      </w:pPr>
      <w:r w:rsidRPr="00935810">
        <w:t>Alfonso</w:t>
      </w:r>
    </w:p>
    <w:p w14:paraId="67F94EEE" w14:textId="48395CAE" w:rsidR="001C4162" w:rsidRPr="00935810" w:rsidRDefault="001C4162" w:rsidP="00654403">
      <w:pPr>
        <w:pStyle w:val="Verso"/>
      </w:pPr>
      <w:r w:rsidRPr="00935810">
        <w:tab/>
      </w:r>
      <w:r w:rsidRPr="00935810">
        <w:tab/>
      </w:r>
      <w:r w:rsidR="00314318">
        <w:t xml:space="preserve">         </w:t>
      </w:r>
      <w:r w:rsidRPr="00935810">
        <w:t>Aconséjame con quién.</w:t>
      </w:r>
      <w:r w:rsidRPr="00935810">
        <w:tab/>
      </w:r>
      <w:r w:rsidRPr="00935810">
        <w:tab/>
      </w:r>
      <w:r w:rsidRPr="00935810">
        <w:tab/>
      </w:r>
      <w:r w:rsidRPr="00935810">
        <w:tab/>
      </w:r>
    </w:p>
    <w:p w14:paraId="1018C3D9" w14:textId="211E10A9" w:rsidR="001C4162" w:rsidRDefault="001C4162" w:rsidP="001C4162">
      <w:pPr>
        <w:pStyle w:val="Personaje"/>
      </w:pPr>
      <w:r w:rsidRPr="00935810">
        <w:t>Jimena</w:t>
      </w:r>
    </w:p>
    <w:p w14:paraId="6255EB75" w14:textId="05A3CEFF" w:rsidR="001C4162" w:rsidRPr="00935810" w:rsidRDefault="001C4162" w:rsidP="001C4162">
      <w:pPr>
        <w:pStyle w:val="Verso"/>
      </w:pPr>
      <w:r w:rsidRPr="00935810">
        <w:tab/>
      </w:r>
      <w:r w:rsidRPr="00935810">
        <w:tab/>
      </w:r>
      <w:r w:rsidR="00314318">
        <w:t xml:space="preserve">        </w:t>
      </w:r>
      <w:r w:rsidRPr="00935810">
        <w:t>Con Arias Bustos la casa.</w:t>
      </w:r>
      <w:r w:rsidRPr="00935810">
        <w:tab/>
      </w:r>
      <w:r w:rsidRPr="00935810">
        <w:tab/>
      </w:r>
      <w:r w:rsidRPr="00935810">
        <w:tab/>
      </w:r>
      <w:r w:rsidRPr="00935810">
        <w:tab/>
      </w:r>
    </w:p>
    <w:p w14:paraId="32B6BBD6" w14:textId="2750D976" w:rsidR="001C4162" w:rsidRDefault="001C4162" w:rsidP="001C4162">
      <w:pPr>
        <w:pStyle w:val="Personaje"/>
      </w:pPr>
      <w:r w:rsidRPr="00935810">
        <w:t>Alfonso</w:t>
      </w:r>
    </w:p>
    <w:p w14:paraId="1536D008" w14:textId="5EC5753E" w:rsidR="001C4162" w:rsidRPr="00935810" w:rsidRDefault="001C4162" w:rsidP="00ED0995">
      <w:pPr>
        <w:pStyle w:val="Partidoincial"/>
      </w:pPr>
      <w:r w:rsidRPr="00935810">
        <w:tab/>
      </w:r>
      <w:r w:rsidRPr="00935810">
        <w:tab/>
        <w:t xml:space="preserve">  </w:t>
      </w:r>
      <w:r w:rsidR="00314318">
        <w:t xml:space="preserve">        </w:t>
      </w:r>
      <w:r w:rsidRPr="00935810">
        <w:t>¿Tristán?</w:t>
      </w:r>
    </w:p>
    <w:p w14:paraId="72FC16E1" w14:textId="4C06B138" w:rsidR="001C4162" w:rsidRDefault="001C4162" w:rsidP="001C4162">
      <w:pPr>
        <w:pStyle w:val="Personaje"/>
      </w:pPr>
      <w:r w:rsidRPr="00935810">
        <w:t>Tristán</w:t>
      </w:r>
    </w:p>
    <w:p w14:paraId="72D7854A" w14:textId="3DC8E109" w:rsidR="001C4162" w:rsidRPr="00935810" w:rsidRDefault="001C4162" w:rsidP="00ED0995">
      <w:pPr>
        <w:pStyle w:val="Partidomedio"/>
      </w:pPr>
      <w:r w:rsidRPr="00935810">
        <w:tab/>
      </w:r>
      <w:r w:rsidRPr="00935810">
        <w:tab/>
      </w:r>
      <w:r w:rsidRPr="00935810">
        <w:tab/>
        <w:t xml:space="preserve">    </w:t>
      </w:r>
      <w:r w:rsidR="00314318">
        <w:t xml:space="preserve">      </w:t>
      </w:r>
      <w:r w:rsidRPr="00935810">
        <w:t xml:space="preserve">  ¿Señor?</w:t>
      </w:r>
    </w:p>
    <w:p w14:paraId="120DCF35" w14:textId="36D2EA04" w:rsidR="001C4162" w:rsidRDefault="001C4162" w:rsidP="001C4162">
      <w:pPr>
        <w:pStyle w:val="Personaje"/>
      </w:pPr>
      <w:r w:rsidRPr="00935810">
        <w:lastRenderedPageBreak/>
        <w:t>Alfonso</w:t>
      </w:r>
    </w:p>
    <w:p w14:paraId="51216589" w14:textId="0A336655" w:rsidR="001C4162" w:rsidRPr="008F1962" w:rsidRDefault="001C4162" w:rsidP="008F1962">
      <w:pPr>
        <w:pStyle w:val="Partidofinal"/>
      </w:pPr>
      <w:r w:rsidRPr="00935810">
        <w:tab/>
      </w:r>
      <w:r w:rsidRPr="00935810">
        <w:tab/>
      </w:r>
      <w:r w:rsidRPr="00935810">
        <w:tab/>
      </w:r>
      <w:r w:rsidRPr="00935810">
        <w:tab/>
      </w:r>
      <w:r w:rsidRPr="008F1962">
        <w:t xml:space="preserve">       </w:t>
      </w:r>
      <w:r w:rsidR="00314318" w:rsidRPr="008F1962">
        <w:t xml:space="preserve">    </w:t>
      </w:r>
      <w:r w:rsidRPr="008F1962">
        <w:t xml:space="preserve"> Llama luego</w:t>
      </w:r>
    </w:p>
    <w:p w14:paraId="09412A24" w14:textId="77777777" w:rsidR="001C4162" w:rsidRPr="00935810" w:rsidRDefault="001C4162" w:rsidP="001C4162">
      <w:pPr>
        <w:pStyle w:val="Verso"/>
      </w:pPr>
      <w:r w:rsidRPr="00935810">
        <w:tab/>
      </w:r>
      <w:r w:rsidRPr="00935810">
        <w:tab/>
      </w:r>
      <w:r w:rsidRPr="00935810">
        <w:tab/>
        <w:t>a don Arias y hoy se case.</w:t>
      </w:r>
    </w:p>
    <w:p w14:paraId="59F41FA6" w14:textId="056F0C95" w:rsidR="001C4162" w:rsidRDefault="001C4162" w:rsidP="001C4162">
      <w:pPr>
        <w:pStyle w:val="Personaje"/>
      </w:pPr>
      <w:r w:rsidRPr="00935810">
        <w:t>Tristán</w:t>
      </w:r>
    </w:p>
    <w:p w14:paraId="23FA53BD" w14:textId="6C029B8F" w:rsidR="001C4162" w:rsidRPr="00935810" w:rsidRDefault="001C4162" w:rsidP="001C4162">
      <w:pPr>
        <w:pStyle w:val="Verso"/>
      </w:pPr>
      <w:r w:rsidRPr="00935810">
        <w:tab/>
      </w:r>
      <w:r w:rsidRPr="00935810">
        <w:tab/>
      </w:r>
      <w:r w:rsidR="00314318">
        <w:t xml:space="preserve">            </w:t>
      </w:r>
      <w:r w:rsidRPr="00935810">
        <w:t>(¿Cómo sufro que esto pase?</w:t>
      </w:r>
      <w:r w:rsidRPr="00935810">
        <w:tab/>
      </w:r>
    </w:p>
    <w:p w14:paraId="556B3707" w14:textId="2CB21E18" w:rsidR="001C4162" w:rsidRPr="00935810" w:rsidRDefault="001C4162" w:rsidP="00654403">
      <w:pPr>
        <w:pStyle w:val="Verso"/>
      </w:pPr>
      <w:r w:rsidRPr="00935810">
        <w:tab/>
      </w:r>
      <w:r w:rsidRPr="00935810">
        <w:tab/>
      </w:r>
      <w:r w:rsidRPr="00935810">
        <w:tab/>
        <w:t>Hoy me pierdo, loco y ciego.)</w:t>
      </w:r>
      <w:r w:rsidRPr="00935810">
        <w:tab/>
      </w:r>
      <w:r w:rsidRPr="00935810">
        <w:tab/>
      </w:r>
      <w:r w:rsidRPr="00935810">
        <w:tab/>
      </w:r>
    </w:p>
    <w:p w14:paraId="0D2AD852" w14:textId="77777777" w:rsidR="001C4162" w:rsidRPr="00935810" w:rsidRDefault="001C4162" w:rsidP="001C4162">
      <w:pPr>
        <w:pStyle w:val="Verso"/>
      </w:pPr>
      <w:r w:rsidRPr="00935810">
        <w:tab/>
      </w:r>
      <w:r w:rsidRPr="00935810">
        <w:tab/>
      </w:r>
      <w:r w:rsidRPr="00935810">
        <w:tab/>
        <w:t xml:space="preserve">  Señor, Arias no merece</w:t>
      </w:r>
      <w:r w:rsidRPr="00935810">
        <w:tab/>
      </w:r>
      <w:r w:rsidRPr="00935810">
        <w:tab/>
      </w:r>
      <w:r w:rsidRPr="00935810">
        <w:tab/>
      </w:r>
      <w:r w:rsidRPr="00935810">
        <w:tab/>
      </w:r>
    </w:p>
    <w:p w14:paraId="3FB96DEC" w14:textId="77777777" w:rsidR="001C4162" w:rsidRPr="00935810" w:rsidRDefault="001C4162" w:rsidP="00ED0995">
      <w:pPr>
        <w:pStyle w:val="Partidoincial"/>
      </w:pPr>
      <w:r w:rsidRPr="00935810">
        <w:tab/>
      </w:r>
      <w:r w:rsidRPr="00935810">
        <w:tab/>
      </w:r>
      <w:r w:rsidRPr="00935810">
        <w:tab/>
        <w:t xml:space="preserve">a tu prima. </w:t>
      </w:r>
    </w:p>
    <w:p w14:paraId="3C582AEB" w14:textId="1D7352FD" w:rsidR="001C4162" w:rsidRDefault="001C4162" w:rsidP="001C4162">
      <w:pPr>
        <w:pStyle w:val="Personaje"/>
      </w:pPr>
      <w:r w:rsidRPr="00935810">
        <w:t>Alfonso</w:t>
      </w:r>
    </w:p>
    <w:p w14:paraId="47BAD00C" w14:textId="7D8EDD3C" w:rsidR="001C4162" w:rsidRPr="008F1962" w:rsidRDefault="001C4162" w:rsidP="008F1962">
      <w:pPr>
        <w:pStyle w:val="Partidofinal"/>
      </w:pPr>
      <w:r w:rsidRPr="00935810">
        <w:tab/>
      </w:r>
      <w:r w:rsidRPr="00935810">
        <w:tab/>
      </w:r>
      <w:r w:rsidRPr="00935810">
        <w:tab/>
      </w:r>
      <w:r w:rsidRPr="008F1962">
        <w:t xml:space="preserve">      </w:t>
      </w:r>
      <w:r w:rsidR="00314318" w:rsidRPr="008F1962">
        <w:t xml:space="preserve">         </w:t>
      </w:r>
      <w:r w:rsidRPr="008F1962">
        <w:t>¿Por qué no?</w:t>
      </w:r>
    </w:p>
    <w:p w14:paraId="0FD9317F" w14:textId="1A4C90EF" w:rsidR="001C4162" w:rsidRDefault="001C4162" w:rsidP="001C4162">
      <w:pPr>
        <w:pStyle w:val="Personaje"/>
      </w:pPr>
      <w:r w:rsidRPr="00935810">
        <w:t>Tristán</w:t>
      </w:r>
    </w:p>
    <w:p w14:paraId="64CC49FA" w14:textId="146BED14" w:rsidR="001C4162" w:rsidRPr="00935810" w:rsidRDefault="001C4162" w:rsidP="001C4162">
      <w:pPr>
        <w:pStyle w:val="Verso"/>
      </w:pPr>
      <w:r w:rsidRPr="00935810">
        <w:tab/>
      </w:r>
      <w:r w:rsidRPr="00935810">
        <w:tab/>
      </w:r>
      <w:r w:rsidR="00314318">
        <w:t xml:space="preserve">            </w:t>
      </w:r>
      <w:r w:rsidRPr="00935810">
        <w:t>Porque es traidor, y sé yo</w:t>
      </w:r>
    </w:p>
    <w:p w14:paraId="0C3EF210" w14:textId="77777777" w:rsidR="001C4162" w:rsidRPr="00935810" w:rsidRDefault="001C4162" w:rsidP="001C4162">
      <w:pPr>
        <w:pStyle w:val="Verso"/>
      </w:pPr>
      <w:r w:rsidRPr="00935810">
        <w:tab/>
      </w:r>
      <w:r w:rsidRPr="00935810">
        <w:tab/>
      </w:r>
      <w:r w:rsidRPr="00935810">
        <w:tab/>
        <w:t>que al más indigno se ofrece.</w:t>
      </w:r>
    </w:p>
    <w:p w14:paraId="5DA463D5" w14:textId="0696BCF9" w:rsidR="001C4162" w:rsidRDefault="001C4162" w:rsidP="001C4162">
      <w:pPr>
        <w:pStyle w:val="Personaje"/>
      </w:pPr>
      <w:r w:rsidRPr="00935810">
        <w:t>Alfonso</w:t>
      </w:r>
    </w:p>
    <w:p w14:paraId="65D8F50D" w14:textId="1C3B6530" w:rsidR="001C4162" w:rsidRPr="00935810" w:rsidRDefault="001C4162" w:rsidP="00ED0995">
      <w:pPr>
        <w:pStyle w:val="Partidoincial"/>
      </w:pPr>
      <w:r w:rsidRPr="00935810">
        <w:tab/>
      </w:r>
      <w:r w:rsidRPr="00935810">
        <w:tab/>
        <w:t xml:space="preserve"> </w:t>
      </w:r>
      <w:r w:rsidR="00314318">
        <w:t xml:space="preserve">            </w:t>
      </w:r>
      <w:r w:rsidRPr="00935810">
        <w:t xml:space="preserve"> ¿Traidor Arias?</w:t>
      </w:r>
    </w:p>
    <w:p w14:paraId="4C66EA1B" w14:textId="232FF1EA" w:rsidR="001C4162" w:rsidRDefault="001C4162" w:rsidP="001C4162">
      <w:pPr>
        <w:pStyle w:val="Personaje"/>
      </w:pPr>
      <w:r w:rsidRPr="00935810">
        <w:t>Tristán</w:t>
      </w:r>
    </w:p>
    <w:p w14:paraId="4F3DD820" w14:textId="76C95D86" w:rsidR="001C4162" w:rsidRPr="008F1962" w:rsidRDefault="001C4162" w:rsidP="008F1962">
      <w:pPr>
        <w:pStyle w:val="Partidofinal"/>
      </w:pPr>
      <w:r w:rsidRPr="00935810">
        <w:tab/>
      </w:r>
      <w:r w:rsidRPr="00935810">
        <w:tab/>
      </w:r>
      <w:r w:rsidRPr="00935810">
        <w:tab/>
      </w:r>
      <w:r w:rsidRPr="00935810">
        <w:tab/>
      </w:r>
      <w:r w:rsidRPr="008F1962">
        <w:t xml:space="preserve">     </w:t>
      </w:r>
      <w:r w:rsidR="00314318" w:rsidRPr="008F1962">
        <w:t xml:space="preserve">         </w:t>
      </w:r>
      <w:r w:rsidRPr="008F1962">
        <w:t>Él ha sido</w:t>
      </w:r>
      <w:r w:rsidRPr="008F1962">
        <w:tab/>
      </w:r>
      <w:r w:rsidRPr="008F1962">
        <w:tab/>
      </w:r>
      <w:r w:rsidRPr="008F1962">
        <w:tab/>
      </w:r>
      <w:r w:rsidRPr="008F1962">
        <w:tab/>
      </w:r>
    </w:p>
    <w:p w14:paraId="12992CC1" w14:textId="77777777" w:rsidR="001C4162" w:rsidRPr="00935810" w:rsidRDefault="001C4162" w:rsidP="001C4162">
      <w:pPr>
        <w:pStyle w:val="Verso"/>
      </w:pPr>
      <w:r w:rsidRPr="00935810">
        <w:tab/>
      </w:r>
      <w:r w:rsidRPr="00935810">
        <w:tab/>
      </w:r>
      <w:r w:rsidRPr="00935810">
        <w:tab/>
        <w:t>quien a Nuño ha desterrado,</w:t>
      </w:r>
      <w:r w:rsidRPr="00935810">
        <w:tab/>
      </w:r>
      <w:r w:rsidRPr="00935810">
        <w:tab/>
      </w:r>
      <w:r w:rsidRPr="00935810">
        <w:tab/>
      </w:r>
      <w:r w:rsidRPr="00935810">
        <w:tab/>
      </w:r>
    </w:p>
    <w:p w14:paraId="19569586" w14:textId="77777777" w:rsidR="001C4162" w:rsidRPr="00935810" w:rsidRDefault="001C4162" w:rsidP="001C4162">
      <w:pPr>
        <w:pStyle w:val="Verso"/>
      </w:pPr>
      <w:r w:rsidRPr="00935810">
        <w:tab/>
      </w:r>
      <w:r w:rsidRPr="00935810">
        <w:tab/>
      </w:r>
      <w:r w:rsidRPr="00935810">
        <w:tab/>
        <w:t>que ningún hidalgo honrado</w:t>
      </w:r>
    </w:p>
    <w:p w14:paraId="29B2EC01" w14:textId="77777777" w:rsidR="001C4162" w:rsidRPr="00935810" w:rsidRDefault="001C4162" w:rsidP="001C4162">
      <w:pPr>
        <w:pStyle w:val="Verso"/>
      </w:pPr>
      <w:r w:rsidRPr="00935810">
        <w:tab/>
      </w:r>
      <w:r w:rsidRPr="00935810">
        <w:tab/>
      </w:r>
      <w:r w:rsidRPr="00935810">
        <w:tab/>
        <w:t>con más lealtad te ha servido.</w:t>
      </w:r>
    </w:p>
    <w:p w14:paraId="04778464" w14:textId="781EABE5" w:rsidR="001C4162" w:rsidRDefault="001C4162" w:rsidP="001C4162">
      <w:pPr>
        <w:pStyle w:val="Personaje"/>
      </w:pPr>
      <w:r w:rsidRPr="00935810">
        <w:t>Alfonso</w:t>
      </w:r>
    </w:p>
    <w:p w14:paraId="5014B04A" w14:textId="7C76EF7D" w:rsidR="001C4162" w:rsidRPr="00935810" w:rsidRDefault="001C4162" w:rsidP="001C4162">
      <w:pPr>
        <w:pStyle w:val="Verso"/>
      </w:pPr>
      <w:r w:rsidRPr="00935810">
        <w:tab/>
      </w:r>
      <w:r w:rsidRPr="00935810">
        <w:tab/>
        <w:t xml:space="preserve">  </w:t>
      </w:r>
      <w:r w:rsidR="00314318">
        <w:t xml:space="preserve">            </w:t>
      </w:r>
      <w:r w:rsidRPr="00935810">
        <w:t>No me pudieras, Tristán,</w:t>
      </w:r>
    </w:p>
    <w:p w14:paraId="44BBDD20" w14:textId="2615C84E" w:rsidR="001C4162" w:rsidRPr="00935810" w:rsidRDefault="001C4162" w:rsidP="001C4162">
      <w:pPr>
        <w:pStyle w:val="Verso"/>
      </w:pPr>
      <w:r w:rsidRPr="00935810">
        <w:tab/>
      </w:r>
      <w:r w:rsidRPr="00935810">
        <w:tab/>
      </w:r>
      <w:r w:rsidRPr="00935810">
        <w:tab/>
        <w:t>decir nueva de más gusto,</w:t>
      </w:r>
      <w:r w:rsidRPr="00935810">
        <w:tab/>
      </w:r>
      <w:r w:rsidRPr="00935810">
        <w:tab/>
      </w:r>
      <w:r w:rsidRPr="00935810">
        <w:tab/>
      </w:r>
      <w:r w:rsidRPr="00935810">
        <w:tab/>
      </w:r>
    </w:p>
    <w:p w14:paraId="761EF115" w14:textId="77777777" w:rsidR="001C4162" w:rsidRPr="00935810" w:rsidRDefault="001C4162" w:rsidP="001C4162">
      <w:pPr>
        <w:pStyle w:val="Verso"/>
      </w:pPr>
      <w:r w:rsidRPr="00935810">
        <w:tab/>
      </w:r>
      <w:r w:rsidRPr="00935810">
        <w:tab/>
      </w:r>
      <w:r w:rsidRPr="00935810">
        <w:tab/>
        <w:t>si eso es cierto y no es disgusto</w:t>
      </w:r>
      <w:r w:rsidRPr="00935810">
        <w:tab/>
      </w:r>
      <w:r w:rsidRPr="00935810">
        <w:tab/>
      </w:r>
      <w:r w:rsidRPr="00935810">
        <w:tab/>
      </w:r>
    </w:p>
    <w:p w14:paraId="1C13B861" w14:textId="77777777" w:rsidR="001C4162" w:rsidRPr="00935810" w:rsidRDefault="001C4162" w:rsidP="001C4162">
      <w:pPr>
        <w:pStyle w:val="Verso"/>
      </w:pPr>
      <w:r w:rsidRPr="00935810">
        <w:tab/>
      </w:r>
      <w:r w:rsidRPr="00935810">
        <w:tab/>
      </w:r>
      <w:r w:rsidRPr="00935810">
        <w:tab/>
        <w:t>que envidia y celos te dan.</w:t>
      </w:r>
    </w:p>
    <w:p w14:paraId="3B951D8E" w14:textId="77777777" w:rsidR="001C4162" w:rsidRPr="00935810" w:rsidRDefault="001C4162" w:rsidP="001C4162">
      <w:pPr>
        <w:pStyle w:val="Verso"/>
      </w:pPr>
      <w:r w:rsidRPr="00935810">
        <w:tab/>
      </w:r>
      <w:r w:rsidRPr="00935810">
        <w:tab/>
      </w:r>
      <w:r w:rsidRPr="00935810">
        <w:tab/>
        <w:t xml:space="preserve">  Mas don Arias viene aquí,</w:t>
      </w:r>
    </w:p>
    <w:p w14:paraId="0A2ABAA9" w14:textId="5CB9F7BF" w:rsidR="001C4162" w:rsidRPr="00935810" w:rsidRDefault="001C4162" w:rsidP="0062259C">
      <w:pPr>
        <w:pStyle w:val="Verso"/>
      </w:pPr>
      <w:r w:rsidRPr="00935810">
        <w:tab/>
      </w:r>
      <w:r w:rsidRPr="00935810">
        <w:tab/>
      </w:r>
      <w:r w:rsidRPr="00935810">
        <w:tab/>
        <w:t>retírate a aquella parte.</w:t>
      </w:r>
    </w:p>
    <w:p w14:paraId="68E31EA4" w14:textId="23726330" w:rsidR="001C4162" w:rsidRPr="00935810" w:rsidRDefault="001C4162" w:rsidP="0062259C">
      <w:pPr>
        <w:pStyle w:val="Acot"/>
      </w:pPr>
      <w:r w:rsidRPr="00935810">
        <w:t>Salga don Arias</w:t>
      </w:r>
    </w:p>
    <w:p w14:paraId="5E679B82" w14:textId="47C5BD04" w:rsidR="001C4162" w:rsidRDefault="001C4162" w:rsidP="001C4162">
      <w:pPr>
        <w:pStyle w:val="Personaje"/>
      </w:pPr>
      <w:r w:rsidRPr="00935810">
        <w:t>Arias</w:t>
      </w:r>
      <w:r w:rsidRPr="00935810">
        <w:tab/>
      </w:r>
    </w:p>
    <w:p w14:paraId="6C1B5D61" w14:textId="00CF319E" w:rsidR="001C4162" w:rsidRPr="00935810" w:rsidRDefault="001C4162" w:rsidP="00ED0995">
      <w:pPr>
        <w:pStyle w:val="Partidoincial"/>
      </w:pPr>
      <w:r w:rsidRPr="00935810">
        <w:tab/>
      </w:r>
      <w:r w:rsidRPr="00935810">
        <w:tab/>
      </w:r>
      <w:r w:rsidR="00314318">
        <w:t xml:space="preserve">           </w:t>
      </w:r>
      <w:r w:rsidRPr="00935810">
        <w:t>Ya queda preso.</w:t>
      </w:r>
    </w:p>
    <w:p w14:paraId="7F8A3D73" w14:textId="75645C96" w:rsidR="001C4162" w:rsidRDefault="001C4162" w:rsidP="001C4162">
      <w:pPr>
        <w:pStyle w:val="Personaje"/>
      </w:pPr>
      <w:r w:rsidRPr="00935810">
        <w:t>Alfonso</w:t>
      </w:r>
    </w:p>
    <w:p w14:paraId="70DA5057" w14:textId="7A219E78" w:rsidR="001C4162" w:rsidRPr="008F1962" w:rsidRDefault="001C4162" w:rsidP="008F1962">
      <w:pPr>
        <w:pStyle w:val="Partidofinal"/>
      </w:pPr>
      <w:r w:rsidRPr="00935810">
        <w:tab/>
      </w:r>
      <w:r w:rsidRPr="00935810">
        <w:tab/>
      </w:r>
      <w:r w:rsidRPr="00935810">
        <w:tab/>
      </w:r>
      <w:r w:rsidRPr="00935810">
        <w:tab/>
      </w:r>
      <w:r w:rsidRPr="008F1962">
        <w:t xml:space="preserve">   </w:t>
      </w:r>
      <w:r w:rsidR="00314318" w:rsidRPr="008F1962">
        <w:t xml:space="preserve">        </w:t>
      </w:r>
      <w:r w:rsidRPr="008F1962">
        <w:t xml:space="preserve"> Aquí a parte   </w:t>
      </w:r>
      <w:r w:rsidRPr="008F1962">
        <w:tab/>
      </w:r>
      <w:r w:rsidRPr="008F1962">
        <w:tab/>
      </w:r>
      <w:r w:rsidRPr="008F1962">
        <w:tab/>
      </w:r>
    </w:p>
    <w:p w14:paraId="02490E6C" w14:textId="77777777" w:rsidR="001C4162" w:rsidRPr="00935810" w:rsidRDefault="001C4162" w:rsidP="001C4162">
      <w:pPr>
        <w:pStyle w:val="Verso"/>
      </w:pPr>
      <w:r w:rsidRPr="00935810">
        <w:tab/>
      </w:r>
      <w:r w:rsidRPr="00935810">
        <w:tab/>
      </w:r>
      <w:r w:rsidRPr="00935810">
        <w:tab/>
        <w:t>quiero informarme de ti.</w:t>
      </w:r>
      <w:r w:rsidRPr="00935810">
        <w:tab/>
      </w:r>
      <w:r w:rsidRPr="00935810">
        <w:tab/>
      </w:r>
      <w:r w:rsidRPr="00935810">
        <w:tab/>
      </w:r>
      <w:r w:rsidRPr="00935810">
        <w:tab/>
      </w:r>
    </w:p>
    <w:p w14:paraId="0C003D63" w14:textId="003FA76E" w:rsidR="001C4162" w:rsidRDefault="001C4162" w:rsidP="001C4162">
      <w:pPr>
        <w:pStyle w:val="Personaje"/>
      </w:pPr>
      <w:r w:rsidRPr="00935810">
        <w:t>Arias</w:t>
      </w:r>
      <w:r w:rsidRPr="00935810">
        <w:tab/>
      </w:r>
    </w:p>
    <w:p w14:paraId="47BAFF9A" w14:textId="13552553" w:rsidR="001C4162" w:rsidRPr="00935810" w:rsidRDefault="001C4162" w:rsidP="00ED0995">
      <w:pPr>
        <w:pStyle w:val="Partidoincial"/>
      </w:pPr>
      <w:r w:rsidRPr="00935810">
        <w:tab/>
      </w:r>
      <w:r w:rsidRPr="00935810">
        <w:tab/>
        <w:t xml:space="preserve">  </w:t>
      </w:r>
      <w:r w:rsidR="00314318">
        <w:t xml:space="preserve">         </w:t>
      </w:r>
      <w:r w:rsidRPr="00935810">
        <w:t>¿De qué, señor?</w:t>
      </w:r>
    </w:p>
    <w:p w14:paraId="478CAFE1" w14:textId="7B442360" w:rsidR="001C4162" w:rsidRDefault="001C4162" w:rsidP="001C4162">
      <w:pPr>
        <w:pStyle w:val="Personaje"/>
      </w:pPr>
      <w:r w:rsidRPr="00935810">
        <w:lastRenderedPageBreak/>
        <w:t>Alfonso</w:t>
      </w:r>
    </w:p>
    <w:p w14:paraId="6BECA3E4" w14:textId="02D8265E" w:rsidR="001C4162" w:rsidRPr="008F1962" w:rsidRDefault="001C4162" w:rsidP="008F1962">
      <w:pPr>
        <w:pStyle w:val="Partidofinal"/>
      </w:pPr>
      <w:r w:rsidRPr="00935810">
        <w:tab/>
      </w:r>
      <w:r w:rsidRPr="00935810">
        <w:tab/>
      </w:r>
      <w:r w:rsidRPr="00935810">
        <w:tab/>
      </w:r>
      <w:r w:rsidRPr="00935810">
        <w:tab/>
      </w:r>
      <w:r w:rsidRPr="008F1962">
        <w:t xml:space="preserve">     </w:t>
      </w:r>
      <w:r w:rsidR="00314318" w:rsidRPr="008F1962">
        <w:t xml:space="preserve">      </w:t>
      </w:r>
      <w:r w:rsidRPr="008F1962">
        <w:t>Yo querría</w:t>
      </w:r>
    </w:p>
    <w:p w14:paraId="705856B7" w14:textId="77777777" w:rsidR="001C4162" w:rsidRPr="00935810" w:rsidRDefault="001C4162" w:rsidP="001C4162">
      <w:pPr>
        <w:pStyle w:val="Verso"/>
      </w:pPr>
      <w:r w:rsidRPr="00935810">
        <w:tab/>
      </w:r>
      <w:r w:rsidRPr="00935810">
        <w:tab/>
      </w:r>
      <w:r w:rsidRPr="00935810">
        <w:tab/>
        <w:t>dar a mi prima a Tristán,</w:t>
      </w:r>
    </w:p>
    <w:p w14:paraId="0803921C" w14:textId="77777777" w:rsidR="001C4162" w:rsidRPr="00935810" w:rsidRDefault="001C4162" w:rsidP="001C4162">
      <w:pPr>
        <w:pStyle w:val="Verso"/>
      </w:pPr>
      <w:r w:rsidRPr="00935810">
        <w:tab/>
      </w:r>
      <w:r w:rsidRPr="00935810">
        <w:tab/>
      </w:r>
      <w:r w:rsidRPr="00935810">
        <w:tab/>
        <w:t>pero parlado me han</w:t>
      </w:r>
    </w:p>
    <w:p w14:paraId="0C08F7BE" w14:textId="15DFBC6E" w:rsidR="001C4162" w:rsidRPr="00935810" w:rsidRDefault="001C4162" w:rsidP="001C4162">
      <w:pPr>
        <w:pStyle w:val="Verso"/>
      </w:pPr>
      <w:r w:rsidRPr="00935810">
        <w:tab/>
      </w:r>
      <w:r w:rsidRPr="00935810">
        <w:tab/>
      </w:r>
      <w:r w:rsidRPr="00935810">
        <w:tab/>
        <w:t>—creo que envidia sería—</w:t>
      </w:r>
      <w:r w:rsidRPr="00935810">
        <w:tab/>
      </w:r>
      <w:r w:rsidRPr="00935810">
        <w:tab/>
      </w:r>
      <w:r w:rsidRPr="00935810">
        <w:tab/>
      </w:r>
      <w:r w:rsidRPr="00935810">
        <w:tab/>
      </w:r>
    </w:p>
    <w:p w14:paraId="4F14F702" w14:textId="77777777" w:rsidR="001C4162" w:rsidRPr="00935810" w:rsidRDefault="001C4162" w:rsidP="001C4162">
      <w:pPr>
        <w:pStyle w:val="Verso"/>
      </w:pPr>
      <w:r w:rsidRPr="00935810">
        <w:tab/>
      </w:r>
      <w:r w:rsidRPr="00935810">
        <w:tab/>
      </w:r>
      <w:r w:rsidRPr="00935810">
        <w:tab/>
        <w:t xml:space="preserve">  que don Nuño está inocente</w:t>
      </w:r>
      <w:r w:rsidRPr="00935810">
        <w:tab/>
      </w:r>
      <w:r w:rsidRPr="00935810">
        <w:tab/>
      </w:r>
      <w:r w:rsidRPr="00935810">
        <w:tab/>
      </w:r>
      <w:r w:rsidRPr="00935810">
        <w:tab/>
      </w:r>
    </w:p>
    <w:p w14:paraId="7254F066" w14:textId="77777777" w:rsidR="001C4162" w:rsidRPr="00935810" w:rsidRDefault="001C4162" w:rsidP="001C4162">
      <w:pPr>
        <w:pStyle w:val="Verso"/>
      </w:pPr>
      <w:r w:rsidRPr="00935810">
        <w:tab/>
      </w:r>
      <w:r w:rsidRPr="00935810">
        <w:tab/>
      </w:r>
      <w:r w:rsidRPr="00935810">
        <w:tab/>
        <w:t>y que Tristán levantó</w:t>
      </w:r>
    </w:p>
    <w:p w14:paraId="3F976FBE" w14:textId="77777777" w:rsidR="001C4162" w:rsidRPr="00935810" w:rsidRDefault="001C4162" w:rsidP="001C4162">
      <w:pPr>
        <w:pStyle w:val="Verso"/>
      </w:pPr>
      <w:r w:rsidRPr="00935810">
        <w:tab/>
      </w:r>
      <w:r w:rsidRPr="00935810">
        <w:tab/>
      </w:r>
      <w:r w:rsidRPr="00935810">
        <w:tab/>
        <w:t>aquel testimonio, y yo</w:t>
      </w:r>
    </w:p>
    <w:p w14:paraId="2FA69B13" w14:textId="77777777" w:rsidR="001C4162" w:rsidRPr="00935810" w:rsidRDefault="001C4162" w:rsidP="001C4162">
      <w:pPr>
        <w:pStyle w:val="Verso"/>
      </w:pPr>
      <w:r w:rsidRPr="00935810">
        <w:tab/>
      </w:r>
      <w:r w:rsidRPr="00935810">
        <w:tab/>
      </w:r>
      <w:r w:rsidRPr="00935810">
        <w:tab/>
        <w:t>le he hablado y dice que miente</w:t>
      </w:r>
    </w:p>
    <w:p w14:paraId="2597F395" w14:textId="434C8494" w:rsidR="001C4162" w:rsidRPr="00935810" w:rsidRDefault="001C4162" w:rsidP="001C4162">
      <w:pPr>
        <w:pStyle w:val="Verso"/>
      </w:pPr>
      <w:r w:rsidRPr="00935810">
        <w:tab/>
      </w:r>
      <w:r w:rsidRPr="00935810">
        <w:tab/>
      </w:r>
      <w:r w:rsidRPr="00935810">
        <w:tab/>
        <w:t xml:space="preserve">  quien me lo ha dicho y contado;</w:t>
      </w:r>
      <w:r w:rsidRPr="00935810">
        <w:tab/>
      </w:r>
      <w:r w:rsidRPr="00935810">
        <w:tab/>
      </w:r>
      <w:r w:rsidRPr="00935810">
        <w:tab/>
      </w:r>
    </w:p>
    <w:p w14:paraId="51686023" w14:textId="77777777" w:rsidR="001C4162" w:rsidRPr="00935810" w:rsidRDefault="001C4162" w:rsidP="001727C4">
      <w:pPr>
        <w:pStyle w:val="Partidoincial"/>
      </w:pPr>
      <w:r w:rsidRPr="00935810">
        <w:tab/>
      </w:r>
      <w:r w:rsidRPr="00935810">
        <w:tab/>
      </w:r>
      <w:r w:rsidRPr="00935810">
        <w:tab/>
        <w:t>que tú fuiste.</w:t>
      </w:r>
    </w:p>
    <w:p w14:paraId="5CAD230A" w14:textId="79261C62" w:rsidR="001C4162" w:rsidRDefault="001C4162" w:rsidP="001C4162">
      <w:pPr>
        <w:pStyle w:val="Personaje"/>
      </w:pPr>
      <w:r w:rsidRPr="00935810">
        <w:t>Arias</w:t>
      </w:r>
      <w:r w:rsidRPr="00935810">
        <w:tab/>
      </w:r>
    </w:p>
    <w:p w14:paraId="2C3D03B8" w14:textId="067B3C0A" w:rsidR="001C4162" w:rsidRPr="008F1962" w:rsidRDefault="001C4162" w:rsidP="008F1962">
      <w:pPr>
        <w:pStyle w:val="Partidofinal"/>
      </w:pPr>
      <w:r w:rsidRPr="00935810">
        <w:tab/>
      </w:r>
      <w:r w:rsidRPr="00935810">
        <w:tab/>
      </w:r>
      <w:r w:rsidRPr="00935810">
        <w:tab/>
        <w:t xml:space="preserve">          </w:t>
      </w:r>
      <w:r w:rsidR="00314318">
        <w:t xml:space="preserve">         </w:t>
      </w:r>
      <w:r w:rsidRPr="008F1962">
        <w:t>Gran señor,</w:t>
      </w:r>
      <w:r w:rsidRPr="008F1962">
        <w:tab/>
      </w:r>
      <w:r w:rsidRPr="008F1962">
        <w:tab/>
      </w:r>
      <w:r w:rsidRPr="008F1962">
        <w:tab/>
      </w:r>
      <w:r w:rsidRPr="008F1962">
        <w:tab/>
      </w:r>
    </w:p>
    <w:p w14:paraId="3BC47DFD" w14:textId="77777777" w:rsidR="001C4162" w:rsidRPr="00935810" w:rsidRDefault="001C4162" w:rsidP="001C4162">
      <w:pPr>
        <w:pStyle w:val="Verso"/>
      </w:pPr>
      <w:r w:rsidRPr="00935810">
        <w:tab/>
      </w:r>
      <w:r w:rsidRPr="00935810">
        <w:tab/>
      </w:r>
      <w:r w:rsidRPr="00935810">
        <w:tab/>
        <w:t xml:space="preserve">él miente. ¡Cómo el amor </w:t>
      </w:r>
    </w:p>
    <w:p w14:paraId="7C222C12" w14:textId="77777777" w:rsidR="001C4162" w:rsidRPr="00935810" w:rsidRDefault="001C4162" w:rsidP="001C4162">
      <w:pPr>
        <w:pStyle w:val="Verso"/>
      </w:pPr>
      <w:r w:rsidRPr="00935810">
        <w:tab/>
      </w:r>
      <w:r w:rsidRPr="00935810">
        <w:tab/>
      </w:r>
      <w:r w:rsidRPr="00935810">
        <w:tab/>
        <w:t>de doña Inés le ha engañado!</w:t>
      </w:r>
    </w:p>
    <w:p w14:paraId="4601B496" w14:textId="77777777" w:rsidR="001C4162" w:rsidRPr="00935810" w:rsidRDefault="001C4162" w:rsidP="001C4162">
      <w:pPr>
        <w:pStyle w:val="Verso"/>
      </w:pPr>
      <w:r w:rsidRPr="00935810">
        <w:tab/>
      </w:r>
      <w:r w:rsidRPr="00935810">
        <w:tab/>
      </w:r>
      <w:r w:rsidRPr="00935810">
        <w:tab/>
        <w:t xml:space="preserve">  Que no solo levantó</w:t>
      </w:r>
    </w:p>
    <w:p w14:paraId="4A79B6AF" w14:textId="6986F994" w:rsidR="001C4162" w:rsidRPr="00935810" w:rsidRDefault="001C4162" w:rsidP="001C4162">
      <w:pPr>
        <w:pStyle w:val="Verso"/>
      </w:pPr>
      <w:r w:rsidRPr="00935810">
        <w:tab/>
      </w:r>
      <w:r w:rsidRPr="00935810">
        <w:tab/>
      </w:r>
      <w:r w:rsidRPr="00935810">
        <w:tab/>
        <w:t>a don Nuño que escribía</w:t>
      </w:r>
      <w:r w:rsidRPr="00935810">
        <w:tab/>
      </w:r>
      <w:r w:rsidRPr="00935810">
        <w:tab/>
      </w:r>
      <w:r w:rsidRPr="00935810">
        <w:tab/>
      </w:r>
      <w:r w:rsidRPr="00935810">
        <w:tab/>
      </w:r>
    </w:p>
    <w:p w14:paraId="3A622966" w14:textId="77777777" w:rsidR="001C4162" w:rsidRPr="00935810" w:rsidRDefault="001C4162" w:rsidP="001C4162">
      <w:pPr>
        <w:pStyle w:val="Verso"/>
      </w:pPr>
      <w:r w:rsidRPr="00935810">
        <w:tab/>
      </w:r>
      <w:r w:rsidRPr="00935810">
        <w:tab/>
      </w:r>
      <w:r w:rsidRPr="00935810">
        <w:tab/>
        <w:t>a Muza, pero aquel día</w:t>
      </w:r>
      <w:r w:rsidRPr="00935810">
        <w:tab/>
      </w:r>
      <w:r w:rsidRPr="00935810">
        <w:tab/>
      </w:r>
      <w:r w:rsidRPr="00935810">
        <w:tab/>
      </w:r>
      <w:r w:rsidRPr="00935810">
        <w:tab/>
      </w:r>
    </w:p>
    <w:p w14:paraId="62DAEF04" w14:textId="77777777" w:rsidR="001C4162" w:rsidRPr="00935810" w:rsidRDefault="001C4162" w:rsidP="001C4162">
      <w:pPr>
        <w:pStyle w:val="Verso"/>
      </w:pPr>
      <w:r w:rsidRPr="00935810">
        <w:tab/>
      </w:r>
      <w:r w:rsidRPr="00935810">
        <w:tab/>
      </w:r>
      <w:r w:rsidRPr="00935810">
        <w:tab/>
        <w:t>al preso Ordoño mató.</w:t>
      </w:r>
    </w:p>
    <w:p w14:paraId="08D49E0C" w14:textId="5FBFEF59" w:rsidR="001C4162" w:rsidRDefault="001C4162" w:rsidP="001C4162">
      <w:pPr>
        <w:pStyle w:val="Personaje"/>
      </w:pPr>
      <w:r w:rsidRPr="00935810">
        <w:t>Alfonso</w:t>
      </w:r>
    </w:p>
    <w:p w14:paraId="041058CE" w14:textId="6C31B5A7" w:rsidR="001C4162" w:rsidRPr="00935810" w:rsidRDefault="001C4162" w:rsidP="001C4162">
      <w:pPr>
        <w:pStyle w:val="Verso"/>
      </w:pPr>
      <w:r w:rsidRPr="00935810">
        <w:tab/>
      </w:r>
      <w:r w:rsidRPr="00935810">
        <w:tab/>
        <w:t xml:space="preserve">  </w:t>
      </w:r>
      <w:r w:rsidR="00ED0995">
        <w:t xml:space="preserve">            </w:t>
      </w:r>
      <w:r w:rsidRPr="00935810">
        <w:t>Pues ¿tú cómo sabes eso,</w:t>
      </w:r>
    </w:p>
    <w:p w14:paraId="022B7CFB" w14:textId="77777777" w:rsidR="001C4162" w:rsidRPr="00935810" w:rsidRDefault="001C4162" w:rsidP="001C4162">
      <w:pPr>
        <w:pStyle w:val="Verso"/>
      </w:pPr>
      <w:r w:rsidRPr="00935810">
        <w:tab/>
      </w:r>
      <w:r w:rsidRPr="00935810">
        <w:tab/>
      </w:r>
      <w:r w:rsidRPr="00935810">
        <w:tab/>
        <w:t>si no es que fuiste con él?</w:t>
      </w:r>
    </w:p>
    <w:p w14:paraId="0102E446" w14:textId="66FC153D" w:rsidR="001C4162" w:rsidRDefault="001C4162" w:rsidP="001C4162">
      <w:pPr>
        <w:pStyle w:val="Personaje"/>
      </w:pPr>
      <w:r w:rsidRPr="00935810">
        <w:t>Arias</w:t>
      </w:r>
      <w:r w:rsidRPr="00935810">
        <w:tab/>
      </w:r>
    </w:p>
    <w:p w14:paraId="596647C1" w14:textId="3EB157C9" w:rsidR="001C4162" w:rsidRPr="00935810" w:rsidRDefault="001C4162" w:rsidP="001C4162">
      <w:pPr>
        <w:pStyle w:val="Verso"/>
      </w:pPr>
      <w:r w:rsidRPr="00935810">
        <w:tab/>
      </w:r>
      <w:r w:rsidRPr="00935810">
        <w:tab/>
      </w:r>
      <w:r w:rsidR="00ED0995">
        <w:t xml:space="preserve">            </w:t>
      </w:r>
      <w:r w:rsidRPr="00935810">
        <w:t>Yo lo supe después de él</w:t>
      </w:r>
      <w:r w:rsidRPr="00935810">
        <w:tab/>
      </w:r>
      <w:r w:rsidRPr="00935810">
        <w:tab/>
      </w:r>
      <w:r w:rsidRPr="00935810">
        <w:tab/>
      </w:r>
      <w:r w:rsidRPr="00935810">
        <w:tab/>
      </w:r>
    </w:p>
    <w:p w14:paraId="43DB9527" w14:textId="77777777" w:rsidR="001C4162" w:rsidRPr="00935810" w:rsidRDefault="001C4162" w:rsidP="001C4162">
      <w:pPr>
        <w:pStyle w:val="Verso"/>
      </w:pPr>
      <w:r w:rsidRPr="00935810">
        <w:tab/>
      </w:r>
      <w:r w:rsidRPr="00935810">
        <w:tab/>
      </w:r>
      <w:r w:rsidRPr="00935810">
        <w:tab/>
        <w:t xml:space="preserve">por un </w:t>
      </w:r>
      <w:proofErr w:type="spellStart"/>
      <w:r w:rsidRPr="00935810">
        <w:t>estraño</w:t>
      </w:r>
      <w:proofErr w:type="spellEnd"/>
      <w:r w:rsidRPr="00935810">
        <w:t xml:space="preserve"> suceso.</w:t>
      </w:r>
      <w:r w:rsidRPr="00935810">
        <w:tab/>
      </w:r>
      <w:r w:rsidRPr="00935810">
        <w:tab/>
      </w:r>
      <w:r w:rsidRPr="00935810">
        <w:tab/>
      </w:r>
      <w:r w:rsidRPr="00935810">
        <w:tab/>
      </w:r>
    </w:p>
    <w:p w14:paraId="781A57D0" w14:textId="25A7C891" w:rsidR="001C4162" w:rsidRDefault="001C4162" w:rsidP="001C4162">
      <w:pPr>
        <w:pStyle w:val="Personaje"/>
      </w:pPr>
      <w:r w:rsidRPr="00935810">
        <w:t>Alfonso</w:t>
      </w:r>
    </w:p>
    <w:p w14:paraId="59F5C212" w14:textId="287026A9" w:rsidR="001C4162" w:rsidRPr="00935810" w:rsidRDefault="001C4162" w:rsidP="001727C4">
      <w:pPr>
        <w:pStyle w:val="Partidoincial"/>
      </w:pPr>
      <w:r w:rsidRPr="00935810">
        <w:tab/>
      </w:r>
      <w:r w:rsidRPr="00935810">
        <w:tab/>
        <w:t xml:space="preserve"> </w:t>
      </w:r>
      <w:r w:rsidR="00ED0995">
        <w:t xml:space="preserve">            </w:t>
      </w:r>
      <w:r w:rsidRPr="00935810">
        <w:t xml:space="preserve"> Jimena.</w:t>
      </w:r>
    </w:p>
    <w:p w14:paraId="1C26F1C6" w14:textId="1D160595" w:rsidR="001C4162" w:rsidRDefault="001C4162" w:rsidP="001C4162">
      <w:pPr>
        <w:pStyle w:val="Personaje"/>
      </w:pPr>
      <w:r w:rsidRPr="00935810">
        <w:t>Jimena</w:t>
      </w:r>
    </w:p>
    <w:p w14:paraId="442322A0" w14:textId="2E9FAE34" w:rsidR="001C4162" w:rsidRPr="00935810" w:rsidRDefault="001C4162" w:rsidP="001727C4">
      <w:pPr>
        <w:pStyle w:val="Partidomedio"/>
      </w:pPr>
      <w:r w:rsidRPr="00935810">
        <w:tab/>
      </w:r>
      <w:r w:rsidRPr="00935810">
        <w:tab/>
      </w:r>
      <w:r w:rsidRPr="00935810">
        <w:tab/>
        <w:t xml:space="preserve">   </w:t>
      </w:r>
      <w:r w:rsidR="00ED0995">
        <w:t xml:space="preserve">          </w:t>
      </w:r>
      <w:r w:rsidRPr="00935810">
        <w:t>¿Señor?</w:t>
      </w:r>
    </w:p>
    <w:p w14:paraId="6575B375" w14:textId="6F72773D" w:rsidR="001C4162" w:rsidRDefault="001C4162" w:rsidP="001C4162">
      <w:pPr>
        <w:pStyle w:val="Personaje"/>
      </w:pPr>
      <w:r w:rsidRPr="00935810">
        <w:t>Alfonso</w:t>
      </w:r>
    </w:p>
    <w:p w14:paraId="12F43828" w14:textId="6AAA5F38" w:rsidR="001C4162" w:rsidRPr="008F1962" w:rsidRDefault="001C4162" w:rsidP="008F1962">
      <w:pPr>
        <w:pStyle w:val="Partidofinal"/>
      </w:pPr>
      <w:r w:rsidRPr="00935810">
        <w:tab/>
      </w:r>
      <w:r w:rsidRPr="00935810">
        <w:tab/>
      </w:r>
      <w:r w:rsidRPr="00935810">
        <w:tab/>
      </w:r>
      <w:r w:rsidRPr="00935810">
        <w:tab/>
        <w:t xml:space="preserve">     </w:t>
      </w:r>
      <w:r w:rsidR="00ED0995">
        <w:t xml:space="preserve">       </w:t>
      </w:r>
      <w:r w:rsidRPr="008F1962">
        <w:t>¿No sabes</w:t>
      </w:r>
      <w:r w:rsidRPr="008F1962">
        <w:tab/>
      </w:r>
      <w:r w:rsidRPr="008F1962">
        <w:tab/>
      </w:r>
    </w:p>
    <w:p w14:paraId="3E1B1CD0" w14:textId="77777777" w:rsidR="001C4162" w:rsidRPr="00935810" w:rsidRDefault="001C4162" w:rsidP="001C4162">
      <w:pPr>
        <w:pStyle w:val="Verso"/>
      </w:pPr>
      <w:r w:rsidRPr="00935810">
        <w:tab/>
      </w:r>
      <w:r w:rsidRPr="00935810">
        <w:tab/>
      </w:r>
      <w:r w:rsidRPr="00935810">
        <w:tab/>
        <w:t>cómo está Nuño inocente?</w:t>
      </w:r>
    </w:p>
    <w:p w14:paraId="27DDC260" w14:textId="0176A2B6" w:rsidR="001C4162" w:rsidRDefault="001C4162" w:rsidP="001C4162">
      <w:pPr>
        <w:pStyle w:val="Personaje"/>
      </w:pPr>
      <w:r w:rsidRPr="00935810">
        <w:t>Jimena</w:t>
      </w:r>
    </w:p>
    <w:p w14:paraId="312D3FF0" w14:textId="548FD9AC" w:rsidR="001C4162" w:rsidRPr="00935810" w:rsidRDefault="001C4162" w:rsidP="001727C4">
      <w:pPr>
        <w:pStyle w:val="Partidoincial"/>
      </w:pPr>
      <w:r w:rsidRPr="00935810">
        <w:tab/>
      </w:r>
      <w:r w:rsidRPr="00935810">
        <w:tab/>
      </w:r>
      <w:r w:rsidR="00ED0995">
        <w:t xml:space="preserve">            </w:t>
      </w:r>
      <w:r w:rsidRPr="00935810">
        <w:t xml:space="preserve">¡Válgame el cielo!  </w:t>
      </w:r>
    </w:p>
    <w:p w14:paraId="081A47CC" w14:textId="734118AD" w:rsidR="001C4162" w:rsidRDefault="001C4162" w:rsidP="001C4162">
      <w:pPr>
        <w:pStyle w:val="Personaje"/>
      </w:pPr>
      <w:r w:rsidRPr="00935810">
        <w:lastRenderedPageBreak/>
        <w:t>Alfonso</w:t>
      </w:r>
    </w:p>
    <w:p w14:paraId="2FFAB500" w14:textId="496A499A" w:rsidR="001C4162" w:rsidRPr="008F1962" w:rsidRDefault="001C4162" w:rsidP="008F1962">
      <w:pPr>
        <w:pStyle w:val="Partidofinal"/>
      </w:pPr>
      <w:r w:rsidRPr="00935810">
        <w:tab/>
      </w:r>
      <w:r w:rsidRPr="00935810">
        <w:tab/>
      </w:r>
      <w:r w:rsidRPr="00935810">
        <w:tab/>
      </w:r>
      <w:r w:rsidRPr="00935810">
        <w:tab/>
        <w:t xml:space="preserve">       </w:t>
      </w:r>
      <w:r w:rsidR="00ED0995">
        <w:t xml:space="preserve">        </w:t>
      </w:r>
      <w:r w:rsidRPr="008F1962">
        <w:t>Detente,</w:t>
      </w:r>
    </w:p>
    <w:p w14:paraId="3FFEA089" w14:textId="3481871F" w:rsidR="001C4162" w:rsidRPr="00935810" w:rsidRDefault="001C4162" w:rsidP="001C4162">
      <w:pPr>
        <w:pStyle w:val="Verso"/>
      </w:pPr>
      <w:r w:rsidRPr="00935810">
        <w:tab/>
      </w:r>
      <w:r w:rsidRPr="00935810">
        <w:tab/>
      </w:r>
      <w:r w:rsidRPr="00935810">
        <w:tab/>
        <w:t>que estas son cosas muy graves.</w:t>
      </w:r>
      <w:r w:rsidRPr="00935810">
        <w:tab/>
      </w:r>
      <w:r w:rsidRPr="00935810">
        <w:tab/>
      </w:r>
      <w:r w:rsidRPr="00935810">
        <w:tab/>
      </w:r>
    </w:p>
    <w:p w14:paraId="266171F3" w14:textId="77777777" w:rsidR="001C4162" w:rsidRPr="00935810" w:rsidRDefault="001C4162" w:rsidP="001C4162">
      <w:pPr>
        <w:pStyle w:val="Verso"/>
      </w:pPr>
      <w:r w:rsidRPr="00935810">
        <w:tab/>
      </w:r>
      <w:r w:rsidRPr="00935810">
        <w:tab/>
      </w:r>
      <w:r w:rsidRPr="00935810">
        <w:tab/>
        <w:t xml:space="preserve">  Arias y Tristán lo han hecho</w:t>
      </w:r>
      <w:r w:rsidRPr="00935810">
        <w:tab/>
      </w:r>
      <w:r w:rsidRPr="00935810">
        <w:tab/>
      </w:r>
      <w:r w:rsidRPr="00935810">
        <w:tab/>
      </w:r>
    </w:p>
    <w:p w14:paraId="2CFB0936" w14:textId="3D73EDB1" w:rsidR="001C4162" w:rsidRPr="00935810" w:rsidRDefault="001C4162" w:rsidP="0062259C">
      <w:pPr>
        <w:pStyle w:val="Partidoincial"/>
      </w:pPr>
      <w:r w:rsidRPr="00935810">
        <w:tab/>
      </w:r>
      <w:r w:rsidRPr="00935810">
        <w:tab/>
      </w:r>
      <w:r w:rsidRPr="00935810">
        <w:tab/>
        <w:t>de envidia.</w:t>
      </w:r>
    </w:p>
    <w:p w14:paraId="69450EEF" w14:textId="433E05DE" w:rsidR="001C4162" w:rsidRPr="00935810" w:rsidRDefault="001C4162" w:rsidP="0062259C">
      <w:pPr>
        <w:pStyle w:val="Acot"/>
      </w:pPr>
      <w:r w:rsidRPr="00935810">
        <w:t>Salga Mendo, labrador</w:t>
      </w:r>
    </w:p>
    <w:p w14:paraId="7C46E2CA" w14:textId="4677522D" w:rsidR="001C4162" w:rsidRDefault="001C4162" w:rsidP="001C4162">
      <w:pPr>
        <w:pStyle w:val="Personaje"/>
      </w:pPr>
      <w:r w:rsidRPr="00935810">
        <w:t>Mendo</w:t>
      </w:r>
    </w:p>
    <w:p w14:paraId="195AE2FC" w14:textId="40016E4B" w:rsidR="001C4162" w:rsidRPr="008F1962" w:rsidRDefault="001C4162" w:rsidP="008F1962">
      <w:pPr>
        <w:pStyle w:val="Partidofinal"/>
      </w:pPr>
      <w:r w:rsidRPr="00935810">
        <w:tab/>
      </w:r>
      <w:r w:rsidRPr="00935810">
        <w:tab/>
      </w:r>
      <w:r w:rsidRPr="00935810">
        <w:tab/>
      </w:r>
      <w:r w:rsidRPr="008F1962">
        <w:t xml:space="preserve">         </w:t>
      </w:r>
      <w:r w:rsidR="00ED0995" w:rsidRPr="008F1962">
        <w:t xml:space="preserve">              </w:t>
      </w:r>
      <w:r w:rsidRPr="008F1962">
        <w:t>¡Tengo de entrar</w:t>
      </w:r>
    </w:p>
    <w:p w14:paraId="4EC29033" w14:textId="77777777" w:rsidR="001C4162" w:rsidRPr="00935810" w:rsidRDefault="001C4162" w:rsidP="001C4162">
      <w:pPr>
        <w:pStyle w:val="Verso"/>
      </w:pPr>
      <w:r w:rsidRPr="00935810">
        <w:tab/>
      </w:r>
      <w:r w:rsidRPr="00935810">
        <w:tab/>
      </w:r>
      <w:r w:rsidRPr="00935810">
        <w:tab/>
        <w:t>aunque no me den lugar!</w:t>
      </w:r>
    </w:p>
    <w:p w14:paraId="525899A2" w14:textId="2C0AD024" w:rsidR="001C4162" w:rsidRDefault="001C4162" w:rsidP="001C4162">
      <w:pPr>
        <w:pStyle w:val="Personaje"/>
      </w:pPr>
      <w:r w:rsidRPr="00935810">
        <w:t>Alfonso</w:t>
      </w:r>
    </w:p>
    <w:p w14:paraId="1922C647" w14:textId="665D8D63" w:rsidR="001C4162" w:rsidRPr="00935810" w:rsidRDefault="001C4162" w:rsidP="001C4162">
      <w:pPr>
        <w:pStyle w:val="Verso"/>
      </w:pPr>
      <w:r w:rsidRPr="00935810">
        <w:tab/>
      </w:r>
      <w:r w:rsidRPr="00935810">
        <w:tab/>
      </w:r>
      <w:r w:rsidR="00ED0995">
        <w:t xml:space="preserve">           </w:t>
      </w:r>
      <w:r w:rsidRPr="00935810">
        <w:t>(Mayores males sospecho.)</w:t>
      </w:r>
    </w:p>
    <w:p w14:paraId="661D4BC9" w14:textId="77777777" w:rsidR="001C4162" w:rsidRPr="00935810" w:rsidRDefault="001C4162" w:rsidP="001727C4">
      <w:pPr>
        <w:pStyle w:val="Partidoincial"/>
      </w:pPr>
      <w:r w:rsidRPr="00935810">
        <w:tab/>
      </w:r>
      <w:r w:rsidRPr="00935810">
        <w:tab/>
      </w:r>
      <w:r w:rsidRPr="00935810">
        <w:tab/>
        <w:t xml:space="preserve">  ¿Qué quieres, hombre, di?   </w:t>
      </w:r>
    </w:p>
    <w:p w14:paraId="2E95D475" w14:textId="450467D7" w:rsidR="001C4162" w:rsidRDefault="001C4162" w:rsidP="001C4162">
      <w:pPr>
        <w:pStyle w:val="Personaje"/>
      </w:pPr>
      <w:r w:rsidRPr="00935810">
        <w:t>Mendo</w:t>
      </w:r>
    </w:p>
    <w:p w14:paraId="0CF14E7E" w14:textId="68298694" w:rsidR="001C4162" w:rsidRPr="008F1962" w:rsidRDefault="001C4162" w:rsidP="008F1962">
      <w:pPr>
        <w:pStyle w:val="Partidofinal"/>
      </w:pPr>
      <w:r w:rsidRPr="00935810">
        <w:t xml:space="preserve"> </w:t>
      </w:r>
      <w:r w:rsidRPr="00935810">
        <w:tab/>
      </w:r>
      <w:r w:rsidRPr="00935810">
        <w:tab/>
      </w:r>
      <w:r w:rsidRPr="00935810">
        <w:tab/>
      </w:r>
      <w:r w:rsidRPr="00935810">
        <w:tab/>
      </w:r>
      <w:r w:rsidRPr="001727C4">
        <w:rPr>
          <w:rStyle w:val="PartidofinalCarattere"/>
        </w:rPr>
        <w:t xml:space="preserve">                      </w:t>
      </w:r>
      <w:r w:rsidR="00ED0995" w:rsidRPr="001727C4">
        <w:rPr>
          <w:rStyle w:val="PartidofinalCarattere"/>
        </w:rPr>
        <w:t xml:space="preserve">       </w:t>
      </w:r>
      <w:r w:rsidRPr="008F1962">
        <w:t xml:space="preserve">Quiero </w:t>
      </w:r>
      <w:r w:rsidRPr="008F1962">
        <w:tab/>
      </w:r>
      <w:r w:rsidRPr="008F1962">
        <w:tab/>
      </w:r>
      <w:r w:rsidRPr="008F1962">
        <w:tab/>
      </w:r>
    </w:p>
    <w:p w14:paraId="205CDD8A" w14:textId="77777777" w:rsidR="001C4162" w:rsidRPr="00935810" w:rsidRDefault="001C4162" w:rsidP="001C4162">
      <w:pPr>
        <w:pStyle w:val="Verso"/>
      </w:pPr>
      <w:r w:rsidRPr="00935810">
        <w:tab/>
      </w:r>
      <w:r w:rsidRPr="00935810">
        <w:tab/>
      </w:r>
      <w:r w:rsidRPr="00935810">
        <w:tab/>
        <w:t>por Nuño hablarte, Señor,</w:t>
      </w:r>
      <w:r w:rsidRPr="00935810">
        <w:tab/>
      </w:r>
      <w:r w:rsidRPr="00935810">
        <w:tab/>
      </w:r>
      <w:r w:rsidRPr="00935810">
        <w:tab/>
      </w:r>
      <w:r w:rsidRPr="00935810">
        <w:tab/>
      </w:r>
    </w:p>
    <w:p w14:paraId="25ABBF97" w14:textId="77777777" w:rsidR="001C4162" w:rsidRPr="00935810" w:rsidRDefault="001C4162" w:rsidP="001C4162">
      <w:pPr>
        <w:pStyle w:val="Verso"/>
      </w:pPr>
      <w:r w:rsidRPr="00935810">
        <w:tab/>
      </w:r>
      <w:r w:rsidRPr="00935810">
        <w:tab/>
      </w:r>
      <w:r w:rsidRPr="00935810">
        <w:tab/>
        <w:t>aunque tan vil labrador,</w:t>
      </w:r>
    </w:p>
    <w:p w14:paraId="48E1D022" w14:textId="77777777" w:rsidR="001C4162" w:rsidRPr="00935810" w:rsidRDefault="001C4162" w:rsidP="001C4162">
      <w:pPr>
        <w:pStyle w:val="Verso"/>
      </w:pPr>
      <w:r w:rsidRPr="00935810">
        <w:tab/>
      </w:r>
      <w:r w:rsidRPr="00935810">
        <w:tab/>
      </w:r>
      <w:r w:rsidRPr="00935810">
        <w:tab/>
        <w:t>por tan grande caballero.</w:t>
      </w:r>
    </w:p>
    <w:p w14:paraId="79AA17EB" w14:textId="0D648E9B" w:rsidR="001C4162" w:rsidRDefault="001C4162" w:rsidP="001C4162">
      <w:pPr>
        <w:pStyle w:val="Personaje"/>
      </w:pPr>
      <w:r w:rsidRPr="00935810">
        <w:t>Alfonso</w:t>
      </w:r>
    </w:p>
    <w:p w14:paraId="19FA7EBF" w14:textId="2404CF8A" w:rsidR="001C4162" w:rsidRPr="00935810" w:rsidRDefault="001C4162" w:rsidP="001727C4">
      <w:pPr>
        <w:pStyle w:val="Partidoincial"/>
      </w:pPr>
      <w:r w:rsidRPr="00935810">
        <w:tab/>
      </w:r>
      <w:r w:rsidRPr="00935810">
        <w:tab/>
        <w:t xml:space="preserve">  </w:t>
      </w:r>
      <w:r w:rsidR="00ED0995">
        <w:t xml:space="preserve">           </w:t>
      </w:r>
      <w:r w:rsidRPr="00935810">
        <w:t>¿Por Nuño?</w:t>
      </w:r>
    </w:p>
    <w:p w14:paraId="11952790" w14:textId="221B7E2C" w:rsidR="001C4162" w:rsidRDefault="001C4162" w:rsidP="001C4162">
      <w:pPr>
        <w:pStyle w:val="Personaje"/>
      </w:pPr>
      <w:r w:rsidRPr="00935810">
        <w:t>Mendo</w:t>
      </w:r>
    </w:p>
    <w:p w14:paraId="39DD296C" w14:textId="0C902982" w:rsidR="001C4162" w:rsidRPr="008F1962" w:rsidRDefault="001C4162" w:rsidP="008F1962">
      <w:pPr>
        <w:pStyle w:val="Partidofinal"/>
      </w:pPr>
      <w:r w:rsidRPr="00935810">
        <w:tab/>
      </w:r>
      <w:r w:rsidRPr="00935810">
        <w:tab/>
      </w:r>
      <w:r w:rsidRPr="00935810">
        <w:tab/>
      </w:r>
      <w:r w:rsidRPr="008F1962">
        <w:t xml:space="preserve">           Impórtate mucho</w:t>
      </w:r>
    </w:p>
    <w:p w14:paraId="748AEB60" w14:textId="1C1CBF33" w:rsidR="001C4162" w:rsidRPr="00935810" w:rsidRDefault="001C4162" w:rsidP="001C4162">
      <w:pPr>
        <w:pStyle w:val="Verso"/>
      </w:pPr>
      <w:r w:rsidRPr="00935810">
        <w:tab/>
      </w:r>
      <w:r w:rsidRPr="00935810">
        <w:tab/>
      </w:r>
      <w:r w:rsidRPr="00935810">
        <w:tab/>
        <w:t>y a él la vida le importa.</w:t>
      </w:r>
      <w:r w:rsidRPr="00935810">
        <w:tab/>
      </w:r>
      <w:r w:rsidRPr="00935810">
        <w:tab/>
      </w:r>
      <w:r w:rsidRPr="00935810">
        <w:tab/>
      </w:r>
      <w:r w:rsidRPr="00935810">
        <w:tab/>
      </w:r>
    </w:p>
    <w:p w14:paraId="11419AD8" w14:textId="1CDE0E49" w:rsidR="001C4162" w:rsidRDefault="001C4162" w:rsidP="001C4162">
      <w:pPr>
        <w:pStyle w:val="Personaje"/>
      </w:pPr>
      <w:r w:rsidRPr="00935810">
        <w:t>Alfonso</w:t>
      </w:r>
    </w:p>
    <w:p w14:paraId="1074A53C" w14:textId="787EA114" w:rsidR="001C4162" w:rsidRPr="00935810" w:rsidRDefault="001C4162" w:rsidP="001C4162">
      <w:pPr>
        <w:pStyle w:val="Verso"/>
      </w:pPr>
      <w:r w:rsidRPr="00935810">
        <w:tab/>
      </w:r>
      <w:r w:rsidRPr="00935810">
        <w:tab/>
      </w:r>
      <w:r w:rsidR="00ED0995">
        <w:t xml:space="preserve">         </w:t>
      </w:r>
      <w:r w:rsidRPr="00935810">
        <w:t>De prevenciones acorta.</w:t>
      </w:r>
      <w:r w:rsidRPr="00935810">
        <w:tab/>
      </w:r>
      <w:r w:rsidRPr="00935810">
        <w:tab/>
      </w:r>
      <w:r w:rsidRPr="00935810">
        <w:tab/>
      </w:r>
      <w:r w:rsidRPr="00935810">
        <w:tab/>
      </w:r>
    </w:p>
    <w:p w14:paraId="3F1FFE31" w14:textId="49676522" w:rsidR="001C4162" w:rsidRDefault="001C4162" w:rsidP="001C4162">
      <w:pPr>
        <w:pStyle w:val="Personaje"/>
      </w:pPr>
      <w:r w:rsidRPr="00935810">
        <w:t>Mendo</w:t>
      </w:r>
    </w:p>
    <w:p w14:paraId="65F39CE0" w14:textId="7592E619" w:rsidR="001C4162" w:rsidRPr="00935810" w:rsidRDefault="001C4162" w:rsidP="001727C4">
      <w:pPr>
        <w:pStyle w:val="Partidoincial"/>
      </w:pPr>
      <w:r w:rsidRPr="00935810">
        <w:tab/>
      </w:r>
      <w:r w:rsidRPr="00935810">
        <w:tab/>
      </w:r>
      <w:r w:rsidR="00ED0995">
        <w:t xml:space="preserve">         </w:t>
      </w:r>
      <w:r w:rsidRPr="00935810">
        <w:t>Escucha un poco.</w:t>
      </w:r>
    </w:p>
    <w:p w14:paraId="70402B85" w14:textId="68D279CF" w:rsidR="001C4162" w:rsidRDefault="001C4162" w:rsidP="001C4162">
      <w:pPr>
        <w:pStyle w:val="Personaje"/>
      </w:pPr>
      <w:r w:rsidRPr="00935810">
        <w:t>Alfonso</w:t>
      </w:r>
    </w:p>
    <w:p w14:paraId="21B4B40D" w14:textId="6AFB3C1D" w:rsidR="002E793E" w:rsidRPr="008C25AF" w:rsidRDefault="001C4162" w:rsidP="0062259C">
      <w:pPr>
        <w:pStyle w:val="Partidofinal"/>
      </w:pPr>
      <w:r w:rsidRPr="00935810">
        <w:tab/>
      </w:r>
      <w:r w:rsidRPr="00935810">
        <w:tab/>
      </w:r>
      <w:r w:rsidRPr="00935810">
        <w:tab/>
      </w:r>
      <w:r w:rsidRPr="00935810">
        <w:tab/>
        <w:t xml:space="preserve">     </w:t>
      </w:r>
      <w:r w:rsidR="00ED0995">
        <w:t xml:space="preserve">     </w:t>
      </w:r>
      <w:r w:rsidRPr="00935810">
        <w:t xml:space="preserve"> </w:t>
      </w:r>
      <w:r w:rsidRPr="008F1962">
        <w:t>Ya escucho.</w:t>
      </w:r>
    </w:p>
    <w:p w14:paraId="0C21C3CA" w14:textId="5F9DF8BB" w:rsidR="002E793E" w:rsidRDefault="002E793E" w:rsidP="002E793E">
      <w:pPr>
        <w:pStyle w:val="Personaje"/>
      </w:pPr>
      <w:r w:rsidRPr="00935810">
        <w:t>Mendo</w:t>
      </w:r>
    </w:p>
    <w:p w14:paraId="45EC90B6" w14:textId="77777777" w:rsidR="008C25AF" w:rsidRDefault="008C25AF" w:rsidP="008C25AF">
      <w:r>
        <w:t>$</w:t>
      </w:r>
      <w:r w:rsidRPr="00641F15">
        <w:t xml:space="preserve">romance en </w:t>
      </w:r>
      <w:r w:rsidRPr="00641F15">
        <w:rPr>
          <w:i/>
        </w:rPr>
        <w:t>a-a</w:t>
      </w:r>
    </w:p>
    <w:p w14:paraId="4A5BFC58" w14:textId="77777777" w:rsidR="008C25AF" w:rsidRPr="008C25AF" w:rsidRDefault="008C25AF" w:rsidP="008C25AF">
      <w:pPr>
        <w:pStyle w:val="Verso"/>
      </w:pPr>
    </w:p>
    <w:p w14:paraId="39DC978F" w14:textId="39D4C353" w:rsidR="002E793E" w:rsidRPr="00935810" w:rsidRDefault="002E793E" w:rsidP="002E793E">
      <w:pPr>
        <w:pStyle w:val="Verso"/>
      </w:pPr>
      <w:r w:rsidRPr="00935810">
        <w:tab/>
      </w:r>
      <w:r w:rsidRPr="00935810">
        <w:tab/>
        <w:t xml:space="preserve">  </w:t>
      </w:r>
      <w:r>
        <w:t xml:space="preserve">           </w:t>
      </w:r>
      <w:r w:rsidRPr="00935810">
        <w:t xml:space="preserve">El rey </w:t>
      </w:r>
      <w:proofErr w:type="spellStart"/>
      <w:r w:rsidRPr="00935810">
        <w:t>Früela</w:t>
      </w:r>
      <w:proofErr w:type="spellEnd"/>
      <w:r w:rsidRPr="00935810">
        <w:t>, tu padre,</w:t>
      </w:r>
      <w:r w:rsidRPr="00935810">
        <w:tab/>
      </w:r>
      <w:r w:rsidRPr="00935810">
        <w:tab/>
      </w:r>
      <w:r w:rsidRPr="00935810">
        <w:tab/>
      </w:r>
    </w:p>
    <w:p w14:paraId="5EAF1C91" w14:textId="77777777" w:rsidR="002E793E" w:rsidRPr="00935810" w:rsidRDefault="002E793E" w:rsidP="002E793E">
      <w:pPr>
        <w:pStyle w:val="Verso"/>
      </w:pPr>
      <w:r w:rsidRPr="00935810">
        <w:tab/>
      </w:r>
      <w:r w:rsidRPr="00935810">
        <w:tab/>
      </w:r>
      <w:r w:rsidRPr="00935810">
        <w:tab/>
        <w:t>andando una tarde a caza</w:t>
      </w:r>
    </w:p>
    <w:p w14:paraId="7EE7DBC9" w14:textId="56F7A941" w:rsidR="002E793E" w:rsidRPr="00935810" w:rsidRDefault="002E793E" w:rsidP="000D02BD">
      <w:pPr>
        <w:pStyle w:val="Verso"/>
      </w:pPr>
      <w:r w:rsidRPr="00935810">
        <w:tab/>
      </w:r>
      <w:r w:rsidRPr="00935810">
        <w:tab/>
      </w:r>
      <w:r w:rsidRPr="00935810">
        <w:tab/>
        <w:t>en Flor, mi pequeña aldea,</w:t>
      </w:r>
      <w:r w:rsidRPr="00935810">
        <w:tab/>
      </w:r>
      <w:r w:rsidRPr="00935810">
        <w:tab/>
      </w:r>
      <w:r w:rsidRPr="00935810">
        <w:tab/>
      </w:r>
      <w:r w:rsidRPr="00935810">
        <w:tab/>
      </w:r>
    </w:p>
    <w:p w14:paraId="1FE7AA8D" w14:textId="77777777" w:rsidR="002E793E" w:rsidRPr="00935810" w:rsidRDefault="002E793E" w:rsidP="002E793E">
      <w:pPr>
        <w:pStyle w:val="Verso"/>
      </w:pPr>
      <w:r w:rsidRPr="00935810">
        <w:tab/>
      </w:r>
      <w:r w:rsidRPr="00935810">
        <w:tab/>
      </w:r>
      <w:r w:rsidRPr="00935810">
        <w:tab/>
        <w:t>vio a una gallarda aldeana</w:t>
      </w:r>
      <w:r w:rsidRPr="00935810">
        <w:tab/>
        <w:t xml:space="preserve">  </w:t>
      </w:r>
      <w:r w:rsidRPr="00935810">
        <w:tab/>
      </w:r>
      <w:r w:rsidRPr="00935810">
        <w:tab/>
      </w:r>
      <w:r w:rsidRPr="00935810">
        <w:tab/>
      </w:r>
    </w:p>
    <w:p w14:paraId="1586B8DE" w14:textId="77777777" w:rsidR="002E793E" w:rsidRPr="00935810" w:rsidRDefault="002E793E" w:rsidP="002E793E">
      <w:pPr>
        <w:pStyle w:val="Verso"/>
      </w:pPr>
      <w:r w:rsidRPr="00935810">
        <w:tab/>
      </w:r>
      <w:r w:rsidRPr="00935810">
        <w:tab/>
      </w:r>
      <w:r w:rsidRPr="00935810">
        <w:tab/>
        <w:t>que en el prado de los chopos</w:t>
      </w:r>
    </w:p>
    <w:p w14:paraId="6C6EE7B9" w14:textId="77777777" w:rsidR="002E793E" w:rsidRPr="00935810" w:rsidRDefault="002E793E" w:rsidP="002E793E">
      <w:pPr>
        <w:pStyle w:val="Verso"/>
      </w:pPr>
      <w:r w:rsidRPr="00935810">
        <w:lastRenderedPageBreak/>
        <w:tab/>
      </w:r>
      <w:r w:rsidRPr="00935810">
        <w:tab/>
      </w:r>
      <w:r w:rsidRPr="00935810">
        <w:tab/>
        <w:t>junto a un arroyo guardaba</w:t>
      </w:r>
    </w:p>
    <w:p w14:paraId="75BCA48E" w14:textId="77777777" w:rsidR="002E793E" w:rsidRPr="00935810" w:rsidRDefault="002E793E" w:rsidP="002E793E">
      <w:pPr>
        <w:pStyle w:val="Verso"/>
      </w:pPr>
      <w:r w:rsidRPr="00935810">
        <w:tab/>
      </w:r>
      <w:r w:rsidRPr="00935810">
        <w:tab/>
      </w:r>
      <w:r w:rsidRPr="00935810">
        <w:tab/>
        <w:t>blancas ánades que hacían</w:t>
      </w:r>
    </w:p>
    <w:p w14:paraId="6101E1A2" w14:textId="45563C18" w:rsidR="002E793E" w:rsidRPr="00935810" w:rsidRDefault="002E793E" w:rsidP="002E793E">
      <w:pPr>
        <w:pStyle w:val="Verso"/>
      </w:pPr>
      <w:r w:rsidRPr="00935810">
        <w:tab/>
      </w:r>
      <w:r w:rsidRPr="00935810">
        <w:tab/>
      </w:r>
      <w:r w:rsidRPr="00935810">
        <w:tab/>
        <w:t>sus aguas copos de plata.</w:t>
      </w:r>
      <w:r w:rsidRPr="00935810">
        <w:tab/>
      </w:r>
      <w:r w:rsidRPr="00935810">
        <w:tab/>
      </w:r>
      <w:r w:rsidRPr="00935810">
        <w:tab/>
      </w:r>
    </w:p>
    <w:p w14:paraId="2039DC0B" w14:textId="184C5198" w:rsidR="002E793E" w:rsidRPr="00935810" w:rsidRDefault="002E793E" w:rsidP="002E793E">
      <w:pPr>
        <w:pStyle w:val="Verso"/>
      </w:pPr>
      <w:r w:rsidRPr="00935810">
        <w:tab/>
      </w:r>
      <w:r w:rsidRPr="00935810">
        <w:tab/>
      </w:r>
      <w:r w:rsidRPr="00935810">
        <w:tab/>
      </w:r>
      <w:proofErr w:type="spellStart"/>
      <w:r w:rsidRPr="00935810">
        <w:t>Apeose</w:t>
      </w:r>
      <w:proofErr w:type="spellEnd"/>
      <w:r w:rsidRPr="00935810">
        <w:t xml:space="preserve"> del caballo</w:t>
      </w:r>
      <w:r w:rsidRPr="00935810">
        <w:tab/>
      </w:r>
      <w:r w:rsidRPr="00935810">
        <w:tab/>
      </w:r>
      <w:r w:rsidRPr="00935810">
        <w:tab/>
      </w:r>
      <w:r w:rsidRPr="00935810">
        <w:tab/>
      </w:r>
    </w:p>
    <w:p w14:paraId="66BB63D1" w14:textId="77777777" w:rsidR="002E793E" w:rsidRPr="00935810" w:rsidRDefault="002E793E" w:rsidP="002E793E">
      <w:pPr>
        <w:pStyle w:val="Verso"/>
      </w:pPr>
      <w:r w:rsidRPr="00935810">
        <w:tab/>
      </w:r>
      <w:r w:rsidRPr="00935810">
        <w:tab/>
      </w:r>
      <w:r w:rsidRPr="00935810">
        <w:tab/>
        <w:t>y antes que la luna blanca</w:t>
      </w:r>
    </w:p>
    <w:p w14:paraId="3DF13041" w14:textId="77777777" w:rsidR="002E793E" w:rsidRPr="00935810" w:rsidRDefault="002E793E" w:rsidP="002E793E">
      <w:pPr>
        <w:pStyle w:val="Verso"/>
      </w:pPr>
      <w:r w:rsidRPr="00935810">
        <w:tab/>
      </w:r>
      <w:r w:rsidRPr="00935810">
        <w:tab/>
      </w:r>
      <w:r w:rsidRPr="00935810">
        <w:tab/>
        <w:t>saliese a ilustrar la noche,</w:t>
      </w:r>
    </w:p>
    <w:p w14:paraId="68D4F398" w14:textId="77777777" w:rsidR="002E793E" w:rsidRPr="00935810" w:rsidRDefault="002E793E" w:rsidP="002E793E">
      <w:pPr>
        <w:pStyle w:val="Verso"/>
      </w:pPr>
      <w:r w:rsidRPr="00935810">
        <w:tab/>
      </w:r>
      <w:r w:rsidRPr="00935810">
        <w:tab/>
      </w:r>
      <w:r w:rsidRPr="00935810">
        <w:tab/>
        <w:t>con ruegos y con palabras</w:t>
      </w:r>
    </w:p>
    <w:p w14:paraId="4C920115" w14:textId="156F4E62" w:rsidR="002E793E" w:rsidRPr="00935810" w:rsidRDefault="002E793E" w:rsidP="002E793E">
      <w:pPr>
        <w:pStyle w:val="Verso"/>
      </w:pPr>
      <w:r w:rsidRPr="00935810">
        <w:tab/>
      </w:r>
      <w:r w:rsidRPr="00935810">
        <w:tab/>
      </w:r>
      <w:r w:rsidRPr="00935810">
        <w:tab/>
        <w:t>rindió su inocente pecho,</w:t>
      </w:r>
      <w:r w:rsidRPr="00935810">
        <w:tab/>
      </w:r>
      <w:r w:rsidRPr="00935810">
        <w:tab/>
      </w:r>
      <w:r w:rsidRPr="00935810">
        <w:tab/>
      </w:r>
    </w:p>
    <w:p w14:paraId="18406DEE" w14:textId="6A1EBFE5" w:rsidR="002E793E" w:rsidRPr="00935810" w:rsidRDefault="002E793E" w:rsidP="002E793E">
      <w:pPr>
        <w:pStyle w:val="Verso"/>
      </w:pPr>
      <w:r w:rsidRPr="00935810">
        <w:tab/>
      </w:r>
      <w:r w:rsidRPr="00935810">
        <w:tab/>
      </w:r>
      <w:r w:rsidRPr="00935810">
        <w:tab/>
        <w:t xml:space="preserve">tanto </w:t>
      </w:r>
      <w:proofErr w:type="gramStart"/>
      <w:r w:rsidRPr="00935810">
        <w:t>que</w:t>
      </w:r>
      <w:proofErr w:type="gramEnd"/>
      <w:r w:rsidRPr="00935810">
        <w:t xml:space="preserve"> al salir el alba,</w:t>
      </w:r>
      <w:r w:rsidRPr="00935810">
        <w:tab/>
      </w:r>
      <w:r w:rsidRPr="00935810">
        <w:tab/>
      </w:r>
      <w:r w:rsidRPr="00935810">
        <w:tab/>
      </w:r>
    </w:p>
    <w:p w14:paraId="7AC5FB21" w14:textId="77777777" w:rsidR="002E793E" w:rsidRPr="00935810" w:rsidRDefault="002E793E" w:rsidP="002E793E">
      <w:pPr>
        <w:pStyle w:val="Verso"/>
      </w:pPr>
      <w:r w:rsidRPr="00935810">
        <w:tab/>
      </w:r>
      <w:r w:rsidRPr="00935810">
        <w:tab/>
      </w:r>
      <w:r w:rsidRPr="00935810">
        <w:tab/>
        <w:t xml:space="preserve">de vergüenza de </w:t>
      </w:r>
      <w:proofErr w:type="spellStart"/>
      <w:r w:rsidRPr="00935810">
        <w:t>Ramira</w:t>
      </w:r>
      <w:proofErr w:type="spellEnd"/>
    </w:p>
    <w:p w14:paraId="18401F9F" w14:textId="77777777" w:rsidR="002E793E" w:rsidRPr="00935810" w:rsidRDefault="002E793E" w:rsidP="002E793E">
      <w:pPr>
        <w:pStyle w:val="Verso"/>
      </w:pPr>
      <w:r w:rsidRPr="00935810">
        <w:tab/>
      </w:r>
      <w:r w:rsidRPr="00935810">
        <w:tab/>
      </w:r>
      <w:r w:rsidRPr="00935810">
        <w:tab/>
        <w:t>mostró más roja la cara.</w:t>
      </w:r>
    </w:p>
    <w:p w14:paraId="6F09C956" w14:textId="77777777" w:rsidR="002E793E" w:rsidRPr="00935810" w:rsidRDefault="002E793E" w:rsidP="002E793E">
      <w:pPr>
        <w:pStyle w:val="Verso"/>
      </w:pPr>
      <w:r w:rsidRPr="00935810">
        <w:tab/>
      </w:r>
      <w:r w:rsidRPr="00935810">
        <w:tab/>
      </w:r>
      <w:r w:rsidRPr="00935810">
        <w:tab/>
      </w:r>
      <w:proofErr w:type="spellStart"/>
      <w:r w:rsidRPr="00935810">
        <w:t>Volviose</w:t>
      </w:r>
      <w:proofErr w:type="spellEnd"/>
      <w:r w:rsidRPr="00935810">
        <w:t xml:space="preserve"> el Rey a la corte</w:t>
      </w:r>
    </w:p>
    <w:p w14:paraId="657DD962" w14:textId="038B45A2" w:rsidR="002E793E" w:rsidRPr="00935810" w:rsidRDefault="002E793E" w:rsidP="002E793E">
      <w:pPr>
        <w:pStyle w:val="Verso"/>
      </w:pPr>
      <w:r w:rsidRPr="00935810">
        <w:tab/>
      </w:r>
      <w:r w:rsidRPr="00935810">
        <w:tab/>
      </w:r>
      <w:r w:rsidRPr="00935810">
        <w:tab/>
        <w:t xml:space="preserve">y </w:t>
      </w:r>
      <w:proofErr w:type="spellStart"/>
      <w:r w:rsidRPr="00935810">
        <w:t>Ramira</w:t>
      </w:r>
      <w:proofErr w:type="spellEnd"/>
      <w:r w:rsidRPr="00935810">
        <w:t xml:space="preserve"> a su cabaña,</w:t>
      </w:r>
      <w:r w:rsidRPr="00935810">
        <w:tab/>
      </w:r>
      <w:r w:rsidRPr="00935810">
        <w:tab/>
      </w:r>
      <w:r w:rsidRPr="00935810">
        <w:tab/>
      </w:r>
      <w:r w:rsidRPr="00935810">
        <w:tab/>
      </w:r>
    </w:p>
    <w:p w14:paraId="2809693B" w14:textId="10FAFB72" w:rsidR="002E793E" w:rsidRPr="00935810" w:rsidRDefault="002E793E" w:rsidP="002E793E">
      <w:pPr>
        <w:pStyle w:val="Verso"/>
      </w:pPr>
      <w:r w:rsidRPr="00935810">
        <w:tab/>
      </w:r>
      <w:r w:rsidRPr="00935810">
        <w:tab/>
      </w:r>
      <w:r w:rsidRPr="00935810">
        <w:tab/>
        <w:t xml:space="preserve">dejándola </w:t>
      </w:r>
      <w:proofErr w:type="spellStart"/>
      <w:r w:rsidRPr="00935810">
        <w:t>aqueste</w:t>
      </w:r>
      <w:proofErr w:type="spellEnd"/>
      <w:r w:rsidRPr="00935810">
        <w:t xml:space="preserve"> anillo.</w:t>
      </w:r>
      <w:r w:rsidRPr="00935810">
        <w:tab/>
      </w:r>
      <w:r w:rsidRPr="00935810">
        <w:tab/>
      </w:r>
      <w:r w:rsidRPr="00935810">
        <w:tab/>
      </w:r>
    </w:p>
    <w:p w14:paraId="0C16D41A" w14:textId="77777777" w:rsidR="002E793E" w:rsidRPr="00935810" w:rsidRDefault="002E793E" w:rsidP="002E793E">
      <w:pPr>
        <w:pStyle w:val="Verso"/>
      </w:pPr>
      <w:r w:rsidRPr="00935810">
        <w:tab/>
      </w:r>
      <w:r w:rsidRPr="00935810">
        <w:tab/>
      </w:r>
      <w:r w:rsidRPr="00935810">
        <w:tab/>
        <w:t>Mas la muerte, que no guarda</w:t>
      </w:r>
    </w:p>
    <w:p w14:paraId="62D3B0DA" w14:textId="77777777" w:rsidR="002E793E" w:rsidRPr="00935810" w:rsidRDefault="002E793E" w:rsidP="002E793E">
      <w:pPr>
        <w:pStyle w:val="Verso"/>
      </w:pPr>
      <w:r w:rsidRPr="00935810">
        <w:tab/>
      </w:r>
      <w:r w:rsidRPr="00935810">
        <w:tab/>
      </w:r>
      <w:r w:rsidRPr="00935810">
        <w:tab/>
        <w:t>respeto a coronas de oro</w:t>
      </w:r>
    </w:p>
    <w:p w14:paraId="6E347901" w14:textId="77777777" w:rsidR="002E793E" w:rsidRPr="00935810" w:rsidRDefault="002E793E" w:rsidP="002E793E">
      <w:pPr>
        <w:pStyle w:val="Verso"/>
      </w:pPr>
      <w:r w:rsidRPr="00935810">
        <w:tab/>
      </w:r>
      <w:r w:rsidRPr="00935810">
        <w:tab/>
      </w:r>
      <w:r w:rsidRPr="00935810">
        <w:tab/>
        <w:t>más que a sombreros de paja,</w:t>
      </w:r>
    </w:p>
    <w:p w14:paraId="6E130516" w14:textId="47A9C502" w:rsidR="002E793E" w:rsidRPr="00935810" w:rsidRDefault="002E793E" w:rsidP="002E793E">
      <w:pPr>
        <w:pStyle w:val="Verso"/>
      </w:pPr>
      <w:r w:rsidRPr="00935810">
        <w:tab/>
      </w:r>
      <w:r w:rsidRPr="00935810">
        <w:tab/>
      </w:r>
      <w:r w:rsidRPr="00935810">
        <w:tab/>
      </w:r>
      <w:proofErr w:type="spellStart"/>
      <w:r w:rsidRPr="00935810">
        <w:t>llevose</w:t>
      </w:r>
      <w:proofErr w:type="spellEnd"/>
      <w:r w:rsidRPr="00935810">
        <w:t xml:space="preserve"> a tu padre, el modo</w:t>
      </w:r>
      <w:r w:rsidRPr="00935810">
        <w:tab/>
      </w:r>
      <w:r w:rsidRPr="00935810">
        <w:tab/>
      </w:r>
      <w:r w:rsidRPr="00935810">
        <w:tab/>
      </w:r>
    </w:p>
    <w:p w14:paraId="6AB70238" w14:textId="77777777" w:rsidR="002E793E" w:rsidRPr="00935810" w:rsidRDefault="002E793E" w:rsidP="002E793E">
      <w:pPr>
        <w:pStyle w:val="Verso"/>
      </w:pPr>
      <w:r w:rsidRPr="00935810">
        <w:tab/>
      </w:r>
      <w:r w:rsidRPr="00935810">
        <w:tab/>
      </w:r>
      <w:r w:rsidRPr="00935810">
        <w:tab/>
        <w:t>bien le sabe toda España.</w:t>
      </w:r>
      <w:r w:rsidRPr="00935810">
        <w:tab/>
      </w:r>
      <w:r w:rsidRPr="00935810">
        <w:tab/>
      </w:r>
      <w:r w:rsidRPr="00935810">
        <w:tab/>
      </w:r>
      <w:r w:rsidRPr="00935810">
        <w:tab/>
      </w:r>
    </w:p>
    <w:p w14:paraId="09DD0779" w14:textId="77777777" w:rsidR="002E793E" w:rsidRPr="00935810" w:rsidRDefault="002E793E" w:rsidP="002E793E">
      <w:pPr>
        <w:pStyle w:val="Verso"/>
      </w:pPr>
      <w:r w:rsidRPr="00935810">
        <w:tab/>
      </w:r>
      <w:r w:rsidRPr="00935810">
        <w:tab/>
      </w:r>
      <w:r w:rsidRPr="00935810">
        <w:tab/>
        <w:t xml:space="preserve">Parió </w:t>
      </w:r>
      <w:proofErr w:type="spellStart"/>
      <w:r w:rsidRPr="00935810">
        <w:t>Ramira</w:t>
      </w:r>
      <w:proofErr w:type="spellEnd"/>
      <w:r w:rsidRPr="00935810">
        <w:t xml:space="preserve"> y, temiendo</w:t>
      </w:r>
    </w:p>
    <w:p w14:paraId="7F745A5C" w14:textId="77777777" w:rsidR="002E793E" w:rsidRPr="00935810" w:rsidRDefault="002E793E" w:rsidP="002E793E">
      <w:pPr>
        <w:pStyle w:val="Verso"/>
      </w:pPr>
      <w:r w:rsidRPr="00935810">
        <w:tab/>
      </w:r>
      <w:r w:rsidRPr="00935810">
        <w:tab/>
      </w:r>
      <w:r w:rsidRPr="00935810">
        <w:tab/>
        <w:t>que si contaba la causa</w:t>
      </w:r>
    </w:p>
    <w:p w14:paraId="2DBB7E79" w14:textId="77777777" w:rsidR="002E793E" w:rsidRPr="00935810" w:rsidRDefault="002E793E" w:rsidP="002E793E">
      <w:pPr>
        <w:pStyle w:val="Verso"/>
      </w:pPr>
      <w:r w:rsidRPr="00935810">
        <w:tab/>
      </w:r>
      <w:r w:rsidRPr="00935810">
        <w:tab/>
      </w:r>
      <w:r w:rsidRPr="00935810">
        <w:tab/>
        <w:t>no había de ser creída,</w:t>
      </w:r>
    </w:p>
    <w:p w14:paraId="0CEFB5F6" w14:textId="0C90735F" w:rsidR="002E793E" w:rsidRPr="00935810" w:rsidRDefault="002E793E" w:rsidP="000D02BD">
      <w:pPr>
        <w:pStyle w:val="Verso"/>
      </w:pPr>
      <w:r w:rsidRPr="00935810">
        <w:tab/>
      </w:r>
      <w:r w:rsidRPr="00935810">
        <w:tab/>
      </w:r>
      <w:r w:rsidRPr="00935810">
        <w:tab/>
        <w:t>quiso dilatar su infamia.</w:t>
      </w:r>
      <w:r w:rsidRPr="00935810">
        <w:tab/>
      </w:r>
      <w:r w:rsidRPr="00935810">
        <w:tab/>
      </w:r>
      <w:r w:rsidRPr="00935810">
        <w:tab/>
      </w:r>
      <w:r w:rsidRPr="00935810">
        <w:tab/>
      </w:r>
    </w:p>
    <w:p w14:paraId="63245536" w14:textId="77777777" w:rsidR="002E793E" w:rsidRPr="00935810" w:rsidRDefault="002E793E" w:rsidP="002E793E">
      <w:pPr>
        <w:pStyle w:val="Verso"/>
      </w:pPr>
      <w:r w:rsidRPr="00935810">
        <w:tab/>
      </w:r>
      <w:r w:rsidRPr="00935810">
        <w:tab/>
      </w:r>
      <w:r w:rsidRPr="00935810">
        <w:tab/>
        <w:t>Echó el niño entre unos juncos</w:t>
      </w:r>
      <w:r w:rsidRPr="00935810">
        <w:tab/>
      </w:r>
      <w:r w:rsidRPr="00935810">
        <w:tab/>
      </w:r>
      <w:r w:rsidRPr="00935810">
        <w:tab/>
      </w:r>
    </w:p>
    <w:p w14:paraId="03E5F753" w14:textId="77777777" w:rsidR="002E793E" w:rsidRPr="00935810" w:rsidRDefault="002E793E" w:rsidP="002E793E">
      <w:pPr>
        <w:pStyle w:val="Verso"/>
      </w:pPr>
      <w:r w:rsidRPr="00935810">
        <w:tab/>
      </w:r>
      <w:r w:rsidRPr="00935810">
        <w:tab/>
      </w:r>
      <w:r w:rsidRPr="00935810">
        <w:tab/>
        <w:t>y con estas tristes ansias</w:t>
      </w:r>
    </w:p>
    <w:p w14:paraId="284DE48D" w14:textId="77777777" w:rsidR="002E793E" w:rsidRPr="00935810" w:rsidRDefault="002E793E" w:rsidP="002E793E">
      <w:pPr>
        <w:pStyle w:val="Verso"/>
      </w:pPr>
      <w:r w:rsidRPr="00935810">
        <w:tab/>
      </w:r>
      <w:r w:rsidRPr="00935810">
        <w:tab/>
      </w:r>
      <w:r w:rsidRPr="00935810">
        <w:tab/>
        <w:t>murió aquella misma noche</w:t>
      </w:r>
    </w:p>
    <w:p w14:paraId="4F45ADF1" w14:textId="77777777" w:rsidR="002E793E" w:rsidRPr="00935810" w:rsidRDefault="002E793E" w:rsidP="002E793E">
      <w:pPr>
        <w:pStyle w:val="Verso"/>
      </w:pPr>
      <w:r w:rsidRPr="00935810">
        <w:tab/>
      </w:r>
      <w:r w:rsidRPr="00935810">
        <w:tab/>
      </w:r>
      <w:r w:rsidRPr="00935810">
        <w:tab/>
        <w:t>diciéndome esto en su cama.</w:t>
      </w:r>
    </w:p>
    <w:p w14:paraId="3F2EE3A6" w14:textId="42583094" w:rsidR="002E793E" w:rsidRPr="00935810" w:rsidRDefault="002E793E" w:rsidP="002E793E">
      <w:pPr>
        <w:pStyle w:val="Verso"/>
      </w:pPr>
      <w:r w:rsidRPr="00935810">
        <w:tab/>
      </w:r>
      <w:r w:rsidRPr="00935810">
        <w:tab/>
      </w:r>
      <w:r w:rsidRPr="00935810">
        <w:tab/>
        <w:t>Yo busqué el niño aquel día</w:t>
      </w:r>
      <w:r w:rsidRPr="00935810">
        <w:tab/>
      </w:r>
      <w:r w:rsidRPr="00935810">
        <w:tab/>
      </w:r>
      <w:r w:rsidRPr="00935810">
        <w:tab/>
      </w:r>
    </w:p>
    <w:p w14:paraId="04E01CC4" w14:textId="4C4C6DDD" w:rsidR="002E793E" w:rsidRPr="00935810" w:rsidRDefault="002E793E" w:rsidP="002E793E">
      <w:pPr>
        <w:pStyle w:val="Verso"/>
      </w:pPr>
      <w:r w:rsidRPr="00935810">
        <w:tab/>
      </w:r>
      <w:r w:rsidRPr="00935810">
        <w:tab/>
      </w:r>
      <w:r w:rsidRPr="00935810">
        <w:tab/>
        <w:t xml:space="preserve">sin hallarle, cosa </w:t>
      </w:r>
      <w:proofErr w:type="spellStart"/>
      <w:r w:rsidRPr="00935810">
        <w:t>estraña</w:t>
      </w:r>
      <w:proofErr w:type="spellEnd"/>
      <w:r w:rsidRPr="00935810">
        <w:t>,</w:t>
      </w:r>
      <w:r w:rsidRPr="00935810">
        <w:tab/>
      </w:r>
      <w:r w:rsidRPr="00935810">
        <w:tab/>
      </w:r>
      <w:r w:rsidRPr="00935810">
        <w:tab/>
      </w:r>
    </w:p>
    <w:p w14:paraId="24BC4D4B" w14:textId="77777777" w:rsidR="002E793E" w:rsidRPr="00935810" w:rsidRDefault="002E793E" w:rsidP="002E793E">
      <w:pPr>
        <w:pStyle w:val="Verso"/>
      </w:pPr>
      <w:r w:rsidRPr="00935810">
        <w:tab/>
      </w:r>
      <w:r w:rsidRPr="00935810">
        <w:tab/>
      </w:r>
      <w:r w:rsidRPr="00935810">
        <w:tab/>
        <w:t>que, al volverme, el gran Bermudo,</w:t>
      </w:r>
    </w:p>
    <w:p w14:paraId="66EDF1AA" w14:textId="77777777" w:rsidR="002E793E" w:rsidRPr="00935810" w:rsidRDefault="002E793E" w:rsidP="002E793E">
      <w:pPr>
        <w:pStyle w:val="Verso"/>
      </w:pPr>
      <w:r w:rsidRPr="00935810">
        <w:tab/>
      </w:r>
      <w:r w:rsidRPr="00935810">
        <w:tab/>
      </w:r>
      <w:r w:rsidRPr="00935810">
        <w:tab/>
        <w:t>siguiendo la retaguarda</w:t>
      </w:r>
      <w:r w:rsidRPr="00935810">
        <w:tab/>
      </w:r>
      <w:r w:rsidRPr="00935810">
        <w:tab/>
      </w:r>
    </w:p>
    <w:p w14:paraId="515CE22B" w14:textId="77777777" w:rsidR="002E793E" w:rsidRPr="00935810" w:rsidRDefault="002E793E" w:rsidP="002E793E">
      <w:pPr>
        <w:pStyle w:val="Verso"/>
      </w:pPr>
      <w:r w:rsidRPr="00935810">
        <w:lastRenderedPageBreak/>
        <w:tab/>
      </w:r>
      <w:r w:rsidRPr="00935810">
        <w:tab/>
      </w:r>
      <w:r w:rsidRPr="00935810">
        <w:tab/>
        <w:t>de Muza, le halló en los juncos</w:t>
      </w:r>
    </w:p>
    <w:p w14:paraId="735D7C89" w14:textId="760F1EC9" w:rsidR="002E793E" w:rsidRPr="00935810" w:rsidRDefault="002E793E" w:rsidP="002E793E">
      <w:pPr>
        <w:pStyle w:val="Verso"/>
      </w:pPr>
      <w:r w:rsidRPr="00935810">
        <w:tab/>
      </w:r>
      <w:r w:rsidRPr="00935810">
        <w:tab/>
      </w:r>
      <w:r w:rsidRPr="00935810">
        <w:tab/>
        <w:t>con el cuento de la lanza.</w:t>
      </w:r>
      <w:r w:rsidRPr="00935810">
        <w:tab/>
      </w:r>
      <w:r w:rsidRPr="00935810">
        <w:tab/>
      </w:r>
      <w:r w:rsidRPr="00935810">
        <w:tab/>
      </w:r>
    </w:p>
    <w:p w14:paraId="647F89B4" w14:textId="3D1CEF45" w:rsidR="002E793E" w:rsidRPr="00935810" w:rsidRDefault="002E793E" w:rsidP="002E793E">
      <w:pPr>
        <w:pStyle w:val="Verso"/>
      </w:pPr>
      <w:r w:rsidRPr="00935810">
        <w:tab/>
      </w:r>
      <w:r w:rsidRPr="00935810">
        <w:tab/>
      </w:r>
      <w:r w:rsidRPr="00935810">
        <w:tab/>
      </w:r>
      <w:proofErr w:type="spellStart"/>
      <w:r w:rsidRPr="00935810">
        <w:t>Diómele</w:t>
      </w:r>
      <w:proofErr w:type="spellEnd"/>
      <w:r w:rsidRPr="00935810">
        <w:t xml:space="preserve"> a </w:t>
      </w:r>
      <w:proofErr w:type="spellStart"/>
      <w:r w:rsidRPr="00935810">
        <w:t>crïar</w:t>
      </w:r>
      <w:proofErr w:type="spellEnd"/>
      <w:r w:rsidRPr="00935810">
        <w:t xml:space="preserve"> allí</w:t>
      </w:r>
      <w:r w:rsidRPr="00935810">
        <w:tab/>
      </w:r>
      <w:r w:rsidRPr="00935810">
        <w:tab/>
      </w:r>
      <w:r w:rsidRPr="00935810">
        <w:tab/>
      </w:r>
      <w:r w:rsidRPr="00935810">
        <w:tab/>
      </w:r>
    </w:p>
    <w:p w14:paraId="0BD2BB00" w14:textId="77777777" w:rsidR="002E793E" w:rsidRPr="00935810" w:rsidRDefault="002E793E" w:rsidP="002E793E">
      <w:pPr>
        <w:pStyle w:val="Verso"/>
      </w:pPr>
      <w:r w:rsidRPr="00935810">
        <w:tab/>
      </w:r>
      <w:r w:rsidRPr="00935810">
        <w:tab/>
      </w:r>
      <w:r w:rsidRPr="00935810">
        <w:tab/>
        <w:t>temiendo que le pesara</w:t>
      </w:r>
    </w:p>
    <w:p w14:paraId="2E5CA51A" w14:textId="77777777" w:rsidR="002E793E" w:rsidRPr="00935810" w:rsidRDefault="002E793E" w:rsidP="002E793E">
      <w:pPr>
        <w:pStyle w:val="Verso"/>
      </w:pPr>
      <w:r w:rsidRPr="00935810">
        <w:tab/>
      </w:r>
      <w:r w:rsidRPr="00935810">
        <w:tab/>
      </w:r>
      <w:r w:rsidRPr="00935810">
        <w:tab/>
        <w:t>a tu padre de tenerle,</w:t>
      </w:r>
    </w:p>
    <w:p w14:paraId="33368F78" w14:textId="77777777" w:rsidR="002E793E" w:rsidRPr="00935810" w:rsidRDefault="002E793E" w:rsidP="002E793E">
      <w:pPr>
        <w:pStyle w:val="Verso"/>
      </w:pPr>
      <w:r w:rsidRPr="00935810">
        <w:tab/>
      </w:r>
      <w:r w:rsidRPr="00935810">
        <w:tab/>
      </w:r>
      <w:r w:rsidRPr="00935810">
        <w:tab/>
        <w:t xml:space="preserve">aunque era </w:t>
      </w:r>
      <w:proofErr w:type="spellStart"/>
      <w:r w:rsidRPr="00935810">
        <w:t>Ramira</w:t>
      </w:r>
      <w:proofErr w:type="spellEnd"/>
      <w:r w:rsidRPr="00935810">
        <w:t xml:space="preserve"> hidalga,</w:t>
      </w:r>
    </w:p>
    <w:p w14:paraId="4F2AAAD6" w14:textId="0A6E4969" w:rsidR="002E793E" w:rsidRPr="00935810" w:rsidRDefault="002E793E" w:rsidP="002E793E">
      <w:pPr>
        <w:pStyle w:val="Verso"/>
      </w:pPr>
      <w:r w:rsidRPr="00935810">
        <w:tab/>
      </w:r>
      <w:r w:rsidRPr="00935810">
        <w:tab/>
      </w:r>
      <w:r w:rsidRPr="00935810">
        <w:tab/>
        <w:t>que su padre por los moros</w:t>
      </w:r>
      <w:r w:rsidRPr="00935810">
        <w:tab/>
      </w:r>
      <w:r w:rsidRPr="00935810">
        <w:tab/>
      </w:r>
      <w:r w:rsidRPr="00935810">
        <w:tab/>
      </w:r>
    </w:p>
    <w:p w14:paraId="32E8AF15" w14:textId="4402E616" w:rsidR="002E793E" w:rsidRPr="00935810" w:rsidRDefault="002E793E" w:rsidP="002E793E">
      <w:pPr>
        <w:pStyle w:val="Verso"/>
      </w:pPr>
      <w:r w:rsidRPr="00935810">
        <w:tab/>
      </w:r>
      <w:r w:rsidRPr="00935810">
        <w:tab/>
      </w:r>
      <w:r w:rsidRPr="00935810">
        <w:tab/>
        <w:t>perdió su hacienda y estaba</w:t>
      </w:r>
      <w:r w:rsidRPr="00935810">
        <w:tab/>
      </w:r>
      <w:r w:rsidRPr="00935810">
        <w:tab/>
      </w:r>
      <w:r w:rsidRPr="00935810">
        <w:tab/>
      </w:r>
    </w:p>
    <w:p w14:paraId="23917C37" w14:textId="77777777" w:rsidR="002E793E" w:rsidRPr="00935810" w:rsidRDefault="002E793E" w:rsidP="002E793E">
      <w:pPr>
        <w:pStyle w:val="Verso"/>
      </w:pPr>
      <w:r w:rsidRPr="00935810">
        <w:tab/>
      </w:r>
      <w:r w:rsidRPr="00935810">
        <w:tab/>
      </w:r>
      <w:r w:rsidRPr="00935810">
        <w:tab/>
        <w:t>retirado en esta aldea.</w:t>
      </w:r>
    </w:p>
    <w:p w14:paraId="1F571DAD" w14:textId="77777777" w:rsidR="002E793E" w:rsidRPr="00935810" w:rsidRDefault="002E793E" w:rsidP="002E793E">
      <w:pPr>
        <w:pStyle w:val="Verso"/>
      </w:pPr>
      <w:r w:rsidRPr="00935810">
        <w:tab/>
      </w:r>
      <w:r w:rsidRPr="00935810">
        <w:tab/>
      </w:r>
      <w:r w:rsidRPr="00935810">
        <w:tab/>
        <w:t>Dile del bautismo el agua</w:t>
      </w:r>
    </w:p>
    <w:p w14:paraId="6C1A4B90" w14:textId="77777777" w:rsidR="002E793E" w:rsidRPr="00935810" w:rsidRDefault="002E793E" w:rsidP="002E793E">
      <w:pPr>
        <w:pStyle w:val="Verso"/>
      </w:pPr>
      <w:r w:rsidRPr="00935810">
        <w:tab/>
      </w:r>
      <w:r w:rsidRPr="00935810">
        <w:tab/>
      </w:r>
      <w:r w:rsidRPr="00935810">
        <w:tab/>
        <w:t xml:space="preserve">al niño y </w:t>
      </w:r>
      <w:proofErr w:type="spellStart"/>
      <w:r w:rsidRPr="00935810">
        <w:t>llamele</w:t>
      </w:r>
      <w:proofErr w:type="spellEnd"/>
      <w:r w:rsidRPr="00935810">
        <w:t xml:space="preserve"> Nuño,</w:t>
      </w:r>
    </w:p>
    <w:p w14:paraId="47D1CBB9" w14:textId="7704C1EC" w:rsidR="002E793E" w:rsidRPr="00935810" w:rsidRDefault="002E793E" w:rsidP="002E793E">
      <w:pPr>
        <w:pStyle w:val="Verso"/>
      </w:pPr>
      <w:r w:rsidRPr="00935810">
        <w:tab/>
      </w:r>
      <w:r w:rsidRPr="00935810">
        <w:tab/>
      </w:r>
      <w:r w:rsidRPr="00935810">
        <w:tab/>
        <w:t>que así Bermudo me manda.</w:t>
      </w:r>
      <w:r w:rsidRPr="00935810">
        <w:tab/>
      </w:r>
      <w:r w:rsidRPr="00935810">
        <w:tab/>
      </w:r>
      <w:r w:rsidRPr="00935810">
        <w:tab/>
      </w:r>
    </w:p>
    <w:p w14:paraId="56814E26" w14:textId="77777777" w:rsidR="002E793E" w:rsidRPr="00935810" w:rsidRDefault="002E793E" w:rsidP="002E793E">
      <w:pPr>
        <w:pStyle w:val="Verso"/>
      </w:pPr>
      <w:r w:rsidRPr="00935810">
        <w:tab/>
      </w:r>
      <w:r w:rsidRPr="00935810">
        <w:tab/>
      </w:r>
      <w:r w:rsidRPr="00935810">
        <w:tab/>
        <w:t>Hízose mozo valiente</w:t>
      </w:r>
      <w:r w:rsidRPr="00935810">
        <w:tab/>
      </w:r>
      <w:r w:rsidRPr="00935810">
        <w:tab/>
      </w:r>
      <w:r w:rsidRPr="00935810">
        <w:tab/>
      </w:r>
      <w:r w:rsidRPr="00935810">
        <w:tab/>
      </w:r>
      <w:r w:rsidRPr="00935810">
        <w:tab/>
      </w:r>
    </w:p>
    <w:p w14:paraId="399FEEC2" w14:textId="77777777" w:rsidR="002E793E" w:rsidRPr="00935810" w:rsidRDefault="002E793E" w:rsidP="002E793E">
      <w:pPr>
        <w:pStyle w:val="Verso"/>
      </w:pPr>
      <w:r w:rsidRPr="00935810">
        <w:tab/>
      </w:r>
      <w:r w:rsidRPr="00935810">
        <w:tab/>
      </w:r>
      <w:r w:rsidRPr="00935810">
        <w:tab/>
        <w:t>a quien, cuando de Navarra</w:t>
      </w:r>
    </w:p>
    <w:p w14:paraId="479751FB" w14:textId="77777777" w:rsidR="002E793E" w:rsidRPr="00935810" w:rsidRDefault="002E793E" w:rsidP="002E793E">
      <w:pPr>
        <w:pStyle w:val="Verso"/>
      </w:pPr>
      <w:r w:rsidRPr="00935810">
        <w:tab/>
      </w:r>
      <w:r w:rsidRPr="00935810">
        <w:tab/>
      </w:r>
      <w:r w:rsidRPr="00935810">
        <w:tab/>
      </w:r>
      <w:proofErr w:type="spellStart"/>
      <w:r w:rsidRPr="00935810">
        <w:t>veniste</w:t>
      </w:r>
      <w:proofErr w:type="spellEnd"/>
      <w:r w:rsidRPr="00935810">
        <w:t>, te dio Bermudo,</w:t>
      </w:r>
      <w:r w:rsidRPr="00935810">
        <w:tab/>
      </w:r>
      <w:r w:rsidRPr="00935810">
        <w:tab/>
      </w:r>
      <w:r w:rsidRPr="00935810">
        <w:tab/>
      </w:r>
    </w:p>
    <w:p w14:paraId="1330EB4B" w14:textId="77777777" w:rsidR="002E793E" w:rsidRPr="00935810" w:rsidRDefault="002E793E" w:rsidP="002E793E">
      <w:pPr>
        <w:pStyle w:val="Verso"/>
      </w:pPr>
      <w:r w:rsidRPr="00935810">
        <w:tab/>
      </w:r>
      <w:r w:rsidRPr="00935810">
        <w:tab/>
      </w:r>
      <w:r w:rsidRPr="00935810">
        <w:tab/>
        <w:t xml:space="preserve">y tú a él, nobleza y armas,  </w:t>
      </w:r>
    </w:p>
    <w:p w14:paraId="56BF5F4E" w14:textId="132320A0" w:rsidR="002E793E" w:rsidRPr="00935810" w:rsidRDefault="002E793E" w:rsidP="000D02BD">
      <w:pPr>
        <w:pStyle w:val="Verso"/>
      </w:pPr>
      <w:r w:rsidRPr="00935810">
        <w:tab/>
      </w:r>
      <w:r w:rsidRPr="00935810">
        <w:tab/>
      </w:r>
      <w:r w:rsidRPr="00935810">
        <w:tab/>
        <w:t>que el sobre nombre de Prado</w:t>
      </w:r>
      <w:r w:rsidRPr="00935810">
        <w:tab/>
      </w:r>
      <w:r w:rsidRPr="00935810">
        <w:tab/>
      </w:r>
      <w:r w:rsidRPr="00935810">
        <w:tab/>
      </w:r>
    </w:p>
    <w:p w14:paraId="06B822FC" w14:textId="77777777" w:rsidR="002E793E" w:rsidRPr="00935810" w:rsidRDefault="002E793E" w:rsidP="002E793E">
      <w:pPr>
        <w:pStyle w:val="Verso"/>
      </w:pPr>
      <w:r w:rsidRPr="00935810">
        <w:tab/>
      </w:r>
      <w:r w:rsidRPr="00935810">
        <w:tab/>
      </w:r>
      <w:r w:rsidRPr="00935810">
        <w:tab/>
        <w:t>justamente se lo llaman,</w:t>
      </w:r>
      <w:r w:rsidRPr="00935810">
        <w:tab/>
      </w:r>
      <w:r w:rsidRPr="00935810">
        <w:tab/>
      </w:r>
      <w:r w:rsidRPr="00935810">
        <w:tab/>
      </w:r>
      <w:r w:rsidRPr="00935810">
        <w:tab/>
      </w:r>
    </w:p>
    <w:p w14:paraId="6122C362" w14:textId="77777777" w:rsidR="002E793E" w:rsidRPr="00935810" w:rsidRDefault="002E793E" w:rsidP="002E793E">
      <w:pPr>
        <w:pStyle w:val="Verso"/>
      </w:pPr>
      <w:r w:rsidRPr="00935810">
        <w:tab/>
      </w:r>
      <w:r w:rsidRPr="00935810">
        <w:tab/>
      </w:r>
      <w:r w:rsidRPr="00935810">
        <w:tab/>
        <w:t>porque en prado lo engendraron</w:t>
      </w:r>
    </w:p>
    <w:p w14:paraId="0DAE7C64" w14:textId="77777777" w:rsidR="002E793E" w:rsidRPr="00935810" w:rsidRDefault="002E793E" w:rsidP="002E793E">
      <w:pPr>
        <w:pStyle w:val="Verso"/>
      </w:pPr>
      <w:r w:rsidRPr="00935810">
        <w:tab/>
      </w:r>
      <w:r w:rsidRPr="00935810">
        <w:tab/>
      </w:r>
      <w:r w:rsidRPr="00935810">
        <w:tab/>
        <w:t xml:space="preserve">y en prado fue su </w:t>
      </w:r>
      <w:proofErr w:type="spellStart"/>
      <w:r w:rsidRPr="00935810">
        <w:t>crïanza</w:t>
      </w:r>
      <w:proofErr w:type="spellEnd"/>
      <w:r w:rsidRPr="00935810">
        <w:t>.</w:t>
      </w:r>
      <w:r w:rsidRPr="00935810">
        <w:tab/>
      </w:r>
      <w:r w:rsidRPr="00935810">
        <w:tab/>
      </w:r>
    </w:p>
    <w:p w14:paraId="79E6D07B" w14:textId="77777777" w:rsidR="002E793E" w:rsidRPr="00935810" w:rsidRDefault="002E793E" w:rsidP="002E793E">
      <w:pPr>
        <w:pStyle w:val="Verso"/>
      </w:pPr>
      <w:r w:rsidRPr="00935810">
        <w:tab/>
      </w:r>
      <w:r w:rsidRPr="00935810">
        <w:tab/>
      </w:r>
      <w:r w:rsidRPr="00935810">
        <w:tab/>
      </w:r>
      <w:proofErr w:type="spellStart"/>
      <w:r w:rsidRPr="00935810">
        <w:t>Agora</w:t>
      </w:r>
      <w:proofErr w:type="spellEnd"/>
      <w:r w:rsidRPr="00935810">
        <w:t xml:space="preserve"> que le destierras</w:t>
      </w:r>
    </w:p>
    <w:p w14:paraId="26D8FBD1" w14:textId="1563077E" w:rsidR="002E793E" w:rsidRPr="00935810" w:rsidRDefault="002E793E" w:rsidP="002E793E">
      <w:pPr>
        <w:pStyle w:val="Verso"/>
      </w:pPr>
      <w:r w:rsidRPr="00935810">
        <w:tab/>
      </w:r>
      <w:r w:rsidRPr="00935810">
        <w:tab/>
      </w:r>
      <w:r w:rsidRPr="00935810">
        <w:tab/>
        <w:t>—por envidias— de tu gracia</w:t>
      </w:r>
      <w:r w:rsidRPr="00935810">
        <w:tab/>
      </w:r>
      <w:r w:rsidRPr="00935810">
        <w:tab/>
      </w:r>
      <w:r w:rsidRPr="00935810">
        <w:tab/>
      </w:r>
    </w:p>
    <w:p w14:paraId="6D414196" w14:textId="1757DB77" w:rsidR="002E793E" w:rsidRPr="00935810" w:rsidRDefault="002E793E" w:rsidP="002E793E">
      <w:pPr>
        <w:pStyle w:val="Verso"/>
      </w:pPr>
      <w:r w:rsidRPr="00935810">
        <w:tab/>
      </w:r>
      <w:r w:rsidRPr="00935810">
        <w:tab/>
      </w:r>
      <w:r w:rsidRPr="00935810">
        <w:tab/>
        <w:t>hablé a Bermudo, que queda</w:t>
      </w:r>
      <w:r w:rsidRPr="00935810">
        <w:tab/>
      </w:r>
      <w:r w:rsidRPr="00935810">
        <w:tab/>
      </w:r>
      <w:r w:rsidRPr="00935810">
        <w:tab/>
      </w:r>
    </w:p>
    <w:p w14:paraId="7B7E0E53" w14:textId="77777777" w:rsidR="002E793E" w:rsidRPr="00935810" w:rsidRDefault="002E793E" w:rsidP="002E793E">
      <w:pPr>
        <w:pStyle w:val="Verso"/>
      </w:pPr>
      <w:r w:rsidRPr="00935810">
        <w:tab/>
      </w:r>
      <w:r w:rsidRPr="00935810">
        <w:tab/>
      </w:r>
      <w:r w:rsidRPr="00935810">
        <w:tab/>
        <w:t>de gota enfermo en la cama.</w:t>
      </w:r>
    </w:p>
    <w:p w14:paraId="2DF889A7" w14:textId="77777777" w:rsidR="002E793E" w:rsidRPr="00935810" w:rsidRDefault="002E793E" w:rsidP="002E793E">
      <w:pPr>
        <w:pStyle w:val="Verso"/>
      </w:pPr>
      <w:r w:rsidRPr="00935810">
        <w:tab/>
      </w:r>
      <w:r w:rsidRPr="00935810">
        <w:tab/>
      </w:r>
      <w:r w:rsidRPr="00935810">
        <w:tab/>
      </w:r>
      <w:proofErr w:type="spellStart"/>
      <w:r w:rsidRPr="00935810">
        <w:t>Mandome</w:t>
      </w:r>
      <w:proofErr w:type="spellEnd"/>
      <w:r w:rsidRPr="00935810">
        <w:t xml:space="preserve"> venir a ti</w:t>
      </w:r>
    </w:p>
    <w:p w14:paraId="32C59D1E" w14:textId="77777777" w:rsidR="002E793E" w:rsidRPr="00935810" w:rsidRDefault="002E793E" w:rsidP="002E793E">
      <w:pPr>
        <w:pStyle w:val="Verso"/>
      </w:pPr>
      <w:r w:rsidRPr="00935810">
        <w:tab/>
      </w:r>
      <w:r w:rsidRPr="00935810">
        <w:tab/>
      </w:r>
      <w:r w:rsidRPr="00935810">
        <w:tab/>
        <w:t>en tanto que él se levanta</w:t>
      </w:r>
    </w:p>
    <w:p w14:paraId="62294C62" w14:textId="1375484A" w:rsidR="002E793E" w:rsidRPr="00935810" w:rsidRDefault="002E793E" w:rsidP="002E793E">
      <w:pPr>
        <w:pStyle w:val="Verso"/>
      </w:pPr>
      <w:r w:rsidRPr="00935810">
        <w:tab/>
      </w:r>
      <w:r w:rsidRPr="00935810">
        <w:tab/>
      </w:r>
      <w:r w:rsidRPr="00935810">
        <w:tab/>
        <w:t>a decirte que a tu hermano</w:t>
      </w:r>
      <w:r w:rsidRPr="00935810">
        <w:tab/>
      </w:r>
      <w:r w:rsidRPr="00935810">
        <w:tab/>
      </w:r>
      <w:r w:rsidRPr="00935810">
        <w:tab/>
      </w:r>
    </w:p>
    <w:p w14:paraId="65642630" w14:textId="77777777" w:rsidR="002E793E" w:rsidRPr="00935810" w:rsidRDefault="002E793E" w:rsidP="002E793E">
      <w:pPr>
        <w:pStyle w:val="Verso"/>
      </w:pPr>
      <w:r w:rsidRPr="00935810">
        <w:tab/>
      </w:r>
      <w:r w:rsidRPr="00935810">
        <w:tab/>
      </w:r>
      <w:r w:rsidRPr="00935810">
        <w:tab/>
        <w:t>poca justicia le guardas.</w:t>
      </w:r>
      <w:r w:rsidRPr="00935810">
        <w:tab/>
      </w:r>
      <w:r w:rsidRPr="00935810">
        <w:tab/>
      </w:r>
      <w:r w:rsidRPr="00935810">
        <w:tab/>
      </w:r>
      <w:r w:rsidRPr="00935810">
        <w:tab/>
      </w:r>
    </w:p>
    <w:p w14:paraId="15A985F4" w14:textId="2384A1A2" w:rsidR="002E793E" w:rsidRDefault="002E793E" w:rsidP="002E793E">
      <w:pPr>
        <w:pStyle w:val="Personaje"/>
      </w:pPr>
      <w:r w:rsidRPr="00935810">
        <w:t>Alfonso</w:t>
      </w:r>
    </w:p>
    <w:p w14:paraId="4E19F06E" w14:textId="3BB12EC1" w:rsidR="002E793E" w:rsidRPr="00935810" w:rsidRDefault="002E793E" w:rsidP="002E793E">
      <w:pPr>
        <w:pStyle w:val="Verso"/>
      </w:pPr>
      <w:r w:rsidRPr="00935810">
        <w:tab/>
      </w:r>
      <w:r w:rsidRPr="00935810">
        <w:tab/>
      </w:r>
      <w:r w:rsidR="000D02BD">
        <w:t xml:space="preserve">            </w:t>
      </w:r>
      <w:r w:rsidRPr="00935810">
        <w:t>Conozco el real anillo</w:t>
      </w:r>
    </w:p>
    <w:p w14:paraId="54298281" w14:textId="77777777" w:rsidR="002E793E" w:rsidRPr="00935810" w:rsidRDefault="002E793E" w:rsidP="002E793E">
      <w:pPr>
        <w:pStyle w:val="Verso"/>
      </w:pPr>
      <w:r w:rsidRPr="00935810">
        <w:tab/>
      </w:r>
      <w:r w:rsidRPr="00935810">
        <w:tab/>
      </w:r>
      <w:r w:rsidRPr="00935810">
        <w:tab/>
        <w:t>y tuviera a gran desgracia</w:t>
      </w:r>
    </w:p>
    <w:p w14:paraId="578060D5" w14:textId="77777777" w:rsidR="002E793E" w:rsidRPr="00935810" w:rsidRDefault="002E793E" w:rsidP="002E793E">
      <w:pPr>
        <w:pStyle w:val="Verso"/>
      </w:pPr>
      <w:r w:rsidRPr="00935810">
        <w:lastRenderedPageBreak/>
        <w:tab/>
      </w:r>
      <w:r w:rsidRPr="00935810">
        <w:tab/>
      </w:r>
      <w:r w:rsidRPr="00935810">
        <w:tab/>
        <w:t>el tomar por dos traidores</w:t>
      </w:r>
    </w:p>
    <w:p w14:paraId="730FC0A4" w14:textId="412937DE" w:rsidR="002E793E" w:rsidRPr="00935810" w:rsidRDefault="002E793E" w:rsidP="002E793E">
      <w:pPr>
        <w:pStyle w:val="Verso"/>
      </w:pPr>
      <w:r w:rsidRPr="00935810">
        <w:tab/>
      </w:r>
      <w:r w:rsidRPr="00935810">
        <w:tab/>
      </w:r>
      <w:r w:rsidRPr="00935810">
        <w:tab/>
        <w:t>en su inocencia venganza.</w:t>
      </w:r>
      <w:r w:rsidRPr="00935810">
        <w:tab/>
      </w:r>
      <w:r w:rsidRPr="00935810">
        <w:tab/>
      </w:r>
      <w:r w:rsidRPr="00935810">
        <w:tab/>
      </w:r>
    </w:p>
    <w:p w14:paraId="3E5E37AF" w14:textId="6551148A" w:rsidR="002E793E" w:rsidRPr="00935810" w:rsidRDefault="002E793E" w:rsidP="002E793E">
      <w:pPr>
        <w:pStyle w:val="Verso"/>
      </w:pPr>
      <w:r w:rsidRPr="00935810">
        <w:tab/>
      </w:r>
      <w:r w:rsidRPr="00935810">
        <w:tab/>
      </w:r>
      <w:r w:rsidRPr="00935810">
        <w:tab/>
        <w:t xml:space="preserve">Con </w:t>
      </w:r>
      <w:proofErr w:type="spellStart"/>
      <w:r w:rsidRPr="00935810">
        <w:t>aqueste</w:t>
      </w:r>
      <w:proofErr w:type="spellEnd"/>
      <w:r w:rsidRPr="00935810">
        <w:t xml:space="preserve"> labrador</w:t>
      </w:r>
      <w:r w:rsidRPr="00935810">
        <w:tab/>
      </w:r>
      <w:r w:rsidRPr="00935810">
        <w:tab/>
      </w:r>
      <w:r w:rsidRPr="00935810">
        <w:tab/>
      </w:r>
      <w:r w:rsidRPr="00935810">
        <w:tab/>
      </w:r>
    </w:p>
    <w:p w14:paraId="3F8B01D3" w14:textId="77777777" w:rsidR="002E793E" w:rsidRPr="00935810" w:rsidRDefault="002E793E" w:rsidP="002E793E">
      <w:pPr>
        <w:pStyle w:val="Verso"/>
      </w:pPr>
      <w:r w:rsidRPr="00935810">
        <w:tab/>
      </w:r>
      <w:r w:rsidRPr="00935810">
        <w:tab/>
      </w:r>
      <w:r w:rsidRPr="00935810">
        <w:tab/>
        <w:t>iréis, señor de Saldaña,</w:t>
      </w:r>
    </w:p>
    <w:p w14:paraId="52D1DFE8" w14:textId="77777777" w:rsidR="002E793E" w:rsidRPr="00935810" w:rsidRDefault="002E793E" w:rsidP="002E793E">
      <w:pPr>
        <w:pStyle w:val="Verso"/>
      </w:pPr>
      <w:r w:rsidRPr="00935810">
        <w:tab/>
      </w:r>
      <w:r w:rsidRPr="00935810">
        <w:tab/>
      </w:r>
      <w:r w:rsidRPr="00935810">
        <w:tab/>
        <w:t>y traeréis de la prisión</w:t>
      </w:r>
    </w:p>
    <w:p w14:paraId="5887A278" w14:textId="77777777" w:rsidR="002E793E" w:rsidRPr="00935810" w:rsidRDefault="002E793E" w:rsidP="00791385">
      <w:pPr>
        <w:pStyle w:val="Partidoincial"/>
      </w:pPr>
      <w:r w:rsidRPr="00935810">
        <w:tab/>
      </w:r>
      <w:r w:rsidRPr="00935810">
        <w:tab/>
      </w:r>
      <w:r w:rsidRPr="00935810">
        <w:tab/>
        <w:t>a don Nuño.</w:t>
      </w:r>
    </w:p>
    <w:p w14:paraId="4D3D9CD0" w14:textId="4FB5AF27" w:rsidR="002E793E" w:rsidRDefault="002E793E" w:rsidP="002E793E">
      <w:pPr>
        <w:pStyle w:val="Personaje"/>
      </w:pPr>
      <w:r w:rsidRPr="00935810">
        <w:t>Don Sancho</w:t>
      </w:r>
    </w:p>
    <w:p w14:paraId="6670B19B" w14:textId="14EBE583" w:rsidR="002E793E" w:rsidRPr="008F1962" w:rsidRDefault="002E793E" w:rsidP="008F1962">
      <w:pPr>
        <w:pStyle w:val="Partidofinal"/>
      </w:pPr>
      <w:r w:rsidRPr="00935810">
        <w:tab/>
      </w:r>
      <w:r w:rsidRPr="00935810">
        <w:tab/>
      </w:r>
      <w:r w:rsidRPr="00935810">
        <w:tab/>
      </w:r>
      <w:r w:rsidRPr="008F1962">
        <w:t xml:space="preserve">         </w:t>
      </w:r>
      <w:r w:rsidR="000D02BD" w:rsidRPr="008F1962">
        <w:t xml:space="preserve">           </w:t>
      </w:r>
      <w:r w:rsidRPr="008F1962">
        <w:t>Lo que mandas</w:t>
      </w:r>
    </w:p>
    <w:p w14:paraId="029E3CDC" w14:textId="2C310542" w:rsidR="002E793E" w:rsidRPr="00935810" w:rsidRDefault="002E793E" w:rsidP="0062259C">
      <w:pPr>
        <w:pStyle w:val="Verso"/>
      </w:pPr>
      <w:r w:rsidRPr="00935810">
        <w:tab/>
      </w:r>
      <w:r w:rsidRPr="00935810">
        <w:tab/>
      </w:r>
      <w:r w:rsidRPr="00935810">
        <w:tab/>
        <w:t>haré, señor, al momento.</w:t>
      </w:r>
      <w:r w:rsidRPr="00935810">
        <w:tab/>
      </w:r>
      <w:r w:rsidRPr="00935810">
        <w:tab/>
      </w:r>
      <w:r w:rsidRPr="00935810">
        <w:tab/>
      </w:r>
    </w:p>
    <w:p w14:paraId="66819705" w14:textId="6FA37A35" w:rsidR="002E793E" w:rsidRPr="00935810" w:rsidRDefault="002E793E" w:rsidP="0062259C">
      <w:pPr>
        <w:pStyle w:val="Acot"/>
      </w:pPr>
      <w:proofErr w:type="spellStart"/>
      <w:r w:rsidRPr="00935810">
        <w:t>Vanse</w:t>
      </w:r>
      <w:proofErr w:type="spellEnd"/>
      <w:r w:rsidRPr="00935810">
        <w:t xml:space="preserve"> don Sancho y Mendo</w:t>
      </w:r>
    </w:p>
    <w:p w14:paraId="0F9157B9" w14:textId="55DF152A" w:rsidR="002E793E" w:rsidRDefault="002E793E" w:rsidP="002E793E">
      <w:pPr>
        <w:pStyle w:val="Personaje"/>
      </w:pPr>
      <w:r w:rsidRPr="00935810">
        <w:t>Arias</w:t>
      </w:r>
      <w:r w:rsidRPr="00935810">
        <w:tab/>
      </w:r>
    </w:p>
    <w:p w14:paraId="148B8E0D" w14:textId="3106B5BC" w:rsidR="002E793E" w:rsidRPr="00935810" w:rsidRDefault="002E793E" w:rsidP="002E793E">
      <w:pPr>
        <w:pStyle w:val="Verso"/>
      </w:pPr>
      <w:r w:rsidRPr="00935810">
        <w:tab/>
      </w:r>
      <w:r w:rsidRPr="00935810">
        <w:tab/>
      </w:r>
      <w:r w:rsidR="000D02BD">
        <w:t xml:space="preserve">             </w:t>
      </w:r>
      <w:r w:rsidRPr="00935810">
        <w:t>(¿Hay más notable desgracia?)</w:t>
      </w:r>
      <w:r w:rsidRPr="00935810">
        <w:tab/>
      </w:r>
      <w:r w:rsidRPr="00935810">
        <w:tab/>
      </w:r>
    </w:p>
    <w:p w14:paraId="71A8082B" w14:textId="564E552D" w:rsidR="002E793E" w:rsidRDefault="002E793E" w:rsidP="002E793E">
      <w:pPr>
        <w:pStyle w:val="Personaje"/>
      </w:pPr>
      <w:r w:rsidRPr="00935810">
        <w:t>Tristán</w:t>
      </w:r>
    </w:p>
    <w:p w14:paraId="48D53AD9" w14:textId="685C4948" w:rsidR="002E793E" w:rsidRPr="00935810" w:rsidRDefault="002E793E" w:rsidP="002E793E">
      <w:pPr>
        <w:pStyle w:val="Verso"/>
      </w:pPr>
      <w:r w:rsidRPr="00935810">
        <w:tab/>
      </w:r>
      <w:r w:rsidRPr="00935810">
        <w:tab/>
      </w:r>
      <w:r w:rsidR="000D02BD">
        <w:t xml:space="preserve">            </w:t>
      </w:r>
      <w:r w:rsidRPr="00935810">
        <w:t>(¡Qué poco importan traiciones</w:t>
      </w:r>
    </w:p>
    <w:p w14:paraId="373F8487" w14:textId="77777777" w:rsidR="002E793E" w:rsidRPr="00935810" w:rsidRDefault="002E793E" w:rsidP="002E793E">
      <w:pPr>
        <w:pStyle w:val="Verso"/>
      </w:pPr>
      <w:r w:rsidRPr="00935810">
        <w:tab/>
      </w:r>
      <w:r w:rsidRPr="00935810">
        <w:tab/>
      </w:r>
      <w:r w:rsidRPr="00935810">
        <w:tab/>
        <w:t>contra verdades tan claras!</w:t>
      </w:r>
    </w:p>
    <w:p w14:paraId="1ACC05E3" w14:textId="77777777" w:rsidR="002E793E" w:rsidRPr="00935810" w:rsidRDefault="002E793E" w:rsidP="002E793E">
      <w:pPr>
        <w:pStyle w:val="Verso"/>
      </w:pPr>
      <w:r w:rsidRPr="00935810">
        <w:tab/>
      </w:r>
      <w:r w:rsidRPr="00935810">
        <w:tab/>
      </w:r>
      <w:r w:rsidRPr="00935810">
        <w:tab/>
        <w:t>¡Mal haya el hombre que en ellas</w:t>
      </w:r>
    </w:p>
    <w:p w14:paraId="200A9CF3" w14:textId="0C0783CC" w:rsidR="002E793E" w:rsidRPr="00935810" w:rsidRDefault="002E793E" w:rsidP="002E793E">
      <w:pPr>
        <w:pStyle w:val="Verso"/>
      </w:pPr>
      <w:r w:rsidRPr="00935810">
        <w:tab/>
      </w:r>
      <w:r w:rsidRPr="00935810">
        <w:tab/>
      </w:r>
      <w:r w:rsidRPr="00935810">
        <w:tab/>
        <w:t>fundare sus esperanzas!)</w:t>
      </w:r>
      <w:r w:rsidRPr="00935810">
        <w:tab/>
      </w:r>
      <w:r w:rsidRPr="00935810">
        <w:tab/>
      </w:r>
      <w:r w:rsidRPr="00935810">
        <w:tab/>
      </w:r>
    </w:p>
    <w:p w14:paraId="70A7B048" w14:textId="6C22B483" w:rsidR="002E793E" w:rsidRDefault="002E793E" w:rsidP="002E793E">
      <w:pPr>
        <w:pStyle w:val="Personaje"/>
      </w:pPr>
      <w:r w:rsidRPr="00935810">
        <w:t>Alfonso</w:t>
      </w:r>
    </w:p>
    <w:p w14:paraId="5233D4B1" w14:textId="03BC5316" w:rsidR="002E793E" w:rsidRPr="00935810" w:rsidRDefault="002E793E" w:rsidP="002E793E">
      <w:pPr>
        <w:pStyle w:val="Verso"/>
      </w:pPr>
      <w:r w:rsidRPr="00935810">
        <w:tab/>
      </w:r>
      <w:r w:rsidRPr="00935810">
        <w:tab/>
      </w:r>
      <w:r w:rsidR="000D02BD">
        <w:t xml:space="preserve">            </w:t>
      </w:r>
      <w:r w:rsidRPr="00935810">
        <w:t>Caballeros —aunque el nombre</w:t>
      </w:r>
      <w:r w:rsidRPr="00935810">
        <w:tab/>
      </w:r>
      <w:r w:rsidRPr="00935810">
        <w:tab/>
      </w:r>
      <w:r w:rsidRPr="00935810">
        <w:tab/>
      </w:r>
    </w:p>
    <w:p w14:paraId="29736FE8" w14:textId="77777777" w:rsidR="002E793E" w:rsidRPr="00935810" w:rsidRDefault="002E793E" w:rsidP="002E793E">
      <w:pPr>
        <w:pStyle w:val="Verso"/>
      </w:pPr>
      <w:r w:rsidRPr="00935810">
        <w:tab/>
      </w:r>
      <w:r w:rsidRPr="00935810">
        <w:tab/>
      </w:r>
      <w:r w:rsidRPr="00935810">
        <w:tab/>
        <w:t>de caballeros se agravia</w:t>
      </w:r>
    </w:p>
    <w:p w14:paraId="4C98D672" w14:textId="77777777" w:rsidR="002E793E" w:rsidRPr="00935810" w:rsidRDefault="002E793E" w:rsidP="002E793E">
      <w:pPr>
        <w:pStyle w:val="Verso"/>
      </w:pPr>
      <w:r w:rsidRPr="00935810">
        <w:tab/>
      </w:r>
      <w:r w:rsidRPr="00935810">
        <w:tab/>
      </w:r>
      <w:r w:rsidRPr="00935810">
        <w:tab/>
        <w:t>viéndose puesto en vosotros—,</w:t>
      </w:r>
    </w:p>
    <w:p w14:paraId="1E67B1FA" w14:textId="77777777" w:rsidR="002E793E" w:rsidRPr="00935810" w:rsidRDefault="002E793E" w:rsidP="002E793E">
      <w:pPr>
        <w:pStyle w:val="Verso"/>
      </w:pPr>
      <w:r w:rsidRPr="00935810">
        <w:tab/>
      </w:r>
      <w:r w:rsidRPr="00935810">
        <w:tab/>
      </w:r>
      <w:r w:rsidRPr="00935810">
        <w:tab/>
        <w:t>¿qué pensamiento, qué traza</w:t>
      </w:r>
    </w:p>
    <w:p w14:paraId="0B238024" w14:textId="6460F423" w:rsidR="002E793E" w:rsidRPr="00935810" w:rsidRDefault="002E793E" w:rsidP="002E793E">
      <w:pPr>
        <w:pStyle w:val="Verso"/>
      </w:pPr>
      <w:r w:rsidRPr="00935810">
        <w:tab/>
      </w:r>
      <w:r w:rsidRPr="00935810">
        <w:tab/>
      </w:r>
      <w:r w:rsidRPr="00935810">
        <w:tab/>
        <w:t xml:space="preserve">para el fin que </w:t>
      </w:r>
      <w:proofErr w:type="spellStart"/>
      <w:r w:rsidRPr="00935810">
        <w:t>pretendistes</w:t>
      </w:r>
      <w:proofErr w:type="spellEnd"/>
      <w:r w:rsidRPr="00935810">
        <w:tab/>
      </w:r>
      <w:r w:rsidRPr="00935810">
        <w:tab/>
      </w:r>
      <w:r w:rsidRPr="00935810">
        <w:tab/>
      </w:r>
    </w:p>
    <w:p w14:paraId="6BF7A105" w14:textId="77777777" w:rsidR="002E793E" w:rsidRPr="00935810" w:rsidRDefault="002E793E" w:rsidP="002E793E">
      <w:pPr>
        <w:pStyle w:val="Verso"/>
      </w:pPr>
      <w:r w:rsidRPr="00935810">
        <w:tab/>
      </w:r>
      <w:r w:rsidRPr="00935810">
        <w:tab/>
      </w:r>
      <w:r w:rsidRPr="00935810">
        <w:tab/>
        <w:t>era decir que intentaba</w:t>
      </w:r>
      <w:r w:rsidRPr="00935810">
        <w:tab/>
      </w:r>
      <w:r w:rsidRPr="00935810">
        <w:tab/>
      </w:r>
      <w:r w:rsidRPr="00935810">
        <w:tab/>
      </w:r>
      <w:r w:rsidRPr="00935810">
        <w:tab/>
      </w:r>
    </w:p>
    <w:p w14:paraId="15E922A6" w14:textId="77777777" w:rsidR="002E793E" w:rsidRPr="00935810" w:rsidRDefault="002E793E" w:rsidP="002E793E">
      <w:pPr>
        <w:pStyle w:val="Verso"/>
      </w:pPr>
      <w:r w:rsidRPr="00935810">
        <w:tab/>
      </w:r>
      <w:r w:rsidRPr="00935810">
        <w:tab/>
      </w:r>
      <w:r w:rsidRPr="00935810">
        <w:tab/>
        <w:t>don Nuño de darme muerte,</w:t>
      </w:r>
    </w:p>
    <w:p w14:paraId="2BE2E816" w14:textId="77777777" w:rsidR="002E793E" w:rsidRPr="00935810" w:rsidRDefault="002E793E" w:rsidP="002E793E">
      <w:pPr>
        <w:pStyle w:val="Verso"/>
      </w:pPr>
      <w:r w:rsidRPr="00935810">
        <w:tab/>
      </w:r>
      <w:r w:rsidRPr="00935810">
        <w:tab/>
      </w:r>
      <w:r w:rsidRPr="00935810">
        <w:tab/>
        <w:t>siendo un hombre en quien se halla</w:t>
      </w:r>
    </w:p>
    <w:p w14:paraId="3AEE6D28" w14:textId="77777777" w:rsidR="002E793E" w:rsidRPr="00935810" w:rsidRDefault="002E793E" w:rsidP="002E793E">
      <w:pPr>
        <w:pStyle w:val="Verso"/>
      </w:pPr>
      <w:r w:rsidRPr="00935810">
        <w:tab/>
      </w:r>
      <w:r w:rsidRPr="00935810">
        <w:tab/>
      </w:r>
      <w:r w:rsidRPr="00935810">
        <w:tab/>
        <w:t>tanta nobleza y valor</w:t>
      </w:r>
    </w:p>
    <w:p w14:paraId="67DE7736" w14:textId="130F282A" w:rsidR="002E793E" w:rsidRPr="00935810" w:rsidRDefault="002E793E" w:rsidP="002E793E">
      <w:pPr>
        <w:pStyle w:val="Verso"/>
      </w:pPr>
      <w:r w:rsidRPr="00935810">
        <w:tab/>
      </w:r>
      <w:r w:rsidRPr="00935810">
        <w:tab/>
      </w:r>
      <w:r w:rsidRPr="00935810">
        <w:tab/>
        <w:t>que, cuando no me informara</w:t>
      </w:r>
      <w:r w:rsidRPr="00935810">
        <w:tab/>
      </w:r>
      <w:r w:rsidRPr="00935810">
        <w:tab/>
      </w:r>
      <w:r w:rsidRPr="00935810">
        <w:tab/>
      </w:r>
    </w:p>
    <w:p w14:paraId="5C905118" w14:textId="77777777" w:rsidR="002E793E" w:rsidRPr="00935810" w:rsidRDefault="002E793E" w:rsidP="002E793E">
      <w:pPr>
        <w:pStyle w:val="Verso"/>
      </w:pPr>
      <w:r w:rsidRPr="00935810">
        <w:tab/>
      </w:r>
      <w:r w:rsidRPr="00935810">
        <w:tab/>
      </w:r>
      <w:r w:rsidRPr="00935810">
        <w:tab/>
        <w:t>mi tío que era mi sangre,</w:t>
      </w:r>
      <w:r w:rsidRPr="00935810">
        <w:tab/>
      </w:r>
      <w:r w:rsidRPr="00935810">
        <w:tab/>
      </w:r>
      <w:r w:rsidRPr="00935810">
        <w:tab/>
      </w:r>
      <w:r w:rsidRPr="00935810">
        <w:tab/>
      </w:r>
    </w:p>
    <w:p w14:paraId="2783F6F0" w14:textId="77777777" w:rsidR="002E793E" w:rsidRPr="00935810" w:rsidRDefault="002E793E" w:rsidP="002E793E">
      <w:pPr>
        <w:pStyle w:val="Verso"/>
      </w:pPr>
      <w:r w:rsidRPr="00935810">
        <w:tab/>
      </w:r>
      <w:r w:rsidRPr="00935810">
        <w:tab/>
      </w:r>
      <w:r w:rsidRPr="00935810">
        <w:tab/>
        <w:t>en sus virtudes lo hallara?</w:t>
      </w:r>
    </w:p>
    <w:p w14:paraId="0CA51A46" w14:textId="77777777" w:rsidR="002E793E" w:rsidRPr="00935810" w:rsidRDefault="002E793E" w:rsidP="002E793E">
      <w:pPr>
        <w:pStyle w:val="Verso"/>
      </w:pPr>
      <w:r w:rsidRPr="00935810">
        <w:tab/>
      </w:r>
      <w:r w:rsidRPr="00935810">
        <w:tab/>
      </w:r>
      <w:r w:rsidRPr="00935810">
        <w:tab/>
        <w:t>Para probar que era noble</w:t>
      </w:r>
    </w:p>
    <w:p w14:paraId="34EDB50A" w14:textId="77777777" w:rsidR="002E793E" w:rsidRPr="00935810" w:rsidRDefault="002E793E" w:rsidP="002E793E">
      <w:pPr>
        <w:pStyle w:val="Verso"/>
      </w:pPr>
      <w:r w:rsidRPr="00935810">
        <w:tab/>
      </w:r>
      <w:r w:rsidRPr="00935810">
        <w:tab/>
      </w:r>
      <w:r w:rsidRPr="00935810">
        <w:tab/>
        <w:t xml:space="preserve">solo </w:t>
      </w:r>
      <w:proofErr w:type="spellStart"/>
      <w:r w:rsidRPr="00935810">
        <w:t>aquesto</w:t>
      </w:r>
      <w:proofErr w:type="spellEnd"/>
      <w:r w:rsidRPr="00935810">
        <w:t xml:space="preserve"> le faltaba,</w:t>
      </w:r>
    </w:p>
    <w:p w14:paraId="1E4710A9" w14:textId="0072C991" w:rsidR="002E793E" w:rsidRPr="00935810" w:rsidRDefault="002E793E" w:rsidP="002E793E">
      <w:pPr>
        <w:pStyle w:val="Verso"/>
      </w:pPr>
      <w:r w:rsidRPr="00935810">
        <w:tab/>
      </w:r>
      <w:r w:rsidRPr="00935810">
        <w:tab/>
      </w:r>
      <w:r w:rsidRPr="00935810">
        <w:tab/>
        <w:t>pues siempre a los que lo son</w:t>
      </w:r>
      <w:r w:rsidRPr="00935810">
        <w:tab/>
      </w:r>
      <w:r w:rsidRPr="00935810">
        <w:tab/>
      </w:r>
      <w:r w:rsidRPr="00935810">
        <w:tab/>
      </w:r>
    </w:p>
    <w:p w14:paraId="2756D693" w14:textId="4EAB8283" w:rsidR="002E793E" w:rsidRPr="00935810" w:rsidRDefault="002E793E" w:rsidP="002E793E">
      <w:pPr>
        <w:pStyle w:val="Verso"/>
      </w:pPr>
      <w:r w:rsidRPr="00935810">
        <w:lastRenderedPageBreak/>
        <w:tab/>
      </w:r>
      <w:r w:rsidRPr="00935810">
        <w:tab/>
      </w:r>
      <w:r w:rsidRPr="00935810">
        <w:tab/>
        <w:t>les persigue gente ingrata.</w:t>
      </w:r>
      <w:r w:rsidRPr="00935810">
        <w:tab/>
      </w:r>
      <w:r w:rsidRPr="00935810">
        <w:tab/>
      </w:r>
      <w:r w:rsidRPr="00935810">
        <w:tab/>
      </w:r>
    </w:p>
    <w:p w14:paraId="49727B33" w14:textId="77777777" w:rsidR="002E793E" w:rsidRPr="00935810" w:rsidRDefault="002E793E" w:rsidP="002E793E">
      <w:pPr>
        <w:pStyle w:val="Verso"/>
      </w:pPr>
      <w:r w:rsidRPr="00935810">
        <w:tab/>
      </w:r>
      <w:r w:rsidRPr="00935810">
        <w:tab/>
      </w:r>
      <w:r w:rsidRPr="00935810">
        <w:tab/>
        <w:t>Si el sentimiento tenéis,</w:t>
      </w:r>
    </w:p>
    <w:p w14:paraId="47ED3D67" w14:textId="77777777" w:rsidR="002E793E" w:rsidRPr="00935810" w:rsidRDefault="002E793E" w:rsidP="002E793E">
      <w:pPr>
        <w:pStyle w:val="Verso"/>
      </w:pPr>
      <w:r w:rsidRPr="00935810">
        <w:tab/>
      </w:r>
      <w:r w:rsidRPr="00935810">
        <w:tab/>
      </w:r>
      <w:r w:rsidRPr="00935810">
        <w:tab/>
        <w:t>como tenéis para él causa,</w:t>
      </w:r>
    </w:p>
    <w:p w14:paraId="73596524" w14:textId="77777777" w:rsidR="002E793E" w:rsidRPr="00935810" w:rsidRDefault="002E793E" w:rsidP="002E793E">
      <w:pPr>
        <w:pStyle w:val="Verso"/>
      </w:pPr>
      <w:r w:rsidRPr="00935810">
        <w:tab/>
      </w:r>
      <w:r w:rsidRPr="00935810">
        <w:tab/>
      </w:r>
      <w:r w:rsidRPr="00935810">
        <w:tab/>
        <w:t>para sentir tanta afrenta</w:t>
      </w:r>
    </w:p>
    <w:p w14:paraId="478A1648" w14:textId="15228E2D" w:rsidR="002E793E" w:rsidRPr="00935810" w:rsidRDefault="002E793E" w:rsidP="000D02BD">
      <w:pPr>
        <w:pStyle w:val="Verso"/>
      </w:pPr>
      <w:r w:rsidRPr="00935810">
        <w:tab/>
      </w:r>
      <w:r w:rsidRPr="00935810">
        <w:tab/>
      </w:r>
      <w:r w:rsidRPr="00935810">
        <w:tab/>
        <w:t>un alma sola no basta,</w:t>
      </w:r>
      <w:r w:rsidRPr="00935810">
        <w:tab/>
      </w:r>
      <w:r w:rsidRPr="00935810">
        <w:tab/>
      </w:r>
      <w:r w:rsidRPr="00935810">
        <w:tab/>
      </w:r>
      <w:r w:rsidRPr="00935810">
        <w:tab/>
      </w:r>
    </w:p>
    <w:p w14:paraId="178599E8" w14:textId="24BAB655" w:rsidR="002E793E" w:rsidRPr="00935810" w:rsidRDefault="002E793E" w:rsidP="002E793E">
      <w:pPr>
        <w:pStyle w:val="Verso"/>
      </w:pPr>
      <w:r w:rsidRPr="00935810">
        <w:tab/>
      </w:r>
      <w:r w:rsidRPr="00935810">
        <w:tab/>
      </w:r>
      <w:r w:rsidRPr="00935810">
        <w:tab/>
      </w:r>
      <w:proofErr w:type="spellStart"/>
      <w:r w:rsidRPr="00935810">
        <w:t>mas</w:t>
      </w:r>
      <w:proofErr w:type="spellEnd"/>
      <w:r w:rsidRPr="00935810">
        <w:t xml:space="preserve"> yo juzgo de la vuestra</w:t>
      </w:r>
      <w:r w:rsidRPr="00935810">
        <w:tab/>
      </w:r>
      <w:r w:rsidRPr="00935810">
        <w:tab/>
      </w:r>
      <w:r w:rsidRPr="00935810">
        <w:tab/>
      </w:r>
    </w:p>
    <w:p w14:paraId="7B6E1346" w14:textId="77777777" w:rsidR="002E793E" w:rsidRPr="00935810" w:rsidRDefault="002E793E" w:rsidP="002E793E">
      <w:pPr>
        <w:pStyle w:val="Verso"/>
      </w:pPr>
      <w:r w:rsidRPr="00935810">
        <w:tab/>
      </w:r>
      <w:r w:rsidRPr="00935810">
        <w:tab/>
      </w:r>
      <w:r w:rsidRPr="00935810">
        <w:tab/>
        <w:t>que siente bien poco o nada,</w:t>
      </w:r>
    </w:p>
    <w:p w14:paraId="48E654E6" w14:textId="77777777" w:rsidR="002E793E" w:rsidRPr="00935810" w:rsidRDefault="002E793E" w:rsidP="002E793E">
      <w:pPr>
        <w:pStyle w:val="Verso"/>
      </w:pPr>
      <w:r w:rsidRPr="00935810">
        <w:tab/>
      </w:r>
      <w:r w:rsidRPr="00935810">
        <w:tab/>
      </w:r>
      <w:r w:rsidRPr="00935810">
        <w:tab/>
        <w:t>que alma que consiente afrentas</w:t>
      </w:r>
    </w:p>
    <w:p w14:paraId="4753C7C2" w14:textId="77777777" w:rsidR="002E793E" w:rsidRPr="00935810" w:rsidRDefault="002E793E" w:rsidP="002E793E">
      <w:pPr>
        <w:pStyle w:val="Verso"/>
      </w:pPr>
      <w:r w:rsidRPr="00935810">
        <w:tab/>
      </w:r>
      <w:r w:rsidRPr="00935810">
        <w:tab/>
      </w:r>
      <w:r w:rsidRPr="00935810">
        <w:tab/>
        <w:t>sabrá bien disimularlas.</w:t>
      </w:r>
    </w:p>
    <w:p w14:paraId="74232CE6" w14:textId="3475F925" w:rsidR="002E793E" w:rsidRPr="00935810" w:rsidRDefault="002E793E" w:rsidP="002E793E">
      <w:pPr>
        <w:pStyle w:val="Verso"/>
      </w:pPr>
      <w:r w:rsidRPr="00935810">
        <w:tab/>
      </w:r>
      <w:r w:rsidRPr="00935810">
        <w:tab/>
      </w:r>
      <w:r w:rsidRPr="00935810">
        <w:tab/>
        <w:t>Y muestra bien mi verdad</w:t>
      </w:r>
      <w:r w:rsidRPr="00935810">
        <w:tab/>
      </w:r>
      <w:r w:rsidRPr="00935810">
        <w:tab/>
      </w:r>
      <w:r w:rsidRPr="00935810">
        <w:tab/>
      </w:r>
    </w:p>
    <w:p w14:paraId="047E6214" w14:textId="77777777" w:rsidR="002E793E" w:rsidRPr="00935810" w:rsidRDefault="002E793E" w:rsidP="002E793E">
      <w:pPr>
        <w:pStyle w:val="Verso"/>
      </w:pPr>
      <w:r w:rsidRPr="00935810">
        <w:tab/>
      </w:r>
      <w:r w:rsidRPr="00935810">
        <w:tab/>
      </w:r>
      <w:r w:rsidRPr="00935810">
        <w:tab/>
        <w:t>lo que miro en vuestras caras,</w:t>
      </w:r>
      <w:r w:rsidRPr="00935810">
        <w:tab/>
      </w:r>
      <w:r w:rsidRPr="00935810">
        <w:tab/>
      </w:r>
      <w:r w:rsidRPr="00935810">
        <w:tab/>
      </w:r>
    </w:p>
    <w:p w14:paraId="7F8549BE" w14:textId="77777777" w:rsidR="002E793E" w:rsidRPr="00935810" w:rsidRDefault="002E793E" w:rsidP="002E793E">
      <w:pPr>
        <w:pStyle w:val="Verso"/>
      </w:pPr>
      <w:r w:rsidRPr="00935810">
        <w:tab/>
      </w:r>
      <w:r w:rsidRPr="00935810">
        <w:tab/>
      </w:r>
      <w:r w:rsidRPr="00935810">
        <w:tab/>
        <w:t>pues la vergüenza del caso</w:t>
      </w:r>
    </w:p>
    <w:p w14:paraId="376AEBDF" w14:textId="77777777" w:rsidR="002E793E" w:rsidRPr="00935810" w:rsidRDefault="002E793E" w:rsidP="002E793E">
      <w:pPr>
        <w:pStyle w:val="Verso"/>
      </w:pPr>
      <w:r w:rsidRPr="00935810">
        <w:tab/>
      </w:r>
      <w:r w:rsidRPr="00935810">
        <w:tab/>
      </w:r>
      <w:r w:rsidRPr="00935810">
        <w:tab/>
        <w:t>no las ha puesto encarnadas,</w:t>
      </w:r>
    </w:p>
    <w:p w14:paraId="1BE78894" w14:textId="77777777" w:rsidR="002E793E" w:rsidRPr="00935810" w:rsidRDefault="002E793E" w:rsidP="002E793E">
      <w:pPr>
        <w:pStyle w:val="Verso"/>
      </w:pPr>
      <w:r w:rsidRPr="00935810">
        <w:tab/>
      </w:r>
      <w:r w:rsidRPr="00935810">
        <w:tab/>
      </w:r>
      <w:r w:rsidRPr="00935810">
        <w:tab/>
      </w:r>
      <w:proofErr w:type="spellStart"/>
      <w:r w:rsidRPr="00935810">
        <w:t>mas</w:t>
      </w:r>
      <w:proofErr w:type="spellEnd"/>
      <w:r w:rsidRPr="00935810">
        <w:t>, como a prueba de injurias</w:t>
      </w:r>
    </w:p>
    <w:p w14:paraId="1C6F62F2" w14:textId="38A7B6F4" w:rsidR="002E793E" w:rsidRPr="00935810" w:rsidRDefault="002E793E" w:rsidP="002E793E">
      <w:pPr>
        <w:pStyle w:val="Verso"/>
      </w:pPr>
      <w:r w:rsidRPr="00935810">
        <w:tab/>
      </w:r>
      <w:r w:rsidRPr="00935810">
        <w:tab/>
      </w:r>
      <w:r w:rsidRPr="00935810">
        <w:tab/>
        <w:t>las tenéis hechas, no pasan</w:t>
      </w:r>
      <w:r w:rsidRPr="00935810">
        <w:tab/>
      </w:r>
      <w:r w:rsidRPr="00935810">
        <w:tab/>
      </w:r>
      <w:r w:rsidRPr="00935810">
        <w:tab/>
      </w:r>
    </w:p>
    <w:p w14:paraId="783394D5" w14:textId="77777777" w:rsidR="002E793E" w:rsidRPr="00935810" w:rsidRDefault="002E793E" w:rsidP="002E793E">
      <w:pPr>
        <w:pStyle w:val="Verso"/>
      </w:pPr>
      <w:r w:rsidRPr="00935810">
        <w:tab/>
      </w:r>
      <w:r w:rsidRPr="00935810">
        <w:tab/>
      </w:r>
      <w:r w:rsidRPr="00935810">
        <w:tab/>
        <w:t>a ella muestras algunas</w:t>
      </w:r>
      <w:r w:rsidRPr="00935810">
        <w:tab/>
      </w:r>
      <w:r w:rsidRPr="00935810">
        <w:tab/>
      </w:r>
      <w:r w:rsidRPr="00935810">
        <w:tab/>
      </w:r>
      <w:r w:rsidRPr="00935810">
        <w:tab/>
      </w:r>
    </w:p>
    <w:p w14:paraId="6DE1B50C" w14:textId="77777777" w:rsidR="002E793E" w:rsidRPr="00935810" w:rsidRDefault="002E793E" w:rsidP="002E793E">
      <w:pPr>
        <w:pStyle w:val="Verso"/>
      </w:pPr>
      <w:r w:rsidRPr="00935810">
        <w:tab/>
      </w:r>
      <w:r w:rsidRPr="00935810">
        <w:tab/>
      </w:r>
      <w:r w:rsidRPr="00935810">
        <w:tab/>
        <w:t>de las que fabrica el alma,</w:t>
      </w:r>
    </w:p>
    <w:p w14:paraId="06EB8F5D" w14:textId="77777777" w:rsidR="002E793E" w:rsidRPr="00935810" w:rsidRDefault="002E793E" w:rsidP="002E793E">
      <w:pPr>
        <w:pStyle w:val="Verso"/>
      </w:pPr>
      <w:r w:rsidRPr="00935810">
        <w:tab/>
      </w:r>
      <w:r w:rsidRPr="00935810">
        <w:tab/>
      </w:r>
      <w:r w:rsidRPr="00935810">
        <w:tab/>
        <w:t>fuera de que es sangre noble</w:t>
      </w:r>
    </w:p>
    <w:p w14:paraId="15E79BF5" w14:textId="77777777" w:rsidR="002E793E" w:rsidRPr="00935810" w:rsidRDefault="002E793E" w:rsidP="002E793E">
      <w:pPr>
        <w:pStyle w:val="Verso"/>
      </w:pPr>
      <w:r w:rsidRPr="00935810">
        <w:tab/>
      </w:r>
      <w:r w:rsidRPr="00935810">
        <w:tab/>
      </w:r>
      <w:r w:rsidRPr="00935810">
        <w:tab/>
        <w:t>aquella con que repara</w:t>
      </w:r>
    </w:p>
    <w:p w14:paraId="7156D02E" w14:textId="46CF919C" w:rsidR="002E793E" w:rsidRPr="00935810" w:rsidRDefault="002E793E" w:rsidP="002E793E">
      <w:pPr>
        <w:pStyle w:val="Verso"/>
      </w:pPr>
      <w:r w:rsidRPr="00935810">
        <w:tab/>
      </w:r>
      <w:r w:rsidRPr="00935810">
        <w:tab/>
      </w:r>
      <w:r w:rsidRPr="00935810">
        <w:tab/>
        <w:t>el corazón los afectos</w:t>
      </w:r>
      <w:r w:rsidRPr="00935810">
        <w:tab/>
      </w:r>
      <w:r w:rsidRPr="00935810">
        <w:tab/>
      </w:r>
      <w:r w:rsidRPr="00935810">
        <w:tab/>
      </w:r>
      <w:r w:rsidRPr="00935810">
        <w:tab/>
      </w:r>
    </w:p>
    <w:p w14:paraId="2A7D6E2C" w14:textId="2411F826" w:rsidR="002E793E" w:rsidRPr="00935810" w:rsidRDefault="002E793E" w:rsidP="002E793E">
      <w:pPr>
        <w:pStyle w:val="Verso"/>
      </w:pPr>
      <w:r w:rsidRPr="00935810">
        <w:tab/>
      </w:r>
      <w:r w:rsidRPr="00935810">
        <w:tab/>
      </w:r>
      <w:r w:rsidRPr="00935810">
        <w:tab/>
        <w:t>de las otras partes flacas:</w:t>
      </w:r>
      <w:r w:rsidRPr="00935810">
        <w:tab/>
      </w:r>
      <w:r w:rsidRPr="00935810">
        <w:tab/>
      </w:r>
      <w:r w:rsidRPr="00935810">
        <w:tab/>
      </w:r>
    </w:p>
    <w:p w14:paraId="28F85265" w14:textId="77777777" w:rsidR="002E793E" w:rsidRPr="00935810" w:rsidRDefault="002E793E" w:rsidP="002E793E">
      <w:pPr>
        <w:pStyle w:val="Verso"/>
      </w:pPr>
      <w:r w:rsidRPr="00935810">
        <w:tab/>
      </w:r>
      <w:r w:rsidRPr="00935810">
        <w:tab/>
      </w:r>
      <w:r w:rsidRPr="00935810">
        <w:tab/>
        <w:t>como esta nobleza ya</w:t>
      </w:r>
    </w:p>
    <w:p w14:paraId="597DC04F" w14:textId="77777777" w:rsidR="002E793E" w:rsidRPr="00935810" w:rsidRDefault="002E793E" w:rsidP="002E793E">
      <w:pPr>
        <w:pStyle w:val="Verso"/>
      </w:pPr>
      <w:r w:rsidRPr="00935810">
        <w:tab/>
      </w:r>
      <w:r w:rsidRPr="00935810">
        <w:tab/>
      </w:r>
      <w:r w:rsidRPr="00935810">
        <w:tab/>
        <w:t>en vosotros no se halla,</w:t>
      </w:r>
    </w:p>
    <w:p w14:paraId="48478BD0" w14:textId="77777777" w:rsidR="002E793E" w:rsidRPr="00935810" w:rsidRDefault="002E793E" w:rsidP="002E793E">
      <w:pPr>
        <w:pStyle w:val="Verso"/>
      </w:pPr>
      <w:r w:rsidRPr="00935810">
        <w:tab/>
      </w:r>
      <w:r w:rsidRPr="00935810">
        <w:tab/>
      </w:r>
      <w:r w:rsidRPr="00935810">
        <w:tab/>
        <w:t>no me espanto que no acuda</w:t>
      </w:r>
    </w:p>
    <w:p w14:paraId="60418699" w14:textId="77777777" w:rsidR="00A47266" w:rsidRDefault="002E793E" w:rsidP="0062259C">
      <w:pPr>
        <w:pStyle w:val="Verso"/>
      </w:pPr>
      <w:r w:rsidRPr="00935810">
        <w:tab/>
      </w:r>
      <w:r w:rsidRPr="00935810">
        <w:tab/>
      </w:r>
      <w:r w:rsidRPr="00935810">
        <w:tab/>
        <w:t>ninguna sangre a la cara.</w:t>
      </w:r>
      <w:r w:rsidRPr="00935810">
        <w:tab/>
      </w:r>
    </w:p>
    <w:p w14:paraId="49165B6D" w14:textId="3026EC3C" w:rsidR="002E793E" w:rsidRPr="00A47266" w:rsidRDefault="002E793E" w:rsidP="00A47266">
      <w:r w:rsidRPr="00935810">
        <w:tab/>
      </w:r>
      <w:r w:rsidRPr="00A47266">
        <w:tab/>
      </w:r>
    </w:p>
    <w:p w14:paraId="13E3CF8D" w14:textId="04CC62B6" w:rsidR="002E793E" w:rsidRDefault="002E793E" w:rsidP="0062259C">
      <w:pPr>
        <w:pStyle w:val="Acot"/>
      </w:pPr>
      <w:r w:rsidRPr="00935810">
        <w:t>Salga don Nuño de labrador y don Sancho y Mendo y Bato</w:t>
      </w:r>
    </w:p>
    <w:p w14:paraId="2FF39EFC" w14:textId="77777777" w:rsidR="00A47266" w:rsidRPr="00A47266" w:rsidRDefault="00A47266" w:rsidP="00A47266"/>
    <w:p w14:paraId="67BA931E" w14:textId="7BAAD11E" w:rsidR="002E793E" w:rsidRDefault="002E793E" w:rsidP="002E793E">
      <w:pPr>
        <w:pStyle w:val="Personaje"/>
      </w:pPr>
      <w:r w:rsidRPr="00935810">
        <w:t>Nuño</w:t>
      </w:r>
    </w:p>
    <w:p w14:paraId="364FE463" w14:textId="103A221A" w:rsidR="002E793E" w:rsidRDefault="002E793E" w:rsidP="002E793E">
      <w:pPr>
        <w:pStyle w:val="Personaje"/>
      </w:pPr>
      <w:r w:rsidRPr="00935810">
        <w:tab/>
      </w:r>
      <w:r w:rsidRPr="00935810">
        <w:tab/>
      </w:r>
      <w:r w:rsidRPr="00935810">
        <w:tab/>
      </w:r>
      <w:r w:rsidR="000D02BD" w:rsidRPr="000D02BD">
        <w:rPr>
          <w:rStyle w:val="VersoCarattere"/>
          <w:b w:val="0"/>
          <w:bCs/>
          <w:smallCaps w:val="0"/>
        </w:rPr>
        <w:t>Decid, ¿qué me quiere el Rey?</w:t>
      </w:r>
      <w:r w:rsidRPr="000D02BD">
        <w:rPr>
          <w:rStyle w:val="VersoCarattere"/>
          <w:b w:val="0"/>
          <w:bCs/>
          <w:smallCaps w:val="0"/>
        </w:rPr>
        <w:tab/>
      </w:r>
      <w:r w:rsidRPr="00935810">
        <w:br/>
        <w:t>Don Sancho</w:t>
      </w:r>
    </w:p>
    <w:p w14:paraId="259E0899" w14:textId="73749079" w:rsidR="002E793E" w:rsidRPr="00935810" w:rsidRDefault="002E793E" w:rsidP="002E793E">
      <w:pPr>
        <w:pStyle w:val="Verso"/>
      </w:pPr>
      <w:r w:rsidRPr="00935810">
        <w:tab/>
      </w:r>
      <w:r w:rsidRPr="00935810">
        <w:tab/>
      </w:r>
      <w:r w:rsidR="000D02BD">
        <w:t xml:space="preserve">            </w:t>
      </w:r>
      <w:r w:rsidRPr="00935810">
        <w:t>Daros libertad y gracias</w:t>
      </w:r>
    </w:p>
    <w:p w14:paraId="3ABCAE26" w14:textId="77777777" w:rsidR="002E793E" w:rsidRPr="00935810" w:rsidRDefault="002E793E" w:rsidP="002E793E">
      <w:pPr>
        <w:pStyle w:val="Verso"/>
      </w:pPr>
      <w:r w:rsidRPr="00935810">
        <w:tab/>
      </w:r>
      <w:r w:rsidRPr="00935810">
        <w:tab/>
      </w:r>
      <w:r w:rsidRPr="00935810">
        <w:tab/>
        <w:t>por vuestro valor, don Nuño.</w:t>
      </w:r>
    </w:p>
    <w:p w14:paraId="2785D41B" w14:textId="5426CB60" w:rsidR="002E793E" w:rsidRDefault="002E793E" w:rsidP="002E793E">
      <w:pPr>
        <w:pStyle w:val="Personaje"/>
      </w:pPr>
      <w:r w:rsidRPr="00935810">
        <w:lastRenderedPageBreak/>
        <w:t>Nuño</w:t>
      </w:r>
    </w:p>
    <w:p w14:paraId="7371B61A" w14:textId="5C4393B1" w:rsidR="002E793E" w:rsidRPr="00935810" w:rsidRDefault="002E793E" w:rsidP="002E793E">
      <w:pPr>
        <w:pStyle w:val="Verso"/>
      </w:pPr>
      <w:r w:rsidRPr="00935810">
        <w:tab/>
      </w:r>
      <w:r w:rsidRPr="00935810">
        <w:tab/>
      </w:r>
      <w:r w:rsidRPr="00935810">
        <w:tab/>
        <w:t>Señor conde de Saldaña,</w:t>
      </w:r>
    </w:p>
    <w:p w14:paraId="6C63FC87" w14:textId="58B5DFFB" w:rsidR="002E793E" w:rsidRPr="00935810" w:rsidRDefault="002E793E" w:rsidP="002E793E">
      <w:pPr>
        <w:pStyle w:val="Verso"/>
      </w:pPr>
      <w:r w:rsidRPr="00935810">
        <w:tab/>
      </w:r>
      <w:r w:rsidRPr="00935810">
        <w:tab/>
      </w:r>
      <w:r w:rsidRPr="00935810">
        <w:tab/>
        <w:t>no tengo mucho valor,</w:t>
      </w:r>
      <w:r w:rsidRPr="00935810">
        <w:tab/>
      </w:r>
      <w:r w:rsidRPr="00935810">
        <w:tab/>
      </w:r>
      <w:r w:rsidRPr="00935810">
        <w:tab/>
      </w:r>
      <w:r w:rsidRPr="00935810">
        <w:tab/>
      </w:r>
    </w:p>
    <w:p w14:paraId="52DBB543" w14:textId="77777777" w:rsidR="002E793E" w:rsidRPr="00935810" w:rsidRDefault="002E793E" w:rsidP="002E793E">
      <w:pPr>
        <w:pStyle w:val="Verso"/>
      </w:pPr>
      <w:r w:rsidRPr="00935810">
        <w:tab/>
      </w:r>
      <w:r w:rsidRPr="00935810">
        <w:tab/>
      </w:r>
      <w:r w:rsidRPr="00935810">
        <w:tab/>
        <w:t>pero el que me anima el alma</w:t>
      </w:r>
      <w:r w:rsidRPr="00935810">
        <w:tab/>
      </w:r>
      <w:r w:rsidRPr="00935810">
        <w:tab/>
      </w:r>
      <w:r w:rsidRPr="00935810">
        <w:tab/>
      </w:r>
      <w:r w:rsidRPr="00935810">
        <w:tab/>
      </w:r>
    </w:p>
    <w:p w14:paraId="51C5ACAC" w14:textId="77777777" w:rsidR="002E793E" w:rsidRPr="00935810" w:rsidRDefault="002E793E" w:rsidP="002E793E">
      <w:pPr>
        <w:pStyle w:val="Verso"/>
      </w:pPr>
      <w:r w:rsidRPr="00935810">
        <w:tab/>
      </w:r>
      <w:r w:rsidRPr="00935810">
        <w:tab/>
      </w:r>
      <w:r w:rsidRPr="00935810">
        <w:tab/>
        <w:t>por mi razón volverá.</w:t>
      </w:r>
    </w:p>
    <w:p w14:paraId="1E09D805" w14:textId="7AB0FF5F" w:rsidR="002E793E" w:rsidRDefault="002E793E" w:rsidP="002E793E">
      <w:pPr>
        <w:pStyle w:val="Personaje"/>
      </w:pPr>
      <w:r w:rsidRPr="00935810">
        <w:t>Alfonso</w:t>
      </w:r>
    </w:p>
    <w:p w14:paraId="277E1A74" w14:textId="1C75FD7C" w:rsidR="002E793E" w:rsidRPr="00935810" w:rsidRDefault="002E793E" w:rsidP="00791385">
      <w:pPr>
        <w:pStyle w:val="Partidoincial"/>
      </w:pPr>
      <w:r w:rsidRPr="00935810">
        <w:tab/>
      </w:r>
      <w:r w:rsidRPr="00935810">
        <w:tab/>
      </w:r>
      <w:r w:rsidR="000D02BD">
        <w:t xml:space="preserve">            </w:t>
      </w:r>
      <w:r w:rsidRPr="00935810">
        <w:t>Nuño.</w:t>
      </w:r>
    </w:p>
    <w:p w14:paraId="5D40BE78" w14:textId="17D7F2AA" w:rsidR="002E793E" w:rsidRDefault="002E793E" w:rsidP="002E793E">
      <w:pPr>
        <w:pStyle w:val="Personaje"/>
      </w:pPr>
      <w:r w:rsidRPr="00935810">
        <w:t>Nuño</w:t>
      </w:r>
    </w:p>
    <w:p w14:paraId="2BC9910F" w14:textId="5A2F2239" w:rsidR="002E793E" w:rsidRPr="008F1962" w:rsidRDefault="002E793E" w:rsidP="008F1962">
      <w:pPr>
        <w:pStyle w:val="Partidofinal"/>
      </w:pPr>
      <w:r w:rsidRPr="00935810">
        <w:tab/>
      </w:r>
      <w:r w:rsidRPr="00935810">
        <w:tab/>
      </w:r>
      <w:r w:rsidRPr="00935810">
        <w:tab/>
        <w:t xml:space="preserve">           </w:t>
      </w:r>
      <w:r w:rsidRPr="008F1962">
        <w:t>Señor, ¿qué me mandas?</w:t>
      </w:r>
    </w:p>
    <w:p w14:paraId="04FCE9B6" w14:textId="759EA3D6" w:rsidR="002E793E" w:rsidRDefault="002E793E" w:rsidP="002E793E">
      <w:pPr>
        <w:pStyle w:val="Personaje"/>
      </w:pPr>
      <w:r w:rsidRPr="00935810">
        <w:t>Alfonso</w:t>
      </w:r>
    </w:p>
    <w:p w14:paraId="6ECEB9C6" w14:textId="4A42B1E0" w:rsidR="002E793E" w:rsidRPr="00935810" w:rsidRDefault="002E793E" w:rsidP="002E793E">
      <w:pPr>
        <w:pStyle w:val="Verso"/>
      </w:pPr>
      <w:r w:rsidRPr="00935810">
        <w:tab/>
      </w:r>
      <w:r w:rsidRPr="00935810">
        <w:tab/>
      </w:r>
      <w:r w:rsidR="000D02BD">
        <w:t xml:space="preserve">            </w:t>
      </w:r>
      <w:r w:rsidRPr="00935810">
        <w:t xml:space="preserve">Que me des </w:t>
      </w:r>
      <w:proofErr w:type="spellStart"/>
      <w:r w:rsidRPr="00935810">
        <w:t>aquesos</w:t>
      </w:r>
      <w:proofErr w:type="spellEnd"/>
      <w:r w:rsidRPr="00935810">
        <w:t xml:space="preserve"> brazos.</w:t>
      </w:r>
    </w:p>
    <w:p w14:paraId="279DD4A0" w14:textId="6CF2B32C" w:rsidR="002E793E" w:rsidRDefault="002E793E" w:rsidP="002E793E">
      <w:pPr>
        <w:pStyle w:val="Personaje"/>
      </w:pPr>
      <w:r w:rsidRPr="00935810">
        <w:t>Nuño</w:t>
      </w:r>
    </w:p>
    <w:p w14:paraId="0BB9CC28" w14:textId="73673053" w:rsidR="002E793E" w:rsidRPr="00935810" w:rsidRDefault="002E793E" w:rsidP="002E793E">
      <w:pPr>
        <w:pStyle w:val="Verso"/>
      </w:pPr>
      <w:r w:rsidRPr="00935810">
        <w:tab/>
      </w:r>
      <w:r w:rsidRPr="00935810">
        <w:tab/>
      </w:r>
      <w:r w:rsidRPr="00935810">
        <w:tab/>
        <w:t>Ya de lo que es justo pasas:</w:t>
      </w:r>
      <w:r w:rsidRPr="00935810">
        <w:tab/>
      </w:r>
      <w:r w:rsidRPr="00935810">
        <w:tab/>
      </w:r>
      <w:r w:rsidRPr="00935810">
        <w:tab/>
      </w:r>
      <w:r w:rsidRPr="00935810">
        <w:tab/>
      </w:r>
    </w:p>
    <w:p w14:paraId="71D9CB4F" w14:textId="77777777" w:rsidR="002E793E" w:rsidRPr="00935810" w:rsidRDefault="002E793E" w:rsidP="002E793E">
      <w:pPr>
        <w:pStyle w:val="Verso"/>
      </w:pPr>
      <w:r w:rsidRPr="00935810">
        <w:tab/>
      </w:r>
      <w:r w:rsidRPr="00935810">
        <w:tab/>
      </w:r>
      <w:r w:rsidRPr="00935810">
        <w:tab/>
        <w:t>¿hoy ponerme en la prisión</w:t>
      </w:r>
      <w:r w:rsidRPr="00935810">
        <w:tab/>
      </w:r>
      <w:r w:rsidRPr="00935810">
        <w:tab/>
      </w:r>
      <w:r w:rsidRPr="00935810">
        <w:tab/>
      </w:r>
      <w:r w:rsidRPr="00935810">
        <w:tab/>
      </w:r>
    </w:p>
    <w:p w14:paraId="4B59790E" w14:textId="77777777" w:rsidR="002E793E" w:rsidRPr="00935810" w:rsidRDefault="002E793E" w:rsidP="002E793E">
      <w:pPr>
        <w:pStyle w:val="Verso"/>
      </w:pPr>
      <w:r w:rsidRPr="00935810">
        <w:tab/>
      </w:r>
      <w:r w:rsidRPr="00935810">
        <w:tab/>
      </w:r>
      <w:r w:rsidRPr="00935810">
        <w:tab/>
        <w:t xml:space="preserve">con tan </w:t>
      </w:r>
      <w:proofErr w:type="spellStart"/>
      <w:r w:rsidRPr="00935810">
        <w:t>crüeles</w:t>
      </w:r>
      <w:proofErr w:type="spellEnd"/>
      <w:r w:rsidRPr="00935810">
        <w:t xml:space="preserve"> palabras</w:t>
      </w:r>
      <w:r w:rsidRPr="00935810">
        <w:tab/>
      </w:r>
      <w:r w:rsidRPr="00935810">
        <w:tab/>
      </w:r>
    </w:p>
    <w:p w14:paraId="4285E288" w14:textId="77777777" w:rsidR="002E793E" w:rsidRPr="00935810" w:rsidRDefault="002E793E" w:rsidP="002E793E">
      <w:pPr>
        <w:pStyle w:val="Verso"/>
      </w:pPr>
      <w:r w:rsidRPr="00935810">
        <w:tab/>
      </w:r>
      <w:r w:rsidRPr="00935810">
        <w:tab/>
      </w:r>
      <w:r w:rsidRPr="00935810">
        <w:tab/>
        <w:t xml:space="preserve">y </w:t>
      </w:r>
      <w:proofErr w:type="spellStart"/>
      <w:r w:rsidRPr="00935810">
        <w:t>agora</w:t>
      </w:r>
      <w:proofErr w:type="spellEnd"/>
      <w:r w:rsidRPr="00935810">
        <w:t xml:space="preserve"> tanto favor?</w:t>
      </w:r>
    </w:p>
    <w:p w14:paraId="25504A15" w14:textId="77777777" w:rsidR="002E793E" w:rsidRPr="00935810" w:rsidRDefault="002E793E" w:rsidP="00791385">
      <w:pPr>
        <w:pStyle w:val="Partidoincial"/>
      </w:pPr>
      <w:r w:rsidRPr="00935810">
        <w:tab/>
      </w:r>
      <w:r w:rsidRPr="00935810">
        <w:tab/>
      </w:r>
      <w:r w:rsidRPr="00935810">
        <w:tab/>
        <w:t xml:space="preserve">Yo no te </w:t>
      </w:r>
      <w:proofErr w:type="spellStart"/>
      <w:r w:rsidRPr="00935810">
        <w:t>endiendo</w:t>
      </w:r>
      <w:proofErr w:type="spellEnd"/>
      <w:r w:rsidRPr="00935810">
        <w:t>.</w:t>
      </w:r>
    </w:p>
    <w:p w14:paraId="21A45811" w14:textId="38D345E3" w:rsidR="002E793E" w:rsidRDefault="002E793E" w:rsidP="002E793E">
      <w:pPr>
        <w:pStyle w:val="Personaje"/>
      </w:pPr>
      <w:r w:rsidRPr="00935810">
        <w:t>Alfonso</w:t>
      </w:r>
    </w:p>
    <w:p w14:paraId="1436D6D5" w14:textId="475F2161" w:rsidR="002E793E" w:rsidRPr="008F1962" w:rsidRDefault="002E793E" w:rsidP="008F1962">
      <w:pPr>
        <w:pStyle w:val="Partidofinal"/>
      </w:pPr>
      <w:r w:rsidRPr="00935810">
        <w:tab/>
      </w:r>
      <w:r w:rsidRPr="00935810">
        <w:tab/>
      </w:r>
      <w:r w:rsidRPr="00935810">
        <w:tab/>
      </w:r>
      <w:r w:rsidRPr="00935810">
        <w:tab/>
        <w:t xml:space="preserve">       </w:t>
      </w:r>
      <w:r w:rsidR="000D02BD">
        <w:t xml:space="preserve">          </w:t>
      </w:r>
      <w:r w:rsidRPr="00935810">
        <w:t xml:space="preserve"> </w:t>
      </w:r>
      <w:r w:rsidRPr="008F1962">
        <w:t>Levanta,</w:t>
      </w:r>
    </w:p>
    <w:p w14:paraId="16DC5CA2" w14:textId="661EF24E" w:rsidR="002E793E" w:rsidRPr="00935810" w:rsidRDefault="002E793E" w:rsidP="002E793E">
      <w:pPr>
        <w:pStyle w:val="Verso"/>
      </w:pPr>
      <w:r w:rsidRPr="00935810">
        <w:tab/>
      </w:r>
      <w:r w:rsidRPr="00935810">
        <w:tab/>
      </w:r>
      <w:r w:rsidRPr="00935810">
        <w:tab/>
        <w:t>que yo hice información</w:t>
      </w:r>
      <w:r w:rsidRPr="00935810">
        <w:tab/>
      </w:r>
      <w:r w:rsidRPr="00935810">
        <w:tab/>
      </w:r>
      <w:r w:rsidRPr="00935810">
        <w:tab/>
      </w:r>
    </w:p>
    <w:p w14:paraId="1EDA6F9F" w14:textId="4C427FB7" w:rsidR="002E793E" w:rsidRPr="00935810" w:rsidRDefault="002E793E" w:rsidP="002E793E">
      <w:pPr>
        <w:pStyle w:val="Verso"/>
      </w:pPr>
      <w:r w:rsidRPr="00935810">
        <w:tab/>
      </w:r>
      <w:r w:rsidRPr="00935810">
        <w:tab/>
      </w:r>
      <w:r w:rsidRPr="00935810">
        <w:tab/>
        <w:t>falsamente, que no faltan</w:t>
      </w:r>
      <w:r w:rsidRPr="00935810">
        <w:tab/>
      </w:r>
      <w:r w:rsidRPr="00935810">
        <w:tab/>
      </w:r>
      <w:r w:rsidRPr="00935810">
        <w:tab/>
      </w:r>
    </w:p>
    <w:p w14:paraId="3CF8E627" w14:textId="77777777" w:rsidR="002E793E" w:rsidRPr="00935810" w:rsidRDefault="002E793E" w:rsidP="002E793E">
      <w:pPr>
        <w:pStyle w:val="Verso"/>
      </w:pPr>
      <w:r w:rsidRPr="00935810">
        <w:tab/>
      </w:r>
      <w:r w:rsidRPr="00935810">
        <w:tab/>
      </w:r>
      <w:r w:rsidRPr="00935810">
        <w:tab/>
        <w:t>los reyes a lo que son</w:t>
      </w:r>
      <w:r w:rsidRPr="00935810">
        <w:tab/>
      </w:r>
      <w:r w:rsidRPr="00935810">
        <w:tab/>
      </w:r>
      <w:r w:rsidRPr="00935810">
        <w:tab/>
      </w:r>
    </w:p>
    <w:p w14:paraId="33A23345" w14:textId="77777777" w:rsidR="002E793E" w:rsidRPr="00935810" w:rsidRDefault="002E793E" w:rsidP="00791385">
      <w:pPr>
        <w:pStyle w:val="Partidoincial"/>
      </w:pPr>
      <w:r w:rsidRPr="00935810">
        <w:tab/>
      </w:r>
      <w:r w:rsidRPr="00935810">
        <w:tab/>
      </w:r>
      <w:r w:rsidRPr="00935810">
        <w:tab/>
        <w:t xml:space="preserve">sino por traidores. </w:t>
      </w:r>
    </w:p>
    <w:p w14:paraId="5BE8C725" w14:textId="0C2CC6D6" w:rsidR="002E793E" w:rsidRDefault="002E793E" w:rsidP="002E793E">
      <w:pPr>
        <w:pStyle w:val="Personaje"/>
      </w:pPr>
      <w:r w:rsidRPr="00935810">
        <w:t>Nuño</w:t>
      </w:r>
    </w:p>
    <w:p w14:paraId="7095B462" w14:textId="1B105064" w:rsidR="002E793E" w:rsidRPr="008F1962" w:rsidRDefault="002E793E" w:rsidP="008F1962">
      <w:pPr>
        <w:pStyle w:val="Partidofinal"/>
      </w:pPr>
      <w:r w:rsidRPr="00935810">
        <w:tab/>
      </w:r>
      <w:r w:rsidRPr="00935810">
        <w:tab/>
      </w:r>
      <w:r w:rsidRPr="00935810">
        <w:tab/>
      </w:r>
      <w:r w:rsidRPr="00935810">
        <w:tab/>
      </w:r>
      <w:r w:rsidRPr="00935810">
        <w:tab/>
      </w:r>
      <w:r w:rsidRPr="008F1962">
        <w:t xml:space="preserve">      ¡Basta!</w:t>
      </w:r>
    </w:p>
    <w:p w14:paraId="43DA6B9F" w14:textId="2D5F925F" w:rsidR="002E793E" w:rsidRDefault="002E793E" w:rsidP="002E793E">
      <w:pPr>
        <w:pStyle w:val="Personaje"/>
      </w:pPr>
      <w:r w:rsidRPr="00935810">
        <w:t>Alfonso</w:t>
      </w:r>
    </w:p>
    <w:p w14:paraId="3A35F708" w14:textId="36C0FB50" w:rsidR="002E793E" w:rsidRPr="00935810" w:rsidRDefault="002E793E" w:rsidP="002E793E">
      <w:pPr>
        <w:pStyle w:val="Verso"/>
      </w:pPr>
      <w:r w:rsidRPr="00935810">
        <w:tab/>
      </w:r>
      <w:r w:rsidRPr="00935810">
        <w:tab/>
      </w:r>
      <w:r w:rsidR="000D02BD">
        <w:t xml:space="preserve">           </w:t>
      </w:r>
      <w:r w:rsidRPr="00935810">
        <w:t>Tú eres mi hermano, don Nuño,</w:t>
      </w:r>
    </w:p>
    <w:p w14:paraId="4352C93E" w14:textId="2AB5B05F" w:rsidR="002E793E" w:rsidRPr="00935810" w:rsidRDefault="002E793E" w:rsidP="002E793E">
      <w:pPr>
        <w:pStyle w:val="Verso"/>
      </w:pPr>
      <w:r w:rsidRPr="00935810">
        <w:tab/>
      </w:r>
      <w:r w:rsidRPr="00935810">
        <w:tab/>
      </w:r>
      <w:r w:rsidRPr="00935810">
        <w:tab/>
        <w:t>y solo el serlo bastara</w:t>
      </w:r>
      <w:r w:rsidRPr="00935810">
        <w:tab/>
      </w:r>
      <w:r w:rsidRPr="00935810">
        <w:tab/>
      </w:r>
      <w:r w:rsidRPr="00935810">
        <w:tab/>
      </w:r>
      <w:r w:rsidRPr="00935810">
        <w:tab/>
      </w:r>
    </w:p>
    <w:p w14:paraId="59FF3979" w14:textId="77777777" w:rsidR="002E793E" w:rsidRPr="00935810" w:rsidRDefault="002E793E" w:rsidP="002E793E">
      <w:pPr>
        <w:pStyle w:val="Verso"/>
      </w:pPr>
      <w:r w:rsidRPr="00935810">
        <w:tab/>
      </w:r>
      <w:r w:rsidRPr="00935810">
        <w:tab/>
      </w:r>
      <w:r w:rsidRPr="00935810">
        <w:tab/>
        <w:t>para que yo no creyera</w:t>
      </w:r>
      <w:r w:rsidRPr="00935810">
        <w:tab/>
      </w:r>
      <w:r w:rsidRPr="00935810">
        <w:tab/>
      </w:r>
      <w:r w:rsidRPr="00935810">
        <w:tab/>
      </w:r>
      <w:r w:rsidRPr="00935810">
        <w:tab/>
      </w:r>
    </w:p>
    <w:p w14:paraId="2F4CAAA7" w14:textId="77777777" w:rsidR="002E793E" w:rsidRPr="00935810" w:rsidRDefault="002E793E" w:rsidP="002E793E">
      <w:pPr>
        <w:pStyle w:val="Verso"/>
      </w:pPr>
      <w:r w:rsidRPr="00935810">
        <w:tab/>
      </w:r>
      <w:r w:rsidRPr="00935810">
        <w:tab/>
      </w:r>
      <w:r w:rsidRPr="00935810">
        <w:tab/>
        <w:t>traiciones tan declaradas.</w:t>
      </w:r>
      <w:r w:rsidRPr="00935810">
        <w:tab/>
      </w:r>
      <w:r w:rsidRPr="00935810">
        <w:tab/>
      </w:r>
    </w:p>
    <w:p w14:paraId="2B3B9E63" w14:textId="77777777" w:rsidR="002E793E" w:rsidRPr="00935810" w:rsidRDefault="002E793E" w:rsidP="002E793E">
      <w:pPr>
        <w:pStyle w:val="Verso"/>
      </w:pPr>
      <w:r w:rsidRPr="00935810">
        <w:tab/>
      </w:r>
      <w:r w:rsidRPr="00935810">
        <w:tab/>
      </w:r>
      <w:r w:rsidRPr="00935810">
        <w:tab/>
        <w:t>Pero si dos caballeros</w:t>
      </w:r>
    </w:p>
    <w:p w14:paraId="29380E03" w14:textId="77777777" w:rsidR="002E793E" w:rsidRPr="00935810" w:rsidRDefault="002E793E" w:rsidP="002E793E">
      <w:pPr>
        <w:pStyle w:val="Verso"/>
      </w:pPr>
      <w:r w:rsidRPr="00935810">
        <w:tab/>
      </w:r>
      <w:r w:rsidRPr="00935810">
        <w:tab/>
      </w:r>
      <w:r w:rsidRPr="00935810">
        <w:tab/>
        <w:t>como Tristán y don Arias</w:t>
      </w:r>
    </w:p>
    <w:p w14:paraId="667E5EF5" w14:textId="7034D142" w:rsidR="002E793E" w:rsidRPr="00935810" w:rsidRDefault="002E793E" w:rsidP="002E793E">
      <w:pPr>
        <w:pStyle w:val="Verso"/>
      </w:pPr>
      <w:r w:rsidRPr="00935810">
        <w:tab/>
      </w:r>
      <w:r w:rsidRPr="00935810">
        <w:tab/>
      </w:r>
      <w:r w:rsidRPr="00935810">
        <w:tab/>
        <w:t>me lo dijeron, ¿qué había</w:t>
      </w:r>
      <w:r w:rsidRPr="00935810">
        <w:tab/>
      </w:r>
      <w:r w:rsidRPr="00935810">
        <w:tab/>
      </w:r>
      <w:r w:rsidRPr="00935810">
        <w:tab/>
      </w:r>
    </w:p>
    <w:p w14:paraId="190DBCFD" w14:textId="77777777" w:rsidR="002E793E" w:rsidRPr="00935810" w:rsidRDefault="002E793E" w:rsidP="00791385">
      <w:pPr>
        <w:pStyle w:val="Partidoincial"/>
      </w:pPr>
      <w:r w:rsidRPr="00935810">
        <w:tab/>
      </w:r>
      <w:r w:rsidRPr="00935810">
        <w:tab/>
      </w:r>
      <w:r w:rsidRPr="00935810">
        <w:tab/>
        <w:t xml:space="preserve">de hacer? </w:t>
      </w:r>
    </w:p>
    <w:p w14:paraId="6B88D5D6" w14:textId="7B80575E" w:rsidR="002E793E" w:rsidRDefault="002E793E" w:rsidP="002E793E">
      <w:pPr>
        <w:pStyle w:val="Personaje"/>
      </w:pPr>
      <w:r w:rsidRPr="00935810">
        <w:lastRenderedPageBreak/>
        <w:t>Nuño</w:t>
      </w:r>
    </w:p>
    <w:p w14:paraId="3F180389" w14:textId="354CCE42" w:rsidR="002E793E" w:rsidRPr="008F1962" w:rsidRDefault="002E793E" w:rsidP="008F1962">
      <w:pPr>
        <w:pStyle w:val="Partidofinal"/>
      </w:pPr>
      <w:r w:rsidRPr="00935810">
        <w:tab/>
      </w:r>
      <w:r w:rsidRPr="00935810">
        <w:tab/>
      </w:r>
      <w:r w:rsidRPr="00935810">
        <w:tab/>
      </w:r>
      <w:r w:rsidRPr="00935810">
        <w:tab/>
        <w:t xml:space="preserve">     </w:t>
      </w:r>
      <w:r w:rsidRPr="008F1962">
        <w:t>Disculpa es harta.</w:t>
      </w:r>
      <w:r w:rsidRPr="008F1962">
        <w:tab/>
      </w:r>
      <w:r w:rsidRPr="008F1962">
        <w:tab/>
      </w:r>
      <w:r w:rsidRPr="008F1962">
        <w:tab/>
      </w:r>
    </w:p>
    <w:p w14:paraId="174C7F81" w14:textId="77777777" w:rsidR="002E793E" w:rsidRPr="00935810" w:rsidRDefault="002E793E" w:rsidP="002E793E">
      <w:pPr>
        <w:pStyle w:val="Verso"/>
      </w:pPr>
      <w:r w:rsidRPr="00935810">
        <w:tab/>
      </w:r>
      <w:r w:rsidRPr="00935810">
        <w:tab/>
      </w:r>
      <w:r w:rsidRPr="00935810">
        <w:tab/>
        <w:t>De que yo tu hermano sea</w:t>
      </w:r>
    </w:p>
    <w:p w14:paraId="6CC43E71" w14:textId="77777777" w:rsidR="002E793E" w:rsidRPr="00935810" w:rsidRDefault="002E793E" w:rsidP="002E793E">
      <w:pPr>
        <w:pStyle w:val="Verso"/>
      </w:pPr>
      <w:r w:rsidRPr="00935810">
        <w:tab/>
      </w:r>
      <w:r w:rsidRPr="00935810">
        <w:tab/>
      </w:r>
      <w:r w:rsidRPr="00935810">
        <w:tab/>
        <w:t>doy al cielo muchas gracias,</w:t>
      </w:r>
    </w:p>
    <w:p w14:paraId="3F9C794D" w14:textId="77777777" w:rsidR="002E793E" w:rsidRPr="00935810" w:rsidRDefault="002E793E" w:rsidP="002E793E">
      <w:pPr>
        <w:pStyle w:val="Verso"/>
      </w:pPr>
      <w:r w:rsidRPr="00935810">
        <w:tab/>
      </w:r>
      <w:r w:rsidRPr="00935810">
        <w:tab/>
      </w:r>
      <w:r w:rsidRPr="00935810">
        <w:tab/>
        <w:t xml:space="preserve">que en efecto es obra suya,  </w:t>
      </w:r>
    </w:p>
    <w:p w14:paraId="70E64960" w14:textId="102B9E42" w:rsidR="002E793E" w:rsidRPr="00935810" w:rsidRDefault="002E793E" w:rsidP="002E793E">
      <w:pPr>
        <w:pStyle w:val="Verso"/>
      </w:pPr>
      <w:r w:rsidRPr="00935810">
        <w:tab/>
      </w:r>
      <w:r w:rsidRPr="00935810">
        <w:tab/>
      </w:r>
      <w:r w:rsidRPr="00935810">
        <w:tab/>
      </w:r>
      <w:proofErr w:type="spellStart"/>
      <w:r w:rsidRPr="00935810">
        <w:t>mas</w:t>
      </w:r>
      <w:proofErr w:type="spellEnd"/>
      <w:r w:rsidRPr="00935810">
        <w:t xml:space="preserve"> de lo que me imputaban</w:t>
      </w:r>
      <w:r w:rsidRPr="00935810">
        <w:tab/>
      </w:r>
      <w:r w:rsidRPr="00935810">
        <w:tab/>
      </w:r>
      <w:r w:rsidRPr="00935810">
        <w:tab/>
      </w:r>
    </w:p>
    <w:p w14:paraId="4D99CFE0" w14:textId="77777777" w:rsidR="002E793E" w:rsidRPr="00935810" w:rsidRDefault="002E793E" w:rsidP="002E793E">
      <w:pPr>
        <w:pStyle w:val="Verso"/>
      </w:pPr>
      <w:r w:rsidRPr="00935810">
        <w:tab/>
      </w:r>
      <w:r w:rsidRPr="00935810">
        <w:tab/>
      </w:r>
      <w:r w:rsidRPr="00935810">
        <w:tab/>
        <w:t>no como a hijo de rey,</w:t>
      </w:r>
      <w:r w:rsidRPr="00935810">
        <w:tab/>
      </w:r>
      <w:r w:rsidRPr="00935810">
        <w:tab/>
      </w:r>
      <w:r w:rsidRPr="00935810">
        <w:tab/>
      </w:r>
      <w:r w:rsidRPr="00935810">
        <w:tab/>
      </w:r>
    </w:p>
    <w:p w14:paraId="20C8A2B6" w14:textId="77777777" w:rsidR="002E793E" w:rsidRPr="00935810" w:rsidRDefault="002E793E" w:rsidP="002E793E">
      <w:pPr>
        <w:pStyle w:val="Verso"/>
      </w:pPr>
      <w:r w:rsidRPr="00935810">
        <w:tab/>
      </w:r>
      <w:r w:rsidRPr="00935810">
        <w:tab/>
      </w:r>
      <w:r w:rsidRPr="00935810">
        <w:tab/>
        <w:t>pues serlo no lo pensaban,</w:t>
      </w:r>
    </w:p>
    <w:p w14:paraId="4C16EDE4" w14:textId="77777777" w:rsidR="002E793E" w:rsidRPr="00935810" w:rsidRDefault="002E793E" w:rsidP="002E793E">
      <w:pPr>
        <w:pStyle w:val="Verso"/>
      </w:pPr>
      <w:r w:rsidRPr="00935810">
        <w:tab/>
      </w:r>
      <w:r w:rsidRPr="00935810">
        <w:tab/>
      </w:r>
      <w:r w:rsidRPr="00935810">
        <w:tab/>
        <w:t>sino como a un labrador</w:t>
      </w:r>
    </w:p>
    <w:p w14:paraId="26B13280" w14:textId="77777777" w:rsidR="002E793E" w:rsidRPr="00935810" w:rsidRDefault="002E793E" w:rsidP="002E793E">
      <w:pPr>
        <w:pStyle w:val="Verso"/>
      </w:pPr>
      <w:r w:rsidRPr="00935810">
        <w:tab/>
      </w:r>
      <w:r w:rsidRPr="00935810">
        <w:tab/>
      </w:r>
      <w:r w:rsidRPr="00935810">
        <w:tab/>
        <w:t xml:space="preserve">favorecido en tu casa,   </w:t>
      </w:r>
    </w:p>
    <w:p w14:paraId="76EB16D6" w14:textId="1673C7DD" w:rsidR="002E793E" w:rsidRPr="00935810" w:rsidRDefault="002E793E" w:rsidP="002E793E">
      <w:pPr>
        <w:pStyle w:val="Verso"/>
      </w:pPr>
      <w:r w:rsidRPr="00935810">
        <w:tab/>
      </w:r>
      <w:r w:rsidRPr="00935810">
        <w:tab/>
      </w:r>
      <w:r w:rsidRPr="00935810">
        <w:tab/>
        <w:t>antes de tratarme en ella</w:t>
      </w:r>
      <w:r w:rsidRPr="00935810">
        <w:tab/>
      </w:r>
      <w:r w:rsidRPr="00935810">
        <w:tab/>
      </w:r>
      <w:r w:rsidRPr="00935810">
        <w:tab/>
      </w:r>
    </w:p>
    <w:p w14:paraId="33D814BE" w14:textId="77777777" w:rsidR="002E793E" w:rsidRPr="00935810" w:rsidRDefault="002E793E" w:rsidP="002E793E">
      <w:pPr>
        <w:pStyle w:val="Verso"/>
      </w:pPr>
      <w:r w:rsidRPr="00935810">
        <w:tab/>
      </w:r>
      <w:r w:rsidRPr="00935810">
        <w:tab/>
      </w:r>
      <w:r w:rsidRPr="00935810">
        <w:tab/>
        <w:t>como a quien soy, la venganza</w:t>
      </w:r>
      <w:r w:rsidRPr="00935810">
        <w:tab/>
      </w:r>
      <w:r w:rsidRPr="00935810">
        <w:tab/>
      </w:r>
      <w:r w:rsidRPr="00935810">
        <w:tab/>
      </w:r>
    </w:p>
    <w:p w14:paraId="03A08063" w14:textId="77777777" w:rsidR="002E793E" w:rsidRPr="00935810" w:rsidRDefault="002E793E" w:rsidP="002E793E">
      <w:pPr>
        <w:pStyle w:val="Verso"/>
      </w:pPr>
      <w:r w:rsidRPr="00935810">
        <w:tab/>
      </w:r>
      <w:r w:rsidRPr="00935810">
        <w:tab/>
      </w:r>
      <w:r w:rsidRPr="00935810">
        <w:tab/>
        <w:t>de mis manos solamente</w:t>
      </w:r>
    </w:p>
    <w:p w14:paraId="3F6A14C1" w14:textId="77777777" w:rsidR="002E793E" w:rsidRPr="00935810" w:rsidRDefault="002E793E" w:rsidP="002E793E">
      <w:pPr>
        <w:pStyle w:val="Verso"/>
      </w:pPr>
      <w:r w:rsidRPr="00935810">
        <w:tab/>
      </w:r>
      <w:r w:rsidRPr="00935810">
        <w:tab/>
      </w:r>
      <w:r w:rsidRPr="00935810">
        <w:tab/>
        <w:t>pienso tomar y, alcanzada</w:t>
      </w:r>
    </w:p>
    <w:p w14:paraId="63AB1231" w14:textId="77777777" w:rsidR="002E793E" w:rsidRPr="00935810" w:rsidRDefault="002E793E" w:rsidP="002E793E">
      <w:pPr>
        <w:pStyle w:val="Verso"/>
      </w:pPr>
      <w:r w:rsidRPr="00935810">
        <w:tab/>
      </w:r>
      <w:r w:rsidRPr="00935810">
        <w:tab/>
      </w:r>
      <w:r w:rsidRPr="00935810">
        <w:tab/>
        <w:t>la licencia que te pido,</w:t>
      </w:r>
    </w:p>
    <w:p w14:paraId="34E5D916" w14:textId="5F058FB6" w:rsidR="002E793E" w:rsidRPr="00935810" w:rsidRDefault="002E793E" w:rsidP="002E793E">
      <w:pPr>
        <w:pStyle w:val="Verso"/>
      </w:pPr>
      <w:r w:rsidRPr="00935810">
        <w:tab/>
      </w:r>
      <w:r w:rsidRPr="00935810">
        <w:tab/>
      </w:r>
      <w:r w:rsidRPr="00935810">
        <w:tab/>
      </w:r>
      <w:proofErr w:type="gramStart"/>
      <w:r w:rsidRPr="00935810">
        <w:t>los desafío</w:t>
      </w:r>
      <w:proofErr w:type="gramEnd"/>
      <w:r w:rsidRPr="00935810">
        <w:t xml:space="preserve"> a que salgan,</w:t>
      </w:r>
      <w:r w:rsidRPr="00935810">
        <w:tab/>
      </w:r>
      <w:r w:rsidRPr="00935810">
        <w:tab/>
      </w:r>
      <w:r w:rsidRPr="00935810">
        <w:tab/>
      </w:r>
    </w:p>
    <w:p w14:paraId="70C6016C" w14:textId="77777777" w:rsidR="002E793E" w:rsidRPr="00935810" w:rsidRDefault="002E793E" w:rsidP="002E793E">
      <w:pPr>
        <w:pStyle w:val="Verso"/>
      </w:pPr>
      <w:r w:rsidRPr="00935810">
        <w:tab/>
      </w:r>
      <w:r w:rsidRPr="00935810">
        <w:tab/>
      </w:r>
      <w:r w:rsidRPr="00935810">
        <w:tab/>
        <w:t>que yo solo a los dos juntos</w:t>
      </w:r>
      <w:r w:rsidRPr="00935810">
        <w:tab/>
      </w:r>
      <w:r w:rsidRPr="00935810">
        <w:tab/>
      </w:r>
      <w:r w:rsidRPr="00935810">
        <w:tab/>
      </w:r>
      <w:r w:rsidRPr="00935810">
        <w:tab/>
      </w:r>
    </w:p>
    <w:p w14:paraId="773183AB" w14:textId="77777777" w:rsidR="002E793E" w:rsidRPr="00935810" w:rsidRDefault="002E793E" w:rsidP="002E793E">
      <w:pPr>
        <w:pStyle w:val="Verso"/>
      </w:pPr>
      <w:r w:rsidRPr="00935810">
        <w:tab/>
      </w:r>
      <w:r w:rsidRPr="00935810">
        <w:tab/>
      </w:r>
      <w:r w:rsidRPr="00935810">
        <w:tab/>
        <w:t>les mostraré que es su infamia</w:t>
      </w:r>
    </w:p>
    <w:p w14:paraId="419525A4" w14:textId="77777777" w:rsidR="002E793E" w:rsidRPr="00935810" w:rsidRDefault="002E793E" w:rsidP="002E793E">
      <w:pPr>
        <w:pStyle w:val="Verso"/>
      </w:pPr>
      <w:r w:rsidRPr="00935810">
        <w:tab/>
      </w:r>
      <w:r w:rsidRPr="00935810">
        <w:tab/>
      </w:r>
      <w:r w:rsidRPr="00935810">
        <w:tab/>
        <w:t>la mayor que en pechos de hombres</w:t>
      </w:r>
    </w:p>
    <w:p w14:paraId="11D1DB6C" w14:textId="77777777" w:rsidR="002E793E" w:rsidRPr="00935810" w:rsidRDefault="002E793E" w:rsidP="002E793E">
      <w:pPr>
        <w:pStyle w:val="Verso"/>
      </w:pPr>
      <w:r w:rsidRPr="00935810">
        <w:tab/>
      </w:r>
      <w:r w:rsidRPr="00935810">
        <w:tab/>
      </w:r>
      <w:r w:rsidRPr="00935810">
        <w:tab/>
        <w:t>ha publicado la fama.</w:t>
      </w:r>
    </w:p>
    <w:p w14:paraId="3ADB85B7" w14:textId="080118B6" w:rsidR="002E793E" w:rsidRPr="00935810" w:rsidRDefault="002E793E" w:rsidP="000D02BD">
      <w:pPr>
        <w:pStyle w:val="Verso"/>
      </w:pPr>
      <w:r w:rsidRPr="00935810">
        <w:tab/>
      </w:r>
      <w:r w:rsidRPr="00935810">
        <w:tab/>
      </w:r>
      <w:r w:rsidRPr="00935810">
        <w:tab/>
        <w:t>Y no hago mucho en salir</w:t>
      </w:r>
      <w:r w:rsidRPr="00935810">
        <w:tab/>
      </w:r>
      <w:r w:rsidRPr="00935810">
        <w:tab/>
      </w:r>
      <w:r w:rsidRPr="00935810">
        <w:tab/>
      </w:r>
      <w:r w:rsidRPr="00935810">
        <w:tab/>
      </w:r>
    </w:p>
    <w:p w14:paraId="12A5A243" w14:textId="77777777" w:rsidR="002E793E" w:rsidRPr="00935810" w:rsidRDefault="002E793E" w:rsidP="002E793E">
      <w:pPr>
        <w:pStyle w:val="Verso"/>
      </w:pPr>
      <w:r w:rsidRPr="00935810">
        <w:tab/>
      </w:r>
      <w:r w:rsidRPr="00935810">
        <w:tab/>
      </w:r>
      <w:r w:rsidRPr="00935810">
        <w:tab/>
        <w:t>con los dos, pues solo basta</w:t>
      </w:r>
      <w:r w:rsidRPr="00935810">
        <w:tab/>
      </w:r>
      <w:r w:rsidRPr="00935810">
        <w:tab/>
      </w:r>
      <w:r w:rsidRPr="00935810">
        <w:tab/>
      </w:r>
      <w:r w:rsidRPr="00935810">
        <w:tab/>
      </w:r>
    </w:p>
    <w:p w14:paraId="774EA394" w14:textId="77777777" w:rsidR="002E793E" w:rsidRPr="00935810" w:rsidRDefault="002E793E" w:rsidP="002E793E">
      <w:pPr>
        <w:pStyle w:val="Verso"/>
      </w:pPr>
      <w:r w:rsidRPr="00935810">
        <w:tab/>
      </w:r>
      <w:r w:rsidRPr="00935810">
        <w:tab/>
      </w:r>
      <w:r w:rsidRPr="00935810">
        <w:tab/>
        <w:t>un agraviado sin culpa</w:t>
      </w:r>
    </w:p>
    <w:p w14:paraId="1EE64A4C" w14:textId="77777777" w:rsidR="002E793E" w:rsidRPr="00935810" w:rsidRDefault="002E793E" w:rsidP="002E793E">
      <w:pPr>
        <w:pStyle w:val="Verso"/>
      </w:pPr>
      <w:r w:rsidRPr="00935810">
        <w:tab/>
      </w:r>
      <w:r w:rsidRPr="00935810">
        <w:tab/>
      </w:r>
      <w:r w:rsidRPr="00935810">
        <w:tab/>
        <w:t>contra diez, si diez le agravian,</w:t>
      </w:r>
    </w:p>
    <w:p w14:paraId="03BCFDE2" w14:textId="77777777" w:rsidR="002E793E" w:rsidRPr="00935810" w:rsidRDefault="002E793E" w:rsidP="002E793E">
      <w:pPr>
        <w:pStyle w:val="Verso"/>
      </w:pPr>
      <w:r w:rsidRPr="00935810">
        <w:tab/>
      </w:r>
      <w:r w:rsidRPr="00935810">
        <w:tab/>
      </w:r>
      <w:r w:rsidRPr="00935810">
        <w:tab/>
        <w:t>que la razón poderosa</w:t>
      </w:r>
    </w:p>
    <w:p w14:paraId="04648A64" w14:textId="7F89D953" w:rsidR="002E793E" w:rsidRPr="00935810" w:rsidRDefault="002E793E" w:rsidP="002E793E">
      <w:pPr>
        <w:pStyle w:val="Verso"/>
      </w:pPr>
      <w:r w:rsidRPr="00935810">
        <w:tab/>
      </w:r>
      <w:r w:rsidRPr="00935810">
        <w:tab/>
      </w:r>
      <w:r w:rsidRPr="00935810">
        <w:tab/>
        <w:t>vence más que no las armas,</w:t>
      </w:r>
      <w:r w:rsidRPr="00935810">
        <w:tab/>
      </w:r>
      <w:r w:rsidRPr="00935810">
        <w:tab/>
      </w:r>
      <w:r w:rsidRPr="00935810">
        <w:tab/>
      </w:r>
    </w:p>
    <w:p w14:paraId="201DD627" w14:textId="66633432" w:rsidR="002E793E" w:rsidRPr="00935810" w:rsidRDefault="002E793E" w:rsidP="002E793E">
      <w:pPr>
        <w:pStyle w:val="Verso"/>
      </w:pPr>
      <w:r w:rsidRPr="00935810">
        <w:tab/>
      </w:r>
      <w:r w:rsidRPr="00935810">
        <w:tab/>
      </w:r>
      <w:r w:rsidRPr="00935810">
        <w:tab/>
        <w:t>y la que tengo me anima</w:t>
      </w:r>
      <w:r w:rsidRPr="00935810">
        <w:tab/>
      </w:r>
      <w:r w:rsidRPr="00935810">
        <w:tab/>
      </w:r>
      <w:r w:rsidRPr="00935810">
        <w:tab/>
      </w:r>
    </w:p>
    <w:p w14:paraId="33AD5602" w14:textId="77777777" w:rsidR="002E793E" w:rsidRPr="00935810" w:rsidRDefault="002E793E" w:rsidP="002E793E">
      <w:pPr>
        <w:pStyle w:val="Verso"/>
      </w:pPr>
      <w:r w:rsidRPr="00935810">
        <w:tab/>
      </w:r>
      <w:r w:rsidRPr="00935810">
        <w:tab/>
      </w:r>
      <w:r w:rsidRPr="00935810">
        <w:tab/>
        <w:t>tanto que si aquí se hallaran</w:t>
      </w:r>
    </w:p>
    <w:p w14:paraId="1BC95B47" w14:textId="77777777" w:rsidR="002E793E" w:rsidRPr="00935810" w:rsidRDefault="002E793E" w:rsidP="002E793E">
      <w:pPr>
        <w:pStyle w:val="Verso"/>
        <w:rPr>
          <w:sz w:val="18"/>
        </w:rPr>
      </w:pPr>
      <w:r w:rsidRPr="00935810">
        <w:tab/>
      </w:r>
      <w:r w:rsidRPr="00935810">
        <w:tab/>
      </w:r>
      <w:r w:rsidRPr="00935810">
        <w:tab/>
        <w:t xml:space="preserve">cuantos Vellidos ha habido </w:t>
      </w:r>
    </w:p>
    <w:p w14:paraId="16BF7063" w14:textId="77777777" w:rsidR="002E793E" w:rsidRPr="00935810" w:rsidRDefault="002E793E" w:rsidP="002E793E">
      <w:pPr>
        <w:pStyle w:val="Verso"/>
      </w:pPr>
      <w:r w:rsidRPr="00935810">
        <w:tab/>
      </w:r>
      <w:r w:rsidRPr="00935810">
        <w:tab/>
      </w:r>
      <w:r w:rsidRPr="00935810">
        <w:tab/>
        <w:t>desde la traición más alta,</w:t>
      </w:r>
      <w:r w:rsidRPr="00935810">
        <w:tab/>
      </w:r>
    </w:p>
    <w:p w14:paraId="49474547" w14:textId="64E8371A" w:rsidR="002E793E" w:rsidRPr="00935810" w:rsidRDefault="002E793E" w:rsidP="002E793E">
      <w:pPr>
        <w:pStyle w:val="Verso"/>
      </w:pPr>
      <w:r w:rsidRPr="00935810">
        <w:tab/>
      </w:r>
      <w:r w:rsidRPr="00935810">
        <w:tab/>
      </w:r>
      <w:r w:rsidRPr="00935810">
        <w:tab/>
        <w:t>y los que tiene de haber,</w:t>
      </w:r>
      <w:r w:rsidRPr="00935810">
        <w:tab/>
      </w:r>
      <w:r w:rsidRPr="00935810">
        <w:tab/>
      </w:r>
      <w:r w:rsidRPr="00935810">
        <w:tab/>
      </w:r>
    </w:p>
    <w:p w14:paraId="4E39A14A" w14:textId="3B96C3BA" w:rsidR="002E793E" w:rsidRPr="00935810" w:rsidRDefault="002E793E" w:rsidP="002E793E">
      <w:pPr>
        <w:pStyle w:val="Verso"/>
      </w:pPr>
      <w:r w:rsidRPr="00935810">
        <w:lastRenderedPageBreak/>
        <w:tab/>
      </w:r>
      <w:r w:rsidRPr="00935810">
        <w:tab/>
      </w:r>
      <w:r w:rsidRPr="00935810">
        <w:tab/>
        <w:t>juntos todos los matara.</w:t>
      </w:r>
      <w:r w:rsidRPr="00935810">
        <w:tab/>
      </w:r>
      <w:r w:rsidRPr="00935810">
        <w:tab/>
      </w:r>
      <w:r w:rsidRPr="00935810">
        <w:tab/>
      </w:r>
    </w:p>
    <w:p w14:paraId="13ED6E53" w14:textId="77777777" w:rsidR="002E793E" w:rsidRPr="00935810" w:rsidRDefault="002E793E" w:rsidP="002E793E">
      <w:pPr>
        <w:pStyle w:val="Verso"/>
      </w:pPr>
      <w:r w:rsidRPr="00935810">
        <w:tab/>
      </w:r>
      <w:r w:rsidRPr="00935810">
        <w:tab/>
      </w:r>
      <w:r w:rsidRPr="00935810">
        <w:tab/>
      </w:r>
      <w:proofErr w:type="spellStart"/>
      <w:r w:rsidRPr="00935810">
        <w:t>Ea</w:t>
      </w:r>
      <w:proofErr w:type="spellEnd"/>
      <w:r w:rsidRPr="00935810">
        <w:t>, infames ofensores</w:t>
      </w:r>
    </w:p>
    <w:p w14:paraId="16AE22D9" w14:textId="77777777" w:rsidR="002E793E" w:rsidRPr="00935810" w:rsidRDefault="002E793E" w:rsidP="002E793E">
      <w:pPr>
        <w:pStyle w:val="Verso"/>
      </w:pPr>
      <w:r w:rsidRPr="00935810">
        <w:tab/>
      </w:r>
      <w:r w:rsidRPr="00935810">
        <w:tab/>
      </w:r>
      <w:r w:rsidRPr="00935810">
        <w:tab/>
        <w:t>de un hombre que os estimaba</w:t>
      </w:r>
    </w:p>
    <w:p w14:paraId="317B9741" w14:textId="77777777" w:rsidR="002E793E" w:rsidRPr="00935810" w:rsidRDefault="002E793E" w:rsidP="002E793E">
      <w:pPr>
        <w:pStyle w:val="Verso"/>
      </w:pPr>
      <w:r w:rsidRPr="00935810">
        <w:tab/>
      </w:r>
      <w:r w:rsidRPr="00935810">
        <w:tab/>
      </w:r>
      <w:r w:rsidRPr="00935810">
        <w:tab/>
        <w:t>por sus amigos un tiempo,</w:t>
      </w:r>
      <w:r w:rsidRPr="00935810">
        <w:tab/>
      </w:r>
      <w:r w:rsidRPr="00935810">
        <w:tab/>
      </w:r>
    </w:p>
    <w:p w14:paraId="6D6669D5" w14:textId="16D3D36B" w:rsidR="002E793E" w:rsidRPr="00935810" w:rsidRDefault="002E793E" w:rsidP="002E793E">
      <w:pPr>
        <w:pStyle w:val="Verso"/>
      </w:pPr>
      <w:r w:rsidRPr="00935810">
        <w:tab/>
      </w:r>
      <w:r w:rsidRPr="00935810">
        <w:tab/>
      </w:r>
      <w:r w:rsidRPr="00935810">
        <w:tab/>
        <w:t>aunque en esto se engañaba,</w:t>
      </w:r>
      <w:r w:rsidRPr="00935810">
        <w:tab/>
      </w:r>
      <w:r w:rsidRPr="00935810">
        <w:tab/>
      </w:r>
      <w:r w:rsidRPr="00935810">
        <w:tab/>
      </w:r>
    </w:p>
    <w:p w14:paraId="0CF70CB0" w14:textId="77777777" w:rsidR="002E793E" w:rsidRPr="00935810" w:rsidRDefault="002E793E" w:rsidP="002E793E">
      <w:pPr>
        <w:pStyle w:val="Verso"/>
      </w:pPr>
      <w:r w:rsidRPr="00935810">
        <w:tab/>
      </w:r>
      <w:r w:rsidRPr="00935810">
        <w:tab/>
      </w:r>
      <w:r w:rsidRPr="00935810">
        <w:tab/>
        <w:t>si lo que habláis con la lengua</w:t>
      </w:r>
      <w:r w:rsidRPr="00935810">
        <w:tab/>
      </w:r>
      <w:r w:rsidRPr="00935810">
        <w:tab/>
      </w:r>
      <w:r w:rsidRPr="00935810">
        <w:tab/>
      </w:r>
    </w:p>
    <w:p w14:paraId="7CAE7C99" w14:textId="77777777" w:rsidR="002E793E" w:rsidRPr="00935810" w:rsidRDefault="002E793E" w:rsidP="002E793E">
      <w:pPr>
        <w:pStyle w:val="Verso"/>
      </w:pPr>
      <w:r w:rsidRPr="00935810">
        <w:tab/>
      </w:r>
      <w:r w:rsidRPr="00935810">
        <w:tab/>
      </w:r>
      <w:r w:rsidRPr="00935810">
        <w:tab/>
        <w:t>lo defendéis con la espada,</w:t>
      </w:r>
    </w:p>
    <w:p w14:paraId="4CEEF06B" w14:textId="77777777" w:rsidR="002E793E" w:rsidRPr="00935810" w:rsidRDefault="002E793E" w:rsidP="002E793E">
      <w:pPr>
        <w:pStyle w:val="Verso"/>
      </w:pPr>
      <w:r w:rsidRPr="00935810">
        <w:tab/>
      </w:r>
      <w:r w:rsidRPr="00935810">
        <w:tab/>
      </w:r>
      <w:r w:rsidRPr="00935810">
        <w:tab/>
        <w:t>contra las cobardes vuestras</w:t>
      </w:r>
    </w:p>
    <w:p w14:paraId="058A1603" w14:textId="77777777" w:rsidR="002E793E" w:rsidRPr="00935810" w:rsidRDefault="002E793E" w:rsidP="002E793E">
      <w:pPr>
        <w:pStyle w:val="Verso"/>
      </w:pPr>
      <w:r w:rsidRPr="00935810">
        <w:tab/>
      </w:r>
      <w:r w:rsidRPr="00935810">
        <w:tab/>
      </w:r>
      <w:r w:rsidRPr="00935810">
        <w:tab/>
        <w:t>la mía se desenvaina,</w:t>
      </w:r>
    </w:p>
    <w:p w14:paraId="1D7B1C1A" w14:textId="741FC3C9" w:rsidR="002E793E" w:rsidRPr="00935810" w:rsidRDefault="002E793E" w:rsidP="002E793E">
      <w:pPr>
        <w:pStyle w:val="Verso"/>
      </w:pPr>
      <w:r w:rsidRPr="00935810">
        <w:tab/>
      </w:r>
      <w:r w:rsidRPr="00935810">
        <w:tab/>
      </w:r>
      <w:r w:rsidRPr="00935810">
        <w:tab/>
        <w:t>aunque pienso que es tan noble</w:t>
      </w:r>
      <w:r w:rsidRPr="00935810">
        <w:tab/>
      </w:r>
      <w:r w:rsidRPr="00935810">
        <w:tab/>
      </w:r>
    </w:p>
    <w:p w14:paraId="16F1CEF7" w14:textId="77777777" w:rsidR="002E793E" w:rsidRPr="00935810" w:rsidRDefault="002E793E" w:rsidP="002E793E">
      <w:pPr>
        <w:pStyle w:val="Verso"/>
      </w:pPr>
      <w:r w:rsidRPr="00935810">
        <w:tab/>
      </w:r>
      <w:r w:rsidRPr="00935810">
        <w:tab/>
      </w:r>
      <w:r w:rsidRPr="00935810">
        <w:tab/>
        <w:t>que, por no quedar manchada</w:t>
      </w:r>
      <w:r w:rsidRPr="00935810">
        <w:tab/>
      </w:r>
      <w:r w:rsidRPr="00935810">
        <w:tab/>
      </w:r>
      <w:r w:rsidRPr="00935810">
        <w:tab/>
      </w:r>
    </w:p>
    <w:p w14:paraId="559D9213" w14:textId="77777777" w:rsidR="002E793E" w:rsidRPr="00935810" w:rsidRDefault="002E793E" w:rsidP="002E793E">
      <w:pPr>
        <w:pStyle w:val="Verso"/>
      </w:pPr>
      <w:r w:rsidRPr="00935810">
        <w:tab/>
      </w:r>
      <w:r w:rsidRPr="00935810">
        <w:tab/>
      </w:r>
      <w:r w:rsidRPr="00935810">
        <w:tab/>
        <w:t>con la sangre de traidores,</w:t>
      </w:r>
    </w:p>
    <w:p w14:paraId="18F9D386" w14:textId="77777777" w:rsidR="002E793E" w:rsidRPr="00935810" w:rsidRDefault="002E793E" w:rsidP="002E793E">
      <w:pPr>
        <w:pStyle w:val="Verso"/>
      </w:pPr>
      <w:r w:rsidRPr="00935810">
        <w:tab/>
      </w:r>
      <w:r w:rsidRPr="00935810">
        <w:tab/>
      </w:r>
      <w:r w:rsidRPr="00935810">
        <w:tab/>
        <w:t>no entrará en vuestras entrañas.</w:t>
      </w:r>
    </w:p>
    <w:p w14:paraId="43346F61" w14:textId="77777777" w:rsidR="002E793E" w:rsidRPr="00935810" w:rsidRDefault="002E793E" w:rsidP="002E793E">
      <w:pPr>
        <w:pStyle w:val="Verso"/>
      </w:pPr>
      <w:r w:rsidRPr="00935810">
        <w:tab/>
      </w:r>
      <w:r w:rsidRPr="00935810">
        <w:tab/>
      </w:r>
      <w:r w:rsidRPr="00935810">
        <w:tab/>
        <w:t>Pero cuando ella os perdone,</w:t>
      </w:r>
    </w:p>
    <w:p w14:paraId="4DA1C2D1" w14:textId="7D0A1CD5" w:rsidR="002E793E" w:rsidRPr="00935810" w:rsidRDefault="002E793E" w:rsidP="002E793E">
      <w:pPr>
        <w:pStyle w:val="Verso"/>
      </w:pPr>
      <w:r w:rsidRPr="00935810">
        <w:tab/>
      </w:r>
      <w:r w:rsidRPr="00935810">
        <w:tab/>
      </w:r>
      <w:r w:rsidRPr="00935810">
        <w:tab/>
        <w:t>mi cólera sola basta</w:t>
      </w:r>
      <w:r w:rsidRPr="00935810">
        <w:tab/>
      </w:r>
      <w:r w:rsidRPr="00935810">
        <w:tab/>
      </w:r>
      <w:r w:rsidRPr="00935810">
        <w:tab/>
      </w:r>
      <w:r w:rsidRPr="00935810">
        <w:tab/>
      </w:r>
    </w:p>
    <w:p w14:paraId="51BB98F4" w14:textId="77777777" w:rsidR="002E793E" w:rsidRPr="00935810" w:rsidRDefault="002E793E" w:rsidP="002E793E">
      <w:pPr>
        <w:pStyle w:val="Verso"/>
      </w:pPr>
      <w:r w:rsidRPr="00935810">
        <w:tab/>
      </w:r>
      <w:r w:rsidRPr="00935810">
        <w:tab/>
      </w:r>
      <w:r w:rsidRPr="00935810">
        <w:tab/>
        <w:t>para matar dos cobardes.</w:t>
      </w:r>
      <w:r w:rsidRPr="00935810">
        <w:tab/>
      </w:r>
      <w:r w:rsidRPr="00935810">
        <w:tab/>
      </w:r>
      <w:r w:rsidRPr="00935810">
        <w:tab/>
      </w:r>
      <w:r w:rsidRPr="00935810">
        <w:tab/>
      </w:r>
    </w:p>
    <w:p w14:paraId="24E797FE" w14:textId="77777777" w:rsidR="002E793E" w:rsidRPr="00935810" w:rsidRDefault="002E793E" w:rsidP="002E793E">
      <w:pPr>
        <w:pStyle w:val="Verso"/>
      </w:pPr>
      <w:r w:rsidRPr="00935810">
        <w:tab/>
      </w:r>
      <w:r w:rsidRPr="00935810">
        <w:tab/>
      </w:r>
      <w:r w:rsidRPr="00935810">
        <w:tab/>
        <w:t>¿Qué miráis? ¡</w:t>
      </w:r>
      <w:proofErr w:type="spellStart"/>
      <w:r w:rsidRPr="00935810">
        <w:t>Desenvainaldas</w:t>
      </w:r>
      <w:proofErr w:type="spellEnd"/>
      <w:r w:rsidRPr="00935810">
        <w:t>!</w:t>
      </w:r>
    </w:p>
    <w:p w14:paraId="140EA693" w14:textId="1119110C" w:rsidR="002E793E" w:rsidRDefault="002E793E" w:rsidP="002E793E">
      <w:pPr>
        <w:pStyle w:val="Personaje"/>
      </w:pPr>
      <w:r w:rsidRPr="00935810">
        <w:t>Alfonso</w:t>
      </w:r>
    </w:p>
    <w:p w14:paraId="63BEAC76" w14:textId="6B9D5DA6" w:rsidR="002E793E" w:rsidRPr="00935810" w:rsidRDefault="002E793E" w:rsidP="002E793E">
      <w:pPr>
        <w:pStyle w:val="Verso"/>
      </w:pPr>
      <w:r w:rsidRPr="00935810">
        <w:tab/>
      </w:r>
      <w:r w:rsidRPr="00935810">
        <w:tab/>
      </w:r>
      <w:r w:rsidR="000D02BD">
        <w:t xml:space="preserve">            </w:t>
      </w:r>
      <w:r w:rsidRPr="00935810">
        <w:t xml:space="preserve">¡Ah, don Nuño!, ¿qué es </w:t>
      </w:r>
      <w:proofErr w:type="spellStart"/>
      <w:r w:rsidRPr="00935810">
        <w:t>aquesto</w:t>
      </w:r>
      <w:proofErr w:type="spellEnd"/>
      <w:r w:rsidRPr="00935810">
        <w:t>?,</w:t>
      </w:r>
    </w:p>
    <w:p w14:paraId="24EB05C2" w14:textId="77777777" w:rsidR="002E793E" w:rsidRPr="00935810" w:rsidRDefault="002E793E" w:rsidP="002E793E">
      <w:pPr>
        <w:pStyle w:val="Verso"/>
      </w:pPr>
      <w:r w:rsidRPr="00935810">
        <w:tab/>
      </w:r>
      <w:r w:rsidRPr="00935810">
        <w:tab/>
      </w:r>
      <w:r w:rsidRPr="00935810">
        <w:tab/>
        <w:t>¿para qué mayor venganza</w:t>
      </w:r>
    </w:p>
    <w:p w14:paraId="6748A39D" w14:textId="02F5245D" w:rsidR="002E793E" w:rsidRPr="00935810" w:rsidRDefault="002E793E" w:rsidP="002E793E">
      <w:pPr>
        <w:pStyle w:val="Verso"/>
      </w:pPr>
      <w:r w:rsidRPr="00935810">
        <w:tab/>
      </w:r>
      <w:r w:rsidRPr="00935810">
        <w:tab/>
      </w:r>
      <w:r w:rsidRPr="00935810">
        <w:tab/>
        <w:t>que la confesión que han hecho?</w:t>
      </w:r>
      <w:r w:rsidRPr="00935810">
        <w:tab/>
      </w:r>
      <w:r w:rsidRPr="00935810">
        <w:tab/>
      </w:r>
    </w:p>
    <w:p w14:paraId="1F72C89D" w14:textId="1186E61C" w:rsidR="002E793E" w:rsidRDefault="002E793E" w:rsidP="002E793E">
      <w:pPr>
        <w:pStyle w:val="Personaje"/>
      </w:pPr>
      <w:r w:rsidRPr="00935810">
        <w:t>Nuño</w:t>
      </w:r>
    </w:p>
    <w:p w14:paraId="68B9AA74" w14:textId="1180A847" w:rsidR="002E793E" w:rsidRPr="00935810" w:rsidRDefault="002E793E" w:rsidP="002E793E">
      <w:pPr>
        <w:pStyle w:val="Verso"/>
      </w:pPr>
      <w:r w:rsidRPr="00935810">
        <w:tab/>
      </w:r>
      <w:r w:rsidRPr="00935810">
        <w:tab/>
      </w:r>
      <w:r w:rsidRPr="00935810">
        <w:tab/>
        <w:t>Rey Alfonso, esa no basta,</w:t>
      </w:r>
      <w:r w:rsidRPr="00935810">
        <w:tab/>
      </w:r>
      <w:r w:rsidRPr="00935810">
        <w:tab/>
      </w:r>
      <w:r w:rsidRPr="00935810">
        <w:tab/>
      </w:r>
    </w:p>
    <w:p w14:paraId="35CD1DFA" w14:textId="77777777" w:rsidR="002E793E" w:rsidRPr="00935810" w:rsidRDefault="002E793E" w:rsidP="002E793E">
      <w:pPr>
        <w:pStyle w:val="Verso"/>
      </w:pPr>
      <w:r w:rsidRPr="00935810">
        <w:tab/>
      </w:r>
      <w:r w:rsidRPr="00935810">
        <w:tab/>
      </w:r>
      <w:r w:rsidRPr="00935810">
        <w:tab/>
        <w:t>que si para cualquier hombre</w:t>
      </w:r>
    </w:p>
    <w:p w14:paraId="1903C0A3" w14:textId="77777777" w:rsidR="002E793E" w:rsidRPr="00935810" w:rsidRDefault="002E793E" w:rsidP="002E793E">
      <w:pPr>
        <w:pStyle w:val="Verso"/>
      </w:pPr>
      <w:r w:rsidRPr="00935810">
        <w:tab/>
      </w:r>
      <w:r w:rsidRPr="00935810">
        <w:tab/>
      </w:r>
      <w:r w:rsidRPr="00935810">
        <w:tab/>
        <w:t xml:space="preserve">es </w:t>
      </w:r>
      <w:proofErr w:type="spellStart"/>
      <w:r w:rsidRPr="00935810">
        <w:t>aquesa</w:t>
      </w:r>
      <w:proofErr w:type="spellEnd"/>
      <w:r w:rsidRPr="00935810">
        <w:t xml:space="preserve"> la ordinaria,</w:t>
      </w:r>
    </w:p>
    <w:p w14:paraId="4001E543" w14:textId="77777777" w:rsidR="002E793E" w:rsidRPr="00935810" w:rsidRDefault="002E793E" w:rsidP="002E793E">
      <w:pPr>
        <w:pStyle w:val="Verso"/>
      </w:pPr>
      <w:r w:rsidRPr="00935810">
        <w:tab/>
      </w:r>
      <w:r w:rsidRPr="00935810">
        <w:tab/>
      </w:r>
      <w:r w:rsidRPr="00935810">
        <w:tab/>
        <w:t>soy hijo de rey, y es justo</w:t>
      </w:r>
    </w:p>
    <w:p w14:paraId="23C51016" w14:textId="7E2B4459" w:rsidR="002E793E" w:rsidRPr="00935810" w:rsidRDefault="002E793E" w:rsidP="002E793E">
      <w:pPr>
        <w:pStyle w:val="Verso"/>
      </w:pPr>
      <w:r w:rsidRPr="00935810">
        <w:tab/>
      </w:r>
      <w:r w:rsidRPr="00935810">
        <w:tab/>
      </w:r>
      <w:r w:rsidRPr="00935810">
        <w:tab/>
        <w:t>que yo la tome más alta.</w:t>
      </w:r>
      <w:r w:rsidRPr="00935810">
        <w:tab/>
      </w:r>
      <w:r w:rsidRPr="00935810">
        <w:tab/>
      </w:r>
      <w:r w:rsidRPr="00935810">
        <w:tab/>
      </w:r>
    </w:p>
    <w:p w14:paraId="4CA1323B" w14:textId="5F10D1AF" w:rsidR="002E793E" w:rsidRDefault="002E793E" w:rsidP="002E793E">
      <w:pPr>
        <w:pStyle w:val="Personaje"/>
      </w:pPr>
      <w:r w:rsidRPr="00935810">
        <w:t>Alfonso</w:t>
      </w:r>
    </w:p>
    <w:p w14:paraId="5A06E02D" w14:textId="5CE9F7A7" w:rsidR="002E793E" w:rsidRPr="00935810" w:rsidRDefault="002E793E" w:rsidP="002E793E">
      <w:pPr>
        <w:pStyle w:val="Verso"/>
      </w:pPr>
      <w:r w:rsidRPr="00935810">
        <w:tab/>
      </w:r>
      <w:r w:rsidRPr="00935810">
        <w:tab/>
      </w:r>
      <w:r w:rsidR="000D02BD">
        <w:t xml:space="preserve">           </w:t>
      </w:r>
      <w:r w:rsidRPr="00935810">
        <w:t>Sobre mí tomo tu honra.</w:t>
      </w:r>
      <w:r w:rsidRPr="00935810">
        <w:tab/>
      </w:r>
      <w:r w:rsidRPr="00935810">
        <w:tab/>
      </w:r>
      <w:r w:rsidRPr="00935810">
        <w:tab/>
      </w:r>
    </w:p>
    <w:p w14:paraId="4528FBDD" w14:textId="50532F37" w:rsidR="002E793E" w:rsidRDefault="002E793E" w:rsidP="002E793E">
      <w:pPr>
        <w:pStyle w:val="Personaje"/>
      </w:pPr>
      <w:r w:rsidRPr="00935810">
        <w:t>Nuño</w:t>
      </w:r>
    </w:p>
    <w:p w14:paraId="54D3036D" w14:textId="77CB1672" w:rsidR="002E793E" w:rsidRPr="00935810" w:rsidRDefault="002E793E" w:rsidP="002E793E">
      <w:pPr>
        <w:pStyle w:val="Verso"/>
      </w:pPr>
      <w:r w:rsidRPr="00935810">
        <w:tab/>
      </w:r>
      <w:r w:rsidRPr="00935810">
        <w:tab/>
      </w:r>
      <w:r w:rsidRPr="00935810">
        <w:tab/>
        <w:t xml:space="preserve">Pues con </w:t>
      </w:r>
      <w:proofErr w:type="spellStart"/>
      <w:r w:rsidRPr="00935810">
        <w:t>aquesa</w:t>
      </w:r>
      <w:proofErr w:type="spellEnd"/>
      <w:r w:rsidRPr="00935810">
        <w:t xml:space="preserve"> palabra</w:t>
      </w:r>
    </w:p>
    <w:p w14:paraId="3E3747B6" w14:textId="77777777" w:rsidR="002E793E" w:rsidRPr="00935810" w:rsidRDefault="002E793E" w:rsidP="002E793E">
      <w:pPr>
        <w:pStyle w:val="Verso"/>
      </w:pPr>
      <w:r w:rsidRPr="00935810">
        <w:tab/>
      </w:r>
      <w:r w:rsidRPr="00935810">
        <w:tab/>
      </w:r>
      <w:r w:rsidRPr="00935810">
        <w:tab/>
        <w:t>reporto, señor, mi enojo.</w:t>
      </w:r>
    </w:p>
    <w:p w14:paraId="68CFFBAC" w14:textId="0DF6E788" w:rsidR="002E793E" w:rsidRDefault="002E793E" w:rsidP="002E793E">
      <w:pPr>
        <w:pStyle w:val="Personaje"/>
      </w:pPr>
      <w:r w:rsidRPr="00935810">
        <w:t>Alfonso</w:t>
      </w:r>
    </w:p>
    <w:p w14:paraId="69C6E629" w14:textId="5930FDA5" w:rsidR="002E793E" w:rsidRPr="00935810" w:rsidRDefault="002E793E" w:rsidP="002E793E">
      <w:pPr>
        <w:pStyle w:val="Verso"/>
      </w:pPr>
      <w:r w:rsidRPr="00935810">
        <w:lastRenderedPageBreak/>
        <w:tab/>
      </w:r>
      <w:r w:rsidRPr="00935810">
        <w:tab/>
      </w:r>
      <w:r w:rsidR="000D02BD">
        <w:t xml:space="preserve">            </w:t>
      </w:r>
      <w:r w:rsidRPr="00935810">
        <w:t>Otra ha de ser la venganza.</w:t>
      </w:r>
    </w:p>
    <w:p w14:paraId="0191E10C" w14:textId="547349A6" w:rsidR="002E793E" w:rsidRDefault="002E793E" w:rsidP="002E793E">
      <w:pPr>
        <w:pStyle w:val="Personaje"/>
      </w:pPr>
      <w:r w:rsidRPr="00935810">
        <w:t>Nuño</w:t>
      </w:r>
    </w:p>
    <w:p w14:paraId="0E7892F5" w14:textId="0F479ADE" w:rsidR="002E793E" w:rsidRPr="00935810" w:rsidRDefault="002E793E" w:rsidP="002E793E">
      <w:pPr>
        <w:pStyle w:val="Verso"/>
      </w:pPr>
      <w:r w:rsidRPr="00935810">
        <w:tab/>
      </w:r>
      <w:r w:rsidRPr="00935810">
        <w:tab/>
      </w:r>
      <w:r w:rsidRPr="00935810">
        <w:tab/>
        <w:t>Tan noble soy, que si están</w:t>
      </w:r>
      <w:r w:rsidRPr="00935810">
        <w:tab/>
      </w:r>
      <w:r w:rsidRPr="00935810">
        <w:tab/>
      </w:r>
      <w:r w:rsidRPr="00935810">
        <w:tab/>
      </w:r>
    </w:p>
    <w:p w14:paraId="42AA6F3C" w14:textId="490CEF12" w:rsidR="002E793E" w:rsidRPr="00935810" w:rsidRDefault="002E793E" w:rsidP="002E793E">
      <w:pPr>
        <w:pStyle w:val="Verso"/>
      </w:pPr>
      <w:r w:rsidRPr="00935810">
        <w:tab/>
      </w:r>
      <w:r w:rsidRPr="00935810">
        <w:tab/>
      </w:r>
      <w:r w:rsidRPr="00935810">
        <w:tab/>
        <w:t>convencidos y declaran</w:t>
      </w:r>
      <w:r w:rsidRPr="00935810">
        <w:tab/>
      </w:r>
      <w:r w:rsidRPr="00935810">
        <w:tab/>
      </w:r>
      <w:r w:rsidRPr="00935810">
        <w:tab/>
      </w:r>
    </w:p>
    <w:p w14:paraId="1F7A2D69" w14:textId="77777777" w:rsidR="002E793E" w:rsidRPr="00935810" w:rsidRDefault="002E793E" w:rsidP="002E793E">
      <w:pPr>
        <w:pStyle w:val="Verso"/>
      </w:pPr>
      <w:r w:rsidRPr="00935810">
        <w:tab/>
      </w:r>
      <w:r w:rsidRPr="00935810">
        <w:tab/>
      </w:r>
      <w:r w:rsidRPr="00935810">
        <w:tab/>
        <w:t>que les pesa de lo dicho,</w:t>
      </w:r>
    </w:p>
    <w:p w14:paraId="2D2CDC1A" w14:textId="77777777" w:rsidR="002E793E" w:rsidRPr="00935810" w:rsidRDefault="002E793E" w:rsidP="002E793E">
      <w:pPr>
        <w:pStyle w:val="Verso"/>
      </w:pPr>
      <w:r w:rsidRPr="00935810">
        <w:tab/>
      </w:r>
      <w:r w:rsidRPr="00935810">
        <w:tab/>
      </w:r>
      <w:r w:rsidRPr="00935810">
        <w:tab/>
        <w:t>les remitiré su infamia.</w:t>
      </w:r>
    </w:p>
    <w:p w14:paraId="5B2838C7" w14:textId="31170F26" w:rsidR="002E793E" w:rsidRDefault="002E793E" w:rsidP="002E793E">
      <w:pPr>
        <w:pStyle w:val="Personaje"/>
      </w:pPr>
      <w:r w:rsidRPr="00935810">
        <w:t>Alfonso</w:t>
      </w:r>
    </w:p>
    <w:p w14:paraId="2D04ABCF" w14:textId="7CDF4A8F" w:rsidR="002E793E" w:rsidRPr="00935810" w:rsidRDefault="002E793E" w:rsidP="002E793E">
      <w:pPr>
        <w:pStyle w:val="Verso"/>
      </w:pPr>
      <w:r w:rsidRPr="00935810">
        <w:tab/>
      </w:r>
      <w:r w:rsidRPr="00935810">
        <w:tab/>
      </w:r>
      <w:r w:rsidR="000D02BD">
        <w:t xml:space="preserve">            </w:t>
      </w:r>
      <w:r w:rsidRPr="00935810">
        <w:t xml:space="preserve">Pues </w:t>
      </w:r>
      <w:proofErr w:type="spellStart"/>
      <w:r w:rsidRPr="00935810">
        <w:t>habranlo</w:t>
      </w:r>
      <w:proofErr w:type="spellEnd"/>
      <w:r w:rsidRPr="00935810">
        <w:t xml:space="preserve"> menester.</w:t>
      </w:r>
    </w:p>
    <w:p w14:paraId="2740004A" w14:textId="75D94CC8" w:rsidR="002E793E" w:rsidRPr="00935810" w:rsidRDefault="002E793E" w:rsidP="002E793E">
      <w:pPr>
        <w:pStyle w:val="Verso"/>
      </w:pPr>
      <w:r w:rsidRPr="00935810">
        <w:tab/>
      </w:r>
      <w:r w:rsidRPr="00935810">
        <w:tab/>
      </w:r>
      <w:r w:rsidRPr="00935810">
        <w:tab/>
        <w:t>Y vos decid la embajada,</w:t>
      </w:r>
      <w:r w:rsidRPr="00935810">
        <w:tab/>
      </w:r>
      <w:r w:rsidRPr="00935810">
        <w:tab/>
      </w:r>
      <w:r w:rsidRPr="00935810">
        <w:tab/>
      </w:r>
    </w:p>
    <w:p w14:paraId="5D57D36C" w14:textId="77777777" w:rsidR="002E793E" w:rsidRPr="00935810" w:rsidRDefault="002E793E" w:rsidP="002E793E">
      <w:pPr>
        <w:pStyle w:val="Verso"/>
      </w:pPr>
      <w:r w:rsidRPr="00935810">
        <w:tab/>
      </w:r>
      <w:r w:rsidRPr="00935810">
        <w:tab/>
      </w:r>
      <w:r w:rsidRPr="00935810">
        <w:tab/>
        <w:t>embajador de Castilla,</w:t>
      </w:r>
      <w:r w:rsidRPr="00935810">
        <w:tab/>
      </w:r>
      <w:r w:rsidRPr="00935810">
        <w:tab/>
      </w:r>
      <w:r w:rsidRPr="00935810">
        <w:tab/>
      </w:r>
      <w:r w:rsidRPr="00935810">
        <w:tab/>
      </w:r>
    </w:p>
    <w:p w14:paraId="0D56CD73" w14:textId="77777777" w:rsidR="002E793E" w:rsidRPr="00935810" w:rsidRDefault="002E793E" w:rsidP="002E793E">
      <w:pPr>
        <w:pStyle w:val="Verso"/>
      </w:pPr>
      <w:r w:rsidRPr="00935810">
        <w:tab/>
      </w:r>
      <w:r w:rsidRPr="00935810">
        <w:tab/>
      </w:r>
      <w:r w:rsidRPr="00935810">
        <w:tab/>
        <w:t>decidme lo que me manda</w:t>
      </w:r>
    </w:p>
    <w:p w14:paraId="561467E1" w14:textId="77777777" w:rsidR="002E793E" w:rsidRPr="00935810" w:rsidRDefault="002E793E" w:rsidP="00791385">
      <w:pPr>
        <w:pStyle w:val="Partidoincial"/>
      </w:pPr>
      <w:r w:rsidRPr="00935810">
        <w:tab/>
      </w:r>
      <w:r w:rsidRPr="00935810">
        <w:tab/>
      </w:r>
      <w:r w:rsidRPr="00935810">
        <w:tab/>
        <w:t xml:space="preserve">su Conde y señor. </w:t>
      </w:r>
    </w:p>
    <w:p w14:paraId="0A6407C7" w14:textId="3A8B0B99" w:rsidR="002E793E" w:rsidRDefault="002E793E" w:rsidP="002E793E">
      <w:pPr>
        <w:pStyle w:val="Personaje"/>
      </w:pPr>
      <w:r w:rsidRPr="00935810">
        <w:t>Fernán Núñez</w:t>
      </w:r>
      <w:r w:rsidRPr="00935810">
        <w:tab/>
      </w:r>
    </w:p>
    <w:p w14:paraId="67E1F7EE" w14:textId="5D260BD3" w:rsidR="002E793E" w:rsidRPr="008F1962" w:rsidRDefault="002E793E" w:rsidP="008F1962">
      <w:pPr>
        <w:pStyle w:val="Partidofinal"/>
      </w:pPr>
      <w:r w:rsidRPr="00935810">
        <w:tab/>
      </w:r>
      <w:r w:rsidRPr="00935810">
        <w:tab/>
      </w:r>
      <w:r w:rsidRPr="008F1962">
        <w:t xml:space="preserve">     </w:t>
      </w:r>
      <w:r w:rsidR="000D02BD" w:rsidRPr="008F1962">
        <w:t xml:space="preserve">                                 </w:t>
      </w:r>
      <w:r w:rsidRPr="008F1962">
        <w:t xml:space="preserve"> Alfonso, </w:t>
      </w:r>
    </w:p>
    <w:p w14:paraId="62F15374" w14:textId="77777777" w:rsidR="002E793E" w:rsidRPr="00935810" w:rsidRDefault="002E793E" w:rsidP="002E793E">
      <w:pPr>
        <w:pStyle w:val="Verso"/>
      </w:pPr>
      <w:r w:rsidRPr="00935810">
        <w:tab/>
      </w:r>
      <w:r w:rsidRPr="00935810">
        <w:tab/>
      </w:r>
      <w:r w:rsidRPr="00935810">
        <w:tab/>
        <w:t>esto pide, si te agrada:</w:t>
      </w:r>
    </w:p>
    <w:p w14:paraId="4C92E15D" w14:textId="2D592550" w:rsidR="002E793E" w:rsidRDefault="002E793E" w:rsidP="002E793E">
      <w:pPr>
        <w:pStyle w:val="Verso"/>
        <w:rPr>
          <w:lang w:val="es-ES_tradnl"/>
        </w:rPr>
      </w:pPr>
    </w:p>
    <w:p w14:paraId="4FF92642" w14:textId="5CE71E1E" w:rsidR="003E3CD0" w:rsidRDefault="003E3CD0" w:rsidP="003E3CD0">
      <w:r>
        <w:t>$</w:t>
      </w:r>
      <w:r w:rsidRPr="00641F15">
        <w:t>redondillas</w:t>
      </w:r>
    </w:p>
    <w:p w14:paraId="5EBCD16C" w14:textId="408F77C7" w:rsidR="003E3CD0" w:rsidRPr="00935810" w:rsidRDefault="003E3CD0" w:rsidP="003E3CD0">
      <w:pPr>
        <w:pStyle w:val="Verso"/>
      </w:pPr>
      <w:r>
        <w:t xml:space="preserve">                                       </w:t>
      </w:r>
      <w:r w:rsidRPr="00935810">
        <w:t>viendo que se ha de casar</w:t>
      </w:r>
      <w:r w:rsidRPr="00935810">
        <w:tab/>
      </w:r>
      <w:r w:rsidRPr="00935810">
        <w:tab/>
      </w:r>
      <w:r w:rsidRPr="00935810">
        <w:tab/>
      </w:r>
    </w:p>
    <w:p w14:paraId="0CBB00B7" w14:textId="5AF2D4EC" w:rsidR="003E3CD0" w:rsidRPr="00935810" w:rsidRDefault="003E3CD0" w:rsidP="003E3CD0">
      <w:pPr>
        <w:pStyle w:val="Verso"/>
      </w:pPr>
      <w:r w:rsidRPr="00935810">
        <w:tab/>
      </w:r>
      <w:r w:rsidRPr="00935810">
        <w:tab/>
      </w:r>
      <w:r w:rsidRPr="00935810">
        <w:tab/>
        <w:t>para tener sucesor,</w:t>
      </w:r>
      <w:r w:rsidRPr="00935810">
        <w:tab/>
      </w:r>
      <w:r w:rsidRPr="00935810">
        <w:tab/>
      </w:r>
      <w:r w:rsidRPr="00935810">
        <w:tab/>
      </w:r>
      <w:r w:rsidRPr="00935810">
        <w:tab/>
      </w:r>
    </w:p>
    <w:p w14:paraId="7D173635" w14:textId="77777777" w:rsidR="003E3CD0" w:rsidRPr="00935810" w:rsidRDefault="003E3CD0" w:rsidP="003E3CD0">
      <w:pPr>
        <w:pStyle w:val="Verso"/>
      </w:pPr>
      <w:r w:rsidRPr="00935810">
        <w:tab/>
      </w:r>
      <w:r w:rsidRPr="00935810">
        <w:tab/>
      </w:r>
      <w:r w:rsidRPr="00935810">
        <w:tab/>
        <w:t>y que esto es fuerza en rigor</w:t>
      </w:r>
    </w:p>
    <w:p w14:paraId="7E878543" w14:textId="77777777" w:rsidR="003E3CD0" w:rsidRPr="00935810" w:rsidRDefault="003E3CD0" w:rsidP="003E3CD0">
      <w:pPr>
        <w:pStyle w:val="Verso"/>
      </w:pPr>
      <w:r w:rsidRPr="00935810">
        <w:tab/>
      </w:r>
      <w:r w:rsidRPr="00935810">
        <w:tab/>
      </w:r>
      <w:r w:rsidRPr="00935810">
        <w:tab/>
        <w:t>y no se ha de dilatar,</w:t>
      </w:r>
    </w:p>
    <w:p w14:paraId="30105ED7" w14:textId="77777777" w:rsidR="003E3CD0" w:rsidRPr="00935810" w:rsidRDefault="003E3CD0" w:rsidP="003E3CD0">
      <w:pPr>
        <w:pStyle w:val="Verso"/>
      </w:pPr>
      <w:r w:rsidRPr="00935810">
        <w:tab/>
      </w:r>
      <w:r w:rsidRPr="00935810">
        <w:tab/>
      </w:r>
      <w:r w:rsidRPr="00935810">
        <w:tab/>
        <w:t xml:space="preserve">  por su mujer me mandó</w:t>
      </w:r>
    </w:p>
    <w:p w14:paraId="7F132F8D" w14:textId="02B79D24" w:rsidR="003E3CD0" w:rsidRPr="00935810" w:rsidRDefault="003E3CD0" w:rsidP="003E3CD0">
      <w:pPr>
        <w:pStyle w:val="Verso"/>
      </w:pPr>
      <w:r w:rsidRPr="00935810">
        <w:tab/>
      </w:r>
      <w:r w:rsidRPr="00935810">
        <w:tab/>
      </w:r>
      <w:r w:rsidRPr="00935810">
        <w:tab/>
        <w:t>pedir a Blanca, que estima.</w:t>
      </w:r>
      <w:r w:rsidRPr="00935810">
        <w:tab/>
      </w:r>
      <w:r w:rsidRPr="00935810">
        <w:tab/>
      </w:r>
      <w:r w:rsidRPr="00935810">
        <w:tab/>
      </w:r>
    </w:p>
    <w:p w14:paraId="790C477C" w14:textId="671F5F6C" w:rsidR="003E3CD0" w:rsidRDefault="003E3CD0" w:rsidP="003E3CD0">
      <w:pPr>
        <w:pStyle w:val="Personaje"/>
      </w:pPr>
      <w:r w:rsidRPr="00935810">
        <w:t>Alfonso</w:t>
      </w:r>
    </w:p>
    <w:p w14:paraId="1E141F13" w14:textId="59142DFE" w:rsidR="003E3CD0" w:rsidRPr="00935810" w:rsidRDefault="003E3CD0" w:rsidP="003E3CD0">
      <w:pPr>
        <w:pStyle w:val="Verso"/>
      </w:pPr>
      <w:r w:rsidRPr="00935810">
        <w:tab/>
      </w:r>
      <w:r w:rsidRPr="00935810">
        <w:tab/>
      </w:r>
      <w:r>
        <w:t xml:space="preserve">           </w:t>
      </w:r>
      <w:r w:rsidRPr="00935810">
        <w:t>Digo que es suya mi prima.</w:t>
      </w:r>
      <w:r w:rsidRPr="00935810">
        <w:tab/>
      </w:r>
      <w:r w:rsidRPr="00935810">
        <w:tab/>
      </w:r>
      <w:r w:rsidRPr="00935810">
        <w:tab/>
      </w:r>
    </w:p>
    <w:p w14:paraId="4FC261E3" w14:textId="6F323048" w:rsidR="003E3CD0" w:rsidRDefault="003E3CD0" w:rsidP="003E3CD0">
      <w:pPr>
        <w:pStyle w:val="Personaje"/>
      </w:pPr>
      <w:r w:rsidRPr="00935810">
        <w:t>Blanca</w:t>
      </w:r>
    </w:p>
    <w:p w14:paraId="04F8D048" w14:textId="3B51536A" w:rsidR="003E3CD0" w:rsidRPr="00935810" w:rsidRDefault="003E3CD0" w:rsidP="003E3CD0">
      <w:pPr>
        <w:pStyle w:val="Verso"/>
      </w:pPr>
      <w:r w:rsidRPr="00935810">
        <w:tab/>
      </w:r>
      <w:r w:rsidRPr="00935810">
        <w:tab/>
      </w:r>
      <w:r>
        <w:t xml:space="preserve">          </w:t>
      </w:r>
      <w:r w:rsidRPr="00935810">
        <w:t>El favor estimo yo.</w:t>
      </w:r>
      <w:r w:rsidRPr="00935810">
        <w:tab/>
      </w:r>
      <w:r w:rsidRPr="00935810">
        <w:tab/>
      </w:r>
      <w:r w:rsidRPr="00935810">
        <w:tab/>
      </w:r>
    </w:p>
    <w:p w14:paraId="0E743E5A" w14:textId="1C88BC78" w:rsidR="003E3CD0" w:rsidRDefault="003E3CD0" w:rsidP="003E3CD0">
      <w:pPr>
        <w:pStyle w:val="Personaje"/>
      </w:pPr>
      <w:proofErr w:type="spellStart"/>
      <w:r w:rsidRPr="00935810">
        <w:t>Nise</w:t>
      </w:r>
      <w:proofErr w:type="spellEnd"/>
    </w:p>
    <w:p w14:paraId="585B0C5B" w14:textId="6C442CB6" w:rsidR="003E3CD0" w:rsidRPr="00935810" w:rsidRDefault="003E3CD0" w:rsidP="003E3CD0">
      <w:pPr>
        <w:pStyle w:val="Verso"/>
      </w:pPr>
      <w:r w:rsidRPr="00935810">
        <w:tab/>
      </w:r>
      <w:r w:rsidRPr="00935810">
        <w:tab/>
      </w:r>
      <w:r w:rsidRPr="00935810">
        <w:tab/>
        <w:t xml:space="preserve">  Dadme, señora, los pies</w:t>
      </w:r>
    </w:p>
    <w:p w14:paraId="37F5F3B9" w14:textId="77777777" w:rsidR="003E3CD0" w:rsidRPr="00935810" w:rsidRDefault="003E3CD0" w:rsidP="003E3CD0">
      <w:pPr>
        <w:pStyle w:val="Verso"/>
      </w:pPr>
      <w:r w:rsidRPr="00935810">
        <w:tab/>
      </w:r>
      <w:r w:rsidRPr="00935810">
        <w:tab/>
      </w:r>
      <w:r w:rsidRPr="00935810">
        <w:tab/>
        <w:t>por condesa de Castilla.</w:t>
      </w:r>
    </w:p>
    <w:p w14:paraId="1583679E" w14:textId="6D2ADFF4" w:rsidR="003E3CD0" w:rsidRDefault="003E3CD0" w:rsidP="003E3CD0">
      <w:pPr>
        <w:pStyle w:val="Personaje"/>
      </w:pPr>
      <w:r w:rsidRPr="00935810">
        <w:t>Blanca</w:t>
      </w:r>
    </w:p>
    <w:p w14:paraId="7193D2ED" w14:textId="74037C37" w:rsidR="003E3CD0" w:rsidRPr="00935810" w:rsidRDefault="003E3CD0" w:rsidP="003E3CD0">
      <w:pPr>
        <w:pStyle w:val="Verso"/>
      </w:pPr>
      <w:r w:rsidRPr="00935810">
        <w:tab/>
      </w:r>
      <w:r w:rsidRPr="00935810">
        <w:tab/>
      </w:r>
      <w:r>
        <w:t xml:space="preserve">           </w:t>
      </w:r>
      <w:r w:rsidRPr="00935810">
        <w:t>Yo os doy la primera villa</w:t>
      </w:r>
      <w:r w:rsidRPr="00935810">
        <w:tab/>
      </w:r>
      <w:r w:rsidRPr="00935810">
        <w:tab/>
      </w:r>
      <w:r w:rsidRPr="00935810">
        <w:tab/>
      </w:r>
    </w:p>
    <w:p w14:paraId="4F0FBC51" w14:textId="77777777" w:rsidR="003E3CD0" w:rsidRPr="00935810" w:rsidRDefault="003E3CD0" w:rsidP="003E3CD0">
      <w:pPr>
        <w:pStyle w:val="Verso"/>
      </w:pPr>
      <w:r w:rsidRPr="00935810">
        <w:tab/>
      </w:r>
      <w:r w:rsidRPr="00935810">
        <w:tab/>
      </w:r>
      <w:r w:rsidRPr="00935810">
        <w:tab/>
        <w:t>en que entrare, doña Inés.</w:t>
      </w:r>
      <w:r w:rsidRPr="00935810">
        <w:tab/>
      </w:r>
      <w:r w:rsidRPr="00935810">
        <w:tab/>
      </w:r>
      <w:r w:rsidRPr="00935810">
        <w:tab/>
      </w:r>
      <w:r w:rsidRPr="00935810">
        <w:tab/>
      </w:r>
    </w:p>
    <w:p w14:paraId="313A2B3F" w14:textId="1F99DEB7" w:rsidR="003E3CD0" w:rsidRDefault="003E3CD0" w:rsidP="003E3CD0">
      <w:pPr>
        <w:pStyle w:val="Personaje"/>
      </w:pPr>
      <w:r w:rsidRPr="00935810">
        <w:t>Alfonso</w:t>
      </w:r>
    </w:p>
    <w:p w14:paraId="29B850C2" w14:textId="335E2595" w:rsidR="003E3CD0" w:rsidRPr="00935810" w:rsidRDefault="003E3CD0" w:rsidP="003E3CD0">
      <w:pPr>
        <w:pStyle w:val="Verso"/>
      </w:pPr>
      <w:r w:rsidRPr="00935810">
        <w:lastRenderedPageBreak/>
        <w:tab/>
      </w:r>
      <w:r w:rsidRPr="00935810">
        <w:tab/>
        <w:t xml:space="preserve">  </w:t>
      </w:r>
      <w:r>
        <w:t xml:space="preserve">            </w:t>
      </w:r>
      <w:r w:rsidRPr="00935810">
        <w:t xml:space="preserve">Eso de dar a los reyes  </w:t>
      </w:r>
      <w:r w:rsidRPr="00935810">
        <w:tab/>
      </w:r>
    </w:p>
    <w:p w14:paraId="1EFEFA72" w14:textId="77777777" w:rsidR="003E3CD0" w:rsidRPr="00935810" w:rsidRDefault="003E3CD0" w:rsidP="003E3CD0">
      <w:pPr>
        <w:pStyle w:val="Verso"/>
      </w:pPr>
      <w:r w:rsidRPr="00935810">
        <w:tab/>
      </w:r>
      <w:r w:rsidRPr="00935810">
        <w:tab/>
      </w:r>
      <w:r w:rsidRPr="00935810">
        <w:tab/>
        <w:t>toca: yo doy a mi hermano</w:t>
      </w:r>
    </w:p>
    <w:p w14:paraId="36DAA455" w14:textId="77777777" w:rsidR="003E3CD0" w:rsidRPr="00935810" w:rsidRDefault="003E3CD0" w:rsidP="003E3CD0">
      <w:pPr>
        <w:pStyle w:val="Verso"/>
      </w:pPr>
      <w:r w:rsidRPr="00935810">
        <w:tab/>
      </w:r>
      <w:r w:rsidRPr="00935810">
        <w:tab/>
      </w:r>
      <w:r w:rsidRPr="00935810">
        <w:tab/>
        <w:t>a doña Inés, que es en vano</w:t>
      </w:r>
    </w:p>
    <w:p w14:paraId="7CDF1E34" w14:textId="5CF62814" w:rsidR="003E3CD0" w:rsidRPr="00935810" w:rsidRDefault="003E3CD0" w:rsidP="003E3CD0">
      <w:pPr>
        <w:pStyle w:val="Verso"/>
      </w:pPr>
      <w:r w:rsidRPr="00935810">
        <w:tab/>
      </w:r>
      <w:r w:rsidRPr="00935810">
        <w:tab/>
      </w:r>
      <w:r w:rsidRPr="00935810">
        <w:tab/>
        <w:t>poner a los gustos leyes.</w:t>
      </w:r>
      <w:r w:rsidRPr="00935810">
        <w:tab/>
      </w:r>
      <w:r w:rsidRPr="00935810">
        <w:tab/>
      </w:r>
      <w:r w:rsidRPr="00935810">
        <w:tab/>
      </w:r>
    </w:p>
    <w:p w14:paraId="16969C1E" w14:textId="6A6C63E0" w:rsidR="003E3CD0" w:rsidRPr="00935810" w:rsidRDefault="003E3CD0" w:rsidP="003E3CD0">
      <w:pPr>
        <w:pStyle w:val="Verso"/>
      </w:pPr>
      <w:r w:rsidRPr="00935810">
        <w:tab/>
      </w:r>
      <w:r w:rsidRPr="00935810">
        <w:tab/>
      </w:r>
      <w:r w:rsidRPr="00935810">
        <w:tab/>
        <w:t xml:space="preserve">  Ellos se quieren y es ley</w:t>
      </w:r>
      <w:r w:rsidRPr="00935810">
        <w:tab/>
      </w:r>
      <w:r w:rsidRPr="00935810">
        <w:tab/>
      </w:r>
      <w:r w:rsidRPr="00935810">
        <w:tab/>
      </w:r>
    </w:p>
    <w:p w14:paraId="2AEFDBAE" w14:textId="77777777" w:rsidR="003E3CD0" w:rsidRPr="00935810" w:rsidRDefault="003E3CD0" w:rsidP="003E3CD0">
      <w:pPr>
        <w:pStyle w:val="Partidoincial"/>
      </w:pPr>
      <w:r w:rsidRPr="00935810">
        <w:tab/>
      </w:r>
      <w:r w:rsidRPr="00935810">
        <w:tab/>
      </w:r>
      <w:r w:rsidRPr="00935810">
        <w:tab/>
        <w:t xml:space="preserve">que ellos se gocen. </w:t>
      </w:r>
    </w:p>
    <w:p w14:paraId="0FF00A20" w14:textId="06C1369C" w:rsidR="003E3CD0" w:rsidRDefault="003E3CD0" w:rsidP="003E3CD0">
      <w:pPr>
        <w:pStyle w:val="Personaje"/>
      </w:pPr>
      <w:r w:rsidRPr="00935810">
        <w:t>Nuño</w:t>
      </w:r>
    </w:p>
    <w:p w14:paraId="4ECB5F34" w14:textId="2A440E94" w:rsidR="003E3CD0" w:rsidRPr="008F1962" w:rsidRDefault="003E3CD0" w:rsidP="008F1962">
      <w:pPr>
        <w:pStyle w:val="Partidofinal"/>
      </w:pPr>
      <w:r w:rsidRPr="00935810">
        <w:tab/>
      </w:r>
      <w:r w:rsidRPr="00935810">
        <w:tab/>
      </w:r>
      <w:r w:rsidRPr="00935810">
        <w:tab/>
      </w:r>
      <w:r w:rsidRPr="00935810">
        <w:tab/>
      </w:r>
      <w:r w:rsidRPr="00935810">
        <w:tab/>
        <w:t xml:space="preserve">        </w:t>
      </w:r>
      <w:r w:rsidRPr="008F1962">
        <w:t>Señor,</w:t>
      </w:r>
    </w:p>
    <w:p w14:paraId="6B10222F" w14:textId="77777777" w:rsidR="003E3CD0" w:rsidRPr="00935810" w:rsidRDefault="003E3CD0" w:rsidP="003E3CD0">
      <w:pPr>
        <w:pStyle w:val="Verso"/>
      </w:pPr>
      <w:r w:rsidRPr="00935810">
        <w:tab/>
      </w:r>
      <w:r w:rsidRPr="00935810">
        <w:tab/>
      </w:r>
      <w:r w:rsidRPr="00935810">
        <w:tab/>
        <w:t xml:space="preserve">en </w:t>
      </w:r>
      <w:proofErr w:type="spellStart"/>
      <w:r w:rsidRPr="00935810">
        <w:t>don de</w:t>
      </w:r>
      <w:proofErr w:type="spellEnd"/>
      <w:r w:rsidRPr="00935810">
        <w:t xml:space="preserve"> tanto valor</w:t>
      </w:r>
    </w:p>
    <w:p w14:paraId="64FC4C2C" w14:textId="77777777" w:rsidR="003E3CD0" w:rsidRPr="00935810" w:rsidRDefault="003E3CD0" w:rsidP="003E3CD0">
      <w:pPr>
        <w:pStyle w:val="Verso"/>
      </w:pPr>
      <w:r w:rsidRPr="00935810">
        <w:tab/>
      </w:r>
      <w:r w:rsidRPr="00935810">
        <w:tab/>
      </w:r>
      <w:r w:rsidRPr="00935810">
        <w:tab/>
        <w:t>veo lo que puede un rey.</w:t>
      </w:r>
    </w:p>
    <w:p w14:paraId="66E33DD3" w14:textId="36C7B439" w:rsidR="003E3CD0" w:rsidRDefault="003E3CD0" w:rsidP="003E3CD0">
      <w:pPr>
        <w:pStyle w:val="Personaje"/>
      </w:pPr>
      <w:r w:rsidRPr="00935810">
        <w:t>Alfonso</w:t>
      </w:r>
    </w:p>
    <w:p w14:paraId="3E0331CA" w14:textId="52F00807" w:rsidR="003E3CD0" w:rsidRPr="00935810" w:rsidRDefault="003E3CD0" w:rsidP="003E3CD0">
      <w:pPr>
        <w:pStyle w:val="Verso"/>
      </w:pPr>
      <w:r w:rsidRPr="00935810">
        <w:tab/>
      </w:r>
      <w:r w:rsidRPr="00935810">
        <w:tab/>
        <w:t xml:space="preserve">  </w:t>
      </w:r>
      <w:r>
        <w:t xml:space="preserve">            </w:t>
      </w:r>
      <w:r w:rsidRPr="00935810">
        <w:t>Doy a estos dos labradores</w:t>
      </w:r>
      <w:r w:rsidRPr="00935810">
        <w:tab/>
      </w:r>
      <w:r w:rsidRPr="00935810">
        <w:tab/>
      </w:r>
      <w:r w:rsidRPr="00935810">
        <w:tab/>
      </w:r>
    </w:p>
    <w:p w14:paraId="1B99EB40" w14:textId="5D70D0A1" w:rsidR="003E3CD0" w:rsidRPr="00935810" w:rsidRDefault="003E3CD0" w:rsidP="003E3CD0">
      <w:pPr>
        <w:pStyle w:val="Verso"/>
      </w:pPr>
      <w:r w:rsidRPr="00935810">
        <w:tab/>
      </w:r>
      <w:r w:rsidRPr="00935810">
        <w:tab/>
      </w:r>
      <w:r w:rsidRPr="00935810">
        <w:tab/>
        <w:t>su aldea, y al rededor</w:t>
      </w:r>
      <w:r w:rsidRPr="00935810">
        <w:tab/>
      </w:r>
      <w:r w:rsidRPr="00935810">
        <w:tab/>
      </w:r>
      <w:r w:rsidRPr="00935810">
        <w:tab/>
      </w:r>
      <w:r w:rsidRPr="00935810">
        <w:tab/>
      </w:r>
    </w:p>
    <w:p w14:paraId="7AE2BA0F" w14:textId="77777777" w:rsidR="003E3CD0" w:rsidRPr="00935810" w:rsidRDefault="003E3CD0" w:rsidP="003E3CD0">
      <w:pPr>
        <w:pStyle w:val="Verso"/>
      </w:pPr>
      <w:r w:rsidRPr="00935810">
        <w:tab/>
      </w:r>
      <w:r w:rsidRPr="00935810">
        <w:tab/>
      </w:r>
      <w:r w:rsidRPr="00935810">
        <w:tab/>
        <w:t>tres leguas, y pues en Flor</w:t>
      </w:r>
    </w:p>
    <w:p w14:paraId="6708BA0C" w14:textId="77777777" w:rsidR="003E3CD0" w:rsidRPr="00935810" w:rsidRDefault="003E3CD0" w:rsidP="003E3CD0">
      <w:pPr>
        <w:pStyle w:val="Verso"/>
      </w:pPr>
      <w:r w:rsidRPr="00935810">
        <w:tab/>
      </w:r>
      <w:r w:rsidRPr="00935810">
        <w:tab/>
      </w:r>
      <w:r w:rsidRPr="00935810">
        <w:tab/>
        <w:t>se halló el prado de estas flores,</w:t>
      </w:r>
    </w:p>
    <w:p w14:paraId="54D64E14" w14:textId="77777777" w:rsidR="003E3CD0" w:rsidRPr="00935810" w:rsidRDefault="003E3CD0" w:rsidP="003E3CD0">
      <w:pPr>
        <w:pStyle w:val="Verso"/>
      </w:pPr>
      <w:r w:rsidRPr="00935810">
        <w:tab/>
      </w:r>
      <w:r w:rsidRPr="00935810">
        <w:tab/>
      </w:r>
      <w:r w:rsidRPr="00935810">
        <w:tab/>
        <w:t xml:space="preserve">  en ti y en tus </w:t>
      </w:r>
      <w:proofErr w:type="spellStart"/>
      <w:r w:rsidRPr="00935810">
        <w:t>decendientes</w:t>
      </w:r>
      <w:proofErr w:type="spellEnd"/>
      <w:r w:rsidRPr="00935810">
        <w:tab/>
      </w:r>
      <w:r w:rsidRPr="00935810">
        <w:tab/>
      </w:r>
    </w:p>
    <w:p w14:paraId="3C7E2870" w14:textId="4D235A8A" w:rsidR="003E3CD0" w:rsidRPr="00935810" w:rsidRDefault="003E3CD0" w:rsidP="003E3CD0">
      <w:pPr>
        <w:pStyle w:val="Verso"/>
      </w:pPr>
      <w:r w:rsidRPr="00935810">
        <w:tab/>
      </w:r>
      <w:r w:rsidRPr="00935810">
        <w:tab/>
      </w:r>
      <w:r w:rsidRPr="00935810">
        <w:tab/>
        <w:t>quedará el nombre de Prado.</w:t>
      </w:r>
      <w:r w:rsidRPr="00935810">
        <w:tab/>
      </w:r>
      <w:r w:rsidRPr="00935810">
        <w:tab/>
      </w:r>
      <w:r w:rsidRPr="00935810">
        <w:tab/>
      </w:r>
    </w:p>
    <w:p w14:paraId="631B2AD0" w14:textId="24465544" w:rsidR="003E3CD0" w:rsidRDefault="003E3CD0" w:rsidP="003E3CD0">
      <w:pPr>
        <w:pStyle w:val="Personaje"/>
      </w:pPr>
      <w:r w:rsidRPr="00935810">
        <w:t>Bato</w:t>
      </w:r>
    </w:p>
    <w:p w14:paraId="4EE21BFD" w14:textId="199E25C1" w:rsidR="003E3CD0" w:rsidRPr="00935810" w:rsidRDefault="003E3CD0" w:rsidP="003E3CD0">
      <w:pPr>
        <w:pStyle w:val="Verso"/>
      </w:pPr>
      <w:r w:rsidRPr="00935810">
        <w:tab/>
      </w:r>
      <w:r w:rsidRPr="00935810">
        <w:tab/>
      </w:r>
      <w:r w:rsidRPr="00935810">
        <w:tab/>
        <w:t>¡Par Dios, que el Rey es honrado</w:t>
      </w:r>
      <w:r w:rsidRPr="00935810">
        <w:tab/>
      </w:r>
      <w:r w:rsidRPr="00935810">
        <w:tab/>
      </w:r>
      <w:r w:rsidRPr="00935810">
        <w:tab/>
      </w:r>
    </w:p>
    <w:p w14:paraId="5358A7CE" w14:textId="77777777" w:rsidR="003E3CD0" w:rsidRPr="00935810" w:rsidRDefault="003E3CD0" w:rsidP="003E3CD0">
      <w:pPr>
        <w:pStyle w:val="Verso"/>
      </w:pPr>
      <w:r w:rsidRPr="00935810">
        <w:tab/>
      </w:r>
      <w:r w:rsidRPr="00935810">
        <w:tab/>
      </w:r>
      <w:r w:rsidRPr="00935810">
        <w:tab/>
        <w:t>y trata bien sus parientes!</w:t>
      </w:r>
    </w:p>
    <w:p w14:paraId="0B2A5D16" w14:textId="77777777" w:rsidR="003E3CD0" w:rsidRPr="00935810" w:rsidRDefault="003E3CD0" w:rsidP="003E3CD0">
      <w:pPr>
        <w:pStyle w:val="Verso"/>
      </w:pPr>
      <w:r w:rsidRPr="00935810">
        <w:tab/>
      </w:r>
      <w:r w:rsidRPr="00935810">
        <w:tab/>
      </w:r>
      <w:r w:rsidRPr="00935810">
        <w:tab/>
        <w:t xml:space="preserve">  Todo es burla, todo es vano,</w:t>
      </w:r>
    </w:p>
    <w:p w14:paraId="7341C0E6" w14:textId="77777777" w:rsidR="003E3CD0" w:rsidRPr="00935810" w:rsidRDefault="003E3CD0" w:rsidP="003E3CD0">
      <w:pPr>
        <w:pStyle w:val="Verso"/>
      </w:pPr>
      <w:r w:rsidRPr="00935810">
        <w:tab/>
      </w:r>
      <w:r w:rsidRPr="00935810">
        <w:tab/>
      </w:r>
      <w:r w:rsidRPr="00935810">
        <w:tab/>
        <w:t>aunque hayas guardado bueyes,</w:t>
      </w:r>
    </w:p>
    <w:p w14:paraId="3C922254" w14:textId="53E86441" w:rsidR="003E3CD0" w:rsidRPr="00935810" w:rsidRDefault="003E3CD0" w:rsidP="003E3CD0">
      <w:pPr>
        <w:pStyle w:val="Verso"/>
      </w:pPr>
      <w:r w:rsidRPr="00935810">
        <w:tab/>
      </w:r>
      <w:r w:rsidRPr="00935810">
        <w:tab/>
      </w:r>
      <w:r w:rsidRPr="00935810">
        <w:tab/>
        <w:t>sino andarte tras los reyes,</w:t>
      </w:r>
      <w:r w:rsidRPr="00935810">
        <w:tab/>
      </w:r>
      <w:r w:rsidRPr="00935810">
        <w:tab/>
      </w:r>
      <w:r w:rsidRPr="00935810">
        <w:tab/>
      </w:r>
      <w:r w:rsidRPr="00935810">
        <w:tab/>
      </w:r>
    </w:p>
    <w:p w14:paraId="4D3BC436" w14:textId="77777777" w:rsidR="003E3CD0" w:rsidRPr="00935810" w:rsidRDefault="003E3CD0" w:rsidP="003E3CD0">
      <w:pPr>
        <w:pStyle w:val="Verso"/>
      </w:pPr>
      <w:r w:rsidRPr="00935810">
        <w:tab/>
      </w:r>
      <w:r w:rsidRPr="00935810">
        <w:tab/>
      </w:r>
      <w:r w:rsidRPr="00935810">
        <w:tab/>
        <w:t>que al fin dan tarde o temprano.</w:t>
      </w:r>
      <w:r w:rsidRPr="00935810">
        <w:tab/>
      </w:r>
      <w:r w:rsidRPr="00935810">
        <w:tab/>
      </w:r>
      <w:r w:rsidRPr="00935810">
        <w:tab/>
      </w:r>
    </w:p>
    <w:p w14:paraId="170AAE0E" w14:textId="0FC40D0E" w:rsidR="003E3CD0" w:rsidRDefault="003E3CD0" w:rsidP="003E3CD0">
      <w:pPr>
        <w:pStyle w:val="Personaje"/>
      </w:pPr>
      <w:r w:rsidRPr="00935810">
        <w:t>Alfonso</w:t>
      </w:r>
    </w:p>
    <w:p w14:paraId="08E32157" w14:textId="31F6FC93" w:rsidR="003E3CD0" w:rsidRPr="00935810" w:rsidRDefault="003E3CD0" w:rsidP="003E3CD0">
      <w:pPr>
        <w:pStyle w:val="Verso"/>
      </w:pPr>
      <w:r w:rsidRPr="00935810">
        <w:tab/>
      </w:r>
      <w:r w:rsidRPr="00935810">
        <w:tab/>
        <w:t xml:space="preserve"> </w:t>
      </w:r>
      <w:r>
        <w:t xml:space="preserve">            </w:t>
      </w:r>
      <w:r w:rsidRPr="00935810">
        <w:t xml:space="preserve"> Los dos traidores le doy</w:t>
      </w:r>
    </w:p>
    <w:p w14:paraId="0C82B24B" w14:textId="77777777" w:rsidR="003E3CD0" w:rsidRPr="00935810" w:rsidRDefault="003E3CD0" w:rsidP="003E3CD0">
      <w:pPr>
        <w:pStyle w:val="Verso"/>
      </w:pPr>
      <w:r w:rsidRPr="00935810">
        <w:tab/>
      </w:r>
      <w:r w:rsidRPr="00935810">
        <w:tab/>
      </w:r>
      <w:r w:rsidRPr="00935810">
        <w:tab/>
        <w:t xml:space="preserve">a Nuño que los castigue. </w:t>
      </w:r>
    </w:p>
    <w:p w14:paraId="165AFDDE" w14:textId="3BC9F50E" w:rsidR="003E3CD0" w:rsidRDefault="003E3CD0" w:rsidP="003E3CD0">
      <w:pPr>
        <w:pStyle w:val="Personaje"/>
      </w:pPr>
      <w:r w:rsidRPr="00935810">
        <w:t>Arias</w:t>
      </w:r>
      <w:r w:rsidRPr="00935810">
        <w:tab/>
      </w:r>
    </w:p>
    <w:p w14:paraId="0CFE96C1" w14:textId="6ECFB8F2" w:rsidR="003E3CD0" w:rsidRPr="00935810" w:rsidRDefault="003E3CD0" w:rsidP="003E3CD0">
      <w:pPr>
        <w:pStyle w:val="Verso"/>
      </w:pPr>
      <w:r w:rsidRPr="00935810">
        <w:tab/>
      </w:r>
      <w:r w:rsidRPr="00935810">
        <w:tab/>
      </w:r>
      <w:r>
        <w:t xml:space="preserve">            </w:t>
      </w:r>
      <w:r w:rsidRPr="00935810">
        <w:t>Si ya es razón que te obligue</w:t>
      </w:r>
      <w:r w:rsidRPr="00935810">
        <w:tab/>
      </w:r>
    </w:p>
    <w:p w14:paraId="1DEA23BC" w14:textId="7C31D9BE" w:rsidR="003E3CD0" w:rsidRPr="00935810" w:rsidRDefault="003E3CD0" w:rsidP="003E3CD0">
      <w:pPr>
        <w:pStyle w:val="Verso"/>
      </w:pPr>
      <w:r w:rsidRPr="00935810">
        <w:tab/>
      </w:r>
      <w:r w:rsidRPr="00935810">
        <w:tab/>
      </w:r>
      <w:r w:rsidRPr="00935810">
        <w:tab/>
        <w:t>el ver que a tus pies estoy,</w:t>
      </w:r>
      <w:r w:rsidRPr="00935810">
        <w:tab/>
      </w:r>
      <w:r w:rsidRPr="00935810">
        <w:tab/>
      </w:r>
      <w:r w:rsidRPr="00935810">
        <w:tab/>
      </w:r>
    </w:p>
    <w:p w14:paraId="3A69B0EC" w14:textId="1F7B3966" w:rsidR="003E3CD0" w:rsidRPr="00935810" w:rsidRDefault="003E3CD0" w:rsidP="003E3CD0">
      <w:pPr>
        <w:pStyle w:val="Verso"/>
      </w:pPr>
      <w:r w:rsidRPr="00935810">
        <w:tab/>
      </w:r>
      <w:r w:rsidRPr="00935810">
        <w:tab/>
      </w:r>
      <w:r w:rsidRPr="00935810">
        <w:tab/>
        <w:t xml:space="preserve">  por don Tristán y por mí</w:t>
      </w:r>
      <w:r w:rsidRPr="00935810">
        <w:tab/>
      </w:r>
      <w:r w:rsidRPr="00935810">
        <w:tab/>
      </w:r>
      <w:r w:rsidRPr="00935810">
        <w:tab/>
      </w:r>
    </w:p>
    <w:p w14:paraId="03B52E79" w14:textId="77777777" w:rsidR="003E3CD0" w:rsidRPr="00935810" w:rsidRDefault="003E3CD0" w:rsidP="003E3CD0">
      <w:pPr>
        <w:pStyle w:val="Verso"/>
      </w:pPr>
      <w:r w:rsidRPr="00935810">
        <w:tab/>
      </w:r>
      <w:r w:rsidRPr="00935810">
        <w:tab/>
      </w:r>
      <w:r w:rsidRPr="00935810">
        <w:tab/>
        <w:t>misericordia te pido.</w:t>
      </w:r>
    </w:p>
    <w:p w14:paraId="40D8C220" w14:textId="569C247C" w:rsidR="003E3CD0" w:rsidRDefault="003E3CD0" w:rsidP="003E3CD0">
      <w:pPr>
        <w:pStyle w:val="Personaje"/>
      </w:pPr>
      <w:r w:rsidRPr="00935810">
        <w:t>Nuño</w:t>
      </w:r>
    </w:p>
    <w:p w14:paraId="58C4782D" w14:textId="33AAF729" w:rsidR="003E3CD0" w:rsidRPr="00935810" w:rsidRDefault="003E3CD0" w:rsidP="003E3CD0">
      <w:pPr>
        <w:pStyle w:val="Verso"/>
      </w:pPr>
      <w:r w:rsidRPr="00935810">
        <w:lastRenderedPageBreak/>
        <w:tab/>
      </w:r>
      <w:r w:rsidRPr="00935810">
        <w:tab/>
      </w:r>
      <w:r w:rsidRPr="00935810">
        <w:tab/>
        <w:t>A Inés os doy, que ella ha sido</w:t>
      </w:r>
    </w:p>
    <w:p w14:paraId="0443343D" w14:textId="77777777" w:rsidR="003E3CD0" w:rsidRPr="00935810" w:rsidRDefault="003E3CD0" w:rsidP="003E3CD0">
      <w:pPr>
        <w:pStyle w:val="Verso"/>
      </w:pPr>
      <w:r w:rsidRPr="00935810">
        <w:tab/>
      </w:r>
      <w:r w:rsidRPr="00935810">
        <w:tab/>
      </w:r>
      <w:r w:rsidRPr="00935810">
        <w:tab/>
        <w:t>la piedad que vive en mí.</w:t>
      </w:r>
    </w:p>
    <w:p w14:paraId="34EB3D93" w14:textId="3FA5FCE8" w:rsidR="003E3CD0" w:rsidRDefault="003E3CD0" w:rsidP="003E3CD0">
      <w:pPr>
        <w:pStyle w:val="Personaje"/>
      </w:pPr>
      <w:proofErr w:type="spellStart"/>
      <w:r w:rsidRPr="00935810">
        <w:t>Nise</w:t>
      </w:r>
      <w:proofErr w:type="spellEnd"/>
    </w:p>
    <w:p w14:paraId="2137AC21" w14:textId="5537ACAE" w:rsidR="003E3CD0" w:rsidRPr="00935810" w:rsidRDefault="003E3CD0" w:rsidP="003E3CD0">
      <w:pPr>
        <w:pStyle w:val="Verso"/>
      </w:pPr>
      <w:r w:rsidRPr="00935810">
        <w:tab/>
      </w:r>
      <w:r w:rsidRPr="00935810">
        <w:tab/>
      </w:r>
      <w:r w:rsidRPr="00935810">
        <w:tab/>
        <w:t xml:space="preserve">  Pues yo les doy el perdón.</w:t>
      </w:r>
      <w:r w:rsidRPr="00935810">
        <w:tab/>
      </w:r>
      <w:r w:rsidRPr="00935810">
        <w:tab/>
      </w:r>
      <w:r w:rsidRPr="00935810">
        <w:tab/>
      </w:r>
    </w:p>
    <w:p w14:paraId="7FEBDDA1" w14:textId="16A2730F" w:rsidR="003E3CD0" w:rsidRDefault="003E3CD0" w:rsidP="003E3CD0">
      <w:pPr>
        <w:pStyle w:val="Personaje"/>
      </w:pPr>
      <w:r w:rsidRPr="00935810">
        <w:t>Tristán</w:t>
      </w:r>
    </w:p>
    <w:p w14:paraId="6FD328A8" w14:textId="014865EF" w:rsidR="003E3CD0" w:rsidRPr="00935810" w:rsidRDefault="003E3CD0" w:rsidP="003E3CD0">
      <w:pPr>
        <w:pStyle w:val="Verso"/>
      </w:pPr>
      <w:r w:rsidRPr="00935810">
        <w:tab/>
      </w:r>
      <w:r w:rsidRPr="00935810">
        <w:tab/>
      </w:r>
      <w:r>
        <w:t xml:space="preserve">            </w:t>
      </w:r>
      <w:r w:rsidRPr="00935810">
        <w:t>España toda te alabe.</w:t>
      </w:r>
      <w:r w:rsidRPr="00935810">
        <w:tab/>
      </w:r>
      <w:r w:rsidRPr="00935810">
        <w:tab/>
      </w:r>
      <w:r w:rsidRPr="00935810">
        <w:tab/>
      </w:r>
      <w:r w:rsidRPr="00935810">
        <w:tab/>
      </w:r>
      <w:r w:rsidRPr="00935810">
        <w:tab/>
      </w:r>
    </w:p>
    <w:p w14:paraId="56A1B811" w14:textId="151F48F5" w:rsidR="003E3CD0" w:rsidRDefault="003E3CD0" w:rsidP="003E3CD0">
      <w:pPr>
        <w:pStyle w:val="Personaje"/>
      </w:pPr>
      <w:r w:rsidRPr="00935810">
        <w:t>Nuño</w:t>
      </w:r>
    </w:p>
    <w:p w14:paraId="12CB977D" w14:textId="2F11BD8E" w:rsidR="003E3CD0" w:rsidRPr="00935810" w:rsidRDefault="003E3CD0" w:rsidP="003E3CD0">
      <w:pPr>
        <w:pStyle w:val="Verso"/>
      </w:pPr>
      <w:r w:rsidRPr="00935810">
        <w:tab/>
      </w:r>
      <w:r w:rsidRPr="00935810">
        <w:tab/>
      </w:r>
      <w:r w:rsidRPr="00935810">
        <w:tab/>
        <w:t>Y aquí la comedia acabe</w:t>
      </w:r>
    </w:p>
    <w:p w14:paraId="277F63F6" w14:textId="77777777" w:rsidR="003E3CD0" w:rsidRPr="00935810" w:rsidRDefault="003E3CD0" w:rsidP="003E3CD0">
      <w:pPr>
        <w:pStyle w:val="Verso"/>
      </w:pPr>
      <w:r w:rsidRPr="00935810">
        <w:tab/>
      </w:r>
      <w:r w:rsidRPr="00935810">
        <w:tab/>
      </w:r>
      <w:r w:rsidRPr="00935810">
        <w:tab/>
        <w:t xml:space="preserve">de </w:t>
      </w:r>
      <w:r w:rsidRPr="00935810">
        <w:rPr>
          <w:i/>
        </w:rPr>
        <w:t>Los Prados de León</w:t>
      </w:r>
      <w:r w:rsidRPr="00935810">
        <w:t>.</w:t>
      </w:r>
    </w:p>
    <w:p w14:paraId="5D2AAE21" w14:textId="77777777" w:rsidR="003E3CD0" w:rsidRPr="00935810" w:rsidRDefault="003E3CD0" w:rsidP="003E3CD0">
      <w:pPr>
        <w:rPr>
          <w:rFonts w:ascii="Times New Roman" w:hAnsi="Times New Roman"/>
        </w:rPr>
      </w:pPr>
    </w:p>
    <w:p w14:paraId="4967190E" w14:textId="77777777" w:rsidR="003E3CD0" w:rsidRPr="006A5EFA" w:rsidRDefault="003E3CD0" w:rsidP="003E3CD0">
      <w:pPr>
        <w:pStyle w:val="Acot"/>
      </w:pPr>
      <w:r w:rsidRPr="00935810">
        <w:t>Fin de la comedia</w:t>
      </w:r>
    </w:p>
    <w:p w14:paraId="297B53F2" w14:textId="77777777" w:rsidR="003E3CD0" w:rsidRPr="006A2747" w:rsidRDefault="003E3CD0" w:rsidP="003E3CD0">
      <w:pPr>
        <w:pStyle w:val="Acot"/>
      </w:pPr>
    </w:p>
    <w:sectPr w:rsidR="003E3CD0" w:rsidRPr="006A2747" w:rsidSect="00796A94">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BC608" w14:textId="77777777" w:rsidR="007C1146" w:rsidRDefault="007C1146" w:rsidP="00336A60">
      <w:r>
        <w:separator/>
      </w:r>
    </w:p>
  </w:endnote>
  <w:endnote w:type="continuationSeparator" w:id="0">
    <w:p w14:paraId="3DE0E8D2" w14:textId="77777777" w:rsidR="007C1146" w:rsidRDefault="007C1146" w:rsidP="0033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ranjonLTStd">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4FD56" w14:textId="77777777" w:rsidR="007C1146" w:rsidRDefault="007C1146" w:rsidP="00336A60">
      <w:r>
        <w:separator/>
      </w:r>
    </w:p>
  </w:footnote>
  <w:footnote w:type="continuationSeparator" w:id="0">
    <w:p w14:paraId="1E442FA2" w14:textId="77777777" w:rsidR="007C1146" w:rsidRDefault="007C1146" w:rsidP="00336A60">
      <w:r>
        <w:continuationSeparator/>
      </w:r>
    </w:p>
  </w:footnote>
  <w:footnote w:id="1">
    <w:p w14:paraId="284501F7" w14:textId="77777777" w:rsidR="00864B2C" w:rsidRPr="00B1252D" w:rsidRDefault="00864B2C" w:rsidP="00864B2C">
      <w:pPr>
        <w:pStyle w:val="Textonotapie"/>
        <w:rPr>
          <w:sz w:val="22"/>
        </w:rPr>
      </w:pPr>
      <w:r w:rsidRPr="00B1252D">
        <w:rPr>
          <w:rStyle w:val="Refdenotaalpie"/>
          <w:sz w:val="22"/>
        </w:rPr>
        <w:footnoteRef/>
      </w:r>
      <w:r w:rsidRPr="00B1252D">
        <w:rPr>
          <w:sz w:val="22"/>
        </w:rPr>
        <w:t xml:space="preserve"> </w:t>
      </w:r>
      <w:r w:rsidRPr="00BE68A1">
        <w:t>«Es una de las seis piezas suyas que Lope de Vega parece haber estimado más, y de las cuales dice, por boca de El Teatro, en el prólogo dialogístico de la Parte 16.ª: “Mirad a quien alabáis, el Perseo, El Laberinto y Los Prados, el Adonis y Felisarda, están de suerte escritas, que parece que se detuvo en ellas”» (Menéndez Pelayo 1949:100).</w:t>
      </w:r>
    </w:p>
  </w:footnote>
  <w:footnote w:id="2">
    <w:p w14:paraId="7A693BC4" w14:textId="77777777" w:rsidR="00864B2C" w:rsidRPr="00FD216E" w:rsidRDefault="00864B2C" w:rsidP="00864B2C">
      <w:pPr>
        <w:pStyle w:val="Textonotapie"/>
        <w:rPr>
          <w:sz w:val="22"/>
        </w:rPr>
      </w:pPr>
      <w:r w:rsidRPr="00D91020">
        <w:rPr>
          <w:rStyle w:val="Refdenotaalpie"/>
          <w:sz w:val="22"/>
        </w:rPr>
        <w:footnoteRef/>
      </w:r>
      <w:r w:rsidRPr="00D91020">
        <w:rPr>
          <w:sz w:val="22"/>
        </w:rPr>
        <w:t xml:space="preserve"> Forastieri-Braschi [1983</w:t>
      </w:r>
      <w:r>
        <w:rPr>
          <w:sz w:val="22"/>
        </w:rPr>
        <w:t>:415</w:t>
      </w:r>
      <w:r w:rsidRPr="00D91020">
        <w:rPr>
          <w:sz w:val="22"/>
        </w:rPr>
        <w:t>] observó cómo en comedias anteriores a 1604 «</w:t>
      </w:r>
      <w:r>
        <w:rPr>
          <w:sz w:val="22"/>
        </w:rPr>
        <w:t>Lope aventuró más allá de lo debido algunos amoríos en la montaña alternando la jerarquía escénica y el orden tradicional de las relaciones de los personajes</w:t>
      </w:r>
      <w:r w:rsidRPr="00D91020">
        <w:rPr>
          <w:sz w:val="22"/>
        </w:rPr>
        <w:t>»</w:t>
      </w:r>
      <w:r>
        <w:rPr>
          <w:sz w:val="22"/>
        </w:rPr>
        <w:t xml:space="preserve">, y si bien </w:t>
      </w:r>
      <w:r w:rsidRPr="00D91020">
        <w:rPr>
          <w:i/>
          <w:sz w:val="22"/>
        </w:rPr>
        <w:t>Los Prados de León</w:t>
      </w:r>
      <w:r>
        <w:rPr>
          <w:sz w:val="22"/>
        </w:rPr>
        <w:t xml:space="preserve"> nos brinda más de </w:t>
      </w:r>
      <w:r w:rsidRPr="00FD216E">
        <w:rPr>
          <w:sz w:val="22"/>
        </w:rPr>
        <w:t>una escena de «</w:t>
      </w:r>
      <w:r>
        <w:rPr>
          <w:sz w:val="22"/>
        </w:rPr>
        <w:t>amoríos en la montaña</w:t>
      </w:r>
      <w:r w:rsidRPr="00FD216E">
        <w:rPr>
          <w:sz w:val="22"/>
        </w:rPr>
        <w:t>»</w:t>
      </w:r>
      <w:r>
        <w:rPr>
          <w:sz w:val="22"/>
        </w:rPr>
        <w:t xml:space="preserve">, el decoro queda a salvo pues los amantes (Nise y Nuño en su versión villana, Inés y don Nuño de Prado en su versión noble) sortean, mediante sendos y sucesivos ‘cambios de estado’, las posibles e indecorosas desigualdades. </w:t>
      </w:r>
    </w:p>
  </w:footnote>
  <w:footnote w:id="3">
    <w:p w14:paraId="3226C2A5" w14:textId="77777777" w:rsidR="00864B2C" w:rsidRPr="00C30736" w:rsidRDefault="00864B2C" w:rsidP="00864B2C">
      <w:pPr>
        <w:pStyle w:val="Textonotapie"/>
        <w:rPr>
          <w:sz w:val="22"/>
        </w:rPr>
      </w:pPr>
      <w:r w:rsidRPr="00C30736">
        <w:rPr>
          <w:rStyle w:val="Refdenotaalpie"/>
          <w:sz w:val="22"/>
        </w:rPr>
        <w:footnoteRef/>
      </w:r>
      <w:r w:rsidRPr="00C30736">
        <w:rPr>
          <w:sz w:val="22"/>
        </w:rPr>
        <w:t xml:space="preserve"> </w:t>
      </w:r>
      <w:r>
        <w:rPr>
          <w:sz w:val="22"/>
        </w:rPr>
        <w:t xml:space="preserve">La base de datos Artelope lo califica </w:t>
      </w:r>
      <w:r w:rsidRPr="00C30736">
        <w:rPr>
          <w:sz w:val="22"/>
        </w:rPr>
        <w:t>como «</w:t>
      </w:r>
      <w:r>
        <w:rPr>
          <w:sz w:val="22"/>
        </w:rPr>
        <w:t>Drama&gt;historial&gt;profano&gt;hechos particulares</w:t>
      </w:r>
      <w:r w:rsidRPr="00C30736">
        <w:rPr>
          <w:sz w:val="22"/>
        </w:rPr>
        <w:t>»</w:t>
      </w:r>
      <w:r>
        <w:t>.</w:t>
      </w:r>
    </w:p>
  </w:footnote>
  <w:footnote w:id="4">
    <w:p w14:paraId="1405F1E9" w14:textId="77777777" w:rsidR="00864B2C" w:rsidRPr="00E17707" w:rsidRDefault="00864B2C" w:rsidP="00864B2C">
      <w:pPr>
        <w:pStyle w:val="Textonotapie"/>
        <w:rPr>
          <w:sz w:val="22"/>
        </w:rPr>
      </w:pPr>
      <w:r w:rsidRPr="00E17707">
        <w:rPr>
          <w:rStyle w:val="Refdenotaalpie"/>
          <w:sz w:val="22"/>
        </w:rPr>
        <w:footnoteRef/>
      </w:r>
      <w:r w:rsidRPr="00E17707">
        <w:rPr>
          <w:sz w:val="22"/>
        </w:rPr>
        <w:t xml:space="preserve"> </w:t>
      </w:r>
      <w:r>
        <w:rPr>
          <w:sz w:val="22"/>
        </w:rPr>
        <w:t>Aunque no sea este el lugar para desarrollarlo, me permito al menos sugerir la posibilidad de extrapolar al estudio de</w:t>
      </w:r>
      <w:r w:rsidRPr="00175D5E">
        <w:rPr>
          <w:sz w:val="22"/>
        </w:rPr>
        <w:t xml:space="preserve"> la </w:t>
      </w:r>
      <w:r>
        <w:rPr>
          <w:sz w:val="22"/>
        </w:rPr>
        <w:t>clasificación</w:t>
      </w:r>
      <w:r w:rsidRPr="00175D5E">
        <w:rPr>
          <w:sz w:val="22"/>
        </w:rPr>
        <w:t xml:space="preserve"> </w:t>
      </w:r>
      <w:r>
        <w:rPr>
          <w:sz w:val="22"/>
        </w:rPr>
        <w:t xml:space="preserve">de </w:t>
      </w:r>
      <w:r w:rsidRPr="00D97C14">
        <w:rPr>
          <w:sz w:val="22"/>
        </w:rPr>
        <w:t>los géneros teatrales conceptos como el de «</w:t>
      </w:r>
      <w:r>
        <w:rPr>
          <w:sz w:val="22"/>
        </w:rPr>
        <w:t>semejanzas</w:t>
      </w:r>
      <w:r w:rsidRPr="00D97C14">
        <w:rPr>
          <w:sz w:val="22"/>
        </w:rPr>
        <w:t xml:space="preserve"> de familia» –</w:t>
      </w:r>
      <w:r>
        <w:rPr>
          <w:sz w:val="22"/>
        </w:rPr>
        <w:t>manejado</w:t>
      </w:r>
      <w:r w:rsidRPr="00D97C14">
        <w:rPr>
          <w:sz w:val="22"/>
        </w:rPr>
        <w:t xml:space="preserve"> convincentemente por Santiáñez </w:t>
      </w:r>
      <w:r>
        <w:rPr>
          <w:sz w:val="22"/>
        </w:rPr>
        <w:t>[</w:t>
      </w:r>
      <w:r w:rsidRPr="00D97C14">
        <w:rPr>
          <w:sz w:val="22"/>
        </w:rPr>
        <w:t>2002</w:t>
      </w:r>
      <w:r>
        <w:rPr>
          <w:sz w:val="22"/>
        </w:rPr>
        <w:t>]</w:t>
      </w:r>
      <w:r w:rsidRPr="00D97C14">
        <w:rPr>
          <w:sz w:val="22"/>
        </w:rPr>
        <w:t xml:space="preserve"> para la explicación del Modernismo</w:t>
      </w:r>
      <w:r>
        <w:rPr>
          <w:sz w:val="22"/>
        </w:rPr>
        <w:t xml:space="preserve"> literario</w:t>
      </w:r>
      <w:r w:rsidRPr="00D97C14">
        <w:rPr>
          <w:sz w:val="22"/>
        </w:rPr>
        <w:t>–, que tal</w:t>
      </w:r>
      <w:r>
        <w:rPr>
          <w:sz w:val="22"/>
        </w:rPr>
        <w:t xml:space="preserve"> vez ayudarían a superar categorías de aspiración omnicomprensiva y, por ello, de difícil aplicación práctica.</w:t>
      </w:r>
    </w:p>
  </w:footnote>
  <w:footnote w:id="5">
    <w:p w14:paraId="431E3370" w14:textId="77777777" w:rsidR="00864B2C" w:rsidRPr="001569A2" w:rsidRDefault="00864B2C" w:rsidP="00864B2C">
      <w:pPr>
        <w:pStyle w:val="Textonotapie"/>
        <w:rPr>
          <w:sz w:val="22"/>
        </w:rPr>
      </w:pPr>
      <w:r w:rsidRPr="001569A2">
        <w:rPr>
          <w:rStyle w:val="Refdenotaalpie"/>
          <w:sz w:val="22"/>
        </w:rPr>
        <w:footnoteRef/>
      </w:r>
      <w:r w:rsidRPr="001569A2">
        <w:rPr>
          <w:sz w:val="22"/>
        </w:rPr>
        <w:t xml:space="preserve"> </w:t>
      </w:r>
      <w:r>
        <w:rPr>
          <w:sz w:val="22"/>
        </w:rPr>
        <w:t>El título obecede a la fórmula «Los X [patronímico]</w:t>
      </w:r>
      <w:r w:rsidRPr="001569A2">
        <w:rPr>
          <w:sz w:val="22"/>
        </w:rPr>
        <w:t xml:space="preserve"> de X</w:t>
      </w:r>
      <w:r>
        <w:rPr>
          <w:sz w:val="22"/>
        </w:rPr>
        <w:t xml:space="preserve"> [locativo]</w:t>
      </w:r>
      <w:r w:rsidRPr="001569A2">
        <w:rPr>
          <w:sz w:val="22"/>
        </w:rPr>
        <w:t>»</w:t>
      </w:r>
      <w:r>
        <w:rPr>
          <w:sz w:val="22"/>
        </w:rPr>
        <w:t>, que,</w:t>
      </w:r>
      <w:r w:rsidRPr="001569A2">
        <w:rPr>
          <w:sz w:val="22"/>
        </w:rPr>
        <w:t xml:space="preserve"> </w:t>
      </w:r>
      <w:r>
        <w:rPr>
          <w:sz w:val="22"/>
        </w:rPr>
        <w:t xml:space="preserve">como ha subrayado Chen Sham [1992-1993:62] establece el </w:t>
      </w:r>
      <w:r w:rsidRPr="001569A2">
        <w:rPr>
          <w:sz w:val="22"/>
        </w:rPr>
        <w:t>«paradigma»</w:t>
      </w:r>
      <w:r>
        <w:rPr>
          <w:sz w:val="22"/>
        </w:rPr>
        <w:t xml:space="preserve"> del origen </w:t>
      </w:r>
      <w:r w:rsidRPr="001569A2">
        <w:rPr>
          <w:sz w:val="22"/>
        </w:rPr>
        <w:t>«</w:t>
      </w:r>
      <w:r>
        <w:rPr>
          <w:sz w:val="22"/>
        </w:rPr>
        <w:t>glorioso de un antepasado y de la institución de su nombre</w:t>
      </w:r>
      <w:r w:rsidRPr="001569A2">
        <w:rPr>
          <w:sz w:val="22"/>
        </w:rPr>
        <w:t>»</w:t>
      </w:r>
      <w:r>
        <w:rPr>
          <w:sz w:val="22"/>
        </w:rPr>
        <w:t xml:space="preserve">. </w:t>
      </w:r>
    </w:p>
  </w:footnote>
  <w:footnote w:id="6">
    <w:p w14:paraId="78A82793" w14:textId="77777777" w:rsidR="00864B2C" w:rsidRPr="00D05867" w:rsidRDefault="00864B2C" w:rsidP="00864B2C">
      <w:pPr>
        <w:pStyle w:val="Textonotapie"/>
        <w:rPr>
          <w:sz w:val="22"/>
        </w:rPr>
      </w:pPr>
      <w:r w:rsidRPr="000E57DE">
        <w:rPr>
          <w:rStyle w:val="Refdenotaalpie"/>
          <w:sz w:val="22"/>
        </w:rPr>
        <w:footnoteRef/>
      </w:r>
      <w:r w:rsidRPr="000E57DE">
        <w:rPr>
          <w:sz w:val="22"/>
        </w:rPr>
        <w:t xml:space="preserve"> </w:t>
      </w:r>
      <w:r>
        <w:rPr>
          <w:sz w:val="22"/>
        </w:rPr>
        <w:t xml:space="preserve">Ferrer Valls [1998] y especialmente Ferrer Valls [2001] son artículos imprescindibles para entender el género en su conjunto. Para obras concretas o aspectos parciales, ver Oleza Simó y Ferrer Valls [1991], Ferrer Valls [2008], Ferrer Valls [2011], Ortiz Rodríguez [2010], Ferrer Valls [2012] y Zugasti [2013]. Véanse también los prólogos a las ediciones Prolope de </w:t>
      </w:r>
      <w:r w:rsidRPr="001B155F">
        <w:rPr>
          <w:i/>
          <w:sz w:val="22"/>
        </w:rPr>
        <w:t>El primero Benavides</w:t>
      </w:r>
      <w:r>
        <w:rPr>
          <w:sz w:val="22"/>
        </w:rPr>
        <w:t xml:space="preserve"> (Iriso, </w:t>
      </w:r>
      <w:r w:rsidRPr="001B155F">
        <w:rPr>
          <w:i/>
          <w:sz w:val="22"/>
        </w:rPr>
        <w:t>Parte II</w:t>
      </w:r>
      <w:r>
        <w:rPr>
          <w:sz w:val="22"/>
        </w:rPr>
        <w:t xml:space="preserve">), </w:t>
      </w:r>
      <w:r w:rsidRPr="00B24A01">
        <w:rPr>
          <w:i/>
          <w:sz w:val="22"/>
        </w:rPr>
        <w:t>El duque de Viseo</w:t>
      </w:r>
      <w:r>
        <w:rPr>
          <w:sz w:val="22"/>
        </w:rPr>
        <w:t xml:space="preserve"> (Calderón, </w:t>
      </w:r>
      <w:r w:rsidRPr="00B24A01">
        <w:rPr>
          <w:i/>
          <w:sz w:val="22"/>
        </w:rPr>
        <w:t>Parte VI</w:t>
      </w:r>
      <w:r>
        <w:rPr>
          <w:sz w:val="22"/>
        </w:rPr>
        <w:t xml:space="preserve">), </w:t>
      </w:r>
      <w:r w:rsidRPr="00817576">
        <w:rPr>
          <w:i/>
          <w:sz w:val="22"/>
        </w:rPr>
        <w:t>Los Porceles de Murcia</w:t>
      </w:r>
      <w:r>
        <w:rPr>
          <w:sz w:val="22"/>
        </w:rPr>
        <w:t xml:space="preserve"> (Lobera, </w:t>
      </w:r>
      <w:r w:rsidRPr="001B155F">
        <w:rPr>
          <w:i/>
          <w:sz w:val="22"/>
        </w:rPr>
        <w:t>Parte VII</w:t>
      </w:r>
      <w:r>
        <w:rPr>
          <w:sz w:val="22"/>
        </w:rPr>
        <w:t xml:space="preserve">), </w:t>
      </w:r>
      <w:r w:rsidRPr="00817576">
        <w:rPr>
          <w:i/>
          <w:sz w:val="22"/>
        </w:rPr>
        <w:t>El primer Fajardo</w:t>
      </w:r>
      <w:r>
        <w:rPr>
          <w:sz w:val="22"/>
        </w:rPr>
        <w:t xml:space="preserve"> (García López, </w:t>
      </w:r>
      <w:r w:rsidRPr="00817576">
        <w:rPr>
          <w:i/>
          <w:sz w:val="22"/>
        </w:rPr>
        <w:t>Parte VII</w:t>
      </w:r>
      <w:r>
        <w:rPr>
          <w:sz w:val="22"/>
        </w:rPr>
        <w:t xml:space="preserve">), </w:t>
      </w:r>
      <w:r w:rsidRPr="00A27E67">
        <w:rPr>
          <w:i/>
          <w:sz w:val="22"/>
        </w:rPr>
        <w:t>El más galán portugués, Duque de Berganza</w:t>
      </w:r>
      <w:r>
        <w:rPr>
          <w:sz w:val="22"/>
        </w:rPr>
        <w:t xml:space="preserve"> (Mota, </w:t>
      </w:r>
      <w:r w:rsidRPr="00A27E67">
        <w:rPr>
          <w:i/>
          <w:sz w:val="22"/>
        </w:rPr>
        <w:t>Parte VIII</w:t>
      </w:r>
      <w:r>
        <w:rPr>
          <w:sz w:val="22"/>
        </w:rPr>
        <w:t xml:space="preserve">), </w:t>
      </w:r>
      <w:r w:rsidRPr="00BB489C">
        <w:rPr>
          <w:i/>
          <w:sz w:val="22"/>
        </w:rPr>
        <w:t>Los Ponces de Barcelona</w:t>
      </w:r>
      <w:r>
        <w:rPr>
          <w:sz w:val="22"/>
        </w:rPr>
        <w:t xml:space="preserve"> (Trambaioli, </w:t>
      </w:r>
      <w:r w:rsidRPr="00BB489C">
        <w:rPr>
          <w:i/>
          <w:sz w:val="22"/>
        </w:rPr>
        <w:t>Parte IX</w:t>
      </w:r>
      <w:r>
        <w:rPr>
          <w:sz w:val="22"/>
        </w:rPr>
        <w:t xml:space="preserve">), </w:t>
      </w:r>
      <w:r w:rsidRPr="00031001">
        <w:rPr>
          <w:i/>
          <w:sz w:val="22"/>
        </w:rPr>
        <w:t>La varona castellana</w:t>
      </w:r>
      <w:r>
        <w:rPr>
          <w:sz w:val="22"/>
        </w:rPr>
        <w:t xml:space="preserve"> (Pontón y Serés, </w:t>
      </w:r>
      <w:r w:rsidRPr="00031001">
        <w:rPr>
          <w:i/>
          <w:sz w:val="22"/>
        </w:rPr>
        <w:t>Parte IX</w:t>
      </w:r>
      <w:r>
        <w:rPr>
          <w:sz w:val="22"/>
        </w:rPr>
        <w:t xml:space="preserve">), </w:t>
      </w:r>
      <w:r w:rsidRPr="00D66A71">
        <w:rPr>
          <w:i/>
          <w:sz w:val="22"/>
        </w:rPr>
        <w:t>Don Lope de Cardona</w:t>
      </w:r>
      <w:r>
        <w:rPr>
          <w:sz w:val="22"/>
        </w:rPr>
        <w:t xml:space="preserve"> (Fosalba Vela, </w:t>
      </w:r>
      <w:r w:rsidRPr="00D66A71">
        <w:rPr>
          <w:i/>
          <w:sz w:val="22"/>
        </w:rPr>
        <w:t>Parte X</w:t>
      </w:r>
      <w:r>
        <w:rPr>
          <w:sz w:val="22"/>
        </w:rPr>
        <w:t xml:space="preserve">), </w:t>
      </w:r>
      <w:r w:rsidRPr="00AE4363">
        <w:rPr>
          <w:i/>
          <w:sz w:val="22"/>
        </w:rPr>
        <w:t xml:space="preserve">El blasón de los Chaves de Villalba </w:t>
      </w:r>
      <w:r>
        <w:rPr>
          <w:sz w:val="22"/>
        </w:rPr>
        <w:t xml:space="preserve">(Rodríguez Rodríguez, </w:t>
      </w:r>
      <w:r w:rsidRPr="00AE4363">
        <w:rPr>
          <w:i/>
          <w:sz w:val="22"/>
        </w:rPr>
        <w:t>Parte X</w:t>
      </w:r>
      <w:r>
        <w:rPr>
          <w:sz w:val="22"/>
        </w:rPr>
        <w:t xml:space="preserve">) y </w:t>
      </w:r>
      <w:r w:rsidRPr="00587B45">
        <w:rPr>
          <w:i/>
          <w:sz w:val="22"/>
        </w:rPr>
        <w:t xml:space="preserve">La fortuna </w:t>
      </w:r>
      <w:r w:rsidRPr="00D05867">
        <w:rPr>
          <w:i/>
          <w:sz w:val="22"/>
        </w:rPr>
        <w:t>merecida</w:t>
      </w:r>
      <w:r w:rsidRPr="00D05867">
        <w:rPr>
          <w:sz w:val="22"/>
        </w:rPr>
        <w:t xml:space="preserve"> (Sánchez, </w:t>
      </w:r>
      <w:r w:rsidRPr="00D05867">
        <w:rPr>
          <w:i/>
          <w:sz w:val="22"/>
        </w:rPr>
        <w:t>Parte XI</w:t>
      </w:r>
      <w:r w:rsidRPr="00D05867">
        <w:rPr>
          <w:sz w:val="22"/>
        </w:rPr>
        <w:t>).</w:t>
      </w:r>
    </w:p>
  </w:footnote>
  <w:footnote w:id="7">
    <w:p w14:paraId="66033513" w14:textId="77777777" w:rsidR="00864B2C" w:rsidRDefault="00864B2C" w:rsidP="00864B2C">
      <w:pPr>
        <w:pStyle w:val="Textonotapie"/>
      </w:pPr>
      <w:r w:rsidRPr="00D05867">
        <w:rPr>
          <w:rStyle w:val="Refdenotaalpie"/>
          <w:sz w:val="22"/>
        </w:rPr>
        <w:footnoteRef/>
      </w:r>
      <w:r w:rsidRPr="00D05867">
        <w:rPr>
          <w:sz w:val="22"/>
        </w:rPr>
        <w:t xml:space="preserve"> El parentesco entre las tres obras fue ya observado por Adolf F. von Schack, quien destac</w:t>
      </w:r>
      <w:r>
        <w:rPr>
          <w:sz w:val="22"/>
        </w:rPr>
        <w:t>ó</w:t>
      </w:r>
      <w:r w:rsidRPr="00D05867">
        <w:rPr>
          <w:sz w:val="22"/>
        </w:rPr>
        <w:t xml:space="preserve"> en ellas «la verdadera gracia, el encanto mágico de la pura poesía pastoral [que] se confunde en ellas con la más grave solemnidad de la heroica» (citado en Menéndez Pelayo 1949:101).</w:t>
      </w:r>
    </w:p>
  </w:footnote>
  <w:footnote w:id="8">
    <w:p w14:paraId="241811B7" w14:textId="77777777" w:rsidR="00864B2C" w:rsidRPr="00371762" w:rsidRDefault="00864B2C" w:rsidP="00864B2C">
      <w:pPr>
        <w:pStyle w:val="Textonotapie"/>
        <w:rPr>
          <w:sz w:val="22"/>
        </w:rPr>
      </w:pPr>
      <w:r w:rsidRPr="00371762">
        <w:rPr>
          <w:rStyle w:val="Refdenotaalpie"/>
          <w:sz w:val="22"/>
        </w:rPr>
        <w:footnoteRef/>
      </w:r>
      <w:r w:rsidRPr="00371762">
        <w:rPr>
          <w:sz w:val="22"/>
        </w:rPr>
        <w:t xml:space="preserve"> </w:t>
      </w:r>
      <w:r>
        <w:rPr>
          <w:sz w:val="22"/>
        </w:rPr>
        <w:t xml:space="preserve">Como también, entre otras, en </w:t>
      </w:r>
      <w:r w:rsidRPr="00113684">
        <w:rPr>
          <w:i/>
          <w:sz w:val="22"/>
        </w:rPr>
        <w:t>Valor, fortuna y lealtad</w:t>
      </w:r>
      <w:r>
        <w:rPr>
          <w:sz w:val="22"/>
        </w:rPr>
        <w:t xml:space="preserve">. Salomon [1985:223] encuentra en algunas de las piezas así ambientadas </w:t>
      </w:r>
      <w:r w:rsidRPr="001569A2">
        <w:rPr>
          <w:sz w:val="22"/>
        </w:rPr>
        <w:t>«</w:t>
      </w:r>
      <w:r>
        <w:rPr>
          <w:sz w:val="22"/>
        </w:rPr>
        <w:t>la idea de que antaño fue mejor que hogaño</w:t>
      </w:r>
      <w:r w:rsidRPr="001569A2">
        <w:rPr>
          <w:sz w:val="22"/>
        </w:rPr>
        <w:t>»</w:t>
      </w:r>
      <w:r>
        <w:rPr>
          <w:sz w:val="22"/>
        </w:rPr>
        <w:t>, una suerte de nostalgia por una edad de oro perdida.</w:t>
      </w:r>
    </w:p>
  </w:footnote>
  <w:footnote w:id="9">
    <w:p w14:paraId="4A6C5DF7" w14:textId="77777777" w:rsidR="00864B2C" w:rsidRPr="00732713" w:rsidRDefault="00864B2C" w:rsidP="00864B2C">
      <w:pPr>
        <w:pStyle w:val="Textonotapie"/>
        <w:rPr>
          <w:sz w:val="22"/>
        </w:rPr>
      </w:pPr>
      <w:r w:rsidRPr="00732713">
        <w:rPr>
          <w:rStyle w:val="Refdenotaalpie"/>
          <w:sz w:val="22"/>
        </w:rPr>
        <w:footnoteRef/>
      </w:r>
      <w:r w:rsidRPr="00732713">
        <w:rPr>
          <w:sz w:val="22"/>
        </w:rPr>
        <w:t xml:space="preserve"> Sin embargo, en la dedicatoria de la </w:t>
      </w:r>
      <w:r w:rsidRPr="00732713">
        <w:rPr>
          <w:i/>
          <w:sz w:val="22"/>
        </w:rPr>
        <w:t>Vida del siervo de Dios Francisco de Sancta Ana</w:t>
      </w:r>
      <w:r w:rsidRPr="00732713">
        <w:rPr>
          <w:sz w:val="22"/>
        </w:rPr>
        <w:t xml:space="preserve"> (impresa en Córdoba por Salvador de Cea Tesa en 1626) su autor, Juan Páez de Valenzuela y Castillejo, utiliza el nombre Emilena en su resumen del reinado de Bermudo: «Por muerte de Mauregato alzaron por rey a don Bermudo, primero deste nombre […] Este rey don Bermudo era ordenado de Evangelio, y pareciéndole que no podía sustentar la guerra (que era forzoso contra los moros), siendo ordenado, renunció el reino y envió a Navarra por su sobrino don Alonso, que se había ido huyendo de Mauregato. Bien que don Bermudo gobernaba y le hizo jurar por rey, y ambos tuvieron nombre de Reyes. Murió don Bernardo año de 790, y fue enterrado en Oviedo, dejando dos hijos, don Ramiro y don García, que ambos después fueron reyes, y dicen las historias que desto tratan que después que hubo estos dos hijos en la reina Emilena, nunca más llegó a ella por razón de las órdenes que tenía» (f. ¶ [4]). </w:t>
      </w:r>
    </w:p>
  </w:footnote>
  <w:footnote w:id="10">
    <w:p w14:paraId="3A5DA752" w14:textId="77777777" w:rsidR="00864B2C" w:rsidRPr="001A3925" w:rsidRDefault="00864B2C" w:rsidP="00864B2C">
      <w:pPr>
        <w:pStyle w:val="Textonotapie"/>
        <w:rPr>
          <w:sz w:val="22"/>
        </w:rPr>
      </w:pPr>
      <w:r w:rsidRPr="001A3925">
        <w:rPr>
          <w:rStyle w:val="Refdenotaalpie"/>
          <w:sz w:val="22"/>
        </w:rPr>
        <w:footnoteRef/>
      </w:r>
      <w:r w:rsidRPr="001A3925">
        <w:rPr>
          <w:sz w:val="22"/>
        </w:rPr>
        <w:t xml:space="preserve"> Según las crónicas, Bermudo reinó tres años (Escalera 1866:29), y no dos, como se afirma </w:t>
      </w:r>
      <w:r>
        <w:rPr>
          <w:sz w:val="22"/>
        </w:rPr>
        <w:t>en los vv. 76-80</w:t>
      </w:r>
      <w:r w:rsidRPr="001A3925">
        <w:rPr>
          <w:sz w:val="22"/>
        </w:rPr>
        <w:t>. Ambrosio de Morales señala que «aunque todos le dan a este rey haber sido de gran corazón y muy valeroso, mas nadie cuenta hecho ninguno de guerra en que lo mostrase. Ni cuentan tampoco otra cosa dél más que dejó de su voluntad el reino y lo dio a su sobrino don Alonso el Casto» (Morales, 1791:138-139). Cronistas posteriores, sin embargo, han señalado que, con la ayuda de Alfonso, Bermudo «comenzó a iniciar una nueva era de reconquista, interrumpida la anterior por los reinos de Aurelio, Silo y Mauregato» (Escalera 1866:29-30).</w:t>
      </w:r>
      <w:r>
        <w:rPr>
          <w:sz w:val="22"/>
        </w:rPr>
        <w:t xml:space="preserve"> Véanse otros detalles en las notas correspondientes al parlamento de Bermudo.</w:t>
      </w:r>
    </w:p>
  </w:footnote>
  <w:footnote w:id="11">
    <w:p w14:paraId="35E8BF6B" w14:textId="77777777" w:rsidR="00864B2C" w:rsidRPr="001E04C2" w:rsidRDefault="00864B2C" w:rsidP="00864B2C">
      <w:pPr>
        <w:jc w:val="both"/>
        <w:rPr>
          <w:rFonts w:ascii="Times New Roman" w:hAnsi="Times New Roman"/>
          <w:sz w:val="22"/>
        </w:rPr>
      </w:pPr>
      <w:r w:rsidRPr="00955202">
        <w:rPr>
          <w:rStyle w:val="Refdenotaalpie"/>
          <w:rFonts w:ascii="Times New Roman" w:hAnsi="Times New Roman"/>
          <w:sz w:val="22"/>
        </w:rPr>
        <w:footnoteRef/>
      </w:r>
      <w:r w:rsidRPr="00955202">
        <w:rPr>
          <w:rFonts w:ascii="Times New Roman" w:hAnsi="Times New Roman"/>
          <w:sz w:val="22"/>
        </w:rPr>
        <w:t xml:space="preserve"> «Supónese que Mauregato convino en entregar a la liviandad de los enemigos de su pueblo un tributo anual de cien doncellas, cincuenta del pueblo y otras cincuenta de la clase noble, para que los sarracenos le permitieran el goce tranquilo de una corona que debía a la usurpación, consumada por medio del amaño y la traición» (Escalera, 1866:28). Es lo que una tradición que se remonta al siglo </w:t>
      </w:r>
      <w:r w:rsidRPr="00955202">
        <w:rPr>
          <w:rFonts w:ascii="Times New Roman" w:hAnsi="Times New Roman"/>
          <w:smallCaps/>
          <w:sz w:val="22"/>
        </w:rPr>
        <w:t>xiii</w:t>
      </w:r>
      <w:r>
        <w:rPr>
          <w:rFonts w:ascii="Times New Roman" w:hAnsi="Times New Roman"/>
          <w:sz w:val="22"/>
        </w:rPr>
        <w:t xml:space="preserve"> conoce como el «f</w:t>
      </w:r>
      <w:r w:rsidRPr="00955202">
        <w:rPr>
          <w:rFonts w:ascii="Times New Roman" w:hAnsi="Times New Roman"/>
          <w:sz w:val="22"/>
        </w:rPr>
        <w:t>eudo de las cien doncellas». En otras crónicas se atribuye el origen del feudo al rey Aurelio, que reinó antes que Mauregato.</w:t>
      </w:r>
      <w:r>
        <w:rPr>
          <w:rFonts w:ascii="Times New Roman" w:hAnsi="Times New Roman"/>
          <w:sz w:val="22"/>
        </w:rPr>
        <w:t xml:space="preserve"> Véase también la nota correspondiente a los vv. 81-90</w:t>
      </w:r>
      <w:r w:rsidRPr="00E06CF3">
        <w:rPr>
          <w:rFonts w:ascii="Times New Roman" w:hAnsi="Times New Roman"/>
          <w:sz w:val="22"/>
        </w:rPr>
        <w:t xml:space="preserve">. Lope usó el motivo del tributo de las doncellas como tema de </w:t>
      </w:r>
      <w:r w:rsidRPr="00E06CF3">
        <w:rPr>
          <w:rFonts w:ascii="Times New Roman" w:hAnsi="Times New Roman"/>
          <w:i/>
          <w:iCs/>
          <w:sz w:val="22"/>
        </w:rPr>
        <w:t>Las famosas asturianas</w:t>
      </w:r>
      <w:r w:rsidRPr="00E06CF3">
        <w:rPr>
          <w:rFonts w:ascii="Times New Roman" w:hAnsi="Times New Roman"/>
          <w:sz w:val="22"/>
        </w:rPr>
        <w:t xml:space="preserve"> </w:t>
      </w:r>
      <w:r w:rsidRPr="00E06CF3">
        <w:rPr>
          <w:rFonts w:ascii="Times New Roman" w:hAnsi="Times New Roman"/>
          <w:i/>
          <w:iCs/>
          <w:sz w:val="22"/>
        </w:rPr>
        <w:t>(Parte XVIII)</w:t>
      </w:r>
      <w:r w:rsidRPr="00E06CF3">
        <w:rPr>
          <w:rFonts w:ascii="Times New Roman" w:hAnsi="Times New Roman"/>
          <w:sz w:val="22"/>
        </w:rPr>
        <w:t xml:space="preserve">, que podría haber tomado del </w:t>
      </w:r>
      <w:r w:rsidRPr="00E06CF3">
        <w:rPr>
          <w:rFonts w:ascii="Times New Roman" w:hAnsi="Times New Roman"/>
          <w:i/>
          <w:iCs/>
          <w:sz w:val="22"/>
        </w:rPr>
        <w:t xml:space="preserve">Libro de las bienandanzas o fortunas </w:t>
      </w:r>
      <w:r w:rsidRPr="00E06CF3">
        <w:rPr>
          <w:rFonts w:ascii="Times New Roman" w:hAnsi="Times New Roman"/>
          <w:sz w:val="22"/>
        </w:rPr>
        <w:t xml:space="preserve">de Lope García de Salazar o del poema épico </w:t>
      </w:r>
      <w:r w:rsidRPr="00E06CF3">
        <w:rPr>
          <w:rFonts w:ascii="Times New Roman" w:hAnsi="Times New Roman"/>
          <w:i/>
          <w:iCs/>
          <w:sz w:val="22"/>
        </w:rPr>
        <w:t xml:space="preserve">El león de España </w:t>
      </w:r>
      <w:r w:rsidRPr="00E06CF3">
        <w:rPr>
          <w:rFonts w:ascii="Times New Roman" w:hAnsi="Times New Roman"/>
          <w:sz w:val="22"/>
        </w:rPr>
        <w:t>de Pedro de la Vecilla Castellanos (Mancebo Slavador, 2013).</w:t>
      </w:r>
      <w:r>
        <w:rPr>
          <w:rFonts w:ascii="Times New Roman" w:hAnsi="Times New Roman"/>
          <w:sz w:val="22"/>
        </w:rPr>
        <w:t xml:space="preserve"> </w:t>
      </w:r>
    </w:p>
  </w:footnote>
  <w:footnote w:id="12">
    <w:p w14:paraId="3D04426A" w14:textId="77777777" w:rsidR="00864B2C" w:rsidRPr="00E028A3" w:rsidRDefault="00864B2C" w:rsidP="00864B2C">
      <w:pPr>
        <w:pStyle w:val="Textonotapie"/>
        <w:rPr>
          <w:sz w:val="22"/>
        </w:rPr>
      </w:pPr>
      <w:r w:rsidRPr="00E028A3">
        <w:rPr>
          <w:rStyle w:val="Refdenotaalpie"/>
          <w:sz w:val="22"/>
        </w:rPr>
        <w:footnoteRef/>
      </w:r>
      <w:r w:rsidRPr="00E028A3">
        <w:rPr>
          <w:sz w:val="22"/>
        </w:rPr>
        <w:t xml:space="preserve"> Quizá la alusión al conde de Saldaña en </w:t>
      </w:r>
      <w:r w:rsidRPr="00E028A3">
        <w:rPr>
          <w:i/>
          <w:sz w:val="22"/>
        </w:rPr>
        <w:t>Los Prados</w:t>
      </w:r>
      <w:r w:rsidRPr="00E028A3">
        <w:rPr>
          <w:sz w:val="22"/>
        </w:rPr>
        <w:t xml:space="preserve"> esté motivada por un deseo de Lope de agradar, con esta mención a su legendario antepasado, a don Diego Gómez de Sandoval y Rojas, hijo de Lerma y conde de Saldaña, quien le encargaría una comedia en 1616 (Ferrer Valls 1993: 49).</w:t>
      </w:r>
    </w:p>
  </w:footnote>
  <w:footnote w:id="13">
    <w:p w14:paraId="6774AE7A" w14:textId="77777777" w:rsidR="00864B2C" w:rsidRPr="0051079C" w:rsidRDefault="00864B2C" w:rsidP="00864B2C">
      <w:pPr>
        <w:jc w:val="both"/>
        <w:rPr>
          <w:rFonts w:ascii="Times New Roman" w:hAnsi="Times New Roman"/>
          <w:sz w:val="22"/>
        </w:rPr>
      </w:pPr>
      <w:r w:rsidRPr="0051079C">
        <w:rPr>
          <w:rStyle w:val="Refdenotaalpie"/>
          <w:rFonts w:ascii="Times New Roman" w:hAnsi="Times New Roman"/>
          <w:sz w:val="22"/>
        </w:rPr>
        <w:footnoteRef/>
      </w:r>
      <w:r w:rsidRPr="0051079C">
        <w:rPr>
          <w:rFonts w:ascii="Times New Roman" w:hAnsi="Times New Roman"/>
          <w:sz w:val="22"/>
        </w:rPr>
        <w:t xml:space="preserve"> Es probable que Montebelo haya tomado la versión algo reducida que el propio Hernández de Mendoza ofrece en el libro de</w:t>
      </w:r>
      <w:r>
        <w:rPr>
          <w:rFonts w:ascii="Times New Roman" w:hAnsi="Times New Roman"/>
          <w:sz w:val="22"/>
        </w:rPr>
        <w:t xml:space="preserve"> los</w:t>
      </w:r>
      <w:r w:rsidRPr="0051079C">
        <w:rPr>
          <w:rFonts w:ascii="Times New Roman" w:hAnsi="Times New Roman"/>
          <w:sz w:val="22"/>
        </w:rPr>
        <w:t xml:space="preserve"> </w:t>
      </w:r>
      <w:r w:rsidRPr="0051079C">
        <w:rPr>
          <w:rFonts w:ascii="Times New Roman" w:hAnsi="Times New Roman"/>
          <w:i/>
          <w:sz w:val="22"/>
        </w:rPr>
        <w:t>Blasones de armas de muchos reyes y grandes señores del mundo y de muchas casas de Castilla</w:t>
      </w:r>
      <w:r w:rsidRPr="0051079C">
        <w:rPr>
          <w:rFonts w:ascii="Times New Roman" w:hAnsi="Times New Roman"/>
          <w:sz w:val="22"/>
        </w:rPr>
        <w:t xml:space="preserve"> (ms</w:t>
      </w:r>
      <w:r>
        <w:rPr>
          <w:rFonts w:ascii="Times New Roman" w:hAnsi="Times New Roman"/>
          <w:sz w:val="22"/>
        </w:rPr>
        <w:t xml:space="preserve">. de la segunda mitad del siglo </w:t>
      </w:r>
      <w:r w:rsidRPr="00762443">
        <w:rPr>
          <w:rFonts w:ascii="Times New Roman" w:hAnsi="Times New Roman"/>
          <w:smallCaps/>
          <w:sz w:val="22"/>
        </w:rPr>
        <w:t>xv</w:t>
      </w:r>
      <w:r>
        <w:rPr>
          <w:rFonts w:ascii="Times New Roman" w:hAnsi="Times New Roman"/>
          <w:sz w:val="22"/>
        </w:rPr>
        <w:t xml:space="preserve"> de la</w:t>
      </w:r>
      <w:r w:rsidRPr="0051079C">
        <w:rPr>
          <w:rFonts w:ascii="Times New Roman" w:hAnsi="Times New Roman"/>
          <w:sz w:val="22"/>
        </w:rPr>
        <w:t xml:space="preserve"> </w:t>
      </w:r>
      <w:r>
        <w:rPr>
          <w:rFonts w:ascii="Times New Roman" w:hAnsi="Times New Roman"/>
          <w:sz w:val="22"/>
        </w:rPr>
        <w:t>b</w:t>
      </w:r>
      <w:r w:rsidRPr="0051079C">
        <w:rPr>
          <w:rFonts w:ascii="Times New Roman" w:hAnsi="Times New Roman"/>
          <w:sz w:val="22"/>
        </w:rPr>
        <w:t>iblioteca</w:t>
      </w:r>
      <w:r>
        <w:rPr>
          <w:rFonts w:ascii="Times New Roman" w:hAnsi="Times New Roman"/>
          <w:sz w:val="22"/>
        </w:rPr>
        <w:t xml:space="preserve"> de El Escorial C-IV-9, f. 173r): </w:t>
      </w:r>
      <w:r w:rsidRPr="00955202">
        <w:rPr>
          <w:rFonts w:ascii="Times New Roman" w:hAnsi="Times New Roman"/>
          <w:sz w:val="22"/>
        </w:rPr>
        <w:t>«</w:t>
      </w:r>
      <w:r w:rsidRPr="0051079C">
        <w:rPr>
          <w:rFonts w:ascii="Times New Roman" w:hAnsi="Times New Roman"/>
          <w:sz w:val="22"/>
        </w:rPr>
        <w:t xml:space="preserve">Los de Prado vyenen de los rreyes de León por quanto un rrey de aquel rreyno se hechó con una donzella en un prado </w:t>
      </w:r>
      <w:proofErr w:type="gramStart"/>
      <w:r w:rsidRPr="0051079C">
        <w:rPr>
          <w:rFonts w:ascii="Times New Roman" w:hAnsi="Times New Roman"/>
          <w:sz w:val="22"/>
        </w:rPr>
        <w:t>e</w:t>
      </w:r>
      <w:proofErr w:type="gramEnd"/>
      <w:r w:rsidRPr="0051079C">
        <w:rPr>
          <w:rFonts w:ascii="Times New Roman" w:hAnsi="Times New Roman"/>
          <w:sz w:val="22"/>
        </w:rPr>
        <w:t xml:space="preserve"> ovo un hijo d’ella. Aquel tomó de apellydo del Prado y diole el rrey</w:t>
      </w:r>
      <w:r w:rsidRPr="00955202">
        <w:rPr>
          <w:rFonts w:ascii="Times New Roman" w:hAnsi="Times New Roman"/>
          <w:sz w:val="22"/>
        </w:rPr>
        <w:t>»</w:t>
      </w:r>
      <w:r w:rsidRPr="0051079C">
        <w:rPr>
          <w:rFonts w:ascii="Times New Roman" w:hAnsi="Times New Roman"/>
          <w:sz w:val="22"/>
        </w:rPr>
        <w:t xml:space="preserve"> (</w:t>
      </w:r>
      <w:r w:rsidRPr="00ED651B">
        <w:rPr>
          <w:rFonts w:ascii="Times New Roman" w:hAnsi="Times New Roman"/>
          <w:i/>
          <w:sz w:val="22"/>
        </w:rPr>
        <w:t>apud</w:t>
      </w:r>
      <w:r>
        <w:rPr>
          <w:rFonts w:ascii="Times New Roman" w:hAnsi="Times New Roman"/>
          <w:sz w:val="22"/>
        </w:rPr>
        <w:t xml:space="preserve"> Valverde Ogallar 2002:1067).</w:t>
      </w:r>
    </w:p>
  </w:footnote>
  <w:footnote w:id="14">
    <w:p w14:paraId="02567396" w14:textId="48006BBD" w:rsidR="00864B2C" w:rsidRPr="002C1969" w:rsidRDefault="00864B2C" w:rsidP="00864B2C">
      <w:pPr>
        <w:pStyle w:val="Textonotapie"/>
      </w:pPr>
      <w:r w:rsidRPr="002C1969">
        <w:rPr>
          <w:rStyle w:val="Refdenotaalpie"/>
          <w:sz w:val="22"/>
          <w:szCs w:val="22"/>
        </w:rPr>
        <w:footnoteRef/>
      </w:r>
      <w:r w:rsidRPr="002C1969">
        <w:rPr>
          <w:sz w:val="22"/>
          <w:szCs w:val="22"/>
        </w:rPr>
        <w:t xml:space="preserve"> </w:t>
      </w:r>
      <w:r w:rsidRPr="00E06CF3">
        <w:rPr>
          <w:color w:val="000000"/>
          <w:sz w:val="22"/>
          <w:szCs w:val="22"/>
        </w:rPr>
        <w:t xml:space="preserve">En la edición de Amador de los Ríos de </w:t>
      </w:r>
      <w:r w:rsidRPr="00E06CF3">
        <w:rPr>
          <w:i/>
          <w:iCs/>
          <w:color w:val="000000"/>
          <w:sz w:val="22"/>
          <w:szCs w:val="22"/>
        </w:rPr>
        <w:t>Batallas y quinquagenas</w:t>
      </w:r>
      <w:r w:rsidRPr="00E06CF3">
        <w:rPr>
          <w:color w:val="000000"/>
          <w:sz w:val="22"/>
          <w:szCs w:val="22"/>
        </w:rPr>
        <w:t xml:space="preserve"> el único Prado que aparece es, sin embargo, Juan Núñez de Prado, militar extremeño del siglo </w:t>
      </w:r>
      <w:r w:rsidR="003C76EE" w:rsidRPr="00E06CF3">
        <w:rPr>
          <w:smallCaps/>
          <w:color w:val="000000"/>
          <w:sz w:val="22"/>
          <w:szCs w:val="22"/>
        </w:rPr>
        <w:t>xvi</w:t>
      </w:r>
      <w:r w:rsidRPr="00E06CF3">
        <w:rPr>
          <w:color w:val="000000"/>
          <w:sz w:val="22"/>
          <w:szCs w:val="22"/>
        </w:rPr>
        <w:t xml:space="preserve"> [2000:58, 263-269]. Con todo, Pérez de Tudela señala con respecto a Hernández de Mendoza que sus “huellas indirectas pueden percibirse por doquier en otros nobiliarios… [y] marca una estela que es o enteramente visible en algunos de los que le copian, o más solapada en otros parciales seguidores de su obra, cual es la calificación que conviene seguramente a Fernández de Oviedo” (Fernández de Oviedo 1983:xxx-xxxi).</w:t>
      </w:r>
    </w:p>
  </w:footnote>
  <w:footnote w:id="15">
    <w:p w14:paraId="499CFF3C" w14:textId="77777777" w:rsidR="00864B2C" w:rsidRPr="002B0730" w:rsidRDefault="00864B2C" w:rsidP="00864B2C">
      <w:pPr>
        <w:pStyle w:val="Textonotapie"/>
      </w:pPr>
      <w:r w:rsidRPr="002B0730">
        <w:rPr>
          <w:rStyle w:val="Refdenotaalpie"/>
          <w:sz w:val="22"/>
          <w:szCs w:val="22"/>
        </w:rPr>
        <w:footnoteRef/>
      </w:r>
      <w:r>
        <w:t xml:space="preserve"> </w:t>
      </w:r>
      <w:r w:rsidRPr="00E06CF3">
        <w:rPr>
          <w:sz w:val="22"/>
          <w:szCs w:val="22"/>
        </w:rPr>
        <w:t xml:space="preserve">Adennebi [2016:63] transcribe el texto de una inscripción colocada en el Palacio de renedo de Valdetuéjar (León): «A Dios Todopoderoso y Xpo nro S.or y a S. Juan su gran privado, D. Antonio de Prado, hijo de D. Hernando, nieto de D. Francisco, cabezas deste apellido y señores desta cassa y estado, que fundo el serenisimo ynfante D. Nuño de Prado, primero deste apellido, hijo del señor rey D. Bermudo de Leon en los principios de la restauraçion de Hespaña, por ser frontera de los moros, deshechos en parte con el tiempo sus muros, torres y fosos, por que de tan gran principe durase la memoria, la reedificó y puso en el presente estado, año 1625, de su edad 39». Como vemos, la fecha es también posterior a la publicación de </w:t>
      </w:r>
      <w:r w:rsidRPr="00E06CF3">
        <w:rPr>
          <w:i/>
          <w:iCs/>
          <w:sz w:val="22"/>
          <w:szCs w:val="22"/>
        </w:rPr>
        <w:t>Los Prados.</w:t>
      </w:r>
      <w:r>
        <w:rPr>
          <w:rFonts w:ascii="GranjonLTStd" w:hAnsi="GranjonLTStd"/>
          <w:i/>
          <w:iCs/>
        </w:rPr>
        <w:t xml:space="preserve"> </w:t>
      </w:r>
    </w:p>
  </w:footnote>
  <w:footnote w:id="16">
    <w:p w14:paraId="26F86E0D" w14:textId="77777777" w:rsidR="00864B2C" w:rsidRPr="007B3171" w:rsidRDefault="00864B2C" w:rsidP="00864B2C">
      <w:pPr>
        <w:pStyle w:val="Textonotapie"/>
        <w:rPr>
          <w:sz w:val="22"/>
        </w:rPr>
      </w:pPr>
      <w:r w:rsidRPr="007B3171">
        <w:rPr>
          <w:rStyle w:val="Refdenotaalpie"/>
          <w:sz w:val="22"/>
        </w:rPr>
        <w:footnoteRef/>
      </w:r>
      <w:r w:rsidRPr="007B3171">
        <w:rPr>
          <w:sz w:val="22"/>
        </w:rPr>
        <w:t xml:space="preserve"> </w:t>
      </w:r>
      <w:r>
        <w:rPr>
          <w:sz w:val="22"/>
        </w:rPr>
        <w:t xml:space="preserve">Sobre el primero (nombrado comisario en 1579), véase Pérez Pastor [1906]; el segundo, celebrado por el propio Lope en </w:t>
      </w:r>
      <w:r w:rsidRPr="00F032B2">
        <w:rPr>
          <w:i/>
          <w:sz w:val="22"/>
        </w:rPr>
        <w:t>Laurel de Apolo</w:t>
      </w:r>
      <w:r>
        <w:rPr>
          <w:sz w:val="22"/>
        </w:rPr>
        <w:t xml:space="preserve"> (v. 178), fue </w:t>
      </w:r>
      <w:r w:rsidRPr="00FD216E">
        <w:rPr>
          <w:sz w:val="22"/>
        </w:rPr>
        <w:t>«</w:t>
      </w:r>
      <w:r>
        <w:rPr>
          <w:sz w:val="22"/>
        </w:rPr>
        <w:t>poeta estimado en su tiempo y muy versado en las lenguas latina, griega e italiana</w:t>
      </w:r>
      <w:r w:rsidRPr="00FD216E">
        <w:rPr>
          <w:sz w:val="22"/>
        </w:rPr>
        <w:t>»</w:t>
      </w:r>
      <w:r>
        <w:rPr>
          <w:sz w:val="22"/>
        </w:rPr>
        <w:t xml:space="preserve"> (Rosell 1856:536).</w:t>
      </w:r>
    </w:p>
  </w:footnote>
  <w:footnote w:id="17">
    <w:p w14:paraId="23A2BD9E" w14:textId="77777777" w:rsidR="00864B2C" w:rsidRPr="00BA328C" w:rsidRDefault="00864B2C" w:rsidP="00864B2C">
      <w:pPr>
        <w:jc w:val="both"/>
        <w:rPr>
          <w:rFonts w:ascii="Times New Roman" w:hAnsi="Times New Roman"/>
        </w:rPr>
      </w:pPr>
      <w:r w:rsidRPr="00201EF0">
        <w:rPr>
          <w:rStyle w:val="Refdenotaalpie"/>
          <w:rFonts w:ascii="Times New Roman" w:hAnsi="Times New Roman"/>
          <w:sz w:val="22"/>
        </w:rPr>
        <w:footnoteRef/>
      </w:r>
      <w:r>
        <w:rPr>
          <w:rFonts w:ascii="Times New Roman" w:hAnsi="Times New Roman"/>
          <w:sz w:val="22"/>
        </w:rPr>
        <w:t xml:space="preserve"> De hecho, para </w:t>
      </w:r>
      <w:r w:rsidRPr="00F35029">
        <w:rPr>
          <w:rFonts w:ascii="Times New Roman" w:hAnsi="Times New Roman"/>
          <w:i/>
          <w:sz w:val="22"/>
        </w:rPr>
        <w:t>Los ramilletes de Madrid</w:t>
      </w:r>
      <w:r>
        <w:rPr>
          <w:rFonts w:ascii="Times New Roman" w:hAnsi="Times New Roman"/>
          <w:sz w:val="22"/>
        </w:rPr>
        <w:t xml:space="preserve"> Lope usó la llamada </w:t>
      </w:r>
      <w:r w:rsidRPr="00F35029">
        <w:rPr>
          <w:rFonts w:ascii="Times New Roman" w:hAnsi="Times New Roman"/>
          <w:i/>
          <w:sz w:val="22"/>
        </w:rPr>
        <w:t>Relación de la jornada de las entregas</w:t>
      </w:r>
      <w:r w:rsidRPr="00201EF0">
        <w:rPr>
          <w:rFonts w:ascii="Times New Roman" w:hAnsi="Times New Roman"/>
          <w:sz w:val="22"/>
        </w:rPr>
        <w:t xml:space="preserve"> «</w:t>
      </w:r>
      <w:r>
        <w:rPr>
          <w:rFonts w:ascii="Times New Roman" w:hAnsi="Times New Roman"/>
          <w:sz w:val="22"/>
        </w:rPr>
        <w:t xml:space="preserve">para hacer el </w:t>
      </w:r>
      <w:r w:rsidRPr="00201EF0">
        <w:rPr>
          <w:rFonts w:ascii="Times New Roman" w:hAnsi="Times New Roman"/>
          <w:sz w:val="22"/>
        </w:rPr>
        <w:t>recuento de una cincuentena de nombres, letrados y eclesiásticos que viajaron hasta la frontera», según nos informa Wright en su</w:t>
      </w:r>
      <w:r>
        <w:rPr>
          <w:rFonts w:ascii="Times New Roman" w:hAnsi="Times New Roman"/>
          <w:sz w:val="22"/>
        </w:rPr>
        <w:t xml:space="preserve"> edición de la comedia [2012:476]. Y</w:t>
      </w:r>
      <w:r w:rsidRPr="00BA328C">
        <w:rPr>
          <w:rFonts w:ascii="Times New Roman" w:hAnsi="Times New Roman"/>
          <w:sz w:val="22"/>
        </w:rPr>
        <w:t xml:space="preserve"> </w:t>
      </w:r>
      <w:r>
        <w:rPr>
          <w:rFonts w:ascii="Times New Roman" w:hAnsi="Times New Roman"/>
          <w:sz w:val="22"/>
        </w:rPr>
        <w:t xml:space="preserve">en la relación de los </w:t>
      </w:r>
      <w:r w:rsidRPr="00BA328C">
        <w:rPr>
          <w:rFonts w:ascii="Times New Roman" w:hAnsi="Times New Roman"/>
          <w:i/>
          <w:sz w:val="22"/>
        </w:rPr>
        <w:t>Casamientos de España y Francia y viaje del duque de Lerma llevando la reina cristianísima doña Ana de Austria al paso de Behobia y trayéndola princesa de Asturias, nuestra señora</w:t>
      </w:r>
      <w:r w:rsidRPr="00BA328C">
        <w:rPr>
          <w:rFonts w:ascii="Times New Roman" w:hAnsi="Times New Roman"/>
          <w:sz w:val="22"/>
        </w:rPr>
        <w:t xml:space="preserve"> </w:t>
      </w:r>
      <w:r>
        <w:rPr>
          <w:rFonts w:ascii="Times New Roman" w:hAnsi="Times New Roman"/>
          <w:sz w:val="22"/>
        </w:rPr>
        <w:t xml:space="preserve">de Pedro Mantuano </w:t>
      </w:r>
      <w:r w:rsidRPr="00BA328C">
        <w:rPr>
          <w:rFonts w:ascii="Times New Roman" w:hAnsi="Times New Roman"/>
          <w:sz w:val="22"/>
        </w:rPr>
        <w:t>(</w:t>
      </w:r>
      <w:r>
        <w:rPr>
          <w:rFonts w:ascii="Times New Roman" w:hAnsi="Times New Roman"/>
          <w:sz w:val="22"/>
        </w:rPr>
        <w:t>Imprenta Real, Madrid, 1618)</w:t>
      </w:r>
      <w:r w:rsidRPr="00BA328C">
        <w:rPr>
          <w:rFonts w:ascii="Times New Roman" w:hAnsi="Times New Roman"/>
          <w:sz w:val="22"/>
        </w:rPr>
        <w:t xml:space="preserve"> </w:t>
      </w:r>
      <w:r>
        <w:rPr>
          <w:rFonts w:ascii="Times New Roman" w:hAnsi="Times New Roman"/>
          <w:sz w:val="22"/>
        </w:rPr>
        <w:t xml:space="preserve">se </w:t>
      </w:r>
      <w:r w:rsidRPr="00BA328C">
        <w:rPr>
          <w:rFonts w:ascii="Times New Roman" w:hAnsi="Times New Roman"/>
          <w:sz w:val="22"/>
        </w:rPr>
        <w:t xml:space="preserve">cita a </w:t>
      </w:r>
      <w:r w:rsidRPr="00201EF0">
        <w:rPr>
          <w:rFonts w:ascii="Times New Roman" w:hAnsi="Times New Roman"/>
          <w:sz w:val="22"/>
        </w:rPr>
        <w:t>«</w:t>
      </w:r>
      <w:r w:rsidRPr="00BA328C">
        <w:rPr>
          <w:rFonts w:ascii="Times New Roman" w:hAnsi="Times New Roman"/>
          <w:sz w:val="22"/>
        </w:rPr>
        <w:t>don Francisco de Prado, señor de la casa de Prado</w:t>
      </w:r>
      <w:r w:rsidRPr="00201EF0">
        <w:rPr>
          <w:rFonts w:ascii="Times New Roman" w:hAnsi="Times New Roman"/>
          <w:sz w:val="22"/>
        </w:rPr>
        <w:t>»</w:t>
      </w:r>
      <w:r w:rsidRPr="00BA328C">
        <w:rPr>
          <w:rFonts w:ascii="Times New Roman" w:hAnsi="Times New Roman"/>
          <w:sz w:val="22"/>
        </w:rPr>
        <w:t xml:space="preserve"> </w:t>
      </w:r>
      <w:r>
        <w:rPr>
          <w:rFonts w:ascii="Times New Roman" w:hAnsi="Times New Roman"/>
          <w:sz w:val="22"/>
        </w:rPr>
        <w:t xml:space="preserve">(p. 167) </w:t>
      </w:r>
      <w:r w:rsidRPr="00BA328C">
        <w:rPr>
          <w:rFonts w:ascii="Times New Roman" w:hAnsi="Times New Roman"/>
          <w:sz w:val="22"/>
        </w:rPr>
        <w:t>como uno de l</w:t>
      </w:r>
      <w:r>
        <w:rPr>
          <w:rFonts w:ascii="Times New Roman" w:hAnsi="Times New Roman"/>
          <w:sz w:val="22"/>
        </w:rPr>
        <w:t>os miembros de la comitiva real.</w:t>
      </w:r>
    </w:p>
  </w:footnote>
  <w:footnote w:id="18">
    <w:p w14:paraId="35512885" w14:textId="77777777" w:rsidR="00864B2C" w:rsidRPr="00F03108" w:rsidRDefault="00864B2C" w:rsidP="00864B2C">
      <w:pPr>
        <w:pStyle w:val="Textonotapie"/>
        <w:rPr>
          <w:sz w:val="22"/>
        </w:rPr>
      </w:pPr>
      <w:r w:rsidRPr="00F03108">
        <w:rPr>
          <w:rStyle w:val="Refdenotaalpie"/>
          <w:sz w:val="22"/>
        </w:rPr>
        <w:footnoteRef/>
      </w:r>
      <w:r w:rsidRPr="00F03108">
        <w:rPr>
          <w:sz w:val="22"/>
        </w:rPr>
        <w:t xml:space="preserve"> La Real Academia de la Historia guarda otros varios documentos relacionados con la familia, como </w:t>
      </w:r>
      <w:r>
        <w:rPr>
          <w:sz w:val="22"/>
        </w:rPr>
        <w:t>su</w:t>
      </w:r>
      <w:r w:rsidRPr="00F03108">
        <w:rPr>
          <w:sz w:val="22"/>
        </w:rPr>
        <w:t xml:space="preserve"> tabla genealógica (número </w:t>
      </w:r>
      <w:r w:rsidRPr="00F03108">
        <w:rPr>
          <w:sz w:val="22"/>
          <w:lang w:eastAsia="es-ES_tradnl"/>
        </w:rPr>
        <w:t>23691 del inventario</w:t>
      </w:r>
      <w:r w:rsidRPr="00F03108">
        <w:rPr>
          <w:sz w:val="22"/>
        </w:rPr>
        <w:t xml:space="preserve">), la </w:t>
      </w:r>
      <w:r>
        <w:rPr>
          <w:sz w:val="22"/>
          <w:lang w:eastAsia="es-ES_tradnl"/>
        </w:rPr>
        <w:t>c</w:t>
      </w:r>
      <w:r w:rsidRPr="00F03108">
        <w:rPr>
          <w:sz w:val="22"/>
          <w:lang w:eastAsia="es-ES_tradnl"/>
        </w:rPr>
        <w:t xml:space="preserve">ertificación de la genealogía y extracto de pruebas de Juan Pimentel de Prado (número 29161 del inventario), un memorial de Juan Pimentel y Prado, caballero de Santiago, al rey Felipe IV, en el que pide un hábito de una Orden militar para su hijo Gaspar (número 54666 del inventario), etc. </w:t>
      </w:r>
    </w:p>
  </w:footnote>
  <w:footnote w:id="19">
    <w:p w14:paraId="058C5328" w14:textId="77777777" w:rsidR="00864B2C" w:rsidRPr="007F089B" w:rsidRDefault="00864B2C" w:rsidP="00864B2C">
      <w:pPr>
        <w:pStyle w:val="Textonotapie"/>
        <w:rPr>
          <w:sz w:val="22"/>
        </w:rPr>
      </w:pPr>
      <w:r w:rsidRPr="007F089B">
        <w:rPr>
          <w:rStyle w:val="Refdenotaalpie"/>
          <w:sz w:val="22"/>
        </w:rPr>
        <w:footnoteRef/>
      </w:r>
      <w:r w:rsidRPr="007F089B">
        <w:rPr>
          <w:sz w:val="22"/>
        </w:rPr>
        <w:t xml:space="preserve"> </w:t>
      </w:r>
      <w:r>
        <w:rPr>
          <w:sz w:val="22"/>
        </w:rPr>
        <w:t xml:space="preserve">Sobre la afición de Cristina de Suecia a coleccionar libros y a comprar bibliotecas enteras, y sobre el papel de Antonio Pimentel en la corte, véase Allendesalazar [2009:137-138, 185-205 y </w:t>
      </w:r>
      <w:r w:rsidRPr="00CC39EC">
        <w:rPr>
          <w:i/>
          <w:sz w:val="22"/>
        </w:rPr>
        <w:t>passim</w:t>
      </w:r>
      <w:r>
        <w:rPr>
          <w:sz w:val="22"/>
        </w:rPr>
        <w:t xml:space="preserve">]. Sobre la presencia del embajador en </w:t>
      </w:r>
      <w:r w:rsidRPr="005A4B1B">
        <w:rPr>
          <w:i/>
          <w:sz w:val="22"/>
        </w:rPr>
        <w:t>Protestación de la fe</w:t>
      </w:r>
      <w:r>
        <w:rPr>
          <w:sz w:val="22"/>
        </w:rPr>
        <w:t xml:space="preserve"> de Calderón de la Barca, véase la introducción de G.P. Andrachuck a su edición del auto [2001:18].</w:t>
      </w:r>
    </w:p>
  </w:footnote>
  <w:footnote w:id="20">
    <w:p w14:paraId="735EDB07" w14:textId="77777777" w:rsidR="00864B2C" w:rsidRPr="00D91020" w:rsidRDefault="00864B2C" w:rsidP="00864B2C">
      <w:pPr>
        <w:pStyle w:val="Textonotapie"/>
        <w:rPr>
          <w:sz w:val="22"/>
        </w:rPr>
      </w:pPr>
      <w:r w:rsidRPr="00D91020">
        <w:rPr>
          <w:rStyle w:val="Refdenotaalpie"/>
          <w:sz w:val="22"/>
        </w:rPr>
        <w:footnoteRef/>
      </w:r>
      <w:r w:rsidRPr="00D91020">
        <w:rPr>
          <w:sz w:val="22"/>
        </w:rPr>
        <w:t xml:space="preserve"> Para una descripción más detallada del manuscrito, véase Cacho [2009:134].</w:t>
      </w:r>
      <w:r>
        <w:rPr>
          <w:sz w:val="22"/>
        </w:rPr>
        <w:t xml:space="preserve"> </w:t>
      </w:r>
      <w:r w:rsidRPr="00E82D20">
        <w:rPr>
          <w:sz w:val="22"/>
        </w:rPr>
        <w:t>Véase también Falconieri [1992:248].</w:t>
      </w:r>
    </w:p>
  </w:footnote>
  <w:footnote w:id="21">
    <w:p w14:paraId="19058FE9" w14:textId="77777777" w:rsidR="00864B2C" w:rsidRPr="00D91020" w:rsidRDefault="00864B2C" w:rsidP="0086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w:color w:val="000000"/>
          <w:sz w:val="22"/>
          <w:szCs w:val="20"/>
          <w:lang w:eastAsia="es-ES_tradnl"/>
        </w:rPr>
      </w:pPr>
      <w:r w:rsidRPr="00D91020">
        <w:rPr>
          <w:rStyle w:val="Refdenotaalpie"/>
          <w:rFonts w:ascii="Times New Roman" w:hAnsi="Times New Roman"/>
          <w:sz w:val="22"/>
        </w:rPr>
        <w:footnoteRef/>
      </w:r>
      <w:r w:rsidRPr="00D91020">
        <w:rPr>
          <w:rFonts w:ascii="Times New Roman" w:hAnsi="Times New Roman"/>
          <w:sz w:val="22"/>
        </w:rPr>
        <w:t xml:space="preserve"> </w:t>
      </w:r>
      <w:r w:rsidRPr="00D91020">
        <w:rPr>
          <w:rFonts w:ascii="Times New Roman" w:hAnsi="Times New Roman" w:cs="Courier"/>
          <w:color w:val="000000"/>
          <w:sz w:val="22"/>
          <w:szCs w:val="20"/>
          <w:lang w:eastAsia="es-ES_tradnl"/>
        </w:rPr>
        <w:t xml:space="preserve">En la edición de la BAE 197, uno de los tomos donde se recogen las </w:t>
      </w:r>
      <w:r w:rsidRPr="00D91020">
        <w:rPr>
          <w:rFonts w:ascii="Times New Roman" w:hAnsi="Times New Roman" w:cs="Courier"/>
          <w:i/>
          <w:color w:val="000000"/>
          <w:sz w:val="22"/>
          <w:szCs w:val="20"/>
          <w:lang w:eastAsia="es-ES_tradnl"/>
        </w:rPr>
        <w:t>Obras</w:t>
      </w:r>
      <w:r w:rsidRPr="00D91020">
        <w:rPr>
          <w:rFonts w:ascii="Times New Roman" w:hAnsi="Times New Roman" w:cs="Courier"/>
          <w:color w:val="000000"/>
          <w:sz w:val="22"/>
          <w:szCs w:val="20"/>
          <w:lang w:eastAsia="es-ES_tradnl"/>
        </w:rPr>
        <w:t xml:space="preserve"> de la Academia, no se transcribe la comedia, y se remite a la reedición BAE de Hartzenbusch (tomo 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2C"/>
    <w:rsid w:val="0000572C"/>
    <w:rsid w:val="0001017B"/>
    <w:rsid w:val="00011F5F"/>
    <w:rsid w:val="00031BC0"/>
    <w:rsid w:val="00033664"/>
    <w:rsid w:val="00037388"/>
    <w:rsid w:val="000417D6"/>
    <w:rsid w:val="00054D9E"/>
    <w:rsid w:val="000609E7"/>
    <w:rsid w:val="00064C33"/>
    <w:rsid w:val="00080186"/>
    <w:rsid w:val="0009288B"/>
    <w:rsid w:val="0009301C"/>
    <w:rsid w:val="000C1F0B"/>
    <w:rsid w:val="000C4EC8"/>
    <w:rsid w:val="000C5DCB"/>
    <w:rsid w:val="000D02BD"/>
    <w:rsid w:val="001016EB"/>
    <w:rsid w:val="001046E3"/>
    <w:rsid w:val="00105057"/>
    <w:rsid w:val="00114BA1"/>
    <w:rsid w:val="00121649"/>
    <w:rsid w:val="001236BA"/>
    <w:rsid w:val="00131014"/>
    <w:rsid w:val="00140382"/>
    <w:rsid w:val="00147D15"/>
    <w:rsid w:val="0015001B"/>
    <w:rsid w:val="00153FC4"/>
    <w:rsid w:val="001727C4"/>
    <w:rsid w:val="00191006"/>
    <w:rsid w:val="001A2FCB"/>
    <w:rsid w:val="001A47D6"/>
    <w:rsid w:val="001C4162"/>
    <w:rsid w:val="001D3E69"/>
    <w:rsid w:val="001D5184"/>
    <w:rsid w:val="001F24B5"/>
    <w:rsid w:val="00215779"/>
    <w:rsid w:val="002431A3"/>
    <w:rsid w:val="002504CB"/>
    <w:rsid w:val="0026020F"/>
    <w:rsid w:val="00260954"/>
    <w:rsid w:val="00261536"/>
    <w:rsid w:val="00274FFB"/>
    <w:rsid w:val="0027741D"/>
    <w:rsid w:val="0027788C"/>
    <w:rsid w:val="00281DC5"/>
    <w:rsid w:val="002920AC"/>
    <w:rsid w:val="00294653"/>
    <w:rsid w:val="00295EE7"/>
    <w:rsid w:val="002B696C"/>
    <w:rsid w:val="002C0E69"/>
    <w:rsid w:val="002D0AED"/>
    <w:rsid w:val="002D1F64"/>
    <w:rsid w:val="002E563B"/>
    <w:rsid w:val="002E793E"/>
    <w:rsid w:val="002F7209"/>
    <w:rsid w:val="003050FF"/>
    <w:rsid w:val="00314318"/>
    <w:rsid w:val="00317EC6"/>
    <w:rsid w:val="00321C0E"/>
    <w:rsid w:val="0032414D"/>
    <w:rsid w:val="00326D2D"/>
    <w:rsid w:val="00326E92"/>
    <w:rsid w:val="00327704"/>
    <w:rsid w:val="00336A60"/>
    <w:rsid w:val="00345A9F"/>
    <w:rsid w:val="00352F6E"/>
    <w:rsid w:val="00353214"/>
    <w:rsid w:val="0037017F"/>
    <w:rsid w:val="00381B85"/>
    <w:rsid w:val="00383678"/>
    <w:rsid w:val="003839F1"/>
    <w:rsid w:val="00386B22"/>
    <w:rsid w:val="003A1313"/>
    <w:rsid w:val="003A2303"/>
    <w:rsid w:val="003A26E6"/>
    <w:rsid w:val="003A5F84"/>
    <w:rsid w:val="003C25EF"/>
    <w:rsid w:val="003C6551"/>
    <w:rsid w:val="003C76EE"/>
    <w:rsid w:val="003D28BB"/>
    <w:rsid w:val="003E290E"/>
    <w:rsid w:val="003E3CD0"/>
    <w:rsid w:val="0041360F"/>
    <w:rsid w:val="004151E3"/>
    <w:rsid w:val="00423161"/>
    <w:rsid w:val="004301B6"/>
    <w:rsid w:val="00453B8B"/>
    <w:rsid w:val="0046123E"/>
    <w:rsid w:val="00470480"/>
    <w:rsid w:val="004722AB"/>
    <w:rsid w:val="0049194D"/>
    <w:rsid w:val="004B0D02"/>
    <w:rsid w:val="004B17BA"/>
    <w:rsid w:val="004B4849"/>
    <w:rsid w:val="004B49ED"/>
    <w:rsid w:val="004C00C5"/>
    <w:rsid w:val="004C06DF"/>
    <w:rsid w:val="004D78D0"/>
    <w:rsid w:val="004E1A5C"/>
    <w:rsid w:val="005101D6"/>
    <w:rsid w:val="005126E6"/>
    <w:rsid w:val="00513970"/>
    <w:rsid w:val="00514E00"/>
    <w:rsid w:val="00520850"/>
    <w:rsid w:val="005259E8"/>
    <w:rsid w:val="005372B1"/>
    <w:rsid w:val="005440A6"/>
    <w:rsid w:val="00577736"/>
    <w:rsid w:val="005813DA"/>
    <w:rsid w:val="00586306"/>
    <w:rsid w:val="00586EFC"/>
    <w:rsid w:val="00587723"/>
    <w:rsid w:val="0059017B"/>
    <w:rsid w:val="00592695"/>
    <w:rsid w:val="005934A5"/>
    <w:rsid w:val="005A1A87"/>
    <w:rsid w:val="005A3D3F"/>
    <w:rsid w:val="005A6127"/>
    <w:rsid w:val="005A6477"/>
    <w:rsid w:val="005B544D"/>
    <w:rsid w:val="005B5A8E"/>
    <w:rsid w:val="005C6FF4"/>
    <w:rsid w:val="005C7BEB"/>
    <w:rsid w:val="005E0B3E"/>
    <w:rsid w:val="005E25BC"/>
    <w:rsid w:val="005F6C68"/>
    <w:rsid w:val="005F7E91"/>
    <w:rsid w:val="006122AC"/>
    <w:rsid w:val="0062259C"/>
    <w:rsid w:val="00633BF7"/>
    <w:rsid w:val="00634CB7"/>
    <w:rsid w:val="0064117B"/>
    <w:rsid w:val="00651F9D"/>
    <w:rsid w:val="00654403"/>
    <w:rsid w:val="00672CDD"/>
    <w:rsid w:val="00681B4A"/>
    <w:rsid w:val="006901A5"/>
    <w:rsid w:val="00694195"/>
    <w:rsid w:val="006A2747"/>
    <w:rsid w:val="006B150A"/>
    <w:rsid w:val="006D3C13"/>
    <w:rsid w:val="006F6412"/>
    <w:rsid w:val="00703338"/>
    <w:rsid w:val="00705C8F"/>
    <w:rsid w:val="007234DE"/>
    <w:rsid w:val="00743E26"/>
    <w:rsid w:val="007517B2"/>
    <w:rsid w:val="00762680"/>
    <w:rsid w:val="0077433B"/>
    <w:rsid w:val="00791385"/>
    <w:rsid w:val="007957EE"/>
    <w:rsid w:val="007A3235"/>
    <w:rsid w:val="007A37C3"/>
    <w:rsid w:val="007A7317"/>
    <w:rsid w:val="007B7B7A"/>
    <w:rsid w:val="007C1146"/>
    <w:rsid w:val="007D7986"/>
    <w:rsid w:val="007E4220"/>
    <w:rsid w:val="007E4DF5"/>
    <w:rsid w:val="00806EB7"/>
    <w:rsid w:val="008333BA"/>
    <w:rsid w:val="00842069"/>
    <w:rsid w:val="008445D2"/>
    <w:rsid w:val="00864B2C"/>
    <w:rsid w:val="00872198"/>
    <w:rsid w:val="008863D7"/>
    <w:rsid w:val="008A3781"/>
    <w:rsid w:val="008B1A55"/>
    <w:rsid w:val="008B5F90"/>
    <w:rsid w:val="008C25AF"/>
    <w:rsid w:val="008C7B0C"/>
    <w:rsid w:val="008F152B"/>
    <w:rsid w:val="008F1962"/>
    <w:rsid w:val="009056B7"/>
    <w:rsid w:val="009218B0"/>
    <w:rsid w:val="009221D6"/>
    <w:rsid w:val="009630B6"/>
    <w:rsid w:val="0096317F"/>
    <w:rsid w:val="00976065"/>
    <w:rsid w:val="009838CF"/>
    <w:rsid w:val="009845FC"/>
    <w:rsid w:val="00985D50"/>
    <w:rsid w:val="009A122E"/>
    <w:rsid w:val="009D0036"/>
    <w:rsid w:val="009D11B1"/>
    <w:rsid w:val="00A036CA"/>
    <w:rsid w:val="00A03D37"/>
    <w:rsid w:val="00A26FC1"/>
    <w:rsid w:val="00A33BB9"/>
    <w:rsid w:val="00A3610D"/>
    <w:rsid w:val="00A43D9B"/>
    <w:rsid w:val="00A4611C"/>
    <w:rsid w:val="00A46E33"/>
    <w:rsid w:val="00A47266"/>
    <w:rsid w:val="00A52E4A"/>
    <w:rsid w:val="00A64340"/>
    <w:rsid w:val="00A837F9"/>
    <w:rsid w:val="00A91779"/>
    <w:rsid w:val="00AD1771"/>
    <w:rsid w:val="00AF24F2"/>
    <w:rsid w:val="00B00757"/>
    <w:rsid w:val="00B040E3"/>
    <w:rsid w:val="00B04906"/>
    <w:rsid w:val="00B0544C"/>
    <w:rsid w:val="00B25375"/>
    <w:rsid w:val="00B31036"/>
    <w:rsid w:val="00B419FF"/>
    <w:rsid w:val="00B4236E"/>
    <w:rsid w:val="00B53098"/>
    <w:rsid w:val="00B674EC"/>
    <w:rsid w:val="00B70171"/>
    <w:rsid w:val="00B938DB"/>
    <w:rsid w:val="00B94C16"/>
    <w:rsid w:val="00BC199D"/>
    <w:rsid w:val="00BC30AE"/>
    <w:rsid w:val="00BC6A4E"/>
    <w:rsid w:val="00BD14AC"/>
    <w:rsid w:val="00BD53E4"/>
    <w:rsid w:val="00BE28F5"/>
    <w:rsid w:val="00BE68A1"/>
    <w:rsid w:val="00BF163F"/>
    <w:rsid w:val="00BF554F"/>
    <w:rsid w:val="00BF795E"/>
    <w:rsid w:val="00C04FD4"/>
    <w:rsid w:val="00C10A78"/>
    <w:rsid w:val="00C11B62"/>
    <w:rsid w:val="00C12212"/>
    <w:rsid w:val="00C349EE"/>
    <w:rsid w:val="00C35C1E"/>
    <w:rsid w:val="00C36916"/>
    <w:rsid w:val="00C44612"/>
    <w:rsid w:val="00C612F7"/>
    <w:rsid w:val="00C61E68"/>
    <w:rsid w:val="00C620E2"/>
    <w:rsid w:val="00C900C0"/>
    <w:rsid w:val="00C912F9"/>
    <w:rsid w:val="00C91CFB"/>
    <w:rsid w:val="00CA0C63"/>
    <w:rsid w:val="00CB47C1"/>
    <w:rsid w:val="00CB7A2A"/>
    <w:rsid w:val="00CF7975"/>
    <w:rsid w:val="00D26BCF"/>
    <w:rsid w:val="00D549A7"/>
    <w:rsid w:val="00D54BB7"/>
    <w:rsid w:val="00D62A4E"/>
    <w:rsid w:val="00D656D0"/>
    <w:rsid w:val="00D7361E"/>
    <w:rsid w:val="00D77F06"/>
    <w:rsid w:val="00D80A5C"/>
    <w:rsid w:val="00D91AAB"/>
    <w:rsid w:val="00D939A2"/>
    <w:rsid w:val="00DA30CA"/>
    <w:rsid w:val="00DB2473"/>
    <w:rsid w:val="00DB2733"/>
    <w:rsid w:val="00DB7D78"/>
    <w:rsid w:val="00DC27D2"/>
    <w:rsid w:val="00DE16E9"/>
    <w:rsid w:val="00DF2ED1"/>
    <w:rsid w:val="00E03A16"/>
    <w:rsid w:val="00E06CF3"/>
    <w:rsid w:val="00E10BBB"/>
    <w:rsid w:val="00E122E6"/>
    <w:rsid w:val="00E13766"/>
    <w:rsid w:val="00E1599C"/>
    <w:rsid w:val="00E16093"/>
    <w:rsid w:val="00E16C28"/>
    <w:rsid w:val="00E31DDC"/>
    <w:rsid w:val="00E562D9"/>
    <w:rsid w:val="00E6261A"/>
    <w:rsid w:val="00E67551"/>
    <w:rsid w:val="00E728FC"/>
    <w:rsid w:val="00E73996"/>
    <w:rsid w:val="00E82D20"/>
    <w:rsid w:val="00E84726"/>
    <w:rsid w:val="00E87188"/>
    <w:rsid w:val="00E87B86"/>
    <w:rsid w:val="00E91852"/>
    <w:rsid w:val="00EC0594"/>
    <w:rsid w:val="00EC4BB4"/>
    <w:rsid w:val="00ED0995"/>
    <w:rsid w:val="00ED2BFD"/>
    <w:rsid w:val="00ED46A4"/>
    <w:rsid w:val="00ED7744"/>
    <w:rsid w:val="00ED7C24"/>
    <w:rsid w:val="00EF2272"/>
    <w:rsid w:val="00F009E8"/>
    <w:rsid w:val="00F1234C"/>
    <w:rsid w:val="00F13653"/>
    <w:rsid w:val="00F170EA"/>
    <w:rsid w:val="00F359C2"/>
    <w:rsid w:val="00F70C7F"/>
    <w:rsid w:val="00F75157"/>
    <w:rsid w:val="00F777E1"/>
    <w:rsid w:val="00F94A41"/>
    <w:rsid w:val="00F95EFD"/>
    <w:rsid w:val="00FA229D"/>
    <w:rsid w:val="00FA38B9"/>
    <w:rsid w:val="00FD7F20"/>
    <w:rsid w:val="00FE243B"/>
    <w:rsid w:val="00FE3989"/>
    <w:rsid w:val="00FE71E3"/>
    <w:rsid w:val="00FE7ACA"/>
    <w:rsid w:val="00FF2EBB"/>
    <w:rsid w:val="00FF687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4E3B"/>
  <w15:chartTrackingRefBased/>
  <w15:docId w15:val="{07309888-4535-47E8-A756-9772DC92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B2C"/>
    <w:pPr>
      <w:spacing w:after="0" w:line="240" w:lineRule="auto"/>
    </w:pPr>
    <w:rPr>
      <w:kern w:val="0"/>
      <w:sz w:val="24"/>
      <w:szCs w:val="24"/>
      <w:lang w:val="es-ES_tradnl"/>
      <w14:ligatures w14:val="none"/>
    </w:rPr>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qFormat/>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27741D"/>
    <w:rPr>
      <w:color w:val="37AE02"/>
    </w:rPr>
  </w:style>
  <w:style w:type="character" w:customStyle="1" w:styleId="PartidoincialCarattere">
    <w:name w:val="Partido_incial Carattere"/>
    <w:basedOn w:val="VersoCarattere"/>
    <w:link w:val="Partidoincial"/>
    <w:rsid w:val="0027741D"/>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577736"/>
    <w:rPr>
      <w:color w:val="FF0000"/>
    </w:rPr>
  </w:style>
  <w:style w:type="character" w:customStyle="1" w:styleId="PartidofinalCarattere">
    <w:name w:val="Partido_final Carattere"/>
    <w:basedOn w:val="PartidomedioCarattere"/>
    <w:link w:val="Partidofinal"/>
    <w:rsid w:val="00577736"/>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jc w:val="center"/>
    </w:pPr>
    <w:rPr>
      <w:rFonts w:ascii="Garamond" w:hAnsi="Garamond"/>
      <w:smallCaps/>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unhideWhenUsed/>
    <w:qFormat/>
    <w:rsid w:val="00C11B62"/>
    <w:pPr>
      <w:jc w:val="both"/>
    </w:pPr>
    <w:rPr>
      <w:rFonts w:ascii="Times New Roman" w:eastAsia="Calibri" w:hAnsi="Times New Roman" w:cs="Times New Roman"/>
      <w:sz w:val="20"/>
      <w:szCs w:val="20"/>
      <w:lang w:val="ca-ES"/>
    </w:rPr>
  </w:style>
  <w:style w:type="character" w:customStyle="1" w:styleId="TextonotapieCar">
    <w:name w:val="Texto nota pie Car"/>
    <w:basedOn w:val="Fuentedeprrafopredeter"/>
    <w:link w:val="Textonotapie"/>
    <w:uiPriority w:val="99"/>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character" w:styleId="Textoennegrita">
    <w:name w:val="Strong"/>
    <w:basedOn w:val="Fuentedeprrafopredeter"/>
    <w:uiPriority w:val="22"/>
    <w:rsid w:val="00864B2C"/>
    <w:rPr>
      <w:b/>
    </w:rPr>
  </w:style>
  <w:style w:type="paragraph" w:styleId="NormalWeb">
    <w:name w:val="Normal (Web)"/>
    <w:basedOn w:val="Normal"/>
    <w:uiPriority w:val="99"/>
    <w:unhideWhenUsed/>
    <w:rsid w:val="00864B2C"/>
    <w:pPr>
      <w:spacing w:before="100" w:beforeAutospacing="1" w:after="100" w:afterAutospacing="1"/>
    </w:pPr>
    <w:rPr>
      <w:rFonts w:ascii="Times New Roman" w:eastAsia="Times New Roman" w:hAnsi="Times New Roman" w:cs="Times New Roman"/>
      <w:lang w:val="es-ES" w:eastAsia="es-ES_tradnl"/>
    </w:rPr>
  </w:style>
  <w:style w:type="paragraph" w:styleId="Textodeglobo">
    <w:name w:val="Balloon Text"/>
    <w:basedOn w:val="Normal"/>
    <w:link w:val="TextodegloboCar1"/>
    <w:uiPriority w:val="99"/>
    <w:semiHidden/>
    <w:unhideWhenUsed/>
    <w:rsid w:val="009221D6"/>
    <w:rPr>
      <w:rFonts w:ascii="Lucida Grande" w:hAnsi="Lucida Grande"/>
      <w:sz w:val="18"/>
      <w:szCs w:val="18"/>
    </w:rPr>
  </w:style>
  <w:style w:type="character" w:customStyle="1" w:styleId="TextodegloboCar1">
    <w:name w:val="Texto de globo Car1"/>
    <w:basedOn w:val="Fuentedeprrafopredeter"/>
    <w:link w:val="Textodeglobo"/>
    <w:uiPriority w:val="99"/>
    <w:semiHidden/>
    <w:rsid w:val="009221D6"/>
    <w:rPr>
      <w:rFonts w:ascii="Lucida Grande" w:hAnsi="Lucida Grande"/>
      <w:kern w:val="0"/>
      <w:sz w:val="18"/>
      <w:szCs w:val="18"/>
      <w:lang w:val="es-ES_tradnl"/>
      <w14:ligatures w14:val="none"/>
    </w:rPr>
  </w:style>
  <w:style w:type="character" w:customStyle="1" w:styleId="TextodegloboCar">
    <w:name w:val="Texto de globo Car"/>
    <w:basedOn w:val="Fuentedeprrafopredeter"/>
    <w:uiPriority w:val="99"/>
    <w:semiHidden/>
    <w:rsid w:val="009221D6"/>
    <w:rPr>
      <w:rFonts w:ascii="Lucida Grande" w:hAnsi="Lucida Grande"/>
      <w:sz w:val="18"/>
      <w:szCs w:val="18"/>
    </w:rPr>
  </w:style>
  <w:style w:type="paragraph" w:styleId="HTMLconformatoprevio">
    <w:name w:val="HTML Preformatted"/>
    <w:basedOn w:val="Normal"/>
    <w:link w:val="HTMLconformatoprevioCar"/>
    <w:uiPriority w:val="99"/>
    <w:rsid w:val="0092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9221D6"/>
    <w:rPr>
      <w:rFonts w:ascii="Courier" w:hAnsi="Courier" w:cs="Courier"/>
      <w:kern w:val="0"/>
      <w:sz w:val="20"/>
      <w:szCs w:val="20"/>
      <w:lang w:val="es-ES_tradnl" w:eastAsia="es-ES_tradnl"/>
      <w14:ligatures w14:val="none"/>
    </w:rPr>
  </w:style>
  <w:style w:type="character" w:styleId="Hipervnculo">
    <w:name w:val="Hyperlink"/>
    <w:basedOn w:val="Fuentedeprrafopredeter"/>
    <w:uiPriority w:val="99"/>
    <w:rsid w:val="009221D6"/>
    <w:rPr>
      <w:color w:val="0000FF"/>
      <w:u w:val="single"/>
    </w:rPr>
  </w:style>
  <w:style w:type="character" w:customStyle="1" w:styleId="apple-converted-space">
    <w:name w:val="apple-converted-space"/>
    <w:basedOn w:val="Fuentedeprrafopredeter"/>
    <w:rsid w:val="009221D6"/>
  </w:style>
  <w:style w:type="character" w:styleId="nfasis">
    <w:name w:val="Emphasis"/>
    <w:basedOn w:val="Fuentedeprrafopredeter"/>
    <w:uiPriority w:val="20"/>
    <w:rsid w:val="009221D6"/>
    <w:rPr>
      <w:i/>
    </w:rPr>
  </w:style>
  <w:style w:type="paragraph" w:styleId="Revisin">
    <w:name w:val="Revision"/>
    <w:hidden/>
    <w:rsid w:val="009221D6"/>
    <w:pPr>
      <w:spacing w:after="0" w:line="240" w:lineRule="auto"/>
    </w:pPr>
    <w:rPr>
      <w:kern w:val="0"/>
      <w:sz w:val="24"/>
      <w:szCs w:val="24"/>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bajo\Prolope%20Fenix\Info%20General\plantilla-prologoycomedia%20(1).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plantilla-prologoycomedia (1).dotx</Template>
  <TotalTime>629</TotalTime>
  <Pages>148</Pages>
  <Words>26284</Words>
  <Characters>144566</Characters>
  <Application>Microsoft Office Word</Application>
  <DocSecurity>0</DocSecurity>
  <Lines>1204</Lines>
  <Paragraphs>341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170509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David Merino Recalde</cp:lastModifiedBy>
  <cp:revision>108</cp:revision>
  <dcterms:created xsi:type="dcterms:W3CDTF">2025-06-09T10:04:00Z</dcterms:created>
  <dcterms:modified xsi:type="dcterms:W3CDTF">2025-10-16T11:09:00Z</dcterms:modified>
</cp:coreProperties>
</file>