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473D5" w14:textId="09FB29E0" w:rsidR="007447E9" w:rsidRPr="00923FD1" w:rsidRDefault="00370F84" w:rsidP="007447E9">
      <w:pPr>
        <w:autoSpaceDE w:val="0"/>
        <w:autoSpaceDN w:val="0"/>
        <w:adjustRightInd w:val="0"/>
        <w:spacing w:after="0" w:line="240" w:lineRule="auto"/>
        <w:jc w:val="center"/>
        <w:rPr>
          <w:rFonts w:ascii="Garamond" w:hAnsi="Garamond" w:cs="GranjonLTStd"/>
          <w:sz w:val="24"/>
          <w:szCs w:val="24"/>
          <w:lang w:val="es-ES"/>
        </w:rPr>
      </w:pPr>
      <w:r w:rsidRPr="00923FD1">
        <w:rPr>
          <w:rFonts w:ascii="Garamond" w:hAnsi="Garamond" w:cs="GranjonLTStd"/>
          <w:sz w:val="24"/>
          <w:szCs w:val="24"/>
          <w:lang w:val="es-ES"/>
        </w:rPr>
        <w:t>#</w:t>
      </w:r>
      <w:r w:rsidR="007447E9" w:rsidRPr="00923FD1">
        <w:rPr>
          <w:rFonts w:ascii="Garamond" w:hAnsi="Garamond" w:cs="GranjonLTStd"/>
          <w:sz w:val="24"/>
          <w:szCs w:val="24"/>
          <w:lang w:val="es-ES"/>
        </w:rPr>
        <w:t>PRÓLOGO</w:t>
      </w:r>
      <w:r w:rsidR="007447E9" w:rsidRPr="00923FD1">
        <w:rPr>
          <w:rStyle w:val="Refdenotaalpie"/>
          <w:rFonts w:ascii="Garamond" w:hAnsi="Garamond" w:cs="GranjonLTStd"/>
          <w:sz w:val="24"/>
          <w:szCs w:val="24"/>
          <w:lang w:val="es-ES"/>
        </w:rPr>
        <w:footnoteReference w:id="1"/>
      </w:r>
    </w:p>
    <w:p w14:paraId="5ADC7F7B" w14:textId="77777777" w:rsidR="007447E9" w:rsidRPr="00923FD1" w:rsidRDefault="007447E9" w:rsidP="007447E9">
      <w:pPr>
        <w:autoSpaceDE w:val="0"/>
        <w:autoSpaceDN w:val="0"/>
        <w:adjustRightInd w:val="0"/>
        <w:spacing w:after="0" w:line="240" w:lineRule="auto"/>
        <w:jc w:val="center"/>
        <w:rPr>
          <w:rFonts w:ascii="Garamond" w:hAnsi="Garamond" w:cs="GranjonLTStd"/>
          <w:sz w:val="24"/>
          <w:szCs w:val="24"/>
          <w:lang w:val="es-ES"/>
        </w:rPr>
      </w:pPr>
    </w:p>
    <w:p w14:paraId="58136800" w14:textId="77777777" w:rsidR="007447E9" w:rsidRPr="00923FD1" w:rsidRDefault="007447E9" w:rsidP="007447E9">
      <w:pPr>
        <w:pStyle w:val="Prosa"/>
        <w:bidi/>
      </w:pPr>
      <w:r w:rsidRPr="00923FD1">
        <w:t>A Macrina Villarroel, humilde y bondadosa,</w:t>
      </w:r>
    </w:p>
    <w:p w14:paraId="7B89AB6D" w14:textId="77777777" w:rsidR="007447E9" w:rsidRPr="00923FD1" w:rsidRDefault="007447E9" w:rsidP="007447E9">
      <w:pPr>
        <w:pStyle w:val="Prosa"/>
        <w:bidi/>
      </w:pPr>
      <w:r w:rsidRPr="00923FD1">
        <w:t>de parte de su nieto</w:t>
      </w:r>
    </w:p>
    <w:p w14:paraId="38DD2E6D" w14:textId="0CCEBDAE" w:rsidR="007447E9" w:rsidRPr="00923FD1" w:rsidRDefault="007447E9" w:rsidP="007447E9">
      <w:pPr>
        <w:pStyle w:val="Prosa"/>
      </w:pPr>
      <w:r w:rsidRPr="00923FD1">
        <w:rPr>
          <w:rFonts w:cs="GranjonLTStd-Italic"/>
          <w:i/>
          <w:iCs/>
        </w:rPr>
        <w:t>Virtud, pobreza y mujer</w:t>
      </w:r>
      <w:r w:rsidRPr="00923FD1">
        <w:t xml:space="preserve">. Este título se cuenta a buen seguro entre los menos atractivos de Lope para los lectores actuales, y ni que decir tiene que para las lectoras. Muy distinto debió de ser el sentir de unos y otras en tiempos de Lope (y aun en los de nuestros mayores), y no solo por las convicciones imperantes por aquel entonces, sino sobre todo por el gusto del público que abarrotaba los corrales. Así nos lo hace saber el propio Lope en unos versos deliciosos del </w:t>
      </w:r>
      <w:r w:rsidRPr="00923FD1">
        <w:rPr>
          <w:rFonts w:cs="GranjonLTStd-Italic"/>
          <w:i/>
          <w:iCs/>
        </w:rPr>
        <w:t>Arte nuevo</w:t>
      </w:r>
      <w:r w:rsidRPr="00923FD1">
        <w:t>, tras haber ponderado «los casos de la honra»: «Con ellos, las acciones virtuosas: / que la virtud es dondequiera amada, / pues que vemos, si acaso un recitante / hace un traidor, es tan odioso a todos / que lo que va a comprar no se lo venden, / y huye el vulgo de él cuando le encuentra; / y si es leal, le prestan y convidan, / y hasta los principales le honran y aman, / le buscan, le regalan y le aclaman».</w:t>
      </w:r>
      <w:r w:rsidRPr="00923FD1">
        <w:rPr>
          <w:rStyle w:val="Refdenotaalpie"/>
          <w:rFonts w:cs="GranjonLTStd"/>
          <w:sz w:val="23"/>
          <w:szCs w:val="23"/>
        </w:rPr>
        <w:footnoteReference w:id="2"/>
      </w:r>
      <w:r w:rsidRPr="00923FD1">
        <w:rPr>
          <w:sz w:val="13"/>
          <w:szCs w:val="13"/>
        </w:rPr>
        <w:t xml:space="preserve"> </w:t>
      </w:r>
      <w:r w:rsidRPr="00923FD1">
        <w:t xml:space="preserve">Desde luego, a los espectadores más entregados no les faltarían motivos para colmar de elogios entusiastas a la actriz que interpretase a la Isabel de </w:t>
      </w:r>
      <w:r w:rsidRPr="00923FD1">
        <w:rPr>
          <w:rFonts w:cs="GranjonLTStd-Italic"/>
          <w:i/>
          <w:iCs/>
        </w:rPr>
        <w:t>Virtud, pobreza</w:t>
      </w:r>
      <w:r w:rsidRPr="00923FD1">
        <w:t xml:space="preserve"> </w:t>
      </w:r>
      <w:r w:rsidRPr="00923FD1">
        <w:rPr>
          <w:rFonts w:cs="GranjonLTStd-Italic"/>
          <w:i/>
          <w:iCs/>
        </w:rPr>
        <w:t>y mujer</w:t>
      </w:r>
      <w:r w:rsidRPr="00923FD1">
        <w:t>, a la que no pocos aficionados al teatro, por qué no creer a Lope, pararían por la calle. Más aún cuando las «acciones virtuosas» de la protagonista se entreveraban de aventuras bizantinas, cautiverios berberiscos y sus puntas de picante, amén de vistosísimas teselas intertextuales. Que todo eso y más esconde la comedia que aquí se ofrece al lector.</w:t>
      </w:r>
    </w:p>
    <w:p w14:paraId="724F6F29" w14:textId="77777777" w:rsidR="009D640A" w:rsidRPr="00923FD1" w:rsidRDefault="009D640A" w:rsidP="007447E9">
      <w:pPr>
        <w:pStyle w:val="Prosa"/>
      </w:pPr>
    </w:p>
    <w:p w14:paraId="184AE943" w14:textId="33A92093" w:rsidR="007447E9" w:rsidRPr="00923FD1" w:rsidRDefault="00370F84" w:rsidP="00370F84">
      <w:pPr>
        <w:autoSpaceDE w:val="0"/>
        <w:autoSpaceDN w:val="0"/>
        <w:adjustRightInd w:val="0"/>
        <w:spacing w:after="0" w:line="240" w:lineRule="auto"/>
        <w:ind w:left="708" w:hanging="708"/>
        <w:rPr>
          <w:rFonts w:ascii="Garamond" w:hAnsi="Garamond" w:cs="GranjonLTStd"/>
          <w:smallCaps/>
          <w:sz w:val="24"/>
          <w:szCs w:val="24"/>
          <w:lang w:val="es-ES"/>
        </w:rPr>
      </w:pPr>
      <w:r w:rsidRPr="00923FD1">
        <w:rPr>
          <w:rFonts w:ascii="Garamond" w:hAnsi="Garamond" w:cs="GranjonLTStd"/>
          <w:smallCaps/>
          <w:sz w:val="24"/>
          <w:szCs w:val="24"/>
          <w:lang w:val="es-ES"/>
        </w:rPr>
        <w:t>#</w:t>
      </w:r>
      <w:r w:rsidR="007447E9" w:rsidRPr="00923FD1">
        <w:rPr>
          <w:rFonts w:ascii="Garamond" w:hAnsi="Garamond" w:cs="GranjonLTStd"/>
          <w:smallCaps/>
          <w:sz w:val="24"/>
          <w:szCs w:val="24"/>
          <w:lang w:val="es-ES"/>
        </w:rPr>
        <w:t>La fecha de composición</w:t>
      </w:r>
    </w:p>
    <w:p w14:paraId="4F9366AC" w14:textId="77777777" w:rsidR="009D640A" w:rsidRPr="00923FD1" w:rsidRDefault="009D640A" w:rsidP="007447E9">
      <w:pPr>
        <w:autoSpaceDE w:val="0"/>
        <w:autoSpaceDN w:val="0"/>
        <w:adjustRightInd w:val="0"/>
        <w:spacing w:after="0" w:line="240" w:lineRule="auto"/>
        <w:rPr>
          <w:rFonts w:ascii="Garamond" w:hAnsi="Garamond" w:cs="GranjonLTStd"/>
          <w:smallCaps/>
          <w:sz w:val="24"/>
          <w:szCs w:val="24"/>
          <w:lang w:val="es-ES"/>
        </w:rPr>
      </w:pPr>
    </w:p>
    <w:p w14:paraId="0CE364C4" w14:textId="77777777" w:rsidR="007447E9" w:rsidRPr="00923FD1" w:rsidRDefault="007447E9" w:rsidP="007447E9">
      <w:pPr>
        <w:autoSpaceDE w:val="0"/>
        <w:autoSpaceDN w:val="0"/>
        <w:adjustRightInd w:val="0"/>
        <w:spacing w:after="0" w:line="240" w:lineRule="auto"/>
        <w:rPr>
          <w:rFonts w:ascii="Garamond" w:hAnsi="Garamond" w:cs="GranjonLTStd"/>
          <w:sz w:val="24"/>
          <w:szCs w:val="24"/>
          <w:lang w:val="es-ES"/>
        </w:rPr>
      </w:pPr>
    </w:p>
    <w:p w14:paraId="09D1CD2F" w14:textId="5576918B" w:rsidR="007447E9" w:rsidRPr="00923FD1" w:rsidRDefault="001F5AB0" w:rsidP="007447E9">
      <w:pPr>
        <w:pStyle w:val="Prosa"/>
      </w:pPr>
      <w:r w:rsidRPr="00923FD1">
        <w:t xml:space="preserve">&amp; </w:t>
      </w:r>
      <w:r w:rsidR="007447E9" w:rsidRPr="00923FD1">
        <w:t>Por desgracia, nada sabemos acerca de la compañía encargada de estrenar la pieza, cuyo paso por los tablados no ha dejado huella alguna en la documentación teatral exhumada.</w:t>
      </w:r>
      <w:r w:rsidR="007447E9" w:rsidRPr="00923FD1">
        <w:rPr>
          <w:rStyle w:val="Refdenotaalpie"/>
          <w:rFonts w:cs="GranjonLTStd"/>
          <w:sz w:val="23"/>
          <w:szCs w:val="23"/>
        </w:rPr>
        <w:footnoteReference w:id="3"/>
      </w:r>
      <w:r w:rsidR="007447E9" w:rsidRPr="00923FD1">
        <w:rPr>
          <w:sz w:val="13"/>
          <w:szCs w:val="13"/>
        </w:rPr>
        <w:t xml:space="preserve"> </w:t>
      </w:r>
      <w:r w:rsidR="007447E9" w:rsidRPr="00923FD1">
        <w:t>En vista de las minuciosas descripciones y alabanzas de Toledo presentes en la comedia, cabe sospechar que acaso Lope la compusiera para Pedro Cebrián —ambos colaboraron entre 1616 y 1623 (García-Reidy 2013:124)—, cuya compañía actuó en Toledo en varias ocasiones a lo largo de 1616 (</w:t>
      </w:r>
      <w:r w:rsidR="007447E9" w:rsidRPr="00923FD1">
        <w:rPr>
          <w:rFonts w:cs="GranjonLTStd-Italic"/>
          <w:i/>
          <w:iCs/>
        </w:rPr>
        <w:t>DICAT</w:t>
      </w:r>
      <w:r w:rsidR="007447E9" w:rsidRPr="00923FD1">
        <w:t xml:space="preserve">), año en el que debemos situar la fecha de redacción de la obra; de ser cierta nuestra hipótesis, puede que a la estupenda protagonista la encarnase Ana Muñoz, importante actriz de la compañía de Cebrián para quien ese mismo año reservó Lope el papel de primera dama en </w:t>
      </w:r>
      <w:r w:rsidR="007447E9" w:rsidRPr="00923FD1">
        <w:rPr>
          <w:rFonts w:cs="GranjonLTStd-Italic"/>
          <w:i/>
          <w:iCs/>
        </w:rPr>
        <w:t>Quien más no puede</w:t>
      </w:r>
      <w:r w:rsidR="007447E9" w:rsidRPr="00923FD1">
        <w:t xml:space="preserve">, como advierte </w:t>
      </w:r>
      <w:proofErr w:type="spellStart"/>
      <w:r w:rsidR="007447E9" w:rsidRPr="00923FD1">
        <w:t>Presotto</w:t>
      </w:r>
      <w:proofErr w:type="spellEnd"/>
      <w:r w:rsidR="007447E9" w:rsidRPr="00923FD1">
        <w:t xml:space="preserve"> [2018:248]. Aunque, hasta ahora, la crítica ha supuesto que Lope escribió </w:t>
      </w:r>
      <w:r w:rsidR="007447E9" w:rsidRPr="00923FD1">
        <w:rPr>
          <w:rFonts w:cs="GranjonLTStd-Italic"/>
          <w:i/>
          <w:iCs/>
        </w:rPr>
        <w:t>Virtud, pobreza</w:t>
      </w:r>
      <w:r w:rsidR="007447E9" w:rsidRPr="00923FD1">
        <w:t xml:space="preserve"> </w:t>
      </w:r>
      <w:r w:rsidR="007447E9" w:rsidRPr="00923FD1">
        <w:rPr>
          <w:rFonts w:cs="GranjonLTStd-Italic"/>
          <w:i/>
          <w:iCs/>
        </w:rPr>
        <w:t xml:space="preserve">y mujer </w:t>
      </w:r>
      <w:r w:rsidR="007447E9" w:rsidRPr="00923FD1">
        <w:t>en 1615, el texto nos permite aportar varias razones para retrasar esta fecha hasta 1616, cuando menos hasta el 8 de febrero.</w:t>
      </w:r>
      <w:r w:rsidR="007447E9" w:rsidRPr="00923FD1">
        <w:rPr>
          <w:rStyle w:val="Refdenotaalpie"/>
          <w:rFonts w:cs="GranjonLTStd"/>
          <w:sz w:val="23"/>
          <w:szCs w:val="23"/>
        </w:rPr>
        <w:footnoteReference w:id="4"/>
      </w:r>
      <w:r w:rsidR="007447E9" w:rsidRPr="00923FD1">
        <w:t xml:space="preserve"> Tres principalmente, y las tres relacionadas con personajes históricos mencionados en el transcurso de la acción dramática, concretamente en el segundo acto. Así trataré </w:t>
      </w:r>
      <w:r w:rsidR="007447E9" w:rsidRPr="00923FD1">
        <w:lastRenderedPageBreak/>
        <w:t>de demostrarlo a continuación, antes de desgranar otros asuntos no menos interesantes, pero sí tal vez más gustosos, como los que atañen al género, las fuentes y el influjo de la obra. Empecemos, entonces, por el principio.</w:t>
      </w:r>
    </w:p>
    <w:p w14:paraId="3EEC6C70" w14:textId="2D4DB4C7" w:rsidR="007447E9" w:rsidRPr="00923FD1" w:rsidRDefault="007447E9" w:rsidP="007447E9">
      <w:pPr>
        <w:pStyle w:val="Prosa"/>
      </w:pPr>
      <w:r w:rsidRPr="00923FD1">
        <w:t xml:space="preserve">En su famosa </w:t>
      </w:r>
      <w:r w:rsidRPr="00923FD1">
        <w:rPr>
          <w:rFonts w:cs="GranjonLTStd-Italic"/>
          <w:i/>
          <w:iCs/>
        </w:rPr>
        <w:t>Cronología</w:t>
      </w:r>
      <w:r w:rsidRPr="00923FD1">
        <w:t xml:space="preserve">, Morley y </w:t>
      </w:r>
      <w:proofErr w:type="spellStart"/>
      <w:r w:rsidRPr="00923FD1">
        <w:t>Bruerton</w:t>
      </w:r>
      <w:proofErr w:type="spellEnd"/>
      <w:r w:rsidRPr="00923FD1">
        <w:t xml:space="preserve"> [1968:269] fijaron el intervalo comprendido entre 1612 y 1615 como el arco cronológico más plausible para la composición de </w:t>
      </w:r>
      <w:r w:rsidRPr="00923FD1">
        <w:rPr>
          <w:rFonts w:cs="GranjonLTStd-Italic"/>
          <w:i/>
          <w:iCs/>
        </w:rPr>
        <w:t>Virtud, pobreza y mujer</w:t>
      </w:r>
      <w:r w:rsidRPr="00923FD1">
        <w:t xml:space="preserve">, y, en particular, establecieron el año 1615 como el más probable. Esta última fecha la ratificó, años después, Donald </w:t>
      </w:r>
      <w:proofErr w:type="spellStart"/>
      <w:r w:rsidRPr="00923FD1">
        <w:t>McGrady</w:t>
      </w:r>
      <w:proofErr w:type="spellEnd"/>
      <w:r w:rsidRPr="00923FD1">
        <w:t xml:space="preserve"> [2010:7 y 152], quien, en su edición de la comedia, apostó por 1615 a raíz de una referencia al traslado del arzobispo Pedro González de Mendoza y Silva (1571-1639) desde Granada a Zaragoza. El problema es que, contrariamente a lo que afirma </w:t>
      </w:r>
      <w:proofErr w:type="spellStart"/>
      <w:r w:rsidRPr="00923FD1">
        <w:t>McGrady</w:t>
      </w:r>
      <w:proofErr w:type="spellEnd"/>
      <w:r w:rsidRPr="00923FD1">
        <w:t>, el arzobispo no abandonó su cargo en Granada hasta el 8 de febrero de 1616, fecha en la que asumió idénticas responsabilidades en la capital aragonesa.</w:t>
      </w:r>
      <w:r w:rsidRPr="00923FD1">
        <w:rPr>
          <w:rStyle w:val="Refdenotaalpie"/>
          <w:rFonts w:cs="GranjonLTStd"/>
          <w:sz w:val="23"/>
          <w:szCs w:val="23"/>
        </w:rPr>
        <w:footnoteReference w:id="5"/>
      </w:r>
      <w:r w:rsidRPr="00923FD1">
        <w:rPr>
          <w:sz w:val="13"/>
          <w:szCs w:val="13"/>
        </w:rPr>
        <w:t xml:space="preserve"> </w:t>
      </w:r>
      <w:r w:rsidRPr="00923FD1">
        <w:t>La mención de Pedro González de Mendoza se produce en el contexto de una escena madrileña en la que Julio trata de convencer a una timorata Isabel de que pida limosna a distintos nobles, entre ellos al duque de Pastrana y a su hermano, el arzobispo de marras:</w:t>
      </w:r>
    </w:p>
    <w:p w14:paraId="191CFD67" w14:textId="77777777" w:rsidR="003C2CCD" w:rsidRPr="00923FD1" w:rsidRDefault="003C2CCD" w:rsidP="007447E9">
      <w:pPr>
        <w:pStyle w:val="Prosa"/>
      </w:pPr>
    </w:p>
    <w:p w14:paraId="602A114A" w14:textId="77777777" w:rsidR="003C2CCD" w:rsidRPr="00923FD1" w:rsidRDefault="007447E9" w:rsidP="002D7DE0">
      <w:pPr>
        <w:pStyle w:val="Personaje"/>
      </w:pPr>
      <w:r w:rsidRPr="00923FD1">
        <w:t xml:space="preserve">Julio </w:t>
      </w:r>
      <w:r w:rsidRPr="00923FD1">
        <w:tab/>
      </w:r>
      <w:r w:rsidRPr="00923FD1">
        <w:tab/>
      </w:r>
    </w:p>
    <w:p w14:paraId="0F08CBA6" w14:textId="6DBF54EE" w:rsidR="007447E9" w:rsidRPr="00923FD1" w:rsidRDefault="007447E9" w:rsidP="003C2CCD">
      <w:pPr>
        <w:pStyle w:val="Verso"/>
      </w:pPr>
      <w:r w:rsidRPr="00923FD1">
        <w:t>El arzobispo su hermano,</w:t>
      </w:r>
    </w:p>
    <w:p w14:paraId="5F79534E" w14:textId="77777777" w:rsidR="007447E9" w:rsidRPr="00923FD1" w:rsidRDefault="007447E9" w:rsidP="003C2CCD">
      <w:pPr>
        <w:pStyle w:val="Verso"/>
      </w:pPr>
      <w:r w:rsidRPr="00923FD1">
        <w:t>adonde España atesora</w:t>
      </w:r>
    </w:p>
    <w:p w14:paraId="4C7DB36C" w14:textId="77777777" w:rsidR="007447E9" w:rsidRPr="00923FD1" w:rsidRDefault="007447E9" w:rsidP="003C2CCD">
      <w:pPr>
        <w:pStyle w:val="Verso"/>
      </w:pPr>
      <w:r w:rsidRPr="00923FD1">
        <w:t>tantas virtudes y letras</w:t>
      </w:r>
    </w:p>
    <w:p w14:paraId="0D591925" w14:textId="77777777" w:rsidR="007447E9" w:rsidRPr="00923FD1" w:rsidRDefault="007447E9" w:rsidP="003C2CCD">
      <w:pPr>
        <w:pStyle w:val="Verso"/>
      </w:pPr>
      <w:r w:rsidRPr="00923FD1">
        <w:t>que ya lo es de Zaragoza</w:t>
      </w:r>
    </w:p>
    <w:p w14:paraId="2E264AED" w14:textId="77777777" w:rsidR="007447E9" w:rsidRPr="00923FD1" w:rsidRDefault="007447E9" w:rsidP="003C2CCD">
      <w:pPr>
        <w:pStyle w:val="Verso"/>
      </w:pPr>
      <w:r w:rsidRPr="00923FD1">
        <w:t>con llanto igual de Granada,</w:t>
      </w:r>
    </w:p>
    <w:p w14:paraId="0E153F91" w14:textId="77777777" w:rsidR="007447E9" w:rsidRPr="00923FD1" w:rsidRDefault="007447E9" w:rsidP="003C2CCD">
      <w:pPr>
        <w:pStyle w:val="Verso"/>
        <w:rPr>
          <w:rStyle w:val="ProsaCarattere"/>
        </w:rPr>
      </w:pPr>
      <w:r w:rsidRPr="00923FD1">
        <w:t>viene con él. ¿Qué te asombras?</w:t>
      </w:r>
      <w:r w:rsidRPr="00923FD1">
        <w:tab/>
      </w:r>
      <w:r w:rsidRPr="00923FD1">
        <w:tab/>
        <w:t xml:space="preserve"> </w:t>
      </w:r>
      <w:r w:rsidRPr="00923FD1">
        <w:rPr>
          <w:rStyle w:val="ProsaCarattere"/>
        </w:rPr>
        <w:t>(vv. 1511-1516)</w:t>
      </w:r>
    </w:p>
    <w:p w14:paraId="60344C81" w14:textId="77777777" w:rsidR="007447E9" w:rsidRPr="00923FD1" w:rsidRDefault="007447E9" w:rsidP="007447E9">
      <w:pPr>
        <w:rPr>
          <w:rFonts w:ascii="Garamond" w:hAnsi="Garamond" w:cs="GranjonLTStd"/>
          <w:sz w:val="23"/>
          <w:szCs w:val="23"/>
          <w:lang w:val="es-ES"/>
        </w:rPr>
      </w:pPr>
    </w:p>
    <w:p w14:paraId="3E358FD4" w14:textId="63F79448" w:rsidR="007447E9" w:rsidRPr="00923FD1" w:rsidRDefault="007447E9" w:rsidP="003C2CCD">
      <w:pPr>
        <w:pStyle w:val="Prosa"/>
      </w:pPr>
      <w:r w:rsidRPr="00923FD1">
        <w:t>Como decía, Pedro González de Mendoza fue arzobispo de Granada</w:t>
      </w:r>
      <w:r w:rsidR="003C2CCD" w:rsidRPr="00923FD1">
        <w:t xml:space="preserve"> </w:t>
      </w:r>
      <w:r w:rsidRPr="00923FD1">
        <w:t>hasta el 8 de febrero de 1616; el copioso llanto con que los granadinos lloran</w:t>
      </w:r>
      <w:r w:rsidR="003C2CCD" w:rsidRPr="00923FD1">
        <w:t xml:space="preserve"> </w:t>
      </w:r>
      <w:r w:rsidRPr="00923FD1">
        <w:t>su partida, equiparado por su abundancia —</w:t>
      </w:r>
      <w:r w:rsidRPr="00923FD1">
        <w:rPr>
          <w:rFonts w:cs="GranjonLTStd-Italic"/>
          <w:i/>
          <w:iCs/>
        </w:rPr>
        <w:t>con llanto igual</w:t>
      </w:r>
      <w:r w:rsidRPr="00923FD1">
        <w:t>— a las</w:t>
      </w:r>
      <w:r w:rsidR="003C2CCD" w:rsidRPr="00923FD1">
        <w:t xml:space="preserve"> </w:t>
      </w:r>
      <w:r w:rsidRPr="00923FD1">
        <w:t xml:space="preserve">muchas </w:t>
      </w:r>
      <w:r w:rsidRPr="00923FD1">
        <w:rPr>
          <w:rFonts w:cs="GranjonLTStd-Italic"/>
          <w:i/>
          <w:iCs/>
        </w:rPr>
        <w:t xml:space="preserve">virtudes y letras </w:t>
      </w:r>
      <w:r w:rsidRPr="00923FD1">
        <w:t>del franciscano, podría no ser un elogio cualquiera,</w:t>
      </w:r>
      <w:r w:rsidR="003C2CCD" w:rsidRPr="00923FD1">
        <w:t xml:space="preserve"> </w:t>
      </w:r>
      <w:r w:rsidRPr="00923FD1">
        <w:t>sino deberse a la gran labor de mecenazgo cultural que emprendió en la</w:t>
      </w:r>
      <w:r w:rsidR="003C2CCD" w:rsidRPr="00923FD1">
        <w:t xml:space="preserve"> </w:t>
      </w:r>
      <w:r w:rsidRPr="00923FD1">
        <w:t>ciudad andaluza.</w:t>
      </w:r>
      <w:r w:rsidRPr="00923FD1">
        <w:rPr>
          <w:rStyle w:val="Refdenotaalpie"/>
          <w:rFonts w:cs="GranjonLTStd"/>
          <w:sz w:val="23"/>
          <w:szCs w:val="23"/>
        </w:rPr>
        <w:footnoteReference w:id="6"/>
      </w:r>
      <w:r w:rsidRPr="00923FD1">
        <w:rPr>
          <w:sz w:val="13"/>
          <w:szCs w:val="13"/>
        </w:rPr>
        <w:t xml:space="preserve"> </w:t>
      </w:r>
      <w:r w:rsidRPr="00923FD1">
        <w:t>En cualquier caso, estos versos constituyen una referencia</w:t>
      </w:r>
      <w:r w:rsidR="003C2CCD" w:rsidRPr="00923FD1">
        <w:t xml:space="preserve"> </w:t>
      </w:r>
      <w:r w:rsidRPr="00923FD1">
        <w:t>importantísima para fechar la comedia, cuya datación cabe situar, pues,</w:t>
      </w:r>
      <w:r w:rsidR="003C2CCD" w:rsidRPr="00923FD1">
        <w:t xml:space="preserve"> </w:t>
      </w:r>
      <w:r w:rsidRPr="00923FD1">
        <w:t>a partir del 8 de febrero de 1616 y, se diría, probablemente no muchos meses</w:t>
      </w:r>
      <w:r w:rsidR="003C2CCD" w:rsidRPr="00923FD1">
        <w:t xml:space="preserve"> </w:t>
      </w:r>
      <w:r w:rsidRPr="00923FD1">
        <w:t>más allá, dado que el verso «que ya lo es de Zaragoza» parece implicar</w:t>
      </w:r>
      <w:r w:rsidR="003C2CCD" w:rsidRPr="00923FD1">
        <w:t xml:space="preserve"> </w:t>
      </w:r>
      <w:r w:rsidRPr="00923FD1">
        <w:t>que el nuevo cargo del arzobispo (y otro tanto cabría deducir, en cierto</w:t>
      </w:r>
      <w:r w:rsidR="003C2CCD" w:rsidRPr="00923FD1">
        <w:t xml:space="preserve"> </w:t>
      </w:r>
      <w:r w:rsidRPr="00923FD1">
        <w:t>modo, del llanto de los granadinos) era aún reciente en el momento en que</w:t>
      </w:r>
      <w:r w:rsidR="003C2CCD" w:rsidRPr="00923FD1">
        <w:t xml:space="preserve"> </w:t>
      </w:r>
      <w:r w:rsidRPr="00923FD1">
        <w:t>Lope escribió estos versos. Todo lo cual casaría bastante bien con la fecha</w:t>
      </w:r>
      <w:r w:rsidR="003C2CCD" w:rsidRPr="00923FD1">
        <w:t xml:space="preserve"> </w:t>
      </w:r>
      <w:r w:rsidRPr="00923FD1">
        <w:t xml:space="preserve">de 1615, la más probable según Morley y </w:t>
      </w:r>
      <w:proofErr w:type="spellStart"/>
      <w:r w:rsidRPr="00923FD1">
        <w:t>Bruerton</w:t>
      </w:r>
      <w:proofErr w:type="spellEnd"/>
      <w:r w:rsidRPr="00923FD1">
        <w:t xml:space="preserve"> [1968:269].</w:t>
      </w:r>
    </w:p>
    <w:p w14:paraId="4023B9E8" w14:textId="0F810148" w:rsidR="007447E9" w:rsidRPr="00923FD1" w:rsidRDefault="007447E9" w:rsidP="003C2CCD">
      <w:pPr>
        <w:pStyle w:val="Prosa"/>
        <w:rPr>
          <w:rFonts w:cs="GranjonLTStd-Italic"/>
          <w:i/>
          <w:iCs/>
        </w:rPr>
      </w:pPr>
      <w:r w:rsidRPr="00923FD1">
        <w:lastRenderedPageBreak/>
        <w:t xml:space="preserve">Pero hay más datos que nos permiten afirmar que Lope redactó </w:t>
      </w:r>
      <w:r w:rsidRPr="00923FD1">
        <w:rPr>
          <w:rFonts w:cs="GranjonLTStd-Italic"/>
          <w:i/>
          <w:iCs/>
        </w:rPr>
        <w:t>Virtud,</w:t>
      </w:r>
      <w:r w:rsidR="003C2CCD" w:rsidRPr="00923FD1">
        <w:rPr>
          <w:rFonts w:cs="GranjonLTStd-Italic"/>
          <w:i/>
          <w:iCs/>
        </w:rPr>
        <w:t xml:space="preserve"> </w:t>
      </w:r>
      <w:r w:rsidRPr="00923FD1">
        <w:rPr>
          <w:rFonts w:cs="GranjonLTStd-Italic"/>
          <w:i/>
          <w:iCs/>
        </w:rPr>
        <w:t xml:space="preserve">pobreza y mujer </w:t>
      </w:r>
      <w:r w:rsidRPr="00923FD1">
        <w:t>en 1616. En la secuencia citada anteriormente, un poco</w:t>
      </w:r>
      <w:r w:rsidR="003C2CCD" w:rsidRPr="00923FD1">
        <w:rPr>
          <w:rFonts w:cs="GranjonLTStd-Italic"/>
          <w:i/>
          <w:iCs/>
        </w:rPr>
        <w:t xml:space="preserve"> </w:t>
      </w:r>
      <w:r w:rsidRPr="00923FD1">
        <w:t>más adelante, topamos con los siguientes versos:</w:t>
      </w:r>
    </w:p>
    <w:p w14:paraId="359FD6F1" w14:textId="77777777" w:rsidR="007447E9" w:rsidRPr="00923FD1" w:rsidRDefault="007447E9" w:rsidP="007447E9">
      <w:pPr>
        <w:rPr>
          <w:rFonts w:ascii="Garamond" w:hAnsi="Garamond" w:cs="GranjonLTStd"/>
          <w:sz w:val="23"/>
          <w:szCs w:val="23"/>
          <w:lang w:val="es-ES"/>
        </w:rPr>
      </w:pPr>
    </w:p>
    <w:p w14:paraId="172B7712" w14:textId="77777777" w:rsidR="003C2CCD" w:rsidRPr="00923FD1" w:rsidRDefault="007447E9" w:rsidP="003C2CCD">
      <w:pPr>
        <w:pStyle w:val="Personaje"/>
      </w:pPr>
      <w:r w:rsidRPr="00923FD1">
        <w:t xml:space="preserve">Julio </w:t>
      </w:r>
      <w:r w:rsidRPr="00923FD1">
        <w:tab/>
      </w:r>
      <w:r w:rsidRPr="00923FD1">
        <w:tab/>
      </w:r>
    </w:p>
    <w:p w14:paraId="5005B756" w14:textId="631AD35D" w:rsidR="007447E9" w:rsidRPr="00923FD1" w:rsidRDefault="007447E9" w:rsidP="003C2CCD">
      <w:pPr>
        <w:pStyle w:val="Verso"/>
      </w:pPr>
      <w:r w:rsidRPr="00923FD1">
        <w:t>¡Harto bien negociaremos!</w:t>
      </w:r>
    </w:p>
    <w:p w14:paraId="06574BA4" w14:textId="77777777" w:rsidR="007447E9" w:rsidRPr="00923FD1" w:rsidRDefault="007447E9" w:rsidP="003C2CCD">
      <w:pPr>
        <w:pStyle w:val="Verso"/>
      </w:pPr>
      <w:r w:rsidRPr="00923FD1">
        <w:t>Mas, si tanta pena tomas,</w:t>
      </w:r>
    </w:p>
    <w:p w14:paraId="5DFD8D8C" w14:textId="77777777" w:rsidR="007447E9" w:rsidRPr="00923FD1" w:rsidRDefault="007447E9" w:rsidP="003C2CCD">
      <w:pPr>
        <w:pStyle w:val="Verso"/>
      </w:pPr>
      <w:r w:rsidRPr="00923FD1">
        <w:t>dale al Rey un memorial,</w:t>
      </w:r>
    </w:p>
    <w:p w14:paraId="632C0BD3" w14:textId="77777777" w:rsidR="007447E9" w:rsidRPr="00923FD1" w:rsidRDefault="007447E9" w:rsidP="003C2CCD">
      <w:pPr>
        <w:pStyle w:val="Verso"/>
      </w:pPr>
      <w:r w:rsidRPr="00923FD1">
        <w:t>que en su piedad generosa</w:t>
      </w:r>
    </w:p>
    <w:p w14:paraId="2BCE80EF" w14:textId="77777777" w:rsidR="007447E9" w:rsidRPr="00923FD1" w:rsidRDefault="007447E9" w:rsidP="003C2CCD">
      <w:pPr>
        <w:pStyle w:val="Verso"/>
      </w:pPr>
      <w:r w:rsidRPr="00923FD1">
        <w:t>y cristianísimo celo</w:t>
      </w:r>
    </w:p>
    <w:p w14:paraId="2C351E27" w14:textId="77777777" w:rsidR="007447E9" w:rsidRPr="00923FD1" w:rsidRDefault="007447E9" w:rsidP="003C2CCD">
      <w:pPr>
        <w:pStyle w:val="Verso"/>
      </w:pPr>
      <w:r w:rsidRPr="00923FD1">
        <w:t>hallarás, como conozca</w:t>
      </w:r>
    </w:p>
    <w:p w14:paraId="0CD28308" w14:textId="77777777" w:rsidR="007447E9" w:rsidRPr="00923FD1" w:rsidRDefault="007447E9" w:rsidP="003C2CCD">
      <w:pPr>
        <w:pStyle w:val="Verso"/>
      </w:pPr>
      <w:r w:rsidRPr="00923FD1">
        <w:t>tu necesidad, remedio;</w:t>
      </w:r>
    </w:p>
    <w:p w14:paraId="02F97A9D" w14:textId="77777777" w:rsidR="007447E9" w:rsidRPr="00923FD1" w:rsidRDefault="007447E9" w:rsidP="003C2CCD">
      <w:pPr>
        <w:pStyle w:val="Verso"/>
      </w:pPr>
      <w:r w:rsidRPr="00923FD1">
        <w:t>o a la princesa española,</w:t>
      </w:r>
    </w:p>
    <w:p w14:paraId="37E18F0F" w14:textId="77777777" w:rsidR="007447E9" w:rsidRPr="00923FD1" w:rsidRDefault="007447E9" w:rsidP="003C2CCD">
      <w:pPr>
        <w:pStyle w:val="Verso"/>
      </w:pPr>
      <w:proofErr w:type="spellStart"/>
      <w:r w:rsidRPr="00923FD1">
        <w:t>si</w:t>
      </w:r>
      <w:proofErr w:type="spellEnd"/>
      <w:r w:rsidRPr="00923FD1">
        <w:t xml:space="preserve"> tenemos tanta dicha</w:t>
      </w:r>
    </w:p>
    <w:p w14:paraId="633A0ADD" w14:textId="6E14A5A1" w:rsidR="007447E9" w:rsidRPr="00923FD1" w:rsidRDefault="007447E9" w:rsidP="003C2CCD">
      <w:pPr>
        <w:pStyle w:val="Verso"/>
        <w:rPr>
          <w:rStyle w:val="ProsaCarattere"/>
        </w:rPr>
      </w:pPr>
      <w:r w:rsidRPr="00923FD1">
        <w:t xml:space="preserve">que alguno a sus pies te ponga. </w:t>
      </w:r>
      <w:r w:rsidRPr="00923FD1">
        <w:tab/>
      </w:r>
      <w:r w:rsidRPr="00923FD1">
        <w:tab/>
      </w:r>
      <w:r w:rsidRPr="00923FD1">
        <w:rPr>
          <w:rStyle w:val="ProsaCarattere"/>
        </w:rPr>
        <w:t>(vv. 1535-1544)</w:t>
      </w:r>
    </w:p>
    <w:p w14:paraId="2922FD63" w14:textId="77777777" w:rsidR="003C2CCD" w:rsidRPr="00923FD1" w:rsidRDefault="003C2CCD" w:rsidP="003C2CCD">
      <w:pPr>
        <w:pStyle w:val="Verso"/>
        <w:rPr>
          <w:rStyle w:val="ProsaCarattere"/>
        </w:rPr>
      </w:pPr>
    </w:p>
    <w:p w14:paraId="20431F8F" w14:textId="331E0497" w:rsidR="007447E9" w:rsidRPr="00923FD1" w:rsidRDefault="007447E9" w:rsidP="003C2CCD">
      <w:pPr>
        <w:pStyle w:val="Prosa"/>
      </w:pPr>
      <w:r w:rsidRPr="00923FD1">
        <w:t>Tal y como era de esperar, el rey aludido no es otro que Felipe III, el</w:t>
      </w:r>
      <w:r w:rsidR="003C2CCD" w:rsidRPr="00923FD1">
        <w:t xml:space="preserve"> </w:t>
      </w:r>
      <w:r w:rsidRPr="00923FD1">
        <w:rPr>
          <w:rFonts w:cs="GranjonLTStd-Italic"/>
          <w:i/>
          <w:iCs/>
        </w:rPr>
        <w:t>Piadoso</w:t>
      </w:r>
      <w:r w:rsidRPr="00923FD1">
        <w:t xml:space="preserve">, como se deduce fácilmente no solo por el énfasis en su </w:t>
      </w:r>
      <w:r w:rsidRPr="00923FD1">
        <w:rPr>
          <w:rFonts w:cs="GranjonLTStd-Italic"/>
          <w:i/>
          <w:iCs/>
        </w:rPr>
        <w:t>piedad generosa</w:t>
      </w:r>
      <w:r w:rsidRPr="00923FD1">
        <w:t>,</w:t>
      </w:r>
      <w:r w:rsidR="003C2CCD" w:rsidRPr="00923FD1">
        <w:t xml:space="preserve"> </w:t>
      </w:r>
      <w:r w:rsidRPr="00923FD1">
        <w:t>sino también por el transcurso de la escena, en la que se mencionan</w:t>
      </w:r>
      <w:r w:rsidR="003C2CCD" w:rsidRPr="00923FD1">
        <w:t xml:space="preserve"> </w:t>
      </w:r>
      <w:r w:rsidRPr="00923FD1">
        <w:t>diversos personajes contemporáneos que podrían favorecer a la desamparada</w:t>
      </w:r>
      <w:r w:rsidR="003C2CCD" w:rsidRPr="00923FD1">
        <w:t xml:space="preserve"> </w:t>
      </w:r>
      <w:r w:rsidRPr="00923FD1">
        <w:t>protagonista, como los ya aludidos y otros muchos.</w:t>
      </w:r>
      <w:r w:rsidRPr="00923FD1">
        <w:rPr>
          <w:rStyle w:val="Refdenotaalpie"/>
          <w:rFonts w:cs="GranjonLTStd"/>
          <w:sz w:val="23"/>
          <w:szCs w:val="23"/>
        </w:rPr>
        <w:footnoteReference w:id="7"/>
      </w:r>
      <w:r w:rsidRPr="00923FD1">
        <w:rPr>
          <w:sz w:val="13"/>
          <w:szCs w:val="13"/>
        </w:rPr>
        <w:t xml:space="preserve"> </w:t>
      </w:r>
      <w:r w:rsidRPr="00923FD1">
        <w:t>Mucho más interesante</w:t>
      </w:r>
      <w:r w:rsidR="003C2CCD" w:rsidRPr="00923FD1">
        <w:t xml:space="preserve"> </w:t>
      </w:r>
      <w:r w:rsidRPr="00923FD1">
        <w:t xml:space="preserve">resulta, a efectos cronológicos, la alusión a esa </w:t>
      </w:r>
      <w:r w:rsidRPr="00923FD1">
        <w:rPr>
          <w:rFonts w:cs="GranjonLTStd-Italic"/>
          <w:i/>
          <w:iCs/>
        </w:rPr>
        <w:t>princesa española</w:t>
      </w:r>
      <w:r w:rsidRPr="00923FD1">
        <w:t>,</w:t>
      </w:r>
      <w:r w:rsidR="003C2CCD" w:rsidRPr="00923FD1">
        <w:t xml:space="preserve"> </w:t>
      </w:r>
      <w:r w:rsidRPr="00923FD1">
        <w:t>que obliga asimismo a situar la fecha de composición de la comedia en</w:t>
      </w:r>
      <w:r w:rsidR="003C2CCD" w:rsidRPr="00923FD1">
        <w:t xml:space="preserve"> </w:t>
      </w:r>
      <w:r w:rsidRPr="00923FD1">
        <w:t xml:space="preserve">1616. En contra de la opinión de </w:t>
      </w:r>
      <w:proofErr w:type="spellStart"/>
      <w:r w:rsidRPr="00923FD1">
        <w:t>McGrady</w:t>
      </w:r>
      <w:proofErr w:type="spellEnd"/>
      <w:r w:rsidRPr="00923FD1">
        <w:t>, quien se inclina por suponer</w:t>
      </w:r>
      <w:r w:rsidR="003C2CCD" w:rsidRPr="00923FD1">
        <w:t xml:space="preserve"> </w:t>
      </w:r>
      <w:r w:rsidRPr="00923FD1">
        <w:t>que se trata de Ana de Austria (1601-1666), hija de Felipe III y de Margarita</w:t>
      </w:r>
      <w:r w:rsidR="003C2CCD" w:rsidRPr="00923FD1">
        <w:t xml:space="preserve"> </w:t>
      </w:r>
      <w:r w:rsidRPr="00923FD1">
        <w:t>de Austria, la tal princesa, a mi juicio, no puede ser otra que Isabel de</w:t>
      </w:r>
      <w:r w:rsidR="003C2CCD" w:rsidRPr="00923FD1">
        <w:t xml:space="preserve"> </w:t>
      </w:r>
      <w:r w:rsidRPr="00923FD1">
        <w:t>Borbón (1602-1644), futura esposa de Felipe IV e hija del rey Enrique IV</w:t>
      </w:r>
      <w:r w:rsidR="003C2CCD" w:rsidRPr="00923FD1">
        <w:t xml:space="preserve"> </w:t>
      </w:r>
      <w:r w:rsidRPr="00923FD1">
        <w:t xml:space="preserve">de Francia y de María de </w:t>
      </w:r>
      <w:proofErr w:type="spellStart"/>
      <w:r w:rsidRPr="00923FD1">
        <w:t>Médici</w:t>
      </w:r>
      <w:proofErr w:type="spellEnd"/>
      <w:r w:rsidRPr="00923FD1">
        <w:t>. Las dos princesas habían sido protagonistas,</w:t>
      </w:r>
      <w:r w:rsidR="003C2CCD" w:rsidRPr="00923FD1">
        <w:t xml:space="preserve"> </w:t>
      </w:r>
      <w:r w:rsidRPr="00923FD1">
        <w:t>a finales de 1615, de unas dobles nupcias que respondían a los intereses</w:t>
      </w:r>
      <w:r w:rsidR="003C2CCD" w:rsidRPr="00923FD1">
        <w:t xml:space="preserve"> </w:t>
      </w:r>
      <w:r w:rsidRPr="00923FD1">
        <w:t>políticos de ambos reinos, el español y el francés: Ana de Austria se</w:t>
      </w:r>
      <w:r w:rsidR="003C2CCD" w:rsidRPr="00923FD1">
        <w:t xml:space="preserve"> </w:t>
      </w:r>
      <w:r w:rsidRPr="00923FD1">
        <w:t>desposó con el futuro rey de Francia, Luis XIII, e Isabel de Borbón hizo lo</w:t>
      </w:r>
      <w:r w:rsidR="003C2CCD" w:rsidRPr="00923FD1">
        <w:t xml:space="preserve"> </w:t>
      </w:r>
      <w:r w:rsidRPr="00923FD1">
        <w:t xml:space="preserve">propio con el infante Felipe, el que sería después Felipe IV. La ceremonia oficial del intercambio de las princesas, que constituyó todo un acontecimiento, tuvo lugar el 9 de noviembre de 1615 en la frontera franco-española, más concretamente en el islote que forma el río Bidasoa en su desembocadura, </w:t>
      </w:r>
      <w:r w:rsidRPr="00923FD1">
        <w:lastRenderedPageBreak/>
        <w:t xml:space="preserve">conocido como isla de los Faisanes. Asistieron al acto miles de curiosos espectadores, entre ellos el propio Lope, que rememoró el suceso en </w:t>
      </w:r>
      <w:r w:rsidRPr="00923FD1">
        <w:rPr>
          <w:rFonts w:cs="GranjonLTStd-Italic"/>
          <w:i/>
          <w:iCs/>
        </w:rPr>
        <w:t>Los ramilletes de Madrid</w:t>
      </w:r>
      <w:r w:rsidRPr="00923FD1">
        <w:t>, comedia escrita a finales de 1615 (Wright 2012:469-470).</w:t>
      </w:r>
    </w:p>
    <w:p w14:paraId="4A1E7296"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384366B3" w14:textId="50FDC908" w:rsidR="007447E9" w:rsidRPr="00923FD1" w:rsidRDefault="007447E9" w:rsidP="003C2CCD">
      <w:pPr>
        <w:pStyle w:val="Prosa"/>
      </w:pPr>
      <w:r w:rsidRPr="00923FD1">
        <w:t>Pues bien, Isabel de Borbón llegó a Madrid el 19 de diciembre de 1615,</w:t>
      </w:r>
      <w:r w:rsidR="003C2CCD" w:rsidRPr="00923FD1">
        <w:t xml:space="preserve"> </w:t>
      </w:r>
      <w:r w:rsidRPr="00923FD1">
        <w:t>y «su vestido “a la francesa”</w:t>
      </w:r>
      <w:r w:rsidR="003C2CCD" w:rsidRPr="00923FD1">
        <w:t xml:space="preserve"> </w:t>
      </w:r>
      <w:r w:rsidRPr="00923FD1">
        <w:t>se trocaba al día siguiente, como el de sus</w:t>
      </w:r>
      <w:r w:rsidR="003C2CCD" w:rsidRPr="00923FD1">
        <w:t xml:space="preserve"> </w:t>
      </w:r>
      <w:r w:rsidRPr="00923FD1">
        <w:t>damas, en galas “a la española”» (Pizarro Llorente 2009:341), mientras</w:t>
      </w:r>
      <w:r w:rsidR="003C2CCD" w:rsidRPr="00923FD1">
        <w:t xml:space="preserve"> </w:t>
      </w:r>
      <w:r w:rsidRPr="00923FD1">
        <w:t>que Ana de Austria se encontraba ya en Francia por las mismas fechas.</w:t>
      </w:r>
      <w:r w:rsidR="003C2CCD" w:rsidRPr="00923FD1">
        <w:t xml:space="preserve"> </w:t>
      </w:r>
      <w:r w:rsidRPr="00923FD1">
        <w:t xml:space="preserve">De ahí que el calificativo de </w:t>
      </w:r>
      <w:r w:rsidRPr="00923FD1">
        <w:rPr>
          <w:rFonts w:cs="GranjonLTStd-Italic"/>
          <w:i/>
          <w:iCs/>
        </w:rPr>
        <w:t xml:space="preserve">española </w:t>
      </w:r>
      <w:r w:rsidRPr="00923FD1">
        <w:t>no tenga otro sentido que el de subrayar</w:t>
      </w:r>
      <w:r w:rsidR="003C2CCD" w:rsidRPr="00923FD1">
        <w:t xml:space="preserve"> </w:t>
      </w:r>
      <w:r w:rsidRPr="00923FD1">
        <w:t>esa cualidad recientemente adquirida por la princesa venida de</w:t>
      </w:r>
      <w:r w:rsidR="003C2CCD" w:rsidRPr="00923FD1">
        <w:t xml:space="preserve"> </w:t>
      </w:r>
      <w:r w:rsidRPr="00923FD1">
        <w:t>Francia, así como el gusto que enseguida sintió por las costumbres de la</w:t>
      </w:r>
      <w:r w:rsidR="003C2CCD" w:rsidRPr="00923FD1">
        <w:t xml:space="preserve"> </w:t>
      </w:r>
      <w:r w:rsidRPr="00923FD1">
        <w:t>corte que la acogía. En efecto, y al contrario que Ana de Austria, que no</w:t>
      </w:r>
      <w:r w:rsidR="003C2CCD" w:rsidRPr="00923FD1">
        <w:t xml:space="preserve"> </w:t>
      </w:r>
      <w:r w:rsidRPr="00923FD1">
        <w:t>entró con buen pie en los salones de Versalles y no fue tan bien recibida en</w:t>
      </w:r>
      <w:r w:rsidR="003C2CCD" w:rsidRPr="00923FD1">
        <w:t xml:space="preserve"> </w:t>
      </w:r>
      <w:r w:rsidRPr="00923FD1">
        <w:t>la corte francesa, «doña Isabel gozaba de una mayor libertad en Madrid,</w:t>
      </w:r>
      <w:r w:rsidR="003C2CCD" w:rsidRPr="00923FD1">
        <w:t xml:space="preserve"> </w:t>
      </w:r>
      <w:r w:rsidRPr="00923FD1">
        <w:t>había aceptado voluntariamente vestirse a la española, y sus damas se encontraban</w:t>
      </w:r>
      <w:r w:rsidR="003C2CCD" w:rsidRPr="00923FD1">
        <w:t xml:space="preserve"> </w:t>
      </w:r>
      <w:r w:rsidRPr="00923FD1">
        <w:t>bien alojadas y remuneradas» (Pizarro Llorente 2009:343). Así</w:t>
      </w:r>
      <w:r w:rsidR="003C2CCD" w:rsidRPr="00923FD1">
        <w:t xml:space="preserve"> </w:t>
      </w:r>
      <w:r w:rsidRPr="00923FD1">
        <w:t xml:space="preserve">pues, la identificación de </w:t>
      </w:r>
      <w:r w:rsidRPr="00923FD1">
        <w:rPr>
          <w:rFonts w:cs="GranjonLTStd-Italic"/>
          <w:i/>
          <w:iCs/>
        </w:rPr>
        <w:t xml:space="preserve">la princesa española </w:t>
      </w:r>
      <w:r w:rsidRPr="00923FD1">
        <w:t>con Ana de Austria, propuesta</w:t>
      </w:r>
      <w:r w:rsidR="003C2CCD" w:rsidRPr="00923FD1">
        <w:t xml:space="preserve"> </w:t>
      </w:r>
      <w:r w:rsidRPr="00923FD1">
        <w:t xml:space="preserve">por </w:t>
      </w:r>
      <w:proofErr w:type="spellStart"/>
      <w:r w:rsidRPr="00923FD1">
        <w:t>McGrady</w:t>
      </w:r>
      <w:proofErr w:type="spellEnd"/>
      <w:r w:rsidRPr="00923FD1">
        <w:t>, resulta sumamente problemática, puesto que en</w:t>
      </w:r>
      <w:r w:rsidR="003C2CCD" w:rsidRPr="00923FD1">
        <w:t xml:space="preserve"> </w:t>
      </w:r>
      <w:r w:rsidRPr="00923FD1">
        <w:t xml:space="preserve">1616, cuando a todas luces se escribió </w:t>
      </w:r>
      <w:r w:rsidRPr="00923FD1">
        <w:rPr>
          <w:rFonts w:cs="GranjonLTStd-Italic"/>
          <w:i/>
          <w:iCs/>
        </w:rPr>
        <w:t xml:space="preserve">Virtud, pobreza y mujer </w:t>
      </w:r>
      <w:r w:rsidRPr="00923FD1">
        <w:t>(recordemos</w:t>
      </w:r>
      <w:r w:rsidR="003C2CCD" w:rsidRPr="00923FD1">
        <w:t xml:space="preserve"> </w:t>
      </w:r>
      <w:r w:rsidRPr="00923FD1">
        <w:t xml:space="preserve">que </w:t>
      </w:r>
      <w:proofErr w:type="spellStart"/>
      <w:r w:rsidRPr="00923FD1">
        <w:t>McGrady</w:t>
      </w:r>
      <w:proofErr w:type="spellEnd"/>
      <w:r w:rsidRPr="00923FD1">
        <w:t xml:space="preserve"> la considera compuesta en 1615), doña Ana se encontraba</w:t>
      </w:r>
      <w:r w:rsidR="003C2CCD" w:rsidRPr="00923FD1">
        <w:t xml:space="preserve"> </w:t>
      </w:r>
      <w:r w:rsidRPr="00923FD1">
        <w:t>ya en Francia, a raíz de su matrimonio con el rey Luis XIII; si fuera así,</w:t>
      </w:r>
      <w:r w:rsidR="003C2CCD" w:rsidRPr="00923FD1">
        <w:t xml:space="preserve"> </w:t>
      </w:r>
      <w:r w:rsidRPr="00923FD1">
        <w:t>no tendría sentido que Julio especulara con la posibilidad de despertar la</w:t>
      </w:r>
      <w:r w:rsidR="003C2CCD" w:rsidRPr="00923FD1">
        <w:t xml:space="preserve"> </w:t>
      </w:r>
      <w:r w:rsidRPr="00923FD1">
        <w:t>piedad (</w:t>
      </w:r>
      <w:r w:rsidRPr="00923FD1">
        <w:rPr>
          <w:rFonts w:cs="GranjonLTStd-Italic"/>
          <w:i/>
          <w:iCs/>
        </w:rPr>
        <w:t>que alguno a sus pies te ponga</w:t>
      </w:r>
      <w:r w:rsidRPr="00923FD1">
        <w:t>) de la hija de Felipe III, comoquiera</w:t>
      </w:r>
      <w:r w:rsidR="003C2CCD" w:rsidRPr="00923FD1">
        <w:t xml:space="preserve"> </w:t>
      </w:r>
      <w:r w:rsidRPr="00923FD1">
        <w:t>que ya no residía en España. Por lo demás, en una escena ambientada en</w:t>
      </w:r>
      <w:r w:rsidR="003C2CCD" w:rsidRPr="00923FD1">
        <w:t xml:space="preserve"> </w:t>
      </w:r>
      <w:r w:rsidRPr="00923FD1">
        <w:t xml:space="preserve">Madrid, la alusión a la </w:t>
      </w:r>
      <w:r w:rsidRPr="00923FD1">
        <w:rPr>
          <w:rFonts w:cs="GranjonLTStd-Italic"/>
          <w:i/>
          <w:iCs/>
        </w:rPr>
        <w:t xml:space="preserve">princesa española </w:t>
      </w:r>
      <w:r w:rsidRPr="00923FD1">
        <w:t>solo puede tolerarse si se refiere a</w:t>
      </w:r>
      <w:r w:rsidR="003C2CCD" w:rsidRPr="00923FD1">
        <w:t xml:space="preserve"> </w:t>
      </w:r>
      <w:r w:rsidRPr="00923FD1">
        <w:t>una extranjera; de otro modo, resultaría una perogrullada de lo más torpe.</w:t>
      </w:r>
      <w:r w:rsidR="003C2CCD" w:rsidRPr="00923FD1">
        <w:t xml:space="preserve"> </w:t>
      </w:r>
      <w:r w:rsidRPr="00923FD1">
        <w:t>Dicha mención (lo mismo que la del arzobispo) tiene un claro sabor a</w:t>
      </w:r>
      <w:r w:rsidR="003C2CCD" w:rsidRPr="00923FD1">
        <w:t xml:space="preserve"> </w:t>
      </w:r>
      <w:r w:rsidRPr="00923FD1">
        <w:t xml:space="preserve">novedad, que se explica como escrita hacia 1616, cuando la condición </w:t>
      </w:r>
      <w:r w:rsidRPr="00923FD1">
        <w:rPr>
          <w:rFonts w:cs="GranjonLTStd-Italic"/>
          <w:i/>
          <w:iCs/>
        </w:rPr>
        <w:t>española</w:t>
      </w:r>
      <w:r w:rsidR="003C2CCD" w:rsidRPr="00923FD1">
        <w:t xml:space="preserve"> </w:t>
      </w:r>
      <w:r w:rsidRPr="00923FD1">
        <w:t>de la recién llegada debía y podía aún recalcarse, antes de que</w:t>
      </w:r>
      <w:r w:rsidR="003C2CCD" w:rsidRPr="00923FD1">
        <w:t xml:space="preserve"> </w:t>
      </w:r>
      <w:r w:rsidRPr="00923FD1">
        <w:t>—pese a los orígenes de la futura reina de España— se diera naturalmente</w:t>
      </w:r>
      <w:r w:rsidR="003C2CCD" w:rsidRPr="00923FD1">
        <w:t xml:space="preserve"> </w:t>
      </w:r>
      <w:r w:rsidRPr="00923FD1">
        <w:t>por sentada.</w:t>
      </w:r>
    </w:p>
    <w:p w14:paraId="0CC7C1D7"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24D2A303" w14:textId="746DF31F" w:rsidR="007447E9" w:rsidRPr="00923FD1" w:rsidRDefault="007447E9" w:rsidP="003C2CCD">
      <w:pPr>
        <w:pStyle w:val="Prosa"/>
      </w:pPr>
      <w:r w:rsidRPr="00923FD1">
        <w:t>La tercera razón para fechar la comedia en 1616 se sustenta en la biografía</w:t>
      </w:r>
      <w:r w:rsidR="003C2CCD" w:rsidRPr="00923FD1">
        <w:t xml:space="preserve"> </w:t>
      </w:r>
      <w:r w:rsidRPr="00923FD1">
        <w:t>del duque de Maqueda, al que se alude en la misma escena que venimos analizando. En este caso, el criado Julio está particularmente convencido de que Isabel podrá despertar la piedad del duque y lograr así que le otorgue la cuantía necesaria para rescatar a Carlos, puesto que su amado cayó cautivo durante su estancia como soldado en el enclave de Orán, el próximo destino del duque:</w:t>
      </w:r>
    </w:p>
    <w:p w14:paraId="3FC474CB"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6EC16D41" w14:textId="77777777" w:rsidR="007447E9" w:rsidRPr="00923FD1" w:rsidRDefault="007447E9" w:rsidP="00DC40E5">
      <w:pPr>
        <w:pStyle w:val="Verso"/>
      </w:pPr>
      <w:r w:rsidRPr="00923FD1">
        <w:t>Mira al duque de Maqueda,</w:t>
      </w:r>
    </w:p>
    <w:p w14:paraId="0D894AD5" w14:textId="77777777" w:rsidR="007447E9" w:rsidRPr="00923FD1" w:rsidRDefault="007447E9" w:rsidP="00DC40E5">
      <w:pPr>
        <w:pStyle w:val="Verso"/>
      </w:pPr>
      <w:r w:rsidRPr="00923FD1">
        <w:t xml:space="preserve">que se parte a Orán </w:t>
      </w:r>
      <w:proofErr w:type="spellStart"/>
      <w:r w:rsidRPr="00923FD1">
        <w:t>agora</w:t>
      </w:r>
      <w:proofErr w:type="spellEnd"/>
      <w:r w:rsidRPr="00923FD1">
        <w:t>:</w:t>
      </w:r>
    </w:p>
    <w:p w14:paraId="6708765D" w14:textId="77777777" w:rsidR="007447E9" w:rsidRPr="00923FD1" w:rsidRDefault="007447E9" w:rsidP="00DC40E5">
      <w:pPr>
        <w:pStyle w:val="Verso"/>
      </w:pPr>
      <w:r w:rsidRPr="00923FD1">
        <w:t>piedad tendrá, pues don Carlos</w:t>
      </w:r>
    </w:p>
    <w:p w14:paraId="4AB1B556" w14:textId="77777777" w:rsidR="007447E9" w:rsidRPr="00923FD1" w:rsidRDefault="007447E9" w:rsidP="00DC40E5">
      <w:pPr>
        <w:pStyle w:val="Verso"/>
      </w:pPr>
      <w:r w:rsidRPr="00923FD1">
        <w:t>se perdió por ganar honra</w:t>
      </w:r>
    </w:p>
    <w:p w14:paraId="1E867F22" w14:textId="77777777" w:rsidR="007447E9" w:rsidRPr="00923FD1" w:rsidRDefault="007447E9" w:rsidP="00DC40E5">
      <w:pPr>
        <w:pStyle w:val="Verso"/>
        <w:rPr>
          <w:rStyle w:val="ProsaCarattere"/>
        </w:rPr>
      </w:pPr>
      <w:r w:rsidRPr="00923FD1">
        <w:t xml:space="preserve">en las campañas de Orán. </w:t>
      </w:r>
      <w:r w:rsidRPr="00923FD1">
        <w:tab/>
      </w:r>
      <w:r w:rsidRPr="00923FD1">
        <w:tab/>
      </w:r>
      <w:r w:rsidRPr="00923FD1">
        <w:rPr>
          <w:rStyle w:val="ProsaCarattere"/>
        </w:rPr>
        <w:t>(vv. 1497-1501)</w:t>
      </w:r>
    </w:p>
    <w:p w14:paraId="28C7FB7E" w14:textId="77777777" w:rsidR="007447E9" w:rsidRPr="00923FD1" w:rsidRDefault="007447E9" w:rsidP="007447E9">
      <w:pPr>
        <w:autoSpaceDE w:val="0"/>
        <w:autoSpaceDN w:val="0"/>
        <w:adjustRightInd w:val="0"/>
        <w:spacing w:after="0" w:line="240" w:lineRule="auto"/>
        <w:rPr>
          <w:rFonts w:ascii="Garamond" w:hAnsi="Garamond" w:cs="GranjonLTStd"/>
          <w:sz w:val="21"/>
          <w:szCs w:val="21"/>
          <w:lang w:val="es-ES"/>
        </w:rPr>
      </w:pPr>
    </w:p>
    <w:p w14:paraId="11D9C29D" w14:textId="58CCA88B" w:rsidR="007447E9" w:rsidRPr="00923FD1" w:rsidRDefault="007447E9" w:rsidP="00DC40E5">
      <w:pPr>
        <w:pStyle w:val="Prosa"/>
      </w:pPr>
      <w:r w:rsidRPr="00923FD1">
        <w:t>El duque de Maqueda en cuestión es Jorge de Cárdenas y Manrique</w:t>
      </w:r>
      <w:r w:rsidR="00DC40E5" w:rsidRPr="00923FD1">
        <w:t xml:space="preserve"> </w:t>
      </w:r>
      <w:r w:rsidRPr="00923FD1">
        <w:t>(</w:t>
      </w:r>
      <w:r w:rsidRPr="00923FD1">
        <w:rPr>
          <w:rFonts w:cs="GranjonLTStd-Italic"/>
          <w:i/>
          <w:iCs/>
        </w:rPr>
        <w:t xml:space="preserve">ca. </w:t>
      </w:r>
      <w:r w:rsidRPr="00923FD1">
        <w:t>1592-1644), al que en enero de 1616 se nombró oficialmente gobernador</w:t>
      </w:r>
      <w:r w:rsidR="00DC40E5" w:rsidRPr="00923FD1">
        <w:t xml:space="preserve"> </w:t>
      </w:r>
      <w:r w:rsidRPr="00923FD1">
        <w:t xml:space="preserve">de Orán y Mazalquivir, aunque a finales de 1615 ya se le </w:t>
      </w:r>
      <w:r w:rsidRPr="00923FD1">
        <w:lastRenderedPageBreak/>
        <w:t>había elegido</w:t>
      </w:r>
      <w:r w:rsidR="00DC40E5" w:rsidRPr="00923FD1">
        <w:t xml:space="preserve"> </w:t>
      </w:r>
      <w:r w:rsidRPr="00923FD1">
        <w:t>para desempeñar tal cargo (Alonso Acero 1997:186 y 206).</w:t>
      </w:r>
      <w:r w:rsidRPr="00923FD1">
        <w:rPr>
          <w:rStyle w:val="Refdenotaalpie"/>
          <w:rFonts w:cs="GranjonLTStd"/>
          <w:sz w:val="23"/>
          <w:szCs w:val="23"/>
        </w:rPr>
        <w:footnoteReference w:id="8"/>
      </w:r>
      <w:r w:rsidRPr="00923FD1">
        <w:rPr>
          <w:sz w:val="13"/>
          <w:szCs w:val="13"/>
        </w:rPr>
        <w:t xml:space="preserve"> </w:t>
      </w:r>
      <w:r w:rsidRPr="00923FD1">
        <w:t>Sin embargo,</w:t>
      </w:r>
      <w:r w:rsidR="00DC40E5" w:rsidRPr="00923FD1">
        <w:t xml:space="preserve"> </w:t>
      </w:r>
      <w:r w:rsidRPr="00923FD1">
        <w:t>apenas recibido el nombramiento, el duque esgrimió que por causa de</w:t>
      </w:r>
      <w:r w:rsidR="00DC40E5" w:rsidRPr="00923FD1">
        <w:t xml:space="preserve"> </w:t>
      </w:r>
      <w:r w:rsidRPr="00923FD1">
        <w:t>unos pleitos y otros asuntos particulares no podría efectuar el viaje hasta</w:t>
      </w:r>
      <w:r w:rsidR="00DC40E5" w:rsidRPr="00923FD1">
        <w:t xml:space="preserve"> </w:t>
      </w:r>
      <w:r w:rsidRPr="00923FD1">
        <w:t>mayo; lo cierto es que no tomó posesión de las plazas norteafricanas hasta</w:t>
      </w:r>
      <w:r w:rsidR="00DC40E5" w:rsidRPr="00923FD1">
        <w:t xml:space="preserve"> </w:t>
      </w:r>
      <w:r w:rsidRPr="00923FD1">
        <w:t>el 24 de octubre de 1616 (Alonso Acero 1997:186 y 206). Pero volvamos a</w:t>
      </w:r>
      <w:r w:rsidR="00DC40E5" w:rsidRPr="00923FD1">
        <w:t xml:space="preserve"> </w:t>
      </w:r>
      <w:r w:rsidRPr="00923FD1">
        <w:t>nuestra comedia. Todavía en el segundo acto, justo en el cuadro siguiente</w:t>
      </w:r>
      <w:r w:rsidR="00DC40E5" w:rsidRPr="00923FD1">
        <w:t xml:space="preserve"> </w:t>
      </w:r>
      <w:r w:rsidRPr="00923FD1">
        <w:t xml:space="preserve">al que nos ocupaba —la acción se traslada ahora de Madrid a </w:t>
      </w:r>
      <w:proofErr w:type="spellStart"/>
      <w:r w:rsidRPr="00923FD1">
        <w:t>Tremecén</w:t>
      </w:r>
      <w:proofErr w:type="spellEnd"/>
      <w:r w:rsidRPr="00923FD1">
        <w:t>,</w:t>
      </w:r>
      <w:r w:rsidR="00DC40E5" w:rsidRPr="00923FD1">
        <w:t xml:space="preserve"> </w:t>
      </w:r>
      <w:r w:rsidRPr="00923FD1">
        <w:t>donde Carlos permanece cautivo—, se vuelve a aludir al duque:</w:t>
      </w:r>
    </w:p>
    <w:p w14:paraId="6A0BB748"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FC7C892" w14:textId="3DFC1CE2" w:rsidR="00DC40E5" w:rsidRPr="00923FD1" w:rsidRDefault="00634E24" w:rsidP="00A60AB7">
      <w:pPr>
        <w:pStyle w:val="Personaje"/>
      </w:pPr>
      <w:r w:rsidRPr="00923FD1">
        <w:t>ALÍ</w:t>
      </w:r>
      <w:r w:rsidR="007447E9" w:rsidRPr="00923FD1">
        <w:tab/>
      </w:r>
      <w:r w:rsidR="007447E9" w:rsidRPr="00923FD1">
        <w:tab/>
      </w:r>
    </w:p>
    <w:p w14:paraId="5E83327A" w14:textId="3E6ABC54" w:rsidR="007447E9" w:rsidRPr="00923FD1" w:rsidRDefault="007447E9" w:rsidP="00DC40E5">
      <w:pPr>
        <w:pStyle w:val="Verso"/>
      </w:pPr>
      <w:r w:rsidRPr="00923FD1">
        <w:t xml:space="preserve"> ¿Qué sabes, Carlos, de Orán?</w:t>
      </w:r>
    </w:p>
    <w:p w14:paraId="45710B80" w14:textId="16D809EB" w:rsidR="00DC40E5" w:rsidRPr="00923FD1" w:rsidRDefault="00634E24" w:rsidP="00A60AB7">
      <w:pPr>
        <w:pStyle w:val="Personaje"/>
      </w:pPr>
      <w:r w:rsidRPr="00923FD1">
        <w:t xml:space="preserve">CARLOS </w:t>
      </w:r>
      <w:r w:rsidR="007447E9" w:rsidRPr="00923FD1">
        <w:tab/>
      </w:r>
      <w:r w:rsidR="007447E9" w:rsidRPr="00923FD1">
        <w:tab/>
        <w:t xml:space="preserve">        </w:t>
      </w:r>
    </w:p>
    <w:p w14:paraId="6A344CAE" w14:textId="4E664BA6" w:rsidR="007447E9" w:rsidRPr="00923FD1" w:rsidRDefault="007447E9" w:rsidP="00DC40E5">
      <w:pPr>
        <w:pStyle w:val="Verso"/>
      </w:pPr>
      <w:r w:rsidRPr="00923FD1">
        <w:t>No más de que han proveído</w:t>
      </w:r>
    </w:p>
    <w:p w14:paraId="736EB1A9" w14:textId="77777777" w:rsidR="007447E9" w:rsidRPr="00923FD1" w:rsidRDefault="007447E9" w:rsidP="00DC40E5">
      <w:pPr>
        <w:pStyle w:val="Verso"/>
      </w:pPr>
      <w:r w:rsidRPr="00923FD1">
        <w:t>al gran duque de Maqueda,</w:t>
      </w:r>
    </w:p>
    <w:p w14:paraId="78A2834C" w14:textId="77777777" w:rsidR="007447E9" w:rsidRPr="00923FD1" w:rsidRDefault="007447E9" w:rsidP="00DC40E5">
      <w:pPr>
        <w:pStyle w:val="Verso"/>
      </w:pPr>
      <w:r w:rsidRPr="00923FD1">
        <w:t>y que mi soldado queda</w:t>
      </w:r>
    </w:p>
    <w:p w14:paraId="0D93F1D3" w14:textId="77777777" w:rsidR="007447E9" w:rsidRPr="00923FD1" w:rsidRDefault="007447E9" w:rsidP="00DC40E5">
      <w:pPr>
        <w:pStyle w:val="Verso"/>
      </w:pPr>
      <w:r w:rsidRPr="00923FD1">
        <w:t>en nuestra tierra afligido</w:t>
      </w:r>
    </w:p>
    <w:p w14:paraId="7FB0DED3" w14:textId="77777777" w:rsidR="007447E9" w:rsidRPr="00923FD1" w:rsidRDefault="007447E9" w:rsidP="00DC40E5">
      <w:pPr>
        <w:pStyle w:val="Verso"/>
      </w:pPr>
      <w:r w:rsidRPr="00923FD1">
        <w:t xml:space="preserve">         en no juntar mi rescate,</w:t>
      </w:r>
    </w:p>
    <w:p w14:paraId="3F61472E" w14:textId="77777777" w:rsidR="007447E9" w:rsidRPr="00923FD1" w:rsidRDefault="007447E9" w:rsidP="00DC40E5">
      <w:pPr>
        <w:pStyle w:val="Verso"/>
      </w:pPr>
      <w:r w:rsidRPr="00923FD1">
        <w:t>que mi tío se ofendió</w:t>
      </w:r>
    </w:p>
    <w:p w14:paraId="11F47360" w14:textId="77777777" w:rsidR="007447E9" w:rsidRPr="00923FD1" w:rsidRDefault="007447E9" w:rsidP="00DC40E5">
      <w:pPr>
        <w:pStyle w:val="Verso"/>
      </w:pPr>
      <w:r w:rsidRPr="00923FD1">
        <w:t>de que me casase yo</w:t>
      </w:r>
    </w:p>
    <w:p w14:paraId="69FADE2C" w14:textId="77777777" w:rsidR="007447E9" w:rsidRPr="00923FD1" w:rsidRDefault="007447E9" w:rsidP="00DC40E5">
      <w:pPr>
        <w:pStyle w:val="Verso"/>
      </w:pPr>
      <w:r w:rsidRPr="00923FD1">
        <w:t>y no hay quien de darle trate.</w:t>
      </w:r>
    </w:p>
    <w:p w14:paraId="582A35F2" w14:textId="77777777" w:rsidR="007447E9" w:rsidRPr="00923FD1" w:rsidRDefault="007447E9" w:rsidP="00DC40E5">
      <w:pPr>
        <w:pStyle w:val="Verso"/>
      </w:pPr>
      <w:r w:rsidRPr="00923FD1">
        <w:t xml:space="preserve">        Solo dice que Isabel</w:t>
      </w:r>
    </w:p>
    <w:p w14:paraId="66645755" w14:textId="77777777" w:rsidR="007447E9" w:rsidRPr="00923FD1" w:rsidRDefault="007447E9" w:rsidP="00DC40E5">
      <w:pPr>
        <w:pStyle w:val="Verso"/>
        <w:rPr>
          <w:rStyle w:val="ProsaCarattere"/>
        </w:rPr>
      </w:pPr>
      <w:r w:rsidRPr="00923FD1">
        <w:t xml:space="preserve">vendió su pobre </w:t>
      </w:r>
      <w:proofErr w:type="spellStart"/>
      <w:r w:rsidRPr="00923FD1">
        <w:t>hacendilla</w:t>
      </w:r>
      <w:proofErr w:type="spellEnd"/>
      <w:r w:rsidRPr="00923FD1">
        <w:t xml:space="preserve">. </w:t>
      </w:r>
      <w:r w:rsidRPr="00923FD1">
        <w:tab/>
      </w:r>
      <w:r w:rsidRPr="00923FD1">
        <w:tab/>
      </w:r>
      <w:r w:rsidRPr="00923FD1">
        <w:rPr>
          <w:rStyle w:val="ProsaCarattere"/>
        </w:rPr>
        <w:t>(vv. 1666-1676)</w:t>
      </w:r>
    </w:p>
    <w:p w14:paraId="32775097"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2AF51773" w14:textId="41178AF0" w:rsidR="007447E9" w:rsidRPr="00923FD1" w:rsidRDefault="007447E9" w:rsidP="00DC40E5">
      <w:pPr>
        <w:pStyle w:val="Prosa"/>
      </w:pPr>
      <w:r w:rsidRPr="00923FD1">
        <w:t xml:space="preserve">Habrá tiempo de abordar el significado de ese </w:t>
      </w:r>
      <w:r w:rsidRPr="00923FD1">
        <w:rPr>
          <w:rFonts w:cs="GranjonLTStd-Italic"/>
          <w:i/>
          <w:iCs/>
        </w:rPr>
        <w:t>proveído</w:t>
      </w:r>
      <w:r w:rsidRPr="00923FD1">
        <w:t xml:space="preserve">. Antes de </w:t>
      </w:r>
      <w:proofErr w:type="gramStart"/>
      <w:r w:rsidRPr="00923FD1">
        <w:t>nada</w:t>
      </w:r>
      <w:proofErr w:type="gramEnd"/>
      <w:r w:rsidR="00DC40E5" w:rsidRPr="00923FD1">
        <w:t xml:space="preserve"> </w:t>
      </w:r>
      <w:r w:rsidRPr="00923FD1">
        <w:t>reparemos en que don Carlos no informa sobre lo que ocurre en Orán en el</w:t>
      </w:r>
      <w:r w:rsidR="00DC40E5" w:rsidRPr="00923FD1">
        <w:t xml:space="preserve"> </w:t>
      </w:r>
      <w:r w:rsidRPr="00923FD1">
        <w:t>momento en que habla, sino en un pasado más o menos cercano. El moro</w:t>
      </w:r>
      <w:r w:rsidR="00DC40E5" w:rsidRPr="00923FD1">
        <w:t xml:space="preserve"> </w:t>
      </w:r>
      <w:r w:rsidRPr="00923FD1">
        <w:t>Alí, que acaba de comprar a don Carlos como esclavo, le pregunta acerca</w:t>
      </w:r>
      <w:r w:rsidR="00DC40E5" w:rsidRPr="00923FD1">
        <w:t xml:space="preserve"> </w:t>
      </w:r>
      <w:r w:rsidRPr="00923FD1">
        <w:t>de cuanto se cuece en el enclave español, adonde enviaron al protagonista</w:t>
      </w:r>
      <w:r w:rsidR="00DC40E5" w:rsidRPr="00923FD1">
        <w:t xml:space="preserve"> </w:t>
      </w:r>
      <w:r w:rsidRPr="00923FD1">
        <w:t>tras haber sido arrestado en Toledo</w:t>
      </w:r>
      <w:r w:rsidRPr="00923FD1">
        <w:rPr>
          <w:rStyle w:val="Refdenotaalpie"/>
          <w:rFonts w:cs="GranjonLTStd"/>
          <w:sz w:val="23"/>
          <w:szCs w:val="23"/>
        </w:rPr>
        <w:footnoteReference w:id="9"/>
      </w:r>
      <w:r w:rsidRPr="00923FD1">
        <w:rPr>
          <w:sz w:val="13"/>
          <w:szCs w:val="13"/>
        </w:rPr>
        <w:t xml:space="preserve"> </w:t>
      </w:r>
      <w:r w:rsidRPr="00923FD1">
        <w:t>y donde residió hasta que lo capturó</w:t>
      </w:r>
      <w:r w:rsidR="00DC40E5" w:rsidRPr="00923FD1">
        <w:t xml:space="preserve"> </w:t>
      </w:r>
      <w:r w:rsidRPr="00923FD1">
        <w:t>un moro (que fue quien se lo vendió a Alí). Así las cosas, aunque sea difícil</w:t>
      </w:r>
      <w:r w:rsidR="00DC40E5" w:rsidRPr="00923FD1">
        <w:t xml:space="preserve"> </w:t>
      </w:r>
      <w:r w:rsidRPr="00923FD1">
        <w:t>establecer una cronología precisa, no debemos olvidar que todo lo que aquí</w:t>
      </w:r>
      <w:r w:rsidR="00DC40E5" w:rsidRPr="00923FD1">
        <w:t xml:space="preserve"> </w:t>
      </w:r>
      <w:r w:rsidRPr="00923FD1">
        <w:t>cuenta don Carlos (también los datos personales, que el público ya conoce:</w:t>
      </w:r>
      <w:r w:rsidR="00DC40E5" w:rsidRPr="00923FD1">
        <w:t xml:space="preserve"> </w:t>
      </w:r>
      <w:r w:rsidRPr="00923FD1">
        <w:t>cómo su tío se niega a rescatarle, al contrario que Isabel…) llegó a sus oídos</w:t>
      </w:r>
      <w:r w:rsidR="00DC40E5" w:rsidRPr="00923FD1">
        <w:t xml:space="preserve"> </w:t>
      </w:r>
      <w:r w:rsidRPr="00923FD1">
        <w:t>durante su estancia en Orán, periodo situado en el primer entreacto de la</w:t>
      </w:r>
      <w:r w:rsidR="00DC40E5" w:rsidRPr="00923FD1">
        <w:t xml:space="preserve"> </w:t>
      </w:r>
      <w:r w:rsidRPr="00923FD1">
        <w:t>comedia (en el primer acto deambula por Toledo,</w:t>
      </w:r>
      <w:r w:rsidRPr="00923FD1">
        <w:rPr>
          <w:rStyle w:val="Refdenotaalpie"/>
          <w:rFonts w:cs="GranjonLTStd"/>
          <w:sz w:val="23"/>
          <w:szCs w:val="23"/>
        </w:rPr>
        <w:footnoteReference w:id="10"/>
      </w:r>
      <w:r w:rsidRPr="00923FD1">
        <w:rPr>
          <w:sz w:val="13"/>
          <w:szCs w:val="13"/>
        </w:rPr>
        <w:t xml:space="preserve"> </w:t>
      </w:r>
      <w:r w:rsidRPr="00923FD1">
        <w:t>mientras que el segundo</w:t>
      </w:r>
      <w:r w:rsidR="00DC40E5" w:rsidRPr="00923FD1">
        <w:t xml:space="preserve"> </w:t>
      </w:r>
      <w:r w:rsidRPr="00923FD1">
        <w:t xml:space="preserve">nos lo </w:t>
      </w:r>
      <w:r w:rsidRPr="00923FD1">
        <w:lastRenderedPageBreak/>
        <w:t xml:space="preserve">muestra ya preso en </w:t>
      </w:r>
      <w:proofErr w:type="spellStart"/>
      <w:r w:rsidRPr="00923FD1">
        <w:t>Tremecén</w:t>
      </w:r>
      <w:proofErr w:type="spellEnd"/>
      <w:r w:rsidRPr="00923FD1">
        <w:t>). Es decir, que las noticias a las</w:t>
      </w:r>
      <w:r w:rsidR="00DC40E5" w:rsidRPr="00923FD1">
        <w:t xml:space="preserve"> </w:t>
      </w:r>
      <w:r w:rsidRPr="00923FD1">
        <w:t>que alude le llegaron en una fecha anterior en el tiempo al cuadro anteriormente</w:t>
      </w:r>
      <w:r w:rsidR="00DC40E5" w:rsidRPr="00923FD1">
        <w:t xml:space="preserve"> </w:t>
      </w:r>
      <w:r w:rsidRPr="00923FD1">
        <w:t>examinado, en el que Isabel y Julio, que ya habían recibido noticia</w:t>
      </w:r>
      <w:r w:rsidR="00DC40E5" w:rsidRPr="00923FD1">
        <w:t xml:space="preserve"> </w:t>
      </w:r>
      <w:r w:rsidRPr="00923FD1">
        <w:t>del paso de Carlos por Orán y de su posterior cautiverio,</w:t>
      </w:r>
      <w:r w:rsidRPr="00923FD1">
        <w:rPr>
          <w:rStyle w:val="Refdenotaalpie"/>
          <w:rFonts w:cs="GranjonLTStd"/>
          <w:sz w:val="23"/>
          <w:szCs w:val="23"/>
        </w:rPr>
        <w:footnoteReference w:id="11"/>
      </w:r>
      <w:r w:rsidRPr="00923FD1">
        <w:rPr>
          <w:sz w:val="13"/>
          <w:szCs w:val="13"/>
        </w:rPr>
        <w:t xml:space="preserve"> </w:t>
      </w:r>
      <w:r w:rsidRPr="00923FD1">
        <w:t>comentaban que</w:t>
      </w:r>
      <w:r w:rsidR="00DC40E5" w:rsidRPr="00923FD1">
        <w:t xml:space="preserve"> </w:t>
      </w:r>
      <w:r w:rsidRPr="00923FD1">
        <w:t>el duque se encontraba aún en España. Por consiguiente, de la afirmación</w:t>
      </w:r>
      <w:r w:rsidR="00DC40E5" w:rsidRPr="00923FD1">
        <w:t xml:space="preserve"> </w:t>
      </w:r>
      <w:r w:rsidRPr="00923FD1">
        <w:t>del galán no puede inferirse en ningún caso que don Carlos alcanzara a ver</w:t>
      </w:r>
      <w:r w:rsidR="00DC40E5" w:rsidRPr="00923FD1">
        <w:t xml:space="preserve"> </w:t>
      </w:r>
      <w:r w:rsidRPr="00923FD1">
        <w:t>a Jorge de Cárdenas en Orán, puesto que, cuando aquel vivió en el enclave</w:t>
      </w:r>
      <w:r w:rsidR="00DC40E5" w:rsidRPr="00923FD1">
        <w:t xml:space="preserve"> </w:t>
      </w:r>
      <w:r w:rsidRPr="00923FD1">
        <w:t>africano, el duque todavía no había partido hacia su nuevo destino, como</w:t>
      </w:r>
      <w:r w:rsidR="00DC40E5" w:rsidRPr="00923FD1">
        <w:t xml:space="preserve"> </w:t>
      </w:r>
      <w:r w:rsidRPr="00923FD1">
        <w:t>sabemos gracias al testimonio de Julio e Isabel.</w:t>
      </w:r>
    </w:p>
    <w:p w14:paraId="17915C50"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C9C39CD" w14:textId="5B9B8AE9" w:rsidR="007447E9" w:rsidRPr="00923FD1" w:rsidRDefault="007447E9" w:rsidP="00613C0B">
      <w:pPr>
        <w:pStyle w:val="Prosa"/>
      </w:pPr>
      <w:r w:rsidRPr="00923FD1">
        <w:t xml:space="preserve">Es hora ya de ocuparnos del significado de ese </w:t>
      </w:r>
      <w:r w:rsidRPr="00923FD1">
        <w:rPr>
          <w:rFonts w:cs="GranjonLTStd-Italic"/>
          <w:i/>
          <w:iCs/>
        </w:rPr>
        <w:t>proveído</w:t>
      </w:r>
      <w:r w:rsidRPr="00923FD1">
        <w:t>, que he querido</w:t>
      </w:r>
      <w:r w:rsidR="00613C0B" w:rsidRPr="00923FD1">
        <w:t xml:space="preserve"> </w:t>
      </w:r>
      <w:r w:rsidRPr="00923FD1">
        <w:t>postergar porque el contexto de la trama ayuda a comprender que, en estos</w:t>
      </w:r>
      <w:r w:rsidR="00613C0B" w:rsidRPr="00923FD1">
        <w:t xml:space="preserve"> </w:t>
      </w:r>
      <w:r w:rsidRPr="00923FD1">
        <w:t>versos («No más de que han proveído / al gran duque de Maqueda»), no</w:t>
      </w:r>
      <w:r w:rsidR="00613C0B" w:rsidRPr="00923FD1">
        <w:t xml:space="preserve"> </w:t>
      </w:r>
      <w:r w:rsidRPr="00923FD1">
        <w:t>tiene el sentido hoy más corriente de ‘provisto, abastecido’, sino que se emplea</w:t>
      </w:r>
      <w:r w:rsidR="00613C0B" w:rsidRPr="00923FD1">
        <w:t xml:space="preserve"> </w:t>
      </w:r>
      <w:r w:rsidRPr="00923FD1">
        <w:t xml:space="preserve">según la tercera acepción del verbo </w:t>
      </w:r>
      <w:r w:rsidRPr="00923FD1">
        <w:rPr>
          <w:rFonts w:cs="GranjonLTStd-Italic"/>
          <w:i/>
          <w:iCs/>
        </w:rPr>
        <w:t xml:space="preserve">proveer </w:t>
      </w:r>
      <w:r w:rsidRPr="00923FD1">
        <w:t xml:space="preserve">que recoge el </w:t>
      </w:r>
      <w:r w:rsidRPr="00923FD1">
        <w:rPr>
          <w:rFonts w:cs="GranjonLTStd-Italic"/>
          <w:i/>
          <w:iCs/>
        </w:rPr>
        <w:t>Diccionario</w:t>
      </w:r>
      <w:r w:rsidR="00613C0B" w:rsidRPr="00923FD1">
        <w:t xml:space="preserve"> </w:t>
      </w:r>
      <w:r w:rsidRPr="00923FD1">
        <w:rPr>
          <w:rFonts w:cs="GranjonLTStd-Italic"/>
          <w:i/>
          <w:iCs/>
        </w:rPr>
        <w:t>de Autoridades</w:t>
      </w:r>
      <w:r w:rsidRPr="00923FD1">
        <w:t>: «dar o conferir alguna dignidad, empleo u otra cosa». No</w:t>
      </w:r>
      <w:r w:rsidR="00613C0B" w:rsidRPr="00923FD1">
        <w:t xml:space="preserve"> </w:t>
      </w:r>
      <w:r w:rsidRPr="00923FD1">
        <w:t>de otro modo lo utiliza Lope en el caso más similar que he podido rastrear</w:t>
      </w:r>
      <w:r w:rsidR="00613C0B" w:rsidRPr="00923FD1">
        <w:t xml:space="preserve"> </w:t>
      </w:r>
      <w:r w:rsidRPr="00923FD1">
        <w:t>en una obra suya.</w:t>
      </w:r>
      <w:r w:rsidRPr="00923FD1">
        <w:rPr>
          <w:rStyle w:val="Refdenotaalpie"/>
          <w:rFonts w:cs="GranjonLTStd"/>
          <w:sz w:val="23"/>
          <w:szCs w:val="23"/>
        </w:rPr>
        <w:footnoteReference w:id="12"/>
      </w:r>
      <w:r w:rsidRPr="00923FD1">
        <w:rPr>
          <w:sz w:val="13"/>
          <w:szCs w:val="13"/>
        </w:rPr>
        <w:t xml:space="preserve"> </w:t>
      </w:r>
      <w:r w:rsidRPr="00923FD1">
        <w:t>En efecto, Carlos se refiere al nombramiento de Jorge</w:t>
      </w:r>
      <w:r w:rsidR="00613C0B" w:rsidRPr="00923FD1">
        <w:t xml:space="preserve"> </w:t>
      </w:r>
      <w:r w:rsidRPr="00923FD1">
        <w:t>de Cárdenas como gobernador de Orán. La ausencia de más especificaciones</w:t>
      </w:r>
      <w:r w:rsidR="00613C0B" w:rsidRPr="00923FD1">
        <w:t xml:space="preserve"> </w:t>
      </w:r>
      <w:r w:rsidRPr="00923FD1">
        <w:t>y, sobre todo, el previo aviso de que el duque estaba a punto de partir</w:t>
      </w:r>
      <w:r w:rsidR="00613C0B" w:rsidRPr="00923FD1">
        <w:t xml:space="preserve"> </w:t>
      </w:r>
      <w:r w:rsidRPr="00923FD1">
        <w:t>implican forzosamente que la novedad a la que se refiere Carlos no es otra</w:t>
      </w:r>
      <w:r w:rsidR="00613C0B" w:rsidRPr="00923FD1">
        <w:t xml:space="preserve"> </w:t>
      </w:r>
      <w:r w:rsidRPr="00923FD1">
        <w:t>que la flamante designación del duque, y no, como tal vez pudiera pensarse</w:t>
      </w:r>
      <w:r w:rsidR="00613C0B" w:rsidRPr="00923FD1">
        <w:t xml:space="preserve"> </w:t>
      </w:r>
      <w:r w:rsidRPr="00923FD1">
        <w:t>en una primera lectura, el hecho de que lo hubieran abastecido (de víveres,</w:t>
      </w:r>
      <w:r w:rsidR="00613C0B" w:rsidRPr="00923FD1">
        <w:t xml:space="preserve"> </w:t>
      </w:r>
      <w:r w:rsidRPr="00923FD1">
        <w:t>tropas, etc.); circunstancia esta que, por lo demás, ocurría con cierta</w:t>
      </w:r>
      <w:r w:rsidR="00613C0B" w:rsidRPr="00923FD1">
        <w:t xml:space="preserve"> </w:t>
      </w:r>
      <w:r w:rsidRPr="00923FD1">
        <w:t>frecuencia, y que en cualquier caso no resultaría tan extraordinaria como,</w:t>
      </w:r>
      <w:r w:rsidR="00613C0B" w:rsidRPr="00923FD1">
        <w:t xml:space="preserve"> </w:t>
      </w:r>
      <w:r w:rsidRPr="00923FD1">
        <w:t>justamente, que quien estuviese al mando de la fortaleza fuera por primera</w:t>
      </w:r>
      <w:r w:rsidR="00613C0B" w:rsidRPr="00923FD1">
        <w:t xml:space="preserve"> </w:t>
      </w:r>
      <w:r w:rsidRPr="00923FD1">
        <w:t>vez Jorge de Cárdenas.</w:t>
      </w:r>
    </w:p>
    <w:p w14:paraId="7ED00B2E" w14:textId="435BE118" w:rsidR="007447E9" w:rsidRPr="00923FD1" w:rsidRDefault="007447E9" w:rsidP="00613C0B">
      <w:pPr>
        <w:pStyle w:val="Prosa"/>
      </w:pPr>
      <w:r w:rsidRPr="00923FD1">
        <w:t>De este modo, los versos en boca de don Carlos, como los analizados</w:t>
      </w:r>
      <w:r w:rsidR="00613C0B" w:rsidRPr="00923FD1">
        <w:t xml:space="preserve"> </w:t>
      </w:r>
      <w:r w:rsidRPr="00923FD1">
        <w:t xml:space="preserve">previamente, sitúan la composición de </w:t>
      </w:r>
      <w:r w:rsidRPr="00923FD1">
        <w:rPr>
          <w:rFonts w:cs="GranjonLTStd-Italic"/>
          <w:i/>
          <w:iCs/>
        </w:rPr>
        <w:t xml:space="preserve">Virtud, pobreza y mujer </w:t>
      </w:r>
      <w:r w:rsidRPr="00923FD1">
        <w:t>en una</w:t>
      </w:r>
      <w:r w:rsidR="00613C0B" w:rsidRPr="00923FD1">
        <w:t xml:space="preserve"> </w:t>
      </w:r>
      <w:r w:rsidRPr="00923FD1">
        <w:t>fecha bastante precisa, esto es, en 1616, cuando Pedro González de Mendoza,</w:t>
      </w:r>
      <w:r w:rsidR="00613C0B" w:rsidRPr="00923FD1">
        <w:t xml:space="preserve"> </w:t>
      </w:r>
      <w:r w:rsidRPr="00923FD1">
        <w:t>Isabel de Borbón y Jorge de Cárdenas estrenaban (o poco les faltaba,</w:t>
      </w:r>
      <w:r w:rsidR="00613C0B" w:rsidRPr="00923FD1">
        <w:t xml:space="preserve"> </w:t>
      </w:r>
      <w:r w:rsidRPr="00923FD1">
        <w:t>vaya) un nuevo cargo lejos de su lugar de residencia, lo que explica</w:t>
      </w:r>
      <w:r w:rsidR="00613C0B" w:rsidRPr="00923FD1">
        <w:t xml:space="preserve"> </w:t>
      </w:r>
      <w:r w:rsidRPr="00923FD1">
        <w:t>que se aluda a ellos en los términos mencionados. El caso del duque de</w:t>
      </w:r>
      <w:r w:rsidR="00613C0B" w:rsidRPr="00923FD1">
        <w:t xml:space="preserve"> </w:t>
      </w:r>
      <w:r w:rsidRPr="00923FD1">
        <w:t>Maqueda es particularmente escurridizo, puesto que entre su designación</w:t>
      </w:r>
      <w:r w:rsidR="00613C0B" w:rsidRPr="00923FD1">
        <w:t xml:space="preserve"> </w:t>
      </w:r>
      <w:r w:rsidRPr="00923FD1">
        <w:t>y la toma de posesión transcurrieron unos diez meses. Dado que el</w:t>
      </w:r>
      <w:r w:rsidR="00613C0B" w:rsidRPr="00923FD1">
        <w:t xml:space="preserve"> </w:t>
      </w:r>
      <w:r w:rsidRPr="00923FD1">
        <w:t>duque fue postergando su viaje a Orán durante casi todo el año, no es</w:t>
      </w:r>
      <w:r w:rsidR="00613C0B" w:rsidRPr="00923FD1">
        <w:t xml:space="preserve"> </w:t>
      </w:r>
      <w:r w:rsidRPr="00923FD1">
        <w:t>necesario suponer que Lope escribiese su comedia forzosamente justo</w:t>
      </w:r>
      <w:r w:rsidR="00613C0B" w:rsidRPr="00923FD1">
        <w:t xml:space="preserve"> </w:t>
      </w:r>
      <w:r w:rsidRPr="00923FD1">
        <w:t>antes de la partida del duque, pongamos en otoño: a partir de su nombramiento,</w:t>
      </w:r>
      <w:r w:rsidR="00613C0B" w:rsidRPr="00923FD1">
        <w:t xml:space="preserve"> </w:t>
      </w:r>
      <w:r w:rsidRPr="00923FD1">
        <w:t>todos esperarían que Jorge de Cárdenas asumiese el puesto</w:t>
      </w:r>
      <w:r w:rsidR="00613C0B" w:rsidRPr="00923FD1">
        <w:t xml:space="preserve"> </w:t>
      </w:r>
      <w:r w:rsidRPr="00923FD1">
        <w:t xml:space="preserve">de un momento a otro («que se parte a Orán </w:t>
      </w:r>
      <w:proofErr w:type="spellStart"/>
      <w:r w:rsidRPr="00923FD1">
        <w:t>agora</w:t>
      </w:r>
      <w:proofErr w:type="spellEnd"/>
      <w:r w:rsidRPr="00923FD1">
        <w:t>»), sí, pero una vez</w:t>
      </w:r>
      <w:r w:rsidR="00613C0B" w:rsidRPr="00923FD1">
        <w:t xml:space="preserve"> </w:t>
      </w:r>
      <w:r w:rsidRPr="00923FD1">
        <w:t>hechas las debidas diligencias, que podían llevar un tiempo (y que, de hecho, en el caso de Orán no eran infrecuentes).</w:t>
      </w:r>
      <w:r w:rsidRPr="00923FD1">
        <w:rPr>
          <w:rStyle w:val="Refdenotaalpie"/>
          <w:rFonts w:cs="GranjonLTStd"/>
          <w:sz w:val="23"/>
          <w:szCs w:val="23"/>
        </w:rPr>
        <w:footnoteReference w:id="13"/>
      </w:r>
      <w:r w:rsidRPr="00923FD1">
        <w:rPr>
          <w:sz w:val="13"/>
          <w:szCs w:val="13"/>
        </w:rPr>
        <w:t xml:space="preserve"> </w:t>
      </w:r>
      <w:r w:rsidRPr="00923FD1">
        <w:t>Sea como fuere, los sucesivos incumplimientos del nuevo gobernador, que una y otra vez pospuso su incorporación, vuelven vana la pretensión de buscar tras las</w:t>
      </w:r>
      <w:r w:rsidR="00613C0B" w:rsidRPr="00923FD1">
        <w:t xml:space="preserve"> </w:t>
      </w:r>
      <w:r w:rsidRPr="00923FD1">
        <w:t xml:space="preserve">palabras de Lope (por boca del criado Julio) un conocimiento exacto de las intenciones del </w:t>
      </w:r>
      <w:r w:rsidRPr="00923FD1">
        <w:lastRenderedPageBreak/>
        <w:t xml:space="preserve">duque en un momento dado, y se leen mejor al arrimo de la noticia de su nombramiento en enero de 1616. Tal interpretación, de hecho, es también la que mejor casa —a las mil maravillas, de hecho— con las otras dos referencias de actualidad en torno al nuevo arzobispo de Zaragoza y a la </w:t>
      </w:r>
      <w:r w:rsidRPr="00923FD1">
        <w:rPr>
          <w:rFonts w:cs="GranjonLTStd-Italic"/>
          <w:i/>
          <w:iCs/>
        </w:rPr>
        <w:t>princesa española</w:t>
      </w:r>
      <w:r w:rsidRPr="00923FD1">
        <w:t xml:space="preserve">, así como con la fecha considerada más probable por Morley y </w:t>
      </w:r>
      <w:proofErr w:type="spellStart"/>
      <w:r w:rsidRPr="00923FD1">
        <w:t>Bruerton</w:t>
      </w:r>
      <w:proofErr w:type="spellEnd"/>
      <w:r w:rsidRPr="00923FD1">
        <w:t xml:space="preserve"> [1968:269], es decir, 1615, tan cercana a la aquí defendida. En suma, Lope debió de escribir </w:t>
      </w:r>
      <w:r w:rsidRPr="00923FD1">
        <w:rPr>
          <w:rFonts w:cs="GranjonLTStd-Italic"/>
          <w:i/>
          <w:iCs/>
        </w:rPr>
        <w:t>Virtud,</w:t>
      </w:r>
      <w:r w:rsidRPr="00923FD1">
        <w:t xml:space="preserve"> </w:t>
      </w:r>
      <w:r w:rsidRPr="00923FD1">
        <w:rPr>
          <w:rFonts w:cs="GranjonLTStd-Italic"/>
          <w:i/>
          <w:iCs/>
        </w:rPr>
        <w:t xml:space="preserve">pobreza y mujer </w:t>
      </w:r>
      <w:r w:rsidRPr="00923FD1">
        <w:t>en 1616, probablemente durante los primeros meses,</w:t>
      </w:r>
      <w:r w:rsidR="00613C0B" w:rsidRPr="00923FD1">
        <w:t xml:space="preserve"> </w:t>
      </w:r>
      <w:r w:rsidRPr="00923FD1">
        <w:t>pero no antes del 8 de febrero.</w:t>
      </w:r>
    </w:p>
    <w:p w14:paraId="0E49D947"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42212C1E" w14:textId="1E656F8F" w:rsidR="007447E9" w:rsidRPr="00923FD1" w:rsidRDefault="000D2C82" w:rsidP="007447E9">
      <w:pPr>
        <w:autoSpaceDE w:val="0"/>
        <w:autoSpaceDN w:val="0"/>
        <w:adjustRightInd w:val="0"/>
        <w:spacing w:after="0" w:line="240" w:lineRule="auto"/>
        <w:rPr>
          <w:rFonts w:ascii="Garamond" w:hAnsi="Garamond" w:cs="GranjonLTStd"/>
          <w:smallCaps/>
          <w:sz w:val="24"/>
          <w:szCs w:val="24"/>
          <w:lang w:val="es-ES"/>
        </w:rPr>
      </w:pPr>
      <w:r w:rsidRPr="00923FD1">
        <w:rPr>
          <w:rFonts w:ascii="Garamond" w:hAnsi="Garamond" w:cs="GranjonLTStd"/>
          <w:smallCaps/>
          <w:sz w:val="24"/>
          <w:szCs w:val="24"/>
          <w:lang w:val="es-ES"/>
        </w:rPr>
        <w:t>#</w:t>
      </w:r>
      <w:r w:rsidR="00563051" w:rsidRPr="00923FD1">
        <w:rPr>
          <w:rFonts w:ascii="Garamond" w:hAnsi="Garamond" w:cs="GranjonLTStd"/>
          <w:smallCaps/>
          <w:sz w:val="24"/>
          <w:szCs w:val="24"/>
          <w:lang w:val="es-ES"/>
        </w:rPr>
        <w:t>UNA COMEDIA BIZANTINA</w:t>
      </w:r>
    </w:p>
    <w:p w14:paraId="0DA66500" w14:textId="77777777" w:rsidR="007447E9" w:rsidRPr="00923FD1" w:rsidRDefault="007447E9" w:rsidP="007447E9">
      <w:pPr>
        <w:autoSpaceDE w:val="0"/>
        <w:autoSpaceDN w:val="0"/>
        <w:adjustRightInd w:val="0"/>
        <w:spacing w:after="0" w:line="240" w:lineRule="auto"/>
        <w:rPr>
          <w:rFonts w:ascii="Garamond" w:hAnsi="Garamond" w:cs="GranjonLTStd"/>
          <w:smallCaps/>
          <w:sz w:val="24"/>
          <w:szCs w:val="24"/>
          <w:lang w:val="es-ES"/>
        </w:rPr>
      </w:pPr>
    </w:p>
    <w:p w14:paraId="0C17874C" w14:textId="37A0DE39" w:rsidR="007447E9" w:rsidRPr="00923FD1" w:rsidRDefault="007447E9" w:rsidP="00613C0B">
      <w:pPr>
        <w:pStyle w:val="Prosa"/>
      </w:pPr>
      <w:r w:rsidRPr="00923FD1">
        <w:t xml:space="preserve">Aclarada ya la cronología, pasemos a ocuparnos de cuestiones literarias. El género de la comedia bizantina es el que, a mi juicio, permite explicar mejor la hechura dramática de </w:t>
      </w:r>
      <w:r w:rsidRPr="00923FD1">
        <w:rPr>
          <w:rFonts w:cs="GranjonLTStd-Italic"/>
          <w:i/>
          <w:iCs/>
        </w:rPr>
        <w:t>Virtud, pobreza y mujer</w:t>
      </w:r>
      <w:r w:rsidRPr="00923FD1">
        <w:t>.</w:t>
      </w:r>
      <w:r w:rsidRPr="00923FD1">
        <w:rPr>
          <w:rStyle w:val="Refdenotaalpie"/>
          <w:rFonts w:cs="GranjonLTStd"/>
          <w:sz w:val="23"/>
          <w:szCs w:val="23"/>
        </w:rPr>
        <w:footnoteReference w:id="14"/>
      </w:r>
      <w:r w:rsidRPr="00923FD1">
        <w:rPr>
          <w:sz w:val="13"/>
          <w:szCs w:val="13"/>
        </w:rPr>
        <w:t xml:space="preserve"> </w:t>
      </w:r>
      <w:r w:rsidRPr="00923FD1">
        <w:t>Así lo demuestra la trabazón argumental, cimentada en la separación y el reencuentro de unos amantes que protagonizan las peripecias prototípicas del género (rapto, cautiverio, viajes, fugas), rechazan a sus pretendientes y, al fin, tras la anagnórisis debida, logran reunirse como recompensa a su constancia y fidelidad, todo ello ambientado en la abigarrada geografía española (Toledo, Madrid, Sevilla) y en un cautiverio, idealizado y literario, en el norte de África: un marco que respondía a la adaptación —habitual</w:t>
      </w:r>
      <w:r w:rsidR="00613C0B" w:rsidRPr="00923FD1">
        <w:t xml:space="preserve"> </w:t>
      </w:r>
      <w:r w:rsidRPr="00923FD1">
        <w:t>por aquel entonces— del patrón bizantino a las circunstancias históricas del momento.</w:t>
      </w:r>
      <w:r w:rsidRPr="00923FD1">
        <w:rPr>
          <w:rStyle w:val="Refdenotaalpie"/>
          <w:rFonts w:cs="GranjonLTStd"/>
          <w:sz w:val="23"/>
          <w:szCs w:val="23"/>
        </w:rPr>
        <w:footnoteReference w:id="15"/>
      </w:r>
      <w:r w:rsidRPr="00923FD1">
        <w:t xml:space="preserve"> La estructuración de la obra y la puesta en escena siguen asimismo los usos de las comedias bizantinas lopescas, tal y como delatan las tramas paralelas alejadas entre sí (Isabel a lo largo de Castilla; su amado, en Orán y </w:t>
      </w:r>
      <w:proofErr w:type="spellStart"/>
      <w:r w:rsidRPr="00923FD1">
        <w:t>Tremecén</w:t>
      </w:r>
      <w:proofErr w:type="spellEnd"/>
      <w:r w:rsidRPr="00923FD1">
        <w:t>), la organización de la pieza en numerosos</w:t>
      </w:r>
      <w:r w:rsidR="00613C0B" w:rsidRPr="00923FD1">
        <w:t xml:space="preserve"> </w:t>
      </w:r>
      <w:r w:rsidRPr="00923FD1">
        <w:t>cuadros en detrimento de un mayor número de escenas, la extensa nómina de personajes secundarios (los madrileños que no se compadecen de Isabel, los sevillanos que asisten a su venta como esclava, etc.) y, en fin, el uso de ciertas ropas y disfraces (de moro, de cautivo…) frecuentes en el género.</w:t>
      </w:r>
    </w:p>
    <w:p w14:paraId="7DAE1711" w14:textId="1E966D89" w:rsidR="007447E9" w:rsidRPr="00923FD1" w:rsidRDefault="007447E9" w:rsidP="00613C0B">
      <w:pPr>
        <w:pStyle w:val="Prosa"/>
      </w:pPr>
      <w:r w:rsidRPr="00923FD1">
        <w:t xml:space="preserve">Algunas particularidades de </w:t>
      </w:r>
      <w:r w:rsidRPr="00923FD1">
        <w:rPr>
          <w:rFonts w:cs="GranjonLTStd-Italic"/>
          <w:i/>
          <w:iCs/>
        </w:rPr>
        <w:t xml:space="preserve">Virtud, pobreza y mujer </w:t>
      </w:r>
      <w:r w:rsidRPr="00923FD1">
        <w:t xml:space="preserve">en relación al esquema argumental más socorrido en el género, y también frente al grueso de las piezas bizantinas de Lope (anteriores todas ellas en el tiempo), se explican la mar de bien a tenor de la fecha en que el Fénix urdió las aventuras de Carlos e Isabel, poco antes de que la novela y la comedia bizantina, a partir sobre todo de la segunda década del siglo </w:t>
      </w:r>
      <w:r w:rsidR="009D640A" w:rsidRPr="00923FD1">
        <w:rPr>
          <w:smallCaps/>
        </w:rPr>
        <w:t>XVII</w:t>
      </w:r>
      <w:r w:rsidRPr="00923FD1">
        <w:t xml:space="preserve">, adquiriesen mayores ribetes trágicos y ejemplares. Así, la situación de la pareja protagonista de </w:t>
      </w:r>
      <w:r w:rsidRPr="00923FD1">
        <w:rPr>
          <w:rFonts w:cs="GranjonLTStd-Italic"/>
          <w:i/>
          <w:iCs/>
        </w:rPr>
        <w:t xml:space="preserve">Virtud, pobreza y mujer </w:t>
      </w:r>
      <w:r w:rsidRPr="00923FD1">
        <w:t>no es óbice para otorgar el estatus de bizantina a esta comedia: es cierto que Isabel y Carlos sellan su matrimonio al principio de la obra (y no al final, lo esperable en el género), a consecuencia del engaño perpetrado por el galán, que la abandona tras haberla gozado; no obstante, a partir del segundo acto, el público asiste al arrepentimiento profundo de Carlos, cuyo proceso psicológico se aviene así de fábula con el tono moralizante de los relatos bizantinos, lo mismo que las sombras de tragedia —sobre todo a la luz de la evolución del género a partir de los años veinte— deslizadas por su comportamiento inicial.</w:t>
      </w:r>
      <w:r w:rsidRPr="00923FD1">
        <w:rPr>
          <w:rStyle w:val="Refdenotaalpie"/>
          <w:rFonts w:cs="GranjonLTStd"/>
          <w:sz w:val="23"/>
          <w:szCs w:val="23"/>
        </w:rPr>
        <w:footnoteReference w:id="16"/>
      </w:r>
      <w:r w:rsidRPr="00923FD1">
        <w:rPr>
          <w:sz w:val="13"/>
          <w:szCs w:val="13"/>
        </w:rPr>
        <w:t xml:space="preserve"> </w:t>
      </w:r>
      <w:r w:rsidRPr="00923FD1">
        <w:t>Sin embargo, la pieza se desenvuelve en todo momento como una comedia (tragicómica, si se quiere),</w:t>
      </w:r>
      <w:r w:rsidRPr="00923FD1">
        <w:rPr>
          <w:rStyle w:val="Refdenotaalpie"/>
          <w:rFonts w:cs="GranjonLTStd"/>
          <w:sz w:val="23"/>
          <w:szCs w:val="23"/>
        </w:rPr>
        <w:footnoteReference w:id="17"/>
      </w:r>
      <w:r w:rsidRPr="00923FD1">
        <w:rPr>
          <w:sz w:val="13"/>
          <w:szCs w:val="13"/>
        </w:rPr>
        <w:t xml:space="preserve"> </w:t>
      </w:r>
      <w:r w:rsidRPr="00923FD1">
        <w:t xml:space="preserve">que alterna el tono serio y moralista con un </w:t>
      </w:r>
      <w:r w:rsidRPr="00923FD1">
        <w:lastRenderedPageBreak/>
        <w:t>ambiente prostibulario y desenfadado (sobre todo en el primer acto) y con las chanzas del gracioso, y se remata con el consabido final feliz, tras el peregrinaje bizantino.</w:t>
      </w:r>
    </w:p>
    <w:p w14:paraId="1AB7EAAD"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CB2C04C" w14:textId="19174A3D" w:rsidR="007447E9" w:rsidRPr="00923FD1" w:rsidRDefault="000D2C82" w:rsidP="007447E9">
      <w:pPr>
        <w:autoSpaceDE w:val="0"/>
        <w:autoSpaceDN w:val="0"/>
        <w:adjustRightInd w:val="0"/>
        <w:spacing w:after="0" w:line="240" w:lineRule="auto"/>
        <w:rPr>
          <w:rFonts w:ascii="Garamond" w:hAnsi="Garamond" w:cs="GranjonLTStd"/>
          <w:sz w:val="24"/>
          <w:szCs w:val="24"/>
          <w:lang w:val="es-ES"/>
        </w:rPr>
      </w:pPr>
      <w:r w:rsidRPr="00923FD1">
        <w:rPr>
          <w:rFonts w:ascii="Garamond" w:hAnsi="Garamond" w:cs="GranjonLTStd"/>
          <w:sz w:val="24"/>
          <w:szCs w:val="24"/>
          <w:lang w:val="es-ES"/>
        </w:rPr>
        <w:t>#</w:t>
      </w:r>
      <w:r w:rsidR="007447E9" w:rsidRPr="00923FD1">
        <w:rPr>
          <w:rFonts w:ascii="Garamond" w:hAnsi="Garamond" w:cs="GranjonLTStd"/>
          <w:sz w:val="24"/>
          <w:szCs w:val="24"/>
          <w:lang w:val="es-ES"/>
        </w:rPr>
        <w:t>LAS FUENTES: DE LA NOVELA ITALIANA A «LAS FIRMEZAS DE ISABELA»</w:t>
      </w:r>
    </w:p>
    <w:p w14:paraId="1087E819" w14:textId="77777777" w:rsidR="007447E9" w:rsidRPr="00923FD1" w:rsidRDefault="007447E9" w:rsidP="007447E9">
      <w:pPr>
        <w:autoSpaceDE w:val="0"/>
        <w:autoSpaceDN w:val="0"/>
        <w:adjustRightInd w:val="0"/>
        <w:spacing w:after="0" w:line="240" w:lineRule="auto"/>
        <w:rPr>
          <w:rFonts w:ascii="Garamond" w:hAnsi="Garamond" w:cs="GranjonLTStd"/>
          <w:smallCaps/>
          <w:sz w:val="24"/>
          <w:szCs w:val="24"/>
          <w:lang w:val="es-ES"/>
        </w:rPr>
      </w:pPr>
    </w:p>
    <w:p w14:paraId="04AABD10" w14:textId="042A6E0D" w:rsidR="007447E9" w:rsidRPr="00923FD1" w:rsidRDefault="007447E9" w:rsidP="00613C0B">
      <w:pPr>
        <w:pStyle w:val="Prosa"/>
      </w:pPr>
      <w:r w:rsidRPr="00923FD1">
        <w:t xml:space="preserve">Sin duda el ámbito más atractivo de </w:t>
      </w:r>
      <w:r w:rsidRPr="00923FD1">
        <w:rPr>
          <w:rFonts w:cs="GranjonLTStd-Italic"/>
          <w:i/>
          <w:iCs/>
        </w:rPr>
        <w:t xml:space="preserve">Virtud, pobreza y mujer </w:t>
      </w:r>
      <w:r w:rsidRPr="00923FD1">
        <w:t>es la intertextualidad.</w:t>
      </w:r>
      <w:r w:rsidR="00613C0B" w:rsidRPr="00923FD1">
        <w:t xml:space="preserve"> </w:t>
      </w:r>
      <w:r w:rsidRPr="00923FD1">
        <w:t xml:space="preserve">A Donald </w:t>
      </w:r>
      <w:proofErr w:type="spellStart"/>
      <w:r w:rsidRPr="00923FD1">
        <w:t>McGrady</w:t>
      </w:r>
      <w:proofErr w:type="spellEnd"/>
      <w:r w:rsidRPr="00923FD1">
        <w:t xml:space="preserve"> le debemos un gran hallazgo al respecto. En su edición de la comedia, </w:t>
      </w:r>
      <w:proofErr w:type="spellStart"/>
      <w:r w:rsidRPr="00923FD1">
        <w:t>McGrady</w:t>
      </w:r>
      <w:proofErr w:type="spellEnd"/>
      <w:r w:rsidRPr="00923FD1">
        <w:t xml:space="preserve"> [2010:7-11] identificó la </w:t>
      </w:r>
      <w:proofErr w:type="spellStart"/>
      <w:r w:rsidRPr="00923FD1">
        <w:rPr>
          <w:rFonts w:cs="GranjonLTStd-Italic"/>
          <w:i/>
          <w:iCs/>
        </w:rPr>
        <w:t>novella</w:t>
      </w:r>
      <w:proofErr w:type="spellEnd"/>
      <w:r w:rsidRPr="00923FD1">
        <w:rPr>
          <w:rFonts w:cs="GranjonLTStd-Italic"/>
          <w:i/>
          <w:iCs/>
        </w:rPr>
        <w:t xml:space="preserve"> </w:t>
      </w:r>
      <w:proofErr w:type="spellStart"/>
      <w:r w:rsidRPr="00923FD1">
        <w:t>trigesimonovena</w:t>
      </w:r>
      <w:proofErr w:type="spellEnd"/>
      <w:r w:rsidRPr="00923FD1">
        <w:t xml:space="preserve"> de </w:t>
      </w:r>
      <w:proofErr w:type="spellStart"/>
      <w:r w:rsidRPr="00923FD1">
        <w:rPr>
          <w:rFonts w:cs="GranjonLTStd-Italic"/>
          <w:i/>
          <w:iCs/>
        </w:rPr>
        <w:t>Il</w:t>
      </w:r>
      <w:proofErr w:type="spellEnd"/>
      <w:r w:rsidRPr="00923FD1">
        <w:rPr>
          <w:rFonts w:cs="GranjonLTStd-Italic"/>
          <w:i/>
          <w:iCs/>
        </w:rPr>
        <w:t xml:space="preserve"> </w:t>
      </w:r>
      <w:proofErr w:type="spellStart"/>
      <w:r w:rsidRPr="00923FD1">
        <w:rPr>
          <w:rFonts w:cs="GranjonLTStd-Italic"/>
          <w:i/>
          <w:iCs/>
        </w:rPr>
        <w:t>Novellino</w:t>
      </w:r>
      <w:proofErr w:type="spellEnd"/>
      <w:r w:rsidRPr="00923FD1">
        <w:t xml:space="preserve">, de </w:t>
      </w:r>
      <w:proofErr w:type="spellStart"/>
      <w:r w:rsidRPr="00923FD1">
        <w:t>Masuccio</w:t>
      </w:r>
      <w:proofErr w:type="spellEnd"/>
      <w:r w:rsidRPr="00923FD1">
        <w:t xml:space="preserve"> Salernitano, como la fuente principal de la pieza, juicio que ratificó la mayor especialista en la influencia </w:t>
      </w:r>
      <w:proofErr w:type="spellStart"/>
      <w:r w:rsidRPr="00923FD1">
        <w:t>masucciana</w:t>
      </w:r>
      <w:proofErr w:type="spellEnd"/>
      <w:r w:rsidRPr="00923FD1">
        <w:t xml:space="preserve"> en las letras españolas, Diana Berruezo [2015:200-203], que acertó</w:t>
      </w:r>
      <w:r w:rsidR="00613C0B" w:rsidRPr="00923FD1">
        <w:t xml:space="preserve"> </w:t>
      </w:r>
      <w:r w:rsidRPr="00923FD1">
        <w:t xml:space="preserve">al describir el relato de </w:t>
      </w:r>
      <w:proofErr w:type="spellStart"/>
      <w:r w:rsidRPr="00923FD1">
        <w:t>Masuccio</w:t>
      </w:r>
      <w:proofErr w:type="spellEnd"/>
      <w:r w:rsidRPr="00923FD1">
        <w:t xml:space="preserve"> como un «texto híbrido entre las aventuras de corte bizantino y el cautiverio de cristianos» (Berruezo 2015:170). Además del esquema general del argumento, muy similar en ambas obras,</w:t>
      </w:r>
      <w:r w:rsidRPr="00923FD1">
        <w:rPr>
          <w:rStyle w:val="Refdenotaalpie"/>
          <w:rFonts w:cs="GranjonLTStd"/>
          <w:sz w:val="23"/>
          <w:szCs w:val="23"/>
        </w:rPr>
        <w:footnoteReference w:id="18"/>
      </w:r>
      <w:r w:rsidRPr="00923FD1">
        <w:t xml:space="preserve"> </w:t>
      </w:r>
      <w:proofErr w:type="spellStart"/>
      <w:r w:rsidRPr="00923FD1">
        <w:t>McGrady</w:t>
      </w:r>
      <w:proofErr w:type="spellEnd"/>
      <w:r w:rsidRPr="00923FD1">
        <w:t xml:space="preserve"> adujo otros detalles que darían fe de la deuda del Fénix con </w:t>
      </w:r>
      <w:proofErr w:type="spellStart"/>
      <w:r w:rsidRPr="00923FD1">
        <w:t>Masuccio</w:t>
      </w:r>
      <w:proofErr w:type="spellEnd"/>
      <w:r w:rsidRPr="00923FD1">
        <w:t xml:space="preserve">, por ejemplo, la orfandad de las protagonistas o la intervención de un mercader en su ayuda. Como suele ocurrir en Lope, </w:t>
      </w:r>
      <w:r w:rsidRPr="00923FD1">
        <w:rPr>
          <w:rFonts w:cs="GranjonLTStd-Italic"/>
          <w:i/>
          <w:iCs/>
        </w:rPr>
        <w:t>Virtud, pobreza y mujer</w:t>
      </w:r>
      <w:r w:rsidRPr="00923FD1">
        <w:t xml:space="preserve"> presenta notables diferencias —apuntadas también por </w:t>
      </w:r>
      <w:proofErr w:type="spellStart"/>
      <w:r w:rsidRPr="00923FD1">
        <w:t>McGrady</w:t>
      </w:r>
      <w:proofErr w:type="spellEnd"/>
      <w:r w:rsidRPr="00923FD1">
        <w:t xml:space="preserve"> [2010:9-10]— respecto a su fuente, sobre todo en lo que concierne al desenlace, que se adapta al típico final feliz de las comedias lopescas.</w:t>
      </w:r>
    </w:p>
    <w:p w14:paraId="2523BA6C" w14:textId="77777777" w:rsidR="007447E9" w:rsidRPr="00923FD1" w:rsidRDefault="007447E9" w:rsidP="007447E9">
      <w:pPr>
        <w:autoSpaceDE w:val="0"/>
        <w:autoSpaceDN w:val="0"/>
        <w:adjustRightInd w:val="0"/>
        <w:spacing w:after="0" w:line="240" w:lineRule="auto"/>
        <w:rPr>
          <w:rFonts w:ascii="Garamond" w:hAnsi="Garamond" w:cs="GranjonLTStd"/>
          <w:smallCaps/>
          <w:sz w:val="24"/>
          <w:szCs w:val="24"/>
          <w:lang w:val="es-ES"/>
        </w:rPr>
      </w:pPr>
    </w:p>
    <w:p w14:paraId="66B39022" w14:textId="77777777" w:rsidR="007447E9" w:rsidRPr="00923FD1" w:rsidRDefault="007447E9" w:rsidP="00613C0B">
      <w:pPr>
        <w:pStyle w:val="Prosa"/>
      </w:pPr>
      <w:r w:rsidRPr="00923FD1">
        <w:t xml:space="preserve">Pese a la fértil cosecha de </w:t>
      </w:r>
      <w:proofErr w:type="spellStart"/>
      <w:r w:rsidRPr="00923FD1">
        <w:rPr>
          <w:rFonts w:cs="GranjonLTStd-Italic"/>
          <w:i/>
          <w:iCs/>
        </w:rPr>
        <w:t>Il</w:t>
      </w:r>
      <w:proofErr w:type="spellEnd"/>
      <w:r w:rsidRPr="00923FD1">
        <w:rPr>
          <w:rFonts w:cs="GranjonLTStd-Italic"/>
          <w:i/>
          <w:iCs/>
        </w:rPr>
        <w:t xml:space="preserve"> </w:t>
      </w:r>
      <w:proofErr w:type="spellStart"/>
      <w:r w:rsidRPr="00923FD1">
        <w:rPr>
          <w:rFonts w:cs="GranjonLTStd-Italic"/>
          <w:i/>
          <w:iCs/>
        </w:rPr>
        <w:t>Novellino</w:t>
      </w:r>
      <w:proofErr w:type="spellEnd"/>
      <w:r w:rsidRPr="00923FD1">
        <w:rPr>
          <w:rFonts w:cs="GranjonLTStd-Italic"/>
          <w:i/>
          <w:iCs/>
        </w:rPr>
        <w:t xml:space="preserve"> </w:t>
      </w:r>
      <w:r w:rsidRPr="00923FD1">
        <w:t>(cuya primera edición data de 1476) en el Siglo de Oro en general y en la obra de Lope en particular,</w:t>
      </w:r>
      <w:r w:rsidRPr="00923FD1">
        <w:rPr>
          <w:rStyle w:val="Refdenotaalpie"/>
          <w:rFonts w:cs="GranjonLTStd"/>
          <w:sz w:val="23"/>
          <w:szCs w:val="23"/>
        </w:rPr>
        <w:footnoteReference w:id="19"/>
      </w:r>
      <w:r w:rsidRPr="00923FD1">
        <w:rPr>
          <w:sz w:val="13"/>
          <w:szCs w:val="13"/>
        </w:rPr>
        <w:t xml:space="preserve"> </w:t>
      </w:r>
      <w:r w:rsidRPr="00923FD1">
        <w:t xml:space="preserve">es posible que el Fénix no se basara en su lectura para componer </w:t>
      </w:r>
      <w:r w:rsidRPr="00923FD1">
        <w:rPr>
          <w:rFonts w:cs="GranjonLTStd-Italic"/>
          <w:i/>
          <w:iCs/>
        </w:rPr>
        <w:t>Virtud, pobreza y mujer</w:t>
      </w:r>
      <w:r w:rsidRPr="00923FD1">
        <w:t xml:space="preserve">. Por el contrario, pudo inspirarse en </w:t>
      </w:r>
      <w:r w:rsidRPr="00923FD1">
        <w:rPr>
          <w:rFonts w:cs="GranjonLTStd-Italic"/>
          <w:i/>
          <w:iCs/>
        </w:rPr>
        <w:t xml:space="preserve">La </w:t>
      </w:r>
      <w:proofErr w:type="spellStart"/>
      <w:r w:rsidRPr="00923FD1">
        <w:rPr>
          <w:rFonts w:cs="GranjonLTStd-Italic"/>
          <w:i/>
          <w:iCs/>
        </w:rPr>
        <w:t>piacevol</w:t>
      </w:r>
      <w:proofErr w:type="spellEnd"/>
      <w:r w:rsidRPr="00923FD1">
        <w:rPr>
          <w:rFonts w:cs="GranjonLTStd-Italic"/>
          <w:i/>
          <w:iCs/>
        </w:rPr>
        <w:t xml:space="preserve"> </w:t>
      </w:r>
      <w:proofErr w:type="spellStart"/>
      <w:r w:rsidRPr="00923FD1">
        <w:rPr>
          <w:rFonts w:cs="GranjonLTStd-Italic"/>
          <w:i/>
          <w:iCs/>
        </w:rPr>
        <w:t>notte</w:t>
      </w:r>
      <w:proofErr w:type="spellEnd"/>
      <w:r w:rsidRPr="00923FD1">
        <w:rPr>
          <w:rFonts w:cs="GranjonLTStd-Italic"/>
          <w:i/>
          <w:iCs/>
        </w:rPr>
        <w:t xml:space="preserve"> et </w:t>
      </w:r>
      <w:proofErr w:type="spellStart"/>
      <w:r w:rsidRPr="00923FD1">
        <w:rPr>
          <w:rFonts w:cs="GranjonLTStd-Italic"/>
          <w:i/>
          <w:iCs/>
        </w:rPr>
        <w:t>lieto</w:t>
      </w:r>
      <w:proofErr w:type="spellEnd"/>
      <w:r w:rsidRPr="00923FD1">
        <w:t xml:space="preserve"> </w:t>
      </w:r>
      <w:proofErr w:type="spellStart"/>
      <w:r w:rsidRPr="00923FD1">
        <w:rPr>
          <w:rFonts w:cs="GranjonLTStd-Italic"/>
          <w:i/>
          <w:iCs/>
        </w:rPr>
        <w:t>giorno</w:t>
      </w:r>
      <w:proofErr w:type="spellEnd"/>
      <w:r w:rsidRPr="00923FD1">
        <w:rPr>
          <w:rFonts w:cs="GranjonLTStd-Italic"/>
          <w:i/>
          <w:iCs/>
        </w:rPr>
        <w:t xml:space="preserve"> </w:t>
      </w:r>
      <w:r w:rsidRPr="00923FD1">
        <w:t>(</w:t>
      </w:r>
      <w:proofErr w:type="spellStart"/>
      <w:r w:rsidRPr="00923FD1">
        <w:t>ff</w:t>
      </w:r>
      <w:proofErr w:type="spellEnd"/>
      <w:r w:rsidRPr="00923FD1">
        <w:t xml:space="preserve">. 129-131v) de </w:t>
      </w:r>
      <w:proofErr w:type="spellStart"/>
      <w:r w:rsidRPr="00923FD1">
        <w:t>Niccolò</w:t>
      </w:r>
      <w:proofErr w:type="spellEnd"/>
      <w:r w:rsidRPr="00923FD1">
        <w:t xml:space="preserve"> </w:t>
      </w:r>
      <w:proofErr w:type="spellStart"/>
      <w:r w:rsidRPr="00923FD1">
        <w:t>Granucci</w:t>
      </w:r>
      <w:proofErr w:type="spellEnd"/>
      <w:r w:rsidRPr="00923FD1">
        <w:t xml:space="preserve">, uno de cuyos relatos, según recuerda el propio </w:t>
      </w:r>
      <w:proofErr w:type="spellStart"/>
      <w:r w:rsidRPr="00923FD1">
        <w:t>McGrady</w:t>
      </w:r>
      <w:proofErr w:type="spellEnd"/>
      <w:r w:rsidRPr="00923FD1">
        <w:t xml:space="preserve"> [2010:10], constituye un verdadero «calco de la </w:t>
      </w:r>
      <w:proofErr w:type="spellStart"/>
      <w:r w:rsidRPr="00923FD1">
        <w:rPr>
          <w:rFonts w:cs="GranjonLTStd-Italic"/>
          <w:i/>
          <w:iCs/>
        </w:rPr>
        <w:t>novella</w:t>
      </w:r>
      <w:proofErr w:type="spellEnd"/>
      <w:r w:rsidRPr="00923FD1">
        <w:rPr>
          <w:rFonts w:cs="GranjonLTStd-Italic"/>
          <w:i/>
          <w:iCs/>
        </w:rPr>
        <w:t xml:space="preserve"> </w:t>
      </w:r>
      <w:r w:rsidRPr="00923FD1">
        <w:t xml:space="preserve">de </w:t>
      </w:r>
      <w:proofErr w:type="spellStart"/>
      <w:r w:rsidRPr="00923FD1">
        <w:t>Masuccio</w:t>
      </w:r>
      <w:proofErr w:type="spellEnd"/>
      <w:r w:rsidRPr="00923FD1">
        <w:t>», de la que solo se desvía en el desenlace (los protagonistas finalmente regresan a su patria y se casan) y en los nombres personales y geográficos.</w:t>
      </w:r>
    </w:p>
    <w:p w14:paraId="11AD4C75" w14:textId="77777777" w:rsidR="007447E9" w:rsidRPr="00923FD1" w:rsidRDefault="007447E9" w:rsidP="007447E9">
      <w:pPr>
        <w:autoSpaceDE w:val="0"/>
        <w:autoSpaceDN w:val="0"/>
        <w:adjustRightInd w:val="0"/>
        <w:spacing w:after="0" w:line="240" w:lineRule="auto"/>
        <w:rPr>
          <w:rFonts w:ascii="Garamond" w:hAnsi="Garamond" w:cs="GranjonLTStd"/>
          <w:smallCaps/>
          <w:sz w:val="23"/>
          <w:szCs w:val="23"/>
          <w:lang w:val="es-ES"/>
        </w:rPr>
      </w:pPr>
    </w:p>
    <w:p w14:paraId="7BF95D5D" w14:textId="481530BD" w:rsidR="007447E9" w:rsidRPr="00923FD1" w:rsidRDefault="007447E9" w:rsidP="00613C0B">
      <w:pPr>
        <w:pStyle w:val="Prosa"/>
      </w:pPr>
      <w:r w:rsidRPr="00923FD1">
        <w:t xml:space="preserve">Tanto </w:t>
      </w:r>
      <w:proofErr w:type="spellStart"/>
      <w:r w:rsidRPr="00923FD1">
        <w:t>McGrady</w:t>
      </w:r>
      <w:proofErr w:type="spellEnd"/>
      <w:r w:rsidRPr="00923FD1">
        <w:t xml:space="preserve"> [2010:10] como Berruezo [2015:200-203] opinan que Lope no pudo acudir a </w:t>
      </w:r>
      <w:proofErr w:type="spellStart"/>
      <w:r w:rsidRPr="00923FD1">
        <w:t>Granucci</w:t>
      </w:r>
      <w:proofErr w:type="spellEnd"/>
      <w:r w:rsidRPr="00923FD1">
        <w:t xml:space="preserve">, cuya difusión en tierras españolas juzgaban nula o muy limitada. Sin embargo, gracias a un registro transcrito por Leonard [2006], sabemos que </w:t>
      </w:r>
      <w:r w:rsidRPr="00923FD1">
        <w:rPr>
          <w:rFonts w:cs="GranjonLTStd-Italic"/>
          <w:i/>
          <w:iCs/>
        </w:rPr>
        <w:t xml:space="preserve">La </w:t>
      </w:r>
      <w:proofErr w:type="spellStart"/>
      <w:r w:rsidRPr="00923FD1">
        <w:rPr>
          <w:rFonts w:cs="GranjonLTStd-Italic"/>
          <w:i/>
          <w:iCs/>
        </w:rPr>
        <w:t>piacevol</w:t>
      </w:r>
      <w:proofErr w:type="spellEnd"/>
      <w:r w:rsidRPr="00923FD1">
        <w:rPr>
          <w:rFonts w:cs="GranjonLTStd-Italic"/>
          <w:i/>
          <w:iCs/>
        </w:rPr>
        <w:t xml:space="preserve"> </w:t>
      </w:r>
      <w:proofErr w:type="spellStart"/>
      <w:r w:rsidRPr="00923FD1">
        <w:rPr>
          <w:rFonts w:cs="GranjonLTStd-Italic"/>
          <w:i/>
          <w:iCs/>
        </w:rPr>
        <w:t>notte</w:t>
      </w:r>
      <w:proofErr w:type="spellEnd"/>
      <w:r w:rsidRPr="00923FD1">
        <w:rPr>
          <w:rFonts w:cs="GranjonLTStd-Italic"/>
          <w:i/>
          <w:iCs/>
        </w:rPr>
        <w:t xml:space="preserve"> et </w:t>
      </w:r>
      <w:proofErr w:type="spellStart"/>
      <w:r w:rsidRPr="00923FD1">
        <w:rPr>
          <w:rFonts w:cs="GranjonLTStd-Italic"/>
          <w:i/>
          <w:iCs/>
        </w:rPr>
        <w:t>lieto</w:t>
      </w:r>
      <w:proofErr w:type="spellEnd"/>
      <w:r w:rsidRPr="00923FD1">
        <w:rPr>
          <w:rFonts w:cs="GranjonLTStd-Italic"/>
          <w:i/>
          <w:iCs/>
        </w:rPr>
        <w:t xml:space="preserve"> </w:t>
      </w:r>
      <w:proofErr w:type="spellStart"/>
      <w:r w:rsidRPr="00923FD1">
        <w:rPr>
          <w:rFonts w:cs="GranjonLTStd-Italic"/>
          <w:i/>
          <w:iCs/>
        </w:rPr>
        <w:t>giorno</w:t>
      </w:r>
      <w:proofErr w:type="spellEnd"/>
      <w:r w:rsidRPr="00923FD1">
        <w:rPr>
          <w:rFonts w:cs="GranjonLTStd-Italic"/>
          <w:i/>
          <w:iCs/>
        </w:rPr>
        <w:t xml:space="preserve"> </w:t>
      </w:r>
      <w:r w:rsidRPr="00923FD1">
        <w:t xml:space="preserve">se contaba entre los 678 volúmenes, pertenecientes a muy distintos saberes, que en 1600 un tal Luis de Padilla mandó embarcar en Sevilla para que se vendiesen en Nueva España, lo cual demuestra que el libro de </w:t>
      </w:r>
      <w:proofErr w:type="spellStart"/>
      <w:r w:rsidRPr="00923FD1">
        <w:t>Granucci</w:t>
      </w:r>
      <w:proofErr w:type="spellEnd"/>
      <w:r w:rsidRPr="00923FD1">
        <w:t xml:space="preserve"> hubo de gozar de una cierta recepción en España;</w:t>
      </w:r>
      <w:r w:rsidRPr="00923FD1">
        <w:rPr>
          <w:rStyle w:val="Refdenotaalpie"/>
          <w:rFonts w:cs="GranjonLTStd"/>
          <w:sz w:val="23"/>
          <w:szCs w:val="23"/>
        </w:rPr>
        <w:footnoteReference w:id="20"/>
      </w:r>
      <w:r w:rsidRPr="00923FD1">
        <w:rPr>
          <w:sz w:val="13"/>
          <w:szCs w:val="13"/>
        </w:rPr>
        <w:t xml:space="preserve"> </w:t>
      </w:r>
      <w:r w:rsidRPr="00923FD1">
        <w:t>de lo contrario, no parece lógico que se enviase al otro lado del Atlántico,</w:t>
      </w:r>
      <w:r w:rsidRPr="00923FD1">
        <w:rPr>
          <w:rStyle w:val="Refdenotaalpie"/>
          <w:rFonts w:cs="GranjonLTStd"/>
          <w:sz w:val="23"/>
          <w:szCs w:val="23"/>
        </w:rPr>
        <w:footnoteReference w:id="21"/>
      </w:r>
      <w:r w:rsidRPr="00923FD1">
        <w:rPr>
          <w:sz w:val="13"/>
          <w:szCs w:val="13"/>
        </w:rPr>
        <w:t xml:space="preserve"> </w:t>
      </w:r>
      <w:r w:rsidRPr="00923FD1">
        <w:t xml:space="preserve">junto a las obras de escritores de la talla —ahí es nada— de un Castiglione, </w:t>
      </w:r>
      <w:r w:rsidRPr="00923FD1">
        <w:lastRenderedPageBreak/>
        <w:t xml:space="preserve">un Bembo o un </w:t>
      </w:r>
      <w:proofErr w:type="spellStart"/>
      <w:r w:rsidRPr="00923FD1">
        <w:t>Sannazaro</w:t>
      </w:r>
      <w:proofErr w:type="spellEnd"/>
      <w:r w:rsidRPr="00923FD1">
        <w:t>, y</w:t>
      </w:r>
      <w:r w:rsidR="00613C0B" w:rsidRPr="00923FD1">
        <w:t xml:space="preserve"> </w:t>
      </w:r>
      <w:r w:rsidRPr="00923FD1">
        <w:t xml:space="preserve">a la par que colecciones de novelas y facecias tan queridas como el </w:t>
      </w:r>
      <w:proofErr w:type="spellStart"/>
      <w:r w:rsidRPr="00923FD1">
        <w:rPr>
          <w:rFonts w:cs="GranjonLTStd-Italic"/>
          <w:i/>
          <w:iCs/>
        </w:rPr>
        <w:t>Decameron</w:t>
      </w:r>
      <w:proofErr w:type="spellEnd"/>
      <w:r w:rsidRPr="00923FD1">
        <w:t xml:space="preserve">, la </w:t>
      </w:r>
      <w:proofErr w:type="spellStart"/>
      <w:r w:rsidRPr="00923FD1">
        <w:rPr>
          <w:rFonts w:cs="GranjonLTStd-Italic"/>
          <w:i/>
          <w:iCs/>
        </w:rPr>
        <w:t>Zucca</w:t>
      </w:r>
      <w:proofErr w:type="spellEnd"/>
      <w:r w:rsidRPr="00923FD1">
        <w:rPr>
          <w:rFonts w:cs="GranjonLTStd-Italic"/>
          <w:i/>
          <w:iCs/>
        </w:rPr>
        <w:t xml:space="preserve"> </w:t>
      </w:r>
      <w:r w:rsidRPr="00923FD1">
        <w:t xml:space="preserve">de </w:t>
      </w:r>
      <w:proofErr w:type="spellStart"/>
      <w:r w:rsidRPr="00923FD1">
        <w:t>Doni</w:t>
      </w:r>
      <w:proofErr w:type="spellEnd"/>
      <w:r w:rsidRPr="00923FD1">
        <w:t xml:space="preserve"> o </w:t>
      </w:r>
      <w:proofErr w:type="spellStart"/>
      <w:r w:rsidRPr="00923FD1">
        <w:rPr>
          <w:rFonts w:cs="GranjonLTStd-Italic"/>
          <w:i/>
          <w:iCs/>
        </w:rPr>
        <w:t>L’hore</w:t>
      </w:r>
      <w:proofErr w:type="spellEnd"/>
      <w:r w:rsidRPr="00923FD1">
        <w:rPr>
          <w:rFonts w:cs="GranjonLTStd-Italic"/>
          <w:i/>
          <w:iCs/>
        </w:rPr>
        <w:t xml:space="preserve"> di </w:t>
      </w:r>
      <w:proofErr w:type="spellStart"/>
      <w:r w:rsidRPr="00923FD1">
        <w:rPr>
          <w:rFonts w:cs="GranjonLTStd-Italic"/>
          <w:i/>
          <w:iCs/>
        </w:rPr>
        <w:t>ricreatione</w:t>
      </w:r>
      <w:proofErr w:type="spellEnd"/>
      <w:r w:rsidRPr="00923FD1">
        <w:rPr>
          <w:rFonts w:cs="GranjonLTStd-Italic"/>
          <w:i/>
          <w:iCs/>
        </w:rPr>
        <w:t xml:space="preserve"> </w:t>
      </w:r>
      <w:r w:rsidRPr="00923FD1">
        <w:t xml:space="preserve">de </w:t>
      </w:r>
      <w:proofErr w:type="spellStart"/>
      <w:r w:rsidRPr="00923FD1">
        <w:t>Guicciardini</w:t>
      </w:r>
      <w:proofErr w:type="spellEnd"/>
      <w:r w:rsidRPr="00923FD1">
        <w:t xml:space="preserve">. El carácter eminentemente moralista de los relatos de </w:t>
      </w:r>
      <w:proofErr w:type="spellStart"/>
      <w:r w:rsidRPr="00923FD1">
        <w:t>Granucci</w:t>
      </w:r>
      <w:proofErr w:type="spellEnd"/>
      <w:r w:rsidRPr="00923FD1">
        <w:t xml:space="preserve"> a buen seguro favoreció su transmisión, cuando menos en lo que a posibles remilgos de la censura se refiere, y, desde luego, debió de encauzar asimismo su envío a Nueva España, en cuanto lectura de provecho envuelta en el manto, tan seductor hoy como ayer, de la ficción; lo cual permitía cumplir con el tan traído y llevado </w:t>
      </w:r>
      <w:proofErr w:type="spellStart"/>
      <w:r w:rsidRPr="00923FD1">
        <w:rPr>
          <w:rFonts w:cs="GranjonLTStd-Italic"/>
          <w:i/>
          <w:iCs/>
        </w:rPr>
        <w:t>aut</w:t>
      </w:r>
      <w:proofErr w:type="spellEnd"/>
      <w:r w:rsidRPr="00923FD1">
        <w:rPr>
          <w:rFonts w:cs="GranjonLTStd-Italic"/>
          <w:i/>
          <w:iCs/>
        </w:rPr>
        <w:t xml:space="preserve"> </w:t>
      </w:r>
      <w:proofErr w:type="spellStart"/>
      <w:r w:rsidRPr="00923FD1">
        <w:rPr>
          <w:rFonts w:cs="GranjonLTStd-Italic"/>
          <w:i/>
          <w:iCs/>
        </w:rPr>
        <w:t>prodesse</w:t>
      </w:r>
      <w:proofErr w:type="spellEnd"/>
      <w:r w:rsidRPr="00923FD1">
        <w:rPr>
          <w:rFonts w:cs="GranjonLTStd-Italic"/>
          <w:i/>
          <w:iCs/>
        </w:rPr>
        <w:t xml:space="preserve"> </w:t>
      </w:r>
      <w:proofErr w:type="spellStart"/>
      <w:r w:rsidRPr="00923FD1">
        <w:rPr>
          <w:rFonts w:cs="GranjonLTStd-Italic"/>
          <w:i/>
          <w:iCs/>
        </w:rPr>
        <w:t>aut</w:t>
      </w:r>
      <w:proofErr w:type="spellEnd"/>
      <w:r w:rsidRPr="00923FD1">
        <w:rPr>
          <w:rFonts w:cs="GranjonLTStd-Italic"/>
          <w:i/>
          <w:iCs/>
        </w:rPr>
        <w:t xml:space="preserve"> delectare</w:t>
      </w:r>
      <w:r w:rsidRPr="00923FD1">
        <w:t>, pero, sobre todo, sortear los escrúpulos de la Inquisición y, de paso, instruir a los recién evangelizado—lo mismo que a los devotos de viejo cuño— en el cultivo de las buenas costumbres.</w:t>
      </w:r>
    </w:p>
    <w:p w14:paraId="287FBA57"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DE66EA5" w14:textId="6FD7F3D7" w:rsidR="007447E9" w:rsidRPr="00923FD1" w:rsidRDefault="007447E9" w:rsidP="00613C0B">
      <w:pPr>
        <w:pStyle w:val="Prosa"/>
      </w:pPr>
      <w:r w:rsidRPr="00923FD1">
        <w:t xml:space="preserve">Así pues, en contra de lo que opina </w:t>
      </w:r>
      <w:proofErr w:type="spellStart"/>
      <w:r w:rsidRPr="00923FD1">
        <w:t>McGrady</w:t>
      </w:r>
      <w:proofErr w:type="spellEnd"/>
      <w:r w:rsidRPr="00923FD1">
        <w:t xml:space="preserve"> [2010:10], a mi juicio no</w:t>
      </w:r>
      <w:r w:rsidR="00613C0B" w:rsidRPr="00923FD1">
        <w:t xml:space="preserve"> </w:t>
      </w:r>
      <w:r w:rsidRPr="00923FD1">
        <w:t xml:space="preserve">cabe excluir la posibilidad de que a la hora de componer </w:t>
      </w:r>
      <w:r w:rsidRPr="00923FD1">
        <w:rPr>
          <w:rFonts w:cs="GranjonLTStd-Italic"/>
          <w:i/>
          <w:iCs/>
        </w:rPr>
        <w:t>Virtud, pobreza y</w:t>
      </w:r>
      <w:r w:rsidR="00613C0B" w:rsidRPr="00923FD1">
        <w:t xml:space="preserve"> </w:t>
      </w:r>
      <w:r w:rsidRPr="00923FD1">
        <w:rPr>
          <w:rFonts w:cs="GranjonLTStd-Italic"/>
          <w:i/>
          <w:iCs/>
        </w:rPr>
        <w:t xml:space="preserve">mujer </w:t>
      </w:r>
      <w:r w:rsidRPr="00923FD1">
        <w:t xml:space="preserve">Lope se hubiera basado en </w:t>
      </w:r>
      <w:proofErr w:type="spellStart"/>
      <w:r w:rsidRPr="00923FD1">
        <w:t>Granucci</w:t>
      </w:r>
      <w:proofErr w:type="spellEnd"/>
      <w:r w:rsidRPr="00923FD1">
        <w:t xml:space="preserve">, y no en </w:t>
      </w:r>
      <w:proofErr w:type="spellStart"/>
      <w:r w:rsidRPr="00923FD1">
        <w:t>Masuccio</w:t>
      </w:r>
      <w:proofErr w:type="spellEnd"/>
      <w:r w:rsidRPr="00923FD1">
        <w:t>: pese a la dispar</w:t>
      </w:r>
      <w:r w:rsidR="00613C0B" w:rsidRPr="00923FD1">
        <w:t xml:space="preserve"> </w:t>
      </w:r>
      <w:r w:rsidRPr="00923FD1">
        <w:t xml:space="preserve">fortuna editorial y descendencia literaria de ambos </w:t>
      </w:r>
      <w:proofErr w:type="spellStart"/>
      <w:r w:rsidRPr="00923FD1">
        <w:rPr>
          <w:rFonts w:cs="GranjonLTStd-Italic"/>
          <w:i/>
          <w:iCs/>
        </w:rPr>
        <w:t>novellieri</w:t>
      </w:r>
      <w:proofErr w:type="spellEnd"/>
      <w:r w:rsidRPr="00923FD1">
        <w:t>, lo cierto</w:t>
      </w:r>
      <w:r w:rsidR="00613C0B" w:rsidRPr="00923FD1">
        <w:t xml:space="preserve"> </w:t>
      </w:r>
      <w:r w:rsidRPr="00923FD1">
        <w:t xml:space="preserve">es que la lista de Padilla sugiere que los relatos de </w:t>
      </w:r>
      <w:proofErr w:type="spellStart"/>
      <w:r w:rsidRPr="00923FD1">
        <w:t>Granucci</w:t>
      </w:r>
      <w:proofErr w:type="spellEnd"/>
      <w:r w:rsidRPr="00923FD1">
        <w:t xml:space="preserve"> bien pudieron</w:t>
      </w:r>
      <w:r w:rsidR="00613C0B" w:rsidRPr="00923FD1">
        <w:t xml:space="preserve"> </w:t>
      </w:r>
      <w:r w:rsidRPr="00923FD1">
        <w:t xml:space="preserve">llegar a manos de un escritor tan interesado en las </w:t>
      </w:r>
      <w:proofErr w:type="spellStart"/>
      <w:r w:rsidRPr="00923FD1">
        <w:rPr>
          <w:rFonts w:cs="GranjonLTStd-Italic"/>
          <w:i/>
          <w:iCs/>
        </w:rPr>
        <w:t>novelle</w:t>
      </w:r>
      <w:proofErr w:type="spellEnd"/>
      <w:r w:rsidRPr="00923FD1">
        <w:rPr>
          <w:rFonts w:cs="GranjonLTStd-Italic"/>
          <w:i/>
          <w:iCs/>
        </w:rPr>
        <w:t xml:space="preserve"> </w:t>
      </w:r>
      <w:r w:rsidRPr="00923FD1">
        <w:t xml:space="preserve">como el Fénix de los Ingenios. Quien, por cierto, pudo conocer las dos versiones de la que nos ocupa, del mismo modo que nunca se contentó con la lectura de un solo </w:t>
      </w:r>
      <w:proofErr w:type="spellStart"/>
      <w:r w:rsidRPr="00923FD1">
        <w:t>Bandello</w:t>
      </w:r>
      <w:proofErr w:type="spellEnd"/>
      <w:r w:rsidRPr="00923FD1">
        <w:t xml:space="preserve"> (italiano, francés y castellano), ni probablemente tampoco con la de un único Boccaccio (italiano, expurgado o castellano).</w:t>
      </w:r>
      <w:r w:rsidRPr="00923FD1">
        <w:rPr>
          <w:rStyle w:val="Refdenotaalpie"/>
          <w:rFonts w:cs="GranjonLTStd"/>
          <w:sz w:val="23"/>
          <w:szCs w:val="23"/>
        </w:rPr>
        <w:footnoteReference w:id="22"/>
      </w:r>
    </w:p>
    <w:p w14:paraId="5C2F55EE"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4C4E6031" w14:textId="165A83FB" w:rsidR="007447E9" w:rsidRPr="00923FD1" w:rsidRDefault="007447E9" w:rsidP="00613C0B">
      <w:pPr>
        <w:pStyle w:val="Prosa"/>
      </w:pPr>
      <w:r w:rsidRPr="00923FD1">
        <w:t xml:space="preserve">Conviene además tener en cuenta un dato de suma relevancia para nuestros intereses, no advertido en las magníficas páginas sobre </w:t>
      </w:r>
      <w:proofErr w:type="spellStart"/>
      <w:r w:rsidRPr="00923FD1">
        <w:t>Masuccio</w:t>
      </w:r>
      <w:proofErr w:type="spellEnd"/>
      <w:r w:rsidRPr="00923FD1">
        <w:t xml:space="preserve"> a cargo de </w:t>
      </w:r>
      <w:proofErr w:type="spellStart"/>
      <w:r w:rsidRPr="00923FD1">
        <w:t>McGrady</w:t>
      </w:r>
      <w:proofErr w:type="spellEnd"/>
      <w:r w:rsidRPr="00923FD1">
        <w:t xml:space="preserve"> y Berruezo: resulta que </w:t>
      </w:r>
      <w:r w:rsidRPr="00923FD1">
        <w:rPr>
          <w:rFonts w:cs="GranjonLTStd-Italic"/>
          <w:i/>
          <w:iCs/>
        </w:rPr>
        <w:t xml:space="preserve">Virtud pobreza y mujer </w:t>
      </w:r>
      <w:r w:rsidRPr="00923FD1">
        <w:t xml:space="preserve">es justamente la única de las siete comedias lopescas de herencia </w:t>
      </w:r>
      <w:proofErr w:type="spellStart"/>
      <w:r w:rsidRPr="00923FD1">
        <w:t>masucciana</w:t>
      </w:r>
      <w:proofErr w:type="spellEnd"/>
      <w:r w:rsidRPr="00923FD1">
        <w:t xml:space="preserve"> cuya fuente no recogió Sansovino en sus </w:t>
      </w:r>
      <w:proofErr w:type="spellStart"/>
      <w:r w:rsidRPr="00923FD1">
        <w:rPr>
          <w:rFonts w:cs="GranjonLTStd-Italic"/>
          <w:i/>
          <w:iCs/>
        </w:rPr>
        <w:t>Cento</w:t>
      </w:r>
      <w:proofErr w:type="spellEnd"/>
      <w:r w:rsidRPr="00923FD1">
        <w:rPr>
          <w:rFonts w:cs="GranjonLTStd-Italic"/>
          <w:i/>
          <w:iCs/>
        </w:rPr>
        <w:t xml:space="preserve"> </w:t>
      </w:r>
      <w:proofErr w:type="spellStart"/>
      <w:r w:rsidRPr="00923FD1">
        <w:rPr>
          <w:rFonts w:cs="GranjonLTStd-Italic"/>
          <w:i/>
          <w:iCs/>
        </w:rPr>
        <w:t>novelle</w:t>
      </w:r>
      <w:proofErr w:type="spellEnd"/>
      <w:r w:rsidRPr="00923FD1">
        <w:rPr>
          <w:rFonts w:cs="GranjonLTStd-Italic"/>
          <w:i/>
          <w:iCs/>
        </w:rPr>
        <w:t xml:space="preserve"> </w:t>
      </w:r>
      <w:proofErr w:type="spellStart"/>
      <w:r w:rsidRPr="00923FD1">
        <w:rPr>
          <w:rFonts w:cs="GranjonLTStd-Italic"/>
          <w:i/>
          <w:iCs/>
        </w:rPr>
        <w:t>scelte</w:t>
      </w:r>
      <w:proofErr w:type="spellEnd"/>
      <w:r w:rsidRPr="00923FD1">
        <w:t xml:space="preserve">. Esta circunstancia sugiere que Lope accedió a las novelas de </w:t>
      </w:r>
      <w:proofErr w:type="spellStart"/>
      <w:r w:rsidRPr="00923FD1">
        <w:t>Masuccio</w:t>
      </w:r>
      <w:proofErr w:type="spellEnd"/>
      <w:r w:rsidRPr="00923FD1">
        <w:t xml:space="preserve"> fundamentalmente mediante la antología de Sansovino, y no tanto a raíz de una lectura directa de </w:t>
      </w:r>
      <w:proofErr w:type="spellStart"/>
      <w:r w:rsidRPr="00923FD1">
        <w:rPr>
          <w:rFonts w:cs="GranjonLTStd-Italic"/>
          <w:i/>
          <w:iCs/>
        </w:rPr>
        <w:t>Il</w:t>
      </w:r>
      <w:proofErr w:type="spellEnd"/>
      <w:r w:rsidRPr="00923FD1">
        <w:rPr>
          <w:rFonts w:cs="GranjonLTStd-Italic"/>
          <w:i/>
          <w:iCs/>
        </w:rPr>
        <w:t xml:space="preserve"> </w:t>
      </w:r>
      <w:proofErr w:type="spellStart"/>
      <w:r w:rsidRPr="00923FD1">
        <w:rPr>
          <w:rFonts w:cs="GranjonLTStd-Italic"/>
          <w:i/>
          <w:iCs/>
        </w:rPr>
        <w:t>Novellino</w:t>
      </w:r>
      <w:proofErr w:type="spellEnd"/>
      <w:r w:rsidRPr="00923FD1">
        <w:t>.</w:t>
      </w:r>
      <w:r w:rsidRPr="00923FD1">
        <w:rPr>
          <w:rStyle w:val="Refdenotaalpie"/>
          <w:rFonts w:cs="GranjonLTStd"/>
          <w:sz w:val="23"/>
          <w:szCs w:val="23"/>
        </w:rPr>
        <w:footnoteReference w:id="23"/>
      </w:r>
      <w:r w:rsidRPr="00923FD1">
        <w:rPr>
          <w:sz w:val="13"/>
          <w:szCs w:val="13"/>
        </w:rPr>
        <w:t xml:space="preserve"> </w:t>
      </w:r>
      <w:r w:rsidRPr="00923FD1">
        <w:t xml:space="preserve">Lo cual, claro está, equilibra aún más la balanza entre </w:t>
      </w:r>
      <w:proofErr w:type="spellStart"/>
      <w:r w:rsidRPr="00923FD1">
        <w:t>Masuccio</w:t>
      </w:r>
      <w:proofErr w:type="spellEnd"/>
      <w:r w:rsidRPr="00923FD1">
        <w:t xml:space="preserve"> y </w:t>
      </w:r>
      <w:proofErr w:type="spellStart"/>
      <w:r w:rsidRPr="00923FD1">
        <w:t>Granucci</w:t>
      </w:r>
      <w:proofErr w:type="spellEnd"/>
      <w:r w:rsidRPr="00923FD1">
        <w:t xml:space="preserve"> como posibles inspiradores de </w:t>
      </w:r>
      <w:r w:rsidRPr="00923FD1">
        <w:rPr>
          <w:rFonts w:cs="GranjonLTStd-Italic"/>
          <w:i/>
          <w:iCs/>
        </w:rPr>
        <w:t>Virtud, pobreza y</w:t>
      </w:r>
      <w:r w:rsidRPr="00923FD1">
        <w:t xml:space="preserve"> </w:t>
      </w:r>
      <w:r w:rsidRPr="00923FD1">
        <w:rPr>
          <w:rFonts w:cs="GranjonLTStd-Italic"/>
          <w:i/>
          <w:iCs/>
        </w:rPr>
        <w:t>mujer</w:t>
      </w:r>
      <w:r w:rsidRPr="00923FD1">
        <w:t xml:space="preserve">, pues el principal argumento esgrimido por </w:t>
      </w:r>
      <w:proofErr w:type="spellStart"/>
      <w:r w:rsidRPr="00923FD1">
        <w:t>McGrady</w:t>
      </w:r>
      <w:proofErr w:type="spellEnd"/>
      <w:r w:rsidRPr="00923FD1">
        <w:t xml:space="preserve"> [2010:10] para decantarse por el primero («que </w:t>
      </w:r>
      <w:proofErr w:type="spellStart"/>
      <w:r w:rsidRPr="00923FD1">
        <w:t>Masuccio</w:t>
      </w:r>
      <w:proofErr w:type="spellEnd"/>
      <w:r w:rsidRPr="00923FD1">
        <w:t xml:space="preserve"> sirve de modelo al Fénix en otras obras suyas») se ve así algo debilitado. Lo justo, cuando menos, como para que no podamos descartar que el Fénix se basara en realidad en la imitación firmada por </w:t>
      </w:r>
      <w:proofErr w:type="spellStart"/>
      <w:r w:rsidRPr="00923FD1">
        <w:t>Granucci</w:t>
      </w:r>
      <w:proofErr w:type="spellEnd"/>
      <w:r w:rsidRPr="00923FD1">
        <w:t>. Posibilidad que, a mi entender, cabe considerar ahora en un plano de igualdad respecto a la barajada hasta la</w:t>
      </w:r>
      <w:r w:rsidR="00613C0B" w:rsidRPr="00923FD1">
        <w:t xml:space="preserve"> </w:t>
      </w:r>
      <w:r w:rsidRPr="00923FD1">
        <w:t>fecha.</w:t>
      </w:r>
    </w:p>
    <w:p w14:paraId="2A5FBFB4" w14:textId="1C4FE51D" w:rsidR="007447E9" w:rsidRPr="00923FD1" w:rsidRDefault="007447E9" w:rsidP="00613C0B">
      <w:pPr>
        <w:pStyle w:val="Prosa"/>
      </w:pPr>
      <w:r w:rsidRPr="00923FD1">
        <w:t>Pero Lope se inspiró también en una de las comedias de su archienemigo</w:t>
      </w:r>
      <w:r w:rsidR="00613C0B" w:rsidRPr="00923FD1">
        <w:t xml:space="preserve"> </w:t>
      </w:r>
      <w:r w:rsidRPr="00923FD1">
        <w:t xml:space="preserve">en lides poéticas: </w:t>
      </w:r>
      <w:r w:rsidRPr="00923FD1">
        <w:rPr>
          <w:rFonts w:cs="GranjonLTStd-Italic"/>
          <w:i/>
          <w:iCs/>
        </w:rPr>
        <w:t>Las firmezas de Isabela</w:t>
      </w:r>
      <w:r w:rsidRPr="00923FD1">
        <w:t>, de Luis de Góngora. En</w:t>
      </w:r>
      <w:r w:rsidR="00613C0B" w:rsidRPr="00923FD1">
        <w:t xml:space="preserve"> </w:t>
      </w:r>
      <w:r w:rsidRPr="00923FD1">
        <w:t xml:space="preserve">1616, cuando el Fénix compuso </w:t>
      </w:r>
      <w:r w:rsidRPr="00923FD1">
        <w:rPr>
          <w:rFonts w:cs="GranjonLTStd-Italic"/>
          <w:i/>
          <w:iCs/>
        </w:rPr>
        <w:t>Virtud, pobreza y mujer</w:t>
      </w:r>
      <w:r w:rsidRPr="00923FD1">
        <w:t>, Isabela constituía</w:t>
      </w:r>
      <w:r w:rsidR="00613C0B" w:rsidRPr="00923FD1">
        <w:t xml:space="preserve"> </w:t>
      </w:r>
      <w:r w:rsidRPr="00923FD1">
        <w:t>una relativa novedad editorial, pues se había publicado en 1613 como parte</w:t>
      </w:r>
      <w:r w:rsidR="00613C0B" w:rsidRPr="00923FD1">
        <w:t xml:space="preserve"> </w:t>
      </w:r>
      <w:r w:rsidRPr="00923FD1">
        <w:t xml:space="preserve">de las </w:t>
      </w:r>
      <w:r w:rsidRPr="00923FD1">
        <w:rPr>
          <w:rFonts w:cs="GranjonLTStd-Italic"/>
          <w:i/>
          <w:iCs/>
        </w:rPr>
        <w:t xml:space="preserve">Cuatro comedias de diversos autores </w:t>
      </w:r>
      <w:r w:rsidRPr="00923FD1">
        <w:t>(Córdoba, Francisco de Cea).</w:t>
      </w:r>
      <w:r w:rsidR="00613C0B" w:rsidRPr="00923FD1">
        <w:t xml:space="preserve"> </w:t>
      </w:r>
      <w:r w:rsidRPr="00923FD1">
        <w:t>Por esas calendas, el teatro impreso no abundaba, y Lope ni siquiera se</w:t>
      </w:r>
      <w:r w:rsidR="00613C0B" w:rsidRPr="00923FD1">
        <w:t xml:space="preserve"> </w:t>
      </w:r>
      <w:r w:rsidRPr="00923FD1">
        <w:t>había hecho aún con las riendas del suyo, que circulaba sin su consentimiento,</w:t>
      </w:r>
      <w:r w:rsidR="00613C0B" w:rsidRPr="00923FD1">
        <w:t xml:space="preserve"> </w:t>
      </w:r>
      <w:r w:rsidRPr="00923FD1">
        <w:t xml:space="preserve">de suerte que una apuesta editorial como las </w:t>
      </w:r>
      <w:r w:rsidRPr="00923FD1">
        <w:rPr>
          <w:rFonts w:cs="GranjonLTStd-Italic"/>
          <w:i/>
          <w:iCs/>
        </w:rPr>
        <w:t xml:space="preserve">Cuatro comedias </w:t>
      </w:r>
      <w:r w:rsidRPr="00923FD1">
        <w:t>difícilmente</w:t>
      </w:r>
      <w:r w:rsidR="00613C0B" w:rsidRPr="00923FD1">
        <w:t xml:space="preserve"> </w:t>
      </w:r>
      <w:r w:rsidRPr="00923FD1">
        <w:t>pasaría inadvertida.</w:t>
      </w:r>
      <w:r w:rsidRPr="00923FD1">
        <w:rPr>
          <w:rStyle w:val="Refdenotaalpie"/>
          <w:rFonts w:cs="GranjonLTStd"/>
          <w:sz w:val="23"/>
          <w:szCs w:val="23"/>
        </w:rPr>
        <w:footnoteReference w:id="24"/>
      </w:r>
      <w:r w:rsidRPr="00923FD1">
        <w:rPr>
          <w:sz w:val="13"/>
          <w:szCs w:val="13"/>
        </w:rPr>
        <w:t xml:space="preserve"> </w:t>
      </w:r>
      <w:r w:rsidRPr="00923FD1">
        <w:t xml:space="preserve">Menos </w:t>
      </w:r>
      <w:proofErr w:type="spellStart"/>
      <w:r w:rsidRPr="00923FD1">
        <w:t>aún</w:t>
      </w:r>
      <w:proofErr w:type="spellEnd"/>
      <w:r w:rsidRPr="00923FD1">
        <w:t xml:space="preserve"> cuando, tras la pieza gongorina, que encabezaba el volumen, figuraba una de </w:t>
      </w:r>
      <w:r w:rsidRPr="00923FD1">
        <w:lastRenderedPageBreak/>
        <w:t xml:space="preserve">Lope, </w:t>
      </w:r>
      <w:r w:rsidRPr="00923FD1">
        <w:rPr>
          <w:rFonts w:cs="GranjonLTStd-Italic"/>
          <w:i/>
          <w:iCs/>
        </w:rPr>
        <w:t>La comedia de los</w:t>
      </w:r>
      <w:r w:rsidR="00613C0B" w:rsidRPr="00923FD1">
        <w:t xml:space="preserve"> </w:t>
      </w:r>
      <w:r w:rsidRPr="00923FD1">
        <w:rPr>
          <w:rFonts w:cs="GranjonLTStd-Italic"/>
          <w:i/>
          <w:iCs/>
        </w:rPr>
        <w:t>Jacintos y celoso de sí mismo</w:t>
      </w:r>
      <w:r w:rsidRPr="00923FD1">
        <w:t>,</w:t>
      </w:r>
      <w:r w:rsidRPr="00923FD1">
        <w:rPr>
          <w:rStyle w:val="Refdenotaalpie"/>
          <w:rFonts w:cs="GranjonLTStd"/>
          <w:sz w:val="23"/>
          <w:szCs w:val="23"/>
        </w:rPr>
        <w:footnoteReference w:id="25"/>
      </w:r>
      <w:r w:rsidRPr="00923FD1">
        <w:rPr>
          <w:sz w:val="13"/>
          <w:szCs w:val="13"/>
        </w:rPr>
        <w:t xml:space="preserve"> </w:t>
      </w:r>
      <w:r w:rsidRPr="00923FD1">
        <w:t>a la que seguían dos de autoría dudosa, pero</w:t>
      </w:r>
      <w:r w:rsidR="00613C0B" w:rsidRPr="00923FD1">
        <w:t xml:space="preserve"> </w:t>
      </w:r>
      <w:r w:rsidRPr="00923FD1">
        <w:t>atribuidas al Fénix con más o menos garantías (</w:t>
      </w:r>
      <w:r w:rsidRPr="00923FD1">
        <w:rPr>
          <w:rFonts w:cs="GranjonLTStd-Italic"/>
          <w:i/>
          <w:iCs/>
        </w:rPr>
        <w:t xml:space="preserve">El lacayo fingido </w:t>
      </w:r>
      <w:r w:rsidRPr="00923FD1">
        <w:t xml:space="preserve">y </w:t>
      </w:r>
      <w:r w:rsidRPr="00923FD1">
        <w:rPr>
          <w:rFonts w:cs="GranjonLTStd-Italic"/>
          <w:i/>
          <w:iCs/>
        </w:rPr>
        <w:t>Las</w:t>
      </w:r>
      <w:r w:rsidR="00613C0B" w:rsidRPr="00923FD1">
        <w:t xml:space="preserve"> </w:t>
      </w:r>
      <w:r w:rsidRPr="00923FD1">
        <w:rPr>
          <w:rFonts w:cs="GranjonLTStd-Italic"/>
          <w:i/>
          <w:iCs/>
        </w:rPr>
        <w:t>burlas y enredos de Benito</w:t>
      </w:r>
      <w:r w:rsidRPr="00923FD1">
        <w:t>).</w:t>
      </w:r>
      <w:r w:rsidRPr="00923FD1">
        <w:rPr>
          <w:rStyle w:val="Refdenotaalpie"/>
          <w:rFonts w:cs="GranjonLTStd"/>
          <w:sz w:val="23"/>
          <w:szCs w:val="23"/>
        </w:rPr>
        <w:footnoteReference w:id="26"/>
      </w:r>
      <w:r w:rsidRPr="00923FD1">
        <w:rPr>
          <w:sz w:val="13"/>
          <w:szCs w:val="13"/>
        </w:rPr>
        <w:t xml:space="preserve"> </w:t>
      </w:r>
      <w:r w:rsidRPr="00923FD1">
        <w:t>Desde luego, es difícil imaginar que Lope no</w:t>
      </w:r>
      <w:r w:rsidR="00613C0B" w:rsidRPr="00923FD1">
        <w:t xml:space="preserve"> </w:t>
      </w:r>
      <w:r w:rsidRPr="00923FD1">
        <w:t>le hincara el diente a la obra de su rival, sobre todo en unas condiciones</w:t>
      </w:r>
      <w:r w:rsidR="00613C0B" w:rsidRPr="00923FD1">
        <w:t xml:space="preserve"> </w:t>
      </w:r>
      <w:r w:rsidRPr="00923FD1">
        <w:t>tan caprichosas: justamente en 1613, cuando se empezaron a difundir las</w:t>
      </w:r>
      <w:r w:rsidR="00613C0B" w:rsidRPr="00923FD1">
        <w:t xml:space="preserve"> </w:t>
      </w:r>
      <w:r w:rsidRPr="00923FD1">
        <w:rPr>
          <w:rFonts w:cs="GranjonLTStd-Italic"/>
          <w:i/>
          <w:iCs/>
        </w:rPr>
        <w:t xml:space="preserve">Soledades </w:t>
      </w:r>
      <w:r w:rsidRPr="00923FD1">
        <w:t>en Madrid y las pugnas entre Lope y los cultos alzaban el vuelo,</w:t>
      </w:r>
      <w:r w:rsidRPr="00923FD1">
        <w:rPr>
          <w:rStyle w:val="Refdenotaalpie"/>
          <w:rFonts w:cs="GranjonLTStd"/>
          <w:sz w:val="23"/>
          <w:szCs w:val="23"/>
        </w:rPr>
        <w:footnoteReference w:id="27"/>
      </w:r>
      <w:r w:rsidRPr="00923FD1">
        <w:rPr>
          <w:sz w:val="13"/>
          <w:szCs w:val="13"/>
        </w:rPr>
        <w:t xml:space="preserve"> </w:t>
      </w:r>
      <w:r w:rsidRPr="00923FD1">
        <w:t>resulta que un volumen concebido de espaldas al Fénix atropaba sus</w:t>
      </w:r>
      <w:r w:rsidR="00613C0B" w:rsidRPr="00923FD1">
        <w:t xml:space="preserve"> </w:t>
      </w:r>
      <w:r w:rsidRPr="00923FD1">
        <w:t>versos junto a los de su adversario poético y, todo hay que decirlo, dramaturgo</w:t>
      </w:r>
      <w:r w:rsidR="00613C0B" w:rsidRPr="00923FD1">
        <w:t xml:space="preserve"> </w:t>
      </w:r>
      <w:r w:rsidRPr="00923FD1">
        <w:t>advenedizo. La polémica, y en nuestro caso la reescritura, estaba</w:t>
      </w:r>
      <w:r w:rsidR="00613C0B" w:rsidRPr="00923FD1">
        <w:t xml:space="preserve"> </w:t>
      </w:r>
      <w:r w:rsidRPr="00923FD1">
        <w:t>servida.</w:t>
      </w:r>
      <w:r w:rsidRPr="00923FD1">
        <w:rPr>
          <w:rStyle w:val="Refdenotaalpie"/>
          <w:rFonts w:cs="GranjonLTStd"/>
          <w:sz w:val="23"/>
          <w:szCs w:val="23"/>
        </w:rPr>
        <w:footnoteReference w:id="28"/>
      </w:r>
    </w:p>
    <w:p w14:paraId="364A291E"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5D08E79F" w14:textId="1BB48E96" w:rsidR="007447E9" w:rsidRPr="00923FD1" w:rsidRDefault="007447E9" w:rsidP="00613C0B">
      <w:pPr>
        <w:pStyle w:val="Prosa"/>
      </w:pPr>
      <w:r w:rsidRPr="00923FD1">
        <w:t xml:space="preserve">Pese a que </w:t>
      </w:r>
      <w:r w:rsidRPr="00923FD1">
        <w:rPr>
          <w:rFonts w:cs="GranjonLTStd-Italic"/>
          <w:i/>
          <w:iCs/>
        </w:rPr>
        <w:t xml:space="preserve">Las firmezas de Isabela </w:t>
      </w:r>
      <w:r w:rsidRPr="00923FD1">
        <w:t xml:space="preserve">y </w:t>
      </w:r>
      <w:r w:rsidRPr="00923FD1">
        <w:rPr>
          <w:rFonts w:cs="GranjonLTStd-Italic"/>
          <w:i/>
          <w:iCs/>
        </w:rPr>
        <w:t xml:space="preserve">Virtud, pobreza y mujer </w:t>
      </w:r>
      <w:r w:rsidRPr="00923FD1">
        <w:t>«comparten</w:t>
      </w:r>
      <w:r w:rsidR="00613C0B" w:rsidRPr="00923FD1">
        <w:t xml:space="preserve"> </w:t>
      </w:r>
      <w:r w:rsidRPr="00923FD1">
        <w:t>relativamente pocos elementos» (</w:t>
      </w:r>
      <w:proofErr w:type="spellStart"/>
      <w:r w:rsidRPr="00923FD1">
        <w:t>McGrady</w:t>
      </w:r>
      <w:proofErr w:type="spellEnd"/>
      <w:r w:rsidRPr="00923FD1">
        <w:t xml:space="preserve"> 2010:18), el rastro gongorino es</w:t>
      </w:r>
      <w:r w:rsidR="00613C0B" w:rsidRPr="00923FD1">
        <w:t xml:space="preserve"> </w:t>
      </w:r>
      <w:r w:rsidRPr="00923FD1">
        <w:t>bien patente. El primero en atisbar sus rasgos en común fue el llorado Robert</w:t>
      </w:r>
      <w:r w:rsidR="00613C0B" w:rsidRPr="00923FD1">
        <w:t xml:space="preserve"> </w:t>
      </w:r>
      <w:proofErr w:type="spellStart"/>
      <w:r w:rsidRPr="00923FD1">
        <w:t>Jammes</w:t>
      </w:r>
      <w:proofErr w:type="spellEnd"/>
      <w:r w:rsidRPr="00923FD1">
        <w:t xml:space="preserve"> [1967:498], que descubrió ciertas analogías en torno a Lelio,</w:t>
      </w:r>
      <w:r w:rsidR="00613C0B" w:rsidRPr="00923FD1">
        <w:t xml:space="preserve"> </w:t>
      </w:r>
      <w:r w:rsidRPr="00923FD1">
        <w:t xml:space="preserve">mercader y uno de los galanes protagonistas de </w:t>
      </w:r>
      <w:r w:rsidRPr="00923FD1">
        <w:rPr>
          <w:rFonts w:cs="GranjonLTStd-Italic"/>
          <w:i/>
          <w:iCs/>
        </w:rPr>
        <w:t>Las firmezas de Isabela</w:t>
      </w:r>
      <w:r w:rsidRPr="00923FD1">
        <w:t>, y el</w:t>
      </w:r>
      <w:r w:rsidR="00613C0B" w:rsidRPr="00923FD1">
        <w:t xml:space="preserve"> </w:t>
      </w:r>
      <w:r w:rsidRPr="00923FD1">
        <w:t xml:space="preserve">también mercader Hipólito, que en </w:t>
      </w:r>
      <w:r w:rsidRPr="00923FD1">
        <w:rPr>
          <w:rFonts w:cs="GranjonLTStd-Italic"/>
          <w:i/>
          <w:iCs/>
        </w:rPr>
        <w:t xml:space="preserve">Virtud, pobreza y mujer </w:t>
      </w:r>
      <w:r w:rsidRPr="00923FD1">
        <w:t>presta su ayuda</w:t>
      </w:r>
      <w:r w:rsidR="00613C0B" w:rsidRPr="00923FD1">
        <w:t xml:space="preserve"> </w:t>
      </w:r>
      <w:r w:rsidRPr="00923FD1">
        <w:t>para que Isabel pueda rescatar al cautivo Carlos. En síntesis, ambos personajes</w:t>
      </w:r>
      <w:r w:rsidR="00613C0B" w:rsidRPr="00923FD1">
        <w:t xml:space="preserve"> </w:t>
      </w:r>
      <w:r w:rsidRPr="00923FD1">
        <w:t>comparten oficio, origen sevillano y el amartelamiento por una dama</w:t>
      </w:r>
      <w:r w:rsidR="00613C0B" w:rsidRPr="00923FD1">
        <w:t xml:space="preserve"> </w:t>
      </w:r>
      <w:r w:rsidRPr="00923FD1">
        <w:t>llamada Isabel(a) en la ciudad de Toledo, donde también requiere sus</w:t>
      </w:r>
      <w:r w:rsidR="00613C0B" w:rsidRPr="00923FD1">
        <w:t xml:space="preserve"> </w:t>
      </w:r>
      <w:r w:rsidRPr="00923FD1">
        <w:t xml:space="preserve">amores una mujer de nombre Violante. A su vez, </w:t>
      </w:r>
      <w:proofErr w:type="spellStart"/>
      <w:r w:rsidRPr="00923FD1">
        <w:t>McGrady</w:t>
      </w:r>
      <w:proofErr w:type="spellEnd"/>
      <w:r w:rsidRPr="00923FD1">
        <w:t xml:space="preserve"> [2010:18] advierte</w:t>
      </w:r>
      <w:r w:rsidR="00613C0B" w:rsidRPr="00923FD1">
        <w:t xml:space="preserve"> </w:t>
      </w:r>
      <w:r w:rsidRPr="00923FD1">
        <w:t>que algunos detalles de la trama de don Carlos en el primer acto (su</w:t>
      </w:r>
      <w:r w:rsidR="00613C0B" w:rsidRPr="00923FD1">
        <w:t xml:space="preserve"> </w:t>
      </w:r>
      <w:r w:rsidRPr="00923FD1">
        <w:t>intento de seducir a Isabel mediante una cédula de casamiento, por un lado, y el asesinato de otro galán, por otro) son similares a los que se cuentan,</w:t>
      </w:r>
      <w:r w:rsidR="00613C0B" w:rsidRPr="00923FD1">
        <w:t xml:space="preserve"> </w:t>
      </w:r>
      <w:r w:rsidRPr="00923FD1">
        <w:t xml:space="preserve">en forma de relato, acerca de Marcelo en </w:t>
      </w:r>
      <w:r w:rsidRPr="00923FD1">
        <w:rPr>
          <w:rFonts w:cs="GranjonLTStd-Italic"/>
          <w:i/>
          <w:iCs/>
        </w:rPr>
        <w:t>Las firmezas de Isabela</w:t>
      </w:r>
      <w:r w:rsidR="00613C0B" w:rsidRPr="00923FD1">
        <w:t xml:space="preserve"> </w:t>
      </w:r>
      <w:r w:rsidRPr="00923FD1">
        <w:t>(vv. 588-635), que ha llegado a Toledo huyendo de sus perseguidores tras</w:t>
      </w:r>
      <w:r w:rsidR="00613C0B" w:rsidRPr="00923FD1">
        <w:t xml:space="preserve"> </w:t>
      </w:r>
      <w:r w:rsidRPr="00923FD1">
        <w:t>haber cometido, en efecto, tropelías equiparables a las de don Carlos. Finalmente,</w:t>
      </w:r>
      <w:r w:rsidR="00613C0B" w:rsidRPr="00923FD1">
        <w:t xml:space="preserve"> </w:t>
      </w:r>
      <w:r w:rsidRPr="00923FD1">
        <w:t>la crítica ha destacado que en las dos obras se nos brinda una</w:t>
      </w:r>
      <w:r w:rsidR="00613C0B" w:rsidRPr="00923FD1">
        <w:t xml:space="preserve"> </w:t>
      </w:r>
      <w:r w:rsidRPr="00923FD1">
        <w:t>larga evocación de la historia y la belleza suntuosa de Toledo; en ambos</w:t>
      </w:r>
      <w:r w:rsidR="00613C0B" w:rsidRPr="00923FD1">
        <w:t xml:space="preserve"> </w:t>
      </w:r>
      <w:r w:rsidRPr="00923FD1">
        <w:t xml:space="preserve">casos —lo vio muy bien </w:t>
      </w:r>
      <w:proofErr w:type="spellStart"/>
      <w:r w:rsidRPr="00923FD1">
        <w:t>Dolfi</w:t>
      </w:r>
      <w:proofErr w:type="spellEnd"/>
      <w:r w:rsidRPr="00923FD1">
        <w:t xml:space="preserve"> [1983:280]— tanto Góngora como Lope</w:t>
      </w:r>
      <w:r w:rsidR="00613C0B" w:rsidRPr="00923FD1">
        <w:t xml:space="preserve"> </w:t>
      </w:r>
      <w:r w:rsidRPr="00923FD1">
        <w:t>apuestan por una «</w:t>
      </w:r>
      <w:proofErr w:type="spellStart"/>
      <w:r w:rsidRPr="00923FD1">
        <w:t>dualità</w:t>
      </w:r>
      <w:proofErr w:type="spellEnd"/>
      <w:r w:rsidRPr="00923FD1">
        <w:t xml:space="preserve"> di </w:t>
      </w:r>
      <w:proofErr w:type="spellStart"/>
      <w:r w:rsidRPr="00923FD1">
        <w:t>voci</w:t>
      </w:r>
      <w:proofErr w:type="spellEnd"/>
      <w:r w:rsidRPr="00923FD1">
        <w:t xml:space="preserve">» (Emilio y </w:t>
      </w:r>
      <w:proofErr w:type="spellStart"/>
      <w:r w:rsidRPr="00923FD1">
        <w:t>Galeazo</w:t>
      </w:r>
      <w:proofErr w:type="spellEnd"/>
      <w:r w:rsidRPr="00923FD1">
        <w:t>; don Juan e Hipólito)</w:t>
      </w:r>
      <w:r w:rsidR="00613C0B" w:rsidRPr="00923FD1">
        <w:t xml:space="preserve"> </w:t>
      </w:r>
      <w:r w:rsidRPr="00923FD1">
        <w:t>para ensalzar la portentosa ciudad imperial.</w:t>
      </w:r>
    </w:p>
    <w:p w14:paraId="39AA9D3F"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35A5D2B" w14:textId="2EF9C804" w:rsidR="007447E9" w:rsidRPr="00923FD1" w:rsidRDefault="007447E9" w:rsidP="00613C0B">
      <w:pPr>
        <w:pStyle w:val="Prosa"/>
      </w:pPr>
      <w:r w:rsidRPr="00923FD1">
        <w:t>Por otro lado, la insólita condición de Hipólito en el conjunto de la obra</w:t>
      </w:r>
      <w:r w:rsidR="00613C0B" w:rsidRPr="00923FD1">
        <w:t xml:space="preserve"> </w:t>
      </w:r>
      <w:r w:rsidRPr="00923FD1">
        <w:t>de Lope, en cuanto mercader con un papel fundamentalmente benigno,</w:t>
      </w:r>
      <w:r w:rsidRPr="00923FD1">
        <w:rPr>
          <w:rStyle w:val="Refdenotaalpie"/>
          <w:rFonts w:cs="GranjonLTStd"/>
          <w:sz w:val="23"/>
          <w:szCs w:val="23"/>
        </w:rPr>
        <w:footnoteReference w:id="29"/>
      </w:r>
      <w:r w:rsidR="00613C0B" w:rsidRPr="00923FD1">
        <w:t xml:space="preserve"> </w:t>
      </w:r>
      <w:r w:rsidRPr="00923FD1">
        <w:t xml:space="preserve">se ha explicado en parte como posible consecuencia del </w:t>
      </w:r>
      <w:r w:rsidRPr="00923FD1">
        <w:lastRenderedPageBreak/>
        <w:t xml:space="preserve">influjo de </w:t>
      </w:r>
      <w:r w:rsidRPr="00923FD1">
        <w:rPr>
          <w:rFonts w:cs="GranjonLTStd-Italic"/>
          <w:i/>
          <w:iCs/>
        </w:rPr>
        <w:t>Las firmezas</w:t>
      </w:r>
      <w:r w:rsidR="00613C0B" w:rsidRPr="00923FD1">
        <w:t xml:space="preserve"> </w:t>
      </w:r>
      <w:r w:rsidRPr="00923FD1">
        <w:rPr>
          <w:rFonts w:cs="GranjonLTStd-Italic"/>
          <w:i/>
          <w:iCs/>
        </w:rPr>
        <w:t xml:space="preserve">de Isabela </w:t>
      </w:r>
      <w:r w:rsidRPr="00923FD1">
        <w:t>(</w:t>
      </w:r>
      <w:proofErr w:type="spellStart"/>
      <w:r w:rsidRPr="00923FD1">
        <w:t>Jammes</w:t>
      </w:r>
      <w:proofErr w:type="spellEnd"/>
      <w:r w:rsidRPr="00923FD1">
        <w:t xml:space="preserve"> 1967:498), pieza con un protagonismo destacadísimo</w:t>
      </w:r>
      <w:r w:rsidR="00613C0B" w:rsidRPr="00923FD1">
        <w:t xml:space="preserve"> </w:t>
      </w:r>
      <w:r w:rsidRPr="00923FD1">
        <w:t>de los mercaderes.</w:t>
      </w:r>
      <w:r w:rsidRPr="00923FD1">
        <w:rPr>
          <w:rStyle w:val="Refdenotaalpie"/>
          <w:rFonts w:cs="GranjonLTStd"/>
          <w:sz w:val="23"/>
          <w:szCs w:val="23"/>
        </w:rPr>
        <w:footnoteReference w:id="30"/>
      </w:r>
      <w:r w:rsidRPr="00923FD1">
        <w:rPr>
          <w:sz w:val="13"/>
          <w:szCs w:val="13"/>
        </w:rPr>
        <w:t xml:space="preserve"> </w:t>
      </w:r>
      <w:r w:rsidRPr="00923FD1">
        <w:t>Sin embargo, en la naturaleza de este personaje</w:t>
      </w:r>
      <w:r w:rsidR="00613C0B" w:rsidRPr="00923FD1">
        <w:t xml:space="preserve"> </w:t>
      </w:r>
      <w:r w:rsidRPr="00923FD1">
        <w:t xml:space="preserve">debió de influir también la fuente principal de </w:t>
      </w:r>
      <w:r w:rsidRPr="00923FD1">
        <w:rPr>
          <w:rFonts w:cs="GranjonLTStd-Italic"/>
          <w:i/>
          <w:iCs/>
        </w:rPr>
        <w:t>Virtud, pobreza y mujer</w:t>
      </w:r>
      <w:r w:rsidRPr="00923FD1">
        <w:t>, o</w:t>
      </w:r>
      <w:r w:rsidR="00613C0B" w:rsidRPr="00923FD1">
        <w:t xml:space="preserve"> </w:t>
      </w:r>
      <w:r w:rsidRPr="00923FD1">
        <w:t xml:space="preserve">sea, la </w:t>
      </w:r>
      <w:proofErr w:type="spellStart"/>
      <w:r w:rsidRPr="00923FD1">
        <w:rPr>
          <w:rFonts w:cs="GranjonLTStd-Italic"/>
          <w:i/>
          <w:iCs/>
        </w:rPr>
        <w:t>novella</w:t>
      </w:r>
      <w:proofErr w:type="spellEnd"/>
      <w:r w:rsidRPr="00923FD1">
        <w:rPr>
          <w:rFonts w:cs="GranjonLTStd-Italic"/>
          <w:i/>
          <w:iCs/>
        </w:rPr>
        <w:t xml:space="preserve"> </w:t>
      </w:r>
      <w:r w:rsidRPr="00923FD1">
        <w:t xml:space="preserve">de </w:t>
      </w:r>
      <w:proofErr w:type="spellStart"/>
      <w:r w:rsidRPr="00923FD1">
        <w:t>Masuccio</w:t>
      </w:r>
      <w:proofErr w:type="spellEnd"/>
      <w:r w:rsidRPr="00923FD1">
        <w:t xml:space="preserve"> (o la versión de </w:t>
      </w:r>
      <w:proofErr w:type="spellStart"/>
      <w:r w:rsidRPr="00923FD1">
        <w:t>Granucci</w:t>
      </w:r>
      <w:proofErr w:type="spellEnd"/>
      <w:r w:rsidRPr="00923FD1">
        <w:t>), dado que en ella el</w:t>
      </w:r>
      <w:r w:rsidR="00613C0B" w:rsidRPr="00923FD1">
        <w:t xml:space="preserve"> </w:t>
      </w:r>
      <w:r w:rsidRPr="00923FD1">
        <w:t xml:space="preserve">protagonista, Giovanni </w:t>
      </w:r>
      <w:proofErr w:type="spellStart"/>
      <w:r w:rsidRPr="00923FD1">
        <w:t>Piombino</w:t>
      </w:r>
      <w:proofErr w:type="spellEnd"/>
      <w:r w:rsidRPr="00923FD1">
        <w:t>, es asimismo un mercader; de este modo,</w:t>
      </w:r>
      <w:r w:rsidR="00613C0B" w:rsidRPr="00923FD1">
        <w:t xml:space="preserve"> </w:t>
      </w:r>
      <w:r w:rsidRPr="00923FD1">
        <w:t>a mi juicio lo más probable es que el tan inusitado Hipólito sea el resultado</w:t>
      </w:r>
      <w:r w:rsidR="00613C0B" w:rsidRPr="00923FD1">
        <w:t xml:space="preserve"> </w:t>
      </w:r>
      <w:r w:rsidRPr="00923FD1">
        <w:t>de la conjunción de ambas fuentes, por mucho que la condición de amante</w:t>
      </w:r>
      <w:r w:rsidR="00613C0B" w:rsidRPr="00923FD1">
        <w:t xml:space="preserve"> </w:t>
      </w:r>
      <w:r w:rsidRPr="00923FD1">
        <w:t xml:space="preserve">cautivo encarnada por </w:t>
      </w:r>
      <w:proofErr w:type="spellStart"/>
      <w:r w:rsidRPr="00923FD1">
        <w:t>Piombino</w:t>
      </w:r>
      <w:proofErr w:type="spellEnd"/>
      <w:r w:rsidRPr="00923FD1">
        <w:t xml:space="preserve"> recuerde más a don Carlos que a Hipólito</w:t>
      </w:r>
      <w:r w:rsidR="00613C0B" w:rsidRPr="00923FD1">
        <w:t xml:space="preserve"> </w:t>
      </w:r>
      <w:r w:rsidRPr="00923FD1">
        <w:t>(todo lo cual, unido a las correspondencias entre este último y el Lelio</w:t>
      </w:r>
      <w:r w:rsidR="00613C0B" w:rsidRPr="00923FD1">
        <w:t xml:space="preserve"> </w:t>
      </w:r>
      <w:r w:rsidRPr="00923FD1">
        <w:t xml:space="preserve">gongorino, permitiría en efecto emparentar al mercader lopesco con </w:t>
      </w:r>
      <w:r w:rsidRPr="00923FD1">
        <w:rPr>
          <w:rFonts w:cs="GranjonLTStd-Italic"/>
          <w:i/>
          <w:iCs/>
        </w:rPr>
        <w:t>Las firmezas de Isabela</w:t>
      </w:r>
      <w:r w:rsidRPr="00923FD1">
        <w:t>). Al fin y al cabo, no deja de ser revelador que las dos</w:t>
      </w:r>
      <w:r w:rsidR="00613C0B" w:rsidRPr="00923FD1">
        <w:t xml:space="preserve"> </w:t>
      </w:r>
      <w:r w:rsidRPr="00923FD1">
        <w:t>únicas piezas de Lope que presentan a un mercader con un papel protagónico</w:t>
      </w:r>
      <w:r w:rsidR="00613C0B" w:rsidRPr="00923FD1">
        <w:t xml:space="preserve"> </w:t>
      </w:r>
      <w:r w:rsidRPr="00923FD1">
        <w:t>y positivo (</w:t>
      </w:r>
      <w:r w:rsidRPr="00923FD1">
        <w:rPr>
          <w:rFonts w:cs="GranjonLTStd-Italic"/>
          <w:i/>
          <w:iCs/>
        </w:rPr>
        <w:t xml:space="preserve">Virtud, pobreza y mujer </w:t>
      </w:r>
      <w:r w:rsidRPr="00923FD1">
        <w:t xml:space="preserve">y </w:t>
      </w:r>
      <w:r w:rsidRPr="00923FD1">
        <w:rPr>
          <w:rFonts w:cs="GranjonLTStd-Italic"/>
          <w:i/>
          <w:iCs/>
        </w:rPr>
        <w:t xml:space="preserve">El anzuelo de </w:t>
      </w:r>
      <w:proofErr w:type="spellStart"/>
      <w:r w:rsidRPr="00923FD1">
        <w:rPr>
          <w:rFonts w:cs="GranjonLTStd-Italic"/>
          <w:i/>
          <w:iCs/>
        </w:rPr>
        <w:t>Fenisa</w:t>
      </w:r>
      <w:proofErr w:type="spellEnd"/>
      <w:r w:rsidRPr="00923FD1">
        <w:t>) tengan su</w:t>
      </w:r>
      <w:r w:rsidR="00613C0B" w:rsidRPr="00923FD1">
        <w:t xml:space="preserve"> </w:t>
      </w:r>
      <w:r w:rsidRPr="00923FD1">
        <w:t xml:space="preserve">abrevadero principal en sendas </w:t>
      </w:r>
      <w:proofErr w:type="spellStart"/>
      <w:r w:rsidRPr="00923FD1">
        <w:rPr>
          <w:rFonts w:cs="GranjonLTStd-Italic"/>
          <w:i/>
          <w:iCs/>
        </w:rPr>
        <w:t>novelle</w:t>
      </w:r>
      <w:proofErr w:type="spellEnd"/>
      <w:r w:rsidRPr="00923FD1">
        <w:t xml:space="preserve">, como nos recuerdan </w:t>
      </w:r>
      <w:proofErr w:type="spellStart"/>
      <w:r w:rsidRPr="00923FD1">
        <w:t>McGrady</w:t>
      </w:r>
      <w:proofErr w:type="spellEnd"/>
      <w:r w:rsidR="00613C0B" w:rsidRPr="00923FD1">
        <w:t xml:space="preserve"> </w:t>
      </w:r>
      <w:r w:rsidRPr="00923FD1">
        <w:t xml:space="preserve">[2010:17] y Di </w:t>
      </w:r>
      <w:proofErr w:type="spellStart"/>
      <w:r w:rsidRPr="00923FD1">
        <w:t>Pastena</w:t>
      </w:r>
      <w:proofErr w:type="spellEnd"/>
      <w:r w:rsidRPr="00923FD1">
        <w:t xml:space="preserve"> [2018:131].</w:t>
      </w:r>
      <w:r w:rsidRPr="00923FD1">
        <w:rPr>
          <w:rStyle w:val="Refdenotaalpie"/>
          <w:rFonts w:cs="GranjonLTStd"/>
          <w:sz w:val="23"/>
          <w:szCs w:val="23"/>
        </w:rPr>
        <w:footnoteReference w:id="31"/>
      </w:r>
    </w:p>
    <w:p w14:paraId="3CB4E614"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17660E3" w14:textId="7A9C979D" w:rsidR="007447E9" w:rsidRPr="00923FD1" w:rsidRDefault="007447E9" w:rsidP="00613C0B">
      <w:pPr>
        <w:pStyle w:val="Prosa"/>
      </w:pPr>
      <w:r w:rsidRPr="00923FD1">
        <w:t>Las circunstancias concretas en las que se desarrollan todos estos episodios</w:t>
      </w:r>
      <w:r w:rsidR="00613C0B" w:rsidRPr="00923FD1">
        <w:t xml:space="preserve"> </w:t>
      </w:r>
      <w:r w:rsidRPr="00923FD1">
        <w:t xml:space="preserve">compartidos por </w:t>
      </w:r>
      <w:r w:rsidRPr="00923FD1">
        <w:rPr>
          <w:rFonts w:cs="GranjonLTStd-Italic"/>
          <w:i/>
          <w:iCs/>
        </w:rPr>
        <w:t xml:space="preserve">Las firmezas de Isabela </w:t>
      </w:r>
      <w:r w:rsidRPr="00923FD1">
        <w:t xml:space="preserve">y </w:t>
      </w:r>
      <w:r w:rsidRPr="00923FD1">
        <w:rPr>
          <w:rFonts w:cs="GranjonLTStd-Italic"/>
          <w:i/>
          <w:iCs/>
        </w:rPr>
        <w:t xml:space="preserve">Virtud, pobreza y mujer </w:t>
      </w:r>
      <w:r w:rsidRPr="00923FD1">
        <w:t>resultan</w:t>
      </w:r>
      <w:r w:rsidR="00613C0B" w:rsidRPr="00923FD1">
        <w:t xml:space="preserve"> </w:t>
      </w:r>
      <w:r w:rsidRPr="00923FD1">
        <w:t>muy distintas, como se deduce enseguida al echar un vistazo a sendos</w:t>
      </w:r>
      <w:r w:rsidR="00613C0B" w:rsidRPr="00923FD1">
        <w:t xml:space="preserve"> </w:t>
      </w:r>
      <w:r w:rsidRPr="00923FD1">
        <w:t>argumentos. Con todo, vale la pena reparar en que los tales paralelismos se</w:t>
      </w:r>
      <w:r w:rsidR="00613C0B" w:rsidRPr="00923FD1">
        <w:t xml:space="preserve"> </w:t>
      </w:r>
      <w:r w:rsidRPr="00923FD1">
        <w:t>concentran en el primer acto de nuestra pieza. Pues bien, resulta que, en</w:t>
      </w:r>
      <w:r w:rsidR="00613C0B" w:rsidRPr="00923FD1">
        <w:t xml:space="preserve"> </w:t>
      </w:r>
      <w:r w:rsidRPr="00923FD1">
        <w:t xml:space="preserve">ese primer acto, la huella de la </w:t>
      </w:r>
      <w:proofErr w:type="spellStart"/>
      <w:r w:rsidRPr="00923FD1">
        <w:rPr>
          <w:rFonts w:cs="GranjonLTStd-Italic"/>
          <w:i/>
          <w:iCs/>
        </w:rPr>
        <w:t>novella</w:t>
      </w:r>
      <w:proofErr w:type="spellEnd"/>
      <w:r w:rsidRPr="00923FD1">
        <w:rPr>
          <w:rFonts w:cs="GranjonLTStd-Italic"/>
          <w:i/>
          <w:iCs/>
        </w:rPr>
        <w:t xml:space="preserve"> </w:t>
      </w:r>
      <w:r w:rsidRPr="00923FD1">
        <w:t>aún no es tan acusada, dado que</w:t>
      </w:r>
      <w:r w:rsidR="00613C0B" w:rsidRPr="00923FD1">
        <w:t xml:space="preserve"> </w:t>
      </w:r>
      <w:r w:rsidRPr="00923FD1">
        <w:t>en él no se producen aún los incidentes fundamentales del periplo bizantino</w:t>
      </w:r>
      <w:r w:rsidR="00613C0B" w:rsidRPr="00923FD1">
        <w:t xml:space="preserve"> </w:t>
      </w:r>
      <w:r w:rsidRPr="00923FD1">
        <w:t>que hermanan la comedia con la novela (el rapto del protagonista, el</w:t>
      </w:r>
      <w:r w:rsidR="00613C0B" w:rsidRPr="00923FD1">
        <w:t xml:space="preserve"> </w:t>
      </w:r>
      <w:r w:rsidRPr="00923FD1">
        <w:t>fracasado intento de reunir el rescate, la decisión de la dama de venderse</w:t>
      </w:r>
      <w:r w:rsidR="00613C0B" w:rsidRPr="00923FD1">
        <w:t xml:space="preserve"> </w:t>
      </w:r>
      <w:r w:rsidRPr="00923FD1">
        <w:t>como esclava, etc.). Como en tantas otras ocasiones,</w:t>
      </w:r>
      <w:r w:rsidRPr="00923FD1">
        <w:rPr>
          <w:rStyle w:val="Refdenotaalpie"/>
          <w:rFonts w:cs="GranjonLTStd"/>
          <w:sz w:val="23"/>
          <w:szCs w:val="23"/>
        </w:rPr>
        <w:footnoteReference w:id="32"/>
      </w:r>
      <w:r w:rsidRPr="00923FD1">
        <w:rPr>
          <w:sz w:val="13"/>
          <w:szCs w:val="13"/>
        </w:rPr>
        <w:t xml:space="preserve"> </w:t>
      </w:r>
      <w:r w:rsidRPr="00923FD1">
        <w:t>para encauzar la trama</w:t>
      </w:r>
      <w:r w:rsidR="00613C0B" w:rsidRPr="00923FD1">
        <w:t xml:space="preserve"> </w:t>
      </w:r>
      <w:r w:rsidRPr="00923FD1">
        <w:t xml:space="preserve">de </w:t>
      </w:r>
      <w:r w:rsidRPr="00923FD1">
        <w:rPr>
          <w:rFonts w:cs="GranjonLTStd-Italic"/>
          <w:i/>
          <w:iCs/>
        </w:rPr>
        <w:t xml:space="preserve">Virtud, pobreza y mujer </w:t>
      </w:r>
      <w:r w:rsidRPr="00923FD1">
        <w:t>Lope se vale de distintos veneros, cada uno</w:t>
      </w:r>
      <w:r w:rsidR="00613C0B" w:rsidRPr="00923FD1">
        <w:t xml:space="preserve"> </w:t>
      </w:r>
      <w:r w:rsidRPr="00923FD1">
        <w:t>de los cuales abastece con mayor vigor momentos sucesivos del argumento:</w:t>
      </w:r>
      <w:r w:rsidR="00613C0B" w:rsidRPr="00923FD1">
        <w:t xml:space="preserve"> </w:t>
      </w:r>
      <w:r w:rsidRPr="00923FD1">
        <w:rPr>
          <w:rFonts w:cs="GranjonLTStd-Italic"/>
          <w:i/>
          <w:iCs/>
        </w:rPr>
        <w:t xml:space="preserve">Las firmezas de Isabela </w:t>
      </w:r>
      <w:r w:rsidRPr="00923FD1">
        <w:t>se deja sentir ante todo (y solo de refilón) en el</w:t>
      </w:r>
      <w:r w:rsidR="00613C0B" w:rsidRPr="00923FD1">
        <w:t xml:space="preserve"> </w:t>
      </w:r>
      <w:r w:rsidRPr="00923FD1">
        <w:t xml:space="preserve">primer acto; la </w:t>
      </w:r>
      <w:proofErr w:type="spellStart"/>
      <w:r w:rsidRPr="00923FD1">
        <w:rPr>
          <w:rFonts w:cs="GranjonLTStd-Italic"/>
          <w:i/>
          <w:iCs/>
        </w:rPr>
        <w:t>novella</w:t>
      </w:r>
      <w:proofErr w:type="spellEnd"/>
      <w:r w:rsidRPr="00923FD1">
        <w:t>, en el resto de la obra.</w:t>
      </w:r>
    </w:p>
    <w:p w14:paraId="356F9B77"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A51AD80" w14:textId="4E551BD3" w:rsidR="007447E9" w:rsidRPr="00923FD1" w:rsidRDefault="007447E9" w:rsidP="00613C0B">
      <w:pPr>
        <w:pStyle w:val="Prosa"/>
      </w:pPr>
      <w:r w:rsidRPr="00923FD1">
        <w:t xml:space="preserve">En otro orden de cosas, </w:t>
      </w:r>
      <w:proofErr w:type="spellStart"/>
      <w:r w:rsidRPr="00923FD1">
        <w:t>Jammes</w:t>
      </w:r>
      <w:proofErr w:type="spellEnd"/>
      <w:r w:rsidRPr="00923FD1">
        <w:t xml:space="preserve"> [1967:498] se fijó en la dedicatoria que</w:t>
      </w:r>
      <w:r w:rsidR="00613C0B" w:rsidRPr="00923FD1">
        <w:t xml:space="preserve"> </w:t>
      </w:r>
      <w:r w:rsidRPr="00923FD1">
        <w:t xml:space="preserve">antepuso Lope a </w:t>
      </w:r>
      <w:r w:rsidRPr="00923FD1">
        <w:rPr>
          <w:rFonts w:cs="GranjonLTStd-Italic"/>
          <w:i/>
          <w:iCs/>
        </w:rPr>
        <w:t xml:space="preserve">Virtud, pobreza y mujer </w:t>
      </w:r>
      <w:r w:rsidRPr="00923FD1">
        <w:t>—enseguida nos ocuparemos de</w:t>
      </w:r>
      <w:r w:rsidR="00613C0B" w:rsidRPr="00923FD1">
        <w:t xml:space="preserve"> </w:t>
      </w:r>
      <w:r w:rsidRPr="00923FD1">
        <w:t>ella—, en la que el Fénix cita a Lope de Rueda y a Navarro, lo mismo que</w:t>
      </w:r>
      <w:r w:rsidR="00613C0B" w:rsidRPr="00923FD1">
        <w:t xml:space="preserve"> </w:t>
      </w:r>
      <w:r w:rsidRPr="00923FD1">
        <w:t>Góngora en su comedia (vv. 3229 y 3393), y en la que arremete contra los</w:t>
      </w:r>
      <w:r w:rsidR="00613C0B" w:rsidRPr="00923FD1">
        <w:t xml:space="preserve"> </w:t>
      </w:r>
      <w:r w:rsidRPr="00923FD1">
        <w:t>oscuros y artificiosos culteranos, lo que acaso podría ser un indicio de que</w:t>
      </w:r>
      <w:r w:rsidR="00613C0B" w:rsidRPr="00923FD1">
        <w:t xml:space="preserve"> </w:t>
      </w:r>
      <w:r w:rsidRPr="00923FD1">
        <w:t xml:space="preserve">en 1625, cuando la publicó </w:t>
      </w:r>
      <w:r w:rsidRPr="00923FD1">
        <w:lastRenderedPageBreak/>
        <w:t xml:space="preserve">en la </w:t>
      </w:r>
      <w:r w:rsidRPr="00923FD1">
        <w:rPr>
          <w:rFonts w:cs="GranjonLTStd-Italic"/>
          <w:i/>
          <w:iCs/>
        </w:rPr>
        <w:t>Parte XX</w:t>
      </w:r>
      <w:r w:rsidRPr="00923FD1">
        <w:t>, todavía «asociaba esta comedia suya con Góngora» (</w:t>
      </w:r>
      <w:proofErr w:type="spellStart"/>
      <w:r w:rsidRPr="00923FD1">
        <w:t>McGrady</w:t>
      </w:r>
      <w:proofErr w:type="spellEnd"/>
      <w:r w:rsidRPr="00923FD1">
        <w:t xml:space="preserve"> 2010:18), tal y como ya supusiera </w:t>
      </w:r>
      <w:proofErr w:type="spellStart"/>
      <w:r w:rsidRPr="00923FD1">
        <w:t>Jammes</w:t>
      </w:r>
      <w:proofErr w:type="spellEnd"/>
      <w:r w:rsidRPr="00923FD1">
        <w:t xml:space="preserve"> [1967:498].</w:t>
      </w:r>
      <w:r w:rsidRPr="00923FD1">
        <w:rPr>
          <w:rStyle w:val="Refdenotaalpie"/>
          <w:rFonts w:cs="GranjonLTStd"/>
          <w:sz w:val="23"/>
          <w:szCs w:val="23"/>
        </w:rPr>
        <w:footnoteReference w:id="33"/>
      </w:r>
    </w:p>
    <w:p w14:paraId="4A79BF3F"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D290F80" w14:textId="4EAC7758" w:rsidR="007447E9" w:rsidRPr="00923FD1" w:rsidRDefault="007447E9" w:rsidP="00613C0B">
      <w:pPr>
        <w:pStyle w:val="Prosa"/>
      </w:pPr>
      <w:r w:rsidRPr="00923FD1">
        <w:t>A juzgar por la fecha del manuscrito Chacón, Góngora escribió su comedia</w:t>
      </w:r>
      <w:r w:rsidR="00613C0B" w:rsidRPr="00923FD1">
        <w:t xml:space="preserve"> </w:t>
      </w:r>
      <w:r w:rsidRPr="00923FD1">
        <w:t>en 1610, es decir, tan solo un año después de que Lope publicara su</w:t>
      </w:r>
      <w:r w:rsidR="00613C0B" w:rsidRPr="00923FD1">
        <w:t xml:space="preserve"> </w:t>
      </w:r>
      <w:r w:rsidRPr="00923FD1">
        <w:rPr>
          <w:rFonts w:cs="GranjonLTStd-Italic"/>
          <w:i/>
          <w:iCs/>
        </w:rPr>
        <w:t>Arte nuevo</w:t>
      </w:r>
      <w:r w:rsidRPr="00923FD1">
        <w:t>, cuya lección fundamental, el necesario sacrificio de los preceptos</w:t>
      </w:r>
      <w:r w:rsidR="00613C0B" w:rsidRPr="00923FD1">
        <w:t xml:space="preserve"> </w:t>
      </w:r>
      <w:r w:rsidRPr="00923FD1">
        <w:t>clásicos en el altar del gusto popular, quedaba decididamente relegada</w:t>
      </w:r>
      <w:r w:rsidR="00613C0B" w:rsidRPr="00923FD1">
        <w:t xml:space="preserve"> </w:t>
      </w:r>
      <w:r w:rsidRPr="00923FD1">
        <w:t>en el teatro del cordobés, debido al «respeto absoluto que, yendo en</w:t>
      </w:r>
      <w:r w:rsidR="00613C0B" w:rsidRPr="00923FD1">
        <w:t xml:space="preserve"> </w:t>
      </w:r>
      <w:r w:rsidRPr="00923FD1">
        <w:t>contra de las nuevas costumbres teatrales, don Luis guardó a aquellas</w:t>
      </w:r>
      <w:r w:rsidR="00613C0B" w:rsidRPr="00923FD1">
        <w:t xml:space="preserve"> </w:t>
      </w:r>
      <w:r w:rsidRPr="00923FD1">
        <w:t>unidades de tiempo y de lugar de las que el Fénix se había despegado tan</w:t>
      </w:r>
      <w:r w:rsidR="00613C0B" w:rsidRPr="00923FD1">
        <w:t xml:space="preserve"> </w:t>
      </w:r>
      <w:r w:rsidRPr="00923FD1">
        <w:t>claramente» (</w:t>
      </w:r>
      <w:proofErr w:type="spellStart"/>
      <w:r w:rsidRPr="00923FD1">
        <w:t>Dolfi</w:t>
      </w:r>
      <w:proofErr w:type="spellEnd"/>
      <w:r w:rsidRPr="00923FD1">
        <w:t xml:space="preserve"> 2002:37). Al abrigo de estas fechas, y al margen ahora</w:t>
      </w:r>
      <w:r w:rsidR="00613C0B" w:rsidRPr="00923FD1">
        <w:t xml:space="preserve"> </w:t>
      </w:r>
      <w:r w:rsidRPr="00923FD1">
        <w:t>de otros hallazgos y desafíos del teatro gongorino frente al lopesco —tan</w:t>
      </w:r>
      <w:r w:rsidR="00613C0B" w:rsidRPr="00923FD1">
        <w:t xml:space="preserve"> </w:t>
      </w:r>
      <w:r w:rsidRPr="00923FD1">
        <w:t xml:space="preserve">bien estudiados por </w:t>
      </w:r>
      <w:proofErr w:type="spellStart"/>
      <w:r w:rsidRPr="00923FD1">
        <w:t>Dolfi</w:t>
      </w:r>
      <w:proofErr w:type="spellEnd"/>
      <w:r w:rsidRPr="00923FD1">
        <w:t>—, me limitaré a recordar el reciente juicio de</w:t>
      </w:r>
      <w:r w:rsidR="00613C0B" w:rsidRPr="00923FD1">
        <w:t xml:space="preserve"> </w:t>
      </w:r>
      <w:r w:rsidRPr="00923FD1">
        <w:t xml:space="preserve">Florence </w:t>
      </w:r>
      <w:proofErr w:type="spellStart"/>
      <w:r w:rsidRPr="00923FD1">
        <w:t>d’Artois</w:t>
      </w:r>
      <w:proofErr w:type="spellEnd"/>
      <w:r w:rsidRPr="00923FD1">
        <w:t xml:space="preserve">, que ha incidido en varias facetas de </w:t>
      </w:r>
      <w:r w:rsidRPr="00923FD1">
        <w:rPr>
          <w:rFonts w:cs="GranjonLTStd-Italic"/>
          <w:i/>
          <w:iCs/>
        </w:rPr>
        <w:t>Las firmezas de</w:t>
      </w:r>
      <w:r w:rsidR="00613C0B" w:rsidRPr="00923FD1">
        <w:t xml:space="preserve"> </w:t>
      </w:r>
      <w:r w:rsidRPr="00923FD1">
        <w:rPr>
          <w:rFonts w:cs="GranjonLTStd-Italic"/>
          <w:i/>
          <w:iCs/>
        </w:rPr>
        <w:t xml:space="preserve">Isabela </w:t>
      </w:r>
      <w:r w:rsidRPr="00923FD1">
        <w:t>que sin duda buscaban rivalizar con la fórmula de Lope: el respeto</w:t>
      </w:r>
      <w:r w:rsidR="00613C0B" w:rsidRPr="00923FD1">
        <w:t xml:space="preserve"> </w:t>
      </w:r>
      <w:r w:rsidRPr="00923FD1">
        <w:t>de las unidades aristotélicas en el seno de una intriga sumamente compleja,</w:t>
      </w:r>
      <w:r w:rsidR="00613C0B" w:rsidRPr="00923FD1">
        <w:t xml:space="preserve"> </w:t>
      </w:r>
      <w:r w:rsidRPr="00923FD1">
        <w:t xml:space="preserve">la evocación de modelos como Lope de Rueda, Navarro y Torres </w:t>
      </w:r>
      <w:proofErr w:type="spellStart"/>
      <w:r w:rsidRPr="00923FD1">
        <w:t>Naharro</w:t>
      </w:r>
      <w:proofErr w:type="spellEnd"/>
      <w:r w:rsidR="00613C0B" w:rsidRPr="00923FD1">
        <w:t xml:space="preserve"> </w:t>
      </w:r>
      <w:r w:rsidRPr="00923FD1">
        <w:t>frente al Fénix</w:t>
      </w:r>
      <w:r w:rsidRPr="00923FD1">
        <w:rPr>
          <w:rStyle w:val="Refdenotaalpie"/>
          <w:rFonts w:cs="GranjonLTStd"/>
          <w:sz w:val="23"/>
          <w:szCs w:val="23"/>
        </w:rPr>
        <w:footnoteReference w:id="34"/>
      </w:r>
      <w:r w:rsidRPr="00923FD1">
        <w:rPr>
          <w:sz w:val="13"/>
          <w:szCs w:val="13"/>
        </w:rPr>
        <w:t xml:space="preserve"> </w:t>
      </w:r>
      <w:r w:rsidRPr="00923FD1">
        <w:t>y, finalmente, la elección de un género tan lopesco</w:t>
      </w:r>
      <w:r w:rsidR="00613C0B" w:rsidRPr="00923FD1">
        <w:t xml:space="preserve"> </w:t>
      </w:r>
      <w:r w:rsidRPr="00923FD1">
        <w:t>como la comedia de enredo, todo lo cual, por medio de un proceso de</w:t>
      </w:r>
      <w:r w:rsidR="00613C0B" w:rsidRPr="00923FD1">
        <w:t xml:space="preserve"> </w:t>
      </w:r>
      <w:r w:rsidRPr="00923FD1">
        <w:t>imitación y sublimación, «</w:t>
      </w:r>
      <w:proofErr w:type="spellStart"/>
      <w:r w:rsidRPr="00923FD1">
        <w:t>donne</w:t>
      </w:r>
      <w:proofErr w:type="spellEnd"/>
      <w:r w:rsidRPr="00923FD1">
        <w:t xml:space="preserve"> à la polémique des </w:t>
      </w:r>
      <w:proofErr w:type="spellStart"/>
      <w:r w:rsidRPr="00923FD1">
        <w:t>airs</w:t>
      </w:r>
      <w:proofErr w:type="spellEnd"/>
      <w:r w:rsidRPr="00923FD1">
        <w:t xml:space="preserve"> de </w:t>
      </w:r>
      <w:proofErr w:type="spellStart"/>
      <w:r w:rsidRPr="00923FD1">
        <w:t>duel</w:t>
      </w:r>
      <w:proofErr w:type="spellEnd"/>
      <w:r w:rsidRPr="00923FD1">
        <w:t>» (</w:t>
      </w:r>
      <w:proofErr w:type="spellStart"/>
      <w:r w:rsidRPr="00923FD1">
        <w:t>d’Artois</w:t>
      </w:r>
      <w:proofErr w:type="spellEnd"/>
      <w:r w:rsidR="00613C0B" w:rsidRPr="00923FD1">
        <w:t xml:space="preserve"> </w:t>
      </w:r>
      <w:r w:rsidRPr="00923FD1">
        <w:t>2014:100).</w:t>
      </w:r>
    </w:p>
    <w:p w14:paraId="23373611" w14:textId="32ACACD0" w:rsidR="007447E9" w:rsidRPr="00923FD1" w:rsidRDefault="007447E9" w:rsidP="00613C0B">
      <w:pPr>
        <w:pStyle w:val="Prosa"/>
      </w:pPr>
      <w:r w:rsidRPr="00923FD1">
        <w:t xml:space="preserve">No parece entonces descabellado suponer, como </w:t>
      </w:r>
      <w:proofErr w:type="spellStart"/>
      <w:r w:rsidRPr="00923FD1">
        <w:t>McGrady</w:t>
      </w:r>
      <w:proofErr w:type="spellEnd"/>
      <w:r w:rsidRPr="00923FD1">
        <w:t xml:space="preserve"> [2010:19],</w:t>
      </w:r>
      <w:r w:rsidR="00613C0B" w:rsidRPr="00923FD1">
        <w:t xml:space="preserve"> </w:t>
      </w:r>
      <w:r w:rsidRPr="00923FD1">
        <w:t xml:space="preserve">que en algún verso de </w:t>
      </w:r>
      <w:r w:rsidRPr="00923FD1">
        <w:rPr>
          <w:rFonts w:cs="GranjonLTStd-Italic"/>
          <w:i/>
          <w:iCs/>
        </w:rPr>
        <w:t xml:space="preserve">Virtud, pobreza y mujer </w:t>
      </w:r>
      <w:r w:rsidRPr="00923FD1">
        <w:t>quisiera Lope juguetear con</w:t>
      </w:r>
      <w:r w:rsidR="00613C0B" w:rsidRPr="00923FD1">
        <w:t xml:space="preserve"> </w:t>
      </w:r>
      <w:r w:rsidRPr="00923FD1">
        <w:rPr>
          <w:rFonts w:cs="GranjonLTStd-Italic"/>
          <w:i/>
          <w:iCs/>
        </w:rPr>
        <w:t xml:space="preserve">Las firmezas de Isabela </w:t>
      </w:r>
      <w:r w:rsidRPr="00923FD1">
        <w:t>y esparcir migajas de su título: «Premio los cielos te</w:t>
      </w:r>
      <w:r w:rsidR="00613C0B" w:rsidRPr="00923FD1">
        <w:t xml:space="preserve"> </w:t>
      </w:r>
      <w:r w:rsidRPr="00923FD1">
        <w:t>den, / Isabel, de esa firmeza» (vv. 2136-2137). Desde luego, Lope no rehuyó</w:t>
      </w:r>
      <w:r w:rsidR="00613C0B" w:rsidRPr="00923FD1">
        <w:t xml:space="preserve"> </w:t>
      </w:r>
      <w:r w:rsidRPr="00923FD1">
        <w:t>tal parentesco, comoquiera que hasta en cinco ocasiones denomina</w:t>
      </w:r>
      <w:r w:rsidR="00613C0B" w:rsidRPr="00923FD1">
        <w:t xml:space="preserve"> </w:t>
      </w:r>
      <w:r w:rsidRPr="00923FD1">
        <w:t>«Isabela» a su protagonista, aunque don Juan se apresura a recalcar que</w:t>
      </w:r>
      <w:r w:rsidR="00613C0B" w:rsidRPr="00923FD1">
        <w:t xml:space="preserve"> </w:t>
      </w:r>
      <w:r w:rsidRPr="00923FD1">
        <w:t>el modelo que explica y justifica el apodo —de puertas afuera cuando</w:t>
      </w:r>
      <w:r w:rsidR="00613C0B" w:rsidRPr="00923FD1">
        <w:t xml:space="preserve"> </w:t>
      </w:r>
      <w:r w:rsidRPr="00923FD1">
        <w:t xml:space="preserve">menos— no es sino el </w:t>
      </w:r>
      <w:r w:rsidRPr="00923FD1">
        <w:rPr>
          <w:rFonts w:cs="GranjonLTStd-Italic"/>
          <w:i/>
          <w:iCs/>
        </w:rPr>
        <w:t>Orlando furioso</w:t>
      </w:r>
      <w:r w:rsidRPr="00923FD1">
        <w:t>: «</w:t>
      </w:r>
      <w:proofErr w:type="gramStart"/>
      <w:r w:rsidRPr="00923FD1">
        <w:t>que</w:t>
      </w:r>
      <w:proofErr w:type="gramEnd"/>
      <w:r w:rsidRPr="00923FD1">
        <w:t xml:space="preserve"> aunque se llama Isabel, / porque</w:t>
      </w:r>
      <w:r w:rsidR="00613C0B" w:rsidRPr="00923FD1">
        <w:t xml:space="preserve"> </w:t>
      </w:r>
      <w:proofErr w:type="spellStart"/>
      <w:r w:rsidRPr="00923FD1">
        <w:t>Arïosto</w:t>
      </w:r>
      <w:proofErr w:type="spellEnd"/>
      <w:r w:rsidRPr="00923FD1">
        <w:t xml:space="preserve"> celebra / una casta de este nombre, / de quien </w:t>
      </w:r>
      <w:proofErr w:type="gramStart"/>
      <w:r w:rsidRPr="00923FD1">
        <w:t>mil virtudes cuenta</w:t>
      </w:r>
      <w:proofErr w:type="gramEnd"/>
      <w:r w:rsidRPr="00923FD1">
        <w:t xml:space="preserve">, / la llama Toledo ansí» (vv. 377-381). ¿Acaso otro recado para Góngora en forma de ostentoso olvido? Quien calla otorga: la cercanía cronológica entre la publicación de </w:t>
      </w:r>
      <w:r w:rsidRPr="00923FD1">
        <w:rPr>
          <w:rFonts w:cs="GranjonLTStd-Italic"/>
          <w:i/>
          <w:iCs/>
        </w:rPr>
        <w:t xml:space="preserve">Las firmezas de Isabela </w:t>
      </w:r>
      <w:r w:rsidRPr="00923FD1">
        <w:t xml:space="preserve">y la composición de </w:t>
      </w:r>
      <w:r w:rsidRPr="00923FD1">
        <w:rPr>
          <w:rFonts w:cs="GranjonLTStd-Italic"/>
          <w:i/>
          <w:iCs/>
        </w:rPr>
        <w:t xml:space="preserve">Virtud, pobreza y mujer </w:t>
      </w:r>
      <w:r w:rsidRPr="00923FD1">
        <w:t>permitiría a los más avispados —o maliciosos,</w:t>
      </w:r>
      <w:r w:rsidR="00613C0B" w:rsidRPr="00923FD1">
        <w:t xml:space="preserve"> </w:t>
      </w:r>
      <w:r w:rsidRPr="00923FD1">
        <w:t>que de todo habría— percibir un cierto aire de familia entre ambas obras; los más distraídos o desmemoriados, ya lo vemos, contaban con pistas nada desdeñables.</w:t>
      </w:r>
    </w:p>
    <w:p w14:paraId="584CF8CB" w14:textId="1B374708" w:rsidR="007447E9" w:rsidRPr="00923FD1" w:rsidRDefault="007447E9" w:rsidP="00613C0B">
      <w:pPr>
        <w:pStyle w:val="Prosa"/>
      </w:pPr>
      <w:r w:rsidRPr="00923FD1">
        <w:t>Es en esas coordenadas polémicas y de afirmación autoral donde hay</w:t>
      </w:r>
      <w:r w:rsidR="00613C0B" w:rsidRPr="00923FD1">
        <w:t xml:space="preserve"> </w:t>
      </w:r>
      <w:r w:rsidRPr="00923FD1">
        <w:t>que situar las semejanzas entre la historia de la familia paterna de Isabel</w:t>
      </w:r>
      <w:r w:rsidR="00613C0B" w:rsidRPr="00923FD1">
        <w:t xml:space="preserve"> </w:t>
      </w:r>
      <w:r w:rsidRPr="00923FD1">
        <w:t>(que refiere su tío, Feliciano, en los vv. 999-1018) y la ascendencia paterna</w:t>
      </w:r>
      <w:r w:rsidR="00613C0B" w:rsidRPr="00923FD1">
        <w:t xml:space="preserve"> </w:t>
      </w:r>
      <w:r w:rsidRPr="00923FD1">
        <w:t xml:space="preserve">de Lope: una y otra proceden del Valle de </w:t>
      </w:r>
      <w:proofErr w:type="spellStart"/>
      <w:r w:rsidRPr="00923FD1">
        <w:t>Carriedo</w:t>
      </w:r>
      <w:proofErr w:type="spellEnd"/>
      <w:r w:rsidRPr="00923FD1">
        <w:t>, hermoso paraje cántabro</w:t>
      </w:r>
      <w:r w:rsidR="00613C0B" w:rsidRPr="00923FD1">
        <w:t xml:space="preserve"> </w:t>
      </w:r>
      <w:r w:rsidRPr="00923FD1">
        <w:t>de donde al parecer era natural el abuelo del poeta, llamado también</w:t>
      </w:r>
      <w:r w:rsidR="00613C0B" w:rsidRPr="00923FD1">
        <w:t xml:space="preserve"> </w:t>
      </w:r>
      <w:r w:rsidRPr="00923FD1">
        <w:t xml:space="preserve">Lope de Vega, presuntamente oriundo de Vega de </w:t>
      </w:r>
      <w:proofErr w:type="spellStart"/>
      <w:r w:rsidRPr="00923FD1">
        <w:t>Carriedo</w:t>
      </w:r>
      <w:proofErr w:type="spellEnd"/>
      <w:r w:rsidRPr="00923FD1">
        <w:t xml:space="preserve"> (hoy, Vega de</w:t>
      </w:r>
      <w:r w:rsidR="00613C0B" w:rsidRPr="00923FD1">
        <w:t xml:space="preserve"> </w:t>
      </w:r>
      <w:proofErr w:type="spellStart"/>
      <w:r w:rsidRPr="00923FD1">
        <w:t>Villafufre</w:t>
      </w:r>
      <w:proofErr w:type="spellEnd"/>
      <w:r w:rsidRPr="00923FD1">
        <w:t>), municipio que habría dado nombre al apellido familiar; no era</w:t>
      </w:r>
      <w:r w:rsidR="00613C0B" w:rsidRPr="00923FD1">
        <w:t xml:space="preserve"> </w:t>
      </w:r>
      <w:r w:rsidRPr="00923FD1">
        <w:t xml:space="preserve">el caso del padre del dramaturgo, Félix o Felices de Vega, nacido en </w:t>
      </w:r>
      <w:proofErr w:type="spellStart"/>
      <w:r w:rsidRPr="00923FD1">
        <w:t>Castromocho</w:t>
      </w:r>
      <w:proofErr w:type="spellEnd"/>
      <w:r w:rsidRPr="00923FD1">
        <w:t>,</w:t>
      </w:r>
      <w:r w:rsidR="00613C0B" w:rsidRPr="00923FD1">
        <w:t xml:space="preserve"> </w:t>
      </w:r>
      <w:r w:rsidRPr="00923FD1">
        <w:t>villa palentina en Tierra de Campos, aunque Lope —buena</w:t>
      </w:r>
      <w:r w:rsidR="00613C0B" w:rsidRPr="00923FD1">
        <w:t xml:space="preserve"> </w:t>
      </w:r>
      <w:r w:rsidRPr="00923FD1">
        <w:t>cuenta le traía— gustaba de resaltar su abolengo montañés (Sánchez Jiménez</w:t>
      </w:r>
      <w:r w:rsidR="00613C0B" w:rsidRPr="00923FD1">
        <w:t xml:space="preserve"> </w:t>
      </w:r>
      <w:r w:rsidRPr="00923FD1">
        <w:t>2018:37). Así las cosas, Félix o Felices de Vega (nótese el parecido onomástico</w:t>
      </w:r>
      <w:r w:rsidR="00613C0B" w:rsidRPr="00923FD1">
        <w:t xml:space="preserve"> </w:t>
      </w:r>
      <w:r w:rsidRPr="00923FD1">
        <w:t>con Feliciano, tío de Isabel), de origen carredano y de profesión</w:t>
      </w:r>
      <w:r w:rsidR="00613C0B" w:rsidRPr="00923FD1">
        <w:t xml:space="preserve"> </w:t>
      </w:r>
      <w:r w:rsidRPr="00923FD1">
        <w:t xml:space="preserve">bordador </w:t>
      </w:r>
      <w:r w:rsidRPr="00923FD1">
        <w:lastRenderedPageBreak/>
        <w:t>(ocupación similar a la de la protagonista),</w:t>
      </w:r>
      <w:r w:rsidRPr="00923FD1">
        <w:rPr>
          <w:rStyle w:val="Refdenotaalpie"/>
          <w:rFonts w:cs="GranjonLTStd"/>
          <w:sz w:val="23"/>
          <w:szCs w:val="23"/>
        </w:rPr>
        <w:footnoteReference w:id="35"/>
      </w:r>
      <w:r w:rsidRPr="00923FD1">
        <w:rPr>
          <w:sz w:val="13"/>
          <w:szCs w:val="13"/>
        </w:rPr>
        <w:t xml:space="preserve"> </w:t>
      </w:r>
      <w:r w:rsidRPr="00923FD1">
        <w:t>emigró a la gran</w:t>
      </w:r>
      <w:r w:rsidR="00613C0B" w:rsidRPr="00923FD1">
        <w:t xml:space="preserve"> </w:t>
      </w:r>
      <w:r w:rsidRPr="00923FD1">
        <w:t>ciudad, lo mismo que el padre de Isabel (el primero a Valladolid y luego a</w:t>
      </w:r>
      <w:r w:rsidR="00613C0B" w:rsidRPr="00923FD1">
        <w:t xml:space="preserve"> </w:t>
      </w:r>
      <w:r w:rsidRPr="00923FD1">
        <w:t>Madrid; el segundo, a Toledo). No es esta la única ocasión en la que Lope,</w:t>
      </w:r>
      <w:r w:rsidR="00613C0B" w:rsidRPr="00923FD1">
        <w:t xml:space="preserve"> </w:t>
      </w:r>
      <w:r w:rsidRPr="00923FD1">
        <w:t>en boca de personajes cuyos nombres recuerdan al de su padre, esboza retazos</w:t>
      </w:r>
      <w:r w:rsidR="00613C0B" w:rsidRPr="00923FD1">
        <w:t xml:space="preserve"> </w:t>
      </w:r>
      <w:proofErr w:type="spellStart"/>
      <w:r w:rsidRPr="00923FD1">
        <w:t>pseudobiográficos</w:t>
      </w:r>
      <w:proofErr w:type="spellEnd"/>
      <w:r w:rsidRPr="00923FD1">
        <w:t xml:space="preserve"> en relación al valle de </w:t>
      </w:r>
      <w:proofErr w:type="spellStart"/>
      <w:r w:rsidRPr="00923FD1">
        <w:t>Carriedo</w:t>
      </w:r>
      <w:proofErr w:type="spellEnd"/>
      <w:r w:rsidRPr="00923FD1">
        <w:t>: de hecho, otro</w:t>
      </w:r>
      <w:r w:rsidR="00613C0B" w:rsidRPr="00923FD1">
        <w:t xml:space="preserve"> </w:t>
      </w:r>
      <w:r w:rsidRPr="00923FD1">
        <w:t>tanto ocurre nada menos que en dos de las otras tres comedias en las que he</w:t>
      </w:r>
      <w:r w:rsidR="00613C0B" w:rsidRPr="00923FD1">
        <w:t xml:space="preserve"> </w:t>
      </w:r>
      <w:r w:rsidRPr="00923FD1">
        <w:t>hallado alusiones al mítico valle. Los encargados de invocarlo son, qué sorpresa,</w:t>
      </w:r>
      <w:r w:rsidR="00613C0B" w:rsidRPr="00923FD1">
        <w:t xml:space="preserve"> </w:t>
      </w:r>
      <w:r w:rsidRPr="00923FD1">
        <w:t xml:space="preserve">un tal Feliciano en </w:t>
      </w:r>
      <w:r w:rsidRPr="00923FD1">
        <w:rPr>
          <w:rFonts w:cs="GranjonLTStd-Italic"/>
          <w:i/>
          <w:iCs/>
        </w:rPr>
        <w:t xml:space="preserve">La venganza venturosa </w:t>
      </w:r>
      <w:r w:rsidRPr="00923FD1">
        <w:t xml:space="preserve">(ed. E. </w:t>
      </w:r>
      <w:proofErr w:type="spellStart"/>
      <w:r w:rsidRPr="00923FD1">
        <w:t>Calderwood</w:t>
      </w:r>
      <w:proofErr w:type="spellEnd"/>
      <w:r w:rsidRPr="00923FD1">
        <w:t xml:space="preserve">, vv. 628-635) y un tal don Félix en </w:t>
      </w:r>
      <w:r w:rsidRPr="00923FD1">
        <w:rPr>
          <w:rFonts w:cs="GranjonLTStd-Italic"/>
          <w:i/>
          <w:iCs/>
        </w:rPr>
        <w:t>Quien ama no haga fieros</w:t>
      </w:r>
      <w:r w:rsidRPr="00923FD1">
        <w:t>;</w:t>
      </w:r>
      <w:r w:rsidRPr="00923FD1">
        <w:rPr>
          <w:rStyle w:val="Refdenotaalpie"/>
          <w:rFonts w:cs="GranjonLTStd"/>
          <w:sz w:val="23"/>
          <w:szCs w:val="23"/>
        </w:rPr>
        <w:footnoteReference w:id="36"/>
      </w:r>
      <w:r w:rsidRPr="00923FD1">
        <w:rPr>
          <w:sz w:val="13"/>
          <w:szCs w:val="13"/>
        </w:rPr>
        <w:t xml:space="preserve"> </w:t>
      </w:r>
      <w:r w:rsidRPr="00923FD1">
        <w:t>en la primera</w:t>
      </w:r>
      <w:r w:rsidR="00613C0B" w:rsidRPr="00923FD1">
        <w:t xml:space="preserve"> </w:t>
      </w:r>
      <w:r w:rsidRPr="00923FD1">
        <w:t>obra, además, se cita —como en nuestra comedia (v. 1013)— el municipio</w:t>
      </w:r>
      <w:r w:rsidR="00613C0B" w:rsidRPr="00923FD1">
        <w:t xml:space="preserve"> </w:t>
      </w:r>
      <w:r w:rsidRPr="00923FD1">
        <w:t xml:space="preserve">de </w:t>
      </w:r>
      <w:proofErr w:type="spellStart"/>
      <w:r w:rsidRPr="00923FD1">
        <w:t>Selaya</w:t>
      </w:r>
      <w:proofErr w:type="spellEnd"/>
      <w:r w:rsidRPr="00923FD1">
        <w:t xml:space="preserve">, pueblo del valle de </w:t>
      </w:r>
      <w:proofErr w:type="spellStart"/>
      <w:r w:rsidRPr="00923FD1">
        <w:t>Carriedo</w:t>
      </w:r>
      <w:proofErr w:type="spellEnd"/>
      <w:r w:rsidRPr="00923FD1">
        <w:t xml:space="preserve"> muy cercano a Vega de </w:t>
      </w:r>
      <w:proofErr w:type="spellStart"/>
      <w:r w:rsidRPr="00923FD1">
        <w:t>Villafufre</w:t>
      </w:r>
      <w:proofErr w:type="spellEnd"/>
      <w:r w:rsidRPr="00923FD1">
        <w:t xml:space="preserve"> y, para Lope, otro emblema de su Montaña querida. Por lo demás, la epístola de «</w:t>
      </w:r>
      <w:proofErr w:type="spellStart"/>
      <w:r w:rsidRPr="00923FD1">
        <w:t>Belardo</w:t>
      </w:r>
      <w:proofErr w:type="spellEnd"/>
      <w:r w:rsidRPr="00923FD1">
        <w:t xml:space="preserve"> a Amarilis», impresa en </w:t>
      </w:r>
      <w:r w:rsidRPr="00923FD1">
        <w:rPr>
          <w:rFonts w:cs="GranjonLTStd-Italic"/>
          <w:i/>
          <w:iCs/>
        </w:rPr>
        <w:t xml:space="preserve">La Filomena </w:t>
      </w:r>
      <w:r w:rsidRPr="00923FD1">
        <w:t>(1621),</w:t>
      </w:r>
      <w:r w:rsidRPr="00923FD1">
        <w:rPr>
          <w:rStyle w:val="Refdenotaalpie"/>
          <w:rFonts w:cs="GranjonLTStd"/>
          <w:sz w:val="23"/>
          <w:szCs w:val="23"/>
        </w:rPr>
        <w:footnoteReference w:id="37"/>
      </w:r>
      <w:r w:rsidRPr="00923FD1">
        <w:rPr>
          <w:sz w:val="13"/>
          <w:szCs w:val="13"/>
        </w:rPr>
        <w:t xml:space="preserve"> </w:t>
      </w:r>
      <w:r w:rsidRPr="00923FD1">
        <w:t>nos permite asimismo constatar las similitudes con la saga familiar de Isabel, procedente del mismo solar cántabro y lopesco, tan noble y linajudo como pobre de</w:t>
      </w:r>
      <w:r w:rsidR="00613C0B" w:rsidRPr="00923FD1">
        <w:t xml:space="preserve"> </w:t>
      </w:r>
      <w:r w:rsidRPr="00923FD1">
        <w:t>solemnidad.</w:t>
      </w:r>
    </w:p>
    <w:p w14:paraId="1BF17078"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8747494" w14:textId="77777777" w:rsidR="007447E9" w:rsidRPr="00923FD1" w:rsidRDefault="007447E9" w:rsidP="00613C0B">
      <w:pPr>
        <w:pStyle w:val="Prosa"/>
      </w:pPr>
      <w:r w:rsidRPr="00923FD1">
        <w:t xml:space="preserve">Con todo ello, Lope buscaba, digámoslo así, emparentar con su Isabel: un guiño que los más allegados podrían reconocer fácilmente y que, en el contexto de la polémica y el vínculo con </w:t>
      </w:r>
      <w:r w:rsidRPr="00923FD1">
        <w:rPr>
          <w:rFonts w:cs="GranjonLTStd-Italic"/>
          <w:i/>
          <w:iCs/>
        </w:rPr>
        <w:t>Las firmezas de Isabela</w:t>
      </w:r>
      <w:r w:rsidRPr="00923FD1">
        <w:t xml:space="preserve">, no parece en absoluto casual. Más difícil resulta calibrar el significado preciso de tal gesto; en cualquier caso, la genealogía de Isabel es otra muestra de que Lope quiso entrar al trapo y no se anduvo con tapujos a la hora de enfrentar a la Isabela gongorina su propia Isabel (y no pocas veces, </w:t>
      </w:r>
      <w:r w:rsidRPr="00923FD1">
        <w:rPr>
          <w:rFonts w:cs="GranjonLTStd-Italic"/>
          <w:i/>
          <w:iCs/>
        </w:rPr>
        <w:t>Isabela</w:t>
      </w:r>
      <w:r w:rsidRPr="00923FD1">
        <w:t>), cuya virtud y nobleza de espíritu le permiten sortear mil y un obstáculos, particularmente esa pobreza exhibida desde el propio título. No hay por qué forzar el pretendido alcance autobiográfico: basta con reconocer que el desafío se presentaba en bandeja para cualquiera que estuviera mínimamente al tanto de la vida, obra y milagros de Lope de Vega y Luis de Góngora. O sea, para toda la parroquia literaria, amén de curiosos y advenedizos.</w:t>
      </w:r>
    </w:p>
    <w:p w14:paraId="46A90218" w14:textId="6F606DA6"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615B7A54" w14:textId="77777777" w:rsidR="00563051" w:rsidRPr="00923FD1" w:rsidRDefault="00563051" w:rsidP="007447E9">
      <w:pPr>
        <w:autoSpaceDE w:val="0"/>
        <w:autoSpaceDN w:val="0"/>
        <w:adjustRightInd w:val="0"/>
        <w:spacing w:after="0" w:line="240" w:lineRule="auto"/>
        <w:rPr>
          <w:rFonts w:ascii="Garamond" w:hAnsi="Garamond" w:cs="GranjonLTStd"/>
          <w:sz w:val="23"/>
          <w:szCs w:val="23"/>
          <w:lang w:val="es-ES"/>
        </w:rPr>
      </w:pPr>
    </w:p>
    <w:p w14:paraId="5CC232A0" w14:textId="4BA72B5A" w:rsidR="007447E9" w:rsidRPr="00923FD1" w:rsidRDefault="000D2C82" w:rsidP="007447E9">
      <w:pPr>
        <w:autoSpaceDE w:val="0"/>
        <w:autoSpaceDN w:val="0"/>
        <w:adjustRightInd w:val="0"/>
        <w:spacing w:after="0" w:line="240" w:lineRule="auto"/>
        <w:rPr>
          <w:rFonts w:ascii="Garamond" w:hAnsi="Garamond" w:cs="GranjonLTStd"/>
          <w:sz w:val="24"/>
          <w:szCs w:val="24"/>
          <w:lang w:val="es-ES"/>
        </w:rPr>
      </w:pPr>
      <w:r w:rsidRPr="00923FD1">
        <w:rPr>
          <w:rFonts w:ascii="Garamond" w:hAnsi="Garamond" w:cs="GranjonLTStd"/>
          <w:sz w:val="24"/>
          <w:szCs w:val="24"/>
          <w:lang w:val="es-ES"/>
        </w:rPr>
        <w:t>#</w:t>
      </w:r>
      <w:r w:rsidR="007447E9" w:rsidRPr="00923FD1">
        <w:rPr>
          <w:rFonts w:ascii="Garamond" w:hAnsi="Garamond" w:cs="GranjonLTStd"/>
          <w:sz w:val="24"/>
          <w:szCs w:val="24"/>
          <w:lang w:val="es-ES"/>
        </w:rPr>
        <w:t>LA DEDICATORIA A MARINO Y LA POLÉMICA GONGORINA</w:t>
      </w:r>
    </w:p>
    <w:p w14:paraId="211D1126" w14:textId="77777777" w:rsidR="007447E9" w:rsidRPr="00923FD1" w:rsidRDefault="007447E9" w:rsidP="007447E9">
      <w:pPr>
        <w:autoSpaceDE w:val="0"/>
        <w:autoSpaceDN w:val="0"/>
        <w:adjustRightInd w:val="0"/>
        <w:spacing w:after="0" w:line="240" w:lineRule="auto"/>
        <w:rPr>
          <w:rFonts w:ascii="Garamond" w:hAnsi="Garamond" w:cs="GranjonLTStd"/>
          <w:smallCaps/>
          <w:sz w:val="24"/>
          <w:szCs w:val="24"/>
          <w:lang w:val="es-ES"/>
        </w:rPr>
      </w:pPr>
    </w:p>
    <w:p w14:paraId="322C17F9" w14:textId="549DD314" w:rsidR="007447E9" w:rsidRPr="00923FD1" w:rsidRDefault="007447E9" w:rsidP="00613C0B">
      <w:pPr>
        <w:pStyle w:val="Prosa"/>
      </w:pPr>
      <w:r w:rsidRPr="00923FD1">
        <w:t xml:space="preserve">Pero la faceta de </w:t>
      </w:r>
      <w:r w:rsidRPr="00923FD1">
        <w:rPr>
          <w:rFonts w:cs="GranjonLTStd-Italic"/>
          <w:i/>
          <w:iCs/>
        </w:rPr>
        <w:t xml:space="preserve">Virtud, pobreza y mujer </w:t>
      </w:r>
      <w:r w:rsidRPr="00923FD1">
        <w:t>que más interés ha despertado entre</w:t>
      </w:r>
      <w:r w:rsidR="00613C0B" w:rsidRPr="00923FD1">
        <w:t xml:space="preserve"> </w:t>
      </w:r>
      <w:r w:rsidRPr="00923FD1">
        <w:t>la crítica no es la comedia en sí, sino la dedicatoria que Lope le añadió al</w:t>
      </w:r>
      <w:r w:rsidR="00613C0B" w:rsidRPr="00923FD1">
        <w:t xml:space="preserve"> </w:t>
      </w:r>
      <w:r w:rsidRPr="00923FD1">
        <w:t xml:space="preserve">publicarla en la </w:t>
      </w:r>
      <w:r w:rsidRPr="00923FD1">
        <w:rPr>
          <w:rFonts w:cs="GranjonLTStd-Italic"/>
          <w:i/>
          <w:iCs/>
        </w:rPr>
        <w:t>Parte XX</w:t>
      </w:r>
      <w:r w:rsidRPr="00923FD1">
        <w:t>. Dirigida al poeta Giambattista Marino, uno de</w:t>
      </w:r>
      <w:r w:rsidR="00613C0B" w:rsidRPr="00923FD1">
        <w:t xml:space="preserve"> </w:t>
      </w:r>
      <w:r w:rsidRPr="00923FD1">
        <w:t>los más conspicuos imitadores (y plagiarios, dicho sea de paso) del Fénix,</w:t>
      </w:r>
      <w:r w:rsidR="00613C0B" w:rsidRPr="00923FD1">
        <w:t xml:space="preserve"> </w:t>
      </w:r>
      <w:r w:rsidRPr="00923FD1">
        <w:t>esta famosa dedicatoria, tan estupendamente editada y anotada por Fausta Antonucci [2013], merece con creces la atención exquisita que le han brindado</w:t>
      </w:r>
      <w:r w:rsidR="00613C0B" w:rsidRPr="00923FD1">
        <w:t xml:space="preserve"> </w:t>
      </w:r>
      <w:r w:rsidRPr="00923FD1">
        <w:t xml:space="preserve">estudiosos como Dámaso Alonso [1972], </w:t>
      </w:r>
      <w:proofErr w:type="spellStart"/>
      <w:r w:rsidRPr="00923FD1">
        <w:t>Scamuzzi</w:t>
      </w:r>
      <w:proofErr w:type="spellEnd"/>
      <w:r w:rsidRPr="00923FD1">
        <w:t xml:space="preserve"> [2011b], </w:t>
      </w:r>
      <w:proofErr w:type="spellStart"/>
      <w:r w:rsidRPr="00923FD1">
        <w:lastRenderedPageBreak/>
        <w:t>d’Artois</w:t>
      </w:r>
      <w:proofErr w:type="spellEnd"/>
      <w:r w:rsidR="00613C0B" w:rsidRPr="00923FD1">
        <w:t xml:space="preserve"> </w:t>
      </w:r>
      <w:r w:rsidRPr="00923FD1">
        <w:t>[2014] o la propia Antonucci [2014],</w:t>
      </w:r>
      <w:r w:rsidRPr="00923FD1">
        <w:rPr>
          <w:rStyle w:val="Refdenotaalpie"/>
          <w:rFonts w:cs="GranjonLTStd"/>
          <w:sz w:val="23"/>
          <w:szCs w:val="23"/>
        </w:rPr>
        <w:footnoteReference w:id="38"/>
      </w:r>
      <w:r w:rsidRPr="00923FD1">
        <w:rPr>
          <w:sz w:val="13"/>
          <w:szCs w:val="13"/>
        </w:rPr>
        <w:t xml:space="preserve"> </w:t>
      </w:r>
      <w:r w:rsidRPr="00923FD1">
        <w:t>que han desvelado al detalle las curiosísimas</w:t>
      </w:r>
      <w:r w:rsidR="00613C0B" w:rsidRPr="00923FD1">
        <w:t xml:space="preserve"> </w:t>
      </w:r>
      <w:r w:rsidRPr="00923FD1">
        <w:t>anécdotas personales (las amistades comunes entre ambos poetas,</w:t>
      </w:r>
      <w:r w:rsidR="00613C0B" w:rsidRPr="00923FD1">
        <w:t xml:space="preserve"> </w:t>
      </w:r>
      <w:r w:rsidRPr="00923FD1">
        <w:t>el retrato de Lope encargado por Marino…), los intríngulis biográficos</w:t>
      </w:r>
      <w:r w:rsidR="00613C0B" w:rsidRPr="00923FD1">
        <w:t xml:space="preserve"> </w:t>
      </w:r>
      <w:r w:rsidRPr="00923FD1">
        <w:t>todavía algo huidizos (las charlas del napolitano acerca del madrileño,</w:t>
      </w:r>
      <w:r w:rsidR="00613C0B" w:rsidRPr="00923FD1">
        <w:t xml:space="preserve"> </w:t>
      </w:r>
      <w:r w:rsidRPr="00923FD1">
        <w:t>quiénes y cuándo le hicieron saber a Lope la buena opinión que le profesaba</w:t>
      </w:r>
      <w:r w:rsidR="00613C0B" w:rsidRPr="00923FD1">
        <w:t xml:space="preserve"> </w:t>
      </w:r>
      <w:r w:rsidRPr="00923FD1">
        <w:t>Marino), los misterios literarios aún por resolver (la égloga en latín, lopesca</w:t>
      </w:r>
      <w:r w:rsidR="00613C0B" w:rsidRPr="00923FD1">
        <w:t xml:space="preserve"> </w:t>
      </w:r>
      <w:r w:rsidRPr="00923FD1">
        <w:t xml:space="preserve">y piscatoria, de nombre </w:t>
      </w:r>
      <w:proofErr w:type="spellStart"/>
      <w:r w:rsidRPr="00923FD1">
        <w:rPr>
          <w:rFonts w:cs="GranjonLTStd-Italic"/>
          <w:i/>
          <w:iCs/>
        </w:rPr>
        <w:t>Amarílida</w:t>
      </w:r>
      <w:proofErr w:type="spellEnd"/>
      <w:r w:rsidRPr="00923FD1">
        <w:t>) y, en fin, el sentido y el contexto</w:t>
      </w:r>
      <w:r w:rsidR="00613C0B" w:rsidRPr="00923FD1">
        <w:t xml:space="preserve"> </w:t>
      </w:r>
      <w:r w:rsidRPr="00923FD1">
        <w:t>histórico de la dedicatoria (la admiración mutua de ambos poetas, los dimes</w:t>
      </w:r>
      <w:r w:rsidR="00613C0B" w:rsidRPr="00923FD1">
        <w:t xml:space="preserve"> </w:t>
      </w:r>
      <w:r w:rsidRPr="00923FD1">
        <w:t>y diretes con Góngora y los suyos, el carácter propicio de la figura de</w:t>
      </w:r>
      <w:r w:rsidR="00613C0B" w:rsidRPr="00923FD1">
        <w:t xml:space="preserve"> </w:t>
      </w:r>
      <w:r w:rsidRPr="00923FD1">
        <w:t>Marino para los intereses de Lope). En suma, con las líneas que preceden a</w:t>
      </w:r>
      <w:r w:rsidR="00613C0B" w:rsidRPr="00923FD1">
        <w:t xml:space="preserve"> </w:t>
      </w:r>
      <w:r w:rsidRPr="00923FD1">
        <w:rPr>
          <w:rFonts w:cs="GranjonLTStd-Italic"/>
          <w:i/>
          <w:iCs/>
        </w:rPr>
        <w:t>Virtud, pobreza y mujer</w:t>
      </w:r>
      <w:r w:rsidRPr="00923FD1">
        <w:t>, Lope pretendió agasajar una vez más a Marino</w:t>
      </w:r>
      <w:r w:rsidRPr="00923FD1">
        <w:rPr>
          <w:rStyle w:val="Refdenotaalpie"/>
          <w:rFonts w:cs="GranjonLTStd"/>
          <w:sz w:val="23"/>
          <w:szCs w:val="23"/>
        </w:rPr>
        <w:footnoteReference w:id="39"/>
      </w:r>
      <w:r w:rsidRPr="00923FD1">
        <w:rPr>
          <w:sz w:val="13"/>
          <w:szCs w:val="13"/>
        </w:rPr>
        <w:t xml:space="preserve"> </w:t>
      </w:r>
      <w:r w:rsidRPr="00923FD1">
        <w:t>y</w:t>
      </w:r>
      <w:r w:rsidR="00613C0B" w:rsidRPr="00923FD1">
        <w:t xml:space="preserve"> </w:t>
      </w:r>
      <w:r w:rsidRPr="00923FD1">
        <w:t>rogarle que aceptara (o hiciera público, quién sabe si como parte de una</w:t>
      </w:r>
      <w:r w:rsidR="00613C0B" w:rsidRPr="00923FD1">
        <w:t xml:space="preserve"> </w:t>
      </w:r>
      <w:r w:rsidRPr="00923FD1">
        <w:t xml:space="preserve">supuesta continuación de la </w:t>
      </w:r>
      <w:proofErr w:type="spellStart"/>
      <w:r w:rsidRPr="00923FD1">
        <w:rPr>
          <w:rFonts w:cs="GranjonLTStd-Italic"/>
          <w:i/>
          <w:iCs/>
        </w:rPr>
        <w:t>Galeria</w:t>
      </w:r>
      <w:proofErr w:type="spellEnd"/>
      <w:r w:rsidRPr="00923FD1">
        <w:rPr>
          <w:rFonts w:cs="GranjonLTStd-Italic"/>
          <w:i/>
          <w:iCs/>
        </w:rPr>
        <w:t xml:space="preserve"> </w:t>
      </w:r>
      <w:r w:rsidRPr="00923FD1">
        <w:t>del napolitano) su malogrado retrato,</w:t>
      </w:r>
      <w:r w:rsidR="00613C0B" w:rsidRPr="00923FD1">
        <w:t xml:space="preserve"> </w:t>
      </w:r>
      <w:r w:rsidRPr="00923FD1">
        <w:t>para lo cual no escatimó en detalles personales, sabedor tal vez de lo mucho</w:t>
      </w:r>
      <w:r w:rsidR="00613C0B" w:rsidRPr="00923FD1">
        <w:t xml:space="preserve"> </w:t>
      </w:r>
      <w:r w:rsidRPr="00923FD1">
        <w:t>que ganaba al airear un trato tan cordial con el célebre poeta y, también, lo</w:t>
      </w:r>
      <w:r w:rsidR="00613C0B" w:rsidRPr="00923FD1">
        <w:t xml:space="preserve"> </w:t>
      </w:r>
      <w:r w:rsidRPr="00923FD1">
        <w:t>bien que le venía en términos literarios ensalzar la figura de Marino (cuya</w:t>
      </w:r>
      <w:r w:rsidR="00613C0B" w:rsidRPr="00923FD1">
        <w:t xml:space="preserve"> </w:t>
      </w:r>
      <w:r w:rsidRPr="00923FD1">
        <w:t>abundancia creativa se equipararía fácilmente a la del Fénix y cuya poesía</w:t>
      </w:r>
      <w:r w:rsidR="00613C0B" w:rsidRPr="00923FD1">
        <w:t xml:space="preserve"> </w:t>
      </w:r>
      <w:r w:rsidRPr="00923FD1">
        <w:t>podía constituir un modelo alternativo de fábula mitológica y pastoril</w:t>
      </w:r>
      <w:r w:rsidR="00613C0B" w:rsidRPr="00923FD1">
        <w:t xml:space="preserve"> </w:t>
      </w:r>
      <w:r w:rsidRPr="00923FD1">
        <w:t xml:space="preserve">frente el </w:t>
      </w:r>
      <w:r w:rsidRPr="00923FD1">
        <w:rPr>
          <w:rFonts w:cs="GranjonLTStd-Italic"/>
          <w:i/>
          <w:iCs/>
        </w:rPr>
        <w:t xml:space="preserve">Polifemo </w:t>
      </w:r>
      <w:r w:rsidRPr="00923FD1">
        <w:t xml:space="preserve">y las </w:t>
      </w:r>
      <w:r w:rsidRPr="00923FD1">
        <w:rPr>
          <w:rFonts w:cs="GranjonLTStd-Italic"/>
          <w:i/>
          <w:iCs/>
        </w:rPr>
        <w:t>Soledades</w:t>
      </w:r>
      <w:r w:rsidRPr="00923FD1">
        <w:t>), todo lo cual le permitió engarzar fácilmente</w:t>
      </w:r>
      <w:r w:rsidR="00613C0B" w:rsidRPr="00923FD1">
        <w:t xml:space="preserve"> </w:t>
      </w:r>
      <w:r w:rsidRPr="00923FD1">
        <w:t>estos elogios con una defensa de su propuesta dramática y del verso</w:t>
      </w:r>
      <w:r w:rsidR="00613C0B" w:rsidRPr="00923FD1">
        <w:t xml:space="preserve"> </w:t>
      </w:r>
      <w:r w:rsidRPr="00923FD1">
        <w:t>octosílabo; así, para curarse en salud ante los posibles remilgos aristotélicos</w:t>
      </w:r>
      <w:r w:rsidR="00613C0B" w:rsidRPr="00923FD1">
        <w:t xml:space="preserve"> </w:t>
      </w:r>
      <w:r w:rsidRPr="00923FD1">
        <w:t>del napolitano, Lope excusa las licencias de la comedia nueva en la necesidad</w:t>
      </w:r>
      <w:r w:rsidR="00613C0B" w:rsidRPr="00923FD1">
        <w:t xml:space="preserve"> </w:t>
      </w:r>
      <w:r w:rsidRPr="00923FD1">
        <w:t>de seguir el camino desbrozado por dramaturgos anteriores, y engarza</w:t>
      </w:r>
      <w:r w:rsidR="00613C0B" w:rsidRPr="00923FD1">
        <w:t xml:space="preserve"> </w:t>
      </w:r>
      <w:r w:rsidRPr="00923FD1">
        <w:t>el elogio de las ocho sílabas —tan castizas— con su apuesta por la naturalidad</w:t>
      </w:r>
      <w:r w:rsidR="00613C0B" w:rsidRPr="00923FD1">
        <w:t xml:space="preserve"> </w:t>
      </w:r>
      <w:r w:rsidRPr="00923FD1">
        <w:t>y con el envite final (otro más) contra sus acérrimos oponentes, los</w:t>
      </w:r>
      <w:r w:rsidR="00613C0B" w:rsidRPr="00923FD1">
        <w:t xml:space="preserve"> </w:t>
      </w:r>
      <w:proofErr w:type="spellStart"/>
      <w:r w:rsidRPr="00923FD1">
        <w:t>cultistas</w:t>
      </w:r>
      <w:proofErr w:type="spellEnd"/>
      <w:r w:rsidRPr="00923FD1">
        <w:t>, a los que acusa de retorcer el idioma hasta extremos insoportables,</w:t>
      </w:r>
      <w:r w:rsidR="00613C0B" w:rsidRPr="00923FD1">
        <w:t xml:space="preserve"> </w:t>
      </w:r>
      <w:r w:rsidRPr="00923FD1">
        <w:t>no sin antes erigirse nada menos que en adalid de la lengua castellana</w:t>
      </w:r>
      <w:r w:rsidR="00613C0B" w:rsidRPr="00923FD1">
        <w:t xml:space="preserve"> </w:t>
      </w:r>
      <w:r w:rsidRPr="00923FD1">
        <w:t>frente a «la bárbara aspereza que llaman culta». Aunque Marino tal vez</w:t>
      </w:r>
      <w:r w:rsidR="00613C0B" w:rsidRPr="00923FD1">
        <w:t xml:space="preserve"> </w:t>
      </w:r>
      <w:r w:rsidRPr="00923FD1">
        <w:t xml:space="preserve">no llegase a degustar la comedia de su colega (falleció repentinamente el 26 de marzo, a los dos meses de que se publicase la </w:t>
      </w:r>
      <w:r w:rsidRPr="00923FD1">
        <w:rPr>
          <w:rFonts w:cs="GranjonLTStd-Italic"/>
          <w:i/>
          <w:iCs/>
        </w:rPr>
        <w:t>Parte XX</w:t>
      </w:r>
      <w:r w:rsidRPr="00923FD1">
        <w:t xml:space="preserve">), la dedicatoria de </w:t>
      </w:r>
      <w:r w:rsidRPr="00923FD1">
        <w:rPr>
          <w:rFonts w:cs="GranjonLTStd-Italic"/>
          <w:i/>
          <w:iCs/>
        </w:rPr>
        <w:t xml:space="preserve">Virtud, pobreza y mujer </w:t>
      </w:r>
      <w:r w:rsidRPr="00923FD1">
        <w:t xml:space="preserve">da buena cuenta de la admiración sincera que le profesaba Lope, que, con todo (y no era la primera vez), no dudó en arrimar </w:t>
      </w:r>
      <w:proofErr w:type="gramStart"/>
      <w:r w:rsidRPr="00923FD1">
        <w:t>el ascua</w:t>
      </w:r>
      <w:proofErr w:type="gramEnd"/>
      <w:r w:rsidRPr="00923FD1">
        <w:t xml:space="preserve"> a su sardina e imbricar los elogios del napolitano con la defensa,</w:t>
      </w:r>
      <w:r w:rsidR="00613C0B" w:rsidRPr="00923FD1">
        <w:t xml:space="preserve"> </w:t>
      </w:r>
      <w:r w:rsidRPr="00923FD1">
        <w:t xml:space="preserve">por la cuenta que le traía, tanto de su apuesta teatral como de su lenguaje poético. Claro que la relación de </w:t>
      </w:r>
      <w:r w:rsidRPr="00923FD1">
        <w:rPr>
          <w:rFonts w:cs="GranjonLTStd-Italic"/>
          <w:i/>
          <w:iCs/>
        </w:rPr>
        <w:t xml:space="preserve">Virtud, pobreza y mujer </w:t>
      </w:r>
      <w:r w:rsidRPr="00923FD1">
        <w:t>con Góngora, bien lo sabemos ya, venía de lejos.</w:t>
      </w:r>
    </w:p>
    <w:p w14:paraId="60A07D5A"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7F5D3FE" w14:textId="41E0E12B" w:rsidR="007447E9" w:rsidRPr="00923FD1" w:rsidRDefault="000D2C82" w:rsidP="007447E9">
      <w:pPr>
        <w:autoSpaceDE w:val="0"/>
        <w:autoSpaceDN w:val="0"/>
        <w:adjustRightInd w:val="0"/>
        <w:spacing w:after="0" w:line="240" w:lineRule="auto"/>
        <w:rPr>
          <w:rFonts w:ascii="Garamond" w:hAnsi="Garamond" w:cs="GranjonLTStd"/>
          <w:smallCaps/>
          <w:sz w:val="24"/>
          <w:szCs w:val="24"/>
          <w:lang w:val="es-ES"/>
        </w:rPr>
      </w:pPr>
      <w:r w:rsidRPr="00923FD1">
        <w:rPr>
          <w:rFonts w:ascii="Garamond" w:hAnsi="Garamond" w:cs="GranjonLTStd"/>
          <w:smallCaps/>
          <w:sz w:val="24"/>
          <w:szCs w:val="24"/>
          <w:lang w:val="es-ES"/>
        </w:rPr>
        <w:t>#</w:t>
      </w:r>
      <w:r w:rsidR="007447E9" w:rsidRPr="00923FD1">
        <w:rPr>
          <w:rFonts w:ascii="Garamond" w:hAnsi="Garamond" w:cs="GranjonLTStd"/>
          <w:smallCaps/>
          <w:sz w:val="24"/>
          <w:szCs w:val="24"/>
          <w:lang w:val="es-ES"/>
        </w:rPr>
        <w:t>Reescrituras y lectores</w:t>
      </w:r>
    </w:p>
    <w:p w14:paraId="7CD27922" w14:textId="77777777" w:rsidR="007447E9" w:rsidRPr="00923FD1" w:rsidRDefault="007447E9" w:rsidP="007447E9">
      <w:pPr>
        <w:autoSpaceDE w:val="0"/>
        <w:autoSpaceDN w:val="0"/>
        <w:adjustRightInd w:val="0"/>
        <w:spacing w:after="0" w:line="240" w:lineRule="auto"/>
        <w:rPr>
          <w:rFonts w:ascii="Garamond" w:hAnsi="Garamond" w:cs="GranjonLTStd"/>
          <w:smallCaps/>
          <w:sz w:val="24"/>
          <w:szCs w:val="24"/>
          <w:lang w:val="es-ES"/>
        </w:rPr>
      </w:pPr>
    </w:p>
    <w:p w14:paraId="42F18AD4" w14:textId="790612DB" w:rsidR="007447E9" w:rsidRPr="00923FD1" w:rsidRDefault="007447E9" w:rsidP="00613C0B">
      <w:pPr>
        <w:pStyle w:val="Prosa"/>
      </w:pPr>
      <w:r w:rsidRPr="00923FD1">
        <w:t>Examinadas ya las fuentes de nuestra comedia y su dedicatoria, es hora de</w:t>
      </w:r>
      <w:r w:rsidR="00613C0B" w:rsidRPr="00923FD1">
        <w:t xml:space="preserve"> </w:t>
      </w:r>
      <w:r w:rsidRPr="00923FD1">
        <w:t xml:space="preserve">abordar la repercusión de </w:t>
      </w:r>
      <w:r w:rsidRPr="00923FD1">
        <w:rPr>
          <w:rFonts w:cs="GranjonLTStd-Italic"/>
          <w:i/>
          <w:iCs/>
        </w:rPr>
        <w:t xml:space="preserve">Virtud, pobreza y mujer </w:t>
      </w:r>
      <w:r w:rsidRPr="00923FD1">
        <w:t>en el teatro y la literatura</w:t>
      </w:r>
      <w:r w:rsidR="00613C0B" w:rsidRPr="00923FD1">
        <w:t xml:space="preserve"> </w:t>
      </w:r>
      <w:r w:rsidRPr="00923FD1">
        <w:t>del Siglo de Oro. El rastro de las andanzas de Isabel y Carlos comienza, sin</w:t>
      </w:r>
      <w:r w:rsidR="00613C0B" w:rsidRPr="00923FD1">
        <w:t xml:space="preserve"> </w:t>
      </w:r>
      <w:r w:rsidRPr="00923FD1">
        <w:t>ir más lejos, por el propio Lope, que volvió los ojos a su pieza para componer</w:t>
      </w:r>
      <w:r w:rsidR="00613C0B" w:rsidRPr="00923FD1">
        <w:t xml:space="preserve"> </w:t>
      </w:r>
      <w:r w:rsidRPr="00923FD1">
        <w:t xml:space="preserve">otra obra suya. Se trata de La </w:t>
      </w:r>
      <w:r w:rsidRPr="00923FD1">
        <w:rPr>
          <w:rFonts w:cs="GranjonLTStd-Italic"/>
          <w:i/>
          <w:iCs/>
        </w:rPr>
        <w:t>palabra vengada</w:t>
      </w:r>
      <w:r w:rsidRPr="00923FD1">
        <w:t>, escrita en torno a 1628 o</w:t>
      </w:r>
      <w:r w:rsidR="00613C0B" w:rsidRPr="00923FD1">
        <w:t xml:space="preserve"> </w:t>
      </w:r>
      <w:r w:rsidRPr="00923FD1">
        <w:t xml:space="preserve">1629. De esta comedia, preciosa </w:t>
      </w:r>
      <w:r w:rsidRPr="00923FD1">
        <w:rPr>
          <w:rFonts w:cs="GranjonLTStd-Italic"/>
          <w:i/>
          <w:iCs/>
        </w:rPr>
        <w:t xml:space="preserve">rara avis </w:t>
      </w:r>
      <w:r w:rsidRPr="00923FD1">
        <w:t>en nuestro patrimonio teatral, se</w:t>
      </w:r>
      <w:r w:rsidR="00613C0B" w:rsidRPr="00923FD1">
        <w:t xml:space="preserve"> </w:t>
      </w:r>
      <w:r w:rsidRPr="00923FD1">
        <w:t>conserva tanto el plan en prosa autógrafo de puño y letra de Lope —una</w:t>
      </w:r>
      <w:r w:rsidR="00613C0B" w:rsidRPr="00923FD1">
        <w:t xml:space="preserve"> </w:t>
      </w:r>
      <w:r w:rsidRPr="00923FD1">
        <w:t xml:space="preserve">auténtica joya de la filología— como una versión impresa en la </w:t>
      </w:r>
      <w:r w:rsidRPr="00923FD1">
        <w:rPr>
          <w:rFonts w:cs="GranjonLTStd-Italic"/>
          <w:i/>
          <w:iCs/>
        </w:rPr>
        <w:t>Parte XLIV</w:t>
      </w:r>
      <w:r w:rsidR="00613C0B" w:rsidRPr="00923FD1">
        <w:t xml:space="preserve"> </w:t>
      </w:r>
      <w:r w:rsidRPr="00923FD1">
        <w:t xml:space="preserve">de las </w:t>
      </w:r>
      <w:r w:rsidRPr="00923FD1">
        <w:rPr>
          <w:rFonts w:cs="GranjonLTStd-Italic"/>
          <w:i/>
          <w:iCs/>
        </w:rPr>
        <w:t xml:space="preserve">Comedias nuevas escogidas </w:t>
      </w:r>
      <w:r w:rsidRPr="00923FD1">
        <w:t>a nombre de Fernando de Zárate, pseudónimo</w:t>
      </w:r>
      <w:r w:rsidR="00613C0B" w:rsidRPr="00923FD1">
        <w:t xml:space="preserve"> </w:t>
      </w:r>
      <w:r w:rsidRPr="00923FD1">
        <w:t>de Antonio Enríquez Gómez (1600-1663). Esta versión impresa, adjudicada</w:t>
      </w:r>
      <w:r w:rsidR="00613C0B" w:rsidRPr="00923FD1">
        <w:t xml:space="preserve"> </w:t>
      </w:r>
      <w:r w:rsidRPr="00923FD1">
        <w:t>a Lope por parte de la crítica, constituye en verdad una refundición</w:t>
      </w:r>
      <w:r w:rsidR="00613C0B" w:rsidRPr="00923FD1">
        <w:t xml:space="preserve"> </w:t>
      </w:r>
      <w:r w:rsidRPr="00923FD1">
        <w:t>a cargo de Enríquez Gómez, realizada probablemente a partir de</w:t>
      </w:r>
      <w:r w:rsidR="00613C0B" w:rsidRPr="00923FD1">
        <w:t xml:space="preserve"> </w:t>
      </w:r>
      <w:r w:rsidRPr="00923FD1">
        <w:t xml:space="preserve">1649, fecha de su regreso </w:t>
      </w:r>
      <w:r w:rsidRPr="00923FD1">
        <w:lastRenderedPageBreak/>
        <w:t>a España tras su periplo europeo.</w:t>
      </w:r>
      <w:r w:rsidRPr="00923FD1">
        <w:rPr>
          <w:rStyle w:val="Refdenotaalpie"/>
          <w:rFonts w:cs="GranjonLTStd"/>
          <w:sz w:val="23"/>
          <w:szCs w:val="23"/>
        </w:rPr>
        <w:footnoteReference w:id="40"/>
      </w:r>
      <w:r w:rsidRPr="00923FD1">
        <w:rPr>
          <w:sz w:val="13"/>
          <w:szCs w:val="13"/>
        </w:rPr>
        <w:t xml:space="preserve"> </w:t>
      </w:r>
      <w:r w:rsidRPr="00923FD1">
        <w:t>En cualquier</w:t>
      </w:r>
      <w:r w:rsidR="00613C0B" w:rsidRPr="00923FD1">
        <w:t xml:space="preserve"> </w:t>
      </w:r>
      <w:r w:rsidRPr="00923FD1">
        <w:t xml:space="preserve">caso, </w:t>
      </w:r>
      <w:r w:rsidRPr="00923FD1">
        <w:rPr>
          <w:rFonts w:cs="GranjonLTStd-Italic"/>
          <w:i/>
          <w:iCs/>
        </w:rPr>
        <w:t xml:space="preserve">La palabra vengada </w:t>
      </w:r>
      <w:r w:rsidRPr="00923FD1">
        <w:t>es una de las últimas comedias del Fénix cuya trama</w:t>
      </w:r>
      <w:r w:rsidR="00613C0B" w:rsidRPr="00923FD1">
        <w:t xml:space="preserve"> </w:t>
      </w:r>
      <w:r w:rsidRPr="00923FD1">
        <w:t>gira en torno al cautiverio en tierras musulmanas. En ella no solo vuelve</w:t>
      </w:r>
      <w:r w:rsidR="00613C0B" w:rsidRPr="00923FD1">
        <w:t xml:space="preserve"> </w:t>
      </w:r>
      <w:r w:rsidRPr="00923FD1">
        <w:t>los ojos hacia una temática que le había granjeado el aplauso del público</w:t>
      </w:r>
      <w:r w:rsidR="00613C0B" w:rsidRPr="00923FD1">
        <w:t xml:space="preserve"> </w:t>
      </w:r>
      <w:r w:rsidRPr="00923FD1">
        <w:t>en su juventud, sino que para su composición parece haberse basado en</w:t>
      </w:r>
      <w:r w:rsidR="00613C0B" w:rsidRPr="00923FD1">
        <w:t xml:space="preserve"> </w:t>
      </w:r>
      <w:r w:rsidRPr="00923FD1">
        <w:rPr>
          <w:rFonts w:cs="GranjonLTStd-Italic"/>
          <w:i/>
          <w:iCs/>
        </w:rPr>
        <w:t>Virtud, pobreza y mujer</w:t>
      </w:r>
      <w:r w:rsidRPr="00923FD1">
        <w:t xml:space="preserve">, tal y como reveló </w:t>
      </w:r>
      <w:proofErr w:type="spellStart"/>
      <w:r w:rsidRPr="00923FD1">
        <w:t>McGrady</w:t>
      </w:r>
      <w:proofErr w:type="spellEnd"/>
      <w:r w:rsidRPr="00923FD1">
        <w:t xml:space="preserve"> [2008].</w:t>
      </w:r>
    </w:p>
    <w:p w14:paraId="7047BB48" w14:textId="359B6855" w:rsidR="007447E9" w:rsidRPr="00923FD1" w:rsidRDefault="007447E9" w:rsidP="00613C0B">
      <w:pPr>
        <w:pStyle w:val="Prosa"/>
      </w:pPr>
      <w:r w:rsidRPr="00923FD1">
        <w:t xml:space="preserve">Con todo, las considerables divergencias entre una y otra pieza saltan a la vista. Para empezar, en </w:t>
      </w:r>
      <w:r w:rsidRPr="00923FD1">
        <w:rPr>
          <w:rFonts w:cs="GranjonLTStd-Italic"/>
          <w:i/>
          <w:iCs/>
        </w:rPr>
        <w:t xml:space="preserve">La palabra vengada </w:t>
      </w:r>
      <w:r w:rsidRPr="00923FD1">
        <w:t xml:space="preserve">los factores históricos tienen cierta relevancia para el desarrollo de la trama, a diferencia de lo que ocurre en </w:t>
      </w:r>
      <w:r w:rsidRPr="00923FD1">
        <w:rPr>
          <w:rFonts w:cs="GranjonLTStd-Italic"/>
          <w:i/>
          <w:iCs/>
        </w:rPr>
        <w:t>Virtud, pobreza y mujer</w:t>
      </w:r>
      <w:r w:rsidRPr="00923FD1">
        <w:t xml:space="preserve">. Así, el ataque de las tropas del duque de Medina Sidonia al presidio de La </w:t>
      </w:r>
      <w:proofErr w:type="spellStart"/>
      <w:r w:rsidRPr="00923FD1">
        <w:t>Mamora</w:t>
      </w:r>
      <w:proofErr w:type="spellEnd"/>
      <w:r w:rsidRPr="00923FD1">
        <w:t xml:space="preserve">, lance fundamental de </w:t>
      </w:r>
      <w:r w:rsidRPr="00923FD1">
        <w:rPr>
          <w:rFonts w:cs="GranjonLTStd-Italic"/>
          <w:i/>
          <w:iCs/>
        </w:rPr>
        <w:t>La palabra</w:t>
      </w:r>
      <w:r w:rsidR="00613C0B" w:rsidRPr="00923FD1">
        <w:t xml:space="preserve"> </w:t>
      </w:r>
      <w:r w:rsidRPr="00923FD1">
        <w:rPr>
          <w:rFonts w:cs="GranjonLTStd-Italic"/>
          <w:i/>
          <w:iCs/>
        </w:rPr>
        <w:t xml:space="preserve">vengada </w:t>
      </w:r>
      <w:r w:rsidRPr="00923FD1">
        <w:t xml:space="preserve">durante el que capturan a don Juan, era por aquel entonces un episodio de suma actualidad, pues tuvo lugar entre finales de abril y principios de mayo de 1628. Por otro lado, esta obra es en realidad un drama, según se aprecia claramente en el desenlace, cuando don Juan muere a manos de </w:t>
      </w:r>
      <w:proofErr w:type="spellStart"/>
      <w:r w:rsidRPr="00923FD1">
        <w:t>Haquelme</w:t>
      </w:r>
      <w:proofErr w:type="spellEnd"/>
      <w:r w:rsidRPr="00923FD1">
        <w:t xml:space="preserve">, al que después asesinará el rey de Argel. Así pues, en esta pieza tardía, a partir del modelo concreto de </w:t>
      </w:r>
      <w:r w:rsidRPr="00923FD1">
        <w:rPr>
          <w:rFonts w:cs="GranjonLTStd-Italic"/>
          <w:i/>
          <w:iCs/>
        </w:rPr>
        <w:t>Virtud, pobreza y mujer</w:t>
      </w:r>
      <w:r w:rsidRPr="00923FD1">
        <w:t>, Lope retoma varios elementos típicos de las comedias bizantinas, los inserta en un acontecimiento histórico reciente y los dota de una dimensión trágica.</w:t>
      </w:r>
      <w:r w:rsidRPr="00923FD1">
        <w:rPr>
          <w:rStyle w:val="Refdenotaalpie"/>
          <w:rFonts w:cs="GranjonLTStd"/>
          <w:sz w:val="23"/>
          <w:szCs w:val="23"/>
        </w:rPr>
        <w:footnoteReference w:id="41"/>
      </w:r>
    </w:p>
    <w:p w14:paraId="0AE8B82A"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6AA743BA" w14:textId="272BF10E" w:rsidR="007447E9" w:rsidRPr="00923FD1" w:rsidRDefault="007447E9" w:rsidP="00613C0B">
      <w:pPr>
        <w:pStyle w:val="Prosa"/>
        <w:rPr>
          <w:rFonts w:cs="GranjonLTStd-Italic"/>
          <w:i/>
          <w:iCs/>
        </w:rPr>
      </w:pPr>
      <w:r w:rsidRPr="00923FD1">
        <w:t xml:space="preserve">Por su parte, Enríquez Gómez introdujo en su refundición de </w:t>
      </w:r>
      <w:r w:rsidRPr="00923FD1">
        <w:rPr>
          <w:rFonts w:cs="GranjonLTStd-Italic"/>
          <w:i/>
          <w:iCs/>
        </w:rPr>
        <w:t xml:space="preserve">La palabra vengada </w:t>
      </w:r>
      <w:r w:rsidRPr="00923FD1">
        <w:t>una serie de modificaciones que la sitúan aún más cerca de la órbita</w:t>
      </w:r>
      <w:r w:rsidRPr="00923FD1">
        <w:rPr>
          <w:rFonts w:cs="GranjonLTStd-Italic"/>
          <w:i/>
          <w:iCs/>
        </w:rPr>
        <w:t xml:space="preserve"> </w:t>
      </w:r>
      <w:r w:rsidRPr="00923FD1">
        <w:t xml:space="preserve">de las comedias bizantinas (y, por ende, también de </w:t>
      </w:r>
      <w:r w:rsidRPr="00923FD1">
        <w:rPr>
          <w:rFonts w:cs="GranjonLTStd-Italic"/>
          <w:i/>
          <w:iCs/>
        </w:rPr>
        <w:t>Virtud, pobreza y mujer</w:t>
      </w:r>
      <w:r w:rsidRPr="00923FD1">
        <w:t>),</w:t>
      </w:r>
      <w:r w:rsidRPr="00923FD1">
        <w:rPr>
          <w:rFonts w:cs="GranjonLTStd-Italic"/>
          <w:i/>
          <w:iCs/>
        </w:rPr>
        <w:t xml:space="preserve"> </w:t>
      </w:r>
      <w:r w:rsidRPr="00923FD1">
        <w:t>tales como el final feliz, el recurso de la falsa muerte y, sobre todo, el triunfo</w:t>
      </w:r>
      <w:r w:rsidRPr="00923FD1">
        <w:rPr>
          <w:rFonts w:cs="GranjonLTStd-Italic"/>
          <w:i/>
          <w:iCs/>
        </w:rPr>
        <w:t xml:space="preserve"> </w:t>
      </w:r>
      <w:r w:rsidRPr="00923FD1">
        <w:t>del catolicismo sobre el islam, que se explicita con la resistencia a la apostasía</w:t>
      </w:r>
      <w:r w:rsidRPr="00923FD1">
        <w:rPr>
          <w:rFonts w:cs="GranjonLTStd-Italic"/>
          <w:i/>
          <w:iCs/>
        </w:rPr>
        <w:t xml:space="preserve"> </w:t>
      </w:r>
      <w:r w:rsidRPr="00923FD1">
        <w:t>por parte del cautivo don Juan y con el comportamiento de la mora Zaida,</w:t>
      </w:r>
      <w:r w:rsidRPr="00923FD1">
        <w:rPr>
          <w:rFonts w:cs="GranjonLTStd-Italic"/>
          <w:i/>
          <w:iCs/>
        </w:rPr>
        <w:t xml:space="preserve"> </w:t>
      </w:r>
      <w:r w:rsidRPr="00923FD1">
        <w:t>cuya sangre cristiana la lleva a salvar la vida de su amado, cautivo de su padre.</w:t>
      </w:r>
      <w:r w:rsidRPr="00923FD1">
        <w:rPr>
          <w:rFonts w:cs="GranjonLTStd-Italic"/>
          <w:i/>
          <w:iCs/>
        </w:rPr>
        <w:t xml:space="preserve"> </w:t>
      </w:r>
      <w:r w:rsidRPr="00923FD1">
        <w:t>Que Enríquez Gómez acentuase la victoria de los cristianos y perfilase</w:t>
      </w:r>
      <w:r w:rsidRPr="00923FD1">
        <w:rPr>
          <w:rFonts w:cs="GranjonLTStd-Italic"/>
          <w:i/>
          <w:iCs/>
        </w:rPr>
        <w:t xml:space="preserve"> </w:t>
      </w:r>
      <w:r w:rsidRPr="00923FD1">
        <w:t>personajes como Zaida es un dato muy significativo: por aquel entonces, al</w:t>
      </w:r>
      <w:r w:rsidRPr="00923FD1">
        <w:rPr>
          <w:rFonts w:cs="GranjonLTStd-Italic"/>
          <w:i/>
          <w:iCs/>
        </w:rPr>
        <w:t xml:space="preserve"> </w:t>
      </w:r>
      <w:r w:rsidRPr="00923FD1">
        <w:t>escritor judeoconverso le convenía extremar la cautela y guardar las apariencias</w:t>
      </w:r>
      <w:r w:rsidRPr="00923FD1">
        <w:rPr>
          <w:rFonts w:cs="GranjonLTStd-Italic"/>
          <w:i/>
          <w:iCs/>
        </w:rPr>
        <w:t xml:space="preserve"> </w:t>
      </w:r>
      <w:r w:rsidRPr="00923FD1">
        <w:t>religiosas; en los últimos años de su vida, de hecho, Enríquez Gómez</w:t>
      </w:r>
      <w:r w:rsidR="00613C0B" w:rsidRPr="00923FD1">
        <w:rPr>
          <w:rFonts w:cs="GranjonLTStd-Italic"/>
          <w:i/>
          <w:iCs/>
        </w:rPr>
        <w:t xml:space="preserve"> </w:t>
      </w:r>
      <w:r w:rsidRPr="00923FD1">
        <w:t xml:space="preserve">«solo escribe comedias que no contienen ninguna clase de reivindicación judaica ni de ilustración del mundo judío» (Carrasco 2015:25). La justicia ya andaba tras sus pasos, y falleció en las cárceles de la Inquisición el 19 de marzo de 1663. No sin antes habernos legado, entre otras muchas obras, una comedia que indirectamente agrandaba la huella de </w:t>
      </w:r>
      <w:r w:rsidRPr="00923FD1">
        <w:rPr>
          <w:rFonts w:cs="GranjonLTStd-Italic"/>
          <w:i/>
          <w:iCs/>
        </w:rPr>
        <w:t>Virtud, pobreza y mujer</w:t>
      </w:r>
      <w:r w:rsidRPr="00923FD1">
        <w:t>.</w:t>
      </w:r>
    </w:p>
    <w:p w14:paraId="2DDE210B"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70E22AB" w14:textId="296EE33B" w:rsidR="007447E9" w:rsidRPr="00923FD1" w:rsidRDefault="007447E9" w:rsidP="00613C0B">
      <w:pPr>
        <w:pStyle w:val="Prosa"/>
        <w:rPr>
          <w:rFonts w:cs="GranjonLTStd-Italic"/>
          <w:i/>
          <w:iCs/>
        </w:rPr>
      </w:pPr>
      <w:r w:rsidRPr="00923FD1">
        <w:t xml:space="preserve">Entre los procesos de reescritura —de ida y vuelta— más hermosos en los que participa nuestra pieza se cuenta sin duda el que atañe a </w:t>
      </w:r>
      <w:r w:rsidRPr="00923FD1">
        <w:rPr>
          <w:rFonts w:cs="GranjonLTStd-Italic"/>
          <w:i/>
          <w:iCs/>
        </w:rPr>
        <w:t>La esclava de su amante</w:t>
      </w:r>
      <w:r w:rsidRPr="00923FD1">
        <w:t xml:space="preserve">, novela que María de Zayas incluyó en la </w:t>
      </w:r>
      <w:r w:rsidRPr="00923FD1">
        <w:rPr>
          <w:rFonts w:cs="GranjonLTStd-Italic"/>
          <w:i/>
          <w:iCs/>
        </w:rPr>
        <w:t xml:space="preserve">Parte segunda del sarao y entretenimiento honesto </w:t>
      </w:r>
      <w:r w:rsidRPr="00923FD1">
        <w:t xml:space="preserve">(también conocida como </w:t>
      </w:r>
      <w:r w:rsidRPr="00923FD1">
        <w:rPr>
          <w:rFonts w:cs="GranjonLTStd-Italic"/>
          <w:i/>
          <w:iCs/>
        </w:rPr>
        <w:t>Desengaños amorosos</w:t>
      </w:r>
      <w:r w:rsidRPr="00923FD1">
        <w:t>),</w:t>
      </w:r>
      <w:r w:rsidRPr="00923FD1">
        <w:rPr>
          <w:rFonts w:cs="GranjonLTStd-Italic"/>
          <w:i/>
          <w:iCs/>
        </w:rPr>
        <w:t xml:space="preserve"> </w:t>
      </w:r>
      <w:r w:rsidRPr="00923FD1">
        <w:t>publicada en 1647. A pesar de las muchas y obvias diferencias argumentales,</w:t>
      </w:r>
      <w:r w:rsidRPr="00923FD1">
        <w:rPr>
          <w:rFonts w:cs="GranjonLTStd-Italic"/>
          <w:i/>
          <w:iCs/>
        </w:rPr>
        <w:t xml:space="preserve"> Virtud, pobreza y mujer </w:t>
      </w:r>
      <w:r w:rsidRPr="00923FD1">
        <w:t xml:space="preserve">y </w:t>
      </w:r>
      <w:r w:rsidRPr="00923FD1">
        <w:rPr>
          <w:rFonts w:cs="GranjonLTStd-Italic"/>
          <w:i/>
          <w:iCs/>
        </w:rPr>
        <w:t xml:space="preserve">La esclava de su amante </w:t>
      </w:r>
      <w:r w:rsidRPr="00923FD1">
        <w:t>comparten un</w:t>
      </w:r>
      <w:r w:rsidRPr="00923FD1">
        <w:rPr>
          <w:rFonts w:cs="GranjonLTStd-Italic"/>
          <w:i/>
          <w:iCs/>
        </w:rPr>
        <w:t xml:space="preserve"> </w:t>
      </w:r>
      <w:r w:rsidRPr="00923FD1">
        <w:t>episodio central, que da título a la novela de Zayas, así como no pocos lances</w:t>
      </w:r>
      <w:r w:rsidRPr="00923FD1">
        <w:rPr>
          <w:rFonts w:cs="GranjonLTStd-Italic"/>
          <w:i/>
          <w:iCs/>
        </w:rPr>
        <w:t xml:space="preserve"> </w:t>
      </w:r>
      <w:r w:rsidRPr="00923FD1">
        <w:t xml:space="preserve">y </w:t>
      </w:r>
      <w:r w:rsidRPr="00923FD1">
        <w:lastRenderedPageBreak/>
        <w:t>personajes en común.</w:t>
      </w:r>
      <w:r w:rsidRPr="00923FD1">
        <w:rPr>
          <w:rStyle w:val="Refdenotaalpie"/>
          <w:rFonts w:cs="GranjonLTStd"/>
          <w:sz w:val="23"/>
          <w:szCs w:val="23"/>
        </w:rPr>
        <w:footnoteReference w:id="42"/>
      </w:r>
      <w:r w:rsidRPr="00923FD1">
        <w:rPr>
          <w:sz w:val="13"/>
          <w:szCs w:val="13"/>
        </w:rPr>
        <w:t xml:space="preserve"> </w:t>
      </w:r>
      <w:r w:rsidRPr="00923FD1">
        <w:t>La protagonista —llamada Isabel en ambos</w:t>
      </w:r>
      <w:r w:rsidRPr="00923FD1">
        <w:rPr>
          <w:rFonts w:cs="GranjonLTStd-Italic"/>
          <w:i/>
          <w:iCs/>
        </w:rPr>
        <w:t xml:space="preserve"> </w:t>
      </w:r>
      <w:r w:rsidRPr="00923FD1">
        <w:t xml:space="preserve">textos— es víctima de la maldad del galán: en </w:t>
      </w:r>
      <w:r w:rsidRPr="00923FD1">
        <w:rPr>
          <w:rFonts w:cs="GranjonLTStd-Italic"/>
          <w:i/>
          <w:iCs/>
        </w:rPr>
        <w:t>Virtud, pobreza y mujer</w:t>
      </w:r>
      <w:r w:rsidRPr="00923FD1">
        <w:t>, Carlos</w:t>
      </w:r>
      <w:r w:rsidRPr="00923FD1">
        <w:rPr>
          <w:rFonts w:cs="GranjonLTStd-Italic"/>
          <w:i/>
          <w:iCs/>
        </w:rPr>
        <w:t xml:space="preserve"> </w:t>
      </w:r>
      <w:r w:rsidRPr="00923FD1">
        <w:t>yace con ella tras haberle dado palabra de matrimonio, pero después la</w:t>
      </w:r>
      <w:r w:rsidR="00613C0B" w:rsidRPr="00923FD1">
        <w:rPr>
          <w:rFonts w:cs="GranjonLTStd-Italic"/>
          <w:i/>
          <w:iCs/>
        </w:rPr>
        <w:t xml:space="preserve"> </w:t>
      </w:r>
      <w:r w:rsidRPr="00923FD1">
        <w:t xml:space="preserve">abandona; en </w:t>
      </w:r>
      <w:r w:rsidRPr="00923FD1">
        <w:rPr>
          <w:rFonts w:cs="GranjonLTStd-Italic"/>
          <w:i/>
          <w:iCs/>
        </w:rPr>
        <w:t>La esclava de su amante</w:t>
      </w:r>
      <w:r w:rsidRPr="00923FD1">
        <w:t>, don Manuel se aprovecha sexualmente de ella mientras está desmayada, y luego le promete que será su esposo, pero nunca cumple su palabra. A fin de proteger su honor e ir en busca de su amado, las dos heroínas deciden herrarse el rostro con unos clavos fingidos, hacerse pasar por moras y venderse como esclavas. Tras sufrir un rapto a manos de unos corsarios, la acción se traslada a tierras africanas, donde el protagonista de ambas obras despierta el amor de una musulmana, que le facilita su huida y aviva los celos de una y otra Isabel. A tenor de todos estos paralelismos, creo que es razonable suponer que</w:t>
      </w:r>
      <w:r w:rsidR="00613C0B" w:rsidRPr="00923FD1">
        <w:rPr>
          <w:rFonts w:cs="GranjonLTStd-Italic"/>
          <w:i/>
          <w:iCs/>
        </w:rPr>
        <w:t xml:space="preserve"> </w:t>
      </w:r>
      <w:r w:rsidRPr="00923FD1">
        <w:t xml:space="preserve">María de Zayas se inspirase en </w:t>
      </w:r>
      <w:r w:rsidRPr="00923FD1">
        <w:rPr>
          <w:rFonts w:cs="GranjonLTStd-Italic"/>
          <w:i/>
          <w:iCs/>
        </w:rPr>
        <w:t xml:space="preserve">Virtud, pobreza y mujer </w:t>
      </w:r>
      <w:r w:rsidRPr="00923FD1">
        <w:t>a la hora de confeccionar su novela.</w:t>
      </w:r>
    </w:p>
    <w:p w14:paraId="4454B756"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414FE1F3" w14:textId="199BCEED" w:rsidR="007447E9" w:rsidRPr="00923FD1" w:rsidRDefault="007447E9" w:rsidP="00613C0B">
      <w:pPr>
        <w:pStyle w:val="Prosa"/>
      </w:pPr>
      <w:r w:rsidRPr="00923FD1">
        <w:t xml:space="preserve">A decir verdad, la Isabel moldeada por Lope encajaba punto por punto con el objeto fundamental de la </w:t>
      </w:r>
      <w:r w:rsidRPr="00923FD1">
        <w:rPr>
          <w:rFonts w:cs="GranjonLTStd-Italic"/>
          <w:i/>
          <w:iCs/>
        </w:rPr>
        <w:t>Parte segunda del sarao y entretenimiento</w:t>
      </w:r>
      <w:r w:rsidRPr="00923FD1">
        <w:t xml:space="preserve"> </w:t>
      </w:r>
      <w:r w:rsidRPr="00923FD1">
        <w:rPr>
          <w:rFonts w:cs="GranjonLTStd-Italic"/>
          <w:i/>
          <w:iCs/>
        </w:rPr>
        <w:t>honesto</w:t>
      </w:r>
      <w:r w:rsidRPr="00923FD1">
        <w:t>, esbozado por la propia autora: «de las mujeres que hablaré en este libro no son de las comunes, [...] sino de las no merecedoras de desdichados sucesos».</w:t>
      </w:r>
      <w:r w:rsidRPr="00923FD1">
        <w:rPr>
          <w:rStyle w:val="Refdenotaalpie"/>
          <w:rFonts w:cs="GranjonLTStd"/>
          <w:sz w:val="23"/>
          <w:szCs w:val="23"/>
        </w:rPr>
        <w:footnoteReference w:id="43"/>
      </w:r>
      <w:r w:rsidRPr="00923FD1">
        <w:rPr>
          <w:sz w:val="13"/>
          <w:szCs w:val="13"/>
        </w:rPr>
        <w:t xml:space="preserve"> </w:t>
      </w:r>
      <w:r w:rsidRPr="00923FD1">
        <w:t xml:space="preserve">¿Quién mejor entonces que la Isabel lopesca para ejercer de modelo del primer </w:t>
      </w:r>
      <w:r w:rsidRPr="00923FD1">
        <w:rPr>
          <w:rFonts w:cs="GranjonLTStd-Italic"/>
          <w:i/>
          <w:iCs/>
        </w:rPr>
        <w:t xml:space="preserve">desengaño </w:t>
      </w:r>
      <w:r w:rsidRPr="00923FD1">
        <w:t>de la colección? Otro tanto se puede afirmar</w:t>
      </w:r>
      <w:r w:rsidR="00613C0B" w:rsidRPr="00923FD1">
        <w:t xml:space="preserve"> </w:t>
      </w:r>
      <w:r w:rsidRPr="00923FD1">
        <w:t>respecto a Carlos, sin duda uno de esos muchos hombres que, para desgracia de las mujeres, «olvidados de sus obligaciones, hacen diferente de lo que es justo», tal y como los retrata la propia Zayas.</w:t>
      </w:r>
      <w:r w:rsidRPr="00923FD1">
        <w:rPr>
          <w:rStyle w:val="Refdenotaalpie"/>
          <w:rFonts w:cs="GranjonLTStd"/>
          <w:sz w:val="23"/>
          <w:szCs w:val="23"/>
        </w:rPr>
        <w:footnoteReference w:id="44"/>
      </w:r>
      <w:r w:rsidRPr="00923FD1">
        <w:rPr>
          <w:sz w:val="13"/>
          <w:szCs w:val="13"/>
        </w:rPr>
        <w:t xml:space="preserve"> </w:t>
      </w:r>
      <w:r w:rsidRPr="00923FD1">
        <w:t xml:space="preserve">Si la labor literaria de la madrileña se cifra en el atinado título de Margaret R. </w:t>
      </w:r>
      <w:proofErr w:type="spellStart"/>
      <w:r w:rsidRPr="00923FD1">
        <w:t>Greer</w:t>
      </w:r>
      <w:proofErr w:type="spellEnd"/>
      <w:r w:rsidRPr="00923FD1">
        <w:t xml:space="preserve"> [2000], </w:t>
      </w:r>
      <w:r w:rsidRPr="00923FD1">
        <w:rPr>
          <w:rFonts w:cs="GranjonLTStd-Italic"/>
          <w:i/>
          <w:iCs/>
        </w:rPr>
        <w:t>María</w:t>
      </w:r>
      <w:r w:rsidRPr="00923FD1">
        <w:t xml:space="preserve"> </w:t>
      </w:r>
      <w:r w:rsidRPr="00923FD1">
        <w:rPr>
          <w:rFonts w:cs="GranjonLTStd-Italic"/>
          <w:i/>
          <w:iCs/>
        </w:rPr>
        <w:t xml:space="preserve">de Zayas </w:t>
      </w:r>
      <w:proofErr w:type="spellStart"/>
      <w:r w:rsidRPr="00923FD1">
        <w:rPr>
          <w:rFonts w:cs="GranjonLTStd-Italic"/>
          <w:i/>
          <w:iCs/>
        </w:rPr>
        <w:t>Tells</w:t>
      </w:r>
      <w:proofErr w:type="spellEnd"/>
      <w:r w:rsidRPr="00923FD1">
        <w:rPr>
          <w:rFonts w:cs="GranjonLTStd-Italic"/>
          <w:i/>
          <w:iCs/>
        </w:rPr>
        <w:t xml:space="preserve"> </w:t>
      </w:r>
      <w:proofErr w:type="spellStart"/>
      <w:r w:rsidRPr="00923FD1">
        <w:rPr>
          <w:rFonts w:cs="GranjonLTStd-Italic"/>
          <w:i/>
          <w:iCs/>
        </w:rPr>
        <w:t>Baroque</w:t>
      </w:r>
      <w:proofErr w:type="spellEnd"/>
      <w:r w:rsidRPr="00923FD1">
        <w:rPr>
          <w:rFonts w:cs="GranjonLTStd-Italic"/>
          <w:i/>
          <w:iCs/>
        </w:rPr>
        <w:t xml:space="preserve"> Tales </w:t>
      </w:r>
      <w:proofErr w:type="spellStart"/>
      <w:r w:rsidRPr="00923FD1">
        <w:rPr>
          <w:rFonts w:cs="GranjonLTStd-Italic"/>
          <w:i/>
          <w:iCs/>
        </w:rPr>
        <w:t>of</w:t>
      </w:r>
      <w:proofErr w:type="spellEnd"/>
      <w:r w:rsidRPr="00923FD1">
        <w:rPr>
          <w:rFonts w:cs="GranjonLTStd-Italic"/>
          <w:i/>
          <w:iCs/>
        </w:rPr>
        <w:t xml:space="preserve"> Love and </w:t>
      </w:r>
      <w:proofErr w:type="spellStart"/>
      <w:r w:rsidRPr="00923FD1">
        <w:rPr>
          <w:rFonts w:cs="GranjonLTStd-Italic"/>
          <w:i/>
          <w:iCs/>
        </w:rPr>
        <w:t>the</w:t>
      </w:r>
      <w:proofErr w:type="spellEnd"/>
      <w:r w:rsidRPr="00923FD1">
        <w:rPr>
          <w:rFonts w:cs="GranjonLTStd-Italic"/>
          <w:i/>
          <w:iCs/>
        </w:rPr>
        <w:t xml:space="preserve"> </w:t>
      </w:r>
      <w:proofErr w:type="spellStart"/>
      <w:r w:rsidRPr="00923FD1">
        <w:rPr>
          <w:rFonts w:cs="GranjonLTStd-Italic"/>
          <w:i/>
          <w:iCs/>
        </w:rPr>
        <w:t>Cruelty</w:t>
      </w:r>
      <w:proofErr w:type="spellEnd"/>
      <w:r w:rsidRPr="00923FD1">
        <w:rPr>
          <w:rFonts w:cs="GranjonLTStd-Italic"/>
          <w:i/>
          <w:iCs/>
        </w:rPr>
        <w:t xml:space="preserve"> </w:t>
      </w:r>
      <w:proofErr w:type="spellStart"/>
      <w:r w:rsidRPr="00923FD1">
        <w:rPr>
          <w:rFonts w:cs="GranjonLTStd-Italic"/>
          <w:i/>
          <w:iCs/>
        </w:rPr>
        <w:t>of</w:t>
      </w:r>
      <w:proofErr w:type="spellEnd"/>
      <w:r w:rsidRPr="00923FD1">
        <w:rPr>
          <w:rFonts w:cs="GranjonLTStd-Italic"/>
          <w:i/>
          <w:iCs/>
        </w:rPr>
        <w:t xml:space="preserve"> </w:t>
      </w:r>
      <w:proofErr w:type="spellStart"/>
      <w:r w:rsidRPr="00923FD1">
        <w:rPr>
          <w:rFonts w:cs="GranjonLTStd-Italic"/>
          <w:i/>
          <w:iCs/>
        </w:rPr>
        <w:t>Men</w:t>
      </w:r>
      <w:proofErr w:type="spellEnd"/>
      <w:r w:rsidRPr="00923FD1">
        <w:t>, entonces</w:t>
      </w:r>
      <w:r w:rsidR="00613C0B" w:rsidRPr="00923FD1">
        <w:t xml:space="preserve"> </w:t>
      </w:r>
      <w:r w:rsidRPr="00923FD1">
        <w:t>Carlos se adecuaba con creces a su cometido.</w:t>
      </w:r>
    </w:p>
    <w:p w14:paraId="309C0114"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6420D9B3" w14:textId="567B3117" w:rsidR="007447E9" w:rsidRPr="00923FD1" w:rsidRDefault="007447E9" w:rsidP="00EB4530">
      <w:pPr>
        <w:pStyle w:val="Prosa"/>
      </w:pPr>
      <w:r w:rsidRPr="00923FD1">
        <w:t>Asimismo, las bárbaras intenciones de Hipólito (que pretendía forzar a</w:t>
      </w:r>
      <w:r w:rsidR="00EB4530" w:rsidRPr="00923FD1">
        <w:t xml:space="preserve"> </w:t>
      </w:r>
      <w:r w:rsidRPr="00923FD1">
        <w:t>Isabel, aunque luego se arrepiente y se redime) podrían hallarse en el origen</w:t>
      </w:r>
      <w:r w:rsidR="00EB4530" w:rsidRPr="00923FD1">
        <w:t xml:space="preserve"> </w:t>
      </w:r>
      <w:r w:rsidRPr="00923FD1">
        <w:t xml:space="preserve">de la violación perpetrada por don Manuel en </w:t>
      </w:r>
      <w:r w:rsidRPr="00923FD1">
        <w:rPr>
          <w:rFonts w:cs="GranjonLTStd-Italic"/>
          <w:i/>
          <w:iCs/>
        </w:rPr>
        <w:t>La esclava de su amante</w:t>
      </w:r>
      <w:r w:rsidRPr="00923FD1">
        <w:t>,</w:t>
      </w:r>
      <w:r w:rsidR="00EB4530" w:rsidRPr="00923FD1">
        <w:t xml:space="preserve"> </w:t>
      </w:r>
      <w:r w:rsidRPr="00923FD1">
        <w:t>y coinciden además con la actitud del segundo amo de Isabel al final de la</w:t>
      </w:r>
      <w:r w:rsidR="00EB4530" w:rsidRPr="00923FD1">
        <w:t xml:space="preserve"> </w:t>
      </w:r>
      <w:r w:rsidRPr="00923FD1">
        <w:t>novela de Zayas, cuando la protagonista decide venderse de nuevo como</w:t>
      </w:r>
      <w:r w:rsidR="00EB4530" w:rsidRPr="00923FD1">
        <w:t xml:space="preserve"> </w:t>
      </w:r>
      <w:r w:rsidRPr="00923FD1">
        <w:t xml:space="preserve">esclava, lance que acaso proceda también de </w:t>
      </w:r>
      <w:r w:rsidRPr="00923FD1">
        <w:rPr>
          <w:rFonts w:cs="GranjonLTStd-Italic"/>
          <w:i/>
          <w:iCs/>
        </w:rPr>
        <w:t>Virtud, pobreza y mujer</w:t>
      </w:r>
      <w:r w:rsidRPr="00923FD1">
        <w:t>. En</w:t>
      </w:r>
      <w:r w:rsidR="00EB4530" w:rsidRPr="00923FD1">
        <w:t xml:space="preserve"> </w:t>
      </w:r>
      <w:r w:rsidRPr="00923FD1">
        <w:t xml:space="preserve">fin, los cautivos </w:t>
      </w:r>
      <w:proofErr w:type="spellStart"/>
      <w:r w:rsidRPr="00923FD1">
        <w:t>zayescos</w:t>
      </w:r>
      <w:proofErr w:type="spellEnd"/>
      <w:r w:rsidRPr="00923FD1">
        <w:t xml:space="preserve"> deciden aprovecharse de la mora Zaida para pedir</w:t>
      </w:r>
      <w:r w:rsidR="00EB4530" w:rsidRPr="00923FD1">
        <w:t xml:space="preserve"> </w:t>
      </w:r>
      <w:r w:rsidRPr="00923FD1">
        <w:t>la debida licencia y embarcarse en secreto rumbo a España, donde la</w:t>
      </w:r>
      <w:r w:rsidR="00EB4530" w:rsidRPr="00923FD1">
        <w:t xml:space="preserve"> </w:t>
      </w:r>
      <w:r w:rsidRPr="00923FD1">
        <w:t>musulmana espera casarse con don Manuel y bautizarse cristiana. Del</w:t>
      </w:r>
      <w:r w:rsidR="00EB4530" w:rsidRPr="00923FD1">
        <w:t xml:space="preserve"> </w:t>
      </w:r>
      <w:r w:rsidRPr="00923FD1">
        <w:t>mismo modo, Carlos despierta el amor de la mora Fátima, que le facilita</w:t>
      </w:r>
      <w:r w:rsidR="00EB4530" w:rsidRPr="00923FD1">
        <w:t xml:space="preserve"> </w:t>
      </w:r>
      <w:r w:rsidRPr="00923FD1">
        <w:t>su huida, se apresta a abrazar el catolicismo y partir hacia España junto al</w:t>
      </w:r>
      <w:r w:rsidR="00EB4530" w:rsidRPr="00923FD1">
        <w:t xml:space="preserve"> </w:t>
      </w:r>
      <w:r w:rsidRPr="00923FD1">
        <w:t>cautivo e Isabel; cuando están esperando por la debida licencia, aparecen</w:t>
      </w:r>
      <w:r w:rsidR="00EB4530" w:rsidRPr="00923FD1">
        <w:t xml:space="preserve"> </w:t>
      </w:r>
      <w:r w:rsidRPr="00923FD1">
        <w:t>no obstante Hipólito y Alí, que accede a liberar a Carlos, de suerte que la</w:t>
      </w:r>
      <w:r w:rsidR="00EB4530" w:rsidRPr="00923FD1">
        <w:t xml:space="preserve"> </w:t>
      </w:r>
      <w:r w:rsidRPr="00923FD1">
        <w:t>fuga no tiene lugar. Con todo, salta a la vista que las circunstancias de</w:t>
      </w:r>
      <w:r w:rsidR="00EB4530" w:rsidRPr="00923FD1">
        <w:t xml:space="preserve"> </w:t>
      </w:r>
      <w:r w:rsidRPr="00923FD1">
        <w:t xml:space="preserve">la misma coinciden con las de </w:t>
      </w:r>
      <w:r w:rsidRPr="00923FD1">
        <w:rPr>
          <w:rFonts w:cs="GranjonLTStd-Italic"/>
          <w:i/>
          <w:iCs/>
        </w:rPr>
        <w:t>La esclava de su amante</w:t>
      </w:r>
      <w:r w:rsidRPr="00923FD1">
        <w:t>. Pero Zayas no tenía</w:t>
      </w:r>
      <w:r w:rsidR="00EB4530" w:rsidRPr="00923FD1">
        <w:t xml:space="preserve"> </w:t>
      </w:r>
      <w:r w:rsidRPr="00923FD1">
        <w:t>ningún interés en prodigar desenlaces felices como los que abundaban en</w:t>
      </w:r>
      <w:r w:rsidR="00EB4530" w:rsidRPr="00923FD1">
        <w:t xml:space="preserve"> </w:t>
      </w:r>
      <w:r w:rsidRPr="00923FD1">
        <w:t>comedias y novelas (</w:t>
      </w:r>
      <w:proofErr w:type="spellStart"/>
      <w:r w:rsidRPr="00923FD1">
        <w:t>Yllera</w:t>
      </w:r>
      <w:proofErr w:type="spellEnd"/>
      <w:r w:rsidRPr="00923FD1">
        <w:t xml:space="preserve"> 1983:45); don Manuel, en efecto, rechaza a Isabel</w:t>
      </w:r>
      <w:r w:rsidR="00EB4530" w:rsidRPr="00923FD1">
        <w:t xml:space="preserve"> </w:t>
      </w:r>
      <w:r w:rsidRPr="00923FD1">
        <w:t xml:space="preserve">y prefiere a la mora Zaida, invirtiendo así el final de </w:t>
      </w:r>
      <w:r w:rsidRPr="00923FD1">
        <w:rPr>
          <w:rFonts w:cs="GranjonLTStd-Italic"/>
          <w:i/>
          <w:iCs/>
        </w:rPr>
        <w:t>Virtud, pobreza y</w:t>
      </w:r>
      <w:r w:rsidR="00EB4530" w:rsidRPr="00923FD1">
        <w:t xml:space="preserve"> </w:t>
      </w:r>
      <w:r w:rsidRPr="00923FD1">
        <w:rPr>
          <w:rFonts w:cs="GranjonLTStd-Italic"/>
          <w:i/>
          <w:iCs/>
        </w:rPr>
        <w:t xml:space="preserve">mujer </w:t>
      </w:r>
      <w:r w:rsidRPr="00923FD1">
        <w:t>y cumpliendo con el desengaño prometido por la autora, que lleva a</w:t>
      </w:r>
      <w:r w:rsidR="00EB4530" w:rsidRPr="00923FD1">
        <w:t xml:space="preserve"> </w:t>
      </w:r>
      <w:r w:rsidRPr="00923FD1">
        <w:t>la protagonista a buscar refugio en la vía religiosa.</w:t>
      </w:r>
    </w:p>
    <w:p w14:paraId="5B4C883C"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36C03041" w14:textId="387D1079" w:rsidR="007447E9" w:rsidRPr="00923FD1" w:rsidRDefault="007447E9" w:rsidP="00EB4530">
      <w:pPr>
        <w:pStyle w:val="Prosa"/>
      </w:pPr>
      <w:r w:rsidRPr="00923FD1">
        <w:lastRenderedPageBreak/>
        <w:t xml:space="preserve">Por consiguiente, </w:t>
      </w:r>
      <w:r w:rsidRPr="00923FD1">
        <w:rPr>
          <w:rFonts w:cs="GranjonLTStd-Italic"/>
          <w:i/>
          <w:iCs/>
        </w:rPr>
        <w:t xml:space="preserve">La esclava de su amante </w:t>
      </w:r>
      <w:r w:rsidRPr="00923FD1">
        <w:t>conservaría ante todo los pasajes</w:t>
      </w:r>
      <w:r w:rsidR="00EB4530" w:rsidRPr="00923FD1">
        <w:t xml:space="preserve"> </w:t>
      </w:r>
      <w:r w:rsidRPr="00923FD1">
        <w:t>que más fuerzan la toma de decisiones por parte de la dama (el agravio</w:t>
      </w:r>
      <w:r w:rsidR="00EB4530" w:rsidRPr="00923FD1">
        <w:t xml:space="preserve"> </w:t>
      </w:r>
      <w:r w:rsidRPr="00923FD1">
        <w:t>al que la somete quien iba a ser su esposo), sus principales hazañas</w:t>
      </w:r>
      <w:r w:rsidR="00EB4530" w:rsidRPr="00923FD1">
        <w:t xml:space="preserve"> </w:t>
      </w:r>
      <w:r w:rsidRPr="00923FD1">
        <w:t>(fingirse esclava para defender su honor y recuperar a su ser querido) y las</w:t>
      </w:r>
      <w:r w:rsidR="00EB4530" w:rsidRPr="00923FD1">
        <w:t xml:space="preserve"> </w:t>
      </w:r>
      <w:r w:rsidRPr="00923FD1">
        <w:t>peripecias en Berbería, episodios todos ellos que Zayas reelaboró en función</w:t>
      </w:r>
      <w:r w:rsidR="00EB4530" w:rsidRPr="00923FD1">
        <w:t xml:space="preserve"> </w:t>
      </w:r>
      <w:r w:rsidRPr="00923FD1">
        <w:t>de sus intereses estéticos y, sobre todo, éticos. En definitiva, y con todas</w:t>
      </w:r>
      <w:r w:rsidR="00EB4530" w:rsidRPr="00923FD1">
        <w:t xml:space="preserve"> </w:t>
      </w:r>
      <w:r w:rsidRPr="00923FD1">
        <w:t>las precauciones que merece siempre el escrutinio de fuentes y reescrituras,</w:t>
      </w:r>
      <w:r w:rsidR="00EB4530" w:rsidRPr="00923FD1">
        <w:t xml:space="preserve"> </w:t>
      </w:r>
      <w:r w:rsidRPr="00923FD1">
        <w:t>creo que María de Zayas debió de quedar impresionada por el valor</w:t>
      </w:r>
      <w:r w:rsidR="00EB4530" w:rsidRPr="00923FD1">
        <w:t xml:space="preserve"> </w:t>
      </w:r>
      <w:r w:rsidRPr="00923FD1">
        <w:t xml:space="preserve">y el tesón de la protagonista de </w:t>
      </w:r>
      <w:r w:rsidRPr="00923FD1">
        <w:rPr>
          <w:rFonts w:cs="GranjonLTStd-Italic"/>
          <w:i/>
          <w:iCs/>
        </w:rPr>
        <w:t>Virtud, pobreza y mujer</w:t>
      </w:r>
      <w:r w:rsidRPr="00923FD1">
        <w:t>, capaz de sobreponerse</w:t>
      </w:r>
      <w:r w:rsidR="00EB4530" w:rsidRPr="00923FD1">
        <w:t xml:space="preserve"> </w:t>
      </w:r>
      <w:r w:rsidRPr="00923FD1">
        <w:t>a los engaños masculinos, bregar por su honor y tomar las riendas de</w:t>
      </w:r>
      <w:r w:rsidR="00EB4530" w:rsidRPr="00923FD1">
        <w:t xml:space="preserve"> </w:t>
      </w:r>
      <w:r w:rsidRPr="00923FD1">
        <w:t>su destino. Se trataba de una figura femenina muy acorde con las que gustaba</w:t>
      </w:r>
      <w:r w:rsidR="00EB4530" w:rsidRPr="00923FD1">
        <w:t xml:space="preserve"> </w:t>
      </w:r>
      <w:r w:rsidRPr="00923FD1">
        <w:t>modelar la autora madrileña, que decidió renovar su historia bajo la</w:t>
      </w:r>
      <w:r w:rsidR="00EB4530" w:rsidRPr="00923FD1">
        <w:t xml:space="preserve"> </w:t>
      </w:r>
      <w:r w:rsidRPr="00923FD1">
        <w:t>estela del desengaño que guía su colección de relatos, conjugando para</w:t>
      </w:r>
      <w:r w:rsidR="00EB4530" w:rsidRPr="00923FD1">
        <w:t xml:space="preserve"> </w:t>
      </w:r>
      <w:r w:rsidRPr="00923FD1">
        <w:t>ello reminiscencias de otras comedias en las que figuraban esclavas por amor, entre ellas un título de otra comedia de Lope (</w:t>
      </w:r>
      <w:r w:rsidRPr="00923FD1">
        <w:rPr>
          <w:rFonts w:cs="GranjonLTStd-Italic"/>
          <w:i/>
          <w:iCs/>
        </w:rPr>
        <w:t>El esclavo de su galán</w:t>
      </w:r>
      <w:r w:rsidRPr="00923FD1">
        <w:t>), su admirado Lope (al que apodaría, no sin razón, «príncipe del Parnaso»).</w:t>
      </w:r>
      <w:r w:rsidRPr="00923FD1">
        <w:rPr>
          <w:rStyle w:val="Refdenotaalpie"/>
          <w:rFonts w:cs="GranjonLTStd"/>
          <w:sz w:val="23"/>
          <w:szCs w:val="23"/>
        </w:rPr>
        <w:footnoteReference w:id="45"/>
      </w:r>
      <w:r w:rsidRPr="00923FD1">
        <w:rPr>
          <w:sz w:val="13"/>
          <w:szCs w:val="13"/>
        </w:rPr>
        <w:t xml:space="preserve"> </w:t>
      </w:r>
      <w:r w:rsidRPr="00923FD1">
        <w:t xml:space="preserve">Argucia, en fin, nada extraña en la autora, y que en modo alguno le restaba un ápice de valor a su novela, sino todo lo contrario, en virtud del remozado interés que adquiría así para los devotos de las intertextualidades (que los había entonces tanto o más que ahora, aunque tal término no corriera aún entre las gentes, claro), y por mucho que la madrileña se viera en la obligación de romper una lanza a favor de la originalidad de sus desengaños, «no sacados de una parte a otra, como hubo algún lego o envidioso que lo dijo de la </w:t>
      </w:r>
      <w:r w:rsidRPr="00923FD1">
        <w:rPr>
          <w:rFonts w:cs="GranjonLTStd-Italic"/>
          <w:i/>
          <w:iCs/>
        </w:rPr>
        <w:t xml:space="preserve">Primera parte </w:t>
      </w:r>
      <w:r w:rsidRPr="00923FD1">
        <w:t>de nuestro sarao».</w:t>
      </w:r>
      <w:r w:rsidRPr="00923FD1">
        <w:rPr>
          <w:rStyle w:val="Refdenotaalpie"/>
          <w:rFonts w:cs="GranjonLTStd"/>
          <w:sz w:val="23"/>
          <w:szCs w:val="23"/>
        </w:rPr>
        <w:footnoteReference w:id="46"/>
      </w:r>
      <w:r w:rsidRPr="00923FD1">
        <w:rPr>
          <w:sz w:val="13"/>
          <w:szCs w:val="13"/>
        </w:rPr>
        <w:t xml:space="preserve"> </w:t>
      </w:r>
      <w:r w:rsidRPr="00923FD1">
        <w:t xml:space="preserve">Eran otros tiempos aquellos, no tan prisioneros de la novedad como los que corren, pero sí más agradecidos con sus maestros: conservar el nombre de Isabel y optar por un título tan similar a </w:t>
      </w:r>
      <w:r w:rsidRPr="00923FD1">
        <w:rPr>
          <w:rFonts w:cs="GranjonLTStd-Italic"/>
          <w:i/>
          <w:iCs/>
        </w:rPr>
        <w:t xml:space="preserve">La esclava de su galán </w:t>
      </w:r>
      <w:r w:rsidRPr="00923FD1">
        <w:t>se entendería como una suerte de público homenaje a Lope de Vega, que los más atentos aficionados a las tablas y a las letras podrían descifrar.</w:t>
      </w:r>
    </w:p>
    <w:p w14:paraId="0608073B"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7D0A1F32" w14:textId="77777777" w:rsidR="007447E9" w:rsidRPr="00923FD1" w:rsidRDefault="007447E9" w:rsidP="00B77BA4">
      <w:pPr>
        <w:pStyle w:val="Prosa"/>
      </w:pPr>
      <w:r w:rsidRPr="00923FD1">
        <w:t xml:space="preserve">Acerca de la difusión y recepción de </w:t>
      </w:r>
      <w:r w:rsidRPr="00923FD1">
        <w:rPr>
          <w:rFonts w:cs="GranjonLTStd-Italic"/>
          <w:i/>
          <w:iCs/>
        </w:rPr>
        <w:t>Virtud, pobreza y mujer</w:t>
      </w:r>
      <w:r w:rsidRPr="00923FD1">
        <w:t xml:space="preserve">, cabe asimismo recordar que se trata de una de las muchas comedias de la </w:t>
      </w:r>
      <w:r w:rsidRPr="00923FD1">
        <w:rPr>
          <w:rFonts w:cs="GranjonLTStd-Italic"/>
          <w:i/>
          <w:iCs/>
        </w:rPr>
        <w:t>Parte XX</w:t>
      </w:r>
      <w:r w:rsidRPr="00923FD1">
        <w:t xml:space="preserve"> de las que Francesco </w:t>
      </w:r>
      <w:proofErr w:type="spellStart"/>
      <w:r w:rsidRPr="00923FD1">
        <w:t>Bracciolini</w:t>
      </w:r>
      <w:proofErr w:type="spellEnd"/>
      <w:r w:rsidRPr="00923FD1">
        <w:t xml:space="preserve">, un intelectual contemporáneo de Lope, extrajo varios pasajes para un </w:t>
      </w:r>
      <w:proofErr w:type="spellStart"/>
      <w:r w:rsidRPr="00923FD1">
        <w:rPr>
          <w:rFonts w:cs="GranjonLTStd-Italic"/>
          <w:i/>
          <w:iCs/>
        </w:rPr>
        <w:t>zibaldone</w:t>
      </w:r>
      <w:proofErr w:type="spellEnd"/>
      <w:r w:rsidRPr="00923FD1">
        <w:rPr>
          <w:rFonts w:cs="GranjonLTStd-Italic"/>
          <w:i/>
          <w:iCs/>
        </w:rPr>
        <w:t xml:space="preserve"> </w:t>
      </w:r>
      <w:r w:rsidRPr="00923FD1">
        <w:t xml:space="preserve">muy bien estudiado por </w:t>
      </w:r>
      <w:proofErr w:type="spellStart"/>
      <w:r w:rsidRPr="00923FD1">
        <w:t>Scamuzzi</w:t>
      </w:r>
      <w:proofErr w:type="spellEnd"/>
      <w:r w:rsidRPr="00923FD1">
        <w:t xml:space="preserve"> [2011a:39-40]. Otro tanto ocurre respecto al «Cancionero del Barón de</w:t>
      </w:r>
    </w:p>
    <w:p w14:paraId="085BCD49" w14:textId="3BB5F8E2" w:rsidR="007447E9" w:rsidRPr="00923FD1" w:rsidRDefault="007447E9" w:rsidP="00B77BA4">
      <w:pPr>
        <w:pStyle w:val="Prosa"/>
      </w:pPr>
      <w:r w:rsidRPr="00923FD1">
        <w:t xml:space="preserve">Claret» —fechado asimismo en el siglo </w:t>
      </w:r>
      <w:r w:rsidR="00CA4425" w:rsidRPr="00923FD1">
        <w:t>XVII</w:t>
      </w:r>
      <w:r w:rsidRPr="00923FD1">
        <w:t xml:space="preserve"> y puesto al alcance de los estudiosos gracias al buen hacer de Rafael Ramos [1999]—, en el que don Francesc de Areny i de </w:t>
      </w:r>
      <w:proofErr w:type="spellStart"/>
      <w:r w:rsidRPr="00923FD1">
        <w:t>Toralla</w:t>
      </w:r>
      <w:proofErr w:type="spellEnd"/>
      <w:r w:rsidRPr="00923FD1">
        <w:t xml:space="preserve"> transcribió sus pasajes favoritos de la </w:t>
      </w:r>
      <w:r w:rsidRPr="00923FD1">
        <w:rPr>
          <w:rFonts w:cs="GranjonLTStd-Italic"/>
          <w:i/>
          <w:iCs/>
        </w:rPr>
        <w:t>Parte</w:t>
      </w:r>
      <w:r w:rsidRPr="00923FD1">
        <w:t xml:space="preserve"> </w:t>
      </w:r>
      <w:r w:rsidRPr="00923FD1">
        <w:rPr>
          <w:rFonts w:cs="GranjonLTStd-Italic"/>
          <w:i/>
          <w:iCs/>
        </w:rPr>
        <w:t>XX</w:t>
      </w:r>
      <w:r w:rsidRPr="00923FD1">
        <w:t xml:space="preserve">; en el caso de </w:t>
      </w:r>
      <w:r w:rsidRPr="00923FD1">
        <w:rPr>
          <w:rFonts w:cs="GranjonLTStd-Italic"/>
          <w:i/>
          <w:iCs/>
        </w:rPr>
        <w:t>Virtud, pobreza y mujer</w:t>
      </w:r>
      <w:r w:rsidRPr="00923FD1">
        <w:t>, su fino olfato de lector avezado le llevó a copiar el soneto «Verdes álamos altos, cuyas copas» (vv. 1987-2000), sin duda una de los momentos de mayor altura poética de la comedia, que no es poco decir.</w:t>
      </w:r>
      <w:r w:rsidRPr="00923FD1">
        <w:rPr>
          <w:rStyle w:val="Refdenotaalpie"/>
          <w:rFonts w:cs="GranjonLTStd"/>
          <w:sz w:val="23"/>
          <w:szCs w:val="23"/>
        </w:rPr>
        <w:footnoteReference w:id="47"/>
      </w:r>
      <w:r w:rsidRPr="00923FD1">
        <w:rPr>
          <w:sz w:val="13"/>
          <w:szCs w:val="13"/>
        </w:rPr>
        <w:t xml:space="preserve"> </w:t>
      </w:r>
      <w:r w:rsidRPr="00923FD1">
        <w:t>Pero ocupémonos ya de las minucias textuales, lo que más nos gusta a los filólogos de la vieja escuela.</w:t>
      </w:r>
    </w:p>
    <w:p w14:paraId="44DF1068"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3C854A09" w14:textId="6A7DC4BB" w:rsidR="007447E9" w:rsidRPr="00923FD1" w:rsidRDefault="000D2C82" w:rsidP="007447E9">
      <w:pPr>
        <w:autoSpaceDE w:val="0"/>
        <w:autoSpaceDN w:val="0"/>
        <w:adjustRightInd w:val="0"/>
        <w:spacing w:after="0" w:line="240" w:lineRule="auto"/>
        <w:jc w:val="center"/>
        <w:rPr>
          <w:rFonts w:ascii="Garamond" w:hAnsi="Garamond" w:cs="GranjonLTStd"/>
          <w:sz w:val="27"/>
          <w:szCs w:val="27"/>
          <w:lang w:val="es-ES"/>
        </w:rPr>
      </w:pPr>
      <w:r w:rsidRPr="00923FD1">
        <w:rPr>
          <w:rFonts w:ascii="Garamond" w:hAnsi="Garamond" w:cs="GranjonLTStd"/>
          <w:sz w:val="27"/>
          <w:szCs w:val="27"/>
          <w:lang w:val="es-ES"/>
        </w:rPr>
        <w:t>#</w:t>
      </w:r>
      <w:r w:rsidR="007447E9" w:rsidRPr="00923FD1">
        <w:rPr>
          <w:rFonts w:ascii="Garamond" w:hAnsi="Garamond" w:cs="GranjonLTStd"/>
          <w:sz w:val="27"/>
          <w:szCs w:val="27"/>
          <w:lang w:val="es-ES"/>
        </w:rPr>
        <w:t>PROBLEMAS TEXTUALES</w:t>
      </w:r>
    </w:p>
    <w:p w14:paraId="60761675" w14:textId="77777777" w:rsidR="007447E9" w:rsidRPr="00923FD1" w:rsidRDefault="007447E9" w:rsidP="007447E9">
      <w:pPr>
        <w:autoSpaceDE w:val="0"/>
        <w:autoSpaceDN w:val="0"/>
        <w:adjustRightInd w:val="0"/>
        <w:spacing w:after="0" w:line="240" w:lineRule="auto"/>
        <w:jc w:val="center"/>
        <w:rPr>
          <w:rFonts w:ascii="Garamond" w:hAnsi="Garamond" w:cs="GranjonLTStd"/>
          <w:smallCaps/>
          <w:sz w:val="27"/>
          <w:szCs w:val="27"/>
          <w:lang w:val="es-ES"/>
        </w:rPr>
      </w:pPr>
    </w:p>
    <w:p w14:paraId="053DB566" w14:textId="02B5661D" w:rsidR="007447E9" w:rsidRPr="00923FD1" w:rsidRDefault="007447E9" w:rsidP="00EB4530">
      <w:pPr>
        <w:pStyle w:val="Prosa"/>
      </w:pPr>
      <w:r w:rsidRPr="00923FD1">
        <w:t xml:space="preserve">Las características principales de los testimonios comunes a la </w:t>
      </w:r>
      <w:r w:rsidRPr="00923FD1">
        <w:rPr>
          <w:rFonts w:cs="GranjonLTStd-Italic"/>
          <w:i/>
          <w:iCs/>
        </w:rPr>
        <w:t xml:space="preserve">Parte XX </w:t>
      </w:r>
      <w:r w:rsidRPr="00923FD1">
        <w:t>se</w:t>
      </w:r>
      <w:r w:rsidR="00EB4530" w:rsidRPr="00923FD1">
        <w:t xml:space="preserve"> </w:t>
      </w:r>
      <w:r w:rsidRPr="00923FD1">
        <w:t>han descrito ya en la «Historia editorial», por lo que en este apartado me</w:t>
      </w:r>
      <w:r w:rsidR="00EB4530" w:rsidRPr="00923FD1">
        <w:t xml:space="preserve"> </w:t>
      </w:r>
      <w:r w:rsidRPr="00923FD1">
        <w:t>limitaré a dar somera noticia de los avatares fundamentales de la transmisión</w:t>
      </w:r>
      <w:r w:rsidR="00EB4530" w:rsidRPr="00923FD1">
        <w:t xml:space="preserve"> </w:t>
      </w:r>
      <w:r w:rsidRPr="00923FD1">
        <w:t xml:space="preserve">de </w:t>
      </w:r>
      <w:r w:rsidRPr="00923FD1">
        <w:rPr>
          <w:rFonts w:cs="GranjonLTStd-Italic"/>
          <w:i/>
          <w:iCs/>
        </w:rPr>
        <w:t>Virtud, pobreza y mujer</w:t>
      </w:r>
      <w:r w:rsidRPr="00923FD1">
        <w:t>. Empezaré por describir el texto conservado</w:t>
      </w:r>
      <w:r w:rsidR="00EB4530" w:rsidRPr="00923FD1">
        <w:t xml:space="preserve"> </w:t>
      </w:r>
      <w:r w:rsidRPr="00923FD1">
        <w:t xml:space="preserve">en los cinco testimonios de la </w:t>
      </w:r>
      <w:r w:rsidRPr="00923FD1">
        <w:rPr>
          <w:rFonts w:cs="GranjonLTStd-Italic"/>
          <w:i/>
          <w:iCs/>
        </w:rPr>
        <w:t xml:space="preserve">Parte </w:t>
      </w:r>
      <w:r w:rsidRPr="00923FD1">
        <w:t>y, a continuación, abordaré las dos ediciones</w:t>
      </w:r>
      <w:r w:rsidR="00EB4530" w:rsidRPr="00923FD1">
        <w:t xml:space="preserve"> </w:t>
      </w:r>
      <w:r w:rsidRPr="00923FD1">
        <w:t>modernas de nuestra comedia, a cargo de Juan Eugenio Hartzenbusch</w:t>
      </w:r>
      <w:r w:rsidR="00EB4530" w:rsidRPr="00923FD1">
        <w:t xml:space="preserve"> </w:t>
      </w:r>
      <w:r w:rsidRPr="00923FD1">
        <w:t xml:space="preserve">y Donald </w:t>
      </w:r>
      <w:proofErr w:type="spellStart"/>
      <w:r w:rsidRPr="00923FD1">
        <w:t>McGrady</w:t>
      </w:r>
      <w:proofErr w:type="spellEnd"/>
      <w:r w:rsidRPr="00923FD1">
        <w:t>.</w:t>
      </w:r>
    </w:p>
    <w:p w14:paraId="2B64B357"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994E904" w14:textId="1A5D3692" w:rsidR="007447E9" w:rsidRPr="00923FD1" w:rsidRDefault="007447E9" w:rsidP="00EB4530">
      <w:pPr>
        <w:pStyle w:val="Prosa"/>
      </w:pPr>
      <w:r w:rsidRPr="00923FD1">
        <w:t xml:space="preserve">En líneas generales, el texto de la </w:t>
      </w:r>
      <w:proofErr w:type="spellStart"/>
      <w:r w:rsidRPr="00923FD1">
        <w:rPr>
          <w:rFonts w:cs="GranjonLTStd-Italic"/>
          <w:i/>
          <w:iCs/>
        </w:rPr>
        <w:t>princeps</w:t>
      </w:r>
      <w:proofErr w:type="spellEnd"/>
      <w:r w:rsidRPr="00923FD1">
        <w:rPr>
          <w:rFonts w:cs="GranjonLTStd-Italic"/>
          <w:i/>
          <w:iCs/>
        </w:rPr>
        <w:t xml:space="preserve"> </w:t>
      </w:r>
      <w:r w:rsidRPr="00923FD1">
        <w:t>(</w:t>
      </w:r>
      <w:r w:rsidRPr="00923FD1">
        <w:rPr>
          <w:rFonts w:cs="GranjonLTStd-Italic"/>
          <w:i/>
          <w:iCs/>
        </w:rPr>
        <w:t>A</w:t>
      </w:r>
      <w:r w:rsidRPr="00923FD1">
        <w:t>), impreso en 1625 en los</w:t>
      </w:r>
      <w:r w:rsidR="00EB4530" w:rsidRPr="00923FD1">
        <w:t xml:space="preserve"> </w:t>
      </w:r>
      <w:r w:rsidRPr="00923FD1">
        <w:t>talleres madrileños de la viuda de Alonso Martín (a costa de Alonso Pérez),</w:t>
      </w:r>
      <w:r w:rsidR="00EB4530" w:rsidRPr="00923FD1">
        <w:t xml:space="preserve"> </w:t>
      </w:r>
      <w:r w:rsidRPr="00923FD1">
        <w:t>no presenta graves problemas. Se trata de una edición cuidada, como</w:t>
      </w:r>
      <w:r w:rsidR="00EB4530" w:rsidRPr="00923FD1">
        <w:t xml:space="preserve"> </w:t>
      </w:r>
      <w:r w:rsidRPr="00923FD1">
        <w:t>atestigua el escaso número de erratas. Contiene, sin embargo, algunos</w:t>
      </w:r>
      <w:r w:rsidR="00EB4530" w:rsidRPr="00923FD1">
        <w:t xml:space="preserve"> </w:t>
      </w:r>
      <w:r w:rsidRPr="00923FD1">
        <w:t>errores, más de una quincena, corregidos tanto por la segunda edición de</w:t>
      </w:r>
      <w:r w:rsidR="00EB4530" w:rsidRPr="00923FD1">
        <w:t xml:space="preserve"> </w:t>
      </w:r>
      <w:r w:rsidRPr="00923FD1">
        <w:t xml:space="preserve">la </w:t>
      </w:r>
      <w:r w:rsidRPr="00923FD1">
        <w:rPr>
          <w:rFonts w:cs="GranjonLTStd-Italic"/>
          <w:i/>
          <w:iCs/>
        </w:rPr>
        <w:t>Parte</w:t>
      </w:r>
      <w:r w:rsidRPr="00923FD1">
        <w:t>, de la que enseguida nos ocuparemos, como por los editores modernos,</w:t>
      </w:r>
      <w:r w:rsidR="00EB4530" w:rsidRPr="00923FD1">
        <w:t xml:space="preserve"> </w:t>
      </w:r>
      <w:r w:rsidRPr="00923FD1">
        <w:t>sobre todo por Hartzenbusch, su lector más atento. Unos pocos</w:t>
      </w:r>
      <w:r w:rsidR="00EB4530" w:rsidRPr="00923FD1">
        <w:t xml:space="preserve"> </w:t>
      </w:r>
      <w:r w:rsidRPr="00923FD1">
        <w:t>errores se han resuelto en la presente edición por vez primera, tales como</w:t>
      </w:r>
      <w:r w:rsidR="00EB4530" w:rsidRPr="00923FD1">
        <w:t xml:space="preserve"> </w:t>
      </w:r>
      <w:r w:rsidRPr="00923FD1">
        <w:t>ciertos problemas léxicos (en el v. 84 hay que leer «santa mujer» y no</w:t>
      </w:r>
      <w:r w:rsidR="00EB4530" w:rsidRPr="00923FD1">
        <w:t xml:space="preserve"> </w:t>
      </w:r>
      <w:r w:rsidRPr="00923FD1">
        <w:t>«planta mujer»), semánticos (el v. 2506, claramente erróneo, precisa a mi</w:t>
      </w:r>
      <w:r w:rsidR="00EB4530" w:rsidRPr="00923FD1">
        <w:t xml:space="preserve"> </w:t>
      </w:r>
      <w:r w:rsidRPr="00923FD1">
        <w:t>juicio la enmienda «tú has venido», aun cuando la mayoría de ediciones se</w:t>
      </w:r>
      <w:r w:rsidR="00EB4530" w:rsidRPr="00923FD1">
        <w:t xml:space="preserve"> </w:t>
      </w:r>
      <w:r w:rsidRPr="00923FD1">
        <w:t>incline por subsanar con «te has vendido») y, en fin, ortológicos (en el</w:t>
      </w:r>
      <w:r w:rsidR="00EB4530" w:rsidRPr="00923FD1">
        <w:t xml:space="preserve"> </w:t>
      </w:r>
      <w:r w:rsidRPr="00923FD1">
        <w:t>v. 1418, la métrica exige leer «</w:t>
      </w:r>
      <w:proofErr w:type="spellStart"/>
      <w:r w:rsidRPr="00923FD1">
        <w:t>agora</w:t>
      </w:r>
      <w:proofErr w:type="spellEnd"/>
      <w:r w:rsidRPr="00923FD1">
        <w:t>», y no «ahora», bisílabo para Lope).</w:t>
      </w:r>
      <w:r w:rsidRPr="00923FD1">
        <w:rPr>
          <w:rStyle w:val="Refdenotaalpie"/>
          <w:rFonts w:cs="GranjonLTStd"/>
          <w:sz w:val="23"/>
          <w:szCs w:val="23"/>
        </w:rPr>
        <w:footnoteReference w:id="48"/>
      </w:r>
      <w:r w:rsidR="00EB4530" w:rsidRPr="00923FD1">
        <w:t xml:space="preserve"> </w:t>
      </w:r>
      <w:r w:rsidRPr="00923FD1">
        <w:t>Por lo demás, se observan hasta cuatro variantes entre los distintos ejemplares</w:t>
      </w:r>
      <w:r w:rsidR="00EB4530" w:rsidRPr="00923FD1">
        <w:t xml:space="preserve"> </w:t>
      </w:r>
      <w:r w:rsidRPr="00923FD1">
        <w:t xml:space="preserve">de </w:t>
      </w:r>
      <w:r w:rsidRPr="00923FD1">
        <w:rPr>
          <w:rFonts w:cs="GranjonLTStd-Italic"/>
          <w:i/>
          <w:iCs/>
        </w:rPr>
        <w:t xml:space="preserve">A </w:t>
      </w:r>
      <w:r w:rsidRPr="00923FD1">
        <w:t xml:space="preserve">manejados para la edición de esta </w:t>
      </w:r>
      <w:r w:rsidRPr="00923FD1">
        <w:rPr>
          <w:rFonts w:cs="GranjonLTStd-Italic"/>
          <w:i/>
          <w:iCs/>
        </w:rPr>
        <w:t>Parte</w:t>
      </w:r>
      <w:r w:rsidRPr="00923FD1">
        <w:t>; se trata de correcciones</w:t>
      </w:r>
      <w:r w:rsidR="00EB4530" w:rsidRPr="00923FD1">
        <w:t xml:space="preserve"> </w:t>
      </w:r>
      <w:r w:rsidRPr="00923FD1">
        <w:t>en prensa, tres de ellas situadas en el mismo pliego (vv. 478, 935, 1103 y</w:t>
      </w:r>
      <w:r w:rsidR="00EB4530" w:rsidRPr="00923FD1">
        <w:t xml:space="preserve"> </w:t>
      </w:r>
      <w:r w:rsidRPr="00923FD1">
        <w:t xml:space="preserve">1347). El único ejemplar que presenta las cuatro lecturas corregidas es </w:t>
      </w:r>
      <w:r w:rsidRPr="00923FD1">
        <w:rPr>
          <w:rFonts w:cs="GranjonLTStd-Italic"/>
          <w:i/>
          <w:iCs/>
        </w:rPr>
        <w:t>A</w:t>
      </w:r>
      <w:r w:rsidRPr="00923FD1">
        <w:rPr>
          <w:rFonts w:cs="GranjonLTStd-Italic"/>
          <w:i/>
          <w:iCs/>
          <w:sz w:val="13"/>
          <w:szCs w:val="13"/>
        </w:rPr>
        <w:t>3</w:t>
      </w:r>
      <w:r w:rsidRPr="00923FD1">
        <w:t>,</w:t>
      </w:r>
      <w:r w:rsidR="00EB4530" w:rsidRPr="00923FD1">
        <w:t xml:space="preserve"> </w:t>
      </w:r>
      <w:r w:rsidRPr="00923FD1">
        <w:t xml:space="preserve">mientras que </w:t>
      </w:r>
      <w:r w:rsidRPr="00923FD1">
        <w:rPr>
          <w:rFonts w:cs="GranjonLTStd-Italic"/>
          <w:i/>
          <w:iCs/>
        </w:rPr>
        <w:t>A</w:t>
      </w:r>
      <w:r w:rsidRPr="00923FD1">
        <w:rPr>
          <w:rFonts w:cs="GranjonLTStd-Italic"/>
          <w:i/>
          <w:iCs/>
          <w:sz w:val="13"/>
          <w:szCs w:val="13"/>
        </w:rPr>
        <w:t xml:space="preserve">2 </w:t>
      </w:r>
      <w:r w:rsidRPr="00923FD1">
        <w:t>mantiene tres de los cuatro errores, que se comentan detenidamente</w:t>
      </w:r>
      <w:r w:rsidR="00EB4530" w:rsidRPr="00923FD1">
        <w:t xml:space="preserve"> </w:t>
      </w:r>
      <w:r w:rsidRPr="00923FD1">
        <w:t>en las respectivas notas.</w:t>
      </w:r>
    </w:p>
    <w:p w14:paraId="00BBF501"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640B0613" w14:textId="6B4655D7" w:rsidR="007447E9" w:rsidRPr="00923FD1" w:rsidRDefault="007447E9" w:rsidP="00EB4530">
      <w:pPr>
        <w:pStyle w:val="Prosa"/>
      </w:pPr>
      <w:r w:rsidRPr="00923FD1">
        <w:t xml:space="preserve">El texto de </w:t>
      </w:r>
      <w:r w:rsidRPr="00923FD1">
        <w:rPr>
          <w:rFonts w:cs="GranjonLTStd-Italic"/>
          <w:i/>
          <w:iCs/>
        </w:rPr>
        <w:t xml:space="preserve">Virtud, pobreza y mujer </w:t>
      </w:r>
      <w:r w:rsidRPr="00923FD1">
        <w:t xml:space="preserve">de la segunda edición de la </w:t>
      </w:r>
      <w:r w:rsidRPr="00923FD1">
        <w:rPr>
          <w:rFonts w:cs="GranjonLTStd-Italic"/>
          <w:i/>
          <w:iCs/>
        </w:rPr>
        <w:t>Parte XX</w:t>
      </w:r>
      <w:r w:rsidRPr="00923FD1">
        <w:t>,</w:t>
      </w:r>
      <w:r w:rsidR="00EB4530" w:rsidRPr="00923FD1">
        <w:t xml:space="preserve"> </w:t>
      </w:r>
      <w:r w:rsidRPr="00923FD1">
        <w:t>impresa en 1626 por la viuda de Alonso Martín y por Juan González (de</w:t>
      </w:r>
      <w:r w:rsidR="00EB4530" w:rsidRPr="00923FD1">
        <w:t xml:space="preserve"> </w:t>
      </w:r>
      <w:r w:rsidRPr="00923FD1">
        <w:t>nuevo a costa de Alonso Pérez), constituye una copia a plana y renglón de</w:t>
      </w:r>
      <w:r w:rsidR="00EB4530" w:rsidRPr="00923FD1">
        <w:t xml:space="preserve"> </w:t>
      </w:r>
      <w:r w:rsidRPr="00923FD1">
        <w:t xml:space="preserve">la </w:t>
      </w:r>
      <w:proofErr w:type="spellStart"/>
      <w:r w:rsidRPr="00923FD1">
        <w:rPr>
          <w:rFonts w:cs="GranjonLTStd-Italic"/>
          <w:i/>
          <w:iCs/>
        </w:rPr>
        <w:t>princeps</w:t>
      </w:r>
      <w:proofErr w:type="spellEnd"/>
      <w:r w:rsidRPr="00923FD1">
        <w:t>, salvo en la dedicatoria. Esta edición (</w:t>
      </w:r>
      <w:r w:rsidRPr="00923FD1">
        <w:rPr>
          <w:rFonts w:cs="GranjonLTStd-Italic"/>
          <w:i/>
          <w:iCs/>
        </w:rPr>
        <w:t>B</w:t>
      </w:r>
      <w:r w:rsidRPr="00923FD1">
        <w:t>), que incorpora las cuatro</w:t>
      </w:r>
      <w:r w:rsidR="00EB4530" w:rsidRPr="00923FD1">
        <w:t xml:space="preserve"> </w:t>
      </w:r>
      <w:r w:rsidRPr="00923FD1">
        <w:t xml:space="preserve">correcciones en prensa mencionadas —por lo que debió de partir de un ejemplar muy cercano a </w:t>
      </w:r>
      <w:r w:rsidRPr="00923FD1">
        <w:rPr>
          <w:rFonts w:cs="GranjonLTStd-Italic"/>
          <w:i/>
          <w:iCs/>
        </w:rPr>
        <w:t>A</w:t>
      </w:r>
      <w:r w:rsidRPr="00923FD1">
        <w:rPr>
          <w:rFonts w:cs="GranjonLTStd-Italic"/>
          <w:i/>
          <w:iCs/>
          <w:sz w:val="13"/>
          <w:szCs w:val="13"/>
        </w:rPr>
        <w:t>3</w:t>
      </w:r>
      <w:r w:rsidRPr="00923FD1">
        <w:t>—, ofrece un texto relativamente cuidado, a la</w:t>
      </w:r>
      <w:r w:rsidR="00EB4530" w:rsidRPr="00923FD1">
        <w:t xml:space="preserve"> </w:t>
      </w:r>
      <w:r w:rsidRPr="00923FD1">
        <w:t>vista del escaso número de erratas y de la existencia de enmiendas convenientes,</w:t>
      </w:r>
      <w:r w:rsidR="00EB4530" w:rsidRPr="00923FD1">
        <w:t xml:space="preserve"> </w:t>
      </w:r>
      <w:r w:rsidRPr="00923FD1">
        <w:t xml:space="preserve">que subsanan algunos errores de la </w:t>
      </w:r>
      <w:proofErr w:type="spellStart"/>
      <w:r w:rsidRPr="00923FD1">
        <w:rPr>
          <w:rFonts w:cs="GranjonLTStd-Italic"/>
          <w:i/>
          <w:iCs/>
        </w:rPr>
        <w:t>princeps</w:t>
      </w:r>
      <w:proofErr w:type="spellEnd"/>
      <w:r w:rsidRPr="00923FD1">
        <w:rPr>
          <w:rFonts w:cs="GranjonLTStd-Italic"/>
          <w:i/>
          <w:iCs/>
        </w:rPr>
        <w:t xml:space="preserve"> </w:t>
      </w:r>
      <w:r w:rsidRPr="00923FD1">
        <w:t>y que asumo en mi</w:t>
      </w:r>
      <w:r w:rsidR="00EB4530" w:rsidRPr="00923FD1">
        <w:t xml:space="preserve"> </w:t>
      </w:r>
      <w:r w:rsidRPr="00923FD1">
        <w:t>edición, como la atribución del verso 587 y otras correcciones sencillas de</w:t>
      </w:r>
      <w:r w:rsidR="00EB4530" w:rsidRPr="00923FD1">
        <w:t xml:space="preserve"> </w:t>
      </w:r>
      <w:r w:rsidRPr="00923FD1">
        <w:t>poco relieve (vv. 371, 1893, 2355 y 2490), ya aceptadas por los editores modernos</w:t>
      </w:r>
      <w:r w:rsidR="00EB4530" w:rsidRPr="00923FD1">
        <w:t xml:space="preserve"> </w:t>
      </w:r>
      <w:r w:rsidRPr="00923FD1">
        <w:t xml:space="preserve">prácticamente sin excepciones. No obstante, </w:t>
      </w:r>
      <w:r w:rsidRPr="00923FD1">
        <w:rPr>
          <w:rFonts w:cs="GranjonLTStd-Italic"/>
          <w:i/>
          <w:iCs/>
        </w:rPr>
        <w:t xml:space="preserve">B </w:t>
      </w:r>
      <w:r w:rsidRPr="00923FD1">
        <w:t>añade por su cuenta</w:t>
      </w:r>
      <w:r w:rsidR="00EB4530" w:rsidRPr="00923FD1">
        <w:t xml:space="preserve"> </w:t>
      </w:r>
      <w:r w:rsidRPr="00923FD1">
        <w:t>una veintena de errores,</w:t>
      </w:r>
      <w:r w:rsidRPr="00923FD1">
        <w:rPr>
          <w:rStyle w:val="Refdenotaalpie"/>
          <w:rFonts w:cs="GranjonLTStd"/>
          <w:sz w:val="23"/>
          <w:szCs w:val="23"/>
        </w:rPr>
        <w:footnoteReference w:id="49"/>
      </w:r>
      <w:r w:rsidRPr="00923FD1">
        <w:rPr>
          <w:sz w:val="13"/>
          <w:szCs w:val="13"/>
        </w:rPr>
        <w:t xml:space="preserve"> </w:t>
      </w:r>
      <w:r w:rsidRPr="00923FD1">
        <w:t>que, en ciertos momentos, parecen deberse a enmiendas</w:t>
      </w:r>
      <w:r w:rsidR="00EB4530" w:rsidRPr="00923FD1">
        <w:t xml:space="preserve"> </w:t>
      </w:r>
      <w:r w:rsidRPr="00923FD1">
        <w:t>deliberadas, pero en cualquier caso innecesarias (la corrección de</w:t>
      </w:r>
      <w:r w:rsidR="00EB4530" w:rsidRPr="00923FD1">
        <w:t xml:space="preserve"> </w:t>
      </w:r>
      <w:r w:rsidRPr="00923FD1">
        <w:t>«tales joyas» por «telas, joyas» en el v. 2174, o la doble sustitución de «</w:t>
      </w:r>
      <w:proofErr w:type="spellStart"/>
      <w:r w:rsidRPr="00923FD1">
        <w:t>Eliso</w:t>
      </w:r>
      <w:proofErr w:type="spellEnd"/>
      <w:r w:rsidRPr="00923FD1">
        <w:t>», nombre presente en otras comedias de Lope, por «Eliseo»). Algunas</w:t>
      </w:r>
      <w:r w:rsidR="00EB4530" w:rsidRPr="00923FD1">
        <w:t xml:space="preserve"> </w:t>
      </w:r>
      <w:r w:rsidRPr="00923FD1">
        <w:t>de estas correcciones resultan muy interesantes: así, por ejemplo, el marbete</w:t>
      </w:r>
      <w:r w:rsidR="00EB4530" w:rsidRPr="00923FD1">
        <w:t xml:space="preserve"> </w:t>
      </w:r>
      <w:r w:rsidRPr="00923FD1">
        <w:t>de «comedia» con que se designa a la pieza en el elenco se transforma</w:t>
      </w:r>
      <w:r w:rsidR="00EB4530" w:rsidRPr="00923FD1">
        <w:t xml:space="preserve"> </w:t>
      </w:r>
      <w:r w:rsidRPr="00923FD1">
        <w:t>aquí en «tragicomedia», término que no le sienta nada mal a nuestra obra,</w:t>
      </w:r>
      <w:r w:rsidR="00EB4530" w:rsidRPr="00923FD1">
        <w:t xml:space="preserve"> </w:t>
      </w:r>
      <w:r w:rsidRPr="00923FD1">
        <w:t>tal y como se ha comentado más arriba. Otras lecciones, en fin, se deben</w:t>
      </w:r>
      <w:r w:rsidR="00EB4530" w:rsidRPr="00923FD1">
        <w:t xml:space="preserve"> </w:t>
      </w:r>
      <w:r w:rsidRPr="00923FD1">
        <w:t>quizá a una mente imaginativa o acaso a un mero despiste, pero sea como</w:t>
      </w:r>
      <w:r w:rsidR="00EB4530" w:rsidRPr="00923FD1">
        <w:t xml:space="preserve"> </w:t>
      </w:r>
      <w:r w:rsidRPr="00923FD1">
        <w:t xml:space="preserve">fuere resultan muy divertidas: el </w:t>
      </w:r>
      <w:r w:rsidRPr="00923FD1">
        <w:rPr>
          <w:rFonts w:cs="GranjonLTStd-Italic"/>
          <w:i/>
          <w:iCs/>
        </w:rPr>
        <w:t xml:space="preserve">cansancio </w:t>
      </w:r>
      <w:r w:rsidRPr="00923FD1">
        <w:lastRenderedPageBreak/>
        <w:t>de don Carlos («que traigo lleno</w:t>
      </w:r>
      <w:r w:rsidR="00EB4530" w:rsidRPr="00923FD1">
        <w:t xml:space="preserve"> </w:t>
      </w:r>
      <w:r w:rsidRPr="00923FD1">
        <w:t xml:space="preserve">de cansancio el pecho», v. 536) se transforma en un enojoso </w:t>
      </w:r>
      <w:r w:rsidRPr="00923FD1">
        <w:rPr>
          <w:rFonts w:cs="GranjonLTStd-Italic"/>
          <w:i/>
          <w:iCs/>
        </w:rPr>
        <w:t xml:space="preserve">catarro </w:t>
      </w:r>
      <w:r w:rsidRPr="00923FD1">
        <w:t>que</w:t>
      </w:r>
      <w:r w:rsidR="00EB4530" w:rsidRPr="00923FD1">
        <w:t xml:space="preserve"> </w:t>
      </w:r>
      <w:r w:rsidRPr="00923FD1">
        <w:t>arrastran consigo otras ediciones.</w:t>
      </w:r>
    </w:p>
    <w:p w14:paraId="15F4F786"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CE21A4C" w14:textId="4601C28B" w:rsidR="007447E9" w:rsidRPr="00923FD1" w:rsidRDefault="007447E9" w:rsidP="00EB4530">
      <w:pPr>
        <w:pStyle w:val="Prosa"/>
      </w:pPr>
      <w:r w:rsidRPr="00923FD1">
        <w:t>Es el caso de la siguiente en ver la luz (</w:t>
      </w:r>
      <w:r w:rsidRPr="00923FD1">
        <w:rPr>
          <w:rFonts w:cs="GranjonLTStd-Italic"/>
          <w:i/>
          <w:iCs/>
        </w:rPr>
        <w:t>C</w:t>
      </w:r>
      <w:r w:rsidRPr="00923FD1">
        <w:t>), publicada en Madrid en 1627</w:t>
      </w:r>
      <w:r w:rsidR="00EB4530" w:rsidRPr="00923FD1">
        <w:t xml:space="preserve"> </w:t>
      </w:r>
      <w:r w:rsidRPr="00923FD1">
        <w:t xml:space="preserve">(Juan González, a costa de Alonso Pérez), cuyo texto deriva de </w:t>
      </w:r>
      <w:r w:rsidRPr="00923FD1">
        <w:rPr>
          <w:rFonts w:cs="GranjonLTStd-Italic"/>
          <w:i/>
          <w:iCs/>
        </w:rPr>
        <w:t>B</w:t>
      </w:r>
      <w:r w:rsidRPr="00923FD1">
        <w:t>, tal y</w:t>
      </w:r>
      <w:r w:rsidR="00EB4530" w:rsidRPr="00923FD1">
        <w:t xml:space="preserve"> </w:t>
      </w:r>
      <w:r w:rsidRPr="00923FD1">
        <w:t>como se observa con solo echar un vistazo al aparato crítico. En general,</w:t>
      </w:r>
      <w:r w:rsidR="00EB4530" w:rsidRPr="00923FD1">
        <w:t xml:space="preserve"> </w:t>
      </w:r>
      <w:r w:rsidRPr="00923FD1">
        <w:rPr>
          <w:rFonts w:cs="GranjonLTStd-Italic"/>
          <w:i/>
          <w:iCs/>
        </w:rPr>
        <w:t xml:space="preserve">C </w:t>
      </w:r>
      <w:r w:rsidRPr="00923FD1">
        <w:t>no es un texto muy atento. Para empezar, añade una treintena de errores</w:t>
      </w:r>
      <w:r w:rsidR="00EB4530" w:rsidRPr="00923FD1">
        <w:t xml:space="preserve"> </w:t>
      </w:r>
      <w:r w:rsidRPr="00923FD1">
        <w:t>de cosecha propia (algunos con cierta reincidencia, como la confusión de</w:t>
      </w:r>
      <w:r w:rsidR="00EB4530" w:rsidRPr="00923FD1">
        <w:t xml:space="preserve"> </w:t>
      </w:r>
      <w:r w:rsidRPr="00923FD1">
        <w:t>Juan por Julio en las didascalias de personaje en los vv. 242</w:t>
      </w:r>
      <w:r w:rsidRPr="00923FD1">
        <w:rPr>
          <w:rFonts w:cs="GranjonLTStd-Italic"/>
          <w:i/>
          <w:iCs/>
        </w:rPr>
        <w:t>Per</w:t>
      </w:r>
      <w:r w:rsidRPr="00923FD1">
        <w:t>, 253</w:t>
      </w:r>
      <w:r w:rsidRPr="00923FD1">
        <w:rPr>
          <w:rFonts w:cs="GranjonLTStd-Italic"/>
          <w:i/>
          <w:iCs/>
        </w:rPr>
        <w:t xml:space="preserve">Per </w:t>
      </w:r>
      <w:r w:rsidRPr="00923FD1">
        <w:t>y</w:t>
      </w:r>
      <w:r w:rsidR="00EB4530" w:rsidRPr="00923FD1">
        <w:t xml:space="preserve"> </w:t>
      </w:r>
      <w:r w:rsidRPr="00923FD1">
        <w:t>592</w:t>
      </w:r>
      <w:r w:rsidRPr="00923FD1">
        <w:rPr>
          <w:rFonts w:cs="GranjonLTStd-Italic"/>
          <w:i/>
          <w:iCs/>
        </w:rPr>
        <w:t>Per</w:t>
      </w:r>
      <w:r w:rsidRPr="00923FD1">
        <w:t>), que se acumulan sobre todo en la segunda mitad del primer acto y</w:t>
      </w:r>
      <w:r w:rsidR="00EB4530" w:rsidRPr="00923FD1">
        <w:t xml:space="preserve"> </w:t>
      </w:r>
      <w:r w:rsidRPr="00923FD1">
        <w:t>en la primera del tercero; a modo de ejemplo, recordaré solo una variante</w:t>
      </w:r>
      <w:r w:rsidR="00EB4530" w:rsidRPr="00923FD1">
        <w:t xml:space="preserve"> </w:t>
      </w:r>
      <w:r w:rsidRPr="00923FD1">
        <w:t>muy bonita (y estupenda para explicar en clase a los alumnos, como tan</w:t>
      </w:r>
      <w:r w:rsidR="00EB4530" w:rsidRPr="00923FD1">
        <w:t xml:space="preserve"> </w:t>
      </w:r>
      <w:r w:rsidRPr="00923FD1">
        <w:t xml:space="preserve">bien hacía Alberto Blecua), que traza a la perfección la línea del </w:t>
      </w:r>
      <w:proofErr w:type="spellStart"/>
      <w:r w:rsidRPr="00923FD1">
        <w:rPr>
          <w:rFonts w:cs="GranjonLTStd-Italic"/>
          <w:i/>
          <w:iCs/>
        </w:rPr>
        <w:t>stemma</w:t>
      </w:r>
      <w:proofErr w:type="spellEnd"/>
      <w:r w:rsidRPr="00923FD1">
        <w:t>:</w:t>
      </w:r>
      <w:r w:rsidR="00EB4530" w:rsidRPr="00923FD1">
        <w:t xml:space="preserve"> </w:t>
      </w:r>
      <w:r w:rsidRPr="00923FD1">
        <w:t>un «</w:t>
      </w:r>
      <w:proofErr w:type="spellStart"/>
      <w:r w:rsidRPr="00923FD1">
        <w:t>agüelo</w:t>
      </w:r>
      <w:proofErr w:type="spellEnd"/>
      <w:r w:rsidRPr="00923FD1">
        <w:t xml:space="preserve">» de la </w:t>
      </w:r>
      <w:proofErr w:type="spellStart"/>
      <w:r w:rsidRPr="00923FD1">
        <w:rPr>
          <w:rFonts w:cs="GranjonLTStd-Italic"/>
          <w:i/>
          <w:iCs/>
        </w:rPr>
        <w:t>princeps</w:t>
      </w:r>
      <w:proofErr w:type="spellEnd"/>
      <w:r w:rsidRPr="00923FD1">
        <w:t xml:space="preserve">, convertido en «abuelo» en </w:t>
      </w:r>
      <w:r w:rsidRPr="00923FD1">
        <w:rPr>
          <w:rFonts w:cs="GranjonLTStd-Italic"/>
          <w:i/>
          <w:iCs/>
        </w:rPr>
        <w:t>B</w:t>
      </w:r>
      <w:r w:rsidRPr="00923FD1">
        <w:t>, termina nada</w:t>
      </w:r>
      <w:r w:rsidR="00EB4530" w:rsidRPr="00923FD1">
        <w:t xml:space="preserve"> </w:t>
      </w:r>
      <w:r w:rsidRPr="00923FD1">
        <w:t xml:space="preserve">menos que aupándose «al vuelo» en </w:t>
      </w:r>
      <w:r w:rsidRPr="00923FD1">
        <w:rPr>
          <w:rFonts w:cs="GranjonLTStd-Italic"/>
          <w:i/>
          <w:iCs/>
        </w:rPr>
        <w:t xml:space="preserve">C </w:t>
      </w:r>
      <w:r w:rsidRPr="00923FD1">
        <w:t xml:space="preserve">(v. 548). Por otro lado, </w:t>
      </w:r>
      <w:r w:rsidRPr="00923FD1">
        <w:rPr>
          <w:rFonts w:cs="GranjonLTStd-Italic"/>
          <w:i/>
          <w:iCs/>
        </w:rPr>
        <w:t xml:space="preserve">C </w:t>
      </w:r>
      <w:r w:rsidRPr="00923FD1">
        <w:t>mantiene</w:t>
      </w:r>
      <w:r w:rsidR="00EB4530" w:rsidRPr="00923FD1">
        <w:t xml:space="preserve"> </w:t>
      </w:r>
      <w:r w:rsidRPr="00923FD1">
        <w:t xml:space="preserve">casi todos los errores y enmiendas desacertadas de </w:t>
      </w:r>
      <w:r w:rsidRPr="00923FD1">
        <w:rPr>
          <w:rFonts w:cs="GranjonLTStd-Italic"/>
          <w:i/>
          <w:iCs/>
        </w:rPr>
        <w:t>B</w:t>
      </w:r>
      <w:r w:rsidRPr="00923FD1">
        <w:t>, salvo en casos muy</w:t>
      </w:r>
      <w:r w:rsidR="00EB4530" w:rsidRPr="00923FD1">
        <w:t xml:space="preserve"> </w:t>
      </w:r>
      <w:r w:rsidRPr="00923FD1">
        <w:t>puntuales y de sencilla corrección (el v. 2141 y dos variantes en la dedicatoria).</w:t>
      </w:r>
      <w:r w:rsidR="00EB4530" w:rsidRPr="00923FD1">
        <w:t xml:space="preserve"> </w:t>
      </w:r>
      <w:r w:rsidRPr="00923FD1">
        <w:t xml:space="preserve">La única excepción es el v. 1150, en el que </w:t>
      </w:r>
      <w:r w:rsidRPr="00923FD1">
        <w:rPr>
          <w:rFonts w:cs="GranjonLTStd-Italic"/>
          <w:i/>
          <w:iCs/>
        </w:rPr>
        <w:t xml:space="preserve">C </w:t>
      </w:r>
      <w:r w:rsidRPr="00923FD1">
        <w:t xml:space="preserve">corrige un error de </w:t>
      </w:r>
      <w:r w:rsidRPr="00923FD1">
        <w:rPr>
          <w:rFonts w:cs="GranjonLTStd-Italic"/>
          <w:i/>
          <w:iCs/>
        </w:rPr>
        <w:t xml:space="preserve">B </w:t>
      </w:r>
      <w:r w:rsidRPr="00923FD1">
        <w:t xml:space="preserve">difícil de advertir («ser mujer») y recupera la lectura de la </w:t>
      </w:r>
      <w:proofErr w:type="spellStart"/>
      <w:r w:rsidRPr="00923FD1">
        <w:rPr>
          <w:rFonts w:cs="GranjonLTStd-Italic"/>
          <w:i/>
          <w:iCs/>
        </w:rPr>
        <w:t>princeps</w:t>
      </w:r>
      <w:proofErr w:type="spellEnd"/>
      <w:r w:rsidRPr="00923FD1">
        <w:rPr>
          <w:rFonts w:cs="GranjonLTStd-Italic"/>
          <w:i/>
          <w:iCs/>
        </w:rPr>
        <w:t xml:space="preserve"> </w:t>
      </w:r>
      <w:r w:rsidRPr="00923FD1">
        <w:t>(«soy mujer»).</w:t>
      </w:r>
      <w:r w:rsidRPr="00923FD1">
        <w:rPr>
          <w:rStyle w:val="Refdenotaalpie"/>
          <w:rFonts w:cs="GranjonLTStd"/>
          <w:sz w:val="23"/>
          <w:szCs w:val="23"/>
        </w:rPr>
        <w:footnoteReference w:id="50"/>
      </w:r>
      <w:r w:rsidRPr="00923FD1">
        <w:rPr>
          <w:sz w:val="13"/>
          <w:szCs w:val="13"/>
        </w:rPr>
        <w:t xml:space="preserve"> </w:t>
      </w:r>
      <w:r w:rsidRPr="00923FD1">
        <w:t xml:space="preserve">Al tratarse de un único caso, no es necesario suponer que </w:t>
      </w:r>
      <w:r w:rsidRPr="00923FD1">
        <w:rPr>
          <w:rFonts w:cs="GranjonLTStd-Italic"/>
          <w:i/>
          <w:iCs/>
        </w:rPr>
        <w:t xml:space="preserve">C </w:t>
      </w:r>
      <w:r w:rsidRPr="00923FD1">
        <w:t xml:space="preserve">recurriera forzosamente al texto de </w:t>
      </w:r>
      <w:r w:rsidRPr="00923FD1">
        <w:rPr>
          <w:rFonts w:cs="GranjonLTStd-Italic"/>
          <w:i/>
          <w:iCs/>
        </w:rPr>
        <w:t xml:space="preserve">A </w:t>
      </w:r>
      <w:r w:rsidRPr="00923FD1">
        <w:t xml:space="preserve">(tal contaminación, si lo fuere, se habría limitado a este único verso), sino que podría tratarse de una corrección </w:t>
      </w:r>
      <w:proofErr w:type="spellStart"/>
      <w:r w:rsidRPr="00923FD1">
        <w:rPr>
          <w:rFonts w:cs="GranjonLTStd-Italic"/>
          <w:i/>
          <w:iCs/>
        </w:rPr>
        <w:t>ope</w:t>
      </w:r>
      <w:proofErr w:type="spellEnd"/>
      <w:r w:rsidRPr="00923FD1">
        <w:rPr>
          <w:rFonts w:cs="GranjonLTStd-Italic"/>
          <w:i/>
          <w:iCs/>
        </w:rPr>
        <w:t xml:space="preserve"> </w:t>
      </w:r>
      <w:proofErr w:type="spellStart"/>
      <w:r w:rsidRPr="00923FD1">
        <w:rPr>
          <w:rFonts w:cs="GranjonLTStd-Italic"/>
          <w:i/>
          <w:iCs/>
        </w:rPr>
        <w:t>ingenii</w:t>
      </w:r>
      <w:proofErr w:type="spellEnd"/>
      <w:r w:rsidRPr="00923FD1">
        <w:t xml:space="preserve">, aun cuando sea francamente atinada. Otra opción es que </w:t>
      </w:r>
      <w:r w:rsidRPr="00923FD1">
        <w:rPr>
          <w:rFonts w:cs="GranjonLTStd-Italic"/>
          <w:i/>
          <w:iCs/>
        </w:rPr>
        <w:t xml:space="preserve">C </w:t>
      </w:r>
      <w:r w:rsidRPr="00923FD1">
        <w:t xml:space="preserve">derivase de un ejemplar de </w:t>
      </w:r>
      <w:r w:rsidRPr="00923FD1">
        <w:rPr>
          <w:rFonts w:cs="GranjonLTStd-Italic"/>
          <w:i/>
          <w:iCs/>
        </w:rPr>
        <w:t xml:space="preserve">B </w:t>
      </w:r>
      <w:r w:rsidRPr="00923FD1">
        <w:t>que incorporara «soy mujer» como corrección en prensa.</w:t>
      </w:r>
    </w:p>
    <w:p w14:paraId="591781AA"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3417F13C" w14:textId="2CEE2C55" w:rsidR="007447E9" w:rsidRPr="00923FD1" w:rsidRDefault="007447E9" w:rsidP="00EB4530">
      <w:pPr>
        <w:pStyle w:val="Prosa"/>
      </w:pPr>
      <w:r w:rsidRPr="00923FD1">
        <w:t>La cuarta edición (</w:t>
      </w:r>
      <w:r w:rsidRPr="00923FD1">
        <w:rPr>
          <w:rFonts w:cs="GranjonLTStd-Italic"/>
          <w:i/>
          <w:iCs/>
        </w:rPr>
        <w:t>D</w:t>
      </w:r>
      <w:r w:rsidRPr="00923FD1">
        <w:t xml:space="preserve">) de la </w:t>
      </w:r>
      <w:r w:rsidRPr="00923FD1">
        <w:rPr>
          <w:rFonts w:cs="GranjonLTStd-Italic"/>
          <w:i/>
          <w:iCs/>
        </w:rPr>
        <w:t>Parte XX</w:t>
      </w:r>
      <w:r w:rsidRPr="00923FD1">
        <w:t>, también madrileña (Juan González,</w:t>
      </w:r>
      <w:r w:rsidR="00EB4530" w:rsidRPr="00923FD1">
        <w:t xml:space="preserve"> </w:t>
      </w:r>
      <w:r w:rsidRPr="00923FD1">
        <w:t>a costa de Alonso Pérez, 1629), es sin duda la que presenta el peor texto</w:t>
      </w:r>
      <w:r w:rsidR="00EB4530" w:rsidRPr="00923FD1">
        <w:t xml:space="preserve"> </w:t>
      </w:r>
      <w:r w:rsidRPr="00923FD1">
        <w:t xml:space="preserve">de </w:t>
      </w:r>
      <w:r w:rsidRPr="00923FD1">
        <w:rPr>
          <w:rFonts w:cs="GranjonLTStd-Italic"/>
          <w:i/>
          <w:iCs/>
        </w:rPr>
        <w:t>Virtud, pobreza y mujer</w:t>
      </w:r>
      <w:r w:rsidRPr="00923FD1">
        <w:t xml:space="preserve">. El cotejo demuestra que </w:t>
      </w:r>
      <w:r w:rsidRPr="00923FD1">
        <w:rPr>
          <w:rFonts w:cs="GranjonLTStd-Italic"/>
          <w:i/>
          <w:iCs/>
        </w:rPr>
        <w:t xml:space="preserve">D </w:t>
      </w:r>
      <w:r w:rsidRPr="00923FD1">
        <w:t xml:space="preserve">deriva de </w:t>
      </w:r>
      <w:r w:rsidRPr="00923FD1">
        <w:rPr>
          <w:rFonts w:cs="GranjonLTStd-Italic"/>
          <w:i/>
          <w:iCs/>
        </w:rPr>
        <w:t>C</w:t>
      </w:r>
      <w:r w:rsidRPr="00923FD1">
        <w:t>, cuyos</w:t>
      </w:r>
      <w:r w:rsidR="00EB4530" w:rsidRPr="00923FD1">
        <w:t xml:space="preserve"> </w:t>
      </w:r>
      <w:r w:rsidRPr="00923FD1">
        <w:t>errores y lecturas particulares conserva siempre —así ocurre, por ejemplo,</w:t>
      </w:r>
      <w:r w:rsidR="00EB4530" w:rsidRPr="00923FD1">
        <w:t xml:space="preserve"> </w:t>
      </w:r>
      <w:r w:rsidRPr="00923FD1">
        <w:t>con el ya citado «al vuelo» (v. 548)—, salvo en unos pocos casos que merecen</w:t>
      </w:r>
      <w:r w:rsidR="00EB4530" w:rsidRPr="00923FD1">
        <w:t xml:space="preserve"> </w:t>
      </w:r>
      <w:r w:rsidRPr="00923FD1">
        <w:t xml:space="preserve">cierta atención. Así, </w:t>
      </w:r>
      <w:r w:rsidRPr="00923FD1">
        <w:rPr>
          <w:rFonts w:cs="GranjonLTStd-Italic"/>
          <w:i/>
          <w:iCs/>
        </w:rPr>
        <w:t xml:space="preserve">D </w:t>
      </w:r>
      <w:r w:rsidRPr="00923FD1">
        <w:t>atribuye el v. 592 a don Juan y no a Julio, al igual</w:t>
      </w:r>
      <w:r w:rsidR="00EB4530" w:rsidRPr="00923FD1">
        <w:t xml:space="preserve"> </w:t>
      </w:r>
      <w:r w:rsidRPr="00923FD1">
        <w:t xml:space="preserve">que </w:t>
      </w:r>
      <w:r w:rsidRPr="00923FD1">
        <w:rPr>
          <w:rFonts w:cs="GranjonLTStd-Italic"/>
          <w:i/>
          <w:iCs/>
        </w:rPr>
        <w:t xml:space="preserve">AB </w:t>
      </w:r>
      <w:r w:rsidRPr="00923FD1">
        <w:t xml:space="preserve">y en contra de </w:t>
      </w:r>
      <w:r w:rsidRPr="00923FD1">
        <w:rPr>
          <w:rFonts w:cs="GranjonLTStd-Italic"/>
          <w:i/>
          <w:iCs/>
        </w:rPr>
        <w:t>C</w:t>
      </w:r>
      <w:r w:rsidRPr="00923FD1">
        <w:t>; se trata de una corrección sencilla, pues se espera</w:t>
      </w:r>
      <w:r w:rsidR="00EB4530" w:rsidRPr="00923FD1">
        <w:t xml:space="preserve"> </w:t>
      </w:r>
      <w:r w:rsidRPr="00923FD1">
        <w:t>que sea el galán y no el gracioso quien responda a la pregunta previa</w:t>
      </w:r>
      <w:r w:rsidR="00EB4530" w:rsidRPr="00923FD1">
        <w:t xml:space="preserve"> </w:t>
      </w:r>
      <w:r w:rsidRPr="00923FD1">
        <w:t>(«¿De qué os enfadáis, don Juan?»). También resultan fáciles de subsanar</w:t>
      </w:r>
      <w:r w:rsidR="00EB4530" w:rsidRPr="00923FD1">
        <w:t xml:space="preserve"> </w:t>
      </w:r>
      <w:r w:rsidRPr="00923FD1">
        <w:t>los otros dos casos —dejo de lado ahora una grafía latina sin importancia—</w:t>
      </w:r>
      <w:r w:rsidR="00EB4530" w:rsidRPr="00923FD1">
        <w:t xml:space="preserve"> </w:t>
      </w:r>
      <w:r w:rsidRPr="00923FD1">
        <w:t xml:space="preserve">en que </w:t>
      </w:r>
      <w:r w:rsidRPr="00923FD1">
        <w:rPr>
          <w:rFonts w:cs="GranjonLTStd-Italic"/>
          <w:i/>
          <w:iCs/>
        </w:rPr>
        <w:t xml:space="preserve">D </w:t>
      </w:r>
      <w:r w:rsidRPr="00923FD1">
        <w:t xml:space="preserve">coincide con la </w:t>
      </w:r>
      <w:proofErr w:type="spellStart"/>
      <w:r w:rsidRPr="00923FD1">
        <w:rPr>
          <w:rFonts w:cs="GranjonLTStd-Italic"/>
          <w:i/>
          <w:iCs/>
        </w:rPr>
        <w:t>princeps</w:t>
      </w:r>
      <w:proofErr w:type="spellEnd"/>
      <w:r w:rsidRPr="00923FD1">
        <w:rPr>
          <w:rFonts w:cs="GranjonLTStd-Italic"/>
          <w:i/>
          <w:iCs/>
        </w:rPr>
        <w:t xml:space="preserve"> </w:t>
      </w:r>
      <w:r w:rsidRPr="00923FD1">
        <w:t xml:space="preserve">y no con </w:t>
      </w:r>
      <w:r w:rsidRPr="00923FD1">
        <w:rPr>
          <w:rFonts w:cs="GranjonLTStd-Italic"/>
          <w:i/>
          <w:iCs/>
        </w:rPr>
        <w:t xml:space="preserve">C </w:t>
      </w:r>
      <w:r w:rsidRPr="00923FD1">
        <w:t>(vv. 2186 y 2684), dado</w:t>
      </w:r>
      <w:r w:rsidR="00EB4530" w:rsidRPr="00923FD1">
        <w:t xml:space="preserve"> </w:t>
      </w:r>
      <w:r w:rsidRPr="00923FD1">
        <w:t>que el contexto y el sentido exigen con claridad leer «alcaide» y «despejo»,</w:t>
      </w:r>
      <w:r w:rsidR="00EB4530" w:rsidRPr="00923FD1">
        <w:t xml:space="preserve"> </w:t>
      </w:r>
      <w:r w:rsidRPr="00923FD1">
        <w:t>respectivamente, y no «alcalde» y «despojo», que son las variantes que trae</w:t>
      </w:r>
      <w:r w:rsidR="00EB4530" w:rsidRPr="00923FD1">
        <w:t xml:space="preserve"> </w:t>
      </w:r>
      <w:r w:rsidRPr="00923FD1">
        <w:rPr>
          <w:rFonts w:cs="GranjonLTStd-Italic"/>
          <w:i/>
          <w:iCs/>
        </w:rPr>
        <w:t xml:space="preserve">C </w:t>
      </w:r>
      <w:r w:rsidRPr="00923FD1">
        <w:t xml:space="preserve">(la segunda, a su vez, procedía de </w:t>
      </w:r>
      <w:r w:rsidRPr="00923FD1">
        <w:rPr>
          <w:rFonts w:cs="GranjonLTStd-Italic"/>
          <w:i/>
          <w:iCs/>
        </w:rPr>
        <w:t>B</w:t>
      </w:r>
      <w:r w:rsidRPr="00923FD1">
        <w:t>).</w:t>
      </w:r>
      <w:r w:rsidRPr="00923FD1">
        <w:rPr>
          <w:rStyle w:val="Refdenotaalpie"/>
          <w:rFonts w:cs="GranjonLTStd"/>
          <w:sz w:val="23"/>
          <w:szCs w:val="23"/>
        </w:rPr>
        <w:footnoteReference w:id="51"/>
      </w:r>
      <w:r w:rsidRPr="00923FD1">
        <w:rPr>
          <w:sz w:val="13"/>
          <w:szCs w:val="13"/>
        </w:rPr>
        <w:t xml:space="preserve"> </w:t>
      </w:r>
      <w:r w:rsidRPr="00923FD1">
        <w:t>Un caso particular es el v. 1347, en</w:t>
      </w:r>
      <w:r w:rsidR="00EB4530" w:rsidRPr="00923FD1">
        <w:t xml:space="preserve"> </w:t>
      </w:r>
      <w:r w:rsidRPr="00923FD1">
        <w:t xml:space="preserve">el que </w:t>
      </w:r>
      <w:r w:rsidRPr="00923FD1">
        <w:rPr>
          <w:rFonts w:cs="GranjonLTStd-Italic"/>
          <w:i/>
          <w:iCs/>
        </w:rPr>
        <w:t xml:space="preserve">D </w:t>
      </w:r>
      <w:r w:rsidRPr="00923FD1">
        <w:t>lee «costumbre» (y no «costumbres»), lección errónea que solo se</w:t>
      </w:r>
      <w:r w:rsidR="00EB4530" w:rsidRPr="00923FD1">
        <w:t xml:space="preserve"> </w:t>
      </w:r>
      <w:r w:rsidRPr="00923FD1">
        <w:t xml:space="preserve">rastrea en </w:t>
      </w:r>
      <w:r w:rsidRPr="00923FD1">
        <w:rPr>
          <w:rFonts w:cs="GranjonLTStd-Italic"/>
          <w:i/>
          <w:iCs/>
        </w:rPr>
        <w:t>A</w:t>
      </w:r>
      <w:r w:rsidRPr="00923FD1">
        <w:rPr>
          <w:rFonts w:cs="GranjonLTStd-Italic"/>
          <w:i/>
          <w:iCs/>
          <w:sz w:val="13"/>
          <w:szCs w:val="13"/>
        </w:rPr>
        <w:t>2</w:t>
      </w:r>
      <w:r w:rsidRPr="00923FD1">
        <w:t xml:space="preserve">, por lo que, dado que ni </w:t>
      </w:r>
      <w:r w:rsidRPr="00923FD1">
        <w:rPr>
          <w:rFonts w:cs="GranjonLTStd-Italic"/>
          <w:i/>
          <w:iCs/>
        </w:rPr>
        <w:t xml:space="preserve">B </w:t>
      </w:r>
      <w:r w:rsidRPr="00923FD1">
        <w:t xml:space="preserve">ni </w:t>
      </w:r>
      <w:r w:rsidRPr="00923FD1">
        <w:rPr>
          <w:rFonts w:cs="GranjonLTStd-Italic"/>
          <w:i/>
          <w:iCs/>
        </w:rPr>
        <w:t xml:space="preserve">C </w:t>
      </w:r>
      <w:r w:rsidRPr="00923FD1">
        <w:t>contienen tal variante, habría</w:t>
      </w:r>
      <w:r w:rsidR="00EB4530" w:rsidRPr="00923FD1">
        <w:t xml:space="preserve"> </w:t>
      </w:r>
      <w:r w:rsidRPr="00923FD1">
        <w:t>que suponer que se trata de una coincidencia o, quién sabe, de una contaminación</w:t>
      </w:r>
      <w:r w:rsidR="00EB4530" w:rsidRPr="00923FD1">
        <w:t xml:space="preserve"> </w:t>
      </w:r>
      <w:r w:rsidRPr="00923FD1">
        <w:t xml:space="preserve">esporádica con un ejemplar de la </w:t>
      </w:r>
      <w:proofErr w:type="spellStart"/>
      <w:r w:rsidRPr="00923FD1">
        <w:rPr>
          <w:rFonts w:cs="GranjonLTStd-Italic"/>
          <w:i/>
          <w:iCs/>
        </w:rPr>
        <w:t>princeps</w:t>
      </w:r>
      <w:proofErr w:type="spellEnd"/>
      <w:r w:rsidRPr="00923FD1">
        <w:rPr>
          <w:rFonts w:cs="GranjonLTStd-Italic"/>
          <w:i/>
          <w:iCs/>
        </w:rPr>
        <w:t xml:space="preserve"> </w:t>
      </w:r>
      <w:r w:rsidRPr="00923FD1">
        <w:t xml:space="preserve">que, como nuestro </w:t>
      </w:r>
      <w:r w:rsidRPr="00923FD1">
        <w:rPr>
          <w:rFonts w:cs="GranjonLTStd-Italic"/>
          <w:i/>
          <w:iCs/>
        </w:rPr>
        <w:t>A</w:t>
      </w:r>
      <w:r w:rsidRPr="00923FD1">
        <w:rPr>
          <w:rFonts w:cs="GranjonLTStd-Italic"/>
          <w:i/>
          <w:iCs/>
          <w:sz w:val="13"/>
          <w:szCs w:val="13"/>
        </w:rPr>
        <w:t>2</w:t>
      </w:r>
      <w:r w:rsidRPr="00923FD1">
        <w:t>,</w:t>
      </w:r>
      <w:r w:rsidR="00EB4530" w:rsidRPr="00923FD1">
        <w:t xml:space="preserve"> </w:t>
      </w:r>
      <w:r w:rsidRPr="00923FD1">
        <w:t>no hubiese incorporado esa corrección en prensa.</w:t>
      </w:r>
      <w:r w:rsidRPr="00923FD1">
        <w:rPr>
          <w:rStyle w:val="Refdenotaalpie"/>
          <w:rFonts w:cs="GranjonLTStd"/>
          <w:sz w:val="23"/>
          <w:szCs w:val="23"/>
        </w:rPr>
        <w:footnoteReference w:id="52"/>
      </w:r>
      <w:r w:rsidRPr="00923FD1">
        <w:rPr>
          <w:sz w:val="13"/>
          <w:szCs w:val="13"/>
        </w:rPr>
        <w:t xml:space="preserve"> </w:t>
      </w:r>
      <w:r w:rsidRPr="00923FD1">
        <w:t xml:space="preserve">Por lo demás, </w:t>
      </w:r>
      <w:r w:rsidRPr="00923FD1">
        <w:rPr>
          <w:rFonts w:cs="GranjonLTStd-Italic"/>
          <w:i/>
          <w:iCs/>
        </w:rPr>
        <w:t xml:space="preserve">D </w:t>
      </w:r>
      <w:r w:rsidRPr="00923FD1">
        <w:t>añade</w:t>
      </w:r>
      <w:r w:rsidR="00EB4530" w:rsidRPr="00923FD1">
        <w:t xml:space="preserve"> </w:t>
      </w:r>
      <w:r w:rsidRPr="00923FD1">
        <w:t>más de cuarenta errores propios, así como una asombrosa cifra de erratas (rebasan ampliamente la cincuentena), prueba de la celeridad y el descuido</w:t>
      </w:r>
      <w:r w:rsidR="00EB4530" w:rsidRPr="00923FD1">
        <w:t xml:space="preserve"> </w:t>
      </w:r>
      <w:r w:rsidRPr="00923FD1">
        <w:t>con que se imprimió el texto. Todo lo cual, como decía, convierte a este</w:t>
      </w:r>
      <w:r w:rsidR="00EB4530" w:rsidRPr="00923FD1">
        <w:t xml:space="preserve"> </w:t>
      </w:r>
      <w:r w:rsidRPr="00923FD1">
        <w:t>testimonio en el más deteriorado a efectos textuales.</w:t>
      </w:r>
    </w:p>
    <w:p w14:paraId="158E52E1"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7009380" w14:textId="62BA89DD" w:rsidR="007447E9" w:rsidRPr="00923FD1" w:rsidRDefault="007447E9" w:rsidP="00EB4530">
      <w:pPr>
        <w:pStyle w:val="Prosa"/>
      </w:pPr>
      <w:r w:rsidRPr="00923FD1">
        <w:t>A diferencia de las anteriores, la primera edición impresa fuera del reino</w:t>
      </w:r>
      <w:r w:rsidR="00EB4530" w:rsidRPr="00923FD1">
        <w:t xml:space="preserve"> </w:t>
      </w:r>
      <w:r w:rsidRPr="00923FD1">
        <w:t>de Castilla (</w:t>
      </w:r>
      <w:r w:rsidRPr="00923FD1">
        <w:rPr>
          <w:rFonts w:cs="GranjonLTStd-Italic"/>
          <w:i/>
          <w:iCs/>
        </w:rPr>
        <w:t>E</w:t>
      </w:r>
      <w:r w:rsidRPr="00923FD1">
        <w:t xml:space="preserve">), concretamente en Barcelona (Esteban </w:t>
      </w:r>
      <w:proofErr w:type="spellStart"/>
      <w:r w:rsidRPr="00923FD1">
        <w:t>Liberòs</w:t>
      </w:r>
      <w:proofErr w:type="spellEnd"/>
      <w:r w:rsidRPr="00923FD1">
        <w:t>, a costa</w:t>
      </w:r>
      <w:r w:rsidR="00EB4530" w:rsidRPr="00923FD1">
        <w:t xml:space="preserve"> </w:t>
      </w:r>
      <w:r w:rsidRPr="00923FD1">
        <w:t xml:space="preserve">de Rafael Vives, 1630), se basa en la </w:t>
      </w:r>
      <w:proofErr w:type="spellStart"/>
      <w:r w:rsidRPr="00923FD1">
        <w:rPr>
          <w:rFonts w:cs="GranjonLTStd-Italic"/>
          <w:i/>
          <w:iCs/>
        </w:rPr>
        <w:t>princeps</w:t>
      </w:r>
      <w:proofErr w:type="spellEnd"/>
      <w:r w:rsidRPr="00923FD1">
        <w:t xml:space="preserve">. Como </w:t>
      </w:r>
      <w:r w:rsidRPr="00923FD1">
        <w:rPr>
          <w:rFonts w:cs="GranjonLTStd-Italic"/>
          <w:i/>
          <w:iCs/>
        </w:rPr>
        <w:t>B</w:t>
      </w:r>
      <w:r w:rsidRPr="00923FD1">
        <w:t>, esta edición incorpora</w:t>
      </w:r>
      <w:r w:rsidR="00EB4530" w:rsidRPr="00923FD1">
        <w:t xml:space="preserve"> </w:t>
      </w:r>
      <w:r w:rsidRPr="00923FD1">
        <w:t>las cuatro correcciones en prensa detectadas (vv. 478, 935, 1103 y 1347),</w:t>
      </w:r>
      <w:r w:rsidR="00EB4530" w:rsidRPr="00923FD1">
        <w:t xml:space="preserve"> </w:t>
      </w:r>
      <w:r w:rsidRPr="00923FD1">
        <w:t xml:space="preserve">por lo que debió de basarse en un ejemplar muy cercano a nuestro </w:t>
      </w:r>
      <w:r w:rsidRPr="00923FD1">
        <w:rPr>
          <w:rFonts w:cs="GranjonLTStd-Italic"/>
          <w:i/>
          <w:iCs/>
        </w:rPr>
        <w:t>A</w:t>
      </w:r>
      <w:r w:rsidRPr="00923FD1">
        <w:rPr>
          <w:rFonts w:cs="GranjonLTStd-Italic"/>
          <w:i/>
          <w:iCs/>
          <w:sz w:val="13"/>
          <w:szCs w:val="13"/>
        </w:rPr>
        <w:t>3</w:t>
      </w:r>
      <w:r w:rsidRPr="00923FD1">
        <w:t>. Solo</w:t>
      </w:r>
      <w:r w:rsidR="00EB4530" w:rsidRPr="00923FD1">
        <w:t xml:space="preserve"> </w:t>
      </w:r>
      <w:r w:rsidRPr="00923FD1">
        <w:t xml:space="preserve">en una ocasión lee </w:t>
      </w:r>
      <w:r w:rsidRPr="00923FD1">
        <w:rPr>
          <w:rFonts w:cs="GranjonLTStd-Italic"/>
          <w:i/>
          <w:iCs/>
        </w:rPr>
        <w:t xml:space="preserve">E </w:t>
      </w:r>
      <w:r w:rsidRPr="00923FD1">
        <w:t xml:space="preserve">con el resto de la tradición frente a la </w:t>
      </w:r>
      <w:proofErr w:type="spellStart"/>
      <w:r w:rsidRPr="00923FD1">
        <w:rPr>
          <w:rFonts w:cs="GranjonLTStd-Italic"/>
          <w:i/>
          <w:iCs/>
        </w:rPr>
        <w:t>princeps</w:t>
      </w:r>
      <w:proofErr w:type="spellEnd"/>
      <w:r w:rsidRPr="00923FD1">
        <w:t>: se trata</w:t>
      </w:r>
      <w:r w:rsidR="00EB4530" w:rsidRPr="00923FD1">
        <w:t xml:space="preserve"> </w:t>
      </w:r>
      <w:r w:rsidRPr="00923FD1">
        <w:t>de una enmienda obvia y exigida a voces no solo por el contexto, sino por la</w:t>
      </w:r>
      <w:r w:rsidR="00EB4530" w:rsidRPr="00923FD1">
        <w:t xml:space="preserve"> </w:t>
      </w:r>
      <w:r w:rsidRPr="00923FD1">
        <w:t xml:space="preserve">mera competencia gramatical (v. 1893). Por lo demás, </w:t>
      </w:r>
      <w:r w:rsidRPr="00923FD1">
        <w:rPr>
          <w:rFonts w:cs="GranjonLTStd-Italic"/>
          <w:i/>
          <w:iCs/>
        </w:rPr>
        <w:t xml:space="preserve">E </w:t>
      </w:r>
      <w:r w:rsidRPr="00923FD1">
        <w:t>introduce una</w:t>
      </w:r>
      <w:r w:rsidR="00EB4530" w:rsidRPr="00923FD1">
        <w:t xml:space="preserve"> </w:t>
      </w:r>
      <w:r w:rsidRPr="00923FD1">
        <w:t>veintena larga de errores nuevos (a modo de ejemplo, véase el comienzo</w:t>
      </w:r>
      <w:r w:rsidR="00EB4530" w:rsidRPr="00923FD1">
        <w:t xml:space="preserve"> </w:t>
      </w:r>
      <w:r w:rsidRPr="00923FD1">
        <w:t>del tercer acto: vv. 1989, 2020, 2127, 2218, 2247, etc.). En definitiva, se trata</w:t>
      </w:r>
      <w:r w:rsidR="00EB4530" w:rsidRPr="00923FD1">
        <w:t xml:space="preserve"> </w:t>
      </w:r>
      <w:r w:rsidRPr="00923FD1">
        <w:t>de una edición de escaso interés para la fijación textual.</w:t>
      </w:r>
    </w:p>
    <w:p w14:paraId="0C275BA3"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5CF3304A" w14:textId="3EE649B4" w:rsidR="007447E9" w:rsidRPr="00923FD1" w:rsidRDefault="000D2C82" w:rsidP="007447E9">
      <w:pPr>
        <w:autoSpaceDE w:val="0"/>
        <w:autoSpaceDN w:val="0"/>
        <w:adjustRightInd w:val="0"/>
        <w:spacing w:after="0" w:line="240" w:lineRule="auto"/>
        <w:rPr>
          <w:rFonts w:ascii="Garamond" w:hAnsi="Garamond" w:cs="GranjonLTStd"/>
          <w:sz w:val="24"/>
          <w:szCs w:val="24"/>
          <w:lang w:val="es-ES"/>
        </w:rPr>
      </w:pPr>
      <w:r w:rsidRPr="00923FD1">
        <w:rPr>
          <w:rFonts w:ascii="Garamond" w:hAnsi="Garamond" w:cs="GranjonLTStd"/>
          <w:sz w:val="24"/>
          <w:szCs w:val="24"/>
          <w:lang w:val="es-ES"/>
        </w:rPr>
        <w:t>#</w:t>
      </w:r>
      <w:r w:rsidR="007447E9" w:rsidRPr="00923FD1">
        <w:rPr>
          <w:rFonts w:ascii="Garamond" w:hAnsi="Garamond" w:cs="GranjonLTStd"/>
          <w:sz w:val="24"/>
          <w:szCs w:val="24"/>
          <w:lang w:val="es-ES"/>
        </w:rPr>
        <w:t>EDICIONES MODERNAS</w:t>
      </w:r>
    </w:p>
    <w:p w14:paraId="789069EF" w14:textId="77777777" w:rsidR="007447E9" w:rsidRPr="00923FD1" w:rsidRDefault="007447E9" w:rsidP="007447E9">
      <w:pPr>
        <w:autoSpaceDE w:val="0"/>
        <w:autoSpaceDN w:val="0"/>
        <w:adjustRightInd w:val="0"/>
        <w:spacing w:after="0" w:line="240" w:lineRule="auto"/>
        <w:rPr>
          <w:rFonts w:ascii="Garamond" w:hAnsi="Garamond" w:cs="GranjonLTStd"/>
          <w:sz w:val="24"/>
          <w:szCs w:val="24"/>
          <w:lang w:val="es-ES"/>
        </w:rPr>
      </w:pPr>
    </w:p>
    <w:p w14:paraId="4CC82A43" w14:textId="07E924FA" w:rsidR="007447E9" w:rsidRPr="00923FD1" w:rsidRDefault="007447E9" w:rsidP="00EB4530">
      <w:pPr>
        <w:pStyle w:val="Prosa"/>
      </w:pPr>
      <w:r w:rsidRPr="00923FD1">
        <w:t xml:space="preserve">La primera edición moderna de </w:t>
      </w:r>
      <w:r w:rsidRPr="00923FD1">
        <w:rPr>
          <w:rFonts w:cs="GranjonLTStd-Italic"/>
          <w:i/>
          <w:iCs/>
        </w:rPr>
        <w:t xml:space="preserve">Virtud, pobreza y mujer </w:t>
      </w:r>
      <w:r w:rsidRPr="00923FD1">
        <w:t>corrió a cargo de</w:t>
      </w:r>
      <w:r w:rsidR="00EB4530" w:rsidRPr="00923FD1">
        <w:t xml:space="preserve"> </w:t>
      </w:r>
      <w:r w:rsidRPr="00923FD1">
        <w:t xml:space="preserve">Juan Eugenio Hartzenbusch, que la incluyó en el cuarto tomo de sus </w:t>
      </w:r>
      <w:r w:rsidRPr="00923FD1">
        <w:rPr>
          <w:rFonts w:cs="GranjonLTStd-Italic"/>
          <w:i/>
          <w:iCs/>
        </w:rPr>
        <w:t>Comedias</w:t>
      </w:r>
      <w:r w:rsidR="00EB4530" w:rsidRPr="00923FD1">
        <w:t xml:space="preserve"> </w:t>
      </w:r>
      <w:r w:rsidRPr="00923FD1">
        <w:rPr>
          <w:rFonts w:cs="GranjonLTStd-Italic"/>
          <w:i/>
          <w:iCs/>
        </w:rPr>
        <w:t>escogidas de frey Lope Félix de Vega Carpio</w:t>
      </w:r>
      <w:r w:rsidRPr="00923FD1">
        <w:t>, publicado en 1860 (Biblioteca</w:t>
      </w:r>
      <w:r w:rsidR="00EB4530" w:rsidRPr="00923FD1">
        <w:t xml:space="preserve"> </w:t>
      </w:r>
      <w:r w:rsidRPr="00923FD1">
        <w:t>de Autores Españoles, 52). Como todas las suyas, esta edición es</w:t>
      </w:r>
      <w:r w:rsidR="00EB4530" w:rsidRPr="00923FD1">
        <w:t xml:space="preserve"> </w:t>
      </w:r>
      <w:r w:rsidRPr="00923FD1">
        <w:t>interesantísima y constituye una pieza de gran valor para la restitución (y</w:t>
      </w:r>
      <w:r w:rsidR="00EB4530" w:rsidRPr="00923FD1">
        <w:t xml:space="preserve"> </w:t>
      </w:r>
      <w:r w:rsidRPr="00923FD1">
        <w:t>puntuación) del texto que nos ocupa. Para empezar, a Hartzenbusch se</w:t>
      </w:r>
      <w:r w:rsidR="00EB4530" w:rsidRPr="00923FD1">
        <w:t xml:space="preserve"> </w:t>
      </w:r>
      <w:r w:rsidRPr="00923FD1">
        <w:t>deben varias enmiendas muy oportunas, que resuelven distintos problemas</w:t>
      </w:r>
      <w:r w:rsidR="00EB4530" w:rsidRPr="00923FD1">
        <w:t xml:space="preserve"> </w:t>
      </w:r>
      <w:r w:rsidRPr="00923FD1">
        <w:t>de la edición príncipe (de la que deriva la suya, aunque luego lo matizaré)</w:t>
      </w:r>
    </w:p>
    <w:p w14:paraId="640CADA6" w14:textId="160D1F56" w:rsidR="007447E9" w:rsidRPr="00923FD1" w:rsidRDefault="007447E9" w:rsidP="00EB4530">
      <w:pPr>
        <w:pStyle w:val="Prosa"/>
      </w:pPr>
      <w:r w:rsidRPr="00923FD1">
        <w:t>no advertidos por las anteriores,</w:t>
      </w:r>
      <w:r w:rsidRPr="00923FD1">
        <w:rPr>
          <w:rStyle w:val="Refdenotaalpie"/>
          <w:rFonts w:cs="GranjonLTStd"/>
          <w:sz w:val="23"/>
          <w:szCs w:val="23"/>
        </w:rPr>
        <w:footnoteReference w:id="53"/>
      </w:r>
      <w:r w:rsidRPr="00923FD1">
        <w:rPr>
          <w:sz w:val="13"/>
          <w:szCs w:val="13"/>
        </w:rPr>
        <w:t xml:space="preserve"> </w:t>
      </w:r>
      <w:r w:rsidRPr="00923FD1">
        <w:t>pero que deben subsanarse para</w:t>
      </w:r>
      <w:r w:rsidR="00EB4530" w:rsidRPr="00923FD1">
        <w:t xml:space="preserve"> </w:t>
      </w:r>
      <w:r w:rsidRPr="00923FD1">
        <w:t xml:space="preserve">que el texto cobre sentido; algunas enmiendas de </w:t>
      </w:r>
      <w:proofErr w:type="spellStart"/>
      <w:r w:rsidRPr="00923FD1">
        <w:rPr>
          <w:rFonts w:cs="GranjonLTStd-Italic"/>
          <w:i/>
          <w:iCs/>
        </w:rPr>
        <w:t>Har</w:t>
      </w:r>
      <w:proofErr w:type="spellEnd"/>
      <w:r w:rsidRPr="00923FD1">
        <w:rPr>
          <w:rFonts w:cs="GranjonLTStd-Italic"/>
          <w:i/>
          <w:iCs/>
        </w:rPr>
        <w:t xml:space="preserve"> </w:t>
      </w:r>
      <w:r w:rsidRPr="00923FD1">
        <w:t>resultan verdaderamente</w:t>
      </w:r>
      <w:r w:rsidR="00EB4530" w:rsidRPr="00923FD1">
        <w:t xml:space="preserve"> </w:t>
      </w:r>
      <w:r w:rsidRPr="00923FD1">
        <w:t>brillantes, como la sustitución de «hubiera» por «viviera» (v. 105) o</w:t>
      </w:r>
      <w:r w:rsidR="00EB4530" w:rsidRPr="00923FD1">
        <w:t xml:space="preserve"> </w:t>
      </w:r>
      <w:r w:rsidRPr="00923FD1">
        <w:t>la de «honor» por «amor» (v. 674), intervenciones que solo un lector, editor</w:t>
      </w:r>
      <w:r w:rsidR="00EB4530" w:rsidRPr="00923FD1">
        <w:t xml:space="preserve"> </w:t>
      </w:r>
      <w:r w:rsidRPr="00923FD1">
        <w:t>y hombre de teatro tan atento como Hartzenbusch podría realizar.</w:t>
      </w:r>
      <w:r w:rsidR="00EB4530" w:rsidRPr="00923FD1">
        <w:t xml:space="preserve"> </w:t>
      </w:r>
      <w:r w:rsidRPr="00923FD1">
        <w:t>Otras correcciones suyas, en fin, no resultan tan forzosamente necesarias</w:t>
      </w:r>
      <w:r w:rsidR="00EB4530" w:rsidRPr="00923FD1">
        <w:t xml:space="preserve"> </w:t>
      </w:r>
      <w:r w:rsidRPr="00923FD1">
        <w:t>como para asumirlas, aunque delatan una vez más el celo y la pericia del</w:t>
      </w:r>
      <w:r w:rsidR="00EB4530" w:rsidRPr="00923FD1">
        <w:t xml:space="preserve"> </w:t>
      </w:r>
      <w:r w:rsidRPr="00923FD1">
        <w:t>editor, cuyas intervenciones iluminan posibles problemas del texto o, al menos, invitan a replantearnos ciertos pasajes (vv. 338, 583, 967 y 1932, por citar solo unos ejemplos); todo lo cual, en fin, ha facilitado y enriquecido mucho el trabajo de los filólogos y editores que vinimos después. Pero, claro, Hartzenbusch era hombre de su tiempo; bien sabida es su afición por</w:t>
      </w:r>
      <w:r w:rsidR="00EB4530" w:rsidRPr="00923FD1">
        <w:t xml:space="preserve"> </w:t>
      </w:r>
      <w:r w:rsidRPr="00923FD1">
        <w:t xml:space="preserve">manosear los textos más de lo debido: </w:t>
      </w:r>
      <w:r w:rsidRPr="00923FD1">
        <w:rPr>
          <w:rFonts w:cs="GranjonLTStd-Italic"/>
          <w:i/>
          <w:iCs/>
        </w:rPr>
        <w:t xml:space="preserve">Virtud, pobreza y mujer </w:t>
      </w:r>
      <w:r w:rsidRPr="00923FD1">
        <w:t>no es, desde luego, ninguna excepción.</w:t>
      </w:r>
      <w:r w:rsidRPr="00923FD1">
        <w:rPr>
          <w:rStyle w:val="Refdenotaalpie"/>
          <w:rFonts w:cs="GranjonLTStd"/>
          <w:sz w:val="23"/>
          <w:szCs w:val="23"/>
        </w:rPr>
        <w:footnoteReference w:id="54"/>
      </w:r>
      <w:r w:rsidRPr="00923FD1">
        <w:rPr>
          <w:sz w:val="13"/>
          <w:szCs w:val="13"/>
        </w:rPr>
        <w:t xml:space="preserve"> </w:t>
      </w:r>
      <w:r w:rsidRPr="00923FD1">
        <w:t xml:space="preserve">Por otro lado, sus intervenciones no son siempre </w:t>
      </w:r>
      <w:proofErr w:type="spellStart"/>
      <w:r w:rsidRPr="00923FD1">
        <w:rPr>
          <w:rFonts w:cs="GranjonLTStd-Italic"/>
          <w:i/>
          <w:iCs/>
        </w:rPr>
        <w:t>ope</w:t>
      </w:r>
      <w:proofErr w:type="spellEnd"/>
      <w:r w:rsidRPr="00923FD1">
        <w:rPr>
          <w:rFonts w:cs="GranjonLTStd-Italic"/>
          <w:i/>
          <w:iCs/>
        </w:rPr>
        <w:t xml:space="preserve"> </w:t>
      </w:r>
      <w:proofErr w:type="spellStart"/>
      <w:r w:rsidRPr="00923FD1">
        <w:rPr>
          <w:rFonts w:cs="GranjonLTStd-Italic"/>
          <w:i/>
          <w:iCs/>
        </w:rPr>
        <w:t>ingenii</w:t>
      </w:r>
      <w:proofErr w:type="spellEnd"/>
      <w:r w:rsidRPr="00923FD1">
        <w:t xml:space="preserve">, sino que Hartzenbusch parece haber manejado también algún ejemplar de </w:t>
      </w:r>
      <w:r w:rsidRPr="00923FD1">
        <w:rPr>
          <w:rFonts w:cs="GranjonLTStd-Italic"/>
          <w:i/>
          <w:iCs/>
        </w:rPr>
        <w:t xml:space="preserve">C </w:t>
      </w:r>
      <w:r w:rsidRPr="00923FD1">
        <w:t xml:space="preserve">o </w:t>
      </w:r>
      <w:r w:rsidRPr="00923FD1">
        <w:rPr>
          <w:rFonts w:cs="GranjonLTStd-Italic"/>
          <w:i/>
          <w:iCs/>
        </w:rPr>
        <w:t>D</w:t>
      </w:r>
      <w:r w:rsidRPr="00923FD1">
        <w:t>, con los que contamina su texto,</w:t>
      </w:r>
      <w:r w:rsidRPr="00923FD1">
        <w:rPr>
          <w:rStyle w:val="Refdenotaalpie"/>
          <w:rFonts w:cs="GranjonLTStd"/>
          <w:sz w:val="23"/>
          <w:szCs w:val="23"/>
        </w:rPr>
        <w:footnoteReference w:id="55"/>
      </w:r>
      <w:r w:rsidRPr="00923FD1">
        <w:rPr>
          <w:sz w:val="13"/>
          <w:szCs w:val="13"/>
        </w:rPr>
        <w:t xml:space="preserve"> </w:t>
      </w:r>
      <w:r w:rsidRPr="00923FD1">
        <w:t xml:space="preserve">aunque no deja de ser encomiable que, en </w:t>
      </w:r>
      <w:r w:rsidRPr="00923FD1">
        <w:lastRenderedPageBreak/>
        <w:t>un proyecto de edición tan vasto como el suyo, se molestase en recabar y consultar distintos testimonios.</w:t>
      </w:r>
    </w:p>
    <w:p w14:paraId="6972D936" w14:textId="19E8B501" w:rsidR="007447E9" w:rsidRPr="00923FD1" w:rsidRDefault="007447E9" w:rsidP="00EB4530">
      <w:pPr>
        <w:pStyle w:val="Prosa"/>
      </w:pPr>
      <w:r w:rsidRPr="00923FD1">
        <w:t>Llegamos, así, a la última edición de nuestra obra, publicada por Donald</w:t>
      </w:r>
      <w:r w:rsidR="00EB4530" w:rsidRPr="00923FD1">
        <w:t xml:space="preserve"> </w:t>
      </w:r>
      <w:proofErr w:type="spellStart"/>
      <w:r w:rsidRPr="00923FD1">
        <w:t>McGrady</w:t>
      </w:r>
      <w:proofErr w:type="spellEnd"/>
      <w:r w:rsidRPr="00923FD1">
        <w:t xml:space="preserve"> en 2010 en su ya mítica colección de ediciones críticas de</w:t>
      </w:r>
      <w:r w:rsidR="00EB4530" w:rsidRPr="00923FD1">
        <w:t xml:space="preserve"> </w:t>
      </w:r>
      <w:r w:rsidRPr="00923FD1">
        <w:t>Lope aparecidas en Newark. Tal y como se deduce de su aparato crítico,</w:t>
      </w:r>
      <w:r w:rsidR="00EB4530" w:rsidRPr="00923FD1">
        <w:t xml:space="preserve"> </w:t>
      </w:r>
      <w:proofErr w:type="spellStart"/>
      <w:r w:rsidRPr="00923FD1">
        <w:rPr>
          <w:rFonts w:cs="GranjonLTStd-Italic"/>
          <w:i/>
          <w:iCs/>
        </w:rPr>
        <w:t>McGra</w:t>
      </w:r>
      <w:proofErr w:type="spellEnd"/>
      <w:r w:rsidRPr="00923FD1">
        <w:rPr>
          <w:rFonts w:cs="GranjonLTStd-Italic"/>
          <w:i/>
          <w:iCs/>
        </w:rPr>
        <w:t xml:space="preserve"> </w:t>
      </w:r>
      <w:r w:rsidRPr="00923FD1">
        <w:t xml:space="preserve">solo tuvo en cuenta la </w:t>
      </w:r>
      <w:proofErr w:type="spellStart"/>
      <w:r w:rsidRPr="00923FD1">
        <w:rPr>
          <w:rFonts w:cs="GranjonLTStd-Italic"/>
          <w:i/>
          <w:iCs/>
        </w:rPr>
        <w:t>princeps</w:t>
      </w:r>
      <w:proofErr w:type="spellEnd"/>
      <w:r w:rsidRPr="00923FD1">
        <w:t xml:space="preserve">, </w:t>
      </w:r>
      <w:r w:rsidRPr="00923FD1">
        <w:rPr>
          <w:rFonts w:cs="GranjonLTStd-Italic"/>
          <w:i/>
          <w:iCs/>
        </w:rPr>
        <w:t xml:space="preserve">E </w:t>
      </w:r>
      <w:r w:rsidRPr="00923FD1">
        <w:t xml:space="preserve">y </w:t>
      </w:r>
      <w:proofErr w:type="spellStart"/>
      <w:r w:rsidRPr="00923FD1">
        <w:rPr>
          <w:rFonts w:cs="GranjonLTStd-Italic"/>
          <w:i/>
          <w:iCs/>
        </w:rPr>
        <w:t>Har</w:t>
      </w:r>
      <w:proofErr w:type="spellEnd"/>
      <w:r w:rsidRPr="00923FD1">
        <w:t>. Ahora bien, el cotejo sistemático</w:t>
      </w:r>
      <w:r w:rsidR="00EB4530" w:rsidRPr="00923FD1">
        <w:t xml:space="preserve"> </w:t>
      </w:r>
      <w:r w:rsidRPr="00923FD1">
        <w:t xml:space="preserve">parece revelar que, en algunos pasajes, </w:t>
      </w:r>
      <w:proofErr w:type="spellStart"/>
      <w:r w:rsidRPr="00923FD1">
        <w:t>McGrady</w:t>
      </w:r>
      <w:proofErr w:type="spellEnd"/>
      <w:r w:rsidRPr="00923FD1">
        <w:t xml:space="preserve"> pudo partir de Hartzenbusch más que de </w:t>
      </w:r>
      <w:r w:rsidRPr="00923FD1">
        <w:rPr>
          <w:rFonts w:cs="GranjonLTStd-Italic"/>
          <w:i/>
          <w:iCs/>
        </w:rPr>
        <w:t>A</w:t>
      </w:r>
      <w:r w:rsidRPr="00923FD1">
        <w:t>, o alternar entre uno y otro texto sin demasiado cuidado. Así lo sugiere el hecho de que adopte muchas correcciones innecesarias de Hartzenbusch, que a menudo consigna en su aparato crítico como variantes asumidas,</w:t>
      </w:r>
      <w:r w:rsidRPr="00923FD1">
        <w:rPr>
          <w:rStyle w:val="Refdenotaalpie"/>
          <w:rFonts w:cs="GranjonLTStd"/>
          <w:sz w:val="23"/>
          <w:szCs w:val="23"/>
        </w:rPr>
        <w:footnoteReference w:id="56"/>
      </w:r>
      <w:r w:rsidRPr="00923FD1">
        <w:rPr>
          <w:sz w:val="13"/>
          <w:szCs w:val="13"/>
        </w:rPr>
        <w:t xml:space="preserve"> </w:t>
      </w:r>
      <w:r w:rsidRPr="00923FD1">
        <w:t>pero en muchos otros casos no,</w:t>
      </w:r>
      <w:r w:rsidRPr="00923FD1">
        <w:rPr>
          <w:rStyle w:val="Refdenotaalpie"/>
          <w:rFonts w:cs="GranjonLTStd"/>
          <w:sz w:val="23"/>
          <w:szCs w:val="23"/>
        </w:rPr>
        <w:footnoteReference w:id="57"/>
      </w:r>
      <w:r w:rsidRPr="00923FD1">
        <w:rPr>
          <w:sz w:val="13"/>
          <w:szCs w:val="13"/>
        </w:rPr>
        <w:t xml:space="preserve"> </w:t>
      </w:r>
      <w:r w:rsidRPr="00923FD1">
        <w:t>incluida una</w:t>
      </w:r>
      <w:r w:rsidR="00EB4530" w:rsidRPr="00923FD1">
        <w:t xml:space="preserve"> </w:t>
      </w:r>
      <w:r w:rsidRPr="00923FD1">
        <w:t xml:space="preserve">de las numerosas acotaciones inventadas por </w:t>
      </w:r>
      <w:proofErr w:type="spellStart"/>
      <w:r w:rsidRPr="00923FD1">
        <w:rPr>
          <w:rFonts w:cs="GranjonLTStd-Italic"/>
          <w:i/>
          <w:iCs/>
        </w:rPr>
        <w:t>Har</w:t>
      </w:r>
      <w:proofErr w:type="spellEnd"/>
      <w:r w:rsidRPr="00923FD1">
        <w:rPr>
          <w:rFonts w:cs="GranjonLTStd-Italic"/>
          <w:i/>
          <w:iCs/>
        </w:rPr>
        <w:t xml:space="preserve"> </w:t>
      </w:r>
      <w:r w:rsidRPr="00923FD1">
        <w:t>(«Queriendo desenvainar», v. 1637</w:t>
      </w:r>
      <w:r w:rsidRPr="00923FD1">
        <w:rPr>
          <w:rFonts w:cs="GranjonLTStd-Italic"/>
          <w:i/>
          <w:iCs/>
        </w:rPr>
        <w:t>Acot</w:t>
      </w:r>
      <w:r w:rsidRPr="00923FD1">
        <w:t>), lo que sugiere que tal vez las aceptase más por descuido que por decisión propia. Algo similar sucede con las enmiendas atinadas de Hartzenbusch, que en ocasiones acepta y señala en su aparato (vv. 1544 y 1686</w:t>
      </w:r>
      <w:r w:rsidRPr="00923FD1">
        <w:rPr>
          <w:rFonts w:cs="GranjonLTStd-Italic"/>
          <w:i/>
          <w:iCs/>
        </w:rPr>
        <w:t>Per</w:t>
      </w:r>
      <w:r w:rsidRPr="00923FD1">
        <w:t>), mientras que otras veces las adopta pero sin recogerlas como</w:t>
      </w:r>
      <w:r w:rsidR="00EB4530" w:rsidRPr="00923FD1">
        <w:t xml:space="preserve"> </w:t>
      </w:r>
      <w:r w:rsidRPr="00923FD1">
        <w:t>variantes (vv. 674, 2561 y 2692).</w:t>
      </w:r>
      <w:r w:rsidRPr="00923FD1">
        <w:rPr>
          <w:rStyle w:val="Refdenotaalpie"/>
          <w:rFonts w:cs="GranjonLTStd"/>
          <w:sz w:val="23"/>
          <w:szCs w:val="23"/>
        </w:rPr>
        <w:footnoteReference w:id="58"/>
      </w:r>
      <w:r w:rsidRPr="00923FD1">
        <w:rPr>
          <w:sz w:val="13"/>
          <w:szCs w:val="13"/>
        </w:rPr>
        <w:t xml:space="preserve"> </w:t>
      </w:r>
      <w:r w:rsidRPr="00923FD1">
        <w:t xml:space="preserve">Por su parte, </w:t>
      </w:r>
      <w:proofErr w:type="spellStart"/>
      <w:r w:rsidRPr="00923FD1">
        <w:t>McGrady</w:t>
      </w:r>
      <w:proofErr w:type="spellEnd"/>
      <w:r w:rsidRPr="00923FD1">
        <w:t xml:space="preserve"> realiza una enmienda muy pertinente (v. 1986</w:t>
      </w:r>
      <w:r w:rsidRPr="00923FD1">
        <w:rPr>
          <w:rFonts w:cs="GranjonLTStd-Italic"/>
          <w:i/>
          <w:iCs/>
        </w:rPr>
        <w:t>Acot</w:t>
      </w:r>
      <w:r w:rsidRPr="00923FD1">
        <w:t>) y añade dos acotaciones oportunas (vv. 556</w:t>
      </w:r>
      <w:r w:rsidRPr="00923FD1">
        <w:rPr>
          <w:rFonts w:cs="GranjonLTStd-Italic"/>
          <w:i/>
          <w:iCs/>
        </w:rPr>
        <w:t xml:space="preserve">Acot </w:t>
      </w:r>
      <w:r w:rsidRPr="00923FD1">
        <w:t>y 760</w:t>
      </w:r>
      <w:r w:rsidRPr="00923FD1">
        <w:rPr>
          <w:rFonts w:cs="GranjonLTStd-Italic"/>
          <w:i/>
          <w:iCs/>
        </w:rPr>
        <w:t>Acot</w:t>
      </w:r>
      <w:r w:rsidRPr="00923FD1">
        <w:t>), pero también una decena de errores propios.</w:t>
      </w:r>
      <w:r w:rsidRPr="00923FD1">
        <w:rPr>
          <w:rStyle w:val="Refdenotaalpie"/>
          <w:rFonts w:cs="GranjonLTStd"/>
          <w:sz w:val="23"/>
          <w:szCs w:val="23"/>
        </w:rPr>
        <w:footnoteReference w:id="59"/>
      </w:r>
      <w:r w:rsidRPr="00923FD1">
        <w:rPr>
          <w:sz w:val="13"/>
          <w:szCs w:val="13"/>
        </w:rPr>
        <w:t xml:space="preserve"> </w:t>
      </w:r>
      <w:r w:rsidRPr="00923FD1">
        <w:t xml:space="preserve">A decir verdad, entre las muchas virtudes de la edición de </w:t>
      </w:r>
      <w:proofErr w:type="spellStart"/>
      <w:r w:rsidRPr="00923FD1">
        <w:t>McGrady</w:t>
      </w:r>
      <w:proofErr w:type="spellEnd"/>
      <w:r w:rsidRPr="00923FD1">
        <w:t xml:space="preserve"> —cuya riquísima anotación es un auténtico tesoro para todo </w:t>
      </w:r>
      <w:proofErr w:type="spellStart"/>
      <w:r w:rsidRPr="00923FD1">
        <w:t>siglodorista</w:t>
      </w:r>
      <w:proofErr w:type="spellEnd"/>
      <w:r w:rsidRPr="00923FD1">
        <w:t xml:space="preserve"> y cuyo prólogo resulta imprescindible para estudiar las fuentes y el influjo de la comedia— no se cuenta un escrupuloso cuidado del texto, que, además de los problemas ya aludidos, ha sufrido algunos desperfectos muy desafortunados. El más sonado es la sustitución del nombre de «Fátima» por «Alí» en la mayoría de acotaciones y didascalias, salvo contadas excepciones.</w:t>
      </w:r>
      <w:r w:rsidR="00EB4530" w:rsidRPr="00923FD1">
        <w:t xml:space="preserve"> </w:t>
      </w:r>
      <w:r w:rsidRPr="00923FD1">
        <w:t xml:space="preserve">Tan llamativo error, quizá ajeno al editor o debido a un problema informático, dificulta mucho la lectura, puesto que el personaje de Fátima se confunde a menudo con Alí, el alcaide de </w:t>
      </w:r>
      <w:proofErr w:type="spellStart"/>
      <w:r w:rsidRPr="00923FD1">
        <w:t>Tremecén</w:t>
      </w:r>
      <w:proofErr w:type="spellEnd"/>
      <w:r w:rsidRPr="00923FD1">
        <w:t xml:space="preserve"> (de hecho, cuando conversan a solas, la edición repite el nombre de «Alí» en todas las intervenciones, lo que provoca que el lector al final se pierda y no sepa quién es cada interlocutor). Un fallo similar, pero desde luego menos grave, es la sustitución sistemática del nombre de «</w:t>
      </w:r>
      <w:proofErr w:type="spellStart"/>
      <w:r w:rsidRPr="00923FD1">
        <w:t>Arlaja</w:t>
      </w:r>
      <w:proofErr w:type="spellEnd"/>
      <w:r w:rsidRPr="00923FD1">
        <w:t>» por «</w:t>
      </w:r>
      <w:proofErr w:type="spellStart"/>
      <w:r w:rsidRPr="00923FD1">
        <w:t>Alarja</w:t>
      </w:r>
      <w:proofErr w:type="spellEnd"/>
      <w:r w:rsidRPr="00923FD1">
        <w:t>».</w:t>
      </w:r>
    </w:p>
    <w:p w14:paraId="7603EBEB"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4219139" w14:textId="0B9DCB28" w:rsidR="007447E9" w:rsidRPr="00923FD1" w:rsidRDefault="007447E9" w:rsidP="00EB4530">
      <w:pPr>
        <w:pStyle w:val="Prosa"/>
      </w:pPr>
      <w:r w:rsidRPr="00923FD1">
        <w:t xml:space="preserve">Pese a todo ello, la edición de </w:t>
      </w:r>
      <w:proofErr w:type="spellStart"/>
      <w:r w:rsidRPr="00923FD1">
        <w:t>McGrady</w:t>
      </w:r>
      <w:proofErr w:type="spellEnd"/>
      <w:r w:rsidRPr="00923FD1">
        <w:t xml:space="preserve">, como tantas otras suyas, es muy valiosa no solo para los editores y estudiosos de </w:t>
      </w:r>
      <w:r w:rsidRPr="00923FD1">
        <w:rPr>
          <w:rFonts w:cs="GranjonLTStd-Italic"/>
          <w:i/>
          <w:iCs/>
        </w:rPr>
        <w:t>Virtud, pobreza y mujer</w:t>
      </w:r>
      <w:r w:rsidRPr="00923FD1">
        <w:t>, sino para cualquier interesado y especialista en la literatura y la lengua del Siglo de Oro, que encontrará en sus notas —hay que recalcarlo una vez más— un venero inagotable de sabiduría. Desde luego, su trabajo ha facilitado mucho la labor de anotación para la presente edición, también en aquellos casos en</w:t>
      </w:r>
      <w:r w:rsidR="00EB4530" w:rsidRPr="00923FD1">
        <w:t xml:space="preserve"> </w:t>
      </w:r>
      <w:r w:rsidRPr="00923FD1">
        <w:t xml:space="preserve">los que he creído conveniente matizar o refutar sus conclusiones en torno a algún pasaje del texto. Vaya por delante, pues, mi gratitud hacia la edición de </w:t>
      </w:r>
      <w:proofErr w:type="spellStart"/>
      <w:r w:rsidRPr="00923FD1">
        <w:t>McGrady</w:t>
      </w:r>
      <w:proofErr w:type="spellEnd"/>
      <w:r w:rsidRPr="00923FD1">
        <w:t xml:space="preserve"> (la cual, por cierto, me dio a conocer la comedia y me animó a estudiarla en profundidad), con la que la mía estará siempre en deuda.</w:t>
      </w:r>
    </w:p>
    <w:p w14:paraId="16CCE903"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4E13DF7F" w14:textId="3D8E3862" w:rsidR="007447E9" w:rsidRPr="00923FD1" w:rsidRDefault="000D2C82" w:rsidP="007447E9">
      <w:pPr>
        <w:autoSpaceDE w:val="0"/>
        <w:autoSpaceDN w:val="0"/>
        <w:adjustRightInd w:val="0"/>
        <w:spacing w:after="0" w:line="240" w:lineRule="auto"/>
        <w:jc w:val="center"/>
        <w:rPr>
          <w:rFonts w:ascii="Garamond" w:hAnsi="Garamond" w:cs="GranjonLTStd"/>
          <w:sz w:val="27"/>
          <w:szCs w:val="27"/>
          <w:lang w:val="es-ES"/>
        </w:rPr>
      </w:pPr>
      <w:r w:rsidRPr="00923FD1">
        <w:rPr>
          <w:rFonts w:ascii="Garamond" w:hAnsi="Garamond" w:cs="GranjonLTStd"/>
          <w:sz w:val="27"/>
          <w:szCs w:val="27"/>
          <w:lang w:val="es-ES"/>
        </w:rPr>
        <w:t>#</w:t>
      </w:r>
      <w:r w:rsidR="007447E9" w:rsidRPr="00923FD1">
        <w:rPr>
          <w:rFonts w:ascii="Garamond" w:hAnsi="Garamond" w:cs="GranjonLTStd"/>
          <w:sz w:val="27"/>
          <w:szCs w:val="27"/>
          <w:lang w:val="es-ES"/>
        </w:rPr>
        <w:t>RESUMEN DEL ARGUMENTO</w:t>
      </w:r>
    </w:p>
    <w:p w14:paraId="6B71E8F2" w14:textId="77777777" w:rsidR="007447E9" w:rsidRPr="00923FD1" w:rsidRDefault="007447E9" w:rsidP="007447E9">
      <w:pPr>
        <w:autoSpaceDE w:val="0"/>
        <w:autoSpaceDN w:val="0"/>
        <w:adjustRightInd w:val="0"/>
        <w:spacing w:after="0" w:line="240" w:lineRule="auto"/>
        <w:jc w:val="center"/>
        <w:rPr>
          <w:rFonts w:ascii="Garamond" w:hAnsi="Garamond" w:cs="GranjonLTStd"/>
          <w:sz w:val="27"/>
          <w:szCs w:val="27"/>
          <w:lang w:val="es-ES"/>
        </w:rPr>
      </w:pPr>
    </w:p>
    <w:p w14:paraId="0C0275A4" w14:textId="2853A842" w:rsidR="007447E9" w:rsidRPr="00923FD1" w:rsidRDefault="000D2C82" w:rsidP="007447E9">
      <w:pPr>
        <w:autoSpaceDE w:val="0"/>
        <w:autoSpaceDN w:val="0"/>
        <w:adjustRightInd w:val="0"/>
        <w:spacing w:after="0" w:line="240" w:lineRule="auto"/>
        <w:rPr>
          <w:rFonts w:ascii="Garamond" w:hAnsi="Garamond" w:cs="GranjonLTStd"/>
          <w:sz w:val="24"/>
          <w:szCs w:val="24"/>
          <w:lang w:val="es-ES"/>
        </w:rPr>
      </w:pPr>
      <w:r w:rsidRPr="00923FD1">
        <w:rPr>
          <w:rFonts w:ascii="Garamond" w:hAnsi="Garamond" w:cs="GranjonLTStd"/>
          <w:sz w:val="24"/>
          <w:szCs w:val="24"/>
          <w:lang w:val="es-ES"/>
        </w:rPr>
        <w:t>#</w:t>
      </w:r>
      <w:r w:rsidR="007447E9" w:rsidRPr="00923FD1">
        <w:rPr>
          <w:rFonts w:ascii="Garamond" w:hAnsi="Garamond" w:cs="GranjonLTStd"/>
          <w:sz w:val="24"/>
          <w:szCs w:val="24"/>
          <w:lang w:val="es-ES"/>
        </w:rPr>
        <w:t>ACTO PRIMERO</w:t>
      </w:r>
    </w:p>
    <w:p w14:paraId="5567D371" w14:textId="77777777" w:rsidR="007447E9" w:rsidRPr="00923FD1" w:rsidRDefault="007447E9" w:rsidP="007447E9">
      <w:pPr>
        <w:autoSpaceDE w:val="0"/>
        <w:autoSpaceDN w:val="0"/>
        <w:adjustRightInd w:val="0"/>
        <w:spacing w:after="0" w:line="240" w:lineRule="auto"/>
        <w:rPr>
          <w:rFonts w:ascii="Garamond" w:hAnsi="Garamond" w:cs="GranjonLTStd"/>
          <w:sz w:val="24"/>
          <w:szCs w:val="24"/>
          <w:lang w:val="es-ES"/>
        </w:rPr>
      </w:pPr>
    </w:p>
    <w:p w14:paraId="38D4DB16" w14:textId="77777777" w:rsidR="00C22A9D" w:rsidRPr="00923FD1" w:rsidRDefault="007447E9" w:rsidP="00EB4530">
      <w:pPr>
        <w:pStyle w:val="Prosa"/>
      </w:pPr>
      <w:r w:rsidRPr="00923FD1">
        <w:t>En vista de que es la única manera de vencer la resistencia de Isabel, la joven</w:t>
      </w:r>
      <w:r w:rsidR="00EB4530" w:rsidRPr="00923FD1">
        <w:t xml:space="preserve"> </w:t>
      </w:r>
      <w:r w:rsidRPr="00923FD1">
        <w:t>huérfana de la que está prendado, Carlos decide proponerle matrimonio,</w:t>
      </w:r>
      <w:r w:rsidR="00EB4530" w:rsidRPr="00923FD1">
        <w:t xml:space="preserve"> </w:t>
      </w:r>
      <w:r w:rsidRPr="00923FD1">
        <w:t>siempre y cuando ella acepte que se celebre en secreto; de no ser así, el</w:t>
      </w:r>
      <w:r w:rsidR="00EB4530" w:rsidRPr="00923FD1">
        <w:t xml:space="preserve"> </w:t>
      </w:r>
      <w:r w:rsidRPr="00923FD1">
        <w:t xml:space="preserve">galán se expondría a perder la herencia de un tío suyo, don </w:t>
      </w:r>
      <w:proofErr w:type="gramStart"/>
      <w:r w:rsidRPr="00923FD1">
        <w:t>Vasco</w:t>
      </w:r>
      <w:proofErr w:type="gramEnd"/>
      <w:r w:rsidRPr="00923FD1">
        <w:t>, que no</w:t>
      </w:r>
      <w:r w:rsidR="00EB4530" w:rsidRPr="00923FD1">
        <w:t xml:space="preserve"> </w:t>
      </w:r>
      <w:r w:rsidRPr="00923FD1">
        <w:t>estaría dispuesto a que su sobrino se casara con una mujer tan pobre, aunque</w:t>
      </w:r>
      <w:r w:rsidR="00EB4530" w:rsidRPr="00923FD1">
        <w:t xml:space="preserve"> </w:t>
      </w:r>
      <w:r w:rsidRPr="00923FD1">
        <w:t>bella y virtuosa, en lugar de hacerlo con la dama de la corte que le tiene</w:t>
      </w:r>
      <w:r w:rsidR="00EB4530" w:rsidRPr="00923FD1">
        <w:t xml:space="preserve"> </w:t>
      </w:r>
      <w:r w:rsidRPr="00923FD1">
        <w:t>reservada. Julio, el criado al que Carlos confiesa sus intenciones en la puerta</w:t>
      </w:r>
      <w:r w:rsidR="00EB4530" w:rsidRPr="00923FD1">
        <w:t xml:space="preserve"> </w:t>
      </w:r>
      <w:r w:rsidRPr="00923FD1">
        <w:t>misma de la casa de Isabel en Toledo, desaprueba el plan, impropio, según</w:t>
      </w:r>
      <w:r w:rsidR="00EB4530" w:rsidRPr="00923FD1">
        <w:t xml:space="preserve"> </w:t>
      </w:r>
      <w:r w:rsidRPr="00923FD1">
        <w:t>él, de la condición hidalga de su amo.</w:t>
      </w:r>
      <w:r w:rsidR="00EB4530" w:rsidRPr="00923FD1">
        <w:t xml:space="preserve"> </w:t>
      </w:r>
    </w:p>
    <w:p w14:paraId="7F54412D" w14:textId="77777777" w:rsidR="00C22A9D" w:rsidRPr="00923FD1" w:rsidRDefault="007447E9" w:rsidP="00EB4530">
      <w:pPr>
        <w:pStyle w:val="Prosa"/>
      </w:pPr>
      <w:r w:rsidRPr="00923FD1">
        <w:t>Isabel, que sale en ese preciso momento en compañía de su criada Inés,</w:t>
      </w:r>
      <w:r w:rsidR="00EB4530" w:rsidRPr="00923FD1">
        <w:t xml:space="preserve"> </w:t>
      </w:r>
      <w:r w:rsidRPr="00923FD1">
        <w:t>le afea a su pretendiente que le haya enviado dinero. Carlos arguye que lo</w:t>
      </w:r>
      <w:r w:rsidR="00EB4530" w:rsidRPr="00923FD1">
        <w:t xml:space="preserve"> </w:t>
      </w:r>
      <w:r w:rsidRPr="00923FD1">
        <w:t>ha hecho para ayudarla, y que su intención es casarse con ella, a lo que Isabel,</w:t>
      </w:r>
      <w:r w:rsidR="00EB4530" w:rsidRPr="00923FD1">
        <w:t xml:space="preserve"> </w:t>
      </w:r>
      <w:r w:rsidRPr="00923FD1">
        <w:t>finalmente, accede. Antes, sin embargo, de permitirle entrar en su</w:t>
      </w:r>
      <w:r w:rsidR="00EB4530" w:rsidRPr="00923FD1">
        <w:t xml:space="preserve"> </w:t>
      </w:r>
      <w:r w:rsidRPr="00923FD1">
        <w:t>casa, y para mantener a salvo su honor y su virtud, exige que Julio vaya en</w:t>
      </w:r>
      <w:r w:rsidR="00EB4530" w:rsidRPr="00923FD1">
        <w:t xml:space="preserve"> </w:t>
      </w:r>
      <w:r w:rsidRPr="00923FD1">
        <w:t>busca de un notario que sancione el compromiso matrimonial.</w:t>
      </w:r>
      <w:r w:rsidR="00EB4530" w:rsidRPr="00923FD1">
        <w:t xml:space="preserve"> </w:t>
      </w:r>
    </w:p>
    <w:p w14:paraId="0C32DB90" w14:textId="77777777" w:rsidR="00C22A9D" w:rsidRPr="00923FD1" w:rsidRDefault="007447E9" w:rsidP="00EB4530">
      <w:pPr>
        <w:pStyle w:val="Prosa"/>
      </w:pPr>
      <w:r w:rsidRPr="00923FD1">
        <w:t>Hipólito, un mercader indiano de Sevilla recién llegado a Toledo, conversa</w:t>
      </w:r>
      <w:r w:rsidR="00EB4530" w:rsidRPr="00923FD1">
        <w:t xml:space="preserve"> </w:t>
      </w:r>
      <w:r w:rsidRPr="00923FD1">
        <w:t>con don Juan y, tras elogiar la ciudad, le da cuenta de la honda impresión</w:t>
      </w:r>
      <w:r w:rsidR="00EB4530" w:rsidRPr="00923FD1">
        <w:t xml:space="preserve"> </w:t>
      </w:r>
      <w:r w:rsidRPr="00923FD1">
        <w:t>que le ha causado una mujer, muy bella pero pobremente vestida,</w:t>
      </w:r>
      <w:r w:rsidR="00EB4530" w:rsidRPr="00923FD1">
        <w:t xml:space="preserve"> </w:t>
      </w:r>
      <w:r w:rsidRPr="00923FD1">
        <w:t>que ha visto salir de una iglesia. Don Juan trata de desengañarle advirtiéndole</w:t>
      </w:r>
      <w:r w:rsidR="00EB4530" w:rsidRPr="00923FD1">
        <w:t xml:space="preserve"> </w:t>
      </w:r>
      <w:r w:rsidRPr="00923FD1">
        <w:t>de la gran honestidad de la dama, que, lo mismo que ha hecho con</w:t>
      </w:r>
      <w:r w:rsidR="00EB4530" w:rsidRPr="00923FD1">
        <w:t xml:space="preserve"> </w:t>
      </w:r>
      <w:r w:rsidRPr="00923FD1">
        <w:t>otros muchos galanes, jamás accederá a sus pretensiones. Pese a ello, Hipólito</w:t>
      </w:r>
      <w:r w:rsidR="00EB4530" w:rsidRPr="00923FD1">
        <w:t xml:space="preserve"> </w:t>
      </w:r>
      <w:r w:rsidRPr="00923FD1">
        <w:t>se muestra convencido de que con su dinero conseguirá rendirla, y don</w:t>
      </w:r>
      <w:r w:rsidR="00EB4530" w:rsidRPr="00923FD1">
        <w:t xml:space="preserve"> </w:t>
      </w:r>
      <w:r w:rsidRPr="00923FD1">
        <w:t>Juan, para distraerle de su intento, le propone visitar a Violante, una cortesana</w:t>
      </w:r>
      <w:r w:rsidR="00EB4530" w:rsidRPr="00923FD1">
        <w:t xml:space="preserve"> </w:t>
      </w:r>
      <w:r w:rsidRPr="00923FD1">
        <w:t>de vida alegre llegada de Madrid.</w:t>
      </w:r>
      <w:r w:rsidR="00EB4530" w:rsidRPr="00923FD1">
        <w:t xml:space="preserve"> </w:t>
      </w:r>
    </w:p>
    <w:p w14:paraId="6D50E780" w14:textId="5E555F38" w:rsidR="007447E9" w:rsidRPr="00923FD1" w:rsidRDefault="007447E9" w:rsidP="00EB4530">
      <w:pPr>
        <w:pStyle w:val="Prosa"/>
      </w:pPr>
      <w:r w:rsidRPr="00923FD1">
        <w:t>A la mañana siguiente, Carlos le cuenta a su criado Julio que firmó ante</w:t>
      </w:r>
      <w:r w:rsidR="00EB4530" w:rsidRPr="00923FD1">
        <w:t xml:space="preserve"> </w:t>
      </w:r>
      <w:r w:rsidRPr="00923FD1">
        <w:t>notario y testigos el matrimonio con Isabel, y que la abandonó después de</w:t>
      </w:r>
      <w:r w:rsidR="00EB4530" w:rsidRPr="00923FD1">
        <w:t xml:space="preserve"> </w:t>
      </w:r>
      <w:r w:rsidRPr="00923FD1">
        <w:t>haberla hecho suya. Para aliviar el malhumor, pues empieza a sentirse</w:t>
      </w:r>
      <w:r w:rsidR="00EB4530" w:rsidRPr="00923FD1">
        <w:t xml:space="preserve"> </w:t>
      </w:r>
      <w:r w:rsidRPr="00923FD1">
        <w:t>arrepentido, acuden los dos a casa de Violante, y allí se encuentran con don</w:t>
      </w:r>
      <w:r w:rsidR="00EB4530" w:rsidRPr="00923FD1">
        <w:t xml:space="preserve"> </w:t>
      </w:r>
      <w:r w:rsidRPr="00923FD1">
        <w:t>Juan e Hipólito, que se sienten incomodados por su aparición. Como consecuencia</w:t>
      </w:r>
      <w:r w:rsidR="00EB4530" w:rsidRPr="00923FD1">
        <w:t xml:space="preserve"> </w:t>
      </w:r>
      <w:r w:rsidRPr="00923FD1">
        <w:t>de un lance del juego (la rifa de una cadenilla, para la anfitriona),</w:t>
      </w:r>
      <w:r w:rsidR="00EB4530" w:rsidRPr="00923FD1">
        <w:t xml:space="preserve"> </w:t>
      </w:r>
      <w:r w:rsidRPr="00923FD1">
        <w:t>tiene lugar una pendencia y don Juan cae mortalmente herido a manos de</w:t>
      </w:r>
      <w:r w:rsidR="00EB4530" w:rsidRPr="00923FD1">
        <w:t xml:space="preserve"> </w:t>
      </w:r>
      <w:r w:rsidRPr="00923FD1">
        <w:t>Carlos, al que encarcelan.</w:t>
      </w:r>
    </w:p>
    <w:p w14:paraId="53CE0373"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030874B" w14:textId="172C49D6" w:rsidR="00C22A9D" w:rsidRPr="00923FD1" w:rsidRDefault="007447E9" w:rsidP="00423221">
      <w:pPr>
        <w:pStyle w:val="Prosa"/>
      </w:pPr>
      <w:r w:rsidRPr="00923FD1">
        <w:t>Julio avisa de inmediato a Isabel, que se apresura a visitar al preso, aunque</w:t>
      </w:r>
      <w:r w:rsidR="00C22A9D" w:rsidRPr="00923FD1">
        <w:t xml:space="preserve"> </w:t>
      </w:r>
      <w:r w:rsidRPr="00923FD1">
        <w:t>es consciente de que su esposo la ha burlado. Entretanto, Carlos recibe</w:t>
      </w:r>
      <w:r w:rsidR="00C22A9D" w:rsidRPr="00923FD1">
        <w:t xml:space="preserve"> </w:t>
      </w:r>
      <w:r w:rsidRPr="00923FD1">
        <w:t xml:space="preserve">en la cárcel la visita de su tío, don </w:t>
      </w:r>
      <w:proofErr w:type="gramStart"/>
      <w:r w:rsidRPr="00923FD1">
        <w:t>Vasco</w:t>
      </w:r>
      <w:proofErr w:type="gramEnd"/>
      <w:r w:rsidRPr="00923FD1">
        <w:t>, que se avergüenza de él y le reprocha</w:t>
      </w:r>
      <w:r w:rsidR="00C22A9D" w:rsidRPr="00923FD1">
        <w:t xml:space="preserve"> </w:t>
      </w:r>
      <w:r w:rsidRPr="00923FD1">
        <w:t>su crimen. Preocupado por el testimonio de Hipólito, Carlos pide a su</w:t>
      </w:r>
      <w:r w:rsidR="00C22A9D" w:rsidRPr="00923FD1">
        <w:t xml:space="preserve"> </w:t>
      </w:r>
      <w:r w:rsidRPr="00923FD1">
        <w:t>protector que trate de silenciarle o ganar su afecto.</w:t>
      </w:r>
    </w:p>
    <w:p w14:paraId="00D9DB2D" w14:textId="6EAC9754" w:rsidR="007447E9" w:rsidRPr="00923FD1" w:rsidRDefault="007447E9" w:rsidP="00C22A9D">
      <w:pPr>
        <w:pStyle w:val="Prosa"/>
      </w:pPr>
      <w:r w:rsidRPr="00923FD1">
        <w:t xml:space="preserve">Al llegar, Isabel toma a don </w:t>
      </w:r>
      <w:proofErr w:type="gramStart"/>
      <w:r w:rsidRPr="00923FD1">
        <w:t>Vasco</w:t>
      </w:r>
      <w:proofErr w:type="gramEnd"/>
      <w:r w:rsidRPr="00923FD1">
        <w:t xml:space="preserve"> por el alcaide de la prisión y le confiesa</w:t>
      </w:r>
      <w:r w:rsidR="00C22A9D" w:rsidRPr="00923FD1">
        <w:t xml:space="preserve"> </w:t>
      </w:r>
      <w:r w:rsidRPr="00923FD1">
        <w:t xml:space="preserve">que ella y Carlos están casados, con lo que </w:t>
      </w:r>
      <w:proofErr w:type="gramStart"/>
      <w:r w:rsidRPr="00923FD1">
        <w:t>aquel jura</w:t>
      </w:r>
      <w:proofErr w:type="gramEnd"/>
      <w:r w:rsidRPr="00923FD1">
        <w:t xml:space="preserve"> que desheredará</w:t>
      </w:r>
      <w:r w:rsidR="00C22A9D" w:rsidRPr="00923FD1">
        <w:t xml:space="preserve"> </w:t>
      </w:r>
      <w:r w:rsidRPr="00923FD1">
        <w:t>inmediatamente a su sobrino en favor de Elena, hermana de Carlos. En el</w:t>
      </w:r>
      <w:r w:rsidR="00C22A9D" w:rsidRPr="00923FD1">
        <w:t xml:space="preserve"> </w:t>
      </w:r>
      <w:r w:rsidRPr="00923FD1">
        <w:t xml:space="preserve">reencuentro de la pareja que tiene lugar a continuación, Carlos, que </w:t>
      </w:r>
      <w:proofErr w:type="gramStart"/>
      <w:r w:rsidRPr="00923FD1">
        <w:t>les</w:t>
      </w:r>
      <w:proofErr w:type="gramEnd"/>
      <w:r w:rsidRPr="00923FD1">
        <w:t xml:space="preserve"> ha</w:t>
      </w:r>
      <w:r w:rsidR="00C22A9D" w:rsidRPr="00923FD1">
        <w:t xml:space="preserve"> </w:t>
      </w:r>
      <w:r w:rsidRPr="00923FD1">
        <w:t>oído hablar, niega haberle dado palabra de matrimonio a Isabel y la rechaza</w:t>
      </w:r>
      <w:r w:rsidR="00C22A9D" w:rsidRPr="00923FD1">
        <w:t xml:space="preserve"> </w:t>
      </w:r>
      <w:r w:rsidRPr="00923FD1">
        <w:t>(«No se llaman juramentos / esos que los hombres hacen / cuando están</w:t>
      </w:r>
      <w:r w:rsidR="00C22A9D" w:rsidRPr="00923FD1">
        <w:t xml:space="preserve"> </w:t>
      </w:r>
      <w:r w:rsidRPr="00923FD1">
        <w:t>fuera de sí, / que fuera de sí no valen», argumenta en los vv. 937-940), pese</w:t>
      </w:r>
      <w:r w:rsidR="00C22A9D" w:rsidRPr="00923FD1">
        <w:t xml:space="preserve"> </w:t>
      </w:r>
      <w:r w:rsidRPr="00923FD1">
        <w:t>a lo cual ella mantiene su promesa de amarle eternamente.</w:t>
      </w:r>
    </w:p>
    <w:p w14:paraId="40B9F4D6"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38F28505" w14:textId="1259EC78" w:rsidR="007447E9" w:rsidRPr="00923FD1" w:rsidRDefault="000D2C82" w:rsidP="007447E9">
      <w:pPr>
        <w:autoSpaceDE w:val="0"/>
        <w:autoSpaceDN w:val="0"/>
        <w:adjustRightInd w:val="0"/>
        <w:spacing w:after="0" w:line="240" w:lineRule="auto"/>
        <w:rPr>
          <w:rFonts w:ascii="Garamond" w:hAnsi="Garamond" w:cs="GranjonLTStd"/>
          <w:sz w:val="24"/>
          <w:szCs w:val="24"/>
          <w:lang w:val="es-ES"/>
        </w:rPr>
      </w:pPr>
      <w:r w:rsidRPr="00923FD1">
        <w:rPr>
          <w:rFonts w:ascii="Garamond" w:hAnsi="Garamond" w:cs="GranjonLTStd"/>
          <w:sz w:val="24"/>
          <w:szCs w:val="24"/>
          <w:lang w:val="es-ES"/>
        </w:rPr>
        <w:t>#</w:t>
      </w:r>
      <w:r w:rsidR="007447E9" w:rsidRPr="00923FD1">
        <w:rPr>
          <w:rFonts w:ascii="Garamond" w:hAnsi="Garamond" w:cs="GranjonLTStd"/>
          <w:sz w:val="24"/>
          <w:szCs w:val="24"/>
          <w:lang w:val="es-ES"/>
        </w:rPr>
        <w:t>ACTO SEGUNDO</w:t>
      </w:r>
    </w:p>
    <w:p w14:paraId="4AE5D680" w14:textId="77777777" w:rsidR="007447E9" w:rsidRPr="00923FD1" w:rsidRDefault="007447E9" w:rsidP="007447E9">
      <w:pPr>
        <w:autoSpaceDE w:val="0"/>
        <w:autoSpaceDN w:val="0"/>
        <w:adjustRightInd w:val="0"/>
        <w:spacing w:after="0" w:line="240" w:lineRule="auto"/>
        <w:rPr>
          <w:rFonts w:ascii="Garamond" w:hAnsi="Garamond" w:cs="GranjonLTStd"/>
          <w:sz w:val="24"/>
          <w:szCs w:val="24"/>
          <w:lang w:val="es-ES"/>
        </w:rPr>
      </w:pPr>
    </w:p>
    <w:p w14:paraId="36FDD0E3" w14:textId="6717CD4F" w:rsidR="00C22A9D" w:rsidRPr="00923FD1" w:rsidRDefault="007447E9" w:rsidP="00423221">
      <w:pPr>
        <w:pStyle w:val="Prosa"/>
      </w:pPr>
      <w:r w:rsidRPr="00923FD1">
        <w:t>Al cabo de un tiempo, Feliciano, tío de Isabel, visita en Toledo a su sobrina</w:t>
      </w:r>
      <w:r w:rsidR="00C22A9D" w:rsidRPr="00923FD1">
        <w:t xml:space="preserve"> </w:t>
      </w:r>
      <w:r w:rsidRPr="00923FD1">
        <w:t>con la intención de pedirle ayuda económica, y ella le informa de la difícil</w:t>
      </w:r>
      <w:r w:rsidR="00C22A9D" w:rsidRPr="00923FD1">
        <w:t xml:space="preserve"> </w:t>
      </w:r>
      <w:r w:rsidRPr="00923FD1">
        <w:t>situación por la que atraviesa, pues Carlos, condenado a pasar seis años en</w:t>
      </w:r>
      <w:r w:rsidR="00C22A9D" w:rsidRPr="00923FD1">
        <w:t xml:space="preserve"> </w:t>
      </w:r>
      <w:r w:rsidRPr="00923FD1">
        <w:t xml:space="preserve">Orán por el crimen cometido, está preso desde hace seis meses en </w:t>
      </w:r>
      <w:proofErr w:type="spellStart"/>
      <w:r w:rsidRPr="00923FD1">
        <w:t>Tremecén</w:t>
      </w:r>
      <w:proofErr w:type="spellEnd"/>
      <w:r w:rsidRPr="00923FD1">
        <w:t>,</w:t>
      </w:r>
      <w:r w:rsidR="00C22A9D" w:rsidRPr="00923FD1">
        <w:t xml:space="preserve"> </w:t>
      </w:r>
      <w:r w:rsidRPr="00923FD1">
        <w:t xml:space="preserve">capturado por el moro </w:t>
      </w:r>
      <w:proofErr w:type="spellStart"/>
      <w:r w:rsidRPr="00923FD1">
        <w:t>Audalla</w:t>
      </w:r>
      <w:proofErr w:type="spellEnd"/>
      <w:r w:rsidRPr="00923FD1">
        <w:t>, que pide por él un rescate de mil doscientos</w:t>
      </w:r>
      <w:r w:rsidR="00C22A9D" w:rsidRPr="00923FD1">
        <w:t xml:space="preserve"> </w:t>
      </w:r>
      <w:r w:rsidRPr="00923FD1">
        <w:t>ducados. Decidida a liberarle, Isabel ha vendido con ese fin toda su</w:t>
      </w:r>
      <w:r w:rsidR="00C22A9D" w:rsidRPr="00923FD1">
        <w:t xml:space="preserve"> </w:t>
      </w:r>
      <w:r w:rsidRPr="00923FD1">
        <w:t>hacienda por doscientos ducados, y ha recibido además la ayuda de Elena,</w:t>
      </w:r>
      <w:r w:rsidR="00C22A9D" w:rsidRPr="00923FD1">
        <w:t xml:space="preserve"> </w:t>
      </w:r>
      <w:r w:rsidRPr="00923FD1">
        <w:t>hermana de Carlos, que le ha entregado generosamente cuatrocientos ducados</w:t>
      </w:r>
      <w:r w:rsidR="00C22A9D" w:rsidRPr="00923FD1">
        <w:t xml:space="preserve"> </w:t>
      </w:r>
      <w:r w:rsidRPr="00923FD1">
        <w:t>más. Aun así, no dispone del dinero exigido, por lo que, siguiendo el</w:t>
      </w:r>
      <w:r w:rsidR="00C22A9D" w:rsidRPr="00923FD1">
        <w:t xml:space="preserve"> </w:t>
      </w:r>
      <w:r w:rsidRPr="00923FD1">
        <w:t>consejo de Julio, está dispuesta a pedir limosna por las calles de Madrid,</w:t>
      </w:r>
      <w:r w:rsidR="00C22A9D" w:rsidRPr="00923FD1">
        <w:t xml:space="preserve"> </w:t>
      </w:r>
      <w:r w:rsidRPr="00923FD1">
        <w:t>donde nadie la conoce.</w:t>
      </w:r>
    </w:p>
    <w:p w14:paraId="290A7D8A" w14:textId="4B99D1F0" w:rsidR="00C22A9D" w:rsidRPr="00923FD1" w:rsidRDefault="007447E9" w:rsidP="00423221">
      <w:pPr>
        <w:pStyle w:val="Prosa"/>
      </w:pPr>
      <w:r w:rsidRPr="00923FD1">
        <w:t>Entretanto, Carlos no solo se arrepiente del trato que ha dispensado a</w:t>
      </w:r>
      <w:r w:rsidR="00C22A9D" w:rsidRPr="00923FD1">
        <w:t xml:space="preserve"> </w:t>
      </w:r>
      <w:r w:rsidRPr="00923FD1">
        <w:t>Isabel, sino que parece incluso amarla. Pero los obstáculos y peligros se interponen:</w:t>
      </w:r>
      <w:r w:rsidR="00C22A9D" w:rsidRPr="00923FD1">
        <w:t xml:space="preserve"> </w:t>
      </w:r>
      <w:r w:rsidRPr="00923FD1">
        <w:t xml:space="preserve">por un lado, Fátima, hija de </w:t>
      </w:r>
      <w:proofErr w:type="spellStart"/>
      <w:r w:rsidRPr="00923FD1">
        <w:t>Audalla</w:t>
      </w:r>
      <w:proofErr w:type="spellEnd"/>
      <w:r w:rsidRPr="00923FD1">
        <w:t>, su captor, le declara su</w:t>
      </w:r>
      <w:r w:rsidR="00C22A9D" w:rsidRPr="00923FD1">
        <w:t xml:space="preserve"> </w:t>
      </w:r>
      <w:r w:rsidRPr="00923FD1">
        <w:t xml:space="preserve">amor ferviente; por otro, </w:t>
      </w:r>
      <w:proofErr w:type="spellStart"/>
      <w:r w:rsidRPr="00923FD1">
        <w:t>Audalla</w:t>
      </w:r>
      <w:proofErr w:type="spellEnd"/>
      <w:r w:rsidRPr="00923FD1">
        <w:t>, aun sabiendo que el dinero para el rescate</w:t>
      </w:r>
      <w:r w:rsidR="00C22A9D" w:rsidRPr="00923FD1">
        <w:t xml:space="preserve"> </w:t>
      </w:r>
      <w:r w:rsidRPr="00923FD1">
        <w:t xml:space="preserve">no tardará en llegar, vende a su cautivo a Alí, el alcaide de </w:t>
      </w:r>
      <w:proofErr w:type="spellStart"/>
      <w:r w:rsidRPr="00923FD1">
        <w:t>Tremecén</w:t>
      </w:r>
      <w:proofErr w:type="spellEnd"/>
      <w:r w:rsidR="00C22A9D" w:rsidRPr="00923FD1">
        <w:t xml:space="preserve"> </w:t>
      </w:r>
      <w:r w:rsidRPr="00923FD1">
        <w:t>con quien tenía acordado unir en matrimonio a su hija Fátima (la cual, no</w:t>
      </w:r>
      <w:r w:rsidR="00C22A9D" w:rsidRPr="00923FD1">
        <w:t xml:space="preserve"> </w:t>
      </w:r>
      <w:r w:rsidRPr="00923FD1">
        <w:t>obstante, aborrece al moro, tal y como le ha confesado a Carlos), a cambio</w:t>
      </w:r>
      <w:r w:rsidR="00C22A9D" w:rsidRPr="00923FD1">
        <w:t xml:space="preserve"> </w:t>
      </w:r>
      <w:r w:rsidRPr="00923FD1">
        <w:t>de diez esclavos y bajo la promesa de tratarlo bien.</w:t>
      </w:r>
    </w:p>
    <w:p w14:paraId="28FB28A2" w14:textId="2D23C55F" w:rsidR="00C22A9D" w:rsidRPr="00923FD1" w:rsidRDefault="007447E9" w:rsidP="00423221">
      <w:pPr>
        <w:pStyle w:val="Prosa"/>
      </w:pPr>
      <w:r w:rsidRPr="00923FD1">
        <w:t>Isabel, que ha ido a Madrid con Julio, se muestra remisa, por vergüenza,</w:t>
      </w:r>
      <w:r w:rsidR="00C22A9D" w:rsidRPr="00923FD1">
        <w:t xml:space="preserve"> </w:t>
      </w:r>
      <w:r w:rsidRPr="00923FD1">
        <w:t>a pedir limosna, y no logra su propósito. En un arranque de valentía, y</w:t>
      </w:r>
      <w:r w:rsidR="00C22A9D" w:rsidRPr="00923FD1">
        <w:t xml:space="preserve"> </w:t>
      </w:r>
      <w:r w:rsidRPr="00923FD1">
        <w:t>para reunir la cantidad que aún le falta para el rescate de Carlos, decide</w:t>
      </w:r>
      <w:r w:rsidR="00C22A9D" w:rsidRPr="00923FD1">
        <w:t xml:space="preserve"> </w:t>
      </w:r>
      <w:r w:rsidRPr="00923FD1">
        <w:t>marchar a Sevilla y venderse allí como esclava.</w:t>
      </w:r>
    </w:p>
    <w:p w14:paraId="6A46F52E" w14:textId="5057991D" w:rsidR="00C22A9D" w:rsidRPr="00923FD1" w:rsidRDefault="007447E9" w:rsidP="00423221">
      <w:pPr>
        <w:pStyle w:val="Prosa"/>
      </w:pPr>
      <w:r w:rsidRPr="00923FD1">
        <w:t xml:space="preserve">En </w:t>
      </w:r>
      <w:proofErr w:type="spellStart"/>
      <w:r w:rsidRPr="00923FD1">
        <w:t>Tremecén</w:t>
      </w:r>
      <w:proofErr w:type="spellEnd"/>
      <w:r w:rsidRPr="00923FD1">
        <w:t>, Carlos le muestra a Alí la carta que le ha enviado Isabel,</w:t>
      </w:r>
      <w:r w:rsidR="00C22A9D" w:rsidRPr="00923FD1">
        <w:t xml:space="preserve"> </w:t>
      </w:r>
      <w:r w:rsidRPr="00923FD1">
        <w:t>en la que le cuenta sus planes de rescate y su decisión de convertirse en esclava</w:t>
      </w:r>
      <w:r w:rsidR="00C22A9D" w:rsidRPr="00923FD1">
        <w:t xml:space="preserve"> </w:t>
      </w:r>
      <w:r w:rsidRPr="00923FD1">
        <w:t>si es necesario. Alí, conmovido por el coraje y la virtud de la cristiana</w:t>
      </w:r>
      <w:r w:rsidR="00C22A9D" w:rsidRPr="00923FD1">
        <w:t xml:space="preserve"> </w:t>
      </w:r>
      <w:r w:rsidRPr="00923FD1">
        <w:t>(y no sin cierta incredulidad: «Difícil es de creer; / yo pienso que amor te</w:t>
      </w:r>
      <w:r w:rsidR="00C22A9D" w:rsidRPr="00923FD1">
        <w:t xml:space="preserve"> </w:t>
      </w:r>
      <w:r w:rsidRPr="00923FD1">
        <w:t>engaña. / En la libertad de España, / virtud, pobreza y mujer / no puede</w:t>
      </w:r>
      <w:r w:rsidR="00C22A9D" w:rsidRPr="00923FD1">
        <w:t xml:space="preserve"> </w:t>
      </w:r>
      <w:r w:rsidRPr="00923FD1">
        <w:t>ser», vv. 1687-1691), promete a Carlos dejarle en libertad si es capaz de convencer</w:t>
      </w:r>
      <w:r w:rsidR="00C22A9D" w:rsidRPr="00923FD1">
        <w:t xml:space="preserve"> </w:t>
      </w:r>
      <w:r w:rsidRPr="00923FD1">
        <w:t>a la esquiva Fátima, a la que en vano lleva tiempo tratando de enamorar,</w:t>
      </w:r>
      <w:r w:rsidR="00C22A9D" w:rsidRPr="00923FD1">
        <w:t xml:space="preserve"> </w:t>
      </w:r>
      <w:r w:rsidRPr="00923FD1">
        <w:t>de que se case con él.</w:t>
      </w:r>
    </w:p>
    <w:p w14:paraId="526B4414" w14:textId="0DA653CE" w:rsidR="007447E9" w:rsidRPr="00923FD1" w:rsidRDefault="007447E9" w:rsidP="00C22A9D">
      <w:pPr>
        <w:pStyle w:val="Prosa"/>
      </w:pPr>
      <w:r w:rsidRPr="00923FD1">
        <w:t>Isabel llega a Sevilla en compañía de Julio, que finge ser su dueño, y,</w:t>
      </w:r>
      <w:r w:rsidR="00C22A9D" w:rsidRPr="00923FD1">
        <w:t xml:space="preserve"> </w:t>
      </w:r>
      <w:r w:rsidRPr="00923FD1">
        <w:t>haciéndose pasar por una esclava mora de nombre Zaida, se expone a la</w:t>
      </w:r>
      <w:r w:rsidR="00C22A9D" w:rsidRPr="00923FD1">
        <w:t xml:space="preserve"> </w:t>
      </w:r>
      <w:r w:rsidRPr="00923FD1">
        <w:t>venta en una almoneda pública. El mercader Hipólito, de vuelta ya en su</w:t>
      </w:r>
      <w:r w:rsidR="00C22A9D" w:rsidRPr="00923FD1">
        <w:t xml:space="preserve"> </w:t>
      </w:r>
      <w:r w:rsidRPr="00923FD1">
        <w:t>ciudad, se fija en ella y, aunque no la reconoce como Isabel, la joven toledana</w:t>
      </w:r>
      <w:r w:rsidR="00C22A9D" w:rsidRPr="00923FD1">
        <w:t xml:space="preserve"> </w:t>
      </w:r>
      <w:r w:rsidRPr="00923FD1">
        <w:t>de cuya belleza sigue prendado, no duda en abonar su precio. Reunida</w:t>
      </w:r>
      <w:r w:rsidR="00C22A9D" w:rsidRPr="00923FD1">
        <w:t xml:space="preserve"> </w:t>
      </w:r>
      <w:r w:rsidRPr="00923FD1">
        <w:t>al fin de esta manera la suma necesaria para el rescate de Carlos, Julio se</w:t>
      </w:r>
      <w:r w:rsidR="00C22A9D" w:rsidRPr="00923FD1">
        <w:t xml:space="preserve"> </w:t>
      </w:r>
      <w:r w:rsidRPr="00923FD1">
        <w:t>apresura a partir rumbo a Berbería.</w:t>
      </w:r>
    </w:p>
    <w:p w14:paraId="02946DCF" w14:textId="77777777" w:rsidR="00C22A9D" w:rsidRPr="00923FD1" w:rsidRDefault="00C22A9D" w:rsidP="00B77BA4">
      <w:pPr>
        <w:pStyle w:val="Prosa"/>
      </w:pPr>
    </w:p>
    <w:p w14:paraId="781F9977"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6F4F6124" w14:textId="654A0916" w:rsidR="007447E9" w:rsidRPr="00923FD1" w:rsidRDefault="000D2C82" w:rsidP="007447E9">
      <w:pPr>
        <w:autoSpaceDE w:val="0"/>
        <w:autoSpaceDN w:val="0"/>
        <w:adjustRightInd w:val="0"/>
        <w:spacing w:after="0" w:line="240" w:lineRule="auto"/>
        <w:rPr>
          <w:rFonts w:ascii="Garamond" w:hAnsi="Garamond" w:cs="GranjonLTStd"/>
          <w:sz w:val="24"/>
          <w:szCs w:val="24"/>
          <w:lang w:val="es-ES"/>
        </w:rPr>
      </w:pPr>
      <w:r w:rsidRPr="00923FD1">
        <w:rPr>
          <w:rFonts w:ascii="Garamond" w:hAnsi="Garamond" w:cs="GranjonLTStd"/>
          <w:sz w:val="24"/>
          <w:szCs w:val="24"/>
          <w:lang w:val="es-ES"/>
        </w:rPr>
        <w:t>#</w:t>
      </w:r>
      <w:r w:rsidR="007447E9" w:rsidRPr="00923FD1">
        <w:rPr>
          <w:rFonts w:ascii="Garamond" w:hAnsi="Garamond" w:cs="GranjonLTStd"/>
          <w:sz w:val="24"/>
          <w:szCs w:val="24"/>
          <w:lang w:val="es-ES"/>
        </w:rPr>
        <w:t>ACTO TERCERO</w:t>
      </w:r>
    </w:p>
    <w:p w14:paraId="534E861B" w14:textId="77777777" w:rsidR="007447E9" w:rsidRPr="00923FD1" w:rsidRDefault="007447E9" w:rsidP="007447E9">
      <w:pPr>
        <w:autoSpaceDE w:val="0"/>
        <w:autoSpaceDN w:val="0"/>
        <w:adjustRightInd w:val="0"/>
        <w:spacing w:after="0" w:line="240" w:lineRule="auto"/>
        <w:rPr>
          <w:rFonts w:ascii="Garamond" w:hAnsi="Garamond" w:cs="GranjonLTStd"/>
          <w:sz w:val="24"/>
          <w:szCs w:val="24"/>
          <w:lang w:val="es-ES"/>
        </w:rPr>
      </w:pPr>
    </w:p>
    <w:p w14:paraId="638F4036" w14:textId="04D5F0B6" w:rsidR="00C22A9D" w:rsidRPr="00923FD1" w:rsidRDefault="007447E9" w:rsidP="00C22A9D">
      <w:pPr>
        <w:pStyle w:val="Prosa"/>
      </w:pPr>
      <w:r w:rsidRPr="00923FD1">
        <w:t>Dos meses más tarde, en Sevilla, Hipólito trata de forzar a su esclava, a la</w:t>
      </w:r>
      <w:r w:rsidR="00C22A9D" w:rsidRPr="00923FD1">
        <w:t xml:space="preserve"> </w:t>
      </w:r>
      <w:r w:rsidRPr="00923FD1">
        <w:t>que sigue sin reconocer, e Isabel se ve por ello obligada a revelar su verdadera</w:t>
      </w:r>
      <w:r w:rsidR="00C22A9D" w:rsidRPr="00923FD1">
        <w:t xml:space="preserve"> </w:t>
      </w:r>
      <w:r w:rsidRPr="00923FD1">
        <w:t>identidad y referir su historia. Admirado del coraje y la virtud de la</w:t>
      </w:r>
      <w:r w:rsidR="00C22A9D" w:rsidRPr="00923FD1">
        <w:t xml:space="preserve"> </w:t>
      </w:r>
      <w:r w:rsidRPr="00923FD1">
        <w:t>joven, Hipólito se ofrece él mismo para acudir a Orán y rescatar a Carlos.</w:t>
      </w:r>
      <w:r w:rsidR="00C22A9D" w:rsidRPr="00923FD1">
        <w:t xml:space="preserve"> </w:t>
      </w:r>
      <w:r w:rsidRPr="00923FD1">
        <w:t>Con el consentimiento de su nuevo y rico protector, Isabel se dispone también</w:t>
      </w:r>
      <w:r w:rsidR="00C22A9D" w:rsidRPr="00923FD1">
        <w:t xml:space="preserve"> </w:t>
      </w:r>
      <w:r w:rsidRPr="00923FD1">
        <w:t>a acompañarle.</w:t>
      </w:r>
    </w:p>
    <w:p w14:paraId="3FAE53D5" w14:textId="215995D6" w:rsidR="00C22A9D" w:rsidRPr="00923FD1" w:rsidRDefault="007447E9" w:rsidP="00C22A9D">
      <w:pPr>
        <w:pStyle w:val="Prosa"/>
      </w:pPr>
      <w:r w:rsidRPr="00923FD1">
        <w:t xml:space="preserve">Mientras tanto, en </w:t>
      </w:r>
      <w:proofErr w:type="spellStart"/>
      <w:r w:rsidRPr="00923FD1">
        <w:t>Tremecén</w:t>
      </w:r>
      <w:proofErr w:type="spellEnd"/>
      <w:r w:rsidRPr="00923FD1">
        <w:t>, Fátima le pide a Alí que la case con Carlos,</w:t>
      </w:r>
      <w:r w:rsidR="00C22A9D" w:rsidRPr="00923FD1">
        <w:t xml:space="preserve"> </w:t>
      </w:r>
      <w:r w:rsidRPr="00923FD1">
        <w:t>supuestamente para que, así, ella le aborrezca y cobre amor por Alí</w:t>
      </w:r>
      <w:r w:rsidR="00C22A9D" w:rsidRPr="00923FD1">
        <w:t xml:space="preserve"> </w:t>
      </w:r>
      <w:r w:rsidRPr="00923FD1">
        <w:t>(«Para desenamorar, / dicen que el mejor remedio / es casar una persona</w:t>
      </w:r>
      <w:r w:rsidR="00C22A9D" w:rsidRPr="00923FD1">
        <w:t xml:space="preserve"> </w:t>
      </w:r>
      <w:r w:rsidRPr="00923FD1">
        <w:t>/ con la que tiene en deseo», vv. 2213-2216). Furioso, Alí amenaza con</w:t>
      </w:r>
      <w:r w:rsidR="00C22A9D" w:rsidRPr="00923FD1">
        <w:t xml:space="preserve"> </w:t>
      </w:r>
      <w:r w:rsidRPr="00923FD1">
        <w:t xml:space="preserve">matar a Carlos, y </w:t>
      </w:r>
      <w:r w:rsidRPr="00923FD1">
        <w:lastRenderedPageBreak/>
        <w:t>con esa intención abandona la escena. Aparece entonces</w:t>
      </w:r>
      <w:r w:rsidR="00C22A9D" w:rsidRPr="00923FD1">
        <w:t xml:space="preserve"> </w:t>
      </w:r>
      <w:r w:rsidRPr="00923FD1">
        <w:t>el esclavo, Fátima le ruega que huya y él así lo hace.</w:t>
      </w:r>
    </w:p>
    <w:p w14:paraId="41B3FB62" w14:textId="381A5715" w:rsidR="00C22A9D" w:rsidRPr="00923FD1" w:rsidRDefault="007447E9" w:rsidP="00C22A9D">
      <w:pPr>
        <w:pStyle w:val="Prosa"/>
      </w:pPr>
      <w:r w:rsidRPr="00923FD1">
        <w:t>Al día siguiente llega Julio para negociar el rescate de su amo. Despechado</w:t>
      </w:r>
      <w:r w:rsidR="00C22A9D" w:rsidRPr="00923FD1">
        <w:t xml:space="preserve"> </w:t>
      </w:r>
      <w:r w:rsidRPr="00923FD1">
        <w:t>por la huida del cautivo, Alí le exige el dinero. Julio aduce que no lo</w:t>
      </w:r>
      <w:r w:rsidR="00C22A9D" w:rsidRPr="00923FD1">
        <w:t xml:space="preserve"> </w:t>
      </w:r>
      <w:r w:rsidRPr="00923FD1">
        <w:t>lleva consigo, pues lo ha depositado en Orán, por lo que Alí ordena que le</w:t>
      </w:r>
      <w:r w:rsidR="00C22A9D" w:rsidRPr="00923FD1">
        <w:t xml:space="preserve"> </w:t>
      </w:r>
      <w:r w:rsidRPr="00923FD1">
        <w:t>azoten y le hagan preso.</w:t>
      </w:r>
    </w:p>
    <w:p w14:paraId="472A6C2E" w14:textId="705CA49B" w:rsidR="00C22A9D" w:rsidRPr="00923FD1" w:rsidRDefault="007447E9" w:rsidP="00423221">
      <w:pPr>
        <w:pStyle w:val="Prosa"/>
      </w:pPr>
      <w:r w:rsidRPr="00923FD1">
        <w:t xml:space="preserve">A </w:t>
      </w:r>
      <w:proofErr w:type="spellStart"/>
      <w:r w:rsidRPr="00923FD1">
        <w:t>Tremecén</w:t>
      </w:r>
      <w:proofErr w:type="spellEnd"/>
      <w:r w:rsidRPr="00923FD1">
        <w:t>, y disfrazados de moriscos españoles, arriban asimismo</w:t>
      </w:r>
      <w:r w:rsidR="00C22A9D" w:rsidRPr="00923FD1">
        <w:t xml:space="preserve"> </w:t>
      </w:r>
      <w:r w:rsidRPr="00923FD1">
        <w:t>Hipólito e Isabel, y cerca de la playa donde han desembarcado se encuentran</w:t>
      </w:r>
      <w:r w:rsidR="00C22A9D" w:rsidRPr="00923FD1">
        <w:t xml:space="preserve"> </w:t>
      </w:r>
      <w:r w:rsidRPr="00923FD1">
        <w:t>con Carlos, al que en un principio no reconocen. Tras ponerse por fin</w:t>
      </w:r>
      <w:r w:rsidR="00C22A9D" w:rsidRPr="00923FD1">
        <w:t xml:space="preserve"> </w:t>
      </w:r>
      <w:r w:rsidRPr="00923FD1">
        <w:t>al tanto de los hechos, acuerdan que Hipólito visite a Alí para pagarle el</w:t>
      </w:r>
      <w:r w:rsidR="00C22A9D" w:rsidRPr="00923FD1">
        <w:t xml:space="preserve"> </w:t>
      </w:r>
      <w:r w:rsidRPr="00923FD1">
        <w:t>rescate y solicitar su permiso para regresar a España. Carlos e Isabel, reconciliados,</w:t>
      </w:r>
      <w:r w:rsidR="00C22A9D" w:rsidRPr="00923FD1">
        <w:t xml:space="preserve"> </w:t>
      </w:r>
      <w:r w:rsidRPr="00923FD1">
        <w:t>se dirigen a la embarcación para aguardar allí su regreso.</w:t>
      </w:r>
    </w:p>
    <w:p w14:paraId="2311817A" w14:textId="546CE366" w:rsidR="00C22A9D" w:rsidRPr="00923FD1" w:rsidRDefault="007447E9" w:rsidP="00423221">
      <w:pPr>
        <w:pStyle w:val="Prosa"/>
      </w:pPr>
      <w:r w:rsidRPr="00923FD1">
        <w:t>Aparece Fátima, y Carlos, al verla, se esconde. Isabel, que se presenta como</w:t>
      </w:r>
      <w:r w:rsidR="00C22A9D" w:rsidRPr="00923FD1">
        <w:t xml:space="preserve"> </w:t>
      </w:r>
      <w:r w:rsidRPr="00923FD1">
        <w:t>un tal Cardenio, tiene así la oportunidad de hablar con su rival, que no le oculta</w:t>
      </w:r>
      <w:r w:rsidR="00C22A9D" w:rsidRPr="00923FD1">
        <w:t xml:space="preserve"> </w:t>
      </w:r>
      <w:r w:rsidRPr="00923FD1">
        <w:t>sus sentimientos hacia Carlos, a quien anda buscando. Cuando este reaparece,</w:t>
      </w:r>
      <w:r w:rsidR="00C22A9D" w:rsidRPr="00923FD1">
        <w:t xml:space="preserve"> </w:t>
      </w:r>
      <w:r w:rsidRPr="00923FD1">
        <w:t>y no sin antes reafirmar (en aparte) sus intenciones y promesas de amor a</w:t>
      </w:r>
      <w:r w:rsidR="00C22A9D" w:rsidRPr="00923FD1">
        <w:t xml:space="preserve"> </w:t>
      </w:r>
      <w:r w:rsidRPr="00923FD1">
        <w:t>Isabel, propone a Fátima que marche con ellos a España; la mora acepta.</w:t>
      </w:r>
    </w:p>
    <w:p w14:paraId="49B16C7E" w14:textId="5E4311C0" w:rsidR="007447E9" w:rsidRPr="00923FD1" w:rsidRDefault="007447E9" w:rsidP="00C22A9D">
      <w:pPr>
        <w:pStyle w:val="Prosa"/>
      </w:pPr>
      <w:r w:rsidRPr="00923FD1">
        <w:t>Alí rechaza el dinero que Hipólito le ofrece en pago del rescate de Carlos,</w:t>
      </w:r>
      <w:r w:rsidR="00C22A9D" w:rsidRPr="00923FD1">
        <w:t xml:space="preserve"> </w:t>
      </w:r>
      <w:r w:rsidRPr="00923FD1">
        <w:t>por el que, según declara, siente un gran aprecio («Carlos fue de mí estimado,</w:t>
      </w:r>
      <w:r w:rsidR="00C22A9D" w:rsidRPr="00923FD1">
        <w:t xml:space="preserve"> </w:t>
      </w:r>
      <w:r w:rsidRPr="00923FD1">
        <w:t>/ Carlos muy bien me sirvió, / Carlos nunca me ofendió», vv. 2706-2708). Como prueba de su buena disposición, pone además en libertad a</w:t>
      </w:r>
      <w:r w:rsidR="00C22A9D" w:rsidRPr="00923FD1">
        <w:t xml:space="preserve"> </w:t>
      </w:r>
      <w:r w:rsidRPr="00923FD1">
        <w:t>Julio. Hipólito, agradecido, le invita a cenar en su bergantín. Más tarde, Alí</w:t>
      </w:r>
      <w:r w:rsidR="00C22A9D" w:rsidRPr="00923FD1">
        <w:t xml:space="preserve"> </w:t>
      </w:r>
      <w:r w:rsidRPr="00923FD1">
        <w:t>y Carlos se reencuentran y sellan las paces. Hipólito desvela su identidad y</w:t>
      </w:r>
      <w:r w:rsidR="00C22A9D" w:rsidRPr="00923FD1">
        <w:t xml:space="preserve"> </w:t>
      </w:r>
      <w:r w:rsidRPr="00923FD1">
        <w:t>la de Isabel, y Alí se muestra impresionado por la determinación de la</w:t>
      </w:r>
      <w:r w:rsidR="00C22A9D" w:rsidRPr="00923FD1">
        <w:t xml:space="preserve"> </w:t>
      </w:r>
      <w:r w:rsidRPr="00923FD1">
        <w:t>dama. Finalmente, Carlos corresponde a la generosidad de su antiguo amo</w:t>
      </w:r>
      <w:r w:rsidR="00C22A9D" w:rsidRPr="00923FD1">
        <w:t xml:space="preserve"> </w:t>
      </w:r>
      <w:r w:rsidRPr="00923FD1">
        <w:t>y hace salir a Fátima, a la que convence para que se case con Alí.</w:t>
      </w:r>
    </w:p>
    <w:p w14:paraId="369C0B52"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B6B11B2" w14:textId="3DF7ABE9" w:rsidR="007447E9" w:rsidRPr="00923FD1" w:rsidRDefault="000D2C82" w:rsidP="007447E9">
      <w:pPr>
        <w:autoSpaceDE w:val="0"/>
        <w:autoSpaceDN w:val="0"/>
        <w:adjustRightInd w:val="0"/>
        <w:spacing w:after="0" w:line="240" w:lineRule="auto"/>
        <w:jc w:val="center"/>
        <w:rPr>
          <w:rFonts w:ascii="Garamond" w:hAnsi="Garamond" w:cs="GranjonLTStd"/>
          <w:sz w:val="27"/>
          <w:szCs w:val="27"/>
          <w:lang w:val="es-ES"/>
        </w:rPr>
      </w:pPr>
      <w:r w:rsidRPr="00923FD1">
        <w:rPr>
          <w:rFonts w:ascii="Garamond" w:hAnsi="Garamond" w:cs="GranjonLTStd"/>
          <w:sz w:val="27"/>
          <w:szCs w:val="27"/>
          <w:lang w:val="es-ES"/>
        </w:rPr>
        <w:t>#</w:t>
      </w:r>
      <w:r w:rsidR="007447E9" w:rsidRPr="00923FD1">
        <w:rPr>
          <w:rFonts w:ascii="Garamond" w:hAnsi="Garamond" w:cs="GranjonLTStd"/>
          <w:sz w:val="27"/>
          <w:szCs w:val="27"/>
          <w:lang w:val="es-ES"/>
        </w:rPr>
        <w:t>SINOPSIS DE LA VERSIFICACIÓN</w:t>
      </w:r>
    </w:p>
    <w:p w14:paraId="335933A0" w14:textId="77777777" w:rsidR="00AF7C81" w:rsidRPr="00923FD1" w:rsidRDefault="00AF7C81" w:rsidP="007447E9">
      <w:pPr>
        <w:autoSpaceDE w:val="0"/>
        <w:autoSpaceDN w:val="0"/>
        <w:adjustRightInd w:val="0"/>
        <w:spacing w:after="0" w:line="240" w:lineRule="auto"/>
        <w:jc w:val="center"/>
        <w:rPr>
          <w:rFonts w:ascii="Garamond" w:hAnsi="Garamond" w:cs="GranjonLTStd"/>
          <w:sz w:val="27"/>
          <w:szCs w:val="27"/>
          <w:lang w:val="es-ES"/>
        </w:rPr>
      </w:pPr>
    </w:p>
    <w:tbl>
      <w:tblPr>
        <w:tblStyle w:val="Tablaconcuadrcula"/>
        <w:tblW w:w="0" w:type="auto"/>
        <w:tblLook w:val="04A0" w:firstRow="1" w:lastRow="0" w:firstColumn="1" w:lastColumn="0" w:noHBand="0" w:noVBand="1"/>
      </w:tblPr>
      <w:tblGrid>
        <w:gridCol w:w="2841"/>
        <w:gridCol w:w="2841"/>
        <w:gridCol w:w="2812"/>
      </w:tblGrid>
      <w:tr w:rsidR="00EF5CC7" w:rsidRPr="00923FD1" w14:paraId="46176856" w14:textId="77777777" w:rsidTr="00D50BE0">
        <w:tc>
          <w:tcPr>
            <w:tcW w:w="2841" w:type="dxa"/>
          </w:tcPr>
          <w:p w14:paraId="7A3703EE" w14:textId="77777777" w:rsidR="00EF5CC7" w:rsidRPr="00923FD1" w:rsidRDefault="00EF5CC7" w:rsidP="00D50BE0">
            <w:pPr>
              <w:jc w:val="both"/>
              <w:rPr>
                <w:rFonts w:ascii="Garamond" w:eastAsia="Times New Roman" w:hAnsi="Garamond" w:cs="Arial"/>
                <w:b/>
                <w:bCs/>
                <w:i/>
                <w:iCs/>
                <w:lang w:eastAsia="it-IT"/>
              </w:rPr>
            </w:pPr>
            <w:r w:rsidRPr="00923FD1">
              <w:rPr>
                <w:rFonts w:ascii="Garamond" w:eastAsia="Times New Roman" w:hAnsi="Garamond" w:cs="Arial"/>
                <w:b/>
                <w:bCs/>
                <w:i/>
                <w:iCs/>
                <w:lang w:eastAsia="it-IT"/>
              </w:rPr>
              <w:t>Versos</w:t>
            </w:r>
          </w:p>
        </w:tc>
        <w:tc>
          <w:tcPr>
            <w:tcW w:w="2841" w:type="dxa"/>
          </w:tcPr>
          <w:p w14:paraId="2B9EAF15" w14:textId="77777777" w:rsidR="00EF5CC7" w:rsidRPr="00923FD1" w:rsidRDefault="00EF5CC7" w:rsidP="00D50BE0">
            <w:pPr>
              <w:jc w:val="both"/>
              <w:rPr>
                <w:rFonts w:ascii="Garamond" w:eastAsia="Times New Roman" w:hAnsi="Garamond" w:cs="Arial"/>
                <w:b/>
                <w:bCs/>
                <w:i/>
                <w:iCs/>
                <w:lang w:eastAsia="it-IT"/>
              </w:rPr>
            </w:pPr>
            <w:proofErr w:type="spellStart"/>
            <w:r w:rsidRPr="00923FD1">
              <w:rPr>
                <w:rFonts w:ascii="Garamond" w:eastAsia="Times New Roman" w:hAnsi="Garamond" w:cs="Arial"/>
                <w:b/>
                <w:bCs/>
                <w:i/>
                <w:iCs/>
                <w:lang w:eastAsia="it-IT"/>
              </w:rPr>
              <w:t>Estrofa</w:t>
            </w:r>
            <w:proofErr w:type="spellEnd"/>
          </w:p>
        </w:tc>
        <w:tc>
          <w:tcPr>
            <w:tcW w:w="2812" w:type="dxa"/>
          </w:tcPr>
          <w:p w14:paraId="01AF8895" w14:textId="77777777" w:rsidR="00EF5CC7" w:rsidRPr="00923FD1" w:rsidRDefault="00EF5CC7" w:rsidP="00D50BE0">
            <w:pPr>
              <w:jc w:val="both"/>
              <w:rPr>
                <w:rFonts w:ascii="Garamond" w:eastAsia="Times New Roman" w:hAnsi="Garamond" w:cs="Arial"/>
                <w:b/>
                <w:bCs/>
                <w:i/>
                <w:iCs/>
                <w:lang w:eastAsia="it-IT"/>
              </w:rPr>
            </w:pPr>
            <w:r w:rsidRPr="00923FD1">
              <w:rPr>
                <w:rFonts w:ascii="Garamond" w:eastAsia="Times New Roman" w:hAnsi="Garamond" w:cs="Arial"/>
                <w:b/>
                <w:bCs/>
                <w:i/>
                <w:iCs/>
                <w:lang w:eastAsia="it-IT"/>
              </w:rPr>
              <w:t>Total</w:t>
            </w:r>
          </w:p>
        </w:tc>
      </w:tr>
      <w:tr w:rsidR="00EF5CC7" w:rsidRPr="00923FD1" w14:paraId="4BBD2AE2" w14:textId="77777777" w:rsidTr="00D50BE0">
        <w:tc>
          <w:tcPr>
            <w:tcW w:w="2841" w:type="dxa"/>
          </w:tcPr>
          <w:p w14:paraId="0B0A8B88" w14:textId="77777777" w:rsidR="00EF5CC7" w:rsidRPr="00923FD1" w:rsidRDefault="00EF5CC7" w:rsidP="00D50BE0">
            <w:pPr>
              <w:rPr>
                <w:rFonts w:ascii="Garamond" w:hAnsi="Garamond"/>
              </w:rPr>
            </w:pPr>
            <w:proofErr w:type="spellStart"/>
            <w:r w:rsidRPr="00923FD1">
              <w:rPr>
                <w:rFonts w:ascii="Garamond" w:hAnsi="Garamond"/>
                <w:b/>
                <w:i/>
              </w:rPr>
              <w:t>Acto</w:t>
            </w:r>
            <w:proofErr w:type="spellEnd"/>
            <w:r w:rsidRPr="00923FD1">
              <w:rPr>
                <w:rFonts w:ascii="Garamond" w:hAnsi="Garamond"/>
                <w:b/>
                <w:i/>
              </w:rPr>
              <w:t xml:space="preserve"> primero</w:t>
            </w:r>
          </w:p>
        </w:tc>
        <w:tc>
          <w:tcPr>
            <w:tcW w:w="2841" w:type="dxa"/>
          </w:tcPr>
          <w:p w14:paraId="2E97942F" w14:textId="77777777" w:rsidR="00EF5CC7" w:rsidRPr="00923FD1" w:rsidRDefault="00EF5CC7" w:rsidP="00D50BE0">
            <w:pPr>
              <w:rPr>
                <w:rFonts w:ascii="Garamond" w:hAnsi="Garamond"/>
              </w:rPr>
            </w:pPr>
          </w:p>
        </w:tc>
        <w:tc>
          <w:tcPr>
            <w:tcW w:w="2812" w:type="dxa"/>
          </w:tcPr>
          <w:p w14:paraId="081C9643" w14:textId="77777777" w:rsidR="00EF5CC7" w:rsidRPr="00923FD1" w:rsidRDefault="00EF5CC7" w:rsidP="00D50BE0">
            <w:pPr>
              <w:rPr>
                <w:rFonts w:ascii="Garamond" w:hAnsi="Garamond"/>
              </w:rPr>
            </w:pPr>
          </w:p>
        </w:tc>
      </w:tr>
      <w:tr w:rsidR="00EF5CC7" w:rsidRPr="00923FD1" w14:paraId="398519EF" w14:textId="77777777" w:rsidTr="00D50BE0">
        <w:tc>
          <w:tcPr>
            <w:tcW w:w="2841" w:type="dxa"/>
          </w:tcPr>
          <w:p w14:paraId="3322EFD4" w14:textId="77777777" w:rsidR="00EF5CC7" w:rsidRPr="00923FD1" w:rsidRDefault="00EF5CC7" w:rsidP="00D50BE0">
            <w:pPr>
              <w:rPr>
                <w:rFonts w:ascii="Garamond" w:hAnsi="Garamond"/>
                <w:lang w:val="es-ES"/>
              </w:rPr>
            </w:pPr>
            <w:r w:rsidRPr="00923FD1">
              <w:rPr>
                <w:rFonts w:ascii="Garamond" w:hAnsi="Garamond" w:cs="GranjonLTStd"/>
                <w:sz w:val="23"/>
                <w:szCs w:val="23"/>
                <w:lang w:val="es-ES"/>
              </w:rPr>
              <w:t xml:space="preserve">1-240 </w:t>
            </w:r>
          </w:p>
        </w:tc>
        <w:tc>
          <w:tcPr>
            <w:tcW w:w="2841" w:type="dxa"/>
          </w:tcPr>
          <w:p w14:paraId="5E5755AE"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redondillas </w:t>
            </w:r>
          </w:p>
        </w:tc>
        <w:tc>
          <w:tcPr>
            <w:tcW w:w="2812" w:type="dxa"/>
          </w:tcPr>
          <w:p w14:paraId="577EE0DB" w14:textId="77777777" w:rsidR="00EF5CC7" w:rsidRPr="00923FD1" w:rsidRDefault="00EF5CC7" w:rsidP="00D50BE0">
            <w:pPr>
              <w:rPr>
                <w:rFonts w:ascii="Garamond" w:hAnsi="Garamond"/>
              </w:rPr>
            </w:pPr>
            <w:r w:rsidRPr="00923FD1">
              <w:rPr>
                <w:rFonts w:ascii="Garamond" w:hAnsi="Garamond"/>
              </w:rPr>
              <w:t>240</w:t>
            </w:r>
          </w:p>
        </w:tc>
      </w:tr>
      <w:tr w:rsidR="00EF5CC7" w:rsidRPr="00923FD1" w14:paraId="532BDC8E" w14:textId="77777777" w:rsidTr="00D50BE0">
        <w:tc>
          <w:tcPr>
            <w:tcW w:w="2841" w:type="dxa"/>
          </w:tcPr>
          <w:p w14:paraId="4240C0A3"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241-412 </w:t>
            </w:r>
          </w:p>
        </w:tc>
        <w:tc>
          <w:tcPr>
            <w:tcW w:w="2841" w:type="dxa"/>
          </w:tcPr>
          <w:p w14:paraId="492B0CC0"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romance en </w:t>
            </w:r>
            <w:proofErr w:type="spellStart"/>
            <w:r w:rsidRPr="00923FD1">
              <w:rPr>
                <w:rFonts w:ascii="Garamond" w:hAnsi="Garamond" w:cs="GranjonLTStd-Italic"/>
                <w:i/>
                <w:iCs/>
                <w:sz w:val="23"/>
                <w:szCs w:val="23"/>
                <w:lang w:val="es-ES"/>
              </w:rPr>
              <w:t>e</w:t>
            </w:r>
            <w:proofErr w:type="spellEnd"/>
            <w:r w:rsidRPr="00923FD1">
              <w:rPr>
                <w:rFonts w:ascii="Garamond" w:hAnsi="Garamond" w:cs="GranjonLTStd"/>
                <w:sz w:val="23"/>
                <w:szCs w:val="23"/>
                <w:lang w:val="es-ES"/>
              </w:rPr>
              <w:t>-</w:t>
            </w:r>
            <w:r w:rsidRPr="00923FD1">
              <w:rPr>
                <w:rFonts w:ascii="Garamond" w:hAnsi="Garamond" w:cs="GranjonLTStd-Italic"/>
                <w:i/>
                <w:iCs/>
                <w:sz w:val="23"/>
                <w:szCs w:val="23"/>
                <w:lang w:val="es-ES"/>
              </w:rPr>
              <w:t xml:space="preserve">a </w:t>
            </w:r>
          </w:p>
        </w:tc>
        <w:tc>
          <w:tcPr>
            <w:tcW w:w="2812" w:type="dxa"/>
          </w:tcPr>
          <w:p w14:paraId="1394EBEF" w14:textId="77777777" w:rsidR="00EF5CC7" w:rsidRPr="00923FD1" w:rsidRDefault="00EF5CC7" w:rsidP="00D50BE0">
            <w:pPr>
              <w:rPr>
                <w:rFonts w:ascii="Garamond" w:hAnsi="Garamond"/>
              </w:rPr>
            </w:pPr>
            <w:r w:rsidRPr="00923FD1">
              <w:rPr>
                <w:rFonts w:ascii="Garamond" w:hAnsi="Garamond"/>
              </w:rPr>
              <w:t>172</w:t>
            </w:r>
          </w:p>
        </w:tc>
      </w:tr>
      <w:tr w:rsidR="00EF5CC7" w:rsidRPr="00923FD1" w14:paraId="2331245B" w14:textId="77777777" w:rsidTr="00D50BE0">
        <w:tc>
          <w:tcPr>
            <w:tcW w:w="2841" w:type="dxa"/>
          </w:tcPr>
          <w:p w14:paraId="54B91E48"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413-556 </w:t>
            </w:r>
          </w:p>
        </w:tc>
        <w:tc>
          <w:tcPr>
            <w:tcW w:w="2841" w:type="dxa"/>
          </w:tcPr>
          <w:p w14:paraId="5CCBA32B"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octavas reales </w:t>
            </w:r>
          </w:p>
        </w:tc>
        <w:tc>
          <w:tcPr>
            <w:tcW w:w="2812" w:type="dxa"/>
          </w:tcPr>
          <w:p w14:paraId="0B3FA1DC" w14:textId="77777777" w:rsidR="00EF5CC7" w:rsidRPr="00923FD1" w:rsidRDefault="00EF5CC7" w:rsidP="00D50BE0">
            <w:pPr>
              <w:rPr>
                <w:rFonts w:ascii="Garamond" w:hAnsi="Garamond"/>
              </w:rPr>
            </w:pPr>
            <w:r w:rsidRPr="00923FD1">
              <w:rPr>
                <w:rFonts w:ascii="Garamond" w:hAnsi="Garamond"/>
              </w:rPr>
              <w:t>144</w:t>
            </w:r>
          </w:p>
        </w:tc>
      </w:tr>
      <w:tr w:rsidR="00EF5CC7" w:rsidRPr="00923FD1" w14:paraId="0C89E60D" w14:textId="77777777" w:rsidTr="00D50BE0">
        <w:tc>
          <w:tcPr>
            <w:tcW w:w="2841" w:type="dxa"/>
          </w:tcPr>
          <w:p w14:paraId="2F4C69B6"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557-660 </w:t>
            </w:r>
          </w:p>
        </w:tc>
        <w:tc>
          <w:tcPr>
            <w:tcW w:w="2841" w:type="dxa"/>
          </w:tcPr>
          <w:p w14:paraId="21803CDE"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redondillas </w:t>
            </w:r>
          </w:p>
        </w:tc>
        <w:tc>
          <w:tcPr>
            <w:tcW w:w="2812" w:type="dxa"/>
          </w:tcPr>
          <w:p w14:paraId="4FABCAA4" w14:textId="77777777" w:rsidR="00EF5CC7" w:rsidRPr="00923FD1" w:rsidRDefault="00EF5CC7" w:rsidP="00D50BE0">
            <w:pPr>
              <w:rPr>
                <w:rFonts w:ascii="Garamond" w:hAnsi="Garamond"/>
              </w:rPr>
            </w:pPr>
            <w:r w:rsidRPr="00923FD1">
              <w:rPr>
                <w:rFonts w:ascii="Garamond" w:hAnsi="Garamond"/>
              </w:rPr>
              <w:t>104</w:t>
            </w:r>
          </w:p>
        </w:tc>
      </w:tr>
      <w:tr w:rsidR="00EF5CC7" w:rsidRPr="00923FD1" w14:paraId="4BE8C37D" w14:textId="77777777" w:rsidTr="00D50BE0">
        <w:tc>
          <w:tcPr>
            <w:tcW w:w="2841" w:type="dxa"/>
          </w:tcPr>
          <w:p w14:paraId="214B267D"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661-760 </w:t>
            </w:r>
          </w:p>
        </w:tc>
        <w:tc>
          <w:tcPr>
            <w:tcW w:w="2841" w:type="dxa"/>
          </w:tcPr>
          <w:p w14:paraId="5B1051DD"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décimas </w:t>
            </w:r>
          </w:p>
        </w:tc>
        <w:tc>
          <w:tcPr>
            <w:tcW w:w="2812" w:type="dxa"/>
          </w:tcPr>
          <w:p w14:paraId="1C217DEE" w14:textId="77777777" w:rsidR="00EF5CC7" w:rsidRPr="00923FD1" w:rsidRDefault="00EF5CC7" w:rsidP="00D50BE0">
            <w:pPr>
              <w:rPr>
                <w:rFonts w:ascii="Garamond" w:hAnsi="Garamond"/>
              </w:rPr>
            </w:pPr>
            <w:r w:rsidRPr="00923FD1">
              <w:rPr>
                <w:rFonts w:ascii="Garamond" w:hAnsi="Garamond"/>
              </w:rPr>
              <w:t>100</w:t>
            </w:r>
          </w:p>
        </w:tc>
      </w:tr>
      <w:tr w:rsidR="00EF5CC7" w:rsidRPr="00923FD1" w14:paraId="668295A9" w14:textId="77777777" w:rsidTr="00D50BE0">
        <w:tc>
          <w:tcPr>
            <w:tcW w:w="0" w:type="auto"/>
          </w:tcPr>
          <w:p w14:paraId="3BA07CCF"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761-982 </w:t>
            </w:r>
          </w:p>
        </w:tc>
        <w:tc>
          <w:tcPr>
            <w:tcW w:w="0" w:type="auto"/>
          </w:tcPr>
          <w:p w14:paraId="16E0E858"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romance en </w:t>
            </w:r>
            <w:r w:rsidRPr="00923FD1">
              <w:rPr>
                <w:rFonts w:ascii="Garamond" w:hAnsi="Garamond" w:cs="GranjonLTStd-Italic"/>
                <w:i/>
                <w:iCs/>
                <w:sz w:val="23"/>
                <w:szCs w:val="23"/>
                <w:lang w:val="es-ES"/>
              </w:rPr>
              <w:t>a</w:t>
            </w:r>
            <w:r w:rsidRPr="00923FD1">
              <w:rPr>
                <w:rFonts w:ascii="Garamond" w:hAnsi="Garamond" w:cs="GranjonLTStd"/>
                <w:sz w:val="23"/>
                <w:szCs w:val="23"/>
                <w:lang w:val="es-ES"/>
              </w:rPr>
              <w:t>-</w:t>
            </w:r>
            <w:r w:rsidRPr="00923FD1">
              <w:rPr>
                <w:rFonts w:ascii="Garamond" w:hAnsi="Garamond" w:cs="GranjonLTStd-Italic"/>
                <w:i/>
                <w:iCs/>
                <w:sz w:val="23"/>
                <w:szCs w:val="23"/>
                <w:lang w:val="es-ES"/>
              </w:rPr>
              <w:t xml:space="preserve">e </w:t>
            </w:r>
          </w:p>
        </w:tc>
        <w:tc>
          <w:tcPr>
            <w:tcW w:w="0" w:type="auto"/>
          </w:tcPr>
          <w:p w14:paraId="4D3E34F6" w14:textId="77777777" w:rsidR="00EF5CC7" w:rsidRPr="00923FD1" w:rsidRDefault="00EF5CC7" w:rsidP="00D50BE0">
            <w:pPr>
              <w:jc w:val="both"/>
              <w:rPr>
                <w:rFonts w:ascii="Garamond" w:eastAsia="Times New Roman" w:hAnsi="Garamond" w:cstheme="minorHAnsi"/>
                <w:sz w:val="24"/>
                <w:szCs w:val="24"/>
                <w:lang w:eastAsia="it-IT"/>
              </w:rPr>
            </w:pPr>
            <w:r w:rsidRPr="00923FD1">
              <w:rPr>
                <w:rFonts w:ascii="Garamond" w:eastAsia="Times New Roman" w:hAnsi="Garamond" w:cstheme="minorHAnsi"/>
                <w:lang w:eastAsia="it-IT"/>
              </w:rPr>
              <w:t>222</w:t>
            </w:r>
          </w:p>
        </w:tc>
      </w:tr>
      <w:tr w:rsidR="00EF5CC7" w:rsidRPr="00923FD1" w14:paraId="6C0916A9" w14:textId="77777777" w:rsidTr="00D50BE0">
        <w:tc>
          <w:tcPr>
            <w:tcW w:w="0" w:type="auto"/>
            <w:hideMark/>
          </w:tcPr>
          <w:p w14:paraId="3AB45B7F"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eastAsia="Times New Roman" w:hAnsi="Garamond" w:cs="Arial"/>
                <w:b/>
                <w:bCs/>
                <w:i/>
                <w:iCs/>
                <w:lang w:eastAsia="it-IT"/>
              </w:rPr>
              <w:t>Total</w:t>
            </w:r>
          </w:p>
        </w:tc>
        <w:tc>
          <w:tcPr>
            <w:tcW w:w="0" w:type="auto"/>
            <w:hideMark/>
          </w:tcPr>
          <w:p w14:paraId="3426EE94" w14:textId="77777777" w:rsidR="00EF5CC7" w:rsidRPr="00923FD1" w:rsidRDefault="00EF5CC7" w:rsidP="00D50BE0">
            <w:pPr>
              <w:jc w:val="both"/>
              <w:rPr>
                <w:rFonts w:ascii="Garamond" w:eastAsia="Times New Roman" w:hAnsi="Garamond" w:cs="Arial"/>
                <w:sz w:val="24"/>
                <w:szCs w:val="24"/>
                <w:lang w:eastAsia="it-IT"/>
              </w:rPr>
            </w:pPr>
          </w:p>
        </w:tc>
        <w:tc>
          <w:tcPr>
            <w:tcW w:w="0" w:type="auto"/>
            <w:hideMark/>
          </w:tcPr>
          <w:p w14:paraId="549B7CA1" w14:textId="77777777" w:rsidR="00EF5CC7" w:rsidRPr="00923FD1" w:rsidRDefault="00EF5CC7" w:rsidP="00D50BE0">
            <w:pPr>
              <w:jc w:val="both"/>
              <w:rPr>
                <w:rFonts w:ascii="Garamond" w:eastAsia="Times New Roman" w:hAnsi="Garamond" w:cs="Arial"/>
                <w:sz w:val="24"/>
                <w:szCs w:val="24"/>
                <w:lang w:eastAsia="it-IT"/>
              </w:rPr>
            </w:pPr>
          </w:p>
        </w:tc>
      </w:tr>
      <w:tr w:rsidR="00EF5CC7" w:rsidRPr="00923FD1" w14:paraId="6EB5ABB7" w14:textId="77777777" w:rsidTr="00D50BE0">
        <w:tc>
          <w:tcPr>
            <w:tcW w:w="2841" w:type="dxa"/>
          </w:tcPr>
          <w:p w14:paraId="33B739FF" w14:textId="77777777" w:rsidR="00EF5CC7" w:rsidRPr="00923FD1" w:rsidRDefault="00EF5CC7" w:rsidP="00D50BE0">
            <w:pPr>
              <w:rPr>
                <w:rFonts w:ascii="Garamond" w:hAnsi="Garamond"/>
              </w:rPr>
            </w:pPr>
            <w:proofErr w:type="spellStart"/>
            <w:r w:rsidRPr="00923FD1">
              <w:rPr>
                <w:rFonts w:ascii="Garamond" w:hAnsi="Garamond"/>
                <w:b/>
                <w:i/>
              </w:rPr>
              <w:t>Acto</w:t>
            </w:r>
            <w:proofErr w:type="spellEnd"/>
            <w:r w:rsidRPr="00923FD1">
              <w:rPr>
                <w:rFonts w:ascii="Garamond" w:hAnsi="Garamond"/>
                <w:b/>
                <w:i/>
              </w:rPr>
              <w:t xml:space="preserve"> Segundo</w:t>
            </w:r>
          </w:p>
        </w:tc>
        <w:tc>
          <w:tcPr>
            <w:tcW w:w="2841" w:type="dxa"/>
          </w:tcPr>
          <w:p w14:paraId="1738B4FF" w14:textId="77777777" w:rsidR="00EF5CC7" w:rsidRPr="00923FD1" w:rsidRDefault="00EF5CC7" w:rsidP="00D50BE0">
            <w:pPr>
              <w:rPr>
                <w:rFonts w:ascii="Garamond" w:hAnsi="Garamond"/>
              </w:rPr>
            </w:pPr>
          </w:p>
        </w:tc>
        <w:tc>
          <w:tcPr>
            <w:tcW w:w="2812" w:type="dxa"/>
          </w:tcPr>
          <w:p w14:paraId="75844771" w14:textId="77777777" w:rsidR="00EF5CC7" w:rsidRPr="00923FD1" w:rsidRDefault="00EF5CC7" w:rsidP="00D50BE0">
            <w:pPr>
              <w:rPr>
                <w:rFonts w:ascii="Garamond" w:hAnsi="Garamond"/>
              </w:rPr>
            </w:pPr>
          </w:p>
        </w:tc>
      </w:tr>
      <w:tr w:rsidR="00EF5CC7" w:rsidRPr="00923FD1" w14:paraId="0CF10947" w14:textId="77777777" w:rsidTr="00D50BE0">
        <w:tc>
          <w:tcPr>
            <w:tcW w:w="2841" w:type="dxa"/>
          </w:tcPr>
          <w:p w14:paraId="4A897A73"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983-1026 </w:t>
            </w:r>
          </w:p>
        </w:tc>
        <w:tc>
          <w:tcPr>
            <w:tcW w:w="2841" w:type="dxa"/>
          </w:tcPr>
          <w:p w14:paraId="172B6812"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redondillas </w:t>
            </w:r>
          </w:p>
        </w:tc>
        <w:tc>
          <w:tcPr>
            <w:tcW w:w="2812" w:type="dxa"/>
          </w:tcPr>
          <w:p w14:paraId="7744294B" w14:textId="510CB26D" w:rsidR="00EF5CC7" w:rsidRPr="00923FD1" w:rsidRDefault="00B74321" w:rsidP="00D50BE0">
            <w:pPr>
              <w:rPr>
                <w:rFonts w:ascii="Garamond" w:hAnsi="Garamond"/>
              </w:rPr>
            </w:pPr>
            <w:r w:rsidRPr="00923FD1">
              <w:rPr>
                <w:rFonts w:ascii="Garamond" w:hAnsi="Garamond"/>
              </w:rPr>
              <w:t>44</w:t>
            </w:r>
          </w:p>
        </w:tc>
      </w:tr>
      <w:tr w:rsidR="00EF5CC7" w:rsidRPr="00923FD1" w14:paraId="561F57CE" w14:textId="77777777" w:rsidTr="00D50BE0">
        <w:tc>
          <w:tcPr>
            <w:tcW w:w="2841" w:type="dxa"/>
          </w:tcPr>
          <w:p w14:paraId="15FD92FB" w14:textId="77777777" w:rsidR="00EF5CC7" w:rsidRPr="00923FD1" w:rsidRDefault="00EF5CC7" w:rsidP="00D50BE0">
            <w:pPr>
              <w:rPr>
                <w:rFonts w:ascii="Garamond" w:hAnsi="Garamond"/>
              </w:rPr>
            </w:pPr>
            <w:r w:rsidRPr="00923FD1">
              <w:rPr>
                <w:rFonts w:ascii="Garamond" w:hAnsi="Garamond" w:cs="GranjonLTStd"/>
                <w:sz w:val="23"/>
                <w:szCs w:val="23"/>
                <w:lang w:val="es-ES"/>
              </w:rPr>
              <w:t>1027-1122</w:t>
            </w:r>
          </w:p>
        </w:tc>
        <w:tc>
          <w:tcPr>
            <w:tcW w:w="2841" w:type="dxa"/>
          </w:tcPr>
          <w:p w14:paraId="3BFC64C6"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 romance en </w:t>
            </w:r>
            <w:proofErr w:type="spellStart"/>
            <w:r w:rsidRPr="00923FD1">
              <w:rPr>
                <w:rFonts w:ascii="Garamond" w:hAnsi="Garamond" w:cs="GranjonLTStd-Italic"/>
                <w:i/>
                <w:iCs/>
                <w:sz w:val="23"/>
                <w:szCs w:val="23"/>
                <w:lang w:val="es-ES"/>
              </w:rPr>
              <w:t>e</w:t>
            </w:r>
            <w:proofErr w:type="spellEnd"/>
            <w:r w:rsidRPr="00923FD1">
              <w:rPr>
                <w:rFonts w:ascii="Garamond" w:hAnsi="Garamond" w:cs="GranjonLTStd"/>
                <w:sz w:val="23"/>
                <w:szCs w:val="23"/>
                <w:lang w:val="es-ES"/>
              </w:rPr>
              <w:t>-</w:t>
            </w:r>
            <w:r w:rsidRPr="00923FD1">
              <w:rPr>
                <w:rFonts w:ascii="Garamond" w:hAnsi="Garamond" w:cs="GranjonLTStd-Italic"/>
                <w:i/>
                <w:iCs/>
                <w:sz w:val="23"/>
                <w:szCs w:val="23"/>
                <w:lang w:val="es-ES"/>
              </w:rPr>
              <w:t xml:space="preserve">a </w:t>
            </w:r>
          </w:p>
        </w:tc>
        <w:tc>
          <w:tcPr>
            <w:tcW w:w="2812" w:type="dxa"/>
          </w:tcPr>
          <w:p w14:paraId="5CB2E59B" w14:textId="1DA2A65E" w:rsidR="00EF5CC7" w:rsidRPr="00923FD1" w:rsidRDefault="00B74321" w:rsidP="00D50BE0">
            <w:pPr>
              <w:rPr>
                <w:rFonts w:ascii="Garamond" w:hAnsi="Garamond"/>
              </w:rPr>
            </w:pPr>
            <w:r w:rsidRPr="00923FD1">
              <w:rPr>
                <w:rFonts w:ascii="Garamond" w:hAnsi="Garamond"/>
              </w:rPr>
              <w:t>96</w:t>
            </w:r>
          </w:p>
        </w:tc>
      </w:tr>
      <w:tr w:rsidR="00EF5CC7" w:rsidRPr="00923FD1" w14:paraId="3EDF879A" w14:textId="77777777" w:rsidTr="00D50BE0">
        <w:tc>
          <w:tcPr>
            <w:tcW w:w="2841" w:type="dxa"/>
          </w:tcPr>
          <w:p w14:paraId="0B785447"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1123-1222 </w:t>
            </w:r>
          </w:p>
        </w:tc>
        <w:tc>
          <w:tcPr>
            <w:tcW w:w="2841" w:type="dxa"/>
          </w:tcPr>
          <w:p w14:paraId="2245E47D" w14:textId="77777777" w:rsidR="00EF5CC7" w:rsidRPr="00923FD1" w:rsidRDefault="00EF5CC7" w:rsidP="00D50BE0">
            <w:pPr>
              <w:rPr>
                <w:rFonts w:ascii="Garamond" w:hAnsi="Garamond"/>
              </w:rPr>
            </w:pPr>
            <w:r w:rsidRPr="00923FD1">
              <w:rPr>
                <w:rFonts w:ascii="Garamond" w:hAnsi="Garamond" w:cs="GranjonLTStd"/>
                <w:sz w:val="23"/>
                <w:szCs w:val="23"/>
                <w:lang w:val="es-ES"/>
              </w:rPr>
              <w:t xml:space="preserve">redondillas </w:t>
            </w:r>
          </w:p>
        </w:tc>
        <w:tc>
          <w:tcPr>
            <w:tcW w:w="2812" w:type="dxa"/>
          </w:tcPr>
          <w:p w14:paraId="6E5B47D4" w14:textId="2227FD00" w:rsidR="00EF5CC7" w:rsidRPr="00923FD1" w:rsidRDefault="00B74321" w:rsidP="00D50BE0">
            <w:pPr>
              <w:rPr>
                <w:rFonts w:ascii="Garamond" w:hAnsi="Garamond"/>
              </w:rPr>
            </w:pPr>
            <w:r w:rsidRPr="00923FD1">
              <w:rPr>
                <w:rFonts w:ascii="Garamond" w:hAnsi="Garamond"/>
              </w:rPr>
              <w:t>100</w:t>
            </w:r>
          </w:p>
        </w:tc>
      </w:tr>
      <w:tr w:rsidR="00EF5CC7" w:rsidRPr="00923FD1" w14:paraId="509ED4FB" w14:textId="77777777" w:rsidTr="00D50BE0">
        <w:tc>
          <w:tcPr>
            <w:tcW w:w="0" w:type="auto"/>
          </w:tcPr>
          <w:p w14:paraId="2061F4E4"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1223-1402 </w:t>
            </w:r>
          </w:p>
        </w:tc>
        <w:tc>
          <w:tcPr>
            <w:tcW w:w="0" w:type="auto"/>
          </w:tcPr>
          <w:p w14:paraId="68FC8F6A"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quintillas </w:t>
            </w:r>
          </w:p>
        </w:tc>
        <w:tc>
          <w:tcPr>
            <w:tcW w:w="0" w:type="auto"/>
          </w:tcPr>
          <w:p w14:paraId="3C16C560" w14:textId="08F3F734" w:rsidR="00EF5CC7" w:rsidRPr="00923FD1" w:rsidRDefault="00B74321" w:rsidP="00D50BE0">
            <w:pPr>
              <w:jc w:val="both"/>
              <w:rPr>
                <w:rFonts w:ascii="Garamond" w:eastAsia="Times New Roman" w:hAnsi="Garamond" w:cs="Arial"/>
                <w:lang w:eastAsia="it-IT"/>
              </w:rPr>
            </w:pPr>
            <w:r w:rsidRPr="00923FD1">
              <w:rPr>
                <w:rFonts w:ascii="Garamond" w:eastAsia="Times New Roman" w:hAnsi="Garamond" w:cs="Arial"/>
                <w:lang w:eastAsia="it-IT"/>
              </w:rPr>
              <w:t>180</w:t>
            </w:r>
          </w:p>
        </w:tc>
      </w:tr>
      <w:tr w:rsidR="00EF5CC7" w:rsidRPr="00923FD1" w14:paraId="14163CA3" w14:textId="77777777" w:rsidTr="00D50BE0">
        <w:tc>
          <w:tcPr>
            <w:tcW w:w="0" w:type="auto"/>
          </w:tcPr>
          <w:p w14:paraId="785D8A9B"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1403-1662 </w:t>
            </w:r>
          </w:p>
        </w:tc>
        <w:tc>
          <w:tcPr>
            <w:tcW w:w="0" w:type="auto"/>
          </w:tcPr>
          <w:p w14:paraId="379B4BF4"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romance en </w:t>
            </w:r>
            <w:r w:rsidRPr="00923FD1">
              <w:rPr>
                <w:rFonts w:ascii="Garamond" w:hAnsi="Garamond" w:cs="GranjonLTStd-Italic"/>
                <w:i/>
                <w:iCs/>
                <w:sz w:val="23"/>
                <w:szCs w:val="23"/>
                <w:lang w:val="es-ES"/>
              </w:rPr>
              <w:t>o</w:t>
            </w:r>
            <w:r w:rsidRPr="00923FD1">
              <w:rPr>
                <w:rFonts w:ascii="Garamond" w:hAnsi="Garamond" w:cs="GranjonLTStd"/>
                <w:sz w:val="23"/>
                <w:szCs w:val="23"/>
                <w:lang w:val="es-ES"/>
              </w:rPr>
              <w:t>-</w:t>
            </w:r>
            <w:r w:rsidRPr="00923FD1">
              <w:rPr>
                <w:rFonts w:ascii="Garamond" w:hAnsi="Garamond" w:cs="GranjonLTStd-Italic"/>
                <w:i/>
                <w:iCs/>
                <w:sz w:val="23"/>
                <w:szCs w:val="23"/>
                <w:lang w:val="es-ES"/>
              </w:rPr>
              <w:t xml:space="preserve">a </w:t>
            </w:r>
          </w:p>
        </w:tc>
        <w:tc>
          <w:tcPr>
            <w:tcW w:w="0" w:type="auto"/>
          </w:tcPr>
          <w:p w14:paraId="5BBD9BFE" w14:textId="1F93A09D" w:rsidR="00EF5CC7" w:rsidRPr="00923FD1" w:rsidRDefault="00B74321" w:rsidP="00D50BE0">
            <w:pPr>
              <w:jc w:val="both"/>
              <w:rPr>
                <w:rFonts w:ascii="Garamond" w:eastAsia="Times New Roman" w:hAnsi="Garamond" w:cs="Arial"/>
                <w:lang w:eastAsia="it-IT"/>
              </w:rPr>
            </w:pPr>
            <w:r w:rsidRPr="00923FD1">
              <w:rPr>
                <w:rFonts w:ascii="Garamond" w:eastAsia="Times New Roman" w:hAnsi="Garamond" w:cs="Arial"/>
                <w:lang w:eastAsia="it-IT"/>
              </w:rPr>
              <w:t>260</w:t>
            </w:r>
          </w:p>
        </w:tc>
      </w:tr>
      <w:tr w:rsidR="00EF5CC7" w:rsidRPr="00923FD1" w14:paraId="191B24CB" w14:textId="77777777" w:rsidTr="00D50BE0">
        <w:tc>
          <w:tcPr>
            <w:tcW w:w="0" w:type="auto"/>
          </w:tcPr>
          <w:p w14:paraId="3420F921"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1663-1682 </w:t>
            </w:r>
          </w:p>
        </w:tc>
        <w:tc>
          <w:tcPr>
            <w:tcW w:w="0" w:type="auto"/>
          </w:tcPr>
          <w:p w14:paraId="70023E80"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redondillas </w:t>
            </w:r>
          </w:p>
        </w:tc>
        <w:tc>
          <w:tcPr>
            <w:tcW w:w="0" w:type="auto"/>
          </w:tcPr>
          <w:p w14:paraId="2124BAB3" w14:textId="2705B50A" w:rsidR="00EF5CC7" w:rsidRPr="00923FD1" w:rsidRDefault="00B74321" w:rsidP="00D50BE0">
            <w:pPr>
              <w:jc w:val="both"/>
              <w:rPr>
                <w:rFonts w:ascii="Garamond" w:eastAsia="Times New Roman" w:hAnsi="Garamond" w:cs="Arial"/>
                <w:lang w:eastAsia="it-IT"/>
              </w:rPr>
            </w:pPr>
            <w:r w:rsidRPr="00923FD1">
              <w:rPr>
                <w:rFonts w:ascii="Garamond" w:eastAsia="Times New Roman" w:hAnsi="Garamond" w:cs="Arial"/>
                <w:lang w:eastAsia="it-IT"/>
              </w:rPr>
              <w:t>20</w:t>
            </w:r>
          </w:p>
        </w:tc>
      </w:tr>
      <w:tr w:rsidR="00EF5CC7" w:rsidRPr="00923FD1" w14:paraId="2DF92F88" w14:textId="77777777" w:rsidTr="00D50BE0">
        <w:tc>
          <w:tcPr>
            <w:tcW w:w="0" w:type="auto"/>
          </w:tcPr>
          <w:p w14:paraId="415F4953"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lastRenderedPageBreak/>
              <w:t xml:space="preserve">1683-1718 </w:t>
            </w:r>
          </w:p>
        </w:tc>
        <w:tc>
          <w:tcPr>
            <w:tcW w:w="0" w:type="auto"/>
          </w:tcPr>
          <w:p w14:paraId="7F8CDD39" w14:textId="258E763E" w:rsidR="00EF5CC7" w:rsidRPr="00923FD1" w:rsidRDefault="00EF5CC7" w:rsidP="00D50BE0">
            <w:pPr>
              <w:jc w:val="both"/>
              <w:rPr>
                <w:rFonts w:ascii="Garamond" w:eastAsia="Times New Roman" w:hAnsi="Garamond" w:cs="Arial"/>
                <w:sz w:val="24"/>
                <w:szCs w:val="24"/>
                <w:lang w:eastAsia="it-IT"/>
              </w:rPr>
            </w:pPr>
            <w:r w:rsidRPr="00923FD1">
              <w:rPr>
                <w:rFonts w:ascii="Garamond" w:hAnsi="Garamond" w:cs="GranjonLTStd"/>
                <w:sz w:val="23"/>
                <w:szCs w:val="23"/>
                <w:lang w:val="es-ES"/>
              </w:rPr>
              <w:t>novenas de pie quebrado</w:t>
            </w:r>
            <w:r w:rsidRPr="00923FD1">
              <w:rPr>
                <w:rStyle w:val="Refdenotaalpie"/>
                <w:rFonts w:ascii="Garamond" w:hAnsi="Garamond" w:cs="GranjonLTStd"/>
                <w:sz w:val="15"/>
                <w:szCs w:val="15"/>
                <w:lang w:val="es-ES"/>
              </w:rPr>
              <w:footnoteReference w:id="60"/>
            </w:r>
          </w:p>
        </w:tc>
        <w:tc>
          <w:tcPr>
            <w:tcW w:w="0" w:type="auto"/>
          </w:tcPr>
          <w:p w14:paraId="5A0FDF5F" w14:textId="7193F492" w:rsidR="00EF5CC7" w:rsidRPr="00923FD1" w:rsidRDefault="00B74321" w:rsidP="00D50BE0">
            <w:pPr>
              <w:jc w:val="both"/>
              <w:rPr>
                <w:rFonts w:ascii="Garamond" w:eastAsia="Times New Roman" w:hAnsi="Garamond" w:cs="Arial"/>
                <w:lang w:eastAsia="it-IT"/>
              </w:rPr>
            </w:pPr>
            <w:r w:rsidRPr="00923FD1">
              <w:rPr>
                <w:rFonts w:ascii="Garamond" w:eastAsia="Times New Roman" w:hAnsi="Garamond" w:cs="Arial"/>
                <w:lang w:eastAsia="it-IT"/>
              </w:rPr>
              <w:t>36</w:t>
            </w:r>
          </w:p>
        </w:tc>
      </w:tr>
      <w:tr w:rsidR="00EF5CC7" w:rsidRPr="00923FD1" w14:paraId="541E3C65" w14:textId="77777777" w:rsidTr="00D50BE0">
        <w:tc>
          <w:tcPr>
            <w:tcW w:w="0" w:type="auto"/>
          </w:tcPr>
          <w:p w14:paraId="4BA13D16" w14:textId="77777777"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1719-1730 </w:t>
            </w:r>
          </w:p>
        </w:tc>
        <w:tc>
          <w:tcPr>
            <w:tcW w:w="0" w:type="auto"/>
          </w:tcPr>
          <w:p w14:paraId="03B1562E" w14:textId="6481ACF0"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redondillas </w:t>
            </w:r>
          </w:p>
        </w:tc>
        <w:tc>
          <w:tcPr>
            <w:tcW w:w="0" w:type="auto"/>
          </w:tcPr>
          <w:p w14:paraId="4543C660" w14:textId="185C8E83" w:rsidR="00EF5CC7" w:rsidRPr="00923FD1" w:rsidRDefault="00B74321" w:rsidP="00EF5CC7">
            <w:pPr>
              <w:jc w:val="both"/>
              <w:rPr>
                <w:rFonts w:ascii="Garamond" w:eastAsia="Times New Roman" w:hAnsi="Garamond" w:cs="Arial"/>
                <w:lang w:eastAsia="it-IT"/>
              </w:rPr>
            </w:pPr>
            <w:r w:rsidRPr="00923FD1">
              <w:rPr>
                <w:rFonts w:ascii="Garamond" w:eastAsia="Times New Roman" w:hAnsi="Garamond" w:cs="Arial"/>
                <w:lang w:eastAsia="it-IT"/>
              </w:rPr>
              <w:t>12</w:t>
            </w:r>
          </w:p>
        </w:tc>
      </w:tr>
      <w:tr w:rsidR="00EF5CC7" w:rsidRPr="00923FD1" w14:paraId="66CB5A2E" w14:textId="77777777" w:rsidTr="00D50BE0">
        <w:tc>
          <w:tcPr>
            <w:tcW w:w="0" w:type="auto"/>
          </w:tcPr>
          <w:p w14:paraId="26FFE1A2" w14:textId="77777777"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1731-1780 </w:t>
            </w:r>
          </w:p>
        </w:tc>
        <w:tc>
          <w:tcPr>
            <w:tcW w:w="0" w:type="auto"/>
          </w:tcPr>
          <w:p w14:paraId="417FCFC1" w14:textId="5DD46AC6"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décimas </w:t>
            </w:r>
          </w:p>
        </w:tc>
        <w:tc>
          <w:tcPr>
            <w:tcW w:w="0" w:type="auto"/>
          </w:tcPr>
          <w:p w14:paraId="5F51F907" w14:textId="2BC247C5" w:rsidR="00EF5CC7" w:rsidRPr="00923FD1" w:rsidRDefault="00B74321" w:rsidP="00EF5CC7">
            <w:pPr>
              <w:jc w:val="both"/>
              <w:rPr>
                <w:rFonts w:ascii="Garamond" w:eastAsia="Times New Roman" w:hAnsi="Garamond" w:cs="Arial"/>
                <w:lang w:eastAsia="it-IT"/>
              </w:rPr>
            </w:pPr>
            <w:r w:rsidRPr="00923FD1">
              <w:rPr>
                <w:rFonts w:ascii="Garamond" w:eastAsia="Times New Roman" w:hAnsi="Garamond" w:cs="Arial"/>
                <w:lang w:eastAsia="it-IT"/>
              </w:rPr>
              <w:t>50</w:t>
            </w:r>
          </w:p>
        </w:tc>
      </w:tr>
      <w:tr w:rsidR="00EF5CC7" w:rsidRPr="00923FD1" w14:paraId="4150E1CD" w14:textId="77777777" w:rsidTr="00D50BE0">
        <w:tc>
          <w:tcPr>
            <w:tcW w:w="0" w:type="auto"/>
          </w:tcPr>
          <w:p w14:paraId="224F9258" w14:textId="77777777"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1781-1812 </w:t>
            </w:r>
          </w:p>
        </w:tc>
        <w:tc>
          <w:tcPr>
            <w:tcW w:w="0" w:type="auto"/>
          </w:tcPr>
          <w:p w14:paraId="61AE0891" w14:textId="391103E0"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redondillas </w:t>
            </w:r>
          </w:p>
        </w:tc>
        <w:tc>
          <w:tcPr>
            <w:tcW w:w="0" w:type="auto"/>
          </w:tcPr>
          <w:p w14:paraId="6C8B9144" w14:textId="03902BFD" w:rsidR="00EF5CC7" w:rsidRPr="00923FD1" w:rsidRDefault="00B74321" w:rsidP="00EF5CC7">
            <w:pPr>
              <w:jc w:val="both"/>
              <w:rPr>
                <w:rFonts w:ascii="Garamond" w:eastAsia="Times New Roman" w:hAnsi="Garamond" w:cs="Arial"/>
                <w:lang w:eastAsia="it-IT"/>
              </w:rPr>
            </w:pPr>
            <w:r w:rsidRPr="00923FD1">
              <w:rPr>
                <w:rFonts w:ascii="Garamond" w:eastAsia="Times New Roman" w:hAnsi="Garamond" w:cs="Arial"/>
                <w:lang w:eastAsia="it-IT"/>
              </w:rPr>
              <w:t>32</w:t>
            </w:r>
          </w:p>
        </w:tc>
      </w:tr>
      <w:tr w:rsidR="00EF5CC7" w:rsidRPr="00923FD1" w14:paraId="4999E07F" w14:textId="77777777" w:rsidTr="00D50BE0">
        <w:tc>
          <w:tcPr>
            <w:tcW w:w="0" w:type="auto"/>
          </w:tcPr>
          <w:p w14:paraId="56F3584D" w14:textId="77777777"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1813-1826 </w:t>
            </w:r>
          </w:p>
        </w:tc>
        <w:tc>
          <w:tcPr>
            <w:tcW w:w="0" w:type="auto"/>
          </w:tcPr>
          <w:p w14:paraId="508F7237" w14:textId="5CCE68F6"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soneto </w:t>
            </w:r>
          </w:p>
        </w:tc>
        <w:tc>
          <w:tcPr>
            <w:tcW w:w="0" w:type="auto"/>
          </w:tcPr>
          <w:p w14:paraId="2A1D8591" w14:textId="4ED7A97E" w:rsidR="00EF5CC7" w:rsidRPr="00923FD1" w:rsidRDefault="00B74321" w:rsidP="00EF5CC7">
            <w:pPr>
              <w:jc w:val="both"/>
              <w:rPr>
                <w:rFonts w:ascii="Garamond" w:eastAsia="Times New Roman" w:hAnsi="Garamond" w:cs="Arial"/>
                <w:lang w:eastAsia="it-IT"/>
              </w:rPr>
            </w:pPr>
            <w:r w:rsidRPr="00923FD1">
              <w:rPr>
                <w:rFonts w:ascii="Garamond" w:eastAsia="Times New Roman" w:hAnsi="Garamond" w:cs="Arial"/>
                <w:lang w:eastAsia="it-IT"/>
              </w:rPr>
              <w:t>14</w:t>
            </w:r>
          </w:p>
        </w:tc>
      </w:tr>
      <w:tr w:rsidR="00EF5CC7" w:rsidRPr="00923FD1" w14:paraId="38B86DBE" w14:textId="77777777" w:rsidTr="00D50BE0">
        <w:tc>
          <w:tcPr>
            <w:tcW w:w="0" w:type="auto"/>
          </w:tcPr>
          <w:p w14:paraId="2F46334B" w14:textId="77777777"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1827-1866 </w:t>
            </w:r>
          </w:p>
        </w:tc>
        <w:tc>
          <w:tcPr>
            <w:tcW w:w="0" w:type="auto"/>
          </w:tcPr>
          <w:p w14:paraId="332A7ED7" w14:textId="759D953B"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redondillas </w:t>
            </w:r>
          </w:p>
        </w:tc>
        <w:tc>
          <w:tcPr>
            <w:tcW w:w="0" w:type="auto"/>
          </w:tcPr>
          <w:p w14:paraId="0050D999" w14:textId="6257CF44" w:rsidR="00EF5CC7" w:rsidRPr="00923FD1" w:rsidRDefault="00B74321" w:rsidP="00EF5CC7">
            <w:pPr>
              <w:jc w:val="both"/>
              <w:rPr>
                <w:rFonts w:ascii="Garamond" w:eastAsia="Times New Roman" w:hAnsi="Garamond" w:cs="Arial"/>
                <w:lang w:eastAsia="it-IT"/>
              </w:rPr>
            </w:pPr>
            <w:r w:rsidRPr="00923FD1">
              <w:rPr>
                <w:rFonts w:ascii="Garamond" w:eastAsia="Times New Roman" w:hAnsi="Garamond" w:cs="Arial"/>
                <w:lang w:eastAsia="it-IT"/>
              </w:rPr>
              <w:t>40</w:t>
            </w:r>
          </w:p>
        </w:tc>
      </w:tr>
      <w:tr w:rsidR="00EF5CC7" w:rsidRPr="00923FD1" w14:paraId="2CDEC2FF" w14:textId="77777777" w:rsidTr="00D50BE0">
        <w:tc>
          <w:tcPr>
            <w:tcW w:w="0" w:type="auto"/>
          </w:tcPr>
          <w:p w14:paraId="1656DD7B" w14:textId="77777777"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1867-1910 </w:t>
            </w:r>
          </w:p>
        </w:tc>
        <w:tc>
          <w:tcPr>
            <w:tcW w:w="0" w:type="auto"/>
          </w:tcPr>
          <w:p w14:paraId="1D7B762D" w14:textId="571D2621"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silva</w:t>
            </w:r>
            <w:r w:rsidRPr="00923FD1">
              <w:rPr>
                <w:rStyle w:val="Refdenotaalpie"/>
                <w:rFonts w:ascii="Garamond" w:hAnsi="Garamond" w:cs="GranjonLTStd"/>
                <w:sz w:val="23"/>
                <w:szCs w:val="23"/>
              </w:rPr>
              <w:footnoteReference w:id="61"/>
            </w:r>
          </w:p>
        </w:tc>
        <w:tc>
          <w:tcPr>
            <w:tcW w:w="0" w:type="auto"/>
          </w:tcPr>
          <w:p w14:paraId="2471628F" w14:textId="5A986578" w:rsidR="00EF5CC7" w:rsidRPr="00923FD1" w:rsidRDefault="00B74321" w:rsidP="00EF5CC7">
            <w:pPr>
              <w:jc w:val="both"/>
              <w:rPr>
                <w:rFonts w:ascii="Garamond" w:eastAsia="Times New Roman" w:hAnsi="Garamond" w:cs="Arial"/>
                <w:lang w:eastAsia="it-IT"/>
              </w:rPr>
            </w:pPr>
            <w:r w:rsidRPr="00923FD1">
              <w:rPr>
                <w:rFonts w:ascii="Garamond" w:eastAsia="Times New Roman" w:hAnsi="Garamond" w:cs="Arial"/>
                <w:lang w:eastAsia="it-IT"/>
              </w:rPr>
              <w:t>44</w:t>
            </w:r>
          </w:p>
        </w:tc>
      </w:tr>
      <w:tr w:rsidR="00EF5CC7" w:rsidRPr="00923FD1" w14:paraId="592EE5C5" w14:textId="77777777" w:rsidTr="00D50BE0">
        <w:tc>
          <w:tcPr>
            <w:tcW w:w="0" w:type="auto"/>
          </w:tcPr>
          <w:p w14:paraId="78EB6934" w14:textId="77777777"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1911-1950 </w:t>
            </w:r>
          </w:p>
        </w:tc>
        <w:tc>
          <w:tcPr>
            <w:tcW w:w="0" w:type="auto"/>
          </w:tcPr>
          <w:p w14:paraId="7A2FF569" w14:textId="5BBDE3FF"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octavas reales </w:t>
            </w:r>
          </w:p>
        </w:tc>
        <w:tc>
          <w:tcPr>
            <w:tcW w:w="0" w:type="auto"/>
          </w:tcPr>
          <w:p w14:paraId="1CE6B15C" w14:textId="07C28687" w:rsidR="00EF5CC7" w:rsidRPr="00923FD1" w:rsidRDefault="00B74321" w:rsidP="00EF5CC7">
            <w:pPr>
              <w:jc w:val="both"/>
              <w:rPr>
                <w:rFonts w:ascii="Garamond" w:eastAsia="Times New Roman" w:hAnsi="Garamond" w:cs="Arial"/>
                <w:lang w:eastAsia="it-IT"/>
              </w:rPr>
            </w:pPr>
            <w:r w:rsidRPr="00923FD1">
              <w:rPr>
                <w:rFonts w:ascii="Garamond" w:eastAsia="Times New Roman" w:hAnsi="Garamond" w:cs="Arial"/>
                <w:lang w:eastAsia="it-IT"/>
              </w:rPr>
              <w:t>40</w:t>
            </w:r>
          </w:p>
        </w:tc>
      </w:tr>
      <w:tr w:rsidR="00EF5CC7" w:rsidRPr="00923FD1" w14:paraId="243E829C" w14:textId="77777777" w:rsidTr="00D50BE0">
        <w:tc>
          <w:tcPr>
            <w:tcW w:w="0" w:type="auto"/>
            <w:hideMark/>
          </w:tcPr>
          <w:p w14:paraId="77319E1D"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eastAsia="Times New Roman" w:hAnsi="Garamond" w:cs="Arial"/>
                <w:b/>
                <w:bCs/>
                <w:i/>
                <w:iCs/>
                <w:lang w:eastAsia="it-IT"/>
              </w:rPr>
              <w:t>Total</w:t>
            </w:r>
          </w:p>
        </w:tc>
        <w:tc>
          <w:tcPr>
            <w:tcW w:w="0" w:type="auto"/>
            <w:hideMark/>
          </w:tcPr>
          <w:p w14:paraId="458BBFC9" w14:textId="77777777" w:rsidR="00EF5CC7" w:rsidRPr="00923FD1" w:rsidRDefault="00EF5CC7" w:rsidP="00D50BE0">
            <w:pPr>
              <w:jc w:val="both"/>
              <w:rPr>
                <w:rFonts w:ascii="Garamond" w:eastAsia="Times New Roman" w:hAnsi="Garamond" w:cs="Arial"/>
                <w:sz w:val="24"/>
                <w:szCs w:val="24"/>
                <w:lang w:eastAsia="it-IT"/>
              </w:rPr>
            </w:pPr>
          </w:p>
        </w:tc>
        <w:tc>
          <w:tcPr>
            <w:tcW w:w="0" w:type="auto"/>
            <w:hideMark/>
          </w:tcPr>
          <w:p w14:paraId="1D496899" w14:textId="77777777" w:rsidR="00EF5CC7" w:rsidRPr="00923FD1" w:rsidRDefault="00EF5CC7" w:rsidP="00D50BE0">
            <w:pPr>
              <w:jc w:val="both"/>
              <w:rPr>
                <w:rFonts w:ascii="Garamond" w:eastAsia="Times New Roman" w:hAnsi="Garamond" w:cs="Arial"/>
                <w:sz w:val="24"/>
                <w:szCs w:val="24"/>
                <w:lang w:eastAsia="it-IT"/>
              </w:rPr>
            </w:pPr>
          </w:p>
        </w:tc>
      </w:tr>
      <w:tr w:rsidR="00EF5CC7" w:rsidRPr="00923FD1" w14:paraId="392BFDD9" w14:textId="77777777" w:rsidTr="00D50BE0">
        <w:tc>
          <w:tcPr>
            <w:tcW w:w="2841" w:type="dxa"/>
          </w:tcPr>
          <w:p w14:paraId="0D256A06" w14:textId="77777777" w:rsidR="00EF5CC7" w:rsidRPr="00923FD1" w:rsidRDefault="00EF5CC7" w:rsidP="00D50BE0">
            <w:pPr>
              <w:rPr>
                <w:rFonts w:ascii="Garamond" w:hAnsi="Garamond"/>
              </w:rPr>
            </w:pPr>
            <w:proofErr w:type="spellStart"/>
            <w:r w:rsidRPr="00923FD1">
              <w:rPr>
                <w:rFonts w:ascii="Garamond" w:hAnsi="Garamond"/>
                <w:b/>
                <w:i/>
              </w:rPr>
              <w:t>Acto</w:t>
            </w:r>
            <w:proofErr w:type="spellEnd"/>
            <w:r w:rsidRPr="00923FD1">
              <w:rPr>
                <w:rFonts w:ascii="Garamond" w:hAnsi="Garamond"/>
                <w:b/>
                <w:i/>
              </w:rPr>
              <w:t xml:space="preserve"> Tercero</w:t>
            </w:r>
          </w:p>
        </w:tc>
        <w:tc>
          <w:tcPr>
            <w:tcW w:w="2841" w:type="dxa"/>
          </w:tcPr>
          <w:p w14:paraId="6F61295D" w14:textId="77777777" w:rsidR="00EF5CC7" w:rsidRPr="00923FD1" w:rsidRDefault="00EF5CC7" w:rsidP="00D50BE0">
            <w:pPr>
              <w:rPr>
                <w:rFonts w:ascii="Garamond" w:hAnsi="Garamond"/>
              </w:rPr>
            </w:pPr>
          </w:p>
        </w:tc>
        <w:tc>
          <w:tcPr>
            <w:tcW w:w="2812" w:type="dxa"/>
          </w:tcPr>
          <w:p w14:paraId="7D7CD608" w14:textId="77777777" w:rsidR="00EF5CC7" w:rsidRPr="00923FD1" w:rsidRDefault="00EF5CC7" w:rsidP="00D50BE0">
            <w:pPr>
              <w:rPr>
                <w:rFonts w:ascii="Garamond" w:hAnsi="Garamond"/>
              </w:rPr>
            </w:pPr>
          </w:p>
        </w:tc>
      </w:tr>
      <w:tr w:rsidR="00EF5CC7" w:rsidRPr="00923FD1" w14:paraId="36D1BF7D" w14:textId="77777777" w:rsidTr="00D50BE0">
        <w:tc>
          <w:tcPr>
            <w:tcW w:w="2841" w:type="dxa"/>
          </w:tcPr>
          <w:p w14:paraId="67B63AEE" w14:textId="0754499D" w:rsidR="00EF5CC7" w:rsidRPr="00923FD1" w:rsidRDefault="00EF5CC7" w:rsidP="00EF5CC7">
            <w:pPr>
              <w:rPr>
                <w:rFonts w:ascii="Garamond" w:hAnsi="Garamond"/>
              </w:rPr>
            </w:pPr>
            <w:r w:rsidRPr="00923FD1">
              <w:rPr>
                <w:rFonts w:ascii="Garamond" w:hAnsi="Garamond" w:cs="GranjonLTStd"/>
                <w:sz w:val="23"/>
                <w:szCs w:val="23"/>
                <w:lang w:val="es-ES"/>
              </w:rPr>
              <w:t xml:space="preserve">1951-1986 </w:t>
            </w:r>
          </w:p>
        </w:tc>
        <w:tc>
          <w:tcPr>
            <w:tcW w:w="2841" w:type="dxa"/>
          </w:tcPr>
          <w:p w14:paraId="54FFB924" w14:textId="7E11AA47" w:rsidR="00EF5CC7" w:rsidRPr="00923FD1" w:rsidRDefault="00EF5CC7" w:rsidP="00EF5CC7">
            <w:pPr>
              <w:rPr>
                <w:rFonts w:ascii="Garamond" w:hAnsi="Garamond"/>
              </w:rPr>
            </w:pPr>
            <w:r w:rsidRPr="00923FD1">
              <w:rPr>
                <w:rFonts w:ascii="Garamond" w:hAnsi="Garamond" w:cs="GranjonLTStd"/>
                <w:sz w:val="23"/>
                <w:szCs w:val="23"/>
                <w:lang w:val="es-ES"/>
              </w:rPr>
              <w:t xml:space="preserve">redondillas </w:t>
            </w:r>
          </w:p>
        </w:tc>
        <w:tc>
          <w:tcPr>
            <w:tcW w:w="2812" w:type="dxa"/>
          </w:tcPr>
          <w:p w14:paraId="716E7D81" w14:textId="4A320C3A" w:rsidR="00EF5CC7" w:rsidRPr="00923FD1" w:rsidRDefault="00EF5CC7" w:rsidP="00EF5CC7">
            <w:pPr>
              <w:rPr>
                <w:rFonts w:ascii="Garamond" w:hAnsi="Garamond"/>
              </w:rPr>
            </w:pPr>
            <w:r w:rsidRPr="00923FD1">
              <w:rPr>
                <w:rFonts w:ascii="Garamond" w:hAnsi="Garamond"/>
              </w:rPr>
              <w:t>36</w:t>
            </w:r>
          </w:p>
        </w:tc>
      </w:tr>
      <w:tr w:rsidR="00EF5CC7" w:rsidRPr="00923FD1" w14:paraId="2C31EDFF" w14:textId="77777777" w:rsidTr="00D50BE0">
        <w:tc>
          <w:tcPr>
            <w:tcW w:w="2841" w:type="dxa"/>
          </w:tcPr>
          <w:p w14:paraId="27AC018B" w14:textId="4798BE03" w:rsidR="00EF5CC7" w:rsidRPr="00923FD1" w:rsidRDefault="00EF5CC7" w:rsidP="00EF5CC7">
            <w:pPr>
              <w:rPr>
                <w:rFonts w:ascii="Garamond" w:hAnsi="Garamond"/>
              </w:rPr>
            </w:pPr>
            <w:r w:rsidRPr="00923FD1">
              <w:rPr>
                <w:rFonts w:ascii="Garamond" w:hAnsi="Garamond" w:cs="GranjonLTStd"/>
                <w:sz w:val="23"/>
                <w:szCs w:val="23"/>
                <w:lang w:val="es-ES"/>
              </w:rPr>
              <w:t xml:space="preserve">1987-2000 </w:t>
            </w:r>
          </w:p>
        </w:tc>
        <w:tc>
          <w:tcPr>
            <w:tcW w:w="2841" w:type="dxa"/>
          </w:tcPr>
          <w:p w14:paraId="0CC3F0E4" w14:textId="06BE59B6" w:rsidR="00EF5CC7" w:rsidRPr="00923FD1" w:rsidRDefault="00EF5CC7" w:rsidP="00EF5CC7">
            <w:pPr>
              <w:rPr>
                <w:rFonts w:ascii="Garamond" w:hAnsi="Garamond"/>
              </w:rPr>
            </w:pPr>
            <w:r w:rsidRPr="00923FD1">
              <w:rPr>
                <w:rFonts w:ascii="Garamond" w:hAnsi="Garamond" w:cs="GranjonLTStd"/>
                <w:sz w:val="23"/>
                <w:szCs w:val="23"/>
                <w:lang w:val="es-ES"/>
              </w:rPr>
              <w:t>soneto</w:t>
            </w:r>
          </w:p>
        </w:tc>
        <w:tc>
          <w:tcPr>
            <w:tcW w:w="2812" w:type="dxa"/>
          </w:tcPr>
          <w:p w14:paraId="53FD0191" w14:textId="4F5442FC" w:rsidR="00EF5CC7" w:rsidRPr="00923FD1" w:rsidRDefault="00EF5CC7" w:rsidP="00EF5CC7">
            <w:pPr>
              <w:rPr>
                <w:rFonts w:ascii="Garamond" w:hAnsi="Garamond"/>
              </w:rPr>
            </w:pPr>
            <w:r w:rsidRPr="00923FD1">
              <w:rPr>
                <w:rFonts w:ascii="Garamond" w:hAnsi="Garamond"/>
              </w:rPr>
              <w:t>14</w:t>
            </w:r>
          </w:p>
        </w:tc>
      </w:tr>
      <w:tr w:rsidR="00EF5CC7" w:rsidRPr="00923FD1" w14:paraId="683F0D32" w14:textId="77777777" w:rsidTr="00D50BE0">
        <w:tc>
          <w:tcPr>
            <w:tcW w:w="2841" w:type="dxa"/>
          </w:tcPr>
          <w:p w14:paraId="12840CB5" w14:textId="49BE58D9" w:rsidR="00EF5CC7" w:rsidRPr="00923FD1" w:rsidRDefault="00EF5CC7" w:rsidP="00EF5CC7">
            <w:pPr>
              <w:rPr>
                <w:rFonts w:ascii="Garamond" w:hAnsi="Garamond"/>
              </w:rPr>
            </w:pPr>
            <w:r w:rsidRPr="00923FD1">
              <w:rPr>
                <w:rFonts w:ascii="Garamond" w:hAnsi="Garamond" w:cs="GranjonLTStd"/>
                <w:sz w:val="23"/>
                <w:szCs w:val="23"/>
                <w:lang w:val="es-ES"/>
              </w:rPr>
              <w:t xml:space="preserve">2001-2184 </w:t>
            </w:r>
          </w:p>
        </w:tc>
        <w:tc>
          <w:tcPr>
            <w:tcW w:w="2841" w:type="dxa"/>
          </w:tcPr>
          <w:p w14:paraId="6EE830A7" w14:textId="4F844E98" w:rsidR="00EF5CC7" w:rsidRPr="00923FD1" w:rsidRDefault="00EF5CC7" w:rsidP="00EF5CC7">
            <w:pPr>
              <w:rPr>
                <w:rFonts w:ascii="Garamond" w:hAnsi="Garamond"/>
              </w:rPr>
            </w:pPr>
            <w:r w:rsidRPr="00923FD1">
              <w:rPr>
                <w:rFonts w:ascii="Garamond" w:hAnsi="Garamond" w:cs="GranjonLTStd"/>
                <w:sz w:val="23"/>
                <w:szCs w:val="23"/>
                <w:lang w:val="es-ES"/>
              </w:rPr>
              <w:t xml:space="preserve">redondillas </w:t>
            </w:r>
          </w:p>
        </w:tc>
        <w:tc>
          <w:tcPr>
            <w:tcW w:w="2812" w:type="dxa"/>
          </w:tcPr>
          <w:p w14:paraId="5C9F59A6" w14:textId="63BF07B2" w:rsidR="00EF5CC7" w:rsidRPr="00923FD1" w:rsidRDefault="00EF5CC7" w:rsidP="00EF5CC7">
            <w:pPr>
              <w:rPr>
                <w:rFonts w:ascii="Garamond" w:hAnsi="Garamond" w:cs="Calibri"/>
              </w:rPr>
            </w:pPr>
            <w:r w:rsidRPr="00923FD1">
              <w:rPr>
                <w:rFonts w:ascii="Garamond" w:hAnsi="Garamond" w:cs="Calibri"/>
              </w:rPr>
              <w:t>184</w:t>
            </w:r>
          </w:p>
        </w:tc>
      </w:tr>
      <w:tr w:rsidR="00EF5CC7" w:rsidRPr="00923FD1" w14:paraId="5DB1AF4F" w14:textId="77777777" w:rsidTr="00D50BE0">
        <w:tc>
          <w:tcPr>
            <w:tcW w:w="0" w:type="auto"/>
          </w:tcPr>
          <w:p w14:paraId="55EA137A" w14:textId="26635BEB"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2185-2362 </w:t>
            </w:r>
          </w:p>
        </w:tc>
        <w:tc>
          <w:tcPr>
            <w:tcW w:w="0" w:type="auto"/>
          </w:tcPr>
          <w:p w14:paraId="0FFA00C5" w14:textId="21C7EEE5"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romance en </w:t>
            </w:r>
            <w:proofErr w:type="spellStart"/>
            <w:r w:rsidRPr="00923FD1">
              <w:rPr>
                <w:rFonts w:ascii="Garamond" w:hAnsi="Garamond" w:cs="GranjonLTStd-Italic"/>
                <w:i/>
                <w:iCs/>
                <w:sz w:val="23"/>
                <w:szCs w:val="23"/>
                <w:lang w:val="es-ES"/>
              </w:rPr>
              <w:t>e</w:t>
            </w:r>
            <w:proofErr w:type="spellEnd"/>
            <w:r w:rsidRPr="00923FD1">
              <w:rPr>
                <w:rFonts w:ascii="Garamond" w:hAnsi="Garamond" w:cs="GranjonLTStd"/>
                <w:sz w:val="23"/>
                <w:szCs w:val="23"/>
                <w:lang w:val="es-ES"/>
              </w:rPr>
              <w:t>-</w:t>
            </w:r>
            <w:r w:rsidRPr="00923FD1">
              <w:rPr>
                <w:rFonts w:ascii="Garamond" w:hAnsi="Garamond" w:cs="GranjonLTStd-Italic"/>
                <w:i/>
                <w:iCs/>
                <w:sz w:val="23"/>
                <w:szCs w:val="23"/>
                <w:lang w:val="es-ES"/>
              </w:rPr>
              <w:t>o</w:t>
            </w:r>
          </w:p>
        </w:tc>
        <w:tc>
          <w:tcPr>
            <w:tcW w:w="0" w:type="auto"/>
          </w:tcPr>
          <w:p w14:paraId="04FC4A0E" w14:textId="76DA3577" w:rsidR="00EF5CC7" w:rsidRPr="00923FD1" w:rsidRDefault="00EF5CC7" w:rsidP="00EF5CC7">
            <w:pPr>
              <w:jc w:val="both"/>
              <w:rPr>
                <w:rFonts w:ascii="Garamond" w:eastAsia="Times New Roman" w:hAnsi="Garamond" w:cs="Calibri"/>
                <w:lang w:eastAsia="it-IT"/>
              </w:rPr>
            </w:pPr>
            <w:r w:rsidRPr="00923FD1">
              <w:rPr>
                <w:rFonts w:ascii="Garamond" w:eastAsia="Times New Roman" w:hAnsi="Garamond" w:cs="Calibri"/>
                <w:lang w:eastAsia="it-IT"/>
              </w:rPr>
              <w:t>178</w:t>
            </w:r>
          </w:p>
        </w:tc>
      </w:tr>
      <w:tr w:rsidR="00EF5CC7" w:rsidRPr="00923FD1" w14:paraId="77E82C19" w14:textId="77777777" w:rsidTr="00D50BE0">
        <w:tc>
          <w:tcPr>
            <w:tcW w:w="0" w:type="auto"/>
          </w:tcPr>
          <w:p w14:paraId="049F5AB2" w14:textId="4CCA0D1A"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2363-2501</w:t>
            </w:r>
          </w:p>
        </w:tc>
        <w:tc>
          <w:tcPr>
            <w:tcW w:w="0" w:type="auto"/>
          </w:tcPr>
          <w:p w14:paraId="70670ED7" w14:textId="25F7A0CB"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tercetos encadenados</w:t>
            </w:r>
          </w:p>
        </w:tc>
        <w:tc>
          <w:tcPr>
            <w:tcW w:w="0" w:type="auto"/>
          </w:tcPr>
          <w:p w14:paraId="3CB14671" w14:textId="5A32EA53" w:rsidR="00EF5CC7" w:rsidRPr="00923FD1" w:rsidRDefault="00EF5CC7" w:rsidP="00EF5CC7">
            <w:pPr>
              <w:jc w:val="both"/>
              <w:rPr>
                <w:rFonts w:ascii="Garamond" w:eastAsia="Times New Roman" w:hAnsi="Garamond" w:cs="Calibri"/>
                <w:lang w:eastAsia="it-IT"/>
              </w:rPr>
            </w:pPr>
            <w:r w:rsidRPr="00923FD1">
              <w:rPr>
                <w:rFonts w:ascii="Garamond" w:eastAsia="Times New Roman" w:hAnsi="Garamond" w:cs="Calibri"/>
                <w:lang w:eastAsia="it-IT"/>
              </w:rPr>
              <w:t>139</w:t>
            </w:r>
          </w:p>
        </w:tc>
      </w:tr>
      <w:tr w:rsidR="00EF5CC7" w:rsidRPr="00923FD1" w14:paraId="4392897C" w14:textId="77777777" w:rsidTr="00D50BE0">
        <w:tc>
          <w:tcPr>
            <w:tcW w:w="0" w:type="auto"/>
          </w:tcPr>
          <w:p w14:paraId="20F0AD20" w14:textId="7E658A43"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2502-2517 </w:t>
            </w:r>
          </w:p>
        </w:tc>
        <w:tc>
          <w:tcPr>
            <w:tcW w:w="0" w:type="auto"/>
          </w:tcPr>
          <w:p w14:paraId="4C2E69C9" w14:textId="2DB8B549"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redondillas </w:t>
            </w:r>
          </w:p>
        </w:tc>
        <w:tc>
          <w:tcPr>
            <w:tcW w:w="0" w:type="auto"/>
          </w:tcPr>
          <w:p w14:paraId="2B9D1099" w14:textId="36DC73F1" w:rsidR="00EF5CC7" w:rsidRPr="00923FD1" w:rsidRDefault="00EF5CC7" w:rsidP="00EF5CC7">
            <w:pPr>
              <w:jc w:val="both"/>
              <w:rPr>
                <w:rFonts w:ascii="Garamond" w:eastAsia="Times New Roman" w:hAnsi="Garamond" w:cs="Calibri"/>
                <w:lang w:eastAsia="it-IT"/>
              </w:rPr>
            </w:pPr>
            <w:r w:rsidRPr="00923FD1">
              <w:rPr>
                <w:rFonts w:ascii="Garamond" w:eastAsia="Times New Roman" w:hAnsi="Garamond" w:cs="Calibri"/>
                <w:lang w:eastAsia="it-IT"/>
              </w:rPr>
              <w:t>16</w:t>
            </w:r>
          </w:p>
        </w:tc>
      </w:tr>
      <w:tr w:rsidR="00EF5CC7" w:rsidRPr="00923FD1" w14:paraId="3891E73D" w14:textId="77777777" w:rsidTr="00D50BE0">
        <w:tc>
          <w:tcPr>
            <w:tcW w:w="0" w:type="auto"/>
          </w:tcPr>
          <w:p w14:paraId="67B133F5" w14:textId="18763B28"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2518-2645 </w:t>
            </w:r>
          </w:p>
        </w:tc>
        <w:tc>
          <w:tcPr>
            <w:tcW w:w="0" w:type="auto"/>
          </w:tcPr>
          <w:p w14:paraId="14233D03" w14:textId="220F7E06"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romance en </w:t>
            </w:r>
            <w:proofErr w:type="spellStart"/>
            <w:r w:rsidRPr="00923FD1">
              <w:rPr>
                <w:rFonts w:ascii="Garamond" w:hAnsi="Garamond" w:cs="GranjonLTStd-Italic"/>
                <w:i/>
                <w:iCs/>
                <w:sz w:val="23"/>
                <w:szCs w:val="23"/>
                <w:lang w:val="es-ES"/>
              </w:rPr>
              <w:t>e</w:t>
            </w:r>
            <w:proofErr w:type="spellEnd"/>
            <w:r w:rsidRPr="00923FD1">
              <w:rPr>
                <w:rFonts w:ascii="Garamond" w:hAnsi="Garamond" w:cs="GranjonLTStd"/>
                <w:sz w:val="23"/>
                <w:szCs w:val="23"/>
                <w:lang w:val="es-ES"/>
              </w:rPr>
              <w:t>-</w:t>
            </w:r>
            <w:r w:rsidRPr="00923FD1">
              <w:rPr>
                <w:rFonts w:ascii="Garamond" w:hAnsi="Garamond" w:cs="GranjonLTStd-Italic"/>
                <w:i/>
                <w:iCs/>
                <w:sz w:val="23"/>
                <w:szCs w:val="23"/>
                <w:lang w:val="es-ES"/>
              </w:rPr>
              <w:t xml:space="preserve">o </w:t>
            </w:r>
          </w:p>
        </w:tc>
        <w:tc>
          <w:tcPr>
            <w:tcW w:w="0" w:type="auto"/>
          </w:tcPr>
          <w:p w14:paraId="26E84AFF" w14:textId="4BAB2342" w:rsidR="00EF5CC7" w:rsidRPr="00923FD1" w:rsidRDefault="00EF5CC7" w:rsidP="00EF5CC7">
            <w:pPr>
              <w:jc w:val="both"/>
              <w:rPr>
                <w:rFonts w:ascii="Garamond" w:eastAsia="Times New Roman" w:hAnsi="Garamond" w:cs="Calibri"/>
                <w:lang w:eastAsia="it-IT"/>
              </w:rPr>
            </w:pPr>
            <w:r w:rsidRPr="00923FD1">
              <w:rPr>
                <w:rFonts w:ascii="Garamond" w:eastAsia="Times New Roman" w:hAnsi="Garamond" w:cs="Calibri"/>
                <w:lang w:eastAsia="it-IT"/>
              </w:rPr>
              <w:t>128</w:t>
            </w:r>
          </w:p>
        </w:tc>
      </w:tr>
      <w:tr w:rsidR="00EF5CC7" w:rsidRPr="00923FD1" w14:paraId="220C28F4" w14:textId="77777777" w:rsidTr="00D50BE0">
        <w:tc>
          <w:tcPr>
            <w:tcW w:w="0" w:type="auto"/>
          </w:tcPr>
          <w:p w14:paraId="5060D764" w14:textId="0AC8291A"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2646-2777 </w:t>
            </w:r>
          </w:p>
        </w:tc>
        <w:tc>
          <w:tcPr>
            <w:tcW w:w="0" w:type="auto"/>
          </w:tcPr>
          <w:p w14:paraId="2E33F511" w14:textId="4762711D"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redondillas </w:t>
            </w:r>
          </w:p>
        </w:tc>
        <w:tc>
          <w:tcPr>
            <w:tcW w:w="0" w:type="auto"/>
          </w:tcPr>
          <w:p w14:paraId="1A4D4992" w14:textId="3169625F" w:rsidR="00EF5CC7" w:rsidRPr="00923FD1" w:rsidRDefault="00EF5CC7" w:rsidP="00EF5CC7">
            <w:pPr>
              <w:jc w:val="both"/>
              <w:rPr>
                <w:rFonts w:ascii="Garamond" w:eastAsia="Times New Roman" w:hAnsi="Garamond" w:cs="Calibri"/>
                <w:lang w:eastAsia="it-IT"/>
              </w:rPr>
            </w:pPr>
            <w:r w:rsidRPr="00923FD1">
              <w:rPr>
                <w:rFonts w:ascii="Garamond" w:eastAsia="Times New Roman" w:hAnsi="Garamond" w:cs="Calibri"/>
                <w:lang w:eastAsia="it-IT"/>
              </w:rPr>
              <w:t>132</w:t>
            </w:r>
          </w:p>
        </w:tc>
      </w:tr>
      <w:tr w:rsidR="00EF5CC7" w:rsidRPr="00923FD1" w14:paraId="7BE24D3A" w14:textId="77777777" w:rsidTr="00D50BE0">
        <w:tc>
          <w:tcPr>
            <w:tcW w:w="0" w:type="auto"/>
          </w:tcPr>
          <w:p w14:paraId="4447B66E" w14:textId="33B99B37" w:rsidR="00EF5CC7" w:rsidRPr="00923FD1" w:rsidRDefault="00EF5CC7" w:rsidP="00EF5CC7">
            <w:pPr>
              <w:jc w:val="both"/>
              <w:rPr>
                <w:rFonts w:ascii="Garamond" w:hAnsi="Garamond" w:cs="GranjonLTStd"/>
                <w:sz w:val="23"/>
                <w:szCs w:val="23"/>
                <w:lang w:val="es-ES"/>
              </w:rPr>
            </w:pPr>
            <w:r w:rsidRPr="00923FD1">
              <w:rPr>
                <w:rFonts w:ascii="Garamond" w:hAnsi="Garamond" w:cs="GranjonLTStd"/>
                <w:sz w:val="23"/>
                <w:szCs w:val="23"/>
                <w:lang w:val="es-ES"/>
              </w:rPr>
              <w:t>2778-2899</w:t>
            </w:r>
            <w:r w:rsidRPr="00923FD1">
              <w:rPr>
                <w:rStyle w:val="Refdenotaalpie"/>
                <w:rFonts w:ascii="Garamond" w:hAnsi="Garamond" w:cs="GranjonLTStd"/>
                <w:sz w:val="23"/>
                <w:szCs w:val="23"/>
                <w:lang w:val="es-ES"/>
              </w:rPr>
              <w:footnoteReference w:id="62"/>
            </w:r>
          </w:p>
        </w:tc>
        <w:tc>
          <w:tcPr>
            <w:tcW w:w="0" w:type="auto"/>
          </w:tcPr>
          <w:p w14:paraId="0E2E63C5" w14:textId="269A4392" w:rsidR="00EF5CC7" w:rsidRPr="00923FD1" w:rsidRDefault="00EF5CC7" w:rsidP="00EF5CC7">
            <w:pPr>
              <w:jc w:val="both"/>
              <w:rPr>
                <w:rFonts w:ascii="Garamond" w:eastAsia="Times New Roman" w:hAnsi="Garamond" w:cs="Arial"/>
                <w:sz w:val="24"/>
                <w:szCs w:val="24"/>
                <w:lang w:eastAsia="it-IT"/>
              </w:rPr>
            </w:pPr>
            <w:r w:rsidRPr="00923FD1">
              <w:rPr>
                <w:rFonts w:ascii="Garamond" w:hAnsi="Garamond" w:cs="GranjonLTStd"/>
                <w:sz w:val="23"/>
                <w:szCs w:val="23"/>
                <w:lang w:val="es-ES"/>
              </w:rPr>
              <w:t xml:space="preserve">romance en </w:t>
            </w:r>
            <w:proofErr w:type="spellStart"/>
            <w:r w:rsidRPr="00923FD1">
              <w:rPr>
                <w:rFonts w:ascii="Garamond" w:hAnsi="Garamond" w:cs="GranjonLTStd-Italic"/>
                <w:i/>
                <w:iCs/>
                <w:sz w:val="23"/>
                <w:szCs w:val="23"/>
                <w:lang w:val="es-ES"/>
              </w:rPr>
              <w:t>e</w:t>
            </w:r>
            <w:proofErr w:type="spellEnd"/>
            <w:r w:rsidRPr="00923FD1">
              <w:rPr>
                <w:rFonts w:ascii="Garamond" w:hAnsi="Garamond" w:cs="GranjonLTStd"/>
                <w:sz w:val="23"/>
                <w:szCs w:val="23"/>
                <w:lang w:val="es-ES"/>
              </w:rPr>
              <w:t>-</w:t>
            </w:r>
            <w:r w:rsidRPr="00923FD1">
              <w:rPr>
                <w:rFonts w:ascii="Garamond" w:hAnsi="Garamond" w:cs="GranjonLTStd-Italic"/>
                <w:i/>
                <w:iCs/>
                <w:sz w:val="23"/>
                <w:szCs w:val="23"/>
                <w:lang w:val="es-ES"/>
              </w:rPr>
              <w:t xml:space="preserve">a </w:t>
            </w:r>
          </w:p>
        </w:tc>
        <w:tc>
          <w:tcPr>
            <w:tcW w:w="0" w:type="auto"/>
          </w:tcPr>
          <w:p w14:paraId="24B62CD2" w14:textId="4FFBA9F4" w:rsidR="00EF5CC7" w:rsidRPr="00923FD1" w:rsidRDefault="00EF5CC7" w:rsidP="00EF5CC7">
            <w:pPr>
              <w:jc w:val="both"/>
              <w:rPr>
                <w:rFonts w:ascii="Garamond" w:eastAsia="Times New Roman" w:hAnsi="Garamond" w:cs="Calibri"/>
                <w:lang w:eastAsia="it-IT"/>
              </w:rPr>
            </w:pPr>
            <w:r w:rsidRPr="00923FD1">
              <w:rPr>
                <w:rFonts w:ascii="Garamond" w:eastAsia="Times New Roman" w:hAnsi="Garamond" w:cs="Calibri"/>
                <w:lang w:eastAsia="it-IT"/>
              </w:rPr>
              <w:t>122</w:t>
            </w:r>
          </w:p>
        </w:tc>
      </w:tr>
      <w:tr w:rsidR="00EF5CC7" w:rsidRPr="00923FD1" w14:paraId="7542C04B" w14:textId="77777777" w:rsidTr="00D50BE0">
        <w:tc>
          <w:tcPr>
            <w:tcW w:w="0" w:type="auto"/>
            <w:hideMark/>
          </w:tcPr>
          <w:p w14:paraId="77B7B40F" w14:textId="77777777" w:rsidR="00EF5CC7" w:rsidRPr="00923FD1" w:rsidRDefault="00EF5CC7" w:rsidP="00D50BE0">
            <w:pPr>
              <w:jc w:val="both"/>
              <w:rPr>
                <w:rFonts w:ascii="Garamond" w:eastAsia="Times New Roman" w:hAnsi="Garamond" w:cs="Arial"/>
                <w:sz w:val="24"/>
                <w:szCs w:val="24"/>
                <w:lang w:eastAsia="it-IT"/>
              </w:rPr>
            </w:pPr>
            <w:r w:rsidRPr="00923FD1">
              <w:rPr>
                <w:rFonts w:ascii="Garamond" w:eastAsia="Times New Roman" w:hAnsi="Garamond" w:cs="Arial"/>
                <w:b/>
                <w:bCs/>
                <w:i/>
                <w:iCs/>
                <w:lang w:eastAsia="it-IT"/>
              </w:rPr>
              <w:t>Total</w:t>
            </w:r>
          </w:p>
        </w:tc>
        <w:tc>
          <w:tcPr>
            <w:tcW w:w="0" w:type="auto"/>
            <w:hideMark/>
          </w:tcPr>
          <w:p w14:paraId="5D83AD3E" w14:textId="77777777" w:rsidR="00EF5CC7" w:rsidRPr="00923FD1" w:rsidRDefault="00EF5CC7" w:rsidP="00D50BE0">
            <w:pPr>
              <w:jc w:val="both"/>
              <w:rPr>
                <w:rFonts w:ascii="Garamond" w:eastAsia="Times New Roman" w:hAnsi="Garamond" w:cs="Arial"/>
                <w:sz w:val="24"/>
                <w:szCs w:val="24"/>
                <w:lang w:eastAsia="it-IT"/>
              </w:rPr>
            </w:pPr>
          </w:p>
        </w:tc>
        <w:tc>
          <w:tcPr>
            <w:tcW w:w="0" w:type="auto"/>
            <w:hideMark/>
          </w:tcPr>
          <w:p w14:paraId="1F9A15CB" w14:textId="77777777" w:rsidR="00EF5CC7" w:rsidRPr="00923FD1" w:rsidRDefault="00EF5CC7" w:rsidP="00D50BE0">
            <w:pPr>
              <w:jc w:val="both"/>
              <w:rPr>
                <w:rFonts w:ascii="Garamond" w:eastAsia="Times New Roman" w:hAnsi="Garamond" w:cs="Arial"/>
                <w:sz w:val="24"/>
                <w:szCs w:val="24"/>
                <w:lang w:eastAsia="it-IT"/>
              </w:rPr>
            </w:pPr>
          </w:p>
        </w:tc>
      </w:tr>
      <w:tr w:rsidR="00EF5CC7" w:rsidRPr="00923FD1" w14:paraId="27B16D7F" w14:textId="77777777" w:rsidTr="00D50BE0">
        <w:tc>
          <w:tcPr>
            <w:tcW w:w="2841" w:type="dxa"/>
          </w:tcPr>
          <w:p w14:paraId="1CD7FC41" w14:textId="77777777" w:rsidR="00EF5CC7" w:rsidRPr="00923FD1" w:rsidRDefault="00EF5CC7" w:rsidP="00D50BE0">
            <w:pPr>
              <w:rPr>
                <w:rFonts w:ascii="Garamond" w:hAnsi="Garamond"/>
                <w:b/>
                <w:i/>
              </w:rPr>
            </w:pPr>
            <w:proofErr w:type="spellStart"/>
            <w:r w:rsidRPr="00923FD1">
              <w:rPr>
                <w:rFonts w:ascii="Garamond" w:hAnsi="Garamond"/>
                <w:b/>
                <w:i/>
              </w:rPr>
              <w:t>Resumen</w:t>
            </w:r>
            <w:proofErr w:type="spellEnd"/>
          </w:p>
        </w:tc>
        <w:tc>
          <w:tcPr>
            <w:tcW w:w="2841" w:type="dxa"/>
          </w:tcPr>
          <w:p w14:paraId="24F4F898" w14:textId="77777777" w:rsidR="00EF5CC7" w:rsidRPr="00923FD1" w:rsidRDefault="00EF5CC7" w:rsidP="00D50BE0">
            <w:pPr>
              <w:rPr>
                <w:rFonts w:ascii="Garamond" w:hAnsi="Garamond"/>
                <w:b/>
                <w:i/>
              </w:rPr>
            </w:pPr>
            <w:r w:rsidRPr="00923FD1">
              <w:rPr>
                <w:rFonts w:ascii="Garamond" w:hAnsi="Garamond"/>
                <w:b/>
                <w:i/>
              </w:rPr>
              <w:t>total</w:t>
            </w:r>
          </w:p>
        </w:tc>
        <w:tc>
          <w:tcPr>
            <w:tcW w:w="2812" w:type="dxa"/>
          </w:tcPr>
          <w:p w14:paraId="64F1B4C9" w14:textId="77777777" w:rsidR="00EF5CC7" w:rsidRPr="00923FD1" w:rsidRDefault="00EF5CC7" w:rsidP="00D50BE0">
            <w:pPr>
              <w:rPr>
                <w:rFonts w:ascii="Garamond" w:hAnsi="Garamond"/>
                <w:b/>
                <w:i/>
              </w:rPr>
            </w:pPr>
            <w:r w:rsidRPr="00923FD1">
              <w:rPr>
                <w:rFonts w:ascii="Garamond" w:hAnsi="Garamond"/>
                <w:b/>
                <w:i/>
              </w:rPr>
              <w:t>%</w:t>
            </w:r>
          </w:p>
        </w:tc>
      </w:tr>
      <w:tr w:rsidR="00EF5CC7" w:rsidRPr="00923FD1" w14:paraId="4D786639" w14:textId="77777777" w:rsidTr="00D50BE0">
        <w:tc>
          <w:tcPr>
            <w:tcW w:w="2841" w:type="dxa"/>
          </w:tcPr>
          <w:p w14:paraId="5CC258E2" w14:textId="1BC3FC66" w:rsidR="00EF5CC7" w:rsidRPr="00923FD1" w:rsidRDefault="00EF5CC7" w:rsidP="00EF5CC7">
            <w:pPr>
              <w:rPr>
                <w:rFonts w:ascii="Garamond" w:hAnsi="Garamond"/>
              </w:rPr>
            </w:pPr>
            <w:r w:rsidRPr="00923FD1">
              <w:rPr>
                <w:rFonts w:ascii="Garamond" w:hAnsi="Garamond" w:cs="GranjonLTStd-Italic"/>
                <w:i/>
                <w:iCs/>
                <w:sz w:val="23"/>
                <w:szCs w:val="23"/>
                <w:lang w:val="es-ES"/>
              </w:rPr>
              <w:t xml:space="preserve">Estrofas </w:t>
            </w:r>
          </w:p>
        </w:tc>
        <w:tc>
          <w:tcPr>
            <w:tcW w:w="2841" w:type="dxa"/>
          </w:tcPr>
          <w:p w14:paraId="26D8B556" w14:textId="1CC0A3DD" w:rsidR="00EF5CC7" w:rsidRPr="00923FD1" w:rsidRDefault="00EF5CC7" w:rsidP="00EF5CC7">
            <w:pPr>
              <w:rPr>
                <w:rFonts w:ascii="Garamond" w:hAnsi="Garamond"/>
              </w:rPr>
            </w:pPr>
          </w:p>
        </w:tc>
        <w:tc>
          <w:tcPr>
            <w:tcW w:w="2812" w:type="dxa"/>
          </w:tcPr>
          <w:p w14:paraId="62B178E9" w14:textId="04B878DE" w:rsidR="00EF5CC7" w:rsidRPr="00923FD1" w:rsidRDefault="00EF5CC7" w:rsidP="00EF5CC7">
            <w:pPr>
              <w:rPr>
                <w:rFonts w:ascii="Garamond" w:hAnsi="Garamond"/>
              </w:rPr>
            </w:pPr>
          </w:p>
        </w:tc>
      </w:tr>
      <w:tr w:rsidR="00403F4C" w:rsidRPr="00923FD1" w14:paraId="17FB120E" w14:textId="77777777" w:rsidTr="00D50BE0">
        <w:tc>
          <w:tcPr>
            <w:tcW w:w="2841" w:type="dxa"/>
          </w:tcPr>
          <w:p w14:paraId="1EF681E9" w14:textId="48B695DE" w:rsidR="00403F4C" w:rsidRPr="00923FD1" w:rsidRDefault="00403F4C" w:rsidP="00403F4C">
            <w:pPr>
              <w:rPr>
                <w:rFonts w:ascii="Garamond" w:hAnsi="Garamond"/>
              </w:rPr>
            </w:pPr>
            <w:r w:rsidRPr="00923FD1">
              <w:rPr>
                <w:rFonts w:ascii="Garamond" w:hAnsi="Garamond" w:cs="GranjonLTStd"/>
                <w:sz w:val="23"/>
                <w:szCs w:val="23"/>
                <w:lang w:val="es-ES"/>
              </w:rPr>
              <w:t xml:space="preserve">Romances </w:t>
            </w:r>
          </w:p>
        </w:tc>
        <w:tc>
          <w:tcPr>
            <w:tcW w:w="2841" w:type="dxa"/>
          </w:tcPr>
          <w:p w14:paraId="71E27C04" w14:textId="7EAED938" w:rsidR="00403F4C" w:rsidRPr="00923FD1" w:rsidRDefault="00403F4C" w:rsidP="00403F4C">
            <w:pPr>
              <w:rPr>
                <w:rFonts w:ascii="Garamond" w:hAnsi="Garamond"/>
              </w:rPr>
            </w:pPr>
            <w:r w:rsidRPr="00923FD1">
              <w:rPr>
                <w:rFonts w:ascii="Garamond" w:hAnsi="Garamond" w:cs="GranjonLTStd"/>
                <w:sz w:val="23"/>
                <w:szCs w:val="23"/>
                <w:lang w:val="es-ES"/>
              </w:rPr>
              <w:t xml:space="preserve">1178 </w:t>
            </w:r>
          </w:p>
        </w:tc>
        <w:tc>
          <w:tcPr>
            <w:tcW w:w="2812" w:type="dxa"/>
          </w:tcPr>
          <w:p w14:paraId="18BCA462" w14:textId="7B226BCA" w:rsidR="00403F4C" w:rsidRPr="00923FD1" w:rsidRDefault="00403F4C" w:rsidP="00403F4C">
            <w:pPr>
              <w:rPr>
                <w:rFonts w:ascii="Garamond" w:hAnsi="Garamond"/>
              </w:rPr>
            </w:pPr>
            <w:r w:rsidRPr="00923FD1">
              <w:rPr>
                <w:rFonts w:ascii="Garamond" w:hAnsi="Garamond" w:cs="GranjonLTStd"/>
                <w:sz w:val="23"/>
                <w:szCs w:val="23"/>
                <w:lang w:val="es-ES"/>
              </w:rPr>
              <w:t>40,60</w:t>
            </w:r>
          </w:p>
        </w:tc>
      </w:tr>
      <w:tr w:rsidR="00403F4C" w:rsidRPr="00923FD1" w14:paraId="4C4FEEDD" w14:textId="77777777" w:rsidTr="00D50BE0">
        <w:tc>
          <w:tcPr>
            <w:tcW w:w="2841" w:type="dxa"/>
          </w:tcPr>
          <w:p w14:paraId="15F05D62" w14:textId="1FA0440F" w:rsidR="00403F4C" w:rsidRPr="00923FD1" w:rsidRDefault="00403F4C" w:rsidP="00403F4C">
            <w:pPr>
              <w:rPr>
                <w:rFonts w:ascii="Garamond" w:hAnsi="Garamond"/>
              </w:rPr>
            </w:pPr>
            <w:r w:rsidRPr="00923FD1">
              <w:rPr>
                <w:rFonts w:ascii="Garamond" w:hAnsi="Garamond" w:cs="GranjonLTStd"/>
                <w:sz w:val="23"/>
                <w:szCs w:val="23"/>
                <w:lang w:val="es-ES"/>
              </w:rPr>
              <w:t xml:space="preserve">Redondillas </w:t>
            </w:r>
          </w:p>
        </w:tc>
        <w:tc>
          <w:tcPr>
            <w:tcW w:w="2841" w:type="dxa"/>
          </w:tcPr>
          <w:p w14:paraId="413B3837" w14:textId="14D0440A" w:rsidR="00403F4C" w:rsidRPr="00923FD1" w:rsidRDefault="00403F4C" w:rsidP="00403F4C">
            <w:pPr>
              <w:rPr>
                <w:rFonts w:ascii="Garamond" w:hAnsi="Garamond"/>
              </w:rPr>
            </w:pPr>
            <w:r w:rsidRPr="00923FD1">
              <w:rPr>
                <w:rFonts w:ascii="Garamond" w:hAnsi="Garamond" w:cs="GranjonLTStd"/>
                <w:sz w:val="23"/>
                <w:szCs w:val="23"/>
                <w:lang w:val="es-ES"/>
              </w:rPr>
              <w:t xml:space="preserve">960 </w:t>
            </w:r>
          </w:p>
        </w:tc>
        <w:tc>
          <w:tcPr>
            <w:tcW w:w="2812" w:type="dxa"/>
          </w:tcPr>
          <w:p w14:paraId="17E877FD" w14:textId="728E1C57" w:rsidR="00403F4C" w:rsidRPr="00923FD1" w:rsidRDefault="00403F4C" w:rsidP="00403F4C">
            <w:pPr>
              <w:rPr>
                <w:rFonts w:ascii="Garamond" w:hAnsi="Garamond"/>
              </w:rPr>
            </w:pPr>
            <w:r w:rsidRPr="00923FD1">
              <w:rPr>
                <w:rFonts w:ascii="Garamond" w:hAnsi="Garamond" w:cs="GranjonLTStd"/>
                <w:sz w:val="23"/>
                <w:szCs w:val="23"/>
                <w:lang w:val="es-ES"/>
              </w:rPr>
              <w:t>33,10</w:t>
            </w:r>
          </w:p>
        </w:tc>
      </w:tr>
      <w:tr w:rsidR="00403F4C" w:rsidRPr="00923FD1" w14:paraId="57F02F38" w14:textId="77777777" w:rsidTr="00D50BE0">
        <w:tc>
          <w:tcPr>
            <w:tcW w:w="2841" w:type="dxa"/>
          </w:tcPr>
          <w:p w14:paraId="318B78D7" w14:textId="625FC831" w:rsidR="00403F4C" w:rsidRPr="00923FD1" w:rsidRDefault="00403F4C" w:rsidP="00403F4C">
            <w:pPr>
              <w:rPr>
                <w:rFonts w:ascii="Garamond" w:hAnsi="Garamond"/>
              </w:rPr>
            </w:pPr>
            <w:r w:rsidRPr="00923FD1">
              <w:rPr>
                <w:rFonts w:ascii="Garamond" w:hAnsi="Garamond" w:cs="GranjonLTStd"/>
                <w:sz w:val="23"/>
                <w:szCs w:val="23"/>
                <w:lang w:val="es-ES"/>
              </w:rPr>
              <w:t xml:space="preserve">Octavas reales </w:t>
            </w:r>
          </w:p>
        </w:tc>
        <w:tc>
          <w:tcPr>
            <w:tcW w:w="2841" w:type="dxa"/>
          </w:tcPr>
          <w:p w14:paraId="4EA7A0CD" w14:textId="14CEEF81" w:rsidR="00403F4C" w:rsidRPr="00923FD1" w:rsidRDefault="00403F4C" w:rsidP="00403F4C">
            <w:pPr>
              <w:rPr>
                <w:rFonts w:ascii="Garamond" w:hAnsi="Garamond"/>
              </w:rPr>
            </w:pPr>
            <w:r w:rsidRPr="00923FD1">
              <w:rPr>
                <w:rFonts w:ascii="Garamond" w:hAnsi="Garamond" w:cs="GranjonLTStd"/>
                <w:sz w:val="23"/>
                <w:szCs w:val="23"/>
                <w:lang w:val="es-ES"/>
              </w:rPr>
              <w:t xml:space="preserve">184 </w:t>
            </w:r>
          </w:p>
        </w:tc>
        <w:tc>
          <w:tcPr>
            <w:tcW w:w="2812" w:type="dxa"/>
          </w:tcPr>
          <w:p w14:paraId="0FD0CA5E" w14:textId="50E22E77" w:rsidR="00403F4C" w:rsidRPr="00923FD1" w:rsidRDefault="00403F4C" w:rsidP="00403F4C">
            <w:pPr>
              <w:rPr>
                <w:rFonts w:ascii="Garamond" w:hAnsi="Garamond"/>
              </w:rPr>
            </w:pPr>
            <w:r w:rsidRPr="00923FD1">
              <w:rPr>
                <w:rFonts w:ascii="Garamond" w:hAnsi="Garamond" w:cs="GranjonLTStd"/>
                <w:sz w:val="23"/>
                <w:szCs w:val="23"/>
                <w:lang w:val="es-ES"/>
              </w:rPr>
              <w:t>6,40</w:t>
            </w:r>
          </w:p>
        </w:tc>
      </w:tr>
      <w:tr w:rsidR="00403F4C" w:rsidRPr="00923FD1" w14:paraId="0F1DAE0A" w14:textId="77777777" w:rsidTr="00D50BE0">
        <w:tc>
          <w:tcPr>
            <w:tcW w:w="2841" w:type="dxa"/>
          </w:tcPr>
          <w:p w14:paraId="34506497" w14:textId="0F8FEA5A" w:rsidR="00403F4C" w:rsidRPr="00923FD1" w:rsidRDefault="00403F4C" w:rsidP="00403F4C">
            <w:pPr>
              <w:rPr>
                <w:rFonts w:ascii="Garamond" w:hAnsi="Garamond"/>
              </w:rPr>
            </w:pPr>
            <w:r w:rsidRPr="00923FD1">
              <w:rPr>
                <w:rFonts w:ascii="Garamond" w:hAnsi="Garamond" w:cs="GranjonLTStd"/>
                <w:sz w:val="23"/>
                <w:szCs w:val="23"/>
                <w:lang w:val="es-ES"/>
              </w:rPr>
              <w:t xml:space="preserve">Quintillas </w:t>
            </w:r>
          </w:p>
        </w:tc>
        <w:tc>
          <w:tcPr>
            <w:tcW w:w="2841" w:type="dxa"/>
          </w:tcPr>
          <w:p w14:paraId="0B2FC841" w14:textId="61C6E05C" w:rsidR="00403F4C" w:rsidRPr="00923FD1" w:rsidRDefault="00403F4C" w:rsidP="00403F4C">
            <w:pPr>
              <w:rPr>
                <w:rFonts w:ascii="Garamond" w:hAnsi="Garamond"/>
              </w:rPr>
            </w:pPr>
            <w:r w:rsidRPr="00923FD1">
              <w:rPr>
                <w:rFonts w:ascii="Garamond" w:hAnsi="Garamond" w:cs="GranjonLTStd"/>
                <w:sz w:val="23"/>
                <w:szCs w:val="23"/>
                <w:lang w:val="es-ES"/>
              </w:rPr>
              <w:t xml:space="preserve">180 </w:t>
            </w:r>
          </w:p>
        </w:tc>
        <w:tc>
          <w:tcPr>
            <w:tcW w:w="2812" w:type="dxa"/>
          </w:tcPr>
          <w:p w14:paraId="43221F75" w14:textId="101D64A0" w:rsidR="00403F4C" w:rsidRPr="00923FD1" w:rsidRDefault="00403F4C" w:rsidP="00403F4C">
            <w:pPr>
              <w:rPr>
                <w:rFonts w:ascii="Garamond" w:hAnsi="Garamond"/>
              </w:rPr>
            </w:pPr>
            <w:r w:rsidRPr="00923FD1">
              <w:rPr>
                <w:rFonts w:ascii="Garamond" w:hAnsi="Garamond" w:cs="GranjonLTStd"/>
                <w:sz w:val="23"/>
                <w:szCs w:val="23"/>
                <w:lang w:val="es-ES"/>
              </w:rPr>
              <w:t>6,20</w:t>
            </w:r>
          </w:p>
        </w:tc>
      </w:tr>
      <w:tr w:rsidR="00403F4C" w:rsidRPr="00923FD1" w14:paraId="7CF055D8" w14:textId="77777777" w:rsidTr="00D50BE0">
        <w:tc>
          <w:tcPr>
            <w:tcW w:w="2841" w:type="dxa"/>
          </w:tcPr>
          <w:p w14:paraId="00AA63A5" w14:textId="1F1E3D6A" w:rsidR="00403F4C" w:rsidRPr="00923FD1" w:rsidRDefault="00403F4C" w:rsidP="00403F4C">
            <w:pPr>
              <w:rPr>
                <w:rFonts w:ascii="Garamond" w:hAnsi="Garamond"/>
              </w:rPr>
            </w:pPr>
            <w:r w:rsidRPr="00923FD1">
              <w:rPr>
                <w:rFonts w:ascii="Garamond" w:hAnsi="Garamond" w:cs="GranjonLTStd"/>
                <w:sz w:val="23"/>
                <w:szCs w:val="23"/>
                <w:lang w:val="es-ES"/>
              </w:rPr>
              <w:t xml:space="preserve">Décimas </w:t>
            </w:r>
          </w:p>
        </w:tc>
        <w:tc>
          <w:tcPr>
            <w:tcW w:w="2841" w:type="dxa"/>
          </w:tcPr>
          <w:p w14:paraId="23BD5249" w14:textId="259A019D" w:rsidR="00403F4C" w:rsidRPr="00923FD1" w:rsidRDefault="00403F4C" w:rsidP="00403F4C">
            <w:pPr>
              <w:rPr>
                <w:rFonts w:ascii="Garamond" w:hAnsi="Garamond"/>
              </w:rPr>
            </w:pPr>
            <w:r w:rsidRPr="00923FD1">
              <w:rPr>
                <w:rFonts w:ascii="Garamond" w:hAnsi="Garamond" w:cs="GranjonLTStd"/>
                <w:sz w:val="23"/>
                <w:szCs w:val="23"/>
                <w:lang w:val="es-ES"/>
              </w:rPr>
              <w:t xml:space="preserve">150 </w:t>
            </w:r>
          </w:p>
        </w:tc>
        <w:tc>
          <w:tcPr>
            <w:tcW w:w="2812" w:type="dxa"/>
          </w:tcPr>
          <w:p w14:paraId="310A8DD8" w14:textId="52A9F5FC" w:rsidR="00403F4C" w:rsidRPr="00923FD1" w:rsidRDefault="00403F4C" w:rsidP="00403F4C">
            <w:pPr>
              <w:rPr>
                <w:rFonts w:ascii="Garamond" w:hAnsi="Garamond"/>
              </w:rPr>
            </w:pPr>
            <w:r w:rsidRPr="00923FD1">
              <w:rPr>
                <w:rFonts w:ascii="Garamond" w:hAnsi="Garamond" w:cs="GranjonLTStd"/>
                <w:sz w:val="23"/>
                <w:szCs w:val="23"/>
                <w:lang w:val="es-ES"/>
              </w:rPr>
              <w:t>5,20</w:t>
            </w:r>
          </w:p>
        </w:tc>
      </w:tr>
      <w:tr w:rsidR="00403F4C" w:rsidRPr="00923FD1" w14:paraId="51767967" w14:textId="77777777" w:rsidTr="00D50BE0">
        <w:tc>
          <w:tcPr>
            <w:tcW w:w="2841" w:type="dxa"/>
          </w:tcPr>
          <w:p w14:paraId="2B1A34C5" w14:textId="6626C041" w:rsidR="00403F4C" w:rsidRPr="00923FD1" w:rsidRDefault="00403F4C" w:rsidP="00403F4C">
            <w:pPr>
              <w:rPr>
                <w:rFonts w:ascii="Garamond" w:hAnsi="Garamond"/>
              </w:rPr>
            </w:pPr>
            <w:r w:rsidRPr="00923FD1">
              <w:rPr>
                <w:rFonts w:ascii="Garamond" w:hAnsi="Garamond" w:cs="GranjonLTStd"/>
                <w:sz w:val="23"/>
                <w:szCs w:val="23"/>
                <w:lang w:val="es-ES"/>
              </w:rPr>
              <w:t xml:space="preserve">Tercetos encadenados </w:t>
            </w:r>
          </w:p>
        </w:tc>
        <w:tc>
          <w:tcPr>
            <w:tcW w:w="2841" w:type="dxa"/>
          </w:tcPr>
          <w:p w14:paraId="27673E03" w14:textId="203CB5DC" w:rsidR="00403F4C" w:rsidRPr="00923FD1" w:rsidRDefault="00403F4C" w:rsidP="00403F4C">
            <w:pPr>
              <w:rPr>
                <w:rFonts w:ascii="Garamond" w:hAnsi="Garamond"/>
              </w:rPr>
            </w:pPr>
            <w:r w:rsidRPr="00923FD1">
              <w:rPr>
                <w:rFonts w:ascii="Garamond" w:hAnsi="Garamond" w:cs="GranjonLTStd"/>
                <w:sz w:val="23"/>
                <w:szCs w:val="23"/>
                <w:lang w:val="es-ES"/>
              </w:rPr>
              <w:t xml:space="preserve">139 </w:t>
            </w:r>
          </w:p>
        </w:tc>
        <w:tc>
          <w:tcPr>
            <w:tcW w:w="2812" w:type="dxa"/>
          </w:tcPr>
          <w:p w14:paraId="3EC2C7C4" w14:textId="5D4EB6A9" w:rsidR="00403F4C" w:rsidRPr="00923FD1" w:rsidRDefault="00403F4C" w:rsidP="00403F4C">
            <w:pPr>
              <w:rPr>
                <w:rFonts w:ascii="Garamond" w:hAnsi="Garamond"/>
              </w:rPr>
            </w:pPr>
            <w:r w:rsidRPr="00923FD1">
              <w:rPr>
                <w:rFonts w:ascii="Garamond" w:hAnsi="Garamond" w:cs="GranjonLTStd"/>
                <w:sz w:val="23"/>
                <w:szCs w:val="23"/>
                <w:lang w:val="es-ES"/>
              </w:rPr>
              <w:t>4,80</w:t>
            </w:r>
          </w:p>
        </w:tc>
      </w:tr>
      <w:tr w:rsidR="00403F4C" w:rsidRPr="00923FD1" w14:paraId="32DF1248" w14:textId="77777777" w:rsidTr="00D50BE0">
        <w:tc>
          <w:tcPr>
            <w:tcW w:w="2841" w:type="dxa"/>
          </w:tcPr>
          <w:p w14:paraId="491C3E08" w14:textId="77AA7904" w:rsidR="00403F4C" w:rsidRPr="00923FD1" w:rsidRDefault="00403F4C" w:rsidP="00403F4C">
            <w:pPr>
              <w:rPr>
                <w:rFonts w:ascii="Garamond" w:hAnsi="Garamond"/>
              </w:rPr>
            </w:pPr>
            <w:r w:rsidRPr="00923FD1">
              <w:rPr>
                <w:rFonts w:ascii="Garamond" w:hAnsi="Garamond" w:cs="GranjonLTStd"/>
                <w:sz w:val="23"/>
                <w:szCs w:val="23"/>
                <w:lang w:val="es-ES"/>
              </w:rPr>
              <w:t xml:space="preserve">Silva </w:t>
            </w:r>
          </w:p>
        </w:tc>
        <w:tc>
          <w:tcPr>
            <w:tcW w:w="2841" w:type="dxa"/>
          </w:tcPr>
          <w:p w14:paraId="5B849C09" w14:textId="541979E2" w:rsidR="00403F4C" w:rsidRPr="00923FD1" w:rsidRDefault="00403F4C" w:rsidP="00403F4C">
            <w:pPr>
              <w:rPr>
                <w:rFonts w:ascii="Garamond" w:hAnsi="Garamond"/>
              </w:rPr>
            </w:pPr>
            <w:r w:rsidRPr="00923FD1">
              <w:rPr>
                <w:rFonts w:ascii="Garamond" w:hAnsi="Garamond" w:cs="GranjonLTStd"/>
                <w:sz w:val="23"/>
                <w:szCs w:val="23"/>
                <w:lang w:val="es-ES"/>
              </w:rPr>
              <w:t xml:space="preserve">44 </w:t>
            </w:r>
          </w:p>
        </w:tc>
        <w:tc>
          <w:tcPr>
            <w:tcW w:w="2812" w:type="dxa"/>
          </w:tcPr>
          <w:p w14:paraId="0962EB07" w14:textId="2FC263BD" w:rsidR="00403F4C" w:rsidRPr="00923FD1" w:rsidRDefault="00403F4C" w:rsidP="00403F4C">
            <w:pPr>
              <w:rPr>
                <w:rFonts w:ascii="Garamond" w:hAnsi="Garamond"/>
              </w:rPr>
            </w:pPr>
            <w:r w:rsidRPr="00923FD1">
              <w:rPr>
                <w:rFonts w:ascii="Garamond" w:hAnsi="Garamond" w:cs="GranjonLTStd"/>
                <w:sz w:val="23"/>
                <w:szCs w:val="23"/>
                <w:lang w:val="es-ES"/>
              </w:rPr>
              <w:t>1,50</w:t>
            </w:r>
          </w:p>
        </w:tc>
      </w:tr>
      <w:tr w:rsidR="00403F4C" w:rsidRPr="00923FD1" w14:paraId="68A81688" w14:textId="77777777" w:rsidTr="00D50BE0">
        <w:tc>
          <w:tcPr>
            <w:tcW w:w="2841" w:type="dxa"/>
          </w:tcPr>
          <w:p w14:paraId="7E21BB56" w14:textId="61F194DF" w:rsidR="00403F4C" w:rsidRPr="00923FD1" w:rsidRDefault="00403F4C" w:rsidP="00403F4C">
            <w:pPr>
              <w:rPr>
                <w:rFonts w:ascii="Garamond" w:hAnsi="Garamond"/>
              </w:rPr>
            </w:pPr>
            <w:r w:rsidRPr="00923FD1">
              <w:rPr>
                <w:rFonts w:ascii="Garamond" w:hAnsi="Garamond" w:cs="GranjonLTStd"/>
                <w:sz w:val="23"/>
                <w:szCs w:val="23"/>
                <w:lang w:val="es-ES"/>
              </w:rPr>
              <w:t xml:space="preserve">Novenas de pie quebrado </w:t>
            </w:r>
          </w:p>
        </w:tc>
        <w:tc>
          <w:tcPr>
            <w:tcW w:w="2841" w:type="dxa"/>
          </w:tcPr>
          <w:p w14:paraId="6F1CD105" w14:textId="7065BF72" w:rsidR="00403F4C" w:rsidRPr="00923FD1" w:rsidRDefault="00403F4C" w:rsidP="00403F4C">
            <w:pPr>
              <w:rPr>
                <w:rFonts w:ascii="Garamond" w:hAnsi="Garamond"/>
              </w:rPr>
            </w:pPr>
            <w:r w:rsidRPr="00923FD1">
              <w:rPr>
                <w:rFonts w:ascii="Garamond" w:hAnsi="Garamond" w:cs="GranjonLTStd"/>
                <w:sz w:val="23"/>
                <w:szCs w:val="23"/>
                <w:lang w:val="es-ES"/>
              </w:rPr>
              <w:t xml:space="preserve">36 </w:t>
            </w:r>
          </w:p>
        </w:tc>
        <w:tc>
          <w:tcPr>
            <w:tcW w:w="2812" w:type="dxa"/>
          </w:tcPr>
          <w:p w14:paraId="3F8B938B" w14:textId="4F79042E" w:rsidR="00403F4C" w:rsidRPr="00923FD1" w:rsidRDefault="00403F4C" w:rsidP="00403F4C">
            <w:pPr>
              <w:rPr>
                <w:rFonts w:ascii="Garamond" w:hAnsi="Garamond"/>
              </w:rPr>
            </w:pPr>
            <w:r w:rsidRPr="00923FD1">
              <w:rPr>
                <w:rFonts w:ascii="Garamond" w:hAnsi="Garamond" w:cs="GranjonLTStd"/>
                <w:sz w:val="23"/>
                <w:szCs w:val="23"/>
                <w:lang w:val="es-ES"/>
              </w:rPr>
              <w:t>1,20</w:t>
            </w:r>
          </w:p>
        </w:tc>
      </w:tr>
      <w:tr w:rsidR="00403F4C" w:rsidRPr="00923FD1" w14:paraId="729DE0D8" w14:textId="77777777" w:rsidTr="00D50BE0">
        <w:tc>
          <w:tcPr>
            <w:tcW w:w="2841" w:type="dxa"/>
          </w:tcPr>
          <w:p w14:paraId="44B7157A" w14:textId="0BE92A1F" w:rsidR="00403F4C" w:rsidRPr="00923FD1" w:rsidRDefault="00403F4C" w:rsidP="00403F4C">
            <w:pPr>
              <w:rPr>
                <w:rFonts w:ascii="Garamond" w:hAnsi="Garamond"/>
              </w:rPr>
            </w:pPr>
            <w:r w:rsidRPr="00923FD1">
              <w:rPr>
                <w:rFonts w:ascii="Garamond" w:hAnsi="Garamond" w:cs="GranjonLTStd"/>
                <w:sz w:val="23"/>
                <w:szCs w:val="23"/>
                <w:lang w:val="es-ES"/>
              </w:rPr>
              <w:t xml:space="preserve">Sonetos </w:t>
            </w:r>
          </w:p>
        </w:tc>
        <w:tc>
          <w:tcPr>
            <w:tcW w:w="2841" w:type="dxa"/>
          </w:tcPr>
          <w:p w14:paraId="3EBFC34F" w14:textId="0A6E6B48" w:rsidR="00403F4C" w:rsidRPr="00923FD1" w:rsidRDefault="00403F4C" w:rsidP="00403F4C">
            <w:pPr>
              <w:rPr>
                <w:rFonts w:ascii="Garamond" w:hAnsi="Garamond"/>
              </w:rPr>
            </w:pPr>
            <w:r w:rsidRPr="00923FD1">
              <w:rPr>
                <w:rFonts w:ascii="Garamond" w:hAnsi="Garamond" w:cs="GranjonLTStd"/>
                <w:sz w:val="23"/>
                <w:szCs w:val="23"/>
                <w:lang w:val="es-ES"/>
              </w:rPr>
              <w:t xml:space="preserve">28 </w:t>
            </w:r>
          </w:p>
        </w:tc>
        <w:tc>
          <w:tcPr>
            <w:tcW w:w="2812" w:type="dxa"/>
          </w:tcPr>
          <w:p w14:paraId="5DB48D4E" w14:textId="70A22D3A" w:rsidR="00403F4C" w:rsidRPr="00923FD1" w:rsidRDefault="00403F4C" w:rsidP="00403F4C">
            <w:pPr>
              <w:rPr>
                <w:rFonts w:ascii="Garamond" w:hAnsi="Garamond"/>
              </w:rPr>
            </w:pPr>
            <w:r w:rsidRPr="00923FD1">
              <w:rPr>
                <w:rFonts w:ascii="Garamond" w:hAnsi="Garamond" w:cs="GranjonLTStd"/>
                <w:sz w:val="23"/>
                <w:szCs w:val="23"/>
                <w:lang w:val="es-ES"/>
              </w:rPr>
              <w:t>1,00</w:t>
            </w:r>
          </w:p>
        </w:tc>
      </w:tr>
      <w:tr w:rsidR="00EF5CC7" w:rsidRPr="00923FD1" w14:paraId="6248A00C" w14:textId="77777777" w:rsidTr="00D50BE0">
        <w:tc>
          <w:tcPr>
            <w:tcW w:w="2841" w:type="dxa"/>
          </w:tcPr>
          <w:p w14:paraId="32CD2A7A" w14:textId="77777777" w:rsidR="00EF5CC7" w:rsidRPr="00923FD1" w:rsidRDefault="00EF5CC7" w:rsidP="00D50BE0">
            <w:pPr>
              <w:jc w:val="both"/>
              <w:rPr>
                <w:rFonts w:ascii="Garamond" w:eastAsia="Times New Roman" w:hAnsi="Garamond" w:cs="Arial"/>
                <w:b/>
                <w:bCs/>
                <w:i/>
                <w:iCs/>
                <w:lang w:eastAsia="it-IT"/>
              </w:rPr>
            </w:pPr>
            <w:r w:rsidRPr="00923FD1">
              <w:rPr>
                <w:rFonts w:ascii="Garamond" w:eastAsia="Times New Roman" w:hAnsi="Garamond" w:cs="Arial"/>
                <w:b/>
                <w:bCs/>
                <w:i/>
                <w:iCs/>
                <w:lang w:eastAsia="it-IT"/>
              </w:rPr>
              <w:lastRenderedPageBreak/>
              <w:t>Total</w:t>
            </w:r>
          </w:p>
        </w:tc>
        <w:tc>
          <w:tcPr>
            <w:tcW w:w="2841" w:type="dxa"/>
          </w:tcPr>
          <w:p w14:paraId="03E34764" w14:textId="201B1122" w:rsidR="00EF5CC7" w:rsidRPr="00923FD1" w:rsidRDefault="00DC6B0A" w:rsidP="00D50BE0">
            <w:pPr>
              <w:rPr>
                <w:rFonts w:ascii="Garamond" w:hAnsi="Garamond"/>
              </w:rPr>
            </w:pPr>
            <w:r w:rsidRPr="00923FD1">
              <w:rPr>
                <w:rFonts w:ascii="Garamond" w:hAnsi="Garamond"/>
              </w:rPr>
              <w:t>2899</w:t>
            </w:r>
          </w:p>
        </w:tc>
        <w:tc>
          <w:tcPr>
            <w:tcW w:w="2812" w:type="dxa"/>
          </w:tcPr>
          <w:p w14:paraId="41367C3A" w14:textId="493D55A0" w:rsidR="00EF5CC7" w:rsidRPr="00923FD1" w:rsidRDefault="00DC6B0A" w:rsidP="00D50BE0">
            <w:pPr>
              <w:rPr>
                <w:rFonts w:ascii="Garamond" w:hAnsi="Garamond"/>
              </w:rPr>
            </w:pPr>
            <w:r w:rsidRPr="00923FD1">
              <w:rPr>
                <w:rFonts w:ascii="Garamond" w:hAnsi="Garamond"/>
              </w:rPr>
              <w:t>100</w:t>
            </w:r>
          </w:p>
        </w:tc>
      </w:tr>
    </w:tbl>
    <w:p w14:paraId="40E56008"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3AA1EC4C"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70F2EDD5"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329AF67F" w14:textId="54BDB4B5" w:rsidR="007447E9" w:rsidRPr="00923FD1" w:rsidRDefault="007447E9" w:rsidP="007447E9">
      <w:pPr>
        <w:pStyle w:val="Titulocomedia"/>
        <w:rPr>
          <w:lang w:val="es-ES"/>
        </w:rPr>
      </w:pPr>
      <w:r w:rsidRPr="00923FD1">
        <w:rPr>
          <w:lang w:val="es-ES"/>
        </w:rPr>
        <w:t>V</w:t>
      </w:r>
      <w:r w:rsidR="00735741" w:rsidRPr="00923FD1">
        <w:rPr>
          <w:lang w:val="es-ES"/>
        </w:rPr>
        <w:t>ir</w:t>
      </w:r>
      <w:r w:rsidRPr="00923FD1">
        <w:rPr>
          <w:lang w:val="es-ES"/>
        </w:rPr>
        <w:t>TUD, POBREZA Y MUJER</w:t>
      </w:r>
    </w:p>
    <w:p w14:paraId="7DEF322F" w14:textId="1A625DBD" w:rsidR="007447E9" w:rsidRPr="00923FD1" w:rsidRDefault="007447E9" w:rsidP="007447E9">
      <w:pPr>
        <w:pStyle w:val="Titulocomedia"/>
        <w:rPr>
          <w:lang w:val="es-ES"/>
        </w:rPr>
      </w:pPr>
      <w:r w:rsidRPr="00923FD1">
        <w:rPr>
          <w:lang w:val="es-ES"/>
        </w:rPr>
        <w:t xml:space="preserve">COMEDIA </w:t>
      </w:r>
      <w:r w:rsidR="004139AE" w:rsidRPr="00923FD1">
        <w:rPr>
          <w:lang w:val="es-ES"/>
        </w:rPr>
        <w:t>@</w:t>
      </w:r>
      <w:r w:rsidRPr="00923FD1">
        <w:rPr>
          <w:lang w:val="es-ES"/>
        </w:rPr>
        <w:t>FAMOSA DE LOPE DE VEGA CARPIO</w:t>
      </w:r>
    </w:p>
    <w:p w14:paraId="5C654349" w14:textId="77777777" w:rsidR="007447E9" w:rsidRPr="00923FD1" w:rsidRDefault="007447E9" w:rsidP="007447E9">
      <w:pPr>
        <w:autoSpaceDE w:val="0"/>
        <w:autoSpaceDN w:val="0"/>
        <w:adjustRightInd w:val="0"/>
        <w:spacing w:after="0" w:line="240" w:lineRule="auto"/>
        <w:jc w:val="center"/>
        <w:rPr>
          <w:rFonts w:ascii="Garamond" w:hAnsi="Garamond" w:cs="GranjonLTStd"/>
          <w:sz w:val="27"/>
          <w:szCs w:val="27"/>
          <w:lang w:val="es-ES"/>
        </w:rPr>
      </w:pPr>
    </w:p>
    <w:p w14:paraId="33D33E6F" w14:textId="54F30E24" w:rsidR="007447E9" w:rsidRPr="00923FD1" w:rsidRDefault="007447E9" w:rsidP="007447E9">
      <w:pPr>
        <w:pStyle w:val="EpigrDedic"/>
      </w:pPr>
      <w:r w:rsidRPr="00923FD1">
        <w:t xml:space="preserve">Dedicada al caballero Juan Bautista </w:t>
      </w:r>
      <w:r w:rsidR="00AF7C81" w:rsidRPr="00923FD1">
        <w:t>@</w:t>
      </w:r>
      <w:r w:rsidRPr="00923FD1">
        <w:t>Marino,</w:t>
      </w:r>
    </w:p>
    <w:p w14:paraId="4A0EE5EA" w14:textId="77777777" w:rsidR="007447E9" w:rsidRPr="00923FD1" w:rsidRDefault="007447E9" w:rsidP="007447E9">
      <w:pPr>
        <w:pStyle w:val="EpigrDedic"/>
      </w:pPr>
      <w:r w:rsidRPr="00923FD1">
        <w:t>celebérrimo poeta napolitano</w:t>
      </w:r>
    </w:p>
    <w:p w14:paraId="389727B0" w14:textId="77777777" w:rsidR="007447E9" w:rsidRPr="00923FD1" w:rsidRDefault="007447E9" w:rsidP="007447E9">
      <w:pPr>
        <w:autoSpaceDE w:val="0"/>
        <w:autoSpaceDN w:val="0"/>
        <w:adjustRightInd w:val="0"/>
        <w:spacing w:after="0" w:line="240" w:lineRule="auto"/>
        <w:jc w:val="center"/>
        <w:rPr>
          <w:rFonts w:ascii="Garamond" w:hAnsi="Garamond" w:cs="GranjonLTStd"/>
          <w:sz w:val="27"/>
          <w:szCs w:val="27"/>
          <w:lang w:val="es-ES"/>
        </w:rPr>
      </w:pPr>
    </w:p>
    <w:p w14:paraId="5FDD545B" w14:textId="716FDE80" w:rsidR="00B77BA4" w:rsidRPr="00923FD1" w:rsidRDefault="007447E9" w:rsidP="007447E9">
      <w:pPr>
        <w:pStyle w:val="Prosa"/>
      </w:pPr>
      <w:r w:rsidRPr="00923FD1">
        <w:t xml:space="preserve">Antes que el señor Juan Jacobo </w:t>
      </w:r>
      <w:r w:rsidR="000E380E" w:rsidRPr="00923FD1">
        <w:t>@</w:t>
      </w:r>
      <w:r w:rsidRPr="00923FD1">
        <w:t xml:space="preserve">Pancirolo, auditor de monseñor ilustrísimo Julio </w:t>
      </w:r>
      <w:r w:rsidR="000E380E" w:rsidRPr="00923FD1">
        <w:t>@</w:t>
      </w:r>
      <w:r w:rsidRPr="00923FD1">
        <w:t xml:space="preserve">Saccetto, nuncio de Su Santidad en estos reinos de España, me dijese la merced y favor que Vuestra Señoría me hacía, el secretario del duque de Monteleón en la jornada de </w:t>
      </w:r>
      <w:r w:rsidR="000E380E" w:rsidRPr="00923FD1">
        <w:t>@</w:t>
      </w:r>
      <w:r w:rsidRPr="00923FD1">
        <w:t xml:space="preserve">Francia me había dado estas nuevas, y de haber conferido con Vuestra Señoría en </w:t>
      </w:r>
      <w:r w:rsidR="000E380E" w:rsidRPr="00923FD1">
        <w:t>@</w:t>
      </w:r>
      <w:r w:rsidRPr="00923FD1">
        <w:t xml:space="preserve">París algunas cosas acerca de mi persona y estudios, de que me confieso tan obligado que, a no </w:t>
      </w:r>
      <w:r w:rsidR="002468D0" w:rsidRPr="00923FD1">
        <w:t>@</w:t>
      </w:r>
      <w:r w:rsidRPr="00923FD1">
        <w:t xml:space="preserve">constar mi sentimiento por escrito en algunos </w:t>
      </w:r>
      <w:r w:rsidR="000E380E" w:rsidRPr="00923FD1">
        <w:t>@</w:t>
      </w:r>
      <w:r w:rsidRPr="00923FD1">
        <w:t>míos, hiciera particulares demostraciones de la esclavitud y rendimiento en que me ha puesto; porque «</w:t>
      </w:r>
      <w:proofErr w:type="spellStart"/>
      <w:r w:rsidRPr="00923FD1">
        <w:t>laudari</w:t>
      </w:r>
      <w:proofErr w:type="spellEnd"/>
      <w:r w:rsidRPr="00923FD1">
        <w:t xml:space="preserve"> a viro </w:t>
      </w:r>
      <w:r w:rsidR="000E380E" w:rsidRPr="00923FD1">
        <w:t>@</w:t>
      </w:r>
      <w:r w:rsidRPr="00923FD1">
        <w:t xml:space="preserve">laudato», y ser estimado de quien todos </w:t>
      </w:r>
      <w:r w:rsidR="002468D0" w:rsidRPr="00923FD1">
        <w:t>@</w:t>
      </w:r>
      <w:r w:rsidRPr="00923FD1">
        <w:t xml:space="preserve">estiman es la mayor felicidad que puede adquirir la peregrinación de los estudios en la opinión </w:t>
      </w:r>
      <w:proofErr w:type="spellStart"/>
      <w:r w:rsidRPr="00923FD1">
        <w:t>estraña</w:t>
      </w:r>
      <w:proofErr w:type="spellEnd"/>
      <w:r w:rsidRPr="00923FD1">
        <w:t xml:space="preserve"> de la </w:t>
      </w:r>
      <w:r w:rsidR="000E380E" w:rsidRPr="00923FD1">
        <w:t>@</w:t>
      </w:r>
      <w:r w:rsidRPr="00923FD1">
        <w:t xml:space="preserve">patria. Y siendo Vuestra Señoría en su profesión tan único que los bien nacidos ingenios le </w:t>
      </w:r>
      <w:r w:rsidR="002468D0" w:rsidRPr="00923FD1">
        <w:t>@</w:t>
      </w:r>
      <w:r w:rsidRPr="00923FD1">
        <w:t xml:space="preserve">conceden el primero lugar en toda Italia, y nuestros españoles leen con venerable admiración la inmensa copia de sus </w:t>
      </w:r>
      <w:r w:rsidR="000E380E" w:rsidRPr="00923FD1">
        <w:t>@</w:t>
      </w:r>
      <w:r w:rsidRPr="00923FD1">
        <w:t xml:space="preserve">escritos en tantas </w:t>
      </w:r>
      <w:r w:rsidRPr="00923FD1">
        <w:rPr>
          <w:rFonts w:cs="GranjonLTStd-Italic"/>
          <w:i/>
          <w:iCs/>
        </w:rPr>
        <w:t>Rimas</w:t>
      </w:r>
      <w:r w:rsidRPr="00923FD1">
        <w:rPr>
          <w:rFonts w:cs="GranjonLTStd-Italic"/>
        </w:rPr>
        <w:t xml:space="preserve"> </w:t>
      </w:r>
      <w:r w:rsidRPr="00923FD1">
        <w:t xml:space="preserve">sacras y </w:t>
      </w:r>
      <w:r w:rsidR="002B17FF" w:rsidRPr="00923FD1">
        <w:t>@</w:t>
      </w:r>
      <w:r w:rsidRPr="00923FD1">
        <w:t xml:space="preserve">humanas, ¿quién duda que </w:t>
      </w:r>
      <w:r w:rsidR="00772189" w:rsidRPr="00923FD1">
        <w:t>@</w:t>
      </w:r>
      <w:r w:rsidRPr="00923FD1">
        <w:t xml:space="preserve">puede calificar su alabanza, graduar su </w:t>
      </w:r>
      <w:r w:rsidR="003E2D41" w:rsidRPr="00923FD1">
        <w:t>@</w:t>
      </w:r>
      <w:r w:rsidRPr="00923FD1">
        <w:t xml:space="preserve">estimación y defender su juicio? </w:t>
      </w:r>
    </w:p>
    <w:p w14:paraId="25C267E6" w14:textId="03C4182D" w:rsidR="007447E9" w:rsidRPr="00923FD1" w:rsidRDefault="007447E9" w:rsidP="00B77BA4">
      <w:pPr>
        <w:pStyle w:val="Prosa"/>
      </w:pPr>
      <w:r w:rsidRPr="00923FD1">
        <w:t xml:space="preserve">Debe a mi amor </w:t>
      </w:r>
      <w:proofErr w:type="spellStart"/>
      <w:r w:rsidRPr="00923FD1">
        <w:t>y</w:t>
      </w:r>
      <w:proofErr w:type="spellEnd"/>
      <w:r w:rsidRPr="00923FD1">
        <w:t xml:space="preserve"> inclinación Vuestra Señoría justamente tanto favor que haya tenido deseo de mi </w:t>
      </w:r>
      <w:r w:rsidR="00381725" w:rsidRPr="00923FD1">
        <w:t>@</w:t>
      </w:r>
      <w:r w:rsidRPr="00923FD1">
        <w:t xml:space="preserve">retrato; que, puesto que la pluma lo es del alma después de haberla leído en el entendimiento, tengo por honra grande hacer estimación de los exteriores </w:t>
      </w:r>
      <w:r w:rsidR="00C05262" w:rsidRPr="00923FD1">
        <w:t>@</w:t>
      </w:r>
      <w:r w:rsidRPr="00923FD1">
        <w:t xml:space="preserve">instrumentos; </w:t>
      </w:r>
      <w:r w:rsidR="00772189" w:rsidRPr="00923FD1">
        <w:t>@</w:t>
      </w:r>
      <w:r w:rsidRPr="00923FD1">
        <w:t xml:space="preserve">obediente al señor </w:t>
      </w:r>
      <w:r w:rsidR="00D22191" w:rsidRPr="00923FD1">
        <w:t>@</w:t>
      </w:r>
      <w:r w:rsidRPr="00923FD1">
        <w:t xml:space="preserve">auditor, dejé copiar a los pinceles de Francisco </w:t>
      </w:r>
      <w:proofErr w:type="spellStart"/>
      <w:r w:rsidRPr="00923FD1">
        <w:t>Yaneti</w:t>
      </w:r>
      <w:proofErr w:type="spellEnd"/>
      <w:r w:rsidRPr="00923FD1">
        <w:t xml:space="preserve">, </w:t>
      </w:r>
      <w:r w:rsidR="00D22191" w:rsidRPr="00923FD1">
        <w:t>@</w:t>
      </w:r>
      <w:r w:rsidRPr="00923FD1">
        <w:t xml:space="preserve">florentín, en estos años las ruinas de los días al declinar la </w:t>
      </w:r>
      <w:r w:rsidR="00D002F3" w:rsidRPr="00923FD1">
        <w:t>@</w:t>
      </w:r>
      <w:r w:rsidRPr="00923FD1">
        <w:t>tarde, cuyas primeras flores «</w:t>
      </w:r>
      <w:proofErr w:type="spellStart"/>
      <w:r w:rsidRPr="00923FD1">
        <w:t>aut</w:t>
      </w:r>
      <w:proofErr w:type="spellEnd"/>
      <w:r w:rsidRPr="00923FD1">
        <w:t xml:space="preserve"> morbo </w:t>
      </w:r>
      <w:proofErr w:type="spellStart"/>
      <w:r w:rsidRPr="00923FD1">
        <w:t>aut</w:t>
      </w:r>
      <w:proofErr w:type="spellEnd"/>
      <w:r w:rsidRPr="00923FD1">
        <w:t xml:space="preserve"> </w:t>
      </w:r>
      <w:proofErr w:type="spellStart"/>
      <w:r w:rsidRPr="00923FD1">
        <w:t>ætate</w:t>
      </w:r>
      <w:proofErr w:type="spellEnd"/>
      <w:r w:rsidRPr="00923FD1">
        <w:t xml:space="preserve"> </w:t>
      </w:r>
      <w:r w:rsidR="00D002F3" w:rsidRPr="00923FD1">
        <w:t>@</w:t>
      </w:r>
      <w:r w:rsidRPr="00923FD1">
        <w:t xml:space="preserve">deflorescunt». Si ha llegado el </w:t>
      </w:r>
      <w:r w:rsidR="00D002F3" w:rsidRPr="00923FD1">
        <w:t>@</w:t>
      </w:r>
      <w:r w:rsidRPr="00923FD1">
        <w:t xml:space="preserve">lienzo, podrá Vuestra Señoría con juicio fisionómico reconocer fácilmente si corresponde a su </w:t>
      </w:r>
      <w:r w:rsidR="00D002F3" w:rsidRPr="00923FD1">
        <w:t>@</w:t>
      </w:r>
      <w:r w:rsidRPr="00923FD1">
        <w:t xml:space="preserve">voluntad quien esas señas tiene. Pregunté al señor Juan Jacobo si me parecía, y </w:t>
      </w:r>
      <w:proofErr w:type="spellStart"/>
      <w:r w:rsidRPr="00923FD1">
        <w:t>respondiome</w:t>
      </w:r>
      <w:proofErr w:type="spellEnd"/>
      <w:r w:rsidRPr="00923FD1">
        <w:t xml:space="preserve"> con aquella natural gracia y </w:t>
      </w:r>
      <w:r w:rsidR="00772189" w:rsidRPr="00923FD1">
        <w:t>@</w:t>
      </w:r>
      <w:r w:rsidRPr="00923FD1">
        <w:t>afabilidad de que el cielo dotó su claro entendimiento:</w:t>
      </w:r>
      <w:r w:rsidR="00B77BA4" w:rsidRPr="00923FD1">
        <w:t xml:space="preserve"> </w:t>
      </w:r>
      <w:r w:rsidRPr="00923FD1">
        <w:t xml:space="preserve">«En Roma os parecerá </w:t>
      </w:r>
      <w:r w:rsidR="00D002F3" w:rsidRPr="00923FD1">
        <w:t>@</w:t>
      </w:r>
      <w:r w:rsidRPr="00923FD1">
        <w:t>mucho». Y pues en ella se hacía tanta</w:t>
      </w:r>
      <w:r w:rsidR="00B77BA4" w:rsidRPr="00923FD1">
        <w:t xml:space="preserve"> </w:t>
      </w:r>
      <w:r w:rsidRPr="00923FD1">
        <w:t>honra a los libertos, como consta de Cicerón, que puso a Tirón, su esclavo,</w:t>
      </w:r>
      <w:r w:rsidR="00B77BA4" w:rsidRPr="00923FD1">
        <w:t xml:space="preserve"> </w:t>
      </w:r>
      <w:r w:rsidRPr="00923FD1">
        <w:t xml:space="preserve">el de Marco </w:t>
      </w:r>
      <w:r w:rsidR="00D002F3" w:rsidRPr="00923FD1">
        <w:t>@</w:t>
      </w:r>
      <w:r w:rsidRPr="00923FD1">
        <w:t xml:space="preserve">Tulio, haga Vuestra Señoría que le honren de su </w:t>
      </w:r>
      <w:r w:rsidR="0034533C" w:rsidRPr="00923FD1">
        <w:t>@</w:t>
      </w:r>
      <w:r w:rsidRPr="00923FD1">
        <w:t xml:space="preserve">nombre para confirmación de la esclavitud que </w:t>
      </w:r>
      <w:r w:rsidR="00917822" w:rsidRPr="00923FD1">
        <w:t>@</w:t>
      </w:r>
      <w:r w:rsidRPr="00923FD1">
        <w:t xml:space="preserve">reconozco, y en </w:t>
      </w:r>
      <w:proofErr w:type="spellStart"/>
      <w:r w:rsidRPr="00923FD1">
        <w:t>satisfación</w:t>
      </w:r>
      <w:proofErr w:type="spellEnd"/>
      <w:r w:rsidRPr="00923FD1">
        <w:t xml:space="preserve"> de haber</w:t>
      </w:r>
      <w:r w:rsidR="00B77BA4" w:rsidRPr="00923FD1">
        <w:t xml:space="preserve"> </w:t>
      </w:r>
      <w:r w:rsidRPr="00923FD1">
        <w:t xml:space="preserve">puesto el de Vuestra Señoría en mi jardín </w:t>
      </w:r>
      <w:r w:rsidR="0034533C" w:rsidRPr="00923FD1">
        <w:t>@</w:t>
      </w:r>
      <w:r w:rsidRPr="00923FD1">
        <w:t xml:space="preserve">imaginario, impreso en </w:t>
      </w:r>
      <w:r w:rsidRPr="00923FD1">
        <w:rPr>
          <w:i/>
          <w:iCs/>
        </w:rPr>
        <w:t xml:space="preserve">La </w:t>
      </w:r>
      <w:r w:rsidR="005A5FC6" w:rsidRPr="00923FD1">
        <w:rPr>
          <w:i/>
          <w:iCs/>
        </w:rPr>
        <w:t>@</w:t>
      </w:r>
      <w:r w:rsidRPr="00923FD1">
        <w:rPr>
          <w:i/>
          <w:iCs/>
        </w:rPr>
        <w:t>Filomena</w:t>
      </w:r>
      <w:r w:rsidRPr="00923FD1">
        <w:t>,</w:t>
      </w:r>
      <w:r w:rsidR="00B77BA4" w:rsidRPr="00923FD1">
        <w:t xml:space="preserve"> </w:t>
      </w:r>
      <w:r w:rsidRPr="00923FD1">
        <w:t>que no por eso es de menos estimación, como las figuras astronómicas</w:t>
      </w:r>
      <w:r w:rsidR="00B77BA4" w:rsidRPr="00923FD1">
        <w:t xml:space="preserve"> </w:t>
      </w:r>
      <w:r w:rsidRPr="00923FD1">
        <w:t xml:space="preserve">en el </w:t>
      </w:r>
      <w:r w:rsidR="0034533C" w:rsidRPr="00923FD1">
        <w:t>@</w:t>
      </w:r>
      <w:r w:rsidRPr="00923FD1">
        <w:t>cielo. Los versos dicen así:</w:t>
      </w:r>
    </w:p>
    <w:p w14:paraId="2E18B6ED"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52E69CF" w14:textId="77777777" w:rsidR="007447E9" w:rsidRPr="00923FD1" w:rsidRDefault="007447E9" w:rsidP="00B77BA4">
      <w:pPr>
        <w:pStyle w:val="Verso"/>
      </w:pPr>
      <w:r w:rsidRPr="00923FD1">
        <w:t>Juan Bautista Marino, que enamora</w:t>
      </w:r>
    </w:p>
    <w:p w14:paraId="609DD728" w14:textId="7A7F9808" w:rsidR="007447E9" w:rsidRPr="00923FD1" w:rsidRDefault="007447E9" w:rsidP="00B77BA4">
      <w:pPr>
        <w:pStyle w:val="Verso"/>
      </w:pPr>
      <w:r w:rsidRPr="00923FD1">
        <w:t xml:space="preserve">las piedras, </w:t>
      </w:r>
      <w:r w:rsidR="0034533C" w:rsidRPr="00923FD1">
        <w:t>@</w:t>
      </w:r>
      <w:r w:rsidRPr="00923FD1">
        <w:t>Anfïón, es sol del Tasso,</w:t>
      </w:r>
    </w:p>
    <w:p w14:paraId="2253F2C6" w14:textId="56E5FB7B" w:rsidR="007447E9" w:rsidRPr="00923FD1" w:rsidRDefault="007447E9" w:rsidP="00B77BA4">
      <w:pPr>
        <w:pStyle w:val="Verso"/>
      </w:pPr>
      <w:r w:rsidRPr="00923FD1">
        <w:t xml:space="preserve">si bien el Tasso le sirvió de </w:t>
      </w:r>
      <w:r w:rsidR="0034533C" w:rsidRPr="00923FD1">
        <w:t>@</w:t>
      </w:r>
      <w:r w:rsidRPr="00923FD1">
        <w:t>aurora.</w:t>
      </w:r>
    </w:p>
    <w:p w14:paraId="09955639"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08DDB2D6" w14:textId="15651A88" w:rsidR="007447E9" w:rsidRPr="00923FD1" w:rsidRDefault="007447E9" w:rsidP="00B77BA4">
      <w:pPr>
        <w:pStyle w:val="Prosa"/>
      </w:pPr>
      <w:r w:rsidRPr="00923FD1">
        <w:t xml:space="preserve">Corta alabanza, pero no dio más lugar la que allí tuvieron </w:t>
      </w:r>
      <w:r w:rsidR="0034533C" w:rsidRPr="00923FD1">
        <w:t>@</w:t>
      </w:r>
      <w:r w:rsidRPr="00923FD1">
        <w:t>tantos; más</w:t>
      </w:r>
      <w:r w:rsidR="00B77BA4" w:rsidRPr="00923FD1">
        <w:t xml:space="preserve"> </w:t>
      </w:r>
      <w:r w:rsidR="00F24C06" w:rsidRPr="00923FD1">
        <w:t>@</w:t>
      </w:r>
      <w:r w:rsidRPr="00923FD1">
        <w:t xml:space="preserve">dilatada (aunque siempre corta) está en mi </w:t>
      </w:r>
      <w:r w:rsidR="00802C68" w:rsidRPr="000610A3">
        <w:t>@</w:t>
      </w:r>
      <w:r w:rsidRPr="000610A3">
        <w:rPr>
          <w:rFonts w:cs="GranjonLTStd-Italic"/>
          <w:i/>
          <w:iCs/>
        </w:rPr>
        <w:t>Amarílida</w:t>
      </w:r>
      <w:r w:rsidRPr="00923FD1">
        <w:t xml:space="preserve">, égloga </w:t>
      </w:r>
      <w:r w:rsidR="00B810B5" w:rsidRPr="00923FD1">
        <w:t>@</w:t>
      </w:r>
      <w:r w:rsidRPr="00923FD1">
        <w:t>piscatoria:</w:t>
      </w:r>
    </w:p>
    <w:p w14:paraId="3C227D4E"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22DF0B5" w14:textId="77777777" w:rsidR="007447E9" w:rsidRPr="00923FD1" w:rsidRDefault="007447E9" w:rsidP="00B77BA4">
      <w:pPr>
        <w:pStyle w:val="Verso"/>
        <w:rPr>
          <w:i/>
          <w:iCs/>
        </w:rPr>
      </w:pPr>
      <w:proofErr w:type="spellStart"/>
      <w:r w:rsidRPr="00923FD1">
        <w:rPr>
          <w:i/>
          <w:iCs/>
        </w:rPr>
        <w:t>Ausoniæ</w:t>
      </w:r>
      <w:proofErr w:type="spellEnd"/>
      <w:r w:rsidRPr="00923FD1">
        <w:rPr>
          <w:i/>
          <w:iCs/>
        </w:rPr>
        <w:t xml:space="preserve"> </w:t>
      </w:r>
      <w:proofErr w:type="spellStart"/>
      <w:r w:rsidRPr="00923FD1">
        <w:rPr>
          <w:i/>
          <w:iCs/>
        </w:rPr>
        <w:t>raucum</w:t>
      </w:r>
      <w:proofErr w:type="spellEnd"/>
      <w:r w:rsidRPr="00923FD1">
        <w:rPr>
          <w:i/>
          <w:iCs/>
        </w:rPr>
        <w:t xml:space="preserve"> qua </w:t>
      </w:r>
      <w:proofErr w:type="spellStart"/>
      <w:r w:rsidRPr="00923FD1">
        <w:rPr>
          <w:i/>
          <w:iCs/>
        </w:rPr>
        <w:t>divitis</w:t>
      </w:r>
      <w:proofErr w:type="spellEnd"/>
      <w:r w:rsidRPr="00923FD1">
        <w:rPr>
          <w:i/>
          <w:iCs/>
        </w:rPr>
        <w:t xml:space="preserve"> </w:t>
      </w:r>
      <w:proofErr w:type="spellStart"/>
      <w:r w:rsidRPr="00923FD1">
        <w:rPr>
          <w:i/>
          <w:iCs/>
        </w:rPr>
        <w:t>Amphitritæ</w:t>
      </w:r>
      <w:proofErr w:type="spellEnd"/>
    </w:p>
    <w:p w14:paraId="0777FB4B" w14:textId="77777777" w:rsidR="007447E9" w:rsidRPr="00923FD1" w:rsidRDefault="007447E9" w:rsidP="00B77BA4">
      <w:pPr>
        <w:pStyle w:val="Verso"/>
        <w:rPr>
          <w:i/>
          <w:iCs/>
        </w:rPr>
      </w:pPr>
      <w:proofErr w:type="spellStart"/>
      <w:r w:rsidRPr="00923FD1">
        <w:rPr>
          <w:i/>
          <w:iCs/>
        </w:rPr>
        <w:t>nereydum</w:t>
      </w:r>
      <w:proofErr w:type="spellEnd"/>
      <w:r w:rsidRPr="00923FD1">
        <w:rPr>
          <w:i/>
          <w:iCs/>
        </w:rPr>
        <w:t xml:space="preserve"> </w:t>
      </w:r>
      <w:proofErr w:type="spellStart"/>
      <w:r w:rsidRPr="00923FD1">
        <w:rPr>
          <w:i/>
          <w:iCs/>
        </w:rPr>
        <w:t>lusus</w:t>
      </w:r>
      <w:proofErr w:type="spellEnd"/>
      <w:r w:rsidRPr="00923FD1">
        <w:rPr>
          <w:i/>
          <w:iCs/>
        </w:rPr>
        <w:t xml:space="preserve"> inter </w:t>
      </w:r>
      <w:proofErr w:type="spellStart"/>
      <w:r w:rsidRPr="00923FD1">
        <w:rPr>
          <w:i/>
          <w:iCs/>
        </w:rPr>
        <w:t>dulcesque</w:t>
      </w:r>
      <w:proofErr w:type="spellEnd"/>
      <w:r w:rsidRPr="00923FD1">
        <w:rPr>
          <w:i/>
          <w:iCs/>
        </w:rPr>
        <w:t xml:space="preserve"> choreas</w:t>
      </w:r>
    </w:p>
    <w:p w14:paraId="20F00DD1" w14:textId="77777777" w:rsidR="007447E9" w:rsidRPr="00923FD1" w:rsidRDefault="007447E9" w:rsidP="00B77BA4">
      <w:pPr>
        <w:pStyle w:val="Verso"/>
        <w:rPr>
          <w:i/>
          <w:iCs/>
        </w:rPr>
      </w:pPr>
      <w:proofErr w:type="spellStart"/>
      <w:r w:rsidRPr="00923FD1">
        <w:rPr>
          <w:i/>
          <w:iCs/>
        </w:rPr>
        <w:t>nectareis</w:t>
      </w:r>
      <w:proofErr w:type="spellEnd"/>
      <w:r w:rsidRPr="00923FD1">
        <w:rPr>
          <w:i/>
          <w:iCs/>
        </w:rPr>
        <w:t xml:space="preserve"> </w:t>
      </w:r>
      <w:proofErr w:type="spellStart"/>
      <w:r w:rsidRPr="00923FD1">
        <w:rPr>
          <w:i/>
          <w:iCs/>
        </w:rPr>
        <w:t>implet</w:t>
      </w:r>
      <w:proofErr w:type="spellEnd"/>
      <w:r w:rsidRPr="00923FD1">
        <w:rPr>
          <w:i/>
          <w:iCs/>
        </w:rPr>
        <w:t xml:space="preserve"> </w:t>
      </w:r>
      <w:proofErr w:type="spellStart"/>
      <w:r w:rsidRPr="00923FD1">
        <w:rPr>
          <w:i/>
          <w:iCs/>
        </w:rPr>
        <w:t>modulis</w:t>
      </w:r>
      <w:proofErr w:type="spellEnd"/>
      <w:r w:rsidRPr="00923FD1">
        <w:rPr>
          <w:i/>
          <w:iCs/>
        </w:rPr>
        <w:t xml:space="preserve"> </w:t>
      </w:r>
      <w:proofErr w:type="spellStart"/>
      <w:r w:rsidRPr="00923FD1">
        <w:rPr>
          <w:i/>
          <w:iCs/>
        </w:rPr>
        <w:t>maria</w:t>
      </w:r>
      <w:proofErr w:type="spellEnd"/>
      <w:r w:rsidRPr="00923FD1">
        <w:rPr>
          <w:i/>
          <w:iCs/>
        </w:rPr>
        <w:t xml:space="preserve"> alta </w:t>
      </w:r>
      <w:proofErr w:type="spellStart"/>
      <w:r w:rsidRPr="00923FD1">
        <w:rPr>
          <w:i/>
          <w:iCs/>
        </w:rPr>
        <w:t>Marinus</w:t>
      </w:r>
      <w:proofErr w:type="spellEnd"/>
      <w:r w:rsidRPr="00923FD1">
        <w:rPr>
          <w:i/>
          <w:iCs/>
        </w:rPr>
        <w:t>,</w:t>
      </w:r>
    </w:p>
    <w:p w14:paraId="344ECCCA" w14:textId="77777777" w:rsidR="007447E9" w:rsidRPr="00923FD1" w:rsidRDefault="007447E9" w:rsidP="00B77BA4">
      <w:pPr>
        <w:pStyle w:val="Verso"/>
        <w:rPr>
          <w:i/>
          <w:iCs/>
          <w:lang w:val="en-GB"/>
        </w:rPr>
      </w:pPr>
      <w:proofErr w:type="spellStart"/>
      <w:r w:rsidRPr="00923FD1">
        <w:rPr>
          <w:i/>
          <w:iCs/>
          <w:lang w:val="en-GB"/>
        </w:rPr>
        <w:t>armatum</w:t>
      </w:r>
      <w:proofErr w:type="spellEnd"/>
      <w:r w:rsidRPr="00923FD1">
        <w:rPr>
          <w:i/>
          <w:iCs/>
          <w:lang w:val="en-GB"/>
        </w:rPr>
        <w:t xml:space="preserve"> </w:t>
      </w:r>
      <w:proofErr w:type="spellStart"/>
      <w:r w:rsidRPr="00923FD1">
        <w:rPr>
          <w:i/>
          <w:iCs/>
          <w:lang w:val="en-GB"/>
        </w:rPr>
        <w:t>cantat</w:t>
      </w:r>
      <w:proofErr w:type="spellEnd"/>
      <w:r w:rsidRPr="00923FD1">
        <w:rPr>
          <w:i/>
          <w:iCs/>
          <w:lang w:val="en-GB"/>
        </w:rPr>
        <w:t xml:space="preserve"> </w:t>
      </w:r>
      <w:proofErr w:type="spellStart"/>
      <w:r w:rsidRPr="00923FD1">
        <w:rPr>
          <w:i/>
          <w:iCs/>
          <w:lang w:val="en-GB"/>
        </w:rPr>
        <w:t>Martem</w:t>
      </w:r>
      <w:proofErr w:type="spellEnd"/>
      <w:r w:rsidRPr="00923FD1">
        <w:rPr>
          <w:i/>
          <w:iCs/>
          <w:lang w:val="en-GB"/>
        </w:rPr>
        <w:t xml:space="preserve">, </w:t>
      </w:r>
      <w:proofErr w:type="spellStart"/>
      <w:r w:rsidRPr="00923FD1">
        <w:rPr>
          <w:i/>
          <w:iCs/>
          <w:lang w:val="en-GB"/>
        </w:rPr>
        <w:t>tunicaque</w:t>
      </w:r>
      <w:proofErr w:type="spellEnd"/>
      <w:r w:rsidRPr="00923FD1">
        <w:rPr>
          <w:i/>
          <w:iCs/>
          <w:lang w:val="en-GB"/>
        </w:rPr>
        <w:t xml:space="preserve"> </w:t>
      </w:r>
      <w:proofErr w:type="spellStart"/>
      <w:r w:rsidRPr="00923FD1">
        <w:rPr>
          <w:i/>
          <w:iCs/>
          <w:lang w:val="en-GB"/>
        </w:rPr>
        <w:t>trilice</w:t>
      </w:r>
      <w:proofErr w:type="spellEnd"/>
    </w:p>
    <w:p w14:paraId="4E132E42" w14:textId="1913712F" w:rsidR="007447E9" w:rsidRPr="00923FD1" w:rsidRDefault="007447E9" w:rsidP="00B77BA4">
      <w:pPr>
        <w:pStyle w:val="Verso"/>
        <w:rPr>
          <w:i/>
          <w:iCs/>
          <w:lang w:val="en-GB"/>
        </w:rPr>
      </w:pPr>
      <w:proofErr w:type="spellStart"/>
      <w:r w:rsidRPr="00923FD1">
        <w:rPr>
          <w:i/>
          <w:iCs/>
          <w:lang w:val="en-GB"/>
        </w:rPr>
        <w:t>accinctum</w:t>
      </w:r>
      <w:proofErr w:type="spellEnd"/>
      <w:r w:rsidRPr="00923FD1">
        <w:rPr>
          <w:i/>
          <w:iCs/>
          <w:lang w:val="en-GB"/>
        </w:rPr>
        <w:t xml:space="preserve"> </w:t>
      </w:r>
      <w:r w:rsidR="00370F84" w:rsidRPr="00923FD1">
        <w:rPr>
          <w:i/>
          <w:iCs/>
          <w:lang w:val="en-GB"/>
        </w:rPr>
        <w:t>and</w:t>
      </w:r>
      <w:r w:rsidRPr="00923FD1">
        <w:rPr>
          <w:i/>
          <w:iCs/>
          <w:lang w:val="en-GB"/>
        </w:rPr>
        <w:t xml:space="preserve"> </w:t>
      </w:r>
      <w:proofErr w:type="spellStart"/>
      <w:r w:rsidRPr="00923FD1">
        <w:rPr>
          <w:i/>
          <w:iCs/>
          <w:lang w:val="en-GB"/>
        </w:rPr>
        <w:t>divum</w:t>
      </w:r>
      <w:proofErr w:type="spellEnd"/>
      <w:r w:rsidRPr="00923FD1">
        <w:rPr>
          <w:i/>
          <w:iCs/>
          <w:lang w:val="en-GB"/>
        </w:rPr>
        <w:t xml:space="preserve"> </w:t>
      </w:r>
      <w:proofErr w:type="spellStart"/>
      <w:r w:rsidRPr="00923FD1">
        <w:rPr>
          <w:i/>
          <w:iCs/>
          <w:lang w:val="en-GB"/>
        </w:rPr>
        <w:t>thalamos</w:t>
      </w:r>
      <w:proofErr w:type="spellEnd"/>
      <w:r w:rsidRPr="00923FD1">
        <w:rPr>
          <w:i/>
          <w:iCs/>
          <w:lang w:val="en-GB"/>
        </w:rPr>
        <w:t xml:space="preserve">, </w:t>
      </w:r>
      <w:proofErr w:type="spellStart"/>
      <w:r w:rsidRPr="00923FD1">
        <w:rPr>
          <w:i/>
          <w:iCs/>
          <w:lang w:val="en-GB"/>
        </w:rPr>
        <w:t>puerumque</w:t>
      </w:r>
      <w:proofErr w:type="spellEnd"/>
      <w:r w:rsidRPr="00923FD1">
        <w:rPr>
          <w:i/>
          <w:iCs/>
          <w:lang w:val="en-GB"/>
        </w:rPr>
        <w:t xml:space="preserve"> </w:t>
      </w:r>
      <w:proofErr w:type="spellStart"/>
      <w:r w:rsidRPr="00923FD1">
        <w:rPr>
          <w:i/>
          <w:iCs/>
          <w:lang w:val="en-GB"/>
        </w:rPr>
        <w:t>ferocem</w:t>
      </w:r>
      <w:proofErr w:type="spellEnd"/>
    </w:p>
    <w:p w14:paraId="50E281C0" w14:textId="3D6B8145" w:rsidR="007447E9" w:rsidRPr="00923FD1" w:rsidRDefault="007447E9" w:rsidP="00B77BA4">
      <w:pPr>
        <w:pStyle w:val="Verso"/>
        <w:rPr>
          <w:i/>
          <w:iCs/>
          <w:lang w:val="en-GB"/>
        </w:rPr>
      </w:pPr>
      <w:proofErr w:type="spellStart"/>
      <w:r w:rsidRPr="00923FD1">
        <w:rPr>
          <w:i/>
          <w:iCs/>
          <w:lang w:val="en-GB"/>
        </w:rPr>
        <w:t>idalia</w:t>
      </w:r>
      <w:proofErr w:type="spellEnd"/>
      <w:r w:rsidRPr="00923FD1">
        <w:rPr>
          <w:i/>
          <w:iCs/>
          <w:lang w:val="en-GB"/>
        </w:rPr>
        <w:t xml:space="preserve"> </w:t>
      </w:r>
      <w:proofErr w:type="spellStart"/>
      <w:r w:rsidRPr="00923FD1">
        <w:rPr>
          <w:i/>
          <w:iCs/>
          <w:lang w:val="en-GB"/>
        </w:rPr>
        <w:t>insignem</w:t>
      </w:r>
      <w:proofErr w:type="spellEnd"/>
      <w:r w:rsidRPr="00923FD1">
        <w:rPr>
          <w:i/>
          <w:iCs/>
          <w:lang w:val="en-GB"/>
        </w:rPr>
        <w:t xml:space="preserve"> pharetra </w:t>
      </w:r>
      <w:r w:rsidR="00370F84" w:rsidRPr="00923FD1">
        <w:rPr>
          <w:i/>
          <w:iCs/>
          <w:lang w:val="en-GB"/>
        </w:rPr>
        <w:t>and</w:t>
      </w:r>
      <w:r w:rsidRPr="00923FD1">
        <w:rPr>
          <w:i/>
          <w:iCs/>
          <w:lang w:val="en-GB"/>
        </w:rPr>
        <w:t xml:space="preserve"> </w:t>
      </w:r>
      <w:proofErr w:type="spellStart"/>
      <w:r w:rsidRPr="00923FD1">
        <w:rPr>
          <w:i/>
          <w:iCs/>
          <w:lang w:val="en-GB"/>
        </w:rPr>
        <w:t>fulgentibus</w:t>
      </w:r>
      <w:proofErr w:type="spellEnd"/>
      <w:r w:rsidRPr="00923FD1">
        <w:rPr>
          <w:i/>
          <w:iCs/>
          <w:lang w:val="en-GB"/>
        </w:rPr>
        <w:t xml:space="preserve"> </w:t>
      </w:r>
      <w:proofErr w:type="spellStart"/>
      <w:r w:rsidRPr="00923FD1">
        <w:rPr>
          <w:i/>
          <w:iCs/>
          <w:lang w:val="en-GB"/>
        </w:rPr>
        <w:t>armis</w:t>
      </w:r>
      <w:proofErr w:type="spellEnd"/>
      <w:r w:rsidRPr="00923FD1">
        <w:rPr>
          <w:i/>
          <w:iCs/>
          <w:lang w:val="en-GB"/>
        </w:rPr>
        <w:t>.</w:t>
      </w:r>
    </w:p>
    <w:p w14:paraId="1C98928C" w14:textId="33536DCB" w:rsidR="007447E9" w:rsidRPr="00923FD1" w:rsidRDefault="007447E9" w:rsidP="00B77BA4">
      <w:pPr>
        <w:pStyle w:val="Verso"/>
        <w:rPr>
          <w:i/>
          <w:iCs/>
          <w:lang w:val="en-GB"/>
        </w:rPr>
      </w:pPr>
      <w:proofErr w:type="spellStart"/>
      <w:r w:rsidRPr="00923FD1">
        <w:rPr>
          <w:i/>
          <w:iCs/>
          <w:lang w:val="en-GB"/>
        </w:rPr>
        <w:t>Assurgit</w:t>
      </w:r>
      <w:proofErr w:type="spellEnd"/>
      <w:r w:rsidRPr="00923FD1">
        <w:rPr>
          <w:i/>
          <w:iCs/>
          <w:lang w:val="en-GB"/>
        </w:rPr>
        <w:t xml:space="preserve"> pater ipse </w:t>
      </w:r>
      <w:r w:rsidR="000D6DF2" w:rsidRPr="00923FD1">
        <w:rPr>
          <w:i/>
          <w:iCs/>
          <w:lang w:val="en-GB"/>
        </w:rPr>
        <w:t>@</w:t>
      </w:r>
      <w:r w:rsidRPr="00923FD1">
        <w:rPr>
          <w:i/>
          <w:iCs/>
          <w:lang w:val="en-GB"/>
        </w:rPr>
        <w:t xml:space="preserve">Tibris, </w:t>
      </w:r>
      <w:proofErr w:type="spellStart"/>
      <w:r w:rsidRPr="00923FD1">
        <w:rPr>
          <w:i/>
          <w:iCs/>
          <w:lang w:val="en-GB"/>
        </w:rPr>
        <w:t>divinaque</w:t>
      </w:r>
      <w:proofErr w:type="spellEnd"/>
      <w:r w:rsidRPr="00923FD1">
        <w:rPr>
          <w:i/>
          <w:iCs/>
          <w:lang w:val="en-GB"/>
        </w:rPr>
        <w:t xml:space="preserve"> late</w:t>
      </w:r>
    </w:p>
    <w:p w14:paraId="243AB8A3" w14:textId="77777777" w:rsidR="007447E9" w:rsidRPr="00923FD1" w:rsidRDefault="007447E9" w:rsidP="00B77BA4">
      <w:pPr>
        <w:pStyle w:val="Verso"/>
        <w:rPr>
          <w:i/>
          <w:iCs/>
        </w:rPr>
      </w:pPr>
      <w:proofErr w:type="spellStart"/>
      <w:r w:rsidRPr="00923FD1">
        <w:rPr>
          <w:i/>
          <w:iCs/>
        </w:rPr>
        <w:t>carmina</w:t>
      </w:r>
      <w:proofErr w:type="spellEnd"/>
      <w:r w:rsidRPr="00923FD1">
        <w:rPr>
          <w:i/>
          <w:iCs/>
        </w:rPr>
        <w:t xml:space="preserve"> </w:t>
      </w:r>
      <w:proofErr w:type="spellStart"/>
      <w:r w:rsidRPr="00923FD1">
        <w:rPr>
          <w:i/>
          <w:iCs/>
        </w:rPr>
        <w:t>fundentem</w:t>
      </w:r>
      <w:proofErr w:type="spellEnd"/>
      <w:r w:rsidRPr="00923FD1">
        <w:rPr>
          <w:i/>
          <w:iCs/>
        </w:rPr>
        <w:t xml:space="preserve">, </w:t>
      </w:r>
      <w:proofErr w:type="spellStart"/>
      <w:r w:rsidRPr="00923FD1">
        <w:rPr>
          <w:i/>
          <w:iCs/>
        </w:rPr>
        <w:t>vitreis</w:t>
      </w:r>
      <w:proofErr w:type="spellEnd"/>
      <w:r w:rsidRPr="00923FD1">
        <w:rPr>
          <w:i/>
          <w:iCs/>
        </w:rPr>
        <w:t xml:space="preserve"> </w:t>
      </w:r>
      <w:proofErr w:type="spellStart"/>
      <w:r w:rsidRPr="00923FD1">
        <w:rPr>
          <w:i/>
          <w:iCs/>
        </w:rPr>
        <w:t>miratur</w:t>
      </w:r>
      <w:proofErr w:type="spellEnd"/>
      <w:r w:rsidRPr="00923FD1">
        <w:rPr>
          <w:i/>
          <w:iCs/>
        </w:rPr>
        <w:t xml:space="preserve"> ab </w:t>
      </w:r>
      <w:proofErr w:type="spellStart"/>
      <w:r w:rsidRPr="00923FD1">
        <w:rPr>
          <w:i/>
          <w:iCs/>
        </w:rPr>
        <w:t>antris</w:t>
      </w:r>
      <w:proofErr w:type="spellEnd"/>
      <w:r w:rsidRPr="00923FD1">
        <w:rPr>
          <w:i/>
          <w:iCs/>
        </w:rPr>
        <w:t>,</w:t>
      </w:r>
    </w:p>
    <w:p w14:paraId="7BCA0C65" w14:textId="4F120954" w:rsidR="007447E9" w:rsidRPr="00923FD1" w:rsidRDefault="007447E9" w:rsidP="00B77BA4">
      <w:pPr>
        <w:pStyle w:val="Verso"/>
        <w:rPr>
          <w:i/>
          <w:iCs/>
        </w:rPr>
      </w:pPr>
      <w:r w:rsidRPr="00923FD1">
        <w:rPr>
          <w:i/>
          <w:iCs/>
        </w:rPr>
        <w:t xml:space="preserve">et molle </w:t>
      </w:r>
      <w:r w:rsidR="000D6DF2" w:rsidRPr="00923FD1">
        <w:rPr>
          <w:i/>
          <w:iCs/>
        </w:rPr>
        <w:t>@</w:t>
      </w:r>
      <w:r w:rsidRPr="00923FD1">
        <w:rPr>
          <w:i/>
          <w:iCs/>
        </w:rPr>
        <w:t xml:space="preserve">electrum, </w:t>
      </w:r>
      <w:proofErr w:type="spellStart"/>
      <w:r w:rsidRPr="00923FD1">
        <w:rPr>
          <w:i/>
          <w:iCs/>
        </w:rPr>
        <w:t>totoque</w:t>
      </w:r>
      <w:proofErr w:type="spellEnd"/>
      <w:r w:rsidRPr="00923FD1">
        <w:rPr>
          <w:i/>
          <w:iCs/>
        </w:rPr>
        <w:t xml:space="preserve"> </w:t>
      </w:r>
      <w:proofErr w:type="spellStart"/>
      <w:r w:rsidRPr="00923FD1">
        <w:rPr>
          <w:i/>
          <w:iCs/>
        </w:rPr>
        <w:t>corallia</w:t>
      </w:r>
      <w:proofErr w:type="spellEnd"/>
      <w:r w:rsidRPr="00923FD1">
        <w:rPr>
          <w:i/>
          <w:iCs/>
        </w:rPr>
        <w:t xml:space="preserve"> ponto.</w:t>
      </w:r>
    </w:p>
    <w:p w14:paraId="114A6DF7" w14:textId="77777777" w:rsidR="007447E9" w:rsidRPr="00923FD1" w:rsidRDefault="007447E9" w:rsidP="00B77BA4">
      <w:pPr>
        <w:pStyle w:val="Verso"/>
        <w:rPr>
          <w:i/>
          <w:iCs/>
        </w:rPr>
      </w:pPr>
      <w:proofErr w:type="spellStart"/>
      <w:r w:rsidRPr="00923FD1">
        <w:rPr>
          <w:i/>
          <w:iCs/>
        </w:rPr>
        <w:t>Pertulit</w:t>
      </w:r>
      <w:proofErr w:type="spellEnd"/>
      <w:r w:rsidRPr="00923FD1">
        <w:rPr>
          <w:i/>
          <w:iCs/>
        </w:rPr>
        <w:t xml:space="preserve"> </w:t>
      </w:r>
      <w:proofErr w:type="spellStart"/>
      <w:r w:rsidRPr="00923FD1">
        <w:rPr>
          <w:i/>
          <w:iCs/>
        </w:rPr>
        <w:t>huc</w:t>
      </w:r>
      <w:proofErr w:type="spellEnd"/>
      <w:r w:rsidRPr="00923FD1">
        <w:rPr>
          <w:i/>
          <w:iCs/>
        </w:rPr>
        <w:t xml:space="preserve"> </w:t>
      </w:r>
      <w:proofErr w:type="spellStart"/>
      <w:r w:rsidRPr="00923FD1">
        <w:rPr>
          <w:i/>
          <w:iCs/>
        </w:rPr>
        <w:t>etiam</w:t>
      </w:r>
      <w:proofErr w:type="spellEnd"/>
      <w:r w:rsidRPr="00923FD1">
        <w:rPr>
          <w:i/>
          <w:iCs/>
        </w:rPr>
        <w:t xml:space="preserve"> </w:t>
      </w:r>
      <w:proofErr w:type="spellStart"/>
      <w:r w:rsidRPr="00923FD1">
        <w:rPr>
          <w:i/>
          <w:iCs/>
        </w:rPr>
        <w:t>cantus</w:t>
      </w:r>
      <w:proofErr w:type="spellEnd"/>
      <w:r w:rsidRPr="00923FD1">
        <w:rPr>
          <w:i/>
          <w:iCs/>
        </w:rPr>
        <w:t xml:space="preserve"> </w:t>
      </w:r>
      <w:proofErr w:type="spellStart"/>
      <w:r w:rsidRPr="00923FD1">
        <w:rPr>
          <w:i/>
          <w:iCs/>
        </w:rPr>
        <w:t>resonabilis</w:t>
      </w:r>
      <w:proofErr w:type="spellEnd"/>
      <w:r w:rsidRPr="00923FD1">
        <w:rPr>
          <w:i/>
          <w:iCs/>
        </w:rPr>
        <w:t xml:space="preserve"> Echo,</w:t>
      </w:r>
    </w:p>
    <w:p w14:paraId="6F69462A" w14:textId="39923202" w:rsidR="007447E9" w:rsidRPr="00923FD1" w:rsidRDefault="007447E9" w:rsidP="00B77BA4">
      <w:pPr>
        <w:pStyle w:val="Verso"/>
        <w:rPr>
          <w:i/>
          <w:iCs/>
          <w:lang w:val="en-US"/>
        </w:rPr>
      </w:pPr>
      <w:proofErr w:type="spellStart"/>
      <w:r w:rsidRPr="00923FD1">
        <w:rPr>
          <w:i/>
          <w:iCs/>
          <w:lang w:val="en-US"/>
        </w:rPr>
        <w:t>inde</w:t>
      </w:r>
      <w:proofErr w:type="spellEnd"/>
      <w:r w:rsidRPr="00923FD1">
        <w:rPr>
          <w:i/>
          <w:iCs/>
          <w:lang w:val="en-US"/>
        </w:rPr>
        <w:t xml:space="preserve"> </w:t>
      </w:r>
      <w:r w:rsidR="00E03C19" w:rsidRPr="00923FD1">
        <w:rPr>
          <w:i/>
          <w:iCs/>
          <w:lang w:val="en-US"/>
        </w:rPr>
        <w:t>@</w:t>
      </w:r>
      <w:r w:rsidRPr="00923FD1">
        <w:rPr>
          <w:i/>
          <w:iCs/>
          <w:lang w:val="en-US"/>
        </w:rPr>
        <w:t xml:space="preserve">Tagus </w:t>
      </w:r>
      <w:proofErr w:type="spellStart"/>
      <w:r w:rsidRPr="00923FD1">
        <w:rPr>
          <w:i/>
          <w:iCs/>
          <w:lang w:val="en-US"/>
        </w:rPr>
        <w:t>flavis</w:t>
      </w:r>
      <w:proofErr w:type="spellEnd"/>
      <w:r w:rsidRPr="00923FD1">
        <w:rPr>
          <w:i/>
          <w:iCs/>
          <w:lang w:val="en-US"/>
        </w:rPr>
        <w:t xml:space="preserve"> </w:t>
      </w:r>
      <w:proofErr w:type="spellStart"/>
      <w:r w:rsidRPr="00923FD1">
        <w:rPr>
          <w:i/>
          <w:iCs/>
          <w:lang w:val="en-US"/>
        </w:rPr>
        <w:t>Vatem</w:t>
      </w:r>
      <w:proofErr w:type="spellEnd"/>
      <w:r w:rsidRPr="00923FD1">
        <w:rPr>
          <w:i/>
          <w:iCs/>
          <w:lang w:val="en-US"/>
        </w:rPr>
        <w:t xml:space="preserve"> </w:t>
      </w:r>
      <w:proofErr w:type="spellStart"/>
      <w:r w:rsidRPr="00923FD1">
        <w:rPr>
          <w:i/>
          <w:iCs/>
          <w:lang w:val="en-US"/>
        </w:rPr>
        <w:t>veneratus</w:t>
      </w:r>
      <w:proofErr w:type="spellEnd"/>
      <w:r w:rsidRPr="00923FD1">
        <w:rPr>
          <w:i/>
          <w:iCs/>
          <w:lang w:val="en-US"/>
        </w:rPr>
        <w:t xml:space="preserve"> ab </w:t>
      </w:r>
      <w:proofErr w:type="spellStart"/>
      <w:r w:rsidRPr="00923FD1">
        <w:rPr>
          <w:i/>
          <w:iCs/>
          <w:lang w:val="en-US"/>
        </w:rPr>
        <w:t>undis</w:t>
      </w:r>
      <w:proofErr w:type="spellEnd"/>
    </w:p>
    <w:p w14:paraId="34B5A442" w14:textId="77777777" w:rsidR="007447E9" w:rsidRPr="00923FD1" w:rsidRDefault="007447E9" w:rsidP="00B77BA4">
      <w:pPr>
        <w:pStyle w:val="Verso"/>
        <w:rPr>
          <w:i/>
          <w:iCs/>
        </w:rPr>
      </w:pPr>
      <w:proofErr w:type="spellStart"/>
      <w:r w:rsidRPr="00923FD1">
        <w:rPr>
          <w:i/>
          <w:iCs/>
        </w:rPr>
        <w:t>offerre</w:t>
      </w:r>
      <w:proofErr w:type="spellEnd"/>
      <w:r w:rsidRPr="00923FD1">
        <w:rPr>
          <w:i/>
          <w:iCs/>
        </w:rPr>
        <w:t xml:space="preserve"> </w:t>
      </w:r>
      <w:proofErr w:type="spellStart"/>
      <w:r w:rsidRPr="00923FD1">
        <w:rPr>
          <w:i/>
          <w:iCs/>
        </w:rPr>
        <w:t>auriferas</w:t>
      </w:r>
      <w:proofErr w:type="spellEnd"/>
      <w:r w:rsidRPr="00923FD1">
        <w:rPr>
          <w:i/>
          <w:iCs/>
        </w:rPr>
        <w:t xml:space="preserve"> </w:t>
      </w:r>
      <w:proofErr w:type="spellStart"/>
      <w:r w:rsidRPr="00923FD1">
        <w:rPr>
          <w:i/>
          <w:iCs/>
        </w:rPr>
        <w:t>gaudet</w:t>
      </w:r>
      <w:proofErr w:type="spellEnd"/>
      <w:r w:rsidRPr="00923FD1">
        <w:rPr>
          <w:i/>
          <w:iCs/>
        </w:rPr>
        <w:t xml:space="preserve"> de </w:t>
      </w:r>
      <w:proofErr w:type="spellStart"/>
      <w:r w:rsidRPr="00923FD1">
        <w:rPr>
          <w:i/>
          <w:iCs/>
        </w:rPr>
        <w:t>littore</w:t>
      </w:r>
      <w:proofErr w:type="spellEnd"/>
      <w:r w:rsidRPr="00923FD1">
        <w:rPr>
          <w:i/>
          <w:iCs/>
        </w:rPr>
        <w:t xml:space="preserve"> arenas,</w:t>
      </w:r>
    </w:p>
    <w:p w14:paraId="376B3A24" w14:textId="77777777" w:rsidR="007447E9" w:rsidRPr="00923FD1" w:rsidRDefault="007447E9" w:rsidP="00B77BA4">
      <w:pPr>
        <w:pStyle w:val="Verso"/>
        <w:rPr>
          <w:i/>
          <w:iCs/>
        </w:rPr>
      </w:pPr>
      <w:proofErr w:type="spellStart"/>
      <w:r w:rsidRPr="00923FD1">
        <w:rPr>
          <w:i/>
          <w:iCs/>
        </w:rPr>
        <w:t>dulcisonaque</w:t>
      </w:r>
      <w:proofErr w:type="spellEnd"/>
      <w:r w:rsidRPr="00923FD1">
        <w:rPr>
          <w:i/>
          <w:iCs/>
        </w:rPr>
        <w:t xml:space="preserve"> </w:t>
      </w:r>
      <w:proofErr w:type="spellStart"/>
      <w:r w:rsidRPr="00923FD1">
        <w:rPr>
          <w:i/>
          <w:iCs/>
        </w:rPr>
        <w:t>virum</w:t>
      </w:r>
      <w:proofErr w:type="spellEnd"/>
      <w:r w:rsidRPr="00923FD1">
        <w:rPr>
          <w:i/>
          <w:iCs/>
        </w:rPr>
        <w:t xml:space="preserve"> </w:t>
      </w:r>
      <w:proofErr w:type="spellStart"/>
      <w:r w:rsidRPr="00923FD1">
        <w:rPr>
          <w:i/>
          <w:iCs/>
        </w:rPr>
        <w:t>modulantur</w:t>
      </w:r>
      <w:proofErr w:type="spellEnd"/>
      <w:r w:rsidRPr="00923FD1">
        <w:rPr>
          <w:i/>
          <w:iCs/>
        </w:rPr>
        <w:t xml:space="preserve"> </w:t>
      </w:r>
      <w:proofErr w:type="spellStart"/>
      <w:r w:rsidRPr="00923FD1">
        <w:rPr>
          <w:i/>
          <w:iCs/>
        </w:rPr>
        <w:t>arundine</w:t>
      </w:r>
      <w:proofErr w:type="spellEnd"/>
      <w:r w:rsidRPr="00923FD1">
        <w:rPr>
          <w:i/>
          <w:iCs/>
        </w:rPr>
        <w:t xml:space="preserve"> </w:t>
      </w:r>
      <w:proofErr w:type="spellStart"/>
      <w:r w:rsidRPr="00923FD1">
        <w:rPr>
          <w:i/>
          <w:iCs/>
        </w:rPr>
        <w:t>læti</w:t>
      </w:r>
      <w:proofErr w:type="spellEnd"/>
    </w:p>
    <w:p w14:paraId="27A23977" w14:textId="77777777" w:rsidR="007447E9" w:rsidRPr="00923FD1" w:rsidRDefault="007447E9" w:rsidP="00B77BA4">
      <w:pPr>
        <w:pStyle w:val="Verso"/>
        <w:rPr>
          <w:i/>
          <w:iCs/>
        </w:rPr>
      </w:pPr>
      <w:r w:rsidRPr="00923FD1">
        <w:rPr>
          <w:i/>
          <w:iCs/>
        </w:rPr>
        <w:t xml:space="preserve">pastores </w:t>
      </w:r>
      <w:proofErr w:type="spellStart"/>
      <w:r w:rsidRPr="00923FD1">
        <w:rPr>
          <w:i/>
          <w:iCs/>
        </w:rPr>
        <w:t>silvis</w:t>
      </w:r>
      <w:proofErr w:type="spellEnd"/>
      <w:r w:rsidRPr="00923FD1">
        <w:rPr>
          <w:i/>
          <w:iCs/>
        </w:rPr>
        <w:t xml:space="preserve">, </w:t>
      </w:r>
      <w:proofErr w:type="spellStart"/>
      <w:r w:rsidRPr="00923FD1">
        <w:rPr>
          <w:i/>
          <w:iCs/>
        </w:rPr>
        <w:t>Lupius</w:t>
      </w:r>
      <w:proofErr w:type="spellEnd"/>
      <w:r w:rsidRPr="00923FD1">
        <w:rPr>
          <w:i/>
          <w:iCs/>
        </w:rPr>
        <w:t xml:space="preserve"> </w:t>
      </w:r>
      <w:proofErr w:type="spellStart"/>
      <w:r w:rsidRPr="00923FD1">
        <w:rPr>
          <w:i/>
          <w:iCs/>
        </w:rPr>
        <w:t>quos</w:t>
      </w:r>
      <w:proofErr w:type="spellEnd"/>
      <w:r w:rsidRPr="00923FD1">
        <w:rPr>
          <w:i/>
          <w:iCs/>
        </w:rPr>
        <w:t xml:space="preserve"> inter </w:t>
      </w:r>
      <w:proofErr w:type="spellStart"/>
      <w:r w:rsidRPr="00923FD1">
        <w:rPr>
          <w:i/>
          <w:iCs/>
        </w:rPr>
        <w:t>eburno</w:t>
      </w:r>
      <w:proofErr w:type="spellEnd"/>
    </w:p>
    <w:p w14:paraId="15836186" w14:textId="3F25BA44" w:rsidR="007447E9" w:rsidRPr="00923FD1" w:rsidRDefault="007447E9" w:rsidP="00B77BA4">
      <w:pPr>
        <w:pStyle w:val="Verso"/>
        <w:rPr>
          <w:i/>
          <w:iCs/>
        </w:rPr>
      </w:pPr>
      <w:proofErr w:type="spellStart"/>
      <w:r w:rsidRPr="00923FD1">
        <w:rPr>
          <w:i/>
          <w:iCs/>
        </w:rPr>
        <w:t>exurgit</w:t>
      </w:r>
      <w:proofErr w:type="spellEnd"/>
      <w:r w:rsidRPr="00923FD1">
        <w:rPr>
          <w:i/>
          <w:iCs/>
        </w:rPr>
        <w:t xml:space="preserve"> plectro, </w:t>
      </w:r>
      <w:proofErr w:type="spellStart"/>
      <w:r w:rsidRPr="00923FD1">
        <w:rPr>
          <w:i/>
          <w:iCs/>
        </w:rPr>
        <w:t>laudesque</w:t>
      </w:r>
      <w:proofErr w:type="spellEnd"/>
      <w:r w:rsidRPr="00923FD1">
        <w:rPr>
          <w:i/>
          <w:iCs/>
        </w:rPr>
        <w:t xml:space="preserve"> ad </w:t>
      </w:r>
      <w:proofErr w:type="spellStart"/>
      <w:r w:rsidRPr="00923FD1">
        <w:rPr>
          <w:i/>
          <w:iCs/>
        </w:rPr>
        <w:t>sidera</w:t>
      </w:r>
      <w:proofErr w:type="spellEnd"/>
      <w:r w:rsidRPr="00923FD1">
        <w:rPr>
          <w:i/>
          <w:iCs/>
        </w:rPr>
        <w:t xml:space="preserve"> </w:t>
      </w:r>
      <w:r w:rsidR="00602523" w:rsidRPr="00923FD1">
        <w:rPr>
          <w:i/>
          <w:iCs/>
        </w:rPr>
        <w:t>@</w:t>
      </w:r>
      <w:r w:rsidRPr="00923FD1">
        <w:rPr>
          <w:i/>
          <w:iCs/>
        </w:rPr>
        <w:t xml:space="preserve">tollit. </w:t>
      </w:r>
    </w:p>
    <w:p w14:paraId="6C411C9B"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18F358BA"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2324D0DE" w14:textId="615FA1AA" w:rsidR="007447E9" w:rsidRPr="00923FD1" w:rsidRDefault="007447E9" w:rsidP="00B77BA4">
      <w:pPr>
        <w:pStyle w:val="Prosa"/>
      </w:pPr>
      <w:r w:rsidRPr="00923FD1">
        <w:t xml:space="preserve">A lo menos quisiera que llegaran a </w:t>
      </w:r>
      <w:r w:rsidR="00602523" w:rsidRPr="00923FD1">
        <w:t>@</w:t>
      </w:r>
      <w:r w:rsidRPr="00923FD1">
        <w:t xml:space="preserve">ellas, y </w:t>
      </w:r>
      <w:proofErr w:type="gramStart"/>
      <w:r w:rsidRPr="00923FD1">
        <w:t>que</w:t>
      </w:r>
      <w:proofErr w:type="gramEnd"/>
      <w:r w:rsidRPr="00923FD1">
        <w:t xml:space="preserve"> para conseguir este deseo,</w:t>
      </w:r>
      <w:r w:rsidR="00B77BA4" w:rsidRPr="00923FD1">
        <w:t xml:space="preserve"> </w:t>
      </w:r>
      <w:r w:rsidRPr="00923FD1">
        <w:t>los ingenios que ahora florecen en España con justa opinión ocuparan</w:t>
      </w:r>
      <w:r w:rsidR="00B77BA4" w:rsidRPr="00923FD1">
        <w:t xml:space="preserve"> </w:t>
      </w:r>
      <w:r w:rsidRPr="00923FD1">
        <w:t>las plumas en alabanza de Vuestra Señoría, como lo han hecho en Italia</w:t>
      </w:r>
      <w:r w:rsidR="00B77BA4" w:rsidRPr="00923FD1">
        <w:t xml:space="preserve"> </w:t>
      </w:r>
      <w:r w:rsidRPr="00923FD1">
        <w:t xml:space="preserve">cuantos se leen impresos en la tercera parte de su </w:t>
      </w:r>
      <w:r w:rsidRPr="00923FD1">
        <w:rPr>
          <w:rFonts w:cs="GranjonLTStd-Italic"/>
          <w:i/>
          <w:iCs/>
        </w:rPr>
        <w:t>Lira</w:t>
      </w:r>
      <w:r w:rsidRPr="00923FD1">
        <w:t>, entre los cuales dice</w:t>
      </w:r>
      <w:r w:rsidR="00B77BA4" w:rsidRPr="00923FD1">
        <w:t xml:space="preserve"> </w:t>
      </w:r>
      <w:r w:rsidRPr="00923FD1">
        <w:t xml:space="preserve">muy bien el señor de </w:t>
      </w:r>
      <w:r w:rsidR="00602523" w:rsidRPr="00923FD1">
        <w:t>@</w:t>
      </w:r>
      <w:r w:rsidRPr="00923FD1">
        <w:t>Estrasoldo:</w:t>
      </w:r>
    </w:p>
    <w:p w14:paraId="566DA186"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46DA7975" w14:textId="77777777" w:rsidR="007447E9" w:rsidRPr="00923FD1" w:rsidRDefault="007447E9" w:rsidP="00B77BA4">
      <w:pPr>
        <w:pStyle w:val="Verso"/>
        <w:rPr>
          <w:i/>
          <w:iCs/>
        </w:rPr>
      </w:pPr>
      <w:r w:rsidRPr="00923FD1">
        <w:rPr>
          <w:i/>
          <w:iCs/>
        </w:rPr>
        <w:t xml:space="preserve">Ben col divino </w:t>
      </w:r>
      <w:proofErr w:type="spellStart"/>
      <w:r w:rsidRPr="00923FD1">
        <w:rPr>
          <w:i/>
          <w:iCs/>
        </w:rPr>
        <w:t>tuo</w:t>
      </w:r>
      <w:proofErr w:type="spellEnd"/>
      <w:r w:rsidRPr="00923FD1">
        <w:rPr>
          <w:i/>
          <w:iCs/>
        </w:rPr>
        <w:t xml:space="preserve"> </w:t>
      </w:r>
      <w:proofErr w:type="spellStart"/>
      <w:r w:rsidRPr="00923FD1">
        <w:rPr>
          <w:i/>
          <w:iCs/>
        </w:rPr>
        <w:t>soave</w:t>
      </w:r>
      <w:proofErr w:type="spellEnd"/>
      <w:r w:rsidRPr="00923FD1">
        <w:rPr>
          <w:i/>
          <w:iCs/>
        </w:rPr>
        <w:t xml:space="preserve"> canto</w:t>
      </w:r>
    </w:p>
    <w:p w14:paraId="467246EF" w14:textId="38112998" w:rsidR="007447E9" w:rsidRPr="00923FD1" w:rsidRDefault="007447E9" w:rsidP="00B77BA4">
      <w:pPr>
        <w:pStyle w:val="Verso"/>
        <w:rPr>
          <w:i/>
          <w:iCs/>
        </w:rPr>
      </w:pPr>
      <w:proofErr w:type="spellStart"/>
      <w:r w:rsidRPr="00923FD1">
        <w:rPr>
          <w:i/>
          <w:iCs/>
        </w:rPr>
        <w:t>spirto</w:t>
      </w:r>
      <w:proofErr w:type="spellEnd"/>
      <w:r w:rsidRPr="00923FD1">
        <w:rPr>
          <w:i/>
          <w:iCs/>
        </w:rPr>
        <w:t xml:space="preserve"> celeste </w:t>
      </w:r>
      <w:r w:rsidR="00370F84" w:rsidRPr="00923FD1">
        <w:rPr>
          <w:i/>
          <w:iCs/>
        </w:rPr>
        <w:t>and</w:t>
      </w:r>
      <w:r w:rsidRPr="00923FD1">
        <w:rPr>
          <w:i/>
          <w:iCs/>
        </w:rPr>
        <w:t xml:space="preserve"> non </w:t>
      </w:r>
      <w:proofErr w:type="spellStart"/>
      <w:r w:rsidRPr="00923FD1">
        <w:rPr>
          <w:i/>
          <w:iCs/>
        </w:rPr>
        <w:t>Marin</w:t>
      </w:r>
      <w:proofErr w:type="spellEnd"/>
      <w:r w:rsidRPr="00923FD1">
        <w:rPr>
          <w:i/>
          <w:iCs/>
        </w:rPr>
        <w:t xml:space="preserve"> </w:t>
      </w:r>
      <w:proofErr w:type="spellStart"/>
      <w:r w:rsidRPr="00923FD1">
        <w:rPr>
          <w:i/>
          <w:iCs/>
        </w:rPr>
        <w:t>dimostri</w:t>
      </w:r>
      <w:proofErr w:type="spellEnd"/>
      <w:r w:rsidRPr="00923FD1">
        <w:rPr>
          <w:i/>
          <w:iCs/>
        </w:rPr>
        <w:t>;</w:t>
      </w:r>
    </w:p>
    <w:p w14:paraId="291818F7" w14:textId="77777777" w:rsidR="007447E9" w:rsidRPr="00923FD1" w:rsidRDefault="007447E9" w:rsidP="00B77BA4">
      <w:pPr>
        <w:pStyle w:val="Verso"/>
        <w:rPr>
          <w:i/>
          <w:iCs/>
        </w:rPr>
      </w:pPr>
      <w:proofErr w:type="spellStart"/>
      <w:r w:rsidRPr="00923FD1">
        <w:rPr>
          <w:i/>
          <w:iCs/>
        </w:rPr>
        <w:t>meraviglia</w:t>
      </w:r>
      <w:proofErr w:type="spellEnd"/>
      <w:r w:rsidRPr="00923FD1">
        <w:rPr>
          <w:i/>
          <w:iCs/>
        </w:rPr>
        <w:t xml:space="preserve"> che porta à </w:t>
      </w:r>
      <w:proofErr w:type="spellStart"/>
      <w:r w:rsidRPr="00923FD1">
        <w:rPr>
          <w:i/>
          <w:iCs/>
        </w:rPr>
        <w:t>giorni</w:t>
      </w:r>
      <w:proofErr w:type="spellEnd"/>
      <w:r w:rsidRPr="00923FD1">
        <w:rPr>
          <w:i/>
          <w:iCs/>
        </w:rPr>
        <w:t xml:space="preserve"> </w:t>
      </w:r>
      <w:proofErr w:type="spellStart"/>
      <w:r w:rsidRPr="00923FD1">
        <w:rPr>
          <w:i/>
          <w:iCs/>
        </w:rPr>
        <w:t>nostri</w:t>
      </w:r>
      <w:proofErr w:type="spellEnd"/>
    </w:p>
    <w:p w14:paraId="1C8282EA" w14:textId="3038CF35" w:rsidR="007447E9" w:rsidRPr="00923FD1" w:rsidRDefault="00E03C19" w:rsidP="00B77BA4">
      <w:pPr>
        <w:pStyle w:val="Verso"/>
        <w:rPr>
          <w:i/>
          <w:iCs/>
        </w:rPr>
      </w:pPr>
      <w:r w:rsidRPr="00923FD1">
        <w:rPr>
          <w:i/>
          <w:iCs/>
        </w:rPr>
        <w:t>@</w:t>
      </w:r>
      <w:r w:rsidR="007447E9" w:rsidRPr="00923FD1">
        <w:rPr>
          <w:i/>
          <w:iCs/>
        </w:rPr>
        <w:t xml:space="preserve">fra tute le </w:t>
      </w:r>
      <w:proofErr w:type="spellStart"/>
      <w:r w:rsidR="007447E9" w:rsidRPr="00923FD1">
        <w:rPr>
          <w:i/>
          <w:iCs/>
        </w:rPr>
        <w:t>altre</w:t>
      </w:r>
      <w:proofErr w:type="spellEnd"/>
      <w:r w:rsidR="007447E9" w:rsidRPr="00923FD1">
        <w:rPr>
          <w:i/>
          <w:iCs/>
        </w:rPr>
        <w:t xml:space="preserve"> </w:t>
      </w:r>
      <w:r w:rsidRPr="00923FD1">
        <w:rPr>
          <w:i/>
          <w:iCs/>
        </w:rPr>
        <w:t>@</w:t>
      </w:r>
      <w:r w:rsidR="007447E9" w:rsidRPr="00923FD1">
        <w:rPr>
          <w:i/>
          <w:iCs/>
        </w:rPr>
        <w:t xml:space="preserve">meraviglie </w:t>
      </w:r>
      <w:proofErr w:type="spellStart"/>
      <w:r w:rsidR="007447E9" w:rsidRPr="00923FD1">
        <w:rPr>
          <w:i/>
          <w:iCs/>
        </w:rPr>
        <w:t>il</w:t>
      </w:r>
      <w:proofErr w:type="spellEnd"/>
      <w:r w:rsidR="007447E9" w:rsidRPr="00923FD1">
        <w:rPr>
          <w:i/>
          <w:iCs/>
        </w:rPr>
        <w:t xml:space="preserve"> </w:t>
      </w:r>
      <w:r w:rsidR="00602523" w:rsidRPr="00923FD1">
        <w:rPr>
          <w:i/>
          <w:iCs/>
        </w:rPr>
        <w:t>@</w:t>
      </w:r>
      <w:r w:rsidR="007447E9" w:rsidRPr="00923FD1">
        <w:rPr>
          <w:i/>
          <w:iCs/>
        </w:rPr>
        <w:t>vanto.</w:t>
      </w:r>
    </w:p>
    <w:p w14:paraId="55E513E9"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258F4E88" w14:textId="391B9F65" w:rsidR="007447E9" w:rsidRPr="00923FD1" w:rsidRDefault="007447E9" w:rsidP="00B77BA4">
      <w:pPr>
        <w:pStyle w:val="Prosa"/>
      </w:pPr>
      <w:r w:rsidRPr="00923FD1">
        <w:t>No he querido escribir a Vuestra Señoría sin ofrecerle alguna parte de</w:t>
      </w:r>
      <w:r w:rsidR="00B77BA4" w:rsidRPr="00923FD1">
        <w:t xml:space="preserve"> </w:t>
      </w:r>
      <w:r w:rsidRPr="00923FD1">
        <w:t>las que este libro contiene, y así le suplico por todo el amor que me ha mostrado,</w:t>
      </w:r>
      <w:r w:rsidR="00B77BA4" w:rsidRPr="00923FD1">
        <w:t xml:space="preserve"> </w:t>
      </w:r>
      <w:r w:rsidRPr="00923FD1">
        <w:t xml:space="preserve">y la veneración y respeto que me debe, se digne de </w:t>
      </w:r>
      <w:r w:rsidRPr="00923FD1">
        <w:lastRenderedPageBreak/>
        <w:t>acetar en su gracia</w:t>
      </w:r>
      <w:r w:rsidR="00B77BA4" w:rsidRPr="00923FD1">
        <w:t xml:space="preserve"> </w:t>
      </w:r>
      <w:r w:rsidRPr="00923FD1">
        <w:t xml:space="preserve">esta comedia, humilde ofrenda en el templo de su celebrado ingenio </w:t>
      </w:r>
      <w:proofErr w:type="spellStart"/>
      <w:r w:rsidRPr="00923FD1">
        <w:t>y</w:t>
      </w:r>
      <w:proofErr w:type="spellEnd"/>
      <w:r w:rsidR="00B77BA4" w:rsidRPr="00923FD1">
        <w:t xml:space="preserve"> </w:t>
      </w:r>
      <w:r w:rsidRPr="00923FD1">
        <w:t xml:space="preserve">insigne nombre, para que, llevándole en la </w:t>
      </w:r>
      <w:r w:rsidR="00AC2320" w:rsidRPr="00923FD1">
        <w:t>@</w:t>
      </w:r>
      <w:r w:rsidRPr="00923FD1">
        <w:t>frente, la alaben de bien empleada</w:t>
      </w:r>
      <w:r w:rsidR="00B77BA4" w:rsidRPr="00923FD1">
        <w:t xml:space="preserve"> </w:t>
      </w:r>
      <w:r w:rsidRPr="00923FD1">
        <w:t>los que la culparen de atrevida.</w:t>
      </w:r>
    </w:p>
    <w:p w14:paraId="174E4A67" w14:textId="77777777" w:rsidR="00B77BA4" w:rsidRPr="00923FD1" w:rsidRDefault="00B77BA4" w:rsidP="007447E9">
      <w:pPr>
        <w:autoSpaceDE w:val="0"/>
        <w:autoSpaceDN w:val="0"/>
        <w:adjustRightInd w:val="0"/>
        <w:spacing w:after="0" w:line="240" w:lineRule="auto"/>
        <w:rPr>
          <w:rFonts w:ascii="Garamond" w:hAnsi="Garamond" w:cs="GranjonLTStd"/>
          <w:sz w:val="23"/>
          <w:szCs w:val="23"/>
          <w:lang w:val="es-ES"/>
        </w:rPr>
      </w:pPr>
    </w:p>
    <w:p w14:paraId="266A8635" w14:textId="6D373198" w:rsidR="007447E9" w:rsidRPr="00923FD1" w:rsidRDefault="007447E9" w:rsidP="00B77BA4">
      <w:pPr>
        <w:pStyle w:val="Prosa"/>
        <w:rPr>
          <w:i/>
          <w:iCs/>
        </w:rPr>
      </w:pPr>
      <w:r w:rsidRPr="00923FD1">
        <w:t>En España no se guarda el arte, ya no por ignorancia, pues sus primeros</w:t>
      </w:r>
      <w:r w:rsidR="00B77BA4" w:rsidRPr="00923FD1">
        <w:t xml:space="preserve"> </w:t>
      </w:r>
      <w:r w:rsidRPr="00923FD1">
        <w:t xml:space="preserve">inventores, Rueda y </w:t>
      </w:r>
      <w:r w:rsidR="002615E5" w:rsidRPr="00923FD1">
        <w:t>@</w:t>
      </w:r>
      <w:r w:rsidRPr="00923FD1">
        <w:t xml:space="preserve">Navarro, le guardaban, que apenas ha ochenta años que pasaron, sino por seguir el estilo mal introducido de los que les </w:t>
      </w:r>
      <w:r w:rsidR="0085488A" w:rsidRPr="00923FD1">
        <w:t>@</w:t>
      </w:r>
      <w:r w:rsidRPr="00923FD1">
        <w:t>sucedieron.</w:t>
      </w:r>
      <w:r w:rsidR="00B77BA4" w:rsidRPr="00923FD1">
        <w:t xml:space="preserve"> </w:t>
      </w:r>
      <w:r w:rsidRPr="00923FD1">
        <w:t xml:space="preserve">Los versos cortos son castellanos </w:t>
      </w:r>
      <w:r w:rsidR="00FA4E8B" w:rsidRPr="00923FD1">
        <w:t>@</w:t>
      </w:r>
      <w:r w:rsidRPr="00923FD1">
        <w:t>antiguos, no usados en Italia, aunque</w:t>
      </w:r>
      <w:r w:rsidR="00B77BA4" w:rsidRPr="00923FD1">
        <w:t xml:space="preserve"> </w:t>
      </w:r>
      <w:r w:rsidRPr="00923FD1">
        <w:t xml:space="preserve">he visto algunos en el </w:t>
      </w:r>
      <w:r w:rsidR="00FA4E8B" w:rsidRPr="00923FD1">
        <w:t>@</w:t>
      </w:r>
      <w:r w:rsidRPr="00923FD1">
        <w:t>Serafino; no despreciados de la lengua latina,</w:t>
      </w:r>
      <w:r w:rsidR="00B77BA4" w:rsidRPr="00923FD1">
        <w:t xml:space="preserve"> </w:t>
      </w:r>
      <w:r w:rsidRPr="00923FD1">
        <w:t xml:space="preserve">como se ve en sus himnos, hasta guardar el rigor de los </w:t>
      </w:r>
      <w:r w:rsidR="00FA4E8B" w:rsidRPr="00923FD1">
        <w:t>@</w:t>
      </w:r>
      <w:r w:rsidRPr="00923FD1">
        <w:t>consonantes; dulce y dificultosa composición, que la falta del natural, que ha de ser el primero</w:t>
      </w:r>
      <w:r w:rsidR="00B77BA4" w:rsidRPr="00923FD1">
        <w:t xml:space="preserve"> </w:t>
      </w:r>
      <w:r w:rsidRPr="00923FD1">
        <w:t xml:space="preserve">fundamento de este edificio, destierra con </w:t>
      </w:r>
      <w:r w:rsidR="00E22B52" w:rsidRPr="00923FD1">
        <w:t>@</w:t>
      </w:r>
      <w:r w:rsidRPr="00923FD1">
        <w:t>arrogancia, introduciendo en</w:t>
      </w:r>
      <w:r w:rsidR="00B77BA4" w:rsidRPr="00923FD1">
        <w:t xml:space="preserve"> </w:t>
      </w:r>
      <w:r w:rsidRPr="00923FD1">
        <w:t xml:space="preserve">España la bárbara aspereza que llaman </w:t>
      </w:r>
      <w:r w:rsidR="00FB684D" w:rsidRPr="00923FD1">
        <w:t>@</w:t>
      </w:r>
      <w:r w:rsidRPr="00923FD1">
        <w:t>culta, por quien la defensa de la</w:t>
      </w:r>
      <w:r w:rsidR="00B77BA4" w:rsidRPr="00923FD1">
        <w:t xml:space="preserve"> </w:t>
      </w:r>
      <w:r w:rsidRPr="00923FD1">
        <w:t xml:space="preserve">lengua (cuya gramática no sufre estas novedades) me debe tantas </w:t>
      </w:r>
      <w:r w:rsidR="00B0627B" w:rsidRPr="00923FD1">
        <w:t>@</w:t>
      </w:r>
      <w:r w:rsidRPr="00923FD1">
        <w:t>injurias.</w:t>
      </w:r>
      <w:r w:rsidR="00B77BA4" w:rsidRPr="00923FD1">
        <w:t xml:space="preserve"> </w:t>
      </w:r>
      <w:r w:rsidRPr="00923FD1">
        <w:t xml:space="preserve">«Quid </w:t>
      </w:r>
      <w:proofErr w:type="spellStart"/>
      <w:r w:rsidRPr="00923FD1">
        <w:t>enim</w:t>
      </w:r>
      <w:proofErr w:type="spellEnd"/>
      <w:r w:rsidRPr="00923FD1">
        <w:t xml:space="preserve"> —escribió </w:t>
      </w:r>
      <w:proofErr w:type="spellStart"/>
      <w:r w:rsidRPr="00923FD1">
        <w:t>Cortesio</w:t>
      </w:r>
      <w:proofErr w:type="spellEnd"/>
      <w:r w:rsidRPr="00923FD1">
        <w:t xml:space="preserve"> a </w:t>
      </w:r>
      <w:r w:rsidR="00654C72" w:rsidRPr="00923FD1">
        <w:t>@</w:t>
      </w:r>
      <w:r w:rsidRPr="00923FD1">
        <w:t xml:space="preserve">Policiano— </w:t>
      </w:r>
      <w:proofErr w:type="spellStart"/>
      <w:r w:rsidRPr="00923FD1">
        <w:t>voluptatis</w:t>
      </w:r>
      <w:proofErr w:type="spellEnd"/>
      <w:r w:rsidRPr="00923FD1">
        <w:t xml:space="preserve"> </w:t>
      </w:r>
      <w:proofErr w:type="spellStart"/>
      <w:r w:rsidRPr="00923FD1">
        <w:t>afferre</w:t>
      </w:r>
      <w:proofErr w:type="spellEnd"/>
      <w:r w:rsidRPr="00923FD1">
        <w:t xml:space="preserve"> </w:t>
      </w:r>
      <w:proofErr w:type="spellStart"/>
      <w:r w:rsidRPr="00923FD1">
        <w:t>possunt</w:t>
      </w:r>
      <w:proofErr w:type="spellEnd"/>
      <w:r w:rsidRPr="00923FD1">
        <w:t xml:space="preserve"> </w:t>
      </w:r>
      <w:r w:rsidR="00E03C19" w:rsidRPr="00923FD1">
        <w:t>@</w:t>
      </w:r>
      <w:r w:rsidRPr="00923FD1">
        <w:t xml:space="preserve">ambiguæ </w:t>
      </w:r>
      <w:proofErr w:type="spellStart"/>
      <w:r w:rsidRPr="00923FD1">
        <w:t>vocabulorum</w:t>
      </w:r>
      <w:proofErr w:type="spellEnd"/>
      <w:r w:rsidRPr="00923FD1">
        <w:t xml:space="preserve"> </w:t>
      </w:r>
      <w:proofErr w:type="spellStart"/>
      <w:r w:rsidRPr="00923FD1">
        <w:t>significationes</w:t>
      </w:r>
      <w:proofErr w:type="spellEnd"/>
      <w:r w:rsidRPr="00923FD1">
        <w:t xml:space="preserve">, verba transversa, </w:t>
      </w:r>
      <w:proofErr w:type="spellStart"/>
      <w:r w:rsidRPr="00923FD1">
        <w:t>abruptæ</w:t>
      </w:r>
      <w:proofErr w:type="spellEnd"/>
      <w:r w:rsidRPr="00923FD1">
        <w:t xml:space="preserve"> </w:t>
      </w:r>
      <w:proofErr w:type="spellStart"/>
      <w:r w:rsidRPr="00923FD1">
        <w:t>sententiæ</w:t>
      </w:r>
      <w:proofErr w:type="spellEnd"/>
      <w:r w:rsidRPr="00923FD1">
        <w:t>,</w:t>
      </w:r>
      <w:r w:rsidR="00B77BA4" w:rsidRPr="00923FD1">
        <w:t xml:space="preserve"> </w:t>
      </w:r>
      <w:proofErr w:type="spellStart"/>
      <w:r w:rsidRPr="00923FD1">
        <w:t>structura</w:t>
      </w:r>
      <w:proofErr w:type="spellEnd"/>
      <w:r w:rsidRPr="00923FD1">
        <w:t xml:space="preserve"> </w:t>
      </w:r>
      <w:proofErr w:type="spellStart"/>
      <w:r w:rsidRPr="00923FD1">
        <w:t>salebrosa</w:t>
      </w:r>
      <w:proofErr w:type="spellEnd"/>
      <w:r w:rsidRPr="00923FD1">
        <w:t xml:space="preserve">, </w:t>
      </w:r>
      <w:proofErr w:type="spellStart"/>
      <w:r w:rsidRPr="00923FD1">
        <w:t>audax</w:t>
      </w:r>
      <w:proofErr w:type="spellEnd"/>
      <w:r w:rsidRPr="00923FD1">
        <w:t xml:space="preserve"> </w:t>
      </w:r>
      <w:proofErr w:type="spellStart"/>
      <w:r w:rsidRPr="00923FD1">
        <w:t>translatio</w:t>
      </w:r>
      <w:proofErr w:type="spellEnd"/>
      <w:r w:rsidRPr="00923FD1">
        <w:t xml:space="preserve">, </w:t>
      </w:r>
      <w:proofErr w:type="spellStart"/>
      <w:r w:rsidRPr="00923FD1">
        <w:t>nec</w:t>
      </w:r>
      <w:proofErr w:type="spellEnd"/>
      <w:r w:rsidRPr="00923FD1">
        <w:t xml:space="preserve"> </w:t>
      </w:r>
      <w:r w:rsidR="00E03C19" w:rsidRPr="00923FD1">
        <w:t>@</w:t>
      </w:r>
      <w:r w:rsidRPr="00923FD1">
        <w:t xml:space="preserve">felix, ac </w:t>
      </w:r>
      <w:proofErr w:type="spellStart"/>
      <w:r w:rsidRPr="00923FD1">
        <w:t>intercisi</w:t>
      </w:r>
      <w:proofErr w:type="spellEnd"/>
      <w:r w:rsidRPr="00923FD1">
        <w:t xml:space="preserve"> de industria</w:t>
      </w:r>
      <w:r w:rsidR="00B77BA4" w:rsidRPr="00923FD1">
        <w:t xml:space="preserve"> </w:t>
      </w:r>
      <w:r w:rsidR="00432061" w:rsidRPr="00923FD1">
        <w:t>@</w:t>
      </w:r>
      <w:r w:rsidRPr="00923FD1">
        <w:t xml:space="preserve">numeri?». ¡Qué excelentes palabras! </w:t>
      </w:r>
      <w:r w:rsidRPr="00923FD1">
        <w:rPr>
          <w:i/>
          <w:iCs/>
        </w:rPr>
        <w:t xml:space="preserve">Vale </w:t>
      </w:r>
      <w:proofErr w:type="spellStart"/>
      <w:r w:rsidRPr="00923FD1">
        <w:rPr>
          <w:i/>
          <w:iCs/>
        </w:rPr>
        <w:t>antistes</w:t>
      </w:r>
      <w:proofErr w:type="spellEnd"/>
      <w:r w:rsidRPr="00923FD1">
        <w:rPr>
          <w:i/>
          <w:iCs/>
        </w:rPr>
        <w:t xml:space="preserve"> </w:t>
      </w:r>
      <w:proofErr w:type="spellStart"/>
      <w:r w:rsidRPr="00923FD1">
        <w:rPr>
          <w:i/>
          <w:iCs/>
        </w:rPr>
        <w:t>musarum</w:t>
      </w:r>
      <w:proofErr w:type="spellEnd"/>
      <w:r w:rsidRPr="00923FD1">
        <w:rPr>
          <w:i/>
          <w:iCs/>
        </w:rPr>
        <w:t xml:space="preserve"> </w:t>
      </w:r>
      <w:r w:rsidR="00370F84" w:rsidRPr="00923FD1">
        <w:rPr>
          <w:i/>
          <w:iCs/>
        </w:rPr>
        <w:t>and</w:t>
      </w:r>
      <w:r w:rsidRPr="00923FD1">
        <w:rPr>
          <w:i/>
          <w:iCs/>
        </w:rPr>
        <w:t xml:space="preserve"> </w:t>
      </w:r>
      <w:proofErr w:type="spellStart"/>
      <w:r w:rsidRPr="00923FD1">
        <w:rPr>
          <w:i/>
          <w:iCs/>
        </w:rPr>
        <w:t>Italiæ</w:t>
      </w:r>
      <w:proofErr w:type="spellEnd"/>
      <w:r w:rsidRPr="00923FD1">
        <w:rPr>
          <w:i/>
          <w:iCs/>
        </w:rPr>
        <w:t xml:space="preserve"> </w:t>
      </w:r>
      <w:r w:rsidR="00773515" w:rsidRPr="00923FD1">
        <w:rPr>
          <w:i/>
          <w:iCs/>
        </w:rPr>
        <w:t>@</w:t>
      </w:r>
      <w:r w:rsidRPr="00923FD1">
        <w:rPr>
          <w:i/>
          <w:iCs/>
        </w:rPr>
        <w:t>decus</w:t>
      </w:r>
      <w:r w:rsidR="00407DD0" w:rsidRPr="00923FD1">
        <w:rPr>
          <w:i/>
          <w:iCs/>
        </w:rPr>
        <w:t>.</w:t>
      </w:r>
    </w:p>
    <w:p w14:paraId="5FAB6B74" w14:textId="77777777" w:rsidR="007447E9" w:rsidRPr="00923FD1" w:rsidRDefault="007447E9" w:rsidP="007447E9">
      <w:pPr>
        <w:autoSpaceDE w:val="0"/>
        <w:autoSpaceDN w:val="0"/>
        <w:adjustRightInd w:val="0"/>
        <w:spacing w:after="0" w:line="240" w:lineRule="auto"/>
        <w:rPr>
          <w:rFonts w:ascii="Garamond" w:hAnsi="Garamond" w:cs="GranjonLTStd"/>
          <w:sz w:val="23"/>
          <w:szCs w:val="23"/>
          <w:lang w:val="es-ES"/>
        </w:rPr>
      </w:pPr>
    </w:p>
    <w:p w14:paraId="4E4636ED" w14:textId="2C7C149E" w:rsidR="007447E9" w:rsidRPr="00923FD1" w:rsidRDefault="007447E9" w:rsidP="00B77BA4">
      <w:pPr>
        <w:pStyle w:val="Prosa"/>
      </w:pPr>
      <w:r w:rsidRPr="00923FD1">
        <w:t xml:space="preserve">Lope </w:t>
      </w:r>
      <w:r w:rsidR="00E03C19" w:rsidRPr="00923FD1">
        <w:t>@</w:t>
      </w:r>
      <w:r w:rsidRPr="00923FD1">
        <w:t>Félix de Vega Carpio</w:t>
      </w:r>
    </w:p>
    <w:p w14:paraId="76B6109D" w14:textId="77777777" w:rsidR="007447E9" w:rsidRPr="00923FD1" w:rsidRDefault="007447E9" w:rsidP="007447E9">
      <w:pPr>
        <w:autoSpaceDE w:val="0"/>
        <w:autoSpaceDN w:val="0"/>
        <w:adjustRightInd w:val="0"/>
        <w:spacing w:after="0" w:line="240" w:lineRule="auto"/>
        <w:jc w:val="right"/>
        <w:rPr>
          <w:rFonts w:ascii="Garamond" w:hAnsi="Garamond" w:cs="GranjonLTStd"/>
          <w:sz w:val="23"/>
          <w:szCs w:val="23"/>
          <w:lang w:val="es-ES"/>
        </w:rPr>
      </w:pPr>
    </w:p>
    <w:p w14:paraId="41A8542A" w14:textId="77777777" w:rsidR="007447E9" w:rsidRPr="00923FD1" w:rsidRDefault="007447E9" w:rsidP="007447E9">
      <w:pPr>
        <w:autoSpaceDE w:val="0"/>
        <w:autoSpaceDN w:val="0"/>
        <w:adjustRightInd w:val="0"/>
        <w:spacing w:after="0" w:line="240" w:lineRule="auto"/>
        <w:jc w:val="right"/>
        <w:rPr>
          <w:rFonts w:ascii="Garamond" w:hAnsi="Garamond" w:cs="GranjonLTStd"/>
          <w:sz w:val="23"/>
          <w:szCs w:val="23"/>
          <w:lang w:val="es-ES"/>
        </w:rPr>
      </w:pPr>
    </w:p>
    <w:p w14:paraId="71B1B648" w14:textId="77777777" w:rsidR="007447E9" w:rsidRPr="00923FD1" w:rsidRDefault="007447E9" w:rsidP="007447E9">
      <w:pPr>
        <w:autoSpaceDE w:val="0"/>
        <w:autoSpaceDN w:val="0"/>
        <w:adjustRightInd w:val="0"/>
        <w:spacing w:after="0" w:line="240" w:lineRule="auto"/>
        <w:jc w:val="right"/>
        <w:rPr>
          <w:rFonts w:ascii="Garamond" w:hAnsi="Garamond" w:cs="GranjonLTStd"/>
          <w:sz w:val="23"/>
          <w:szCs w:val="23"/>
          <w:lang w:val="es-ES"/>
        </w:rPr>
      </w:pPr>
    </w:p>
    <w:p w14:paraId="49AADEFE" w14:textId="0A416EED" w:rsidR="007447E9" w:rsidRPr="00923FD1" w:rsidRDefault="007447E9" w:rsidP="00B77BA4">
      <w:pPr>
        <w:pStyle w:val="EpigrDramatis"/>
      </w:pPr>
      <w:r w:rsidRPr="00923FD1">
        <w:t xml:space="preserve">Figuras de la </w:t>
      </w:r>
      <w:r w:rsidR="00DB333C" w:rsidRPr="00923FD1">
        <w:t>@</w:t>
      </w:r>
      <w:r w:rsidRPr="00923FD1">
        <w:t>comedia</w:t>
      </w:r>
    </w:p>
    <w:p w14:paraId="3B399369" w14:textId="77777777" w:rsidR="007447E9" w:rsidRPr="00923FD1" w:rsidRDefault="007447E9" w:rsidP="007447E9">
      <w:pPr>
        <w:autoSpaceDE w:val="0"/>
        <w:autoSpaceDN w:val="0"/>
        <w:adjustRightInd w:val="0"/>
        <w:spacing w:after="0" w:line="240" w:lineRule="auto"/>
        <w:rPr>
          <w:rFonts w:ascii="Garamond" w:hAnsi="Garamond" w:cs="GranjonLTStd"/>
          <w:smallCaps/>
          <w:sz w:val="23"/>
          <w:szCs w:val="23"/>
          <w:lang w:val="es-ES"/>
        </w:rPr>
      </w:pPr>
      <w:r w:rsidRPr="00923FD1">
        <w:rPr>
          <w:rFonts w:ascii="Garamond" w:hAnsi="Garamond" w:cs="GranjonLTStd-Italic"/>
          <w:i/>
          <w:iCs/>
          <w:sz w:val="23"/>
          <w:szCs w:val="23"/>
          <w:lang w:val="es-ES"/>
        </w:rPr>
        <w:t xml:space="preserve">              </w:t>
      </w:r>
      <w:r w:rsidRPr="00923FD1">
        <w:rPr>
          <w:rFonts w:ascii="Garamond" w:hAnsi="Garamond" w:cs="GranjonLTStd-Italic"/>
          <w:i/>
          <w:iCs/>
          <w:sz w:val="23"/>
          <w:szCs w:val="23"/>
          <w:lang w:val="es-ES"/>
        </w:rPr>
        <w:tab/>
      </w:r>
      <w:r w:rsidRPr="00923FD1">
        <w:rPr>
          <w:rFonts w:ascii="Garamond" w:hAnsi="Garamond" w:cs="GranjonLTStd-Italic"/>
          <w:i/>
          <w:iCs/>
          <w:sz w:val="23"/>
          <w:szCs w:val="23"/>
          <w:lang w:val="es-ES"/>
        </w:rPr>
        <w:tab/>
      </w:r>
      <w:r w:rsidRPr="00923FD1">
        <w:rPr>
          <w:rFonts w:ascii="Garamond" w:hAnsi="Garamond" w:cs="GranjonLTStd-Italic"/>
          <w:i/>
          <w:iCs/>
          <w:sz w:val="23"/>
          <w:szCs w:val="23"/>
          <w:lang w:val="es-ES"/>
        </w:rPr>
        <w:tab/>
      </w:r>
      <w:r w:rsidRPr="00923FD1">
        <w:rPr>
          <w:rFonts w:ascii="Garamond" w:hAnsi="Garamond" w:cs="GranjonLTStd-Italic"/>
          <w:i/>
          <w:iCs/>
          <w:sz w:val="23"/>
          <w:szCs w:val="23"/>
          <w:lang w:val="es-ES"/>
        </w:rPr>
        <w:tab/>
      </w:r>
      <w:r w:rsidRPr="00923FD1">
        <w:rPr>
          <w:rFonts w:ascii="Garamond" w:hAnsi="Garamond" w:cs="GranjonLTStd-Italic"/>
          <w:i/>
          <w:iCs/>
          <w:sz w:val="23"/>
          <w:szCs w:val="23"/>
          <w:lang w:val="es-ES"/>
        </w:rPr>
        <w:tab/>
      </w:r>
      <w:r w:rsidRPr="00923FD1">
        <w:rPr>
          <w:rFonts w:ascii="Garamond" w:hAnsi="Garamond" w:cs="GranjonLTStd-Italic"/>
          <w:i/>
          <w:iCs/>
          <w:sz w:val="23"/>
          <w:szCs w:val="23"/>
          <w:lang w:val="es-ES"/>
        </w:rPr>
        <w:tab/>
      </w:r>
      <w:r w:rsidRPr="00923FD1">
        <w:rPr>
          <w:rFonts w:ascii="Garamond" w:hAnsi="Garamond" w:cs="GranjonLTStd-Italic"/>
          <w:i/>
          <w:iCs/>
          <w:sz w:val="23"/>
          <w:szCs w:val="23"/>
          <w:lang w:val="es-ES"/>
        </w:rPr>
        <w:tab/>
      </w:r>
      <w:r w:rsidRPr="00923FD1">
        <w:rPr>
          <w:rFonts w:ascii="Garamond" w:hAnsi="Garamond" w:cs="GranjonLTStd-Italic"/>
          <w:i/>
          <w:iCs/>
          <w:sz w:val="23"/>
          <w:szCs w:val="23"/>
          <w:lang w:val="es-ES"/>
        </w:rPr>
        <w:tab/>
      </w:r>
      <w:r w:rsidRPr="00923FD1">
        <w:rPr>
          <w:rFonts w:ascii="Garamond" w:hAnsi="Garamond" w:cs="GranjonLTStd-Italic"/>
          <w:i/>
          <w:iCs/>
          <w:sz w:val="23"/>
          <w:szCs w:val="23"/>
          <w:lang w:val="es-ES"/>
        </w:rPr>
        <w:tab/>
      </w:r>
      <w:r w:rsidRPr="00923FD1">
        <w:rPr>
          <w:rFonts w:ascii="Garamond" w:hAnsi="Garamond" w:cs="GranjonLTStd-Italic"/>
          <w:i/>
          <w:iCs/>
          <w:sz w:val="23"/>
          <w:szCs w:val="23"/>
          <w:lang w:val="es-ES"/>
        </w:rPr>
        <w:tab/>
      </w:r>
    </w:p>
    <w:p w14:paraId="131C4FD5" w14:textId="77777777" w:rsidR="000E05A1" w:rsidRPr="00923FD1" w:rsidRDefault="000E05A1" w:rsidP="000E05A1">
      <w:pPr>
        <w:pStyle w:val="Dramatislista"/>
        <w:sectPr w:rsidR="000E05A1" w:rsidRPr="00923FD1">
          <w:pgSz w:w="12240" w:h="15840"/>
          <w:pgMar w:top="1440" w:right="1440" w:bottom="1440" w:left="1440" w:header="720" w:footer="720" w:gutter="0"/>
          <w:cols w:space="720"/>
          <w:docGrid w:linePitch="360"/>
        </w:sectPr>
      </w:pPr>
    </w:p>
    <w:p w14:paraId="2AD8F485" w14:textId="4034EE92" w:rsidR="007447E9" w:rsidRPr="00923FD1" w:rsidRDefault="000E05A1" w:rsidP="000E05A1">
      <w:pPr>
        <w:pStyle w:val="Dramatislista"/>
      </w:pPr>
      <w:r w:rsidRPr="00923FD1">
        <w:t>DON CARLOS, CABALLERO</w:t>
      </w:r>
    </w:p>
    <w:p w14:paraId="60294FD5" w14:textId="2D894B06" w:rsidR="007447E9" w:rsidRPr="00923FD1" w:rsidRDefault="000E05A1" w:rsidP="000E05A1">
      <w:pPr>
        <w:pStyle w:val="Dramatislista"/>
      </w:pPr>
      <w:r w:rsidRPr="00923FD1">
        <w:t>JULIO, CRIADO</w:t>
      </w:r>
    </w:p>
    <w:p w14:paraId="2BE87D17" w14:textId="071001A5" w:rsidR="007447E9" w:rsidRPr="00923FD1" w:rsidRDefault="000E05A1" w:rsidP="000E05A1">
      <w:pPr>
        <w:pStyle w:val="Dramatislista"/>
      </w:pPr>
      <w:r w:rsidRPr="00923FD1">
        <w:t>DON JUAN, CABALLERO</w:t>
      </w:r>
    </w:p>
    <w:p w14:paraId="1113A59D" w14:textId="0C1BCFF7" w:rsidR="007447E9" w:rsidRPr="00923FD1" w:rsidRDefault="000E05A1" w:rsidP="000E05A1">
      <w:pPr>
        <w:pStyle w:val="Dramatislista"/>
      </w:pPr>
      <w:r w:rsidRPr="00923FD1">
        <w:t>HIPÓLITO, MERCADER</w:t>
      </w:r>
    </w:p>
    <w:p w14:paraId="39C52BBD" w14:textId="2205F2FA" w:rsidR="007447E9" w:rsidRPr="00923FD1" w:rsidRDefault="000E05A1" w:rsidP="000E05A1">
      <w:pPr>
        <w:pStyle w:val="Dramatislista"/>
      </w:pPr>
      <w:r w:rsidRPr="00923FD1">
        <w:t>@VASCO DE ARAGÓN</w:t>
      </w:r>
    </w:p>
    <w:p w14:paraId="5C2BB1DF" w14:textId="594715CB" w:rsidR="007447E9" w:rsidRPr="00923FD1" w:rsidRDefault="000E05A1" w:rsidP="000E05A1">
      <w:pPr>
        <w:pStyle w:val="Dramatislista"/>
      </w:pPr>
      <w:r w:rsidRPr="00923FD1">
        <w:t>FLORENCIO</w:t>
      </w:r>
    </w:p>
    <w:p w14:paraId="1353AB68" w14:textId="26D3DE5C" w:rsidR="007447E9" w:rsidRPr="00923FD1" w:rsidRDefault="000E05A1" w:rsidP="000E05A1">
      <w:pPr>
        <w:pStyle w:val="Dramatislista"/>
      </w:pPr>
      <w:r w:rsidRPr="00923FD1">
        <w:t>RAMIRO</w:t>
      </w:r>
    </w:p>
    <w:p w14:paraId="0BE35DC5" w14:textId="29064524" w:rsidR="007447E9" w:rsidRPr="00923FD1" w:rsidRDefault="000E05A1" w:rsidP="000E05A1">
      <w:pPr>
        <w:pStyle w:val="Dramatislista"/>
      </w:pPr>
      <w:r w:rsidRPr="00923FD1">
        <w:t>FABIO</w:t>
      </w:r>
    </w:p>
    <w:p w14:paraId="2C910FC1" w14:textId="7097481F" w:rsidR="007447E9" w:rsidRPr="00923FD1" w:rsidRDefault="000E05A1" w:rsidP="000E05A1">
      <w:pPr>
        <w:pStyle w:val="Dramatislista"/>
      </w:pPr>
      <w:r w:rsidRPr="00923FD1">
        <w:t>LUDOVICO</w:t>
      </w:r>
    </w:p>
    <w:p w14:paraId="54163A00" w14:textId="76B6C97D" w:rsidR="007447E9" w:rsidRPr="00923FD1" w:rsidRDefault="000E05A1" w:rsidP="000E05A1">
      <w:pPr>
        <w:pStyle w:val="Dramatislista"/>
      </w:pPr>
      <w:r w:rsidRPr="00923FD1">
        <w:t>CELIA. OTAVIA</w:t>
      </w:r>
    </w:p>
    <w:p w14:paraId="73BBF880" w14:textId="5D5CC6E8" w:rsidR="007447E9" w:rsidRPr="00923FD1" w:rsidRDefault="000E05A1" w:rsidP="000E05A1">
      <w:pPr>
        <w:pStyle w:val="Dramatislista"/>
      </w:pPr>
      <w:r w:rsidRPr="00923FD1">
        <w:t>UN @PREGONERO</w:t>
      </w:r>
    </w:p>
    <w:p w14:paraId="0D3932ED" w14:textId="4B478DEB" w:rsidR="007447E9" w:rsidRPr="00923FD1" w:rsidRDefault="000E05A1" w:rsidP="000E05A1">
      <w:pPr>
        <w:pStyle w:val="Dramatislista"/>
      </w:pPr>
      <w:r w:rsidRPr="00923FD1">
        <w:t>MAIRÉN</w:t>
      </w:r>
    </w:p>
    <w:p w14:paraId="18C6C2BD" w14:textId="1C298190" w:rsidR="000E05A1" w:rsidRPr="00923FD1" w:rsidRDefault="000E05A1" w:rsidP="000E05A1">
      <w:pPr>
        <w:pStyle w:val="Dramatislista"/>
      </w:pPr>
      <w:r w:rsidRPr="00923FD1">
        <w:t>MUZA</w:t>
      </w:r>
    </w:p>
    <w:p w14:paraId="66635B47" w14:textId="4051F098" w:rsidR="007447E9" w:rsidRPr="00923FD1" w:rsidRDefault="000E05A1" w:rsidP="000E05A1">
      <w:pPr>
        <w:pStyle w:val="Dramatislista"/>
      </w:pPr>
      <w:r w:rsidRPr="00923FD1">
        <w:t>ISABEL, DAMA</w:t>
      </w:r>
    </w:p>
    <w:p w14:paraId="2BA6650C" w14:textId="77777777" w:rsidR="000E05A1" w:rsidRPr="00923FD1" w:rsidRDefault="000E05A1" w:rsidP="000E05A1">
      <w:pPr>
        <w:pStyle w:val="Dramatislista"/>
      </w:pPr>
      <w:r w:rsidRPr="00923FD1">
        <w:t>VIOLANTE, DAMA</w:t>
      </w:r>
    </w:p>
    <w:p w14:paraId="0CB1A0F1" w14:textId="0665C275" w:rsidR="007447E9" w:rsidRPr="00923FD1" w:rsidRDefault="000E05A1" w:rsidP="000E05A1">
      <w:pPr>
        <w:pStyle w:val="Dramatislista"/>
      </w:pPr>
      <w:r w:rsidRPr="00923FD1">
        <w:t>INÉS, CRIADA</w:t>
      </w:r>
    </w:p>
    <w:p w14:paraId="573AE6DE" w14:textId="09B7BAE1" w:rsidR="000E05A1" w:rsidRPr="00923FD1" w:rsidRDefault="000E05A1" w:rsidP="000E05A1">
      <w:pPr>
        <w:pStyle w:val="Dramatislista"/>
      </w:pPr>
      <w:r w:rsidRPr="00923FD1">
        <w:t>FELICIANO</w:t>
      </w:r>
    </w:p>
    <w:p w14:paraId="02C8C166" w14:textId="6AB02105" w:rsidR="000E05A1" w:rsidRPr="00923FD1" w:rsidRDefault="000E05A1" w:rsidP="000E05A1">
      <w:pPr>
        <w:pStyle w:val="Dramatislista"/>
      </w:pPr>
      <w:r w:rsidRPr="00923FD1">
        <w:t>@FÁTIMA, MORA</w:t>
      </w:r>
    </w:p>
    <w:p w14:paraId="3466074B" w14:textId="4932A395" w:rsidR="000E05A1" w:rsidRPr="00923FD1" w:rsidRDefault="000E05A1" w:rsidP="000E05A1">
      <w:pPr>
        <w:pStyle w:val="Dramatislista"/>
      </w:pPr>
      <w:r w:rsidRPr="00923FD1">
        <w:t>ALÍ, MORO. AUDALLA</w:t>
      </w:r>
    </w:p>
    <w:p w14:paraId="7B1A4B71" w14:textId="77777777" w:rsidR="000E05A1" w:rsidRPr="00923FD1" w:rsidRDefault="000E05A1" w:rsidP="000E05A1">
      <w:pPr>
        <w:pStyle w:val="Dramatislista"/>
      </w:pPr>
      <w:r w:rsidRPr="00923FD1">
        <w:t>@ROSELO</w:t>
      </w:r>
    </w:p>
    <w:p w14:paraId="36B282ED" w14:textId="0F49B955" w:rsidR="000E05A1" w:rsidRPr="00923FD1" w:rsidRDefault="000E05A1" w:rsidP="000E05A1">
      <w:pPr>
        <w:pStyle w:val="Dramatislista"/>
      </w:pPr>
      <w:r w:rsidRPr="00923FD1">
        <w:t>@ELISO</w:t>
      </w:r>
    </w:p>
    <w:p w14:paraId="31580FBF" w14:textId="1A60E1BD" w:rsidR="000E05A1" w:rsidRPr="00923FD1" w:rsidRDefault="000E05A1" w:rsidP="000E05A1">
      <w:pPr>
        <w:pStyle w:val="Dramatislista"/>
      </w:pPr>
      <w:r w:rsidRPr="00923FD1">
        <w:t>@ARLAJA, MORA</w:t>
      </w:r>
    </w:p>
    <w:p w14:paraId="3B7E4A70" w14:textId="76FA8FC3" w:rsidR="000E05A1" w:rsidRPr="00923FD1" w:rsidRDefault="000E05A1" w:rsidP="000E05A1">
      <w:pPr>
        <w:pStyle w:val="Dramatislista"/>
      </w:pPr>
      <w:r w:rsidRPr="00923FD1">
        <w:t>@FINARDO</w:t>
      </w:r>
    </w:p>
    <w:p w14:paraId="2DF801E8" w14:textId="1E6DF222" w:rsidR="000E05A1" w:rsidRPr="00923FD1" w:rsidRDefault="000E05A1" w:rsidP="000E05A1">
      <w:pPr>
        <w:pStyle w:val="Dramatislista"/>
      </w:pPr>
      <w:r w:rsidRPr="00923FD1">
        <w:t>DOS MERCADERES</w:t>
      </w:r>
    </w:p>
    <w:p w14:paraId="0EE051DD" w14:textId="49B125CA" w:rsidR="000E05A1" w:rsidRPr="00923FD1" w:rsidRDefault="00754BA9" w:rsidP="000E05A1">
      <w:pPr>
        <w:pStyle w:val="Dramatislista"/>
      </w:pPr>
      <w:r w:rsidRPr="00923FD1">
        <w:t>@</w:t>
      </w:r>
      <w:r w:rsidR="000E05A1" w:rsidRPr="00923FD1">
        <w:t>ZARTE</w:t>
      </w:r>
    </w:p>
    <w:p w14:paraId="402F6197" w14:textId="77777777" w:rsidR="000E05A1" w:rsidRPr="00923FD1" w:rsidRDefault="000E05A1" w:rsidP="00A91779">
      <w:pPr>
        <w:rPr>
          <w:rFonts w:ascii="Garamond" w:hAnsi="Garamond"/>
          <w:lang w:val="es-ES"/>
        </w:rPr>
        <w:sectPr w:rsidR="000E05A1" w:rsidRPr="00923FD1" w:rsidSect="000E05A1">
          <w:type w:val="continuous"/>
          <w:pgSz w:w="12240" w:h="15840"/>
          <w:pgMar w:top="1440" w:right="1440" w:bottom="1440" w:left="1440" w:header="720" w:footer="720" w:gutter="0"/>
          <w:cols w:num="2" w:space="720"/>
          <w:docGrid w:linePitch="360"/>
        </w:sectPr>
      </w:pPr>
    </w:p>
    <w:p w14:paraId="540A5EC1" w14:textId="7E9BC324" w:rsidR="0009288B" w:rsidRPr="00923FD1" w:rsidRDefault="0009288B" w:rsidP="00A91779">
      <w:pPr>
        <w:rPr>
          <w:rFonts w:ascii="Garamond" w:hAnsi="Garamond"/>
          <w:lang w:val="es-ES"/>
        </w:rPr>
      </w:pPr>
    </w:p>
    <w:p w14:paraId="571F658A" w14:textId="7EA11E86" w:rsidR="009949F8" w:rsidRPr="00923FD1" w:rsidRDefault="00735741" w:rsidP="002A0007">
      <w:pPr>
        <w:pStyle w:val="Acto"/>
        <w:rPr>
          <w:noProof/>
        </w:rPr>
      </w:pPr>
      <w:r w:rsidRPr="00923FD1">
        <w:rPr>
          <w:noProof/>
        </w:rPr>
        <w:t>A</w:t>
      </w:r>
      <w:r w:rsidR="009949F8" w:rsidRPr="00923FD1">
        <w:rPr>
          <w:noProof/>
        </w:rPr>
        <w:t>cto primero</w:t>
      </w:r>
    </w:p>
    <w:p w14:paraId="63F173FA" w14:textId="336FF345" w:rsidR="009949F8" w:rsidRPr="00923FD1" w:rsidRDefault="009949F8" w:rsidP="002A0007">
      <w:pPr>
        <w:pStyle w:val="Acot"/>
        <w:rPr>
          <w:noProof/>
        </w:rPr>
      </w:pPr>
      <w:r w:rsidRPr="00923FD1">
        <w:rPr>
          <w:noProof/>
        </w:rPr>
        <w:t>Salen don Carlos y Julio</w:t>
      </w:r>
    </w:p>
    <w:p w14:paraId="001ADA12" w14:textId="4089031E" w:rsidR="009949F8" w:rsidRPr="00923FD1" w:rsidRDefault="00735741" w:rsidP="009949F8">
      <w:pPr>
        <w:pStyle w:val="Personaje"/>
        <w:rPr>
          <w:noProof/>
        </w:rPr>
      </w:pPr>
      <w:r w:rsidRPr="00923FD1">
        <w:rPr>
          <w:noProof/>
        </w:rPr>
        <w:t>C</w:t>
      </w:r>
      <w:r w:rsidR="009949F8" w:rsidRPr="00923FD1">
        <w:rPr>
          <w:noProof/>
        </w:rPr>
        <w:t>arlos</w:t>
      </w:r>
    </w:p>
    <w:p w14:paraId="498ED54F" w14:textId="7EF0234F" w:rsidR="0006319F" w:rsidRPr="00923FD1" w:rsidRDefault="002A0007" w:rsidP="002A0007">
      <w:pPr>
        <w:rPr>
          <w:rFonts w:ascii="Garamond" w:hAnsi="Garamond"/>
        </w:rPr>
      </w:pPr>
      <w:r w:rsidRPr="00923FD1">
        <w:rPr>
          <w:rFonts w:ascii="Garamond" w:hAnsi="Garamond"/>
        </w:rPr>
        <w:t>$redondillas</w:t>
      </w:r>
    </w:p>
    <w:p w14:paraId="40FB2320" w14:textId="68D47714" w:rsidR="009949F8" w:rsidRPr="00923FD1" w:rsidRDefault="009949F8" w:rsidP="009949F8">
      <w:pPr>
        <w:pStyle w:val="Verso"/>
        <w:rPr>
          <w:noProof/>
        </w:rPr>
      </w:pPr>
      <w:r w:rsidRPr="00923FD1">
        <w:rPr>
          <w:noProof/>
        </w:rPr>
        <w:tab/>
      </w:r>
      <w:r w:rsidRPr="00923FD1">
        <w:rPr>
          <w:noProof/>
        </w:rPr>
        <w:tab/>
        <w:t xml:space="preserve">  </w:t>
      </w:r>
      <w:r w:rsidR="002A0007" w:rsidRPr="00923FD1">
        <w:rPr>
          <w:noProof/>
        </w:rPr>
        <w:tab/>
      </w:r>
      <w:r w:rsidRPr="00923FD1">
        <w:rPr>
          <w:noProof/>
        </w:rPr>
        <w:t>El mundo quiere acabarse,</w:t>
      </w:r>
    </w:p>
    <w:p w14:paraId="7D7F4C47" w14:textId="77777777" w:rsidR="009949F8" w:rsidRPr="00923FD1" w:rsidRDefault="009949F8" w:rsidP="00F021A1">
      <w:pPr>
        <w:pStyle w:val="Partidoincial"/>
        <w:rPr>
          <w:noProof/>
        </w:rPr>
      </w:pPr>
      <w:r w:rsidRPr="00923FD1">
        <w:rPr>
          <w:noProof/>
        </w:rPr>
        <w:lastRenderedPageBreak/>
        <w:tab/>
      </w:r>
      <w:r w:rsidRPr="00923FD1">
        <w:rPr>
          <w:noProof/>
        </w:rPr>
        <w:tab/>
      </w:r>
      <w:r w:rsidRPr="00923FD1">
        <w:rPr>
          <w:noProof/>
        </w:rPr>
        <w:tab/>
        <w:t>Julio.</w:t>
      </w:r>
    </w:p>
    <w:p w14:paraId="465508B0" w14:textId="77777777" w:rsidR="009949F8" w:rsidRPr="00923FD1" w:rsidRDefault="009949F8" w:rsidP="009949F8">
      <w:pPr>
        <w:pStyle w:val="Personaje"/>
        <w:rPr>
          <w:noProof/>
        </w:rPr>
      </w:pPr>
      <w:r w:rsidRPr="00923FD1">
        <w:rPr>
          <w:noProof/>
        </w:rPr>
        <w:t>julio</w:t>
      </w:r>
    </w:p>
    <w:p w14:paraId="179E2ED7" w14:textId="0AF89D67" w:rsidR="009949F8" w:rsidRPr="00923FD1" w:rsidRDefault="009949F8" w:rsidP="00F021A1">
      <w:pPr>
        <w:pStyle w:val="Partidofinal"/>
        <w:rPr>
          <w:noProof/>
        </w:rPr>
      </w:pPr>
      <w:r w:rsidRPr="00923FD1">
        <w:rPr>
          <w:noProof/>
        </w:rPr>
        <w:tab/>
      </w:r>
      <w:r w:rsidRPr="00923FD1">
        <w:rPr>
          <w:noProof/>
        </w:rPr>
        <w:tab/>
      </w:r>
      <w:r w:rsidRPr="00923FD1">
        <w:rPr>
          <w:noProof/>
        </w:rPr>
        <w:tab/>
        <w:t xml:space="preserve">         No sé, vive Dios,</w:t>
      </w:r>
    </w:p>
    <w:p w14:paraId="2A77A913" w14:textId="77777777" w:rsidR="009949F8" w:rsidRPr="00923FD1" w:rsidRDefault="009949F8" w:rsidP="009949F8">
      <w:pPr>
        <w:pStyle w:val="Verso"/>
        <w:rPr>
          <w:noProof/>
        </w:rPr>
      </w:pPr>
      <w:r w:rsidRPr="00923FD1">
        <w:rPr>
          <w:noProof/>
        </w:rPr>
        <w:tab/>
      </w:r>
      <w:r w:rsidRPr="00923FD1">
        <w:rPr>
          <w:noProof/>
        </w:rPr>
        <w:tab/>
      </w:r>
      <w:r w:rsidRPr="00923FD1">
        <w:rPr>
          <w:noProof/>
        </w:rPr>
        <w:tab/>
        <w:t>dónde nos vamos los dos,</w:t>
      </w:r>
    </w:p>
    <w:p w14:paraId="4B9E15DE" w14:textId="77777777" w:rsidR="009949F8" w:rsidRPr="00923FD1" w:rsidRDefault="009949F8" w:rsidP="009949F8">
      <w:pPr>
        <w:pStyle w:val="Verso"/>
        <w:rPr>
          <w:noProof/>
        </w:rPr>
      </w:pPr>
      <w:r w:rsidRPr="00923FD1">
        <w:rPr>
          <w:noProof/>
        </w:rPr>
        <w:tab/>
      </w:r>
      <w:r w:rsidRPr="00923FD1">
        <w:rPr>
          <w:noProof/>
        </w:rPr>
        <w:tab/>
      </w:r>
      <w:r w:rsidRPr="00923FD1">
        <w:rPr>
          <w:noProof/>
        </w:rPr>
        <w:tab/>
        <w:t>si no hay otro en que salvarse.</w:t>
      </w:r>
    </w:p>
    <w:p w14:paraId="4271C221" w14:textId="77777777" w:rsidR="009949F8" w:rsidRPr="00923FD1" w:rsidRDefault="009949F8" w:rsidP="009949F8">
      <w:pPr>
        <w:pStyle w:val="Personaje"/>
        <w:rPr>
          <w:noProof/>
        </w:rPr>
      </w:pPr>
      <w:r w:rsidRPr="00923FD1">
        <w:rPr>
          <w:noProof/>
        </w:rPr>
        <w:t>carlos</w:t>
      </w:r>
    </w:p>
    <w:p w14:paraId="6C39DA73" w14:textId="77777777" w:rsidR="00182178" w:rsidRDefault="009949F8" w:rsidP="009949F8">
      <w:pPr>
        <w:pStyle w:val="Verso"/>
        <w:rPr>
          <w:noProof/>
        </w:rPr>
      </w:pPr>
      <w:r w:rsidRPr="00923FD1">
        <w:rPr>
          <w:noProof/>
        </w:rPr>
        <w:tab/>
      </w:r>
      <w:r w:rsidRPr="00923FD1">
        <w:rPr>
          <w:noProof/>
        </w:rPr>
        <w:tab/>
        <w:t xml:space="preserve"> </w:t>
      </w:r>
      <w:r w:rsidR="00F021A1" w:rsidRPr="00923FD1">
        <w:rPr>
          <w:noProof/>
        </w:rPr>
        <w:tab/>
      </w:r>
      <w:r w:rsidRPr="00923FD1">
        <w:rPr>
          <w:noProof/>
        </w:rPr>
        <w:t xml:space="preserve"> En la tierra, solo sé</w:t>
      </w:r>
      <w:r w:rsidRPr="00923FD1">
        <w:rPr>
          <w:noProof/>
        </w:rPr>
        <w:tab/>
      </w:r>
    </w:p>
    <w:p w14:paraId="0AB9C8EF" w14:textId="6607691D" w:rsidR="009949F8" w:rsidRPr="00923FD1" w:rsidRDefault="00182178" w:rsidP="00182178">
      <w:pPr>
        <w:pStyle w:val="Acot"/>
        <w:rPr>
          <w:noProof/>
        </w:rPr>
      </w:pPr>
      <w:r>
        <w:rPr>
          <w:noProof/>
        </w:rPr>
        <w:t>acotación</w:t>
      </w:r>
      <w:r w:rsidR="009949F8" w:rsidRPr="00923FD1">
        <w:rPr>
          <w:noProof/>
        </w:rPr>
        <w:tab/>
      </w:r>
      <w:r w:rsidR="009949F8" w:rsidRPr="00923FD1">
        <w:rPr>
          <w:noProof/>
        </w:rPr>
        <w:tab/>
      </w:r>
      <w:r w:rsidR="009949F8" w:rsidRPr="00923FD1">
        <w:rPr>
          <w:noProof/>
        </w:rPr>
        <w:tab/>
      </w:r>
      <w:r w:rsidR="009949F8" w:rsidRPr="00923FD1">
        <w:rPr>
          <w:noProof/>
        </w:rPr>
        <w:tab/>
      </w:r>
      <w:r w:rsidR="009949F8" w:rsidRPr="00923FD1">
        <w:rPr>
          <w:noProof/>
        </w:rPr>
        <w:tab/>
      </w:r>
    </w:p>
    <w:p w14:paraId="145E1FCA" w14:textId="77777777" w:rsidR="009949F8" w:rsidRPr="00923FD1" w:rsidRDefault="009949F8" w:rsidP="009949F8">
      <w:pPr>
        <w:pStyle w:val="Verso"/>
        <w:rPr>
          <w:noProof/>
        </w:rPr>
      </w:pPr>
      <w:r w:rsidRPr="00923FD1">
        <w:rPr>
          <w:noProof/>
        </w:rPr>
        <w:tab/>
      </w:r>
      <w:r w:rsidRPr="00923FD1">
        <w:rPr>
          <w:noProof/>
        </w:rPr>
        <w:tab/>
      </w:r>
      <w:r w:rsidRPr="00923FD1">
        <w:rPr>
          <w:noProof/>
        </w:rPr>
        <w:tab/>
        <w:t>que el hombre es mundo menor.</w:t>
      </w:r>
    </w:p>
    <w:p w14:paraId="7A0E8AA9" w14:textId="77777777" w:rsidR="009949F8" w:rsidRPr="00923FD1" w:rsidRDefault="009949F8" w:rsidP="009949F8">
      <w:pPr>
        <w:pStyle w:val="Personaje"/>
        <w:rPr>
          <w:noProof/>
        </w:rPr>
      </w:pPr>
      <w:r w:rsidRPr="00923FD1">
        <w:rPr>
          <w:noProof/>
        </w:rPr>
        <w:t>julio</w:t>
      </w:r>
    </w:p>
    <w:p w14:paraId="79F64D3D" w14:textId="6FE04407" w:rsidR="009949F8" w:rsidRPr="00923FD1" w:rsidRDefault="009949F8" w:rsidP="009949F8">
      <w:pPr>
        <w:pStyle w:val="Verso"/>
        <w:rPr>
          <w:noProof/>
        </w:rPr>
      </w:pPr>
      <w:r w:rsidRPr="00923FD1">
        <w:rPr>
          <w:noProof/>
        </w:rPr>
        <w:tab/>
      </w:r>
      <w:r w:rsidRPr="00923FD1">
        <w:rPr>
          <w:noProof/>
        </w:rPr>
        <w:tab/>
      </w:r>
      <w:r w:rsidRPr="00923FD1">
        <w:rPr>
          <w:noProof/>
        </w:rPr>
        <w:tab/>
        <w:t>¿Sabes por dicha, señor,</w:t>
      </w:r>
    </w:p>
    <w:p w14:paraId="78FE1A96" w14:textId="77777777" w:rsidR="009949F8" w:rsidRPr="00923FD1" w:rsidRDefault="009949F8" w:rsidP="009949F8">
      <w:pPr>
        <w:pStyle w:val="Verso"/>
        <w:rPr>
          <w:noProof/>
        </w:rPr>
      </w:pPr>
      <w:r w:rsidRPr="00923FD1">
        <w:rPr>
          <w:noProof/>
        </w:rPr>
        <w:tab/>
      </w:r>
      <w:r w:rsidRPr="00923FD1">
        <w:rPr>
          <w:noProof/>
        </w:rPr>
        <w:tab/>
      </w:r>
      <w:r w:rsidRPr="00923FD1">
        <w:rPr>
          <w:noProof/>
        </w:rPr>
        <w:tab/>
        <w:t>adónde vive Noé?</w:t>
      </w:r>
    </w:p>
    <w:p w14:paraId="474EEF64"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Pero quiérome informar</w:t>
      </w:r>
    </w:p>
    <w:p w14:paraId="3A42B5C1" w14:textId="206DC46D" w:rsidR="009949F8" w:rsidRPr="00923FD1" w:rsidRDefault="009949F8" w:rsidP="009949F8">
      <w:pPr>
        <w:pStyle w:val="Verso"/>
        <w:rPr>
          <w:noProof/>
        </w:rPr>
      </w:pPr>
      <w:r w:rsidRPr="00923FD1">
        <w:rPr>
          <w:noProof/>
        </w:rPr>
        <w:tab/>
      </w:r>
      <w:r w:rsidRPr="00923FD1">
        <w:rPr>
          <w:noProof/>
        </w:rPr>
        <w:tab/>
      </w:r>
      <w:r w:rsidRPr="00923FD1">
        <w:rPr>
          <w:noProof/>
        </w:rPr>
        <w:tab/>
        <w:t>si es por agua o fuego luego,</w:t>
      </w:r>
      <w:r w:rsidRPr="00923FD1">
        <w:rPr>
          <w:noProof/>
        </w:rPr>
        <w:tab/>
      </w:r>
      <w:r w:rsidRPr="00923FD1">
        <w:rPr>
          <w:noProof/>
        </w:rPr>
        <w:tab/>
      </w:r>
      <w:r w:rsidRPr="00923FD1">
        <w:rPr>
          <w:noProof/>
        </w:rPr>
        <w:tab/>
      </w:r>
      <w:r w:rsidRPr="00923FD1">
        <w:rPr>
          <w:noProof/>
        </w:rPr>
        <w:tab/>
      </w:r>
    </w:p>
    <w:p w14:paraId="2C439291" w14:textId="77777777" w:rsidR="009949F8" w:rsidRPr="00923FD1" w:rsidRDefault="009949F8" w:rsidP="009949F8">
      <w:pPr>
        <w:pStyle w:val="Verso"/>
        <w:rPr>
          <w:noProof/>
        </w:rPr>
      </w:pPr>
      <w:r w:rsidRPr="00923FD1">
        <w:rPr>
          <w:noProof/>
        </w:rPr>
        <w:tab/>
      </w:r>
      <w:r w:rsidRPr="00923FD1">
        <w:rPr>
          <w:noProof/>
        </w:rPr>
        <w:tab/>
      </w:r>
      <w:r w:rsidRPr="00923FD1">
        <w:rPr>
          <w:noProof/>
        </w:rPr>
        <w:tab/>
        <w:t>aunque, en esta edad, por fuego</w:t>
      </w:r>
    </w:p>
    <w:p w14:paraId="375A9C45" w14:textId="77777777" w:rsidR="009949F8" w:rsidRPr="00923FD1" w:rsidRDefault="009949F8" w:rsidP="009949F8">
      <w:pPr>
        <w:pStyle w:val="Verso"/>
        <w:rPr>
          <w:noProof/>
        </w:rPr>
      </w:pPr>
      <w:r w:rsidRPr="00923FD1">
        <w:rPr>
          <w:noProof/>
        </w:rPr>
        <w:tab/>
      </w:r>
      <w:r w:rsidRPr="00923FD1">
        <w:rPr>
          <w:noProof/>
        </w:rPr>
        <w:tab/>
      </w:r>
      <w:r w:rsidRPr="00923FD1">
        <w:rPr>
          <w:noProof/>
        </w:rPr>
        <w:tab/>
        <w:t>pienso que se ha de acabar.</w:t>
      </w:r>
    </w:p>
    <w:p w14:paraId="2A29C382"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¿Mas no me dirás quién es</w:t>
      </w:r>
    </w:p>
    <w:p w14:paraId="1F3E0DCC" w14:textId="77777777" w:rsidR="009949F8" w:rsidRPr="00923FD1" w:rsidRDefault="009949F8" w:rsidP="009949F8">
      <w:pPr>
        <w:pStyle w:val="Verso"/>
        <w:rPr>
          <w:noProof/>
        </w:rPr>
      </w:pPr>
      <w:r w:rsidRPr="00923FD1">
        <w:rPr>
          <w:noProof/>
        </w:rPr>
        <w:tab/>
      </w:r>
      <w:r w:rsidRPr="00923FD1">
        <w:rPr>
          <w:noProof/>
        </w:rPr>
        <w:tab/>
      </w:r>
      <w:r w:rsidRPr="00923FD1">
        <w:rPr>
          <w:noProof/>
        </w:rPr>
        <w:tab/>
        <w:t>el astrólogo ignorante</w:t>
      </w:r>
    </w:p>
    <w:p w14:paraId="2AA40E19" w14:textId="2E15446B" w:rsidR="009949F8" w:rsidRPr="00923FD1" w:rsidRDefault="009949F8" w:rsidP="009949F8">
      <w:pPr>
        <w:pStyle w:val="Verso"/>
        <w:rPr>
          <w:noProof/>
        </w:rPr>
      </w:pPr>
      <w:r w:rsidRPr="00923FD1">
        <w:rPr>
          <w:noProof/>
        </w:rPr>
        <w:tab/>
      </w:r>
      <w:r w:rsidRPr="00923FD1">
        <w:rPr>
          <w:noProof/>
        </w:rPr>
        <w:tab/>
      </w:r>
      <w:r w:rsidRPr="00923FD1">
        <w:rPr>
          <w:noProof/>
        </w:rPr>
        <w:tab/>
        <w:t>de suceso semejante?</w:t>
      </w:r>
      <w:r w:rsidRPr="00923FD1">
        <w:rPr>
          <w:noProof/>
        </w:rPr>
        <w:tab/>
      </w:r>
      <w:r w:rsidRPr="00923FD1">
        <w:rPr>
          <w:noProof/>
        </w:rPr>
        <w:tab/>
      </w:r>
      <w:r w:rsidRPr="00923FD1">
        <w:rPr>
          <w:noProof/>
        </w:rPr>
        <w:tab/>
      </w:r>
      <w:r w:rsidRPr="00923FD1">
        <w:rPr>
          <w:noProof/>
        </w:rPr>
        <w:tab/>
      </w:r>
      <w:r w:rsidRPr="00923FD1">
        <w:rPr>
          <w:noProof/>
        </w:rPr>
        <w:tab/>
      </w:r>
    </w:p>
    <w:p w14:paraId="2C92043A" w14:textId="77777777" w:rsidR="009949F8" w:rsidRPr="00923FD1" w:rsidRDefault="009949F8" w:rsidP="009949F8">
      <w:pPr>
        <w:pStyle w:val="Personaje"/>
        <w:rPr>
          <w:noProof/>
        </w:rPr>
      </w:pPr>
      <w:r w:rsidRPr="00923FD1">
        <w:rPr>
          <w:noProof/>
        </w:rPr>
        <w:t>carlos</w:t>
      </w:r>
    </w:p>
    <w:p w14:paraId="72BD9764" w14:textId="222F1699" w:rsidR="009949F8" w:rsidRPr="00923FD1" w:rsidRDefault="009949F8" w:rsidP="00F021A1">
      <w:pPr>
        <w:pStyle w:val="Partidoincial"/>
        <w:rPr>
          <w:noProof/>
        </w:rPr>
      </w:pPr>
      <w:r w:rsidRPr="00923FD1">
        <w:rPr>
          <w:noProof/>
        </w:rPr>
        <w:tab/>
      </w:r>
      <w:r w:rsidRPr="00923FD1">
        <w:rPr>
          <w:noProof/>
        </w:rPr>
        <w:tab/>
      </w:r>
      <w:r w:rsidR="00F021A1" w:rsidRPr="00923FD1">
        <w:rPr>
          <w:noProof/>
        </w:rPr>
        <w:tab/>
      </w:r>
      <w:r w:rsidRPr="00923FD1">
        <w:rPr>
          <w:noProof/>
        </w:rPr>
        <w:t>Tú mismo.</w:t>
      </w:r>
    </w:p>
    <w:p w14:paraId="6CB61B33" w14:textId="77777777" w:rsidR="009949F8" w:rsidRPr="00923FD1" w:rsidRDefault="009949F8" w:rsidP="009949F8">
      <w:pPr>
        <w:pStyle w:val="Personaje"/>
        <w:rPr>
          <w:noProof/>
        </w:rPr>
      </w:pPr>
      <w:r w:rsidRPr="00923FD1">
        <w:rPr>
          <w:noProof/>
        </w:rPr>
        <w:t>julio</w:t>
      </w:r>
    </w:p>
    <w:p w14:paraId="6E65CE03" w14:textId="03F4FF72" w:rsidR="009949F8" w:rsidRPr="00923FD1" w:rsidRDefault="009949F8" w:rsidP="00F021A1">
      <w:pPr>
        <w:pStyle w:val="Partidomedio"/>
        <w:rPr>
          <w:noProof/>
        </w:rPr>
      </w:pPr>
      <w:r w:rsidRPr="00923FD1">
        <w:rPr>
          <w:noProof/>
        </w:rPr>
        <w:tab/>
      </w:r>
      <w:r w:rsidRPr="00923FD1">
        <w:rPr>
          <w:noProof/>
        </w:rPr>
        <w:tab/>
      </w:r>
      <w:r w:rsidRPr="00923FD1">
        <w:rPr>
          <w:noProof/>
        </w:rPr>
        <w:tab/>
      </w:r>
      <w:r w:rsidRPr="00923FD1">
        <w:rPr>
          <w:noProof/>
        </w:rPr>
        <w:tab/>
        <w:t xml:space="preserve">      ¿Yo soy?</w:t>
      </w:r>
    </w:p>
    <w:p w14:paraId="7463593F" w14:textId="77777777" w:rsidR="009949F8" w:rsidRPr="00923FD1" w:rsidRDefault="009949F8" w:rsidP="009949F8">
      <w:pPr>
        <w:pStyle w:val="Personaje"/>
        <w:rPr>
          <w:noProof/>
        </w:rPr>
      </w:pPr>
      <w:r w:rsidRPr="00923FD1">
        <w:rPr>
          <w:noProof/>
        </w:rPr>
        <w:t>carlos</w:t>
      </w:r>
    </w:p>
    <w:p w14:paraId="529D3E80" w14:textId="729688C9" w:rsidR="009949F8" w:rsidRPr="00923FD1" w:rsidRDefault="009949F8" w:rsidP="00F021A1">
      <w:pPr>
        <w:pStyle w:val="Partidofinal"/>
        <w:rPr>
          <w:noProof/>
        </w:rPr>
      </w:pPr>
      <w:r w:rsidRPr="00923FD1">
        <w:rPr>
          <w:noProof/>
        </w:rPr>
        <w:tab/>
      </w:r>
      <w:r w:rsidRPr="00923FD1">
        <w:rPr>
          <w:noProof/>
        </w:rPr>
        <w:tab/>
      </w:r>
      <w:r w:rsidRPr="00923FD1">
        <w:rPr>
          <w:noProof/>
        </w:rPr>
        <w:tab/>
      </w:r>
      <w:r w:rsidRPr="00923FD1">
        <w:rPr>
          <w:noProof/>
        </w:rPr>
        <w:tab/>
        <w:t xml:space="preserve">         Tú, pues.</w:t>
      </w:r>
    </w:p>
    <w:p w14:paraId="66BC28A8" w14:textId="77777777" w:rsidR="009949F8" w:rsidRPr="00923FD1" w:rsidRDefault="009949F8" w:rsidP="009949F8">
      <w:pPr>
        <w:pStyle w:val="Personaje"/>
        <w:rPr>
          <w:noProof/>
        </w:rPr>
      </w:pPr>
      <w:r w:rsidRPr="00923FD1">
        <w:rPr>
          <w:noProof/>
        </w:rPr>
        <w:t>julio</w:t>
      </w:r>
    </w:p>
    <w:p w14:paraId="7573A69D" w14:textId="2A8A00B3" w:rsidR="009949F8" w:rsidRPr="00923FD1" w:rsidRDefault="009949F8" w:rsidP="009949F8">
      <w:pPr>
        <w:pStyle w:val="Verso"/>
        <w:rPr>
          <w:noProof/>
        </w:rPr>
      </w:pPr>
      <w:r w:rsidRPr="00923FD1">
        <w:rPr>
          <w:noProof/>
        </w:rPr>
        <w:tab/>
      </w:r>
      <w:r w:rsidRPr="00923FD1">
        <w:rPr>
          <w:noProof/>
        </w:rPr>
        <w:tab/>
      </w:r>
      <w:r w:rsidRPr="00923FD1">
        <w:rPr>
          <w:noProof/>
        </w:rPr>
        <w:tab/>
        <w:t xml:space="preserve">  Plega a Dios que, si he creído</w:t>
      </w:r>
    </w:p>
    <w:p w14:paraId="70CBC760" w14:textId="77777777" w:rsidR="009949F8" w:rsidRPr="00923FD1" w:rsidRDefault="009949F8" w:rsidP="009949F8">
      <w:pPr>
        <w:pStyle w:val="Verso"/>
        <w:rPr>
          <w:noProof/>
        </w:rPr>
      </w:pPr>
      <w:r w:rsidRPr="00923FD1">
        <w:rPr>
          <w:noProof/>
        </w:rPr>
        <w:tab/>
      </w:r>
      <w:r w:rsidRPr="00923FD1">
        <w:rPr>
          <w:noProof/>
        </w:rPr>
        <w:tab/>
      </w:r>
      <w:r w:rsidRPr="00923FD1">
        <w:rPr>
          <w:noProof/>
        </w:rPr>
        <w:tab/>
        <w:t>que hay figuras en el cielo</w:t>
      </w:r>
    </w:p>
    <w:p w14:paraId="54AC8EE8" w14:textId="77777777" w:rsidR="009949F8" w:rsidRPr="00923FD1" w:rsidRDefault="009949F8" w:rsidP="009949F8">
      <w:pPr>
        <w:pStyle w:val="Verso"/>
        <w:rPr>
          <w:noProof/>
        </w:rPr>
      </w:pPr>
      <w:r w:rsidRPr="00923FD1">
        <w:rPr>
          <w:noProof/>
        </w:rPr>
        <w:tab/>
      </w:r>
      <w:r w:rsidRPr="00923FD1">
        <w:rPr>
          <w:noProof/>
        </w:rPr>
        <w:tab/>
      </w:r>
      <w:r w:rsidRPr="00923FD1">
        <w:rPr>
          <w:noProof/>
        </w:rPr>
        <w:tab/>
        <w:t>—digo, en su primero velo,</w:t>
      </w:r>
    </w:p>
    <w:p w14:paraId="7AF33CCF" w14:textId="00EE86E8" w:rsidR="009949F8" w:rsidRPr="00923FD1" w:rsidRDefault="009949F8" w:rsidP="009949F8">
      <w:pPr>
        <w:pStyle w:val="Verso"/>
        <w:rPr>
          <w:noProof/>
        </w:rPr>
      </w:pPr>
      <w:r w:rsidRPr="00923FD1">
        <w:rPr>
          <w:noProof/>
        </w:rPr>
        <w:lastRenderedPageBreak/>
        <w:tab/>
      </w:r>
      <w:r w:rsidRPr="00923FD1">
        <w:rPr>
          <w:noProof/>
        </w:rPr>
        <w:tab/>
      </w:r>
      <w:r w:rsidRPr="00923FD1">
        <w:rPr>
          <w:noProof/>
        </w:rPr>
        <w:tab/>
        <w:t>azul y blanco vestido—</w:t>
      </w:r>
      <w:r w:rsidRPr="00923FD1">
        <w:rPr>
          <w:noProof/>
        </w:rPr>
        <w:tab/>
      </w:r>
      <w:r w:rsidRPr="00923FD1">
        <w:rPr>
          <w:noProof/>
        </w:rPr>
        <w:tab/>
      </w:r>
      <w:r w:rsidRPr="00923FD1">
        <w:rPr>
          <w:noProof/>
        </w:rPr>
        <w:tab/>
      </w:r>
      <w:r w:rsidRPr="00923FD1">
        <w:rPr>
          <w:noProof/>
        </w:rPr>
        <w:tab/>
      </w:r>
    </w:p>
    <w:p w14:paraId="6070CBEE"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como peces y serpientes,</w:t>
      </w:r>
    </w:p>
    <w:p w14:paraId="624C57AE" w14:textId="77777777" w:rsidR="009949F8" w:rsidRPr="00923FD1" w:rsidRDefault="009949F8" w:rsidP="009949F8">
      <w:pPr>
        <w:pStyle w:val="Verso"/>
        <w:rPr>
          <w:noProof/>
        </w:rPr>
      </w:pPr>
      <w:r w:rsidRPr="00923FD1">
        <w:rPr>
          <w:noProof/>
        </w:rPr>
        <w:tab/>
      </w:r>
      <w:r w:rsidRPr="00923FD1">
        <w:rPr>
          <w:noProof/>
        </w:rPr>
        <w:tab/>
      </w:r>
      <w:r w:rsidRPr="00923FD1">
        <w:rPr>
          <w:noProof/>
        </w:rPr>
        <w:tab/>
        <w:t>toros, carneros, leones</w:t>
      </w:r>
    </w:p>
    <w:p w14:paraId="25CC8F78" w14:textId="77777777" w:rsidR="009949F8" w:rsidRPr="00923FD1" w:rsidRDefault="009949F8" w:rsidP="009949F8">
      <w:pPr>
        <w:pStyle w:val="Verso"/>
        <w:rPr>
          <w:noProof/>
        </w:rPr>
      </w:pPr>
      <w:r w:rsidRPr="00923FD1">
        <w:rPr>
          <w:noProof/>
        </w:rPr>
        <w:tab/>
      </w:r>
      <w:r w:rsidRPr="00923FD1">
        <w:rPr>
          <w:noProof/>
        </w:rPr>
        <w:tab/>
      </w:r>
      <w:r w:rsidRPr="00923FD1">
        <w:rPr>
          <w:noProof/>
        </w:rPr>
        <w:tab/>
        <w:t>y otras varias invenciones</w:t>
      </w:r>
    </w:p>
    <w:p w14:paraId="33A8BF98" w14:textId="77777777" w:rsidR="009949F8" w:rsidRPr="00923FD1" w:rsidRDefault="009949F8" w:rsidP="009949F8">
      <w:pPr>
        <w:pStyle w:val="Verso"/>
        <w:rPr>
          <w:noProof/>
        </w:rPr>
      </w:pPr>
      <w:r w:rsidRPr="00923FD1">
        <w:rPr>
          <w:noProof/>
        </w:rPr>
        <w:tab/>
      </w:r>
      <w:r w:rsidRPr="00923FD1">
        <w:rPr>
          <w:noProof/>
        </w:rPr>
        <w:tab/>
      </w:r>
      <w:r w:rsidRPr="00923FD1">
        <w:rPr>
          <w:noProof/>
        </w:rPr>
        <w:tab/>
      </w:r>
      <w:bookmarkStart w:id="0" w:name="_Hlk47280107"/>
      <w:r w:rsidRPr="00923FD1">
        <w:rPr>
          <w:noProof/>
        </w:rPr>
        <w:t>hermosas y impertinentes</w:t>
      </w:r>
      <w:bookmarkEnd w:id="0"/>
    </w:p>
    <w:p w14:paraId="6BCAEB41" w14:textId="59BA1113" w:rsidR="009949F8" w:rsidRPr="00923FD1" w:rsidRDefault="009949F8" w:rsidP="009949F8">
      <w:pPr>
        <w:pStyle w:val="Verso"/>
        <w:rPr>
          <w:noProof/>
        </w:rPr>
      </w:pPr>
      <w:r w:rsidRPr="00923FD1">
        <w:rPr>
          <w:noProof/>
        </w:rPr>
        <w:tab/>
      </w:r>
      <w:r w:rsidRPr="00923FD1">
        <w:rPr>
          <w:noProof/>
        </w:rPr>
        <w:tab/>
      </w:r>
      <w:r w:rsidRPr="00923FD1">
        <w:rPr>
          <w:noProof/>
        </w:rPr>
        <w:tab/>
        <w:t xml:space="preserve">  con que nos dan a entender</w:t>
      </w:r>
      <w:r w:rsidRPr="00923FD1">
        <w:rPr>
          <w:noProof/>
        </w:rPr>
        <w:tab/>
      </w:r>
      <w:r w:rsidRPr="00923FD1">
        <w:rPr>
          <w:noProof/>
        </w:rPr>
        <w:tab/>
      </w:r>
      <w:r w:rsidRPr="00923FD1">
        <w:rPr>
          <w:noProof/>
        </w:rPr>
        <w:tab/>
      </w:r>
      <w:r w:rsidRPr="00923FD1">
        <w:rPr>
          <w:noProof/>
        </w:rPr>
        <w:tab/>
      </w:r>
    </w:p>
    <w:p w14:paraId="62B00FED" w14:textId="77777777" w:rsidR="009949F8" w:rsidRPr="00923FD1" w:rsidRDefault="009949F8" w:rsidP="009949F8">
      <w:pPr>
        <w:pStyle w:val="Verso"/>
        <w:rPr>
          <w:noProof/>
        </w:rPr>
      </w:pPr>
      <w:r w:rsidRPr="00923FD1">
        <w:rPr>
          <w:noProof/>
        </w:rPr>
        <w:tab/>
      </w:r>
      <w:r w:rsidRPr="00923FD1">
        <w:rPr>
          <w:noProof/>
        </w:rPr>
        <w:tab/>
      </w:r>
      <w:r w:rsidRPr="00923FD1">
        <w:rPr>
          <w:noProof/>
        </w:rPr>
        <w:tab/>
        <w:t>que saben lo por venir,</w:t>
      </w:r>
    </w:p>
    <w:p w14:paraId="175FE5EB" w14:textId="77777777" w:rsidR="009949F8" w:rsidRPr="00923FD1" w:rsidRDefault="009949F8" w:rsidP="009949F8">
      <w:pPr>
        <w:pStyle w:val="Verso"/>
        <w:rPr>
          <w:noProof/>
        </w:rPr>
      </w:pPr>
      <w:r w:rsidRPr="00923FD1">
        <w:rPr>
          <w:noProof/>
        </w:rPr>
        <w:tab/>
      </w:r>
      <w:r w:rsidRPr="00923FD1">
        <w:rPr>
          <w:noProof/>
        </w:rPr>
        <w:tab/>
      </w:r>
      <w:r w:rsidRPr="00923FD1">
        <w:rPr>
          <w:noProof/>
        </w:rPr>
        <w:tab/>
        <w:t>que caiga como albañir,</w:t>
      </w:r>
    </w:p>
    <w:p w14:paraId="550434A6" w14:textId="77777777" w:rsidR="009949F8" w:rsidRPr="00923FD1" w:rsidRDefault="009949F8" w:rsidP="009949F8">
      <w:pPr>
        <w:pStyle w:val="Verso"/>
        <w:rPr>
          <w:noProof/>
        </w:rPr>
      </w:pPr>
      <w:r w:rsidRPr="00923FD1">
        <w:rPr>
          <w:noProof/>
        </w:rPr>
        <w:tab/>
      </w:r>
      <w:r w:rsidRPr="00923FD1">
        <w:rPr>
          <w:noProof/>
        </w:rPr>
        <w:tab/>
      </w:r>
      <w:r w:rsidRPr="00923FD1">
        <w:rPr>
          <w:noProof/>
        </w:rPr>
        <w:tab/>
        <w:t>quiebre como mercader,</w:t>
      </w:r>
    </w:p>
    <w:p w14:paraId="1D649AB3"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mienta como mal deudor,</w:t>
      </w:r>
    </w:p>
    <w:p w14:paraId="378F8910" w14:textId="522DF8D8" w:rsidR="009949F8" w:rsidRPr="00923FD1" w:rsidRDefault="009949F8" w:rsidP="009949F8">
      <w:pPr>
        <w:pStyle w:val="Verso"/>
        <w:rPr>
          <w:noProof/>
        </w:rPr>
      </w:pPr>
      <w:r w:rsidRPr="00923FD1">
        <w:rPr>
          <w:noProof/>
        </w:rPr>
        <w:tab/>
      </w:r>
      <w:r w:rsidRPr="00923FD1">
        <w:rPr>
          <w:noProof/>
        </w:rPr>
        <w:tab/>
      </w:r>
      <w:r w:rsidRPr="00923FD1">
        <w:rPr>
          <w:noProof/>
        </w:rPr>
        <w:tab/>
        <w:t>espere como cochero,</w:t>
      </w:r>
      <w:r w:rsidRPr="00923FD1">
        <w:rPr>
          <w:noProof/>
        </w:rPr>
        <w:tab/>
      </w:r>
      <w:r w:rsidRPr="00923FD1">
        <w:rPr>
          <w:noProof/>
        </w:rPr>
        <w:tab/>
      </w:r>
      <w:r w:rsidRPr="00923FD1">
        <w:rPr>
          <w:noProof/>
        </w:rPr>
        <w:tab/>
      </w:r>
      <w:r w:rsidRPr="00923FD1">
        <w:rPr>
          <w:noProof/>
        </w:rPr>
        <w:tab/>
      </w:r>
    </w:p>
    <w:p w14:paraId="188A01F5" w14:textId="77777777" w:rsidR="009949F8" w:rsidRPr="00923FD1" w:rsidRDefault="009949F8" w:rsidP="009949F8">
      <w:pPr>
        <w:pStyle w:val="Verso"/>
        <w:rPr>
          <w:noProof/>
        </w:rPr>
      </w:pPr>
      <w:r w:rsidRPr="00923FD1">
        <w:rPr>
          <w:noProof/>
        </w:rPr>
        <w:tab/>
      </w:r>
      <w:r w:rsidRPr="00923FD1">
        <w:rPr>
          <w:noProof/>
        </w:rPr>
        <w:tab/>
      </w:r>
      <w:r w:rsidRPr="00923FD1">
        <w:rPr>
          <w:noProof/>
        </w:rPr>
        <w:tab/>
        <w:t>ande como cabestrero,</w:t>
      </w:r>
    </w:p>
    <w:p w14:paraId="0179D100" w14:textId="77777777" w:rsidR="009949F8" w:rsidRPr="00923FD1" w:rsidRDefault="009949F8" w:rsidP="009949F8">
      <w:pPr>
        <w:pStyle w:val="Verso"/>
        <w:rPr>
          <w:noProof/>
        </w:rPr>
      </w:pPr>
      <w:r w:rsidRPr="00923FD1">
        <w:rPr>
          <w:noProof/>
        </w:rPr>
        <w:tab/>
      </w:r>
      <w:r w:rsidRPr="00923FD1">
        <w:rPr>
          <w:noProof/>
        </w:rPr>
        <w:tab/>
      </w:r>
      <w:r w:rsidRPr="00923FD1">
        <w:rPr>
          <w:noProof/>
        </w:rPr>
        <w:tab/>
        <w:t>trabaje como impresor,</w:t>
      </w:r>
    </w:p>
    <w:p w14:paraId="39539AEF"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sea en invierno azacán</w:t>
      </w:r>
    </w:p>
    <w:p w14:paraId="576B8390" w14:textId="77777777" w:rsidR="009949F8" w:rsidRPr="00923FD1" w:rsidRDefault="009949F8" w:rsidP="009949F8">
      <w:pPr>
        <w:pStyle w:val="Verso"/>
        <w:rPr>
          <w:noProof/>
        </w:rPr>
      </w:pPr>
      <w:r w:rsidRPr="00923FD1">
        <w:rPr>
          <w:noProof/>
        </w:rPr>
        <w:tab/>
      </w:r>
      <w:r w:rsidRPr="00923FD1">
        <w:rPr>
          <w:noProof/>
        </w:rPr>
        <w:tab/>
      </w:r>
      <w:r w:rsidRPr="00923FD1">
        <w:rPr>
          <w:noProof/>
        </w:rPr>
        <w:tab/>
        <w:t>y sea herrero en verano,</w:t>
      </w:r>
    </w:p>
    <w:p w14:paraId="52A30E38" w14:textId="48B04DD6" w:rsidR="009949F8" w:rsidRPr="00923FD1" w:rsidRDefault="009949F8" w:rsidP="009949F8">
      <w:pPr>
        <w:pStyle w:val="Verso"/>
        <w:rPr>
          <w:noProof/>
        </w:rPr>
      </w:pPr>
      <w:r w:rsidRPr="00923FD1">
        <w:rPr>
          <w:noProof/>
        </w:rPr>
        <w:tab/>
      </w:r>
      <w:r w:rsidRPr="00923FD1">
        <w:rPr>
          <w:noProof/>
        </w:rPr>
        <w:tab/>
      </w:r>
      <w:r w:rsidRPr="00923FD1">
        <w:rPr>
          <w:noProof/>
        </w:rPr>
        <w:tab/>
        <w:t>sufra como cortesano</w:t>
      </w:r>
      <w:r w:rsidRPr="00923FD1">
        <w:rPr>
          <w:noProof/>
        </w:rPr>
        <w:tab/>
      </w:r>
      <w:r w:rsidRPr="00923FD1">
        <w:rPr>
          <w:noProof/>
        </w:rPr>
        <w:tab/>
      </w:r>
      <w:r w:rsidRPr="00923FD1">
        <w:rPr>
          <w:noProof/>
        </w:rPr>
        <w:tab/>
      </w:r>
      <w:r w:rsidRPr="00923FD1">
        <w:rPr>
          <w:noProof/>
        </w:rPr>
        <w:tab/>
      </w:r>
    </w:p>
    <w:p w14:paraId="54654B31" w14:textId="77777777" w:rsidR="009949F8" w:rsidRPr="00923FD1" w:rsidRDefault="009949F8" w:rsidP="009949F8">
      <w:pPr>
        <w:pStyle w:val="Verso"/>
        <w:rPr>
          <w:noProof/>
        </w:rPr>
      </w:pPr>
      <w:r w:rsidRPr="00923FD1">
        <w:rPr>
          <w:noProof/>
        </w:rPr>
        <w:tab/>
      </w:r>
      <w:r w:rsidRPr="00923FD1">
        <w:rPr>
          <w:noProof/>
        </w:rPr>
        <w:tab/>
      </w:r>
      <w:r w:rsidRPr="00923FD1">
        <w:rPr>
          <w:noProof/>
        </w:rPr>
        <w:tab/>
        <w:t>y coma como truhán.</w:t>
      </w:r>
    </w:p>
    <w:p w14:paraId="0CAC3E92" w14:textId="77777777" w:rsidR="009949F8" w:rsidRPr="00923FD1" w:rsidRDefault="009949F8" w:rsidP="009949F8">
      <w:pPr>
        <w:pStyle w:val="Personaje"/>
        <w:rPr>
          <w:noProof/>
        </w:rPr>
      </w:pPr>
      <w:r w:rsidRPr="00923FD1">
        <w:rPr>
          <w:noProof/>
        </w:rPr>
        <w:t>carlos</w:t>
      </w:r>
    </w:p>
    <w:p w14:paraId="4D027044" w14:textId="0382B05F" w:rsidR="009949F8" w:rsidRPr="00923FD1" w:rsidRDefault="009949F8" w:rsidP="009949F8">
      <w:pPr>
        <w:pStyle w:val="Verso"/>
        <w:rPr>
          <w:noProof/>
        </w:rPr>
      </w:pPr>
      <w:r w:rsidRPr="00923FD1">
        <w:rPr>
          <w:noProof/>
        </w:rPr>
        <w:tab/>
      </w:r>
      <w:r w:rsidRPr="00923FD1">
        <w:rPr>
          <w:noProof/>
        </w:rPr>
        <w:tab/>
      </w:r>
      <w:r w:rsidR="00F021A1" w:rsidRPr="00923FD1">
        <w:rPr>
          <w:noProof/>
        </w:rPr>
        <w:tab/>
      </w:r>
      <w:r w:rsidRPr="00923FD1">
        <w:rPr>
          <w:noProof/>
        </w:rPr>
        <w:t xml:space="preserve">  ¿No me acabas de decir</w:t>
      </w:r>
    </w:p>
    <w:p w14:paraId="7199B5E5" w14:textId="77777777" w:rsidR="009949F8" w:rsidRPr="00923FD1" w:rsidRDefault="009949F8" w:rsidP="009949F8">
      <w:pPr>
        <w:pStyle w:val="Verso"/>
        <w:rPr>
          <w:noProof/>
        </w:rPr>
      </w:pPr>
      <w:r w:rsidRPr="00923FD1">
        <w:rPr>
          <w:noProof/>
        </w:rPr>
        <w:tab/>
      </w:r>
      <w:r w:rsidRPr="00923FD1">
        <w:rPr>
          <w:noProof/>
        </w:rPr>
        <w:tab/>
      </w:r>
      <w:r w:rsidRPr="00923FD1">
        <w:rPr>
          <w:noProof/>
        </w:rPr>
        <w:tab/>
        <w:t>que a mi ruego, a mi dinero,</w:t>
      </w:r>
    </w:p>
    <w:p w14:paraId="30E40030" w14:textId="77777777" w:rsidR="009949F8" w:rsidRPr="00923FD1" w:rsidRDefault="009949F8" w:rsidP="009949F8">
      <w:pPr>
        <w:pStyle w:val="Verso"/>
        <w:rPr>
          <w:noProof/>
        </w:rPr>
      </w:pPr>
      <w:r w:rsidRPr="00923FD1">
        <w:rPr>
          <w:noProof/>
        </w:rPr>
        <w:tab/>
      </w:r>
      <w:r w:rsidRPr="00923FD1">
        <w:rPr>
          <w:noProof/>
        </w:rPr>
        <w:tab/>
      </w:r>
      <w:r w:rsidRPr="00923FD1">
        <w:rPr>
          <w:noProof/>
        </w:rPr>
        <w:tab/>
        <w:t>a estas partes con que espero</w:t>
      </w:r>
    </w:p>
    <w:p w14:paraId="35E7FDCA" w14:textId="2EA6DCA4" w:rsidR="009949F8" w:rsidRPr="00923FD1" w:rsidRDefault="009949F8" w:rsidP="009949F8">
      <w:pPr>
        <w:pStyle w:val="Verso"/>
        <w:rPr>
          <w:noProof/>
        </w:rPr>
      </w:pPr>
      <w:r w:rsidRPr="00923FD1">
        <w:rPr>
          <w:noProof/>
        </w:rPr>
        <w:tab/>
      </w:r>
      <w:r w:rsidRPr="00923FD1">
        <w:rPr>
          <w:noProof/>
        </w:rPr>
        <w:tab/>
      </w:r>
      <w:r w:rsidRPr="00923FD1">
        <w:rPr>
          <w:noProof/>
        </w:rPr>
        <w:tab/>
        <w:t>almas de bronce rendir,</w:t>
      </w:r>
      <w:r w:rsidRPr="00923FD1">
        <w:rPr>
          <w:noProof/>
        </w:rPr>
        <w:tab/>
      </w:r>
      <w:r w:rsidRPr="00923FD1">
        <w:rPr>
          <w:noProof/>
        </w:rPr>
        <w:tab/>
      </w:r>
      <w:r w:rsidRPr="00923FD1">
        <w:rPr>
          <w:noProof/>
        </w:rPr>
        <w:tab/>
      </w:r>
    </w:p>
    <w:p w14:paraId="20000BBF"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se muestra esquiva y crüel</w:t>
      </w:r>
    </w:p>
    <w:p w14:paraId="3CCF5E4D" w14:textId="77777777" w:rsidR="009949F8" w:rsidRPr="00923FD1" w:rsidRDefault="009949F8" w:rsidP="009949F8">
      <w:pPr>
        <w:pStyle w:val="Verso"/>
        <w:rPr>
          <w:noProof/>
        </w:rPr>
      </w:pPr>
      <w:r w:rsidRPr="00923FD1">
        <w:rPr>
          <w:noProof/>
        </w:rPr>
        <w:tab/>
      </w:r>
      <w:r w:rsidRPr="00923FD1">
        <w:rPr>
          <w:noProof/>
        </w:rPr>
        <w:tab/>
      </w:r>
      <w:r w:rsidRPr="00923FD1">
        <w:rPr>
          <w:noProof/>
        </w:rPr>
        <w:tab/>
        <w:t>Isabel, pobre y hermosa?</w:t>
      </w:r>
    </w:p>
    <w:p w14:paraId="75ED7FAB" w14:textId="77777777" w:rsidR="009949F8" w:rsidRPr="00923FD1" w:rsidRDefault="009949F8" w:rsidP="009949F8">
      <w:pPr>
        <w:pStyle w:val="Personaje"/>
        <w:rPr>
          <w:noProof/>
        </w:rPr>
      </w:pPr>
      <w:r w:rsidRPr="00923FD1">
        <w:rPr>
          <w:noProof/>
        </w:rPr>
        <w:t>julio</w:t>
      </w:r>
    </w:p>
    <w:p w14:paraId="7A61877C" w14:textId="58ABAFFA" w:rsidR="009949F8" w:rsidRPr="00923FD1" w:rsidRDefault="009949F8" w:rsidP="009949F8">
      <w:pPr>
        <w:pStyle w:val="Verso"/>
        <w:rPr>
          <w:noProof/>
        </w:rPr>
      </w:pPr>
      <w:r w:rsidRPr="00923FD1">
        <w:rPr>
          <w:noProof/>
        </w:rPr>
        <w:tab/>
      </w:r>
      <w:r w:rsidRPr="00923FD1">
        <w:rPr>
          <w:noProof/>
        </w:rPr>
        <w:tab/>
      </w:r>
      <w:r w:rsidRPr="00923FD1">
        <w:rPr>
          <w:noProof/>
        </w:rPr>
        <w:tab/>
        <w:t>¿No puede ser virtüosa,</w:t>
      </w:r>
    </w:p>
    <w:p w14:paraId="0A97A63F" w14:textId="77777777" w:rsidR="009949F8" w:rsidRPr="00923FD1" w:rsidRDefault="009949F8" w:rsidP="009949F8">
      <w:pPr>
        <w:pStyle w:val="Verso"/>
        <w:rPr>
          <w:noProof/>
        </w:rPr>
      </w:pPr>
      <w:r w:rsidRPr="00923FD1">
        <w:rPr>
          <w:noProof/>
        </w:rPr>
        <w:tab/>
      </w:r>
      <w:r w:rsidRPr="00923FD1">
        <w:rPr>
          <w:noProof/>
        </w:rPr>
        <w:tab/>
      </w:r>
      <w:r w:rsidRPr="00923FD1">
        <w:rPr>
          <w:noProof/>
        </w:rPr>
        <w:tab/>
        <w:t>pobre y hermosa Isabel</w:t>
      </w:r>
    </w:p>
    <w:p w14:paraId="76D17EA6" w14:textId="526B4782" w:rsidR="009949F8" w:rsidRPr="00923FD1" w:rsidRDefault="009949F8" w:rsidP="009949F8">
      <w:pPr>
        <w:pStyle w:val="Verso"/>
        <w:rPr>
          <w:noProof/>
        </w:rPr>
      </w:pPr>
      <w:r w:rsidRPr="00923FD1">
        <w:rPr>
          <w:noProof/>
        </w:rPr>
        <w:tab/>
      </w:r>
      <w:r w:rsidRPr="00923FD1">
        <w:rPr>
          <w:noProof/>
        </w:rPr>
        <w:tab/>
      </w:r>
      <w:r w:rsidRPr="00923FD1">
        <w:rPr>
          <w:noProof/>
        </w:rPr>
        <w:tab/>
        <w:t xml:space="preserve">  sin que esto sea señal</w:t>
      </w:r>
      <w:r w:rsidRPr="00923FD1">
        <w:rPr>
          <w:noProof/>
        </w:rPr>
        <w:tab/>
      </w:r>
      <w:r w:rsidRPr="00923FD1">
        <w:rPr>
          <w:noProof/>
        </w:rPr>
        <w:tab/>
      </w:r>
      <w:r w:rsidRPr="00923FD1">
        <w:rPr>
          <w:noProof/>
        </w:rPr>
        <w:tab/>
      </w:r>
      <w:r w:rsidRPr="00923FD1">
        <w:rPr>
          <w:noProof/>
        </w:rPr>
        <w:tab/>
      </w:r>
    </w:p>
    <w:p w14:paraId="33370FF5" w14:textId="3ABC94EB" w:rsidR="00DE6BCB" w:rsidRPr="00923FD1" w:rsidRDefault="00DE6BCB" w:rsidP="00DE6BCB">
      <w:pPr>
        <w:pStyle w:val="Verso"/>
      </w:pPr>
      <w:r w:rsidRPr="00923FD1">
        <w:tab/>
      </w:r>
      <w:r w:rsidRPr="00923FD1">
        <w:tab/>
      </w:r>
      <w:r w:rsidRPr="00923FD1">
        <w:tab/>
        <w:t>para que el mundo se acabe?</w:t>
      </w:r>
    </w:p>
    <w:p w14:paraId="3D716A03" w14:textId="1AC28362" w:rsidR="009949F8" w:rsidRPr="00923FD1" w:rsidRDefault="009949F8" w:rsidP="00DE6BCB">
      <w:pPr>
        <w:pStyle w:val="Personaje"/>
        <w:rPr>
          <w:noProof/>
        </w:rPr>
      </w:pPr>
      <w:r w:rsidRPr="00923FD1">
        <w:rPr>
          <w:noProof/>
        </w:rPr>
        <w:lastRenderedPageBreak/>
        <w:t>carlos</w:t>
      </w:r>
    </w:p>
    <w:p w14:paraId="5DF4963F" w14:textId="0E733824" w:rsidR="009949F8" w:rsidRPr="00923FD1" w:rsidRDefault="009949F8" w:rsidP="009949F8">
      <w:pPr>
        <w:pStyle w:val="Verso"/>
        <w:rPr>
          <w:noProof/>
        </w:rPr>
      </w:pPr>
      <w:r w:rsidRPr="00923FD1">
        <w:rPr>
          <w:noProof/>
        </w:rPr>
        <w:tab/>
      </w:r>
      <w:r w:rsidRPr="00923FD1">
        <w:rPr>
          <w:noProof/>
        </w:rPr>
        <w:tab/>
      </w:r>
      <w:r w:rsidR="00F021A1" w:rsidRPr="00923FD1">
        <w:rPr>
          <w:noProof/>
        </w:rPr>
        <w:tab/>
      </w:r>
      <w:r w:rsidRPr="00923FD1">
        <w:rPr>
          <w:noProof/>
        </w:rPr>
        <w:t>Quien las que en él pasan sabe</w:t>
      </w:r>
    </w:p>
    <w:p w14:paraId="0B34D71E" w14:textId="77777777" w:rsidR="009949F8" w:rsidRPr="00923FD1" w:rsidRDefault="009949F8" w:rsidP="009949F8">
      <w:pPr>
        <w:pStyle w:val="Verso"/>
        <w:rPr>
          <w:noProof/>
        </w:rPr>
      </w:pPr>
      <w:r w:rsidRPr="00923FD1">
        <w:rPr>
          <w:noProof/>
        </w:rPr>
        <w:tab/>
      </w:r>
      <w:r w:rsidRPr="00923FD1">
        <w:rPr>
          <w:noProof/>
        </w:rPr>
        <w:tab/>
      </w:r>
      <w:r w:rsidRPr="00923FD1">
        <w:rPr>
          <w:noProof/>
        </w:rPr>
        <w:tab/>
        <w:t>¿responde ignorancia igual?</w:t>
      </w:r>
    </w:p>
    <w:p w14:paraId="052D406A"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En esta edad, ¿mil escudos</w:t>
      </w:r>
    </w:p>
    <w:p w14:paraId="340CE3EC" w14:textId="78A32E73" w:rsidR="009949F8" w:rsidRPr="00923FD1" w:rsidRDefault="009949F8" w:rsidP="009949F8">
      <w:pPr>
        <w:pStyle w:val="Verso"/>
        <w:rPr>
          <w:noProof/>
        </w:rPr>
      </w:pPr>
      <w:r w:rsidRPr="00923FD1">
        <w:rPr>
          <w:noProof/>
        </w:rPr>
        <w:tab/>
      </w:r>
      <w:r w:rsidRPr="00923FD1">
        <w:rPr>
          <w:noProof/>
        </w:rPr>
        <w:tab/>
      </w:r>
      <w:r w:rsidRPr="00923FD1">
        <w:rPr>
          <w:noProof/>
        </w:rPr>
        <w:tab/>
        <w:t>no engañan una mujer</w:t>
      </w:r>
      <w:r w:rsidRPr="00923FD1">
        <w:rPr>
          <w:noProof/>
        </w:rPr>
        <w:tab/>
      </w:r>
      <w:r w:rsidRPr="00923FD1">
        <w:rPr>
          <w:noProof/>
        </w:rPr>
        <w:tab/>
      </w:r>
      <w:r w:rsidRPr="00923FD1">
        <w:rPr>
          <w:noProof/>
        </w:rPr>
        <w:tab/>
      </w:r>
      <w:r w:rsidRPr="00923FD1">
        <w:rPr>
          <w:noProof/>
        </w:rPr>
        <w:tab/>
      </w:r>
    </w:p>
    <w:p w14:paraId="6D909E29" w14:textId="77777777" w:rsidR="009949F8" w:rsidRPr="00923FD1" w:rsidRDefault="009949F8" w:rsidP="009949F8">
      <w:pPr>
        <w:pStyle w:val="Verso"/>
        <w:rPr>
          <w:noProof/>
        </w:rPr>
      </w:pPr>
      <w:r w:rsidRPr="00923FD1">
        <w:rPr>
          <w:noProof/>
        </w:rPr>
        <w:tab/>
      </w:r>
      <w:r w:rsidRPr="00923FD1">
        <w:rPr>
          <w:noProof/>
        </w:rPr>
        <w:tab/>
      </w:r>
      <w:r w:rsidRPr="00923FD1">
        <w:rPr>
          <w:noProof/>
        </w:rPr>
        <w:tab/>
        <w:t>tan pobre, pudiendo hacer</w:t>
      </w:r>
    </w:p>
    <w:p w14:paraId="60108B65" w14:textId="77777777" w:rsidR="009949F8" w:rsidRPr="00923FD1" w:rsidRDefault="009949F8" w:rsidP="009949F8">
      <w:pPr>
        <w:pStyle w:val="Verso"/>
        <w:rPr>
          <w:noProof/>
        </w:rPr>
      </w:pPr>
      <w:r w:rsidRPr="00923FD1">
        <w:rPr>
          <w:noProof/>
        </w:rPr>
        <w:tab/>
      </w:r>
      <w:r w:rsidRPr="00923FD1">
        <w:rPr>
          <w:noProof/>
        </w:rPr>
        <w:tab/>
      </w:r>
      <w:r w:rsidRPr="00923FD1">
        <w:rPr>
          <w:noProof/>
        </w:rPr>
        <w:tab/>
        <w:t>ochenta maridos mudos,</w:t>
      </w:r>
    </w:p>
    <w:p w14:paraId="75C08F4F"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contentos treinta crïados,</w:t>
      </w:r>
    </w:p>
    <w:p w14:paraId="7746BFEF" w14:textId="77777777" w:rsidR="009949F8" w:rsidRPr="00923FD1" w:rsidRDefault="009949F8" w:rsidP="009949F8">
      <w:pPr>
        <w:pStyle w:val="Verso"/>
        <w:rPr>
          <w:noProof/>
        </w:rPr>
      </w:pPr>
      <w:r w:rsidRPr="00923FD1">
        <w:rPr>
          <w:noProof/>
        </w:rPr>
        <w:tab/>
      </w:r>
      <w:r w:rsidRPr="00923FD1">
        <w:rPr>
          <w:noProof/>
        </w:rPr>
        <w:tab/>
      </w:r>
      <w:r w:rsidRPr="00923FD1">
        <w:rPr>
          <w:noProof/>
        </w:rPr>
        <w:tab/>
        <w:t>veinte madres satisfechas?</w:t>
      </w:r>
    </w:p>
    <w:p w14:paraId="1B0211E5" w14:textId="77777777" w:rsidR="009949F8" w:rsidRPr="00923FD1" w:rsidRDefault="009949F8" w:rsidP="009949F8">
      <w:pPr>
        <w:pStyle w:val="Personaje"/>
        <w:rPr>
          <w:noProof/>
        </w:rPr>
      </w:pPr>
      <w:r w:rsidRPr="00923FD1">
        <w:rPr>
          <w:noProof/>
        </w:rPr>
        <w:t>julio</w:t>
      </w:r>
    </w:p>
    <w:p w14:paraId="703E25F0" w14:textId="2739E505" w:rsidR="009949F8" w:rsidRPr="00923FD1" w:rsidRDefault="009949F8" w:rsidP="009949F8">
      <w:pPr>
        <w:pStyle w:val="Verso"/>
        <w:rPr>
          <w:noProof/>
        </w:rPr>
      </w:pPr>
      <w:r w:rsidRPr="00923FD1">
        <w:rPr>
          <w:noProof/>
        </w:rPr>
        <w:tab/>
      </w:r>
      <w:r w:rsidRPr="00923FD1">
        <w:rPr>
          <w:noProof/>
        </w:rPr>
        <w:tab/>
      </w:r>
      <w:r w:rsidRPr="00923FD1">
        <w:rPr>
          <w:noProof/>
        </w:rPr>
        <w:tab/>
        <w:t>Poco, señor, te aprovechas</w:t>
      </w:r>
      <w:r w:rsidRPr="00923FD1">
        <w:rPr>
          <w:noProof/>
        </w:rPr>
        <w:tab/>
      </w:r>
      <w:r w:rsidRPr="00923FD1">
        <w:rPr>
          <w:noProof/>
        </w:rPr>
        <w:tab/>
      </w:r>
      <w:r w:rsidRPr="00923FD1">
        <w:rPr>
          <w:noProof/>
        </w:rPr>
        <w:tab/>
      </w:r>
      <w:r w:rsidRPr="00923FD1">
        <w:rPr>
          <w:noProof/>
        </w:rPr>
        <w:tab/>
      </w:r>
    </w:p>
    <w:p w14:paraId="1B425A9B" w14:textId="77777777" w:rsidR="009949F8" w:rsidRPr="00923FD1" w:rsidRDefault="009949F8" w:rsidP="009949F8">
      <w:pPr>
        <w:pStyle w:val="Verso"/>
        <w:rPr>
          <w:noProof/>
        </w:rPr>
      </w:pPr>
      <w:r w:rsidRPr="00923FD1">
        <w:rPr>
          <w:noProof/>
        </w:rPr>
        <w:tab/>
      </w:r>
      <w:r w:rsidRPr="00923FD1">
        <w:rPr>
          <w:noProof/>
        </w:rPr>
        <w:tab/>
      </w:r>
      <w:r w:rsidRPr="00923FD1">
        <w:rPr>
          <w:noProof/>
        </w:rPr>
        <w:tab/>
        <w:t>de tus intentos honrados.</w:t>
      </w:r>
    </w:p>
    <w:p w14:paraId="5B9AADDF"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Satírico y necio estás;</w:t>
      </w:r>
    </w:p>
    <w:p w14:paraId="580D1B61" w14:textId="77777777" w:rsidR="009949F8" w:rsidRPr="00923FD1" w:rsidRDefault="009949F8" w:rsidP="009949F8">
      <w:pPr>
        <w:pStyle w:val="Verso"/>
        <w:rPr>
          <w:noProof/>
        </w:rPr>
      </w:pPr>
      <w:r w:rsidRPr="00923FD1">
        <w:rPr>
          <w:noProof/>
        </w:rPr>
        <w:tab/>
      </w:r>
      <w:r w:rsidRPr="00923FD1">
        <w:rPr>
          <w:noProof/>
        </w:rPr>
        <w:tab/>
      </w:r>
      <w:r w:rsidRPr="00923FD1">
        <w:rPr>
          <w:noProof/>
        </w:rPr>
        <w:tab/>
        <w:t>no quieras con tan vil precio</w:t>
      </w:r>
    </w:p>
    <w:p w14:paraId="09E02A23" w14:textId="77777777" w:rsidR="009949F8" w:rsidRPr="00923FD1" w:rsidRDefault="009949F8" w:rsidP="009949F8">
      <w:pPr>
        <w:pStyle w:val="Verso"/>
        <w:rPr>
          <w:noProof/>
        </w:rPr>
      </w:pPr>
      <w:r w:rsidRPr="00923FD1">
        <w:rPr>
          <w:noProof/>
        </w:rPr>
        <w:tab/>
      </w:r>
      <w:r w:rsidRPr="00923FD1">
        <w:rPr>
          <w:noProof/>
        </w:rPr>
        <w:tab/>
      </w:r>
      <w:r w:rsidRPr="00923FD1">
        <w:rPr>
          <w:noProof/>
        </w:rPr>
        <w:tab/>
        <w:t>que en el punto del desprecio</w:t>
      </w:r>
    </w:p>
    <w:p w14:paraId="77BD48A5" w14:textId="7313B260" w:rsidR="009949F8" w:rsidRPr="00923FD1" w:rsidRDefault="009949F8" w:rsidP="009949F8">
      <w:pPr>
        <w:pStyle w:val="Verso"/>
        <w:rPr>
          <w:noProof/>
        </w:rPr>
      </w:pPr>
      <w:r w:rsidRPr="00923FD1">
        <w:rPr>
          <w:noProof/>
        </w:rPr>
        <w:tab/>
      </w:r>
      <w:r w:rsidRPr="00923FD1">
        <w:rPr>
          <w:noProof/>
        </w:rPr>
        <w:tab/>
      </w:r>
      <w:r w:rsidRPr="00923FD1">
        <w:rPr>
          <w:noProof/>
        </w:rPr>
        <w:tab/>
        <w:t>alcance tanto el compás.</w:t>
      </w:r>
      <w:r w:rsidRPr="00923FD1">
        <w:rPr>
          <w:noProof/>
        </w:rPr>
        <w:tab/>
      </w:r>
      <w:r w:rsidRPr="00923FD1">
        <w:rPr>
          <w:noProof/>
        </w:rPr>
        <w:tab/>
      </w:r>
      <w:r w:rsidRPr="00923FD1">
        <w:rPr>
          <w:noProof/>
        </w:rPr>
        <w:tab/>
      </w:r>
      <w:r w:rsidRPr="00923FD1">
        <w:rPr>
          <w:noProof/>
        </w:rPr>
        <w:tab/>
      </w:r>
    </w:p>
    <w:p w14:paraId="3398CA2B"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Esta mujer es doncella,</w:t>
      </w:r>
    </w:p>
    <w:p w14:paraId="0790A094" w14:textId="77777777" w:rsidR="009949F8" w:rsidRPr="00923FD1" w:rsidRDefault="009949F8" w:rsidP="009949F8">
      <w:pPr>
        <w:pStyle w:val="Verso"/>
        <w:rPr>
          <w:noProof/>
        </w:rPr>
      </w:pPr>
      <w:r w:rsidRPr="00923FD1">
        <w:rPr>
          <w:noProof/>
        </w:rPr>
        <w:tab/>
      </w:r>
      <w:r w:rsidRPr="00923FD1">
        <w:rPr>
          <w:noProof/>
        </w:rPr>
        <w:tab/>
      </w:r>
      <w:r w:rsidRPr="00923FD1">
        <w:rPr>
          <w:noProof/>
        </w:rPr>
        <w:tab/>
        <w:t>pobre, hermosa y virtüosa,</w:t>
      </w:r>
    </w:p>
    <w:p w14:paraId="526CEFC8" w14:textId="77777777" w:rsidR="009949F8" w:rsidRPr="00923FD1" w:rsidRDefault="009949F8" w:rsidP="009949F8">
      <w:pPr>
        <w:pStyle w:val="Verso"/>
        <w:rPr>
          <w:noProof/>
        </w:rPr>
      </w:pPr>
      <w:r w:rsidRPr="00923FD1">
        <w:rPr>
          <w:noProof/>
        </w:rPr>
        <w:tab/>
      </w:r>
      <w:r w:rsidRPr="00923FD1">
        <w:rPr>
          <w:noProof/>
        </w:rPr>
        <w:tab/>
      </w:r>
      <w:r w:rsidRPr="00923FD1">
        <w:rPr>
          <w:noProof/>
        </w:rPr>
        <w:tab/>
        <w:t>y no habrá en el mundo cosa</w:t>
      </w:r>
    </w:p>
    <w:p w14:paraId="3837B754" w14:textId="77777777" w:rsidR="009949F8" w:rsidRPr="00923FD1" w:rsidRDefault="009949F8" w:rsidP="009949F8">
      <w:pPr>
        <w:pStyle w:val="Verso"/>
        <w:rPr>
          <w:noProof/>
        </w:rPr>
      </w:pPr>
      <w:r w:rsidRPr="00923FD1">
        <w:rPr>
          <w:noProof/>
        </w:rPr>
        <w:tab/>
      </w:r>
      <w:r w:rsidRPr="00923FD1">
        <w:rPr>
          <w:noProof/>
        </w:rPr>
        <w:tab/>
      </w:r>
      <w:r w:rsidRPr="00923FD1">
        <w:rPr>
          <w:noProof/>
        </w:rPr>
        <w:tab/>
        <w:t>bastante a satisfacella</w:t>
      </w:r>
    </w:p>
    <w:p w14:paraId="4C80EC07" w14:textId="77777777" w:rsidR="009949F8" w:rsidRPr="00923FD1" w:rsidRDefault="009949F8" w:rsidP="00F021A1">
      <w:pPr>
        <w:pStyle w:val="Partidoincial"/>
        <w:rPr>
          <w:noProof/>
        </w:rPr>
      </w:pPr>
      <w:r w:rsidRPr="00923FD1">
        <w:rPr>
          <w:noProof/>
        </w:rPr>
        <w:tab/>
      </w:r>
      <w:r w:rsidRPr="00923FD1">
        <w:rPr>
          <w:noProof/>
        </w:rPr>
        <w:tab/>
      </w:r>
      <w:r w:rsidRPr="00923FD1">
        <w:rPr>
          <w:noProof/>
        </w:rPr>
        <w:tab/>
        <w:t xml:space="preserve">  si no es casarte.</w:t>
      </w:r>
    </w:p>
    <w:p w14:paraId="6072399E" w14:textId="77777777" w:rsidR="009949F8" w:rsidRPr="00923FD1" w:rsidRDefault="009949F8" w:rsidP="009949F8">
      <w:pPr>
        <w:pStyle w:val="Personaje"/>
        <w:rPr>
          <w:noProof/>
        </w:rPr>
      </w:pPr>
      <w:r w:rsidRPr="00923FD1">
        <w:rPr>
          <w:noProof/>
        </w:rPr>
        <w:t>carlos</w:t>
      </w:r>
    </w:p>
    <w:p w14:paraId="08EBB292" w14:textId="55AF0A9B" w:rsidR="009949F8" w:rsidRPr="00923FD1" w:rsidRDefault="009949F8" w:rsidP="00F079E2">
      <w:pPr>
        <w:pStyle w:val="Partidofinal"/>
      </w:pPr>
      <w:r w:rsidRPr="00923FD1">
        <w:rPr>
          <w:noProof/>
        </w:rPr>
        <w:tab/>
      </w:r>
      <w:r w:rsidRPr="00923FD1">
        <w:rPr>
          <w:noProof/>
        </w:rPr>
        <w:tab/>
      </w:r>
      <w:r w:rsidRPr="00923FD1">
        <w:rPr>
          <w:noProof/>
        </w:rPr>
        <w:tab/>
      </w:r>
      <w:r w:rsidRPr="00923FD1">
        <w:rPr>
          <w:noProof/>
        </w:rPr>
        <w:tab/>
        <w:t xml:space="preserve">  </w:t>
      </w:r>
      <w:r w:rsidR="00F021A1" w:rsidRPr="00923FD1">
        <w:rPr>
          <w:noProof/>
        </w:rPr>
        <w:tab/>
      </w:r>
      <w:r w:rsidR="00F021A1" w:rsidRPr="00923FD1">
        <w:t xml:space="preserve"> </w:t>
      </w:r>
      <w:r w:rsidRPr="00923FD1">
        <w:t xml:space="preserve"> ¡Casarme</w:t>
      </w:r>
      <w:r w:rsidRPr="00923FD1">
        <w:tab/>
      </w:r>
      <w:r w:rsidRPr="00923FD1">
        <w:tab/>
      </w:r>
      <w:r w:rsidRPr="00923FD1">
        <w:tab/>
      </w:r>
      <w:r w:rsidRPr="00923FD1">
        <w:tab/>
      </w:r>
    </w:p>
    <w:p w14:paraId="552E3F57" w14:textId="77777777" w:rsidR="009949F8" w:rsidRPr="00923FD1" w:rsidRDefault="009949F8" w:rsidP="009949F8">
      <w:pPr>
        <w:pStyle w:val="Verso"/>
        <w:rPr>
          <w:noProof/>
        </w:rPr>
      </w:pPr>
      <w:r w:rsidRPr="00923FD1">
        <w:rPr>
          <w:noProof/>
        </w:rPr>
        <w:tab/>
      </w:r>
      <w:r w:rsidRPr="00923FD1">
        <w:rPr>
          <w:noProof/>
        </w:rPr>
        <w:tab/>
      </w:r>
      <w:r w:rsidRPr="00923FD1">
        <w:rPr>
          <w:noProof/>
        </w:rPr>
        <w:tab/>
        <w:t>con una pobre mujer!</w:t>
      </w:r>
    </w:p>
    <w:p w14:paraId="7C22540C" w14:textId="77777777" w:rsidR="009949F8" w:rsidRPr="00923FD1" w:rsidRDefault="009949F8" w:rsidP="009949F8">
      <w:pPr>
        <w:pStyle w:val="Personaje"/>
        <w:rPr>
          <w:noProof/>
        </w:rPr>
      </w:pPr>
      <w:r w:rsidRPr="00923FD1">
        <w:rPr>
          <w:noProof/>
        </w:rPr>
        <w:t>julio</w:t>
      </w:r>
    </w:p>
    <w:p w14:paraId="6A40BE33" w14:textId="5BA57B99" w:rsidR="009949F8" w:rsidRPr="00923FD1" w:rsidRDefault="009949F8" w:rsidP="009949F8">
      <w:pPr>
        <w:pStyle w:val="Verso"/>
        <w:rPr>
          <w:noProof/>
        </w:rPr>
      </w:pPr>
      <w:r w:rsidRPr="00923FD1">
        <w:rPr>
          <w:noProof/>
        </w:rPr>
        <w:tab/>
      </w:r>
      <w:r w:rsidRPr="00923FD1">
        <w:rPr>
          <w:noProof/>
        </w:rPr>
        <w:tab/>
      </w:r>
      <w:r w:rsidRPr="00923FD1">
        <w:rPr>
          <w:noProof/>
        </w:rPr>
        <w:tab/>
        <w:t>Pues cánsate en pretender.</w:t>
      </w:r>
    </w:p>
    <w:p w14:paraId="1C88F8A6" w14:textId="77777777" w:rsidR="009949F8" w:rsidRPr="00923FD1" w:rsidRDefault="009949F8" w:rsidP="009949F8">
      <w:pPr>
        <w:pStyle w:val="Personaje"/>
        <w:rPr>
          <w:noProof/>
        </w:rPr>
      </w:pPr>
      <w:r w:rsidRPr="00923FD1">
        <w:rPr>
          <w:noProof/>
        </w:rPr>
        <w:t>carlos</w:t>
      </w:r>
    </w:p>
    <w:p w14:paraId="50CDA350" w14:textId="47ABC4A7" w:rsidR="009949F8" w:rsidRPr="00923FD1" w:rsidRDefault="009949F8" w:rsidP="009949F8">
      <w:pPr>
        <w:pStyle w:val="Verso"/>
        <w:rPr>
          <w:noProof/>
        </w:rPr>
      </w:pPr>
      <w:r w:rsidRPr="00923FD1">
        <w:rPr>
          <w:noProof/>
        </w:rPr>
        <w:tab/>
      </w:r>
      <w:r w:rsidRPr="00923FD1">
        <w:rPr>
          <w:noProof/>
        </w:rPr>
        <w:tab/>
      </w:r>
      <w:r w:rsidR="00F021A1" w:rsidRPr="00923FD1">
        <w:rPr>
          <w:noProof/>
        </w:rPr>
        <w:tab/>
      </w:r>
      <w:r w:rsidRPr="00923FD1">
        <w:rPr>
          <w:noProof/>
        </w:rPr>
        <w:t>Antes no pienso cansarme,</w:t>
      </w:r>
    </w:p>
    <w:p w14:paraId="7BFF0668"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sino decirle que es justo</w:t>
      </w:r>
    </w:p>
    <w:p w14:paraId="01A5B587" w14:textId="3736AE5B" w:rsidR="009949F8" w:rsidRPr="00923FD1" w:rsidRDefault="009949F8" w:rsidP="009949F8">
      <w:pPr>
        <w:pStyle w:val="Verso"/>
        <w:rPr>
          <w:noProof/>
        </w:rPr>
      </w:pPr>
      <w:r w:rsidRPr="00923FD1">
        <w:rPr>
          <w:noProof/>
        </w:rPr>
        <w:lastRenderedPageBreak/>
        <w:tab/>
      </w:r>
      <w:r w:rsidRPr="00923FD1">
        <w:rPr>
          <w:noProof/>
        </w:rPr>
        <w:tab/>
      </w:r>
      <w:r w:rsidRPr="00923FD1">
        <w:rPr>
          <w:noProof/>
        </w:rPr>
        <w:tab/>
        <w:t>y que casarme prometo,</w:t>
      </w:r>
      <w:r w:rsidRPr="00923FD1">
        <w:rPr>
          <w:noProof/>
        </w:rPr>
        <w:tab/>
      </w:r>
      <w:r w:rsidRPr="00923FD1">
        <w:rPr>
          <w:noProof/>
        </w:rPr>
        <w:tab/>
      </w:r>
      <w:r w:rsidRPr="00923FD1">
        <w:rPr>
          <w:noProof/>
        </w:rPr>
        <w:tab/>
      </w:r>
      <w:r w:rsidRPr="00923FD1">
        <w:rPr>
          <w:noProof/>
        </w:rPr>
        <w:tab/>
      </w:r>
    </w:p>
    <w:p w14:paraId="4D31A554" w14:textId="77777777" w:rsidR="009949F8" w:rsidRPr="00923FD1" w:rsidRDefault="009949F8" w:rsidP="009949F8">
      <w:pPr>
        <w:pStyle w:val="Verso"/>
        <w:rPr>
          <w:noProof/>
        </w:rPr>
      </w:pPr>
      <w:r w:rsidRPr="00923FD1">
        <w:rPr>
          <w:noProof/>
        </w:rPr>
        <w:tab/>
      </w:r>
      <w:r w:rsidRPr="00923FD1">
        <w:rPr>
          <w:noProof/>
        </w:rPr>
        <w:tab/>
      </w:r>
      <w:r w:rsidRPr="00923FD1">
        <w:rPr>
          <w:noProof/>
        </w:rPr>
        <w:tab/>
        <w:t>mas que ha de ser en secreto</w:t>
      </w:r>
    </w:p>
    <w:p w14:paraId="04A06495" w14:textId="77777777" w:rsidR="009949F8" w:rsidRPr="00923FD1" w:rsidRDefault="009949F8" w:rsidP="009949F8">
      <w:pPr>
        <w:pStyle w:val="Verso"/>
        <w:rPr>
          <w:noProof/>
        </w:rPr>
      </w:pPr>
      <w:r w:rsidRPr="00923FD1">
        <w:rPr>
          <w:noProof/>
        </w:rPr>
        <w:tab/>
      </w:r>
      <w:r w:rsidRPr="00923FD1">
        <w:rPr>
          <w:noProof/>
        </w:rPr>
        <w:tab/>
      </w:r>
      <w:r w:rsidRPr="00923FD1">
        <w:rPr>
          <w:noProof/>
        </w:rPr>
        <w:tab/>
        <w:t>para no causar disgusto</w:t>
      </w:r>
    </w:p>
    <w:p w14:paraId="183F57A3"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a mi tío, que podría</w:t>
      </w:r>
    </w:p>
    <w:p w14:paraId="5111C1D6" w14:textId="77777777" w:rsidR="009949F8" w:rsidRPr="00923FD1" w:rsidRDefault="009949F8" w:rsidP="009949F8">
      <w:pPr>
        <w:pStyle w:val="Verso"/>
        <w:rPr>
          <w:noProof/>
        </w:rPr>
      </w:pPr>
      <w:r w:rsidRPr="00923FD1">
        <w:rPr>
          <w:noProof/>
        </w:rPr>
        <w:tab/>
      </w:r>
      <w:r w:rsidRPr="00923FD1">
        <w:rPr>
          <w:noProof/>
        </w:rPr>
        <w:tab/>
      </w:r>
      <w:r w:rsidRPr="00923FD1">
        <w:rPr>
          <w:noProof/>
        </w:rPr>
        <w:tab/>
        <w:t>dejar su hacienda a mi hermana.</w:t>
      </w:r>
    </w:p>
    <w:p w14:paraId="1C1A7440" w14:textId="77777777" w:rsidR="009949F8" w:rsidRPr="00923FD1" w:rsidRDefault="009949F8" w:rsidP="009949F8">
      <w:pPr>
        <w:pStyle w:val="Personaje"/>
        <w:rPr>
          <w:noProof/>
        </w:rPr>
      </w:pPr>
      <w:r w:rsidRPr="00923FD1">
        <w:rPr>
          <w:noProof/>
        </w:rPr>
        <w:t>julio</w:t>
      </w:r>
    </w:p>
    <w:p w14:paraId="3145FC5E" w14:textId="47CBAEED" w:rsidR="009949F8" w:rsidRPr="00923FD1" w:rsidRDefault="009949F8" w:rsidP="009949F8">
      <w:pPr>
        <w:pStyle w:val="Verso"/>
        <w:rPr>
          <w:noProof/>
        </w:rPr>
      </w:pPr>
      <w:r w:rsidRPr="00923FD1">
        <w:rPr>
          <w:noProof/>
        </w:rPr>
        <w:tab/>
      </w:r>
      <w:r w:rsidRPr="00923FD1">
        <w:rPr>
          <w:noProof/>
        </w:rPr>
        <w:tab/>
      </w:r>
      <w:r w:rsidRPr="00923FD1">
        <w:rPr>
          <w:noProof/>
        </w:rPr>
        <w:tab/>
        <w:t>¡Industria o fuerza tirana</w:t>
      </w:r>
      <w:r w:rsidRPr="00923FD1">
        <w:rPr>
          <w:noProof/>
        </w:rPr>
        <w:tab/>
      </w:r>
      <w:r w:rsidRPr="00923FD1">
        <w:rPr>
          <w:noProof/>
        </w:rPr>
        <w:tab/>
      </w:r>
      <w:r w:rsidRPr="00923FD1">
        <w:rPr>
          <w:noProof/>
        </w:rPr>
        <w:tab/>
      </w:r>
      <w:r w:rsidRPr="00923FD1">
        <w:rPr>
          <w:noProof/>
        </w:rPr>
        <w:tab/>
      </w:r>
    </w:p>
    <w:p w14:paraId="64EF82E1" w14:textId="77777777" w:rsidR="009949F8" w:rsidRPr="00923FD1" w:rsidRDefault="009949F8" w:rsidP="009949F8">
      <w:pPr>
        <w:pStyle w:val="Verso"/>
        <w:rPr>
          <w:noProof/>
        </w:rPr>
      </w:pPr>
      <w:r w:rsidRPr="00923FD1">
        <w:rPr>
          <w:noProof/>
        </w:rPr>
        <w:tab/>
      </w:r>
      <w:r w:rsidRPr="00923FD1">
        <w:rPr>
          <w:noProof/>
        </w:rPr>
        <w:tab/>
      </w:r>
      <w:r w:rsidRPr="00923FD1">
        <w:rPr>
          <w:noProof/>
        </w:rPr>
        <w:tab/>
        <w:t>contra tu honor y hidalguía…!</w:t>
      </w:r>
    </w:p>
    <w:p w14:paraId="537CDEAF"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¿Pues cómo, don Carlos, quieres</w:t>
      </w:r>
    </w:p>
    <w:p w14:paraId="7877BD75" w14:textId="77777777" w:rsidR="009949F8" w:rsidRPr="00923FD1" w:rsidRDefault="009949F8" w:rsidP="009949F8">
      <w:pPr>
        <w:pStyle w:val="Verso"/>
        <w:rPr>
          <w:noProof/>
        </w:rPr>
      </w:pPr>
      <w:r w:rsidRPr="00923FD1">
        <w:rPr>
          <w:noProof/>
        </w:rPr>
        <w:tab/>
      </w:r>
      <w:r w:rsidRPr="00923FD1">
        <w:rPr>
          <w:noProof/>
        </w:rPr>
        <w:tab/>
      </w:r>
      <w:r w:rsidRPr="00923FD1">
        <w:rPr>
          <w:noProof/>
        </w:rPr>
        <w:tab/>
        <w:t>adquirir tan viles nombres?</w:t>
      </w:r>
    </w:p>
    <w:p w14:paraId="6866E78E" w14:textId="77777777" w:rsidR="009949F8" w:rsidRPr="00923FD1" w:rsidRDefault="009949F8" w:rsidP="009949F8">
      <w:pPr>
        <w:pStyle w:val="Personaje"/>
        <w:rPr>
          <w:noProof/>
        </w:rPr>
      </w:pPr>
      <w:r w:rsidRPr="00923FD1">
        <w:rPr>
          <w:noProof/>
        </w:rPr>
        <w:t>carlos</w:t>
      </w:r>
    </w:p>
    <w:p w14:paraId="24AC2233" w14:textId="23A41F39" w:rsidR="009949F8" w:rsidRPr="00923FD1" w:rsidRDefault="009949F8" w:rsidP="009949F8">
      <w:pPr>
        <w:pStyle w:val="Verso"/>
        <w:rPr>
          <w:noProof/>
        </w:rPr>
      </w:pPr>
      <w:r w:rsidRPr="00923FD1">
        <w:rPr>
          <w:noProof/>
        </w:rPr>
        <w:tab/>
      </w:r>
      <w:r w:rsidRPr="00923FD1">
        <w:rPr>
          <w:noProof/>
        </w:rPr>
        <w:tab/>
      </w:r>
      <w:r w:rsidR="00F021A1" w:rsidRPr="00923FD1">
        <w:rPr>
          <w:noProof/>
        </w:rPr>
        <w:tab/>
      </w:r>
      <w:r w:rsidRPr="00923FD1">
        <w:rPr>
          <w:noProof/>
        </w:rPr>
        <w:t>Para vengar tantos hombres</w:t>
      </w:r>
    </w:p>
    <w:p w14:paraId="7AA8B931" w14:textId="6C029A14" w:rsidR="009949F8" w:rsidRPr="00923FD1" w:rsidRDefault="009949F8" w:rsidP="009949F8">
      <w:pPr>
        <w:pStyle w:val="Verso"/>
        <w:rPr>
          <w:noProof/>
        </w:rPr>
      </w:pPr>
      <w:r w:rsidRPr="00923FD1">
        <w:rPr>
          <w:noProof/>
        </w:rPr>
        <w:tab/>
      </w:r>
      <w:r w:rsidRPr="00923FD1">
        <w:rPr>
          <w:noProof/>
        </w:rPr>
        <w:tab/>
      </w:r>
      <w:r w:rsidRPr="00923FD1">
        <w:rPr>
          <w:noProof/>
        </w:rPr>
        <w:tab/>
        <w:t>que han engañado mujeres.</w:t>
      </w:r>
      <w:r w:rsidRPr="00923FD1">
        <w:rPr>
          <w:noProof/>
        </w:rPr>
        <w:tab/>
      </w:r>
      <w:r w:rsidRPr="00923FD1">
        <w:rPr>
          <w:noProof/>
        </w:rPr>
        <w:tab/>
      </w:r>
      <w:r w:rsidRPr="00923FD1">
        <w:rPr>
          <w:noProof/>
        </w:rPr>
        <w:tab/>
      </w:r>
    </w:p>
    <w:p w14:paraId="559976E9" w14:textId="77777777" w:rsidR="009949F8" w:rsidRPr="00923FD1" w:rsidRDefault="009949F8" w:rsidP="009949F8">
      <w:pPr>
        <w:pStyle w:val="Personaje"/>
        <w:rPr>
          <w:noProof/>
        </w:rPr>
      </w:pPr>
      <w:r w:rsidRPr="00923FD1">
        <w:rPr>
          <w:noProof/>
        </w:rPr>
        <w:t>julio</w:t>
      </w:r>
    </w:p>
    <w:p w14:paraId="35D5959F" w14:textId="6E9AA60C" w:rsidR="009949F8" w:rsidRPr="00923FD1" w:rsidRDefault="009949F8" w:rsidP="009949F8">
      <w:pPr>
        <w:pStyle w:val="Verso"/>
        <w:rPr>
          <w:noProof/>
        </w:rPr>
      </w:pPr>
      <w:r w:rsidRPr="00923FD1">
        <w:rPr>
          <w:noProof/>
        </w:rPr>
        <w:tab/>
      </w:r>
      <w:r w:rsidRPr="00923FD1">
        <w:rPr>
          <w:noProof/>
        </w:rPr>
        <w:tab/>
      </w:r>
      <w:r w:rsidRPr="00923FD1">
        <w:rPr>
          <w:noProof/>
        </w:rPr>
        <w:tab/>
        <w:t xml:space="preserve">  ¿Pues hante dado poder</w:t>
      </w:r>
    </w:p>
    <w:p w14:paraId="5DD9C250" w14:textId="77777777" w:rsidR="009949F8" w:rsidRPr="00923FD1" w:rsidRDefault="009949F8" w:rsidP="009949F8">
      <w:pPr>
        <w:pStyle w:val="Verso"/>
        <w:rPr>
          <w:noProof/>
        </w:rPr>
      </w:pPr>
      <w:r w:rsidRPr="00923FD1">
        <w:rPr>
          <w:noProof/>
        </w:rPr>
        <w:tab/>
      </w:r>
      <w:r w:rsidRPr="00923FD1">
        <w:rPr>
          <w:noProof/>
        </w:rPr>
        <w:tab/>
      </w:r>
      <w:r w:rsidRPr="00923FD1">
        <w:rPr>
          <w:noProof/>
        </w:rPr>
        <w:tab/>
        <w:t>para cobrar sus engaños?</w:t>
      </w:r>
    </w:p>
    <w:p w14:paraId="1EFF1748" w14:textId="77777777" w:rsidR="009949F8" w:rsidRPr="00923FD1" w:rsidRDefault="009949F8" w:rsidP="009949F8">
      <w:pPr>
        <w:pStyle w:val="Personaje"/>
        <w:rPr>
          <w:noProof/>
        </w:rPr>
      </w:pPr>
      <w:r w:rsidRPr="00923FD1">
        <w:rPr>
          <w:noProof/>
        </w:rPr>
        <w:t>carlos</w:t>
      </w:r>
    </w:p>
    <w:p w14:paraId="060050D5" w14:textId="6A4E9E67" w:rsidR="009949F8" w:rsidRPr="00923FD1" w:rsidRDefault="009949F8" w:rsidP="009949F8">
      <w:pPr>
        <w:pStyle w:val="Verso"/>
        <w:rPr>
          <w:noProof/>
        </w:rPr>
      </w:pPr>
      <w:r w:rsidRPr="00923FD1">
        <w:rPr>
          <w:noProof/>
        </w:rPr>
        <w:tab/>
      </w:r>
      <w:r w:rsidRPr="00923FD1">
        <w:rPr>
          <w:noProof/>
        </w:rPr>
        <w:tab/>
      </w:r>
      <w:r w:rsidR="00F021A1" w:rsidRPr="00923FD1">
        <w:rPr>
          <w:noProof/>
        </w:rPr>
        <w:tab/>
      </w:r>
      <w:r w:rsidRPr="00923FD1">
        <w:rPr>
          <w:noProof/>
        </w:rPr>
        <w:t>Si nacen, Julio, mil daños</w:t>
      </w:r>
    </w:p>
    <w:p w14:paraId="55299FB8" w14:textId="77777777" w:rsidR="009949F8" w:rsidRPr="00923FD1" w:rsidRDefault="009949F8" w:rsidP="009949F8">
      <w:pPr>
        <w:pStyle w:val="Verso"/>
        <w:rPr>
          <w:noProof/>
        </w:rPr>
      </w:pPr>
      <w:r w:rsidRPr="00923FD1">
        <w:rPr>
          <w:noProof/>
        </w:rPr>
        <w:tab/>
      </w:r>
      <w:r w:rsidRPr="00923FD1">
        <w:rPr>
          <w:noProof/>
        </w:rPr>
        <w:tab/>
      </w:r>
      <w:r w:rsidRPr="00923FD1">
        <w:rPr>
          <w:noProof/>
        </w:rPr>
        <w:tab/>
        <w:t>de cualquier santa mujer,</w:t>
      </w:r>
    </w:p>
    <w:p w14:paraId="38E1335B" w14:textId="3ADDE541" w:rsidR="009949F8" w:rsidRPr="00923FD1" w:rsidRDefault="009949F8" w:rsidP="009949F8">
      <w:pPr>
        <w:pStyle w:val="Verso"/>
        <w:rPr>
          <w:noProof/>
        </w:rPr>
      </w:pPr>
      <w:r w:rsidRPr="00923FD1">
        <w:rPr>
          <w:noProof/>
        </w:rPr>
        <w:tab/>
      </w:r>
      <w:r w:rsidRPr="00923FD1">
        <w:rPr>
          <w:noProof/>
        </w:rPr>
        <w:tab/>
      </w:r>
      <w:r w:rsidRPr="00923FD1">
        <w:rPr>
          <w:noProof/>
        </w:rPr>
        <w:tab/>
        <w:t xml:space="preserve">  ¿qué te admira que en un hombre</w:t>
      </w:r>
      <w:r w:rsidRPr="00923FD1">
        <w:rPr>
          <w:noProof/>
        </w:rPr>
        <w:tab/>
      </w:r>
      <w:r w:rsidRPr="00923FD1">
        <w:rPr>
          <w:noProof/>
        </w:rPr>
        <w:tab/>
      </w:r>
    </w:p>
    <w:p w14:paraId="327BF7E9" w14:textId="77777777" w:rsidR="009949F8" w:rsidRPr="00923FD1" w:rsidRDefault="009949F8" w:rsidP="009949F8">
      <w:pPr>
        <w:pStyle w:val="Verso"/>
        <w:rPr>
          <w:noProof/>
        </w:rPr>
      </w:pPr>
      <w:r w:rsidRPr="00923FD1">
        <w:rPr>
          <w:noProof/>
        </w:rPr>
        <w:tab/>
      </w:r>
      <w:r w:rsidRPr="00923FD1">
        <w:rPr>
          <w:noProof/>
        </w:rPr>
        <w:tab/>
      </w:r>
      <w:r w:rsidRPr="00923FD1">
        <w:rPr>
          <w:noProof/>
        </w:rPr>
        <w:tab/>
        <w:t>haya alguno, pues forzado</w:t>
      </w:r>
    </w:p>
    <w:p w14:paraId="58E274EB" w14:textId="77777777" w:rsidR="009949F8" w:rsidRPr="00923FD1" w:rsidRDefault="009949F8" w:rsidP="00F021A1">
      <w:pPr>
        <w:pStyle w:val="Partidoincial"/>
        <w:rPr>
          <w:noProof/>
        </w:rPr>
      </w:pPr>
      <w:r w:rsidRPr="00923FD1">
        <w:rPr>
          <w:noProof/>
        </w:rPr>
        <w:tab/>
      </w:r>
      <w:r w:rsidRPr="00923FD1">
        <w:rPr>
          <w:noProof/>
        </w:rPr>
        <w:tab/>
      </w:r>
      <w:r w:rsidRPr="00923FD1">
        <w:rPr>
          <w:noProof/>
        </w:rPr>
        <w:tab/>
        <w:t>de amor lo intento?</w:t>
      </w:r>
    </w:p>
    <w:p w14:paraId="435A06B2" w14:textId="77777777" w:rsidR="009949F8" w:rsidRPr="00923FD1" w:rsidRDefault="009949F8" w:rsidP="009949F8">
      <w:pPr>
        <w:pStyle w:val="Personaje"/>
        <w:rPr>
          <w:noProof/>
        </w:rPr>
      </w:pPr>
      <w:r w:rsidRPr="00923FD1">
        <w:rPr>
          <w:noProof/>
        </w:rPr>
        <w:t>julio</w:t>
      </w:r>
    </w:p>
    <w:p w14:paraId="02AC3BF5" w14:textId="3956AFEF" w:rsidR="009949F8" w:rsidRPr="00923FD1" w:rsidRDefault="009949F8" w:rsidP="00F021A1">
      <w:pPr>
        <w:pStyle w:val="Partidofinal"/>
        <w:rPr>
          <w:noProof/>
        </w:rPr>
      </w:pPr>
      <w:r w:rsidRPr="00923FD1">
        <w:rPr>
          <w:noProof/>
        </w:rPr>
        <w:tab/>
      </w:r>
      <w:r w:rsidRPr="00923FD1">
        <w:rPr>
          <w:noProof/>
        </w:rPr>
        <w:tab/>
      </w:r>
      <w:r w:rsidRPr="00923FD1">
        <w:rPr>
          <w:noProof/>
        </w:rPr>
        <w:tab/>
      </w:r>
      <w:r w:rsidRPr="00923FD1">
        <w:rPr>
          <w:noProof/>
        </w:rPr>
        <w:tab/>
      </w:r>
      <w:r w:rsidRPr="00923FD1">
        <w:rPr>
          <w:noProof/>
        </w:rPr>
        <w:tab/>
        <w:t xml:space="preserve">       En cuidado</w:t>
      </w:r>
    </w:p>
    <w:p w14:paraId="2484DEA7" w14:textId="77777777" w:rsidR="009949F8" w:rsidRPr="00923FD1" w:rsidRDefault="009949F8" w:rsidP="00F021A1">
      <w:pPr>
        <w:pStyle w:val="Partidoincial"/>
        <w:rPr>
          <w:noProof/>
        </w:rPr>
      </w:pPr>
      <w:r w:rsidRPr="00923FD1">
        <w:rPr>
          <w:noProof/>
        </w:rPr>
        <w:tab/>
      </w:r>
      <w:r w:rsidRPr="00923FD1">
        <w:rPr>
          <w:noProof/>
        </w:rPr>
        <w:tab/>
      </w:r>
      <w:r w:rsidRPr="00923FD1">
        <w:rPr>
          <w:noProof/>
        </w:rPr>
        <w:tab/>
        <w:t xml:space="preserve">me has puesto. </w:t>
      </w:r>
    </w:p>
    <w:p w14:paraId="2779D62D" w14:textId="77777777" w:rsidR="009949F8" w:rsidRPr="00923FD1" w:rsidRDefault="009949F8" w:rsidP="009949F8">
      <w:pPr>
        <w:pStyle w:val="Personaje"/>
        <w:rPr>
          <w:noProof/>
        </w:rPr>
      </w:pPr>
      <w:r w:rsidRPr="00923FD1">
        <w:rPr>
          <w:noProof/>
        </w:rPr>
        <w:t>carlos</w:t>
      </w:r>
    </w:p>
    <w:p w14:paraId="185E6C70" w14:textId="651FC74F" w:rsidR="009949F8" w:rsidRPr="00923FD1" w:rsidRDefault="009949F8" w:rsidP="00F021A1">
      <w:pPr>
        <w:pStyle w:val="Partidofinal"/>
        <w:rPr>
          <w:noProof/>
        </w:rPr>
      </w:pPr>
      <w:r w:rsidRPr="00923FD1">
        <w:rPr>
          <w:noProof/>
        </w:rPr>
        <w:tab/>
      </w:r>
      <w:r w:rsidRPr="00923FD1">
        <w:rPr>
          <w:noProof/>
        </w:rPr>
        <w:tab/>
      </w:r>
      <w:r w:rsidRPr="00923FD1">
        <w:rPr>
          <w:noProof/>
        </w:rPr>
        <w:tab/>
      </w:r>
      <w:r w:rsidRPr="00923FD1">
        <w:rPr>
          <w:noProof/>
        </w:rPr>
        <w:tab/>
      </w:r>
      <w:r w:rsidR="00F021A1" w:rsidRPr="00923FD1">
        <w:rPr>
          <w:noProof/>
        </w:rPr>
        <w:tab/>
      </w:r>
      <w:r w:rsidRPr="00923FD1">
        <w:rPr>
          <w:noProof/>
        </w:rPr>
        <w:t>Nada te asombre,</w:t>
      </w:r>
    </w:p>
    <w:p w14:paraId="7972BEE7" w14:textId="77777777" w:rsidR="009949F8" w:rsidRPr="00923FD1" w:rsidRDefault="009949F8" w:rsidP="009949F8">
      <w:pPr>
        <w:pStyle w:val="Verso"/>
        <w:rPr>
          <w:noProof/>
        </w:rPr>
      </w:pPr>
      <w:r w:rsidRPr="00923FD1">
        <w:rPr>
          <w:noProof/>
        </w:rPr>
        <w:tab/>
      </w:r>
      <w:r w:rsidRPr="00923FD1">
        <w:rPr>
          <w:noProof/>
        </w:rPr>
        <w:tab/>
      </w:r>
      <w:r w:rsidRPr="00923FD1">
        <w:rPr>
          <w:noProof/>
        </w:rPr>
        <w:tab/>
        <w:t xml:space="preserve">  que esto ha de correr por mí,</w:t>
      </w:r>
    </w:p>
    <w:p w14:paraId="60F56202" w14:textId="6DB0CF58" w:rsidR="009949F8" w:rsidRPr="00923FD1" w:rsidRDefault="009949F8" w:rsidP="002A0007">
      <w:pPr>
        <w:pStyle w:val="Verso"/>
        <w:rPr>
          <w:noProof/>
        </w:rPr>
      </w:pPr>
      <w:r w:rsidRPr="00923FD1">
        <w:rPr>
          <w:noProof/>
        </w:rPr>
        <w:tab/>
      </w:r>
      <w:r w:rsidRPr="00923FD1">
        <w:rPr>
          <w:noProof/>
        </w:rPr>
        <w:tab/>
      </w:r>
      <w:r w:rsidRPr="00923FD1">
        <w:rPr>
          <w:noProof/>
        </w:rPr>
        <w:tab/>
        <w:t>y aquesta noche ha de ser.</w:t>
      </w:r>
      <w:r w:rsidRPr="00923FD1">
        <w:rPr>
          <w:noProof/>
        </w:rPr>
        <w:tab/>
      </w:r>
      <w:r w:rsidRPr="00923FD1">
        <w:rPr>
          <w:noProof/>
        </w:rPr>
        <w:tab/>
      </w:r>
      <w:r w:rsidRPr="00923FD1">
        <w:rPr>
          <w:noProof/>
        </w:rPr>
        <w:tab/>
      </w:r>
    </w:p>
    <w:p w14:paraId="4DE14632" w14:textId="423E6D3C" w:rsidR="009949F8" w:rsidRPr="00923FD1" w:rsidRDefault="009949F8" w:rsidP="002A0007">
      <w:pPr>
        <w:pStyle w:val="Acot"/>
        <w:rPr>
          <w:noProof/>
        </w:rPr>
      </w:pPr>
      <w:r w:rsidRPr="00923FD1">
        <w:rPr>
          <w:noProof/>
        </w:rPr>
        <w:lastRenderedPageBreak/>
        <w:t>@Sale Isabel y Inés</w:t>
      </w:r>
    </w:p>
    <w:p w14:paraId="41931057" w14:textId="41E6A968" w:rsidR="00F021A1" w:rsidRPr="00923FD1" w:rsidRDefault="00F021A1" w:rsidP="00F021A1">
      <w:pPr>
        <w:pStyle w:val="Personaje"/>
        <w:rPr>
          <w:noProof/>
        </w:rPr>
      </w:pPr>
      <w:r w:rsidRPr="00923FD1">
        <w:rPr>
          <w:noProof/>
        </w:rPr>
        <w:t>isabel</w:t>
      </w:r>
    </w:p>
    <w:p w14:paraId="564ED177" w14:textId="32E6212A" w:rsidR="009949F8" w:rsidRPr="00923FD1" w:rsidRDefault="009949F8" w:rsidP="00F021A1">
      <w:pPr>
        <w:pStyle w:val="Verso"/>
        <w:rPr>
          <w:noProof/>
        </w:rPr>
      </w:pPr>
      <w:r w:rsidRPr="00923FD1">
        <w:rPr>
          <w:noProof/>
        </w:rPr>
        <w:tab/>
      </w:r>
      <w:r w:rsidRPr="00923FD1">
        <w:rPr>
          <w:noProof/>
        </w:rPr>
        <w:tab/>
      </w:r>
      <w:r w:rsidRPr="00923FD1">
        <w:rPr>
          <w:noProof/>
        </w:rPr>
        <w:tab/>
        <w:t>No está en mi mano querer</w:t>
      </w:r>
    </w:p>
    <w:p w14:paraId="28C6B240" w14:textId="77777777" w:rsidR="009949F8" w:rsidRPr="00923FD1" w:rsidRDefault="009949F8" w:rsidP="00F021A1">
      <w:pPr>
        <w:pStyle w:val="Verso"/>
        <w:rPr>
          <w:noProof/>
        </w:rPr>
      </w:pPr>
      <w:r w:rsidRPr="00923FD1">
        <w:rPr>
          <w:noProof/>
        </w:rPr>
        <w:tab/>
      </w:r>
      <w:r w:rsidRPr="00923FD1">
        <w:rPr>
          <w:noProof/>
        </w:rPr>
        <w:tab/>
      </w:r>
      <w:r w:rsidRPr="00923FD1">
        <w:rPr>
          <w:noProof/>
        </w:rPr>
        <w:tab/>
        <w:t>dejar de querer ansí.</w:t>
      </w:r>
    </w:p>
    <w:p w14:paraId="1EEEF153" w14:textId="4FACC814" w:rsidR="00F021A1" w:rsidRPr="00923FD1" w:rsidRDefault="00F021A1" w:rsidP="00F021A1">
      <w:pPr>
        <w:pStyle w:val="Personaje"/>
        <w:rPr>
          <w:noProof/>
        </w:rPr>
      </w:pPr>
      <w:r w:rsidRPr="00923FD1">
        <w:rPr>
          <w:noProof/>
        </w:rPr>
        <w:t>inés</w:t>
      </w:r>
    </w:p>
    <w:p w14:paraId="69B109EE" w14:textId="60E3D1A8" w:rsidR="009949F8" w:rsidRPr="00923FD1" w:rsidRDefault="009949F8" w:rsidP="00F021A1">
      <w:pPr>
        <w:pStyle w:val="Verso"/>
        <w:rPr>
          <w:noProof/>
        </w:rPr>
      </w:pPr>
      <w:r w:rsidRPr="00923FD1">
        <w:rPr>
          <w:noProof/>
        </w:rPr>
        <w:tab/>
      </w:r>
      <w:r w:rsidRPr="00923FD1">
        <w:rPr>
          <w:noProof/>
        </w:rPr>
        <w:tab/>
      </w:r>
      <w:r w:rsidRPr="00923FD1">
        <w:rPr>
          <w:noProof/>
        </w:rPr>
        <w:tab/>
        <w:t xml:space="preserve">  ¿Pues cómo a don Carlos quieres</w:t>
      </w:r>
    </w:p>
    <w:p w14:paraId="47D6D0A5" w14:textId="77777777" w:rsidR="009949F8" w:rsidRPr="00923FD1" w:rsidRDefault="009949F8" w:rsidP="00F021A1">
      <w:pPr>
        <w:pStyle w:val="Verso"/>
        <w:rPr>
          <w:noProof/>
        </w:rPr>
      </w:pPr>
      <w:r w:rsidRPr="00923FD1">
        <w:rPr>
          <w:noProof/>
        </w:rPr>
        <w:tab/>
      </w:r>
      <w:r w:rsidRPr="00923FD1">
        <w:rPr>
          <w:noProof/>
        </w:rPr>
        <w:tab/>
      </w:r>
      <w:r w:rsidRPr="00923FD1">
        <w:rPr>
          <w:noProof/>
        </w:rPr>
        <w:tab/>
        <w:t>y te sabes defender?</w:t>
      </w:r>
    </w:p>
    <w:p w14:paraId="3EA89BA3" w14:textId="656783C5" w:rsidR="00F021A1" w:rsidRPr="00923FD1" w:rsidRDefault="00F021A1" w:rsidP="00F021A1">
      <w:pPr>
        <w:pStyle w:val="Personaje"/>
        <w:rPr>
          <w:noProof/>
        </w:rPr>
      </w:pPr>
      <w:r w:rsidRPr="00923FD1">
        <w:rPr>
          <w:noProof/>
        </w:rPr>
        <w:t>isabel</w:t>
      </w:r>
    </w:p>
    <w:p w14:paraId="170F13F9" w14:textId="330F4FEA" w:rsidR="009949F8" w:rsidRPr="00923FD1" w:rsidRDefault="009949F8" w:rsidP="00F021A1">
      <w:pPr>
        <w:pStyle w:val="Verso"/>
        <w:rPr>
          <w:noProof/>
        </w:rPr>
      </w:pPr>
      <w:r w:rsidRPr="00923FD1">
        <w:rPr>
          <w:noProof/>
        </w:rPr>
        <w:tab/>
      </w:r>
      <w:r w:rsidRPr="00923FD1">
        <w:rPr>
          <w:noProof/>
        </w:rPr>
        <w:tab/>
      </w:r>
      <w:r w:rsidRPr="00923FD1">
        <w:rPr>
          <w:noProof/>
        </w:rPr>
        <w:tab/>
        <w:t xml:space="preserve">Porque nací para ser </w:t>
      </w:r>
      <w:r w:rsidRPr="00923FD1">
        <w:rPr>
          <w:noProof/>
        </w:rPr>
        <w:tab/>
      </w:r>
      <w:r w:rsidRPr="00923FD1">
        <w:rPr>
          <w:noProof/>
        </w:rPr>
        <w:tab/>
      </w:r>
      <w:r w:rsidRPr="00923FD1">
        <w:rPr>
          <w:noProof/>
        </w:rPr>
        <w:tab/>
      </w:r>
      <w:r w:rsidRPr="00923FD1">
        <w:rPr>
          <w:noProof/>
        </w:rPr>
        <w:tab/>
      </w:r>
    </w:p>
    <w:p w14:paraId="387DFC9E" w14:textId="77777777" w:rsidR="009949F8" w:rsidRPr="00923FD1" w:rsidRDefault="009949F8" w:rsidP="00F021A1">
      <w:pPr>
        <w:pStyle w:val="Verso"/>
        <w:rPr>
          <w:noProof/>
        </w:rPr>
      </w:pPr>
      <w:r w:rsidRPr="00923FD1">
        <w:rPr>
          <w:noProof/>
        </w:rPr>
        <w:tab/>
      </w:r>
      <w:r w:rsidRPr="00923FD1">
        <w:rPr>
          <w:noProof/>
        </w:rPr>
        <w:tab/>
      </w:r>
      <w:r w:rsidRPr="00923FD1">
        <w:rPr>
          <w:noProof/>
        </w:rPr>
        <w:tab/>
        <w:t>ejemplo de las mujeres.</w:t>
      </w:r>
    </w:p>
    <w:p w14:paraId="545105F9"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Cánsese Carlos, Inés, </w:t>
      </w:r>
    </w:p>
    <w:p w14:paraId="435F13B9" w14:textId="77777777" w:rsidR="009949F8" w:rsidRPr="00923FD1" w:rsidRDefault="009949F8" w:rsidP="00F021A1">
      <w:pPr>
        <w:pStyle w:val="Verso"/>
        <w:rPr>
          <w:noProof/>
        </w:rPr>
      </w:pPr>
      <w:r w:rsidRPr="00923FD1">
        <w:rPr>
          <w:noProof/>
        </w:rPr>
        <w:tab/>
      </w:r>
      <w:r w:rsidRPr="00923FD1">
        <w:rPr>
          <w:noProof/>
        </w:rPr>
        <w:tab/>
      </w:r>
      <w:r w:rsidRPr="00923FD1">
        <w:rPr>
          <w:noProof/>
        </w:rPr>
        <w:tab/>
        <w:t>que, si mil mundos hubiera</w:t>
      </w:r>
    </w:p>
    <w:p w14:paraId="31847A1F" w14:textId="77777777" w:rsidR="009949F8" w:rsidRPr="00923FD1" w:rsidRDefault="009949F8" w:rsidP="00F021A1">
      <w:pPr>
        <w:pStyle w:val="Verso"/>
        <w:rPr>
          <w:noProof/>
        </w:rPr>
      </w:pPr>
      <w:r w:rsidRPr="00923FD1">
        <w:rPr>
          <w:noProof/>
        </w:rPr>
        <w:tab/>
      </w:r>
      <w:r w:rsidRPr="00923FD1">
        <w:rPr>
          <w:noProof/>
        </w:rPr>
        <w:tab/>
      </w:r>
      <w:r w:rsidRPr="00923FD1">
        <w:rPr>
          <w:noProof/>
        </w:rPr>
        <w:tab/>
        <w:t>tan suyos que me pusiera</w:t>
      </w:r>
    </w:p>
    <w:p w14:paraId="424DCFE7" w14:textId="7B712402" w:rsidR="009949F8" w:rsidRPr="00923FD1" w:rsidRDefault="009949F8" w:rsidP="00F021A1">
      <w:pPr>
        <w:pStyle w:val="Verso"/>
        <w:rPr>
          <w:noProof/>
        </w:rPr>
      </w:pPr>
      <w:r w:rsidRPr="00923FD1">
        <w:rPr>
          <w:noProof/>
        </w:rPr>
        <w:tab/>
      </w:r>
      <w:r w:rsidRPr="00923FD1">
        <w:rPr>
          <w:noProof/>
        </w:rPr>
        <w:tab/>
      </w:r>
      <w:r w:rsidRPr="00923FD1">
        <w:rPr>
          <w:noProof/>
        </w:rPr>
        <w:tab/>
        <w:t>sus tesoros a los pies,</w:t>
      </w:r>
      <w:r w:rsidRPr="00923FD1">
        <w:rPr>
          <w:noProof/>
        </w:rPr>
        <w:tab/>
      </w:r>
      <w:r w:rsidRPr="00923FD1">
        <w:rPr>
          <w:noProof/>
        </w:rPr>
        <w:tab/>
      </w:r>
      <w:r w:rsidRPr="00923FD1">
        <w:rPr>
          <w:noProof/>
        </w:rPr>
        <w:tab/>
      </w:r>
      <w:r w:rsidRPr="00923FD1">
        <w:rPr>
          <w:noProof/>
        </w:rPr>
        <w:tab/>
      </w:r>
    </w:p>
    <w:p w14:paraId="3E2DA630"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era imposible rendirme.</w:t>
      </w:r>
    </w:p>
    <w:p w14:paraId="5EB82C17" w14:textId="5A8062DE" w:rsidR="00F021A1" w:rsidRPr="00923FD1" w:rsidRDefault="00F021A1" w:rsidP="00F021A1">
      <w:pPr>
        <w:pStyle w:val="Personaje"/>
        <w:rPr>
          <w:noProof/>
        </w:rPr>
      </w:pPr>
      <w:r w:rsidRPr="00923FD1">
        <w:rPr>
          <w:noProof/>
        </w:rPr>
        <w:t>carlos</w:t>
      </w:r>
    </w:p>
    <w:p w14:paraId="784D4E09" w14:textId="5F8C3775" w:rsidR="009949F8" w:rsidRPr="00923FD1" w:rsidRDefault="009949F8" w:rsidP="00F021A1">
      <w:pPr>
        <w:pStyle w:val="Verso"/>
        <w:rPr>
          <w:noProof/>
        </w:rPr>
      </w:pPr>
      <w:r w:rsidRPr="00923FD1">
        <w:rPr>
          <w:noProof/>
        </w:rPr>
        <w:tab/>
      </w:r>
      <w:r w:rsidRPr="00923FD1">
        <w:rPr>
          <w:noProof/>
        </w:rPr>
        <w:tab/>
      </w:r>
      <w:r w:rsidR="00F021A1" w:rsidRPr="00923FD1">
        <w:rPr>
          <w:noProof/>
        </w:rPr>
        <w:tab/>
      </w:r>
      <w:r w:rsidRPr="00923FD1">
        <w:rPr>
          <w:noProof/>
        </w:rPr>
        <w:t>Ya que te estoy escuchando</w:t>
      </w:r>
    </w:p>
    <w:p w14:paraId="48B79DDD" w14:textId="77777777" w:rsidR="009949F8" w:rsidRPr="00923FD1" w:rsidRDefault="009949F8" w:rsidP="00F021A1">
      <w:pPr>
        <w:pStyle w:val="Verso"/>
        <w:rPr>
          <w:noProof/>
          <w:vertAlign w:val="superscript"/>
        </w:rPr>
      </w:pPr>
      <w:r w:rsidRPr="00923FD1">
        <w:rPr>
          <w:noProof/>
        </w:rPr>
        <w:tab/>
      </w:r>
      <w:r w:rsidRPr="00923FD1">
        <w:rPr>
          <w:noProof/>
        </w:rPr>
        <w:tab/>
      </w:r>
      <w:r w:rsidRPr="00923FD1">
        <w:rPr>
          <w:noProof/>
        </w:rPr>
        <w:tab/>
        <w:t>cómo me estás despreciando,</w:t>
      </w:r>
      <w:r w:rsidRPr="00923FD1">
        <w:rPr>
          <w:noProof/>
        </w:rPr>
        <w:tab/>
      </w:r>
    </w:p>
    <w:p w14:paraId="47300505" w14:textId="77777777" w:rsidR="009949F8" w:rsidRPr="00923FD1" w:rsidRDefault="009949F8" w:rsidP="00F021A1">
      <w:pPr>
        <w:pStyle w:val="Verso"/>
        <w:rPr>
          <w:noProof/>
        </w:rPr>
      </w:pPr>
      <w:r w:rsidRPr="00923FD1">
        <w:rPr>
          <w:noProof/>
        </w:rPr>
        <w:tab/>
      </w:r>
      <w:r w:rsidRPr="00923FD1">
        <w:rPr>
          <w:noProof/>
        </w:rPr>
        <w:tab/>
      </w:r>
      <w:r w:rsidRPr="00923FD1">
        <w:rPr>
          <w:noProof/>
        </w:rPr>
        <w:tab/>
        <w:t>escucha cómo soy firme.</w:t>
      </w:r>
    </w:p>
    <w:p w14:paraId="183D7393" w14:textId="3528DB48" w:rsidR="009949F8" w:rsidRPr="00923FD1" w:rsidRDefault="009949F8" w:rsidP="00F021A1">
      <w:pPr>
        <w:pStyle w:val="Verso"/>
        <w:rPr>
          <w:noProof/>
        </w:rPr>
      </w:pPr>
      <w:r w:rsidRPr="00923FD1">
        <w:rPr>
          <w:noProof/>
        </w:rPr>
        <w:tab/>
      </w:r>
      <w:r w:rsidRPr="00923FD1">
        <w:rPr>
          <w:noProof/>
        </w:rPr>
        <w:tab/>
      </w:r>
      <w:r w:rsidRPr="00923FD1">
        <w:rPr>
          <w:noProof/>
        </w:rPr>
        <w:tab/>
        <w:t xml:space="preserve">  Si tantos años viviera</w:t>
      </w:r>
      <w:r w:rsidRPr="00923FD1">
        <w:rPr>
          <w:noProof/>
        </w:rPr>
        <w:tab/>
      </w:r>
      <w:r w:rsidRPr="00923FD1">
        <w:rPr>
          <w:noProof/>
        </w:rPr>
        <w:tab/>
      </w:r>
      <w:r w:rsidRPr="00923FD1">
        <w:rPr>
          <w:noProof/>
        </w:rPr>
        <w:tab/>
      </w:r>
      <w:r w:rsidRPr="00923FD1">
        <w:rPr>
          <w:noProof/>
        </w:rPr>
        <w:tab/>
      </w:r>
    </w:p>
    <w:p w14:paraId="08879151" w14:textId="77777777" w:rsidR="009949F8" w:rsidRPr="00923FD1" w:rsidRDefault="009949F8" w:rsidP="00F021A1">
      <w:pPr>
        <w:pStyle w:val="Verso"/>
        <w:rPr>
          <w:noProof/>
        </w:rPr>
      </w:pPr>
      <w:r w:rsidRPr="00923FD1">
        <w:rPr>
          <w:noProof/>
        </w:rPr>
        <w:tab/>
      </w:r>
      <w:r w:rsidRPr="00923FD1">
        <w:rPr>
          <w:noProof/>
        </w:rPr>
        <w:tab/>
      </w:r>
      <w:r w:rsidRPr="00923FD1">
        <w:rPr>
          <w:noProof/>
        </w:rPr>
        <w:tab/>
        <w:t>como el alma ha de durar,</w:t>
      </w:r>
    </w:p>
    <w:p w14:paraId="53DE8BC5" w14:textId="77777777" w:rsidR="009949F8" w:rsidRPr="00923FD1" w:rsidRDefault="009949F8" w:rsidP="00F021A1">
      <w:pPr>
        <w:pStyle w:val="Verso"/>
        <w:rPr>
          <w:noProof/>
        </w:rPr>
      </w:pPr>
      <w:r w:rsidRPr="00923FD1">
        <w:rPr>
          <w:noProof/>
        </w:rPr>
        <w:tab/>
      </w:r>
      <w:r w:rsidRPr="00923FD1">
        <w:rPr>
          <w:noProof/>
        </w:rPr>
        <w:tab/>
      </w:r>
      <w:r w:rsidRPr="00923FD1">
        <w:rPr>
          <w:noProof/>
        </w:rPr>
        <w:tab/>
        <w:t>no te pudiera olvidar,</w:t>
      </w:r>
    </w:p>
    <w:p w14:paraId="1BA4D903" w14:textId="77777777" w:rsidR="009949F8" w:rsidRPr="00923FD1" w:rsidRDefault="009949F8" w:rsidP="00F021A1">
      <w:pPr>
        <w:pStyle w:val="Verso"/>
        <w:rPr>
          <w:noProof/>
        </w:rPr>
      </w:pPr>
      <w:r w:rsidRPr="00923FD1">
        <w:rPr>
          <w:noProof/>
        </w:rPr>
        <w:tab/>
      </w:r>
      <w:r w:rsidRPr="00923FD1">
        <w:rPr>
          <w:noProof/>
        </w:rPr>
        <w:tab/>
      </w:r>
      <w:r w:rsidRPr="00923FD1">
        <w:rPr>
          <w:noProof/>
        </w:rPr>
        <w:tab/>
        <w:t>ni aunque pudiera, quisiera.</w:t>
      </w:r>
    </w:p>
    <w:p w14:paraId="1E2616C4"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Mas yo me espanto de ti</w:t>
      </w:r>
    </w:p>
    <w:p w14:paraId="36442C67" w14:textId="349A201B" w:rsidR="009949F8" w:rsidRPr="00923FD1" w:rsidRDefault="009949F8" w:rsidP="00F021A1">
      <w:pPr>
        <w:pStyle w:val="Verso"/>
        <w:rPr>
          <w:noProof/>
        </w:rPr>
      </w:pPr>
      <w:r w:rsidRPr="00923FD1">
        <w:rPr>
          <w:noProof/>
        </w:rPr>
        <w:tab/>
      </w:r>
      <w:r w:rsidRPr="00923FD1">
        <w:rPr>
          <w:noProof/>
        </w:rPr>
        <w:tab/>
      </w:r>
      <w:r w:rsidRPr="00923FD1">
        <w:rPr>
          <w:noProof/>
        </w:rPr>
        <w:tab/>
        <w:t>que juzgues loco mi amor</w:t>
      </w:r>
      <w:r w:rsidRPr="00923FD1">
        <w:rPr>
          <w:noProof/>
        </w:rPr>
        <w:tab/>
      </w:r>
      <w:r w:rsidRPr="00923FD1">
        <w:rPr>
          <w:noProof/>
        </w:rPr>
        <w:tab/>
      </w:r>
      <w:r w:rsidRPr="00923FD1">
        <w:rPr>
          <w:noProof/>
        </w:rPr>
        <w:tab/>
      </w:r>
      <w:r w:rsidRPr="00923FD1">
        <w:rPr>
          <w:noProof/>
        </w:rPr>
        <w:tab/>
      </w:r>
    </w:p>
    <w:p w14:paraId="70684508" w14:textId="77777777" w:rsidR="009949F8" w:rsidRPr="00923FD1" w:rsidRDefault="009949F8" w:rsidP="00F021A1">
      <w:pPr>
        <w:pStyle w:val="Verso"/>
        <w:rPr>
          <w:noProof/>
        </w:rPr>
      </w:pPr>
      <w:r w:rsidRPr="00923FD1">
        <w:rPr>
          <w:noProof/>
        </w:rPr>
        <w:tab/>
      </w:r>
      <w:r w:rsidRPr="00923FD1">
        <w:rPr>
          <w:noProof/>
        </w:rPr>
        <w:tab/>
      </w:r>
      <w:r w:rsidRPr="00923FD1">
        <w:rPr>
          <w:noProof/>
        </w:rPr>
        <w:tab/>
        <w:t>si solo intenta tu honor,</w:t>
      </w:r>
    </w:p>
    <w:p w14:paraId="6B2D2709" w14:textId="77777777" w:rsidR="009949F8" w:rsidRPr="00923FD1" w:rsidRDefault="009949F8" w:rsidP="00F021A1">
      <w:pPr>
        <w:pStyle w:val="Verso"/>
        <w:rPr>
          <w:noProof/>
        </w:rPr>
      </w:pPr>
      <w:r w:rsidRPr="00923FD1">
        <w:rPr>
          <w:noProof/>
        </w:rPr>
        <w:tab/>
      </w:r>
      <w:r w:rsidRPr="00923FD1">
        <w:rPr>
          <w:noProof/>
        </w:rPr>
        <w:tab/>
      </w:r>
      <w:r w:rsidRPr="00923FD1">
        <w:rPr>
          <w:noProof/>
        </w:rPr>
        <w:tab/>
        <w:t>que es luz con que vive en mí.</w:t>
      </w:r>
    </w:p>
    <w:p w14:paraId="2706DCE2" w14:textId="4D548DFC" w:rsidR="00F021A1" w:rsidRPr="00923FD1" w:rsidRDefault="00F021A1" w:rsidP="00F021A1">
      <w:pPr>
        <w:pStyle w:val="Personaje"/>
        <w:rPr>
          <w:noProof/>
        </w:rPr>
      </w:pPr>
      <w:r w:rsidRPr="00923FD1">
        <w:rPr>
          <w:noProof/>
        </w:rPr>
        <w:t>isabel</w:t>
      </w:r>
    </w:p>
    <w:p w14:paraId="3E3F6A19" w14:textId="426B3CC3" w:rsidR="009949F8" w:rsidRPr="00923FD1" w:rsidRDefault="009949F8" w:rsidP="00F021A1">
      <w:pPr>
        <w:pStyle w:val="Verso"/>
        <w:rPr>
          <w:noProof/>
        </w:rPr>
      </w:pPr>
      <w:r w:rsidRPr="00923FD1">
        <w:rPr>
          <w:noProof/>
        </w:rPr>
        <w:tab/>
      </w:r>
      <w:r w:rsidRPr="00923FD1">
        <w:rPr>
          <w:noProof/>
        </w:rPr>
        <w:tab/>
      </w:r>
      <w:r w:rsidRPr="00923FD1">
        <w:rPr>
          <w:noProof/>
        </w:rPr>
        <w:tab/>
        <w:t xml:space="preserve">  ¿Tú, mi honor, si con vil precio,</w:t>
      </w:r>
    </w:p>
    <w:p w14:paraId="21D6153B" w14:textId="77777777" w:rsidR="009949F8" w:rsidRPr="00923FD1" w:rsidRDefault="009949F8" w:rsidP="00F021A1">
      <w:pPr>
        <w:pStyle w:val="Verso"/>
        <w:rPr>
          <w:noProof/>
        </w:rPr>
      </w:pPr>
      <w:r w:rsidRPr="00923FD1">
        <w:rPr>
          <w:noProof/>
        </w:rPr>
        <w:lastRenderedPageBreak/>
        <w:tab/>
      </w:r>
      <w:r w:rsidRPr="00923FD1">
        <w:rPr>
          <w:noProof/>
        </w:rPr>
        <w:tab/>
      </w:r>
      <w:r w:rsidRPr="00923FD1">
        <w:rPr>
          <w:noProof/>
        </w:rPr>
        <w:tab/>
        <w:t>Carlos, le quieres comprar?</w:t>
      </w:r>
    </w:p>
    <w:p w14:paraId="48ED9E56" w14:textId="5EE02387" w:rsidR="00F021A1" w:rsidRPr="00923FD1" w:rsidRDefault="00F021A1" w:rsidP="00F021A1">
      <w:pPr>
        <w:pStyle w:val="Personaje"/>
        <w:rPr>
          <w:noProof/>
        </w:rPr>
      </w:pPr>
      <w:r w:rsidRPr="00923FD1">
        <w:rPr>
          <w:noProof/>
        </w:rPr>
        <w:t>carlos</w:t>
      </w:r>
    </w:p>
    <w:p w14:paraId="2CF92B3D" w14:textId="69881BDD" w:rsidR="009949F8" w:rsidRPr="00923FD1" w:rsidRDefault="009949F8" w:rsidP="00F021A1">
      <w:pPr>
        <w:pStyle w:val="Verso"/>
        <w:rPr>
          <w:noProof/>
        </w:rPr>
      </w:pPr>
      <w:r w:rsidRPr="00923FD1">
        <w:rPr>
          <w:noProof/>
        </w:rPr>
        <w:tab/>
      </w:r>
      <w:r w:rsidRPr="00923FD1">
        <w:rPr>
          <w:noProof/>
        </w:rPr>
        <w:tab/>
      </w:r>
      <w:r w:rsidR="00F021A1" w:rsidRPr="00923FD1">
        <w:rPr>
          <w:noProof/>
        </w:rPr>
        <w:tab/>
        <w:t xml:space="preserve">   </w:t>
      </w:r>
      <w:r w:rsidRPr="00923FD1">
        <w:rPr>
          <w:noProof/>
        </w:rPr>
        <w:t>¿Mas que no te supo dar</w:t>
      </w:r>
      <w:r w:rsidRPr="00923FD1">
        <w:rPr>
          <w:noProof/>
        </w:rPr>
        <w:tab/>
      </w:r>
      <w:r w:rsidRPr="00923FD1">
        <w:rPr>
          <w:noProof/>
        </w:rPr>
        <w:tab/>
      </w:r>
      <w:r w:rsidRPr="00923FD1">
        <w:rPr>
          <w:noProof/>
        </w:rPr>
        <w:tab/>
      </w:r>
      <w:r w:rsidRPr="00923FD1">
        <w:rPr>
          <w:noProof/>
        </w:rPr>
        <w:tab/>
      </w:r>
    </w:p>
    <w:p w14:paraId="6DFC7C7A" w14:textId="77777777" w:rsidR="009949F8" w:rsidRPr="00923FD1" w:rsidRDefault="009949F8" w:rsidP="00F021A1">
      <w:pPr>
        <w:pStyle w:val="Verso"/>
        <w:rPr>
          <w:noProof/>
        </w:rPr>
      </w:pPr>
      <w:r w:rsidRPr="00923FD1">
        <w:rPr>
          <w:noProof/>
        </w:rPr>
        <w:tab/>
      </w:r>
      <w:r w:rsidRPr="00923FD1">
        <w:rPr>
          <w:noProof/>
        </w:rPr>
        <w:tab/>
      </w:r>
      <w:r w:rsidRPr="00923FD1">
        <w:rPr>
          <w:noProof/>
        </w:rPr>
        <w:tab/>
        <w:t>mi recado aqueste necio?</w:t>
      </w:r>
    </w:p>
    <w:p w14:paraId="0A4052CE"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El dinero te envïaba</w:t>
      </w:r>
    </w:p>
    <w:p w14:paraId="60B54D53" w14:textId="77777777" w:rsidR="009949F8" w:rsidRPr="00923FD1" w:rsidRDefault="009949F8" w:rsidP="00F021A1">
      <w:pPr>
        <w:pStyle w:val="Verso"/>
        <w:rPr>
          <w:noProof/>
        </w:rPr>
      </w:pPr>
      <w:r w:rsidRPr="00923FD1">
        <w:rPr>
          <w:noProof/>
        </w:rPr>
        <w:tab/>
      </w:r>
      <w:r w:rsidRPr="00923FD1">
        <w:rPr>
          <w:noProof/>
        </w:rPr>
        <w:tab/>
      </w:r>
      <w:r w:rsidRPr="00923FD1">
        <w:rPr>
          <w:noProof/>
        </w:rPr>
        <w:tab/>
        <w:t>sabiendo que tu pobreza</w:t>
      </w:r>
    </w:p>
    <w:p w14:paraId="2664549A" w14:textId="77777777" w:rsidR="009949F8" w:rsidRPr="00923FD1" w:rsidRDefault="009949F8" w:rsidP="00F021A1">
      <w:pPr>
        <w:pStyle w:val="Verso"/>
        <w:rPr>
          <w:noProof/>
        </w:rPr>
      </w:pPr>
      <w:r w:rsidRPr="00923FD1">
        <w:rPr>
          <w:noProof/>
        </w:rPr>
        <w:tab/>
      </w:r>
      <w:r w:rsidRPr="00923FD1">
        <w:rPr>
          <w:noProof/>
        </w:rPr>
        <w:tab/>
      </w:r>
      <w:r w:rsidRPr="00923FD1">
        <w:rPr>
          <w:noProof/>
        </w:rPr>
        <w:tab/>
        <w:t>deslucía tu belleza,</w:t>
      </w:r>
    </w:p>
    <w:p w14:paraId="720E5D8D" w14:textId="4AD6C2FF" w:rsidR="009949F8" w:rsidRPr="00923FD1" w:rsidRDefault="009949F8" w:rsidP="00F021A1">
      <w:pPr>
        <w:pStyle w:val="Verso"/>
        <w:rPr>
          <w:noProof/>
        </w:rPr>
      </w:pPr>
      <w:r w:rsidRPr="00923FD1">
        <w:rPr>
          <w:noProof/>
        </w:rPr>
        <w:tab/>
      </w:r>
      <w:r w:rsidRPr="00923FD1">
        <w:rPr>
          <w:noProof/>
        </w:rPr>
        <w:tab/>
      </w:r>
      <w:r w:rsidRPr="00923FD1">
        <w:rPr>
          <w:noProof/>
        </w:rPr>
        <w:tab/>
        <w:t>aunque tu virtud la honraba;</w:t>
      </w:r>
      <w:r w:rsidRPr="00923FD1">
        <w:rPr>
          <w:noProof/>
        </w:rPr>
        <w:tab/>
      </w:r>
      <w:r w:rsidRPr="00923FD1">
        <w:rPr>
          <w:noProof/>
        </w:rPr>
        <w:tab/>
      </w:r>
      <w:r w:rsidRPr="00923FD1">
        <w:rPr>
          <w:noProof/>
        </w:rPr>
        <w:tab/>
      </w:r>
      <w:r w:rsidRPr="00923FD1">
        <w:rPr>
          <w:noProof/>
        </w:rPr>
        <w:tab/>
      </w:r>
    </w:p>
    <w:p w14:paraId="2C27E09C"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que solo quiero de ti</w:t>
      </w:r>
    </w:p>
    <w:p w14:paraId="10E09A37" w14:textId="77777777" w:rsidR="009949F8" w:rsidRPr="00923FD1" w:rsidRDefault="009949F8" w:rsidP="00F021A1">
      <w:pPr>
        <w:pStyle w:val="Verso"/>
        <w:rPr>
          <w:noProof/>
        </w:rPr>
      </w:pPr>
      <w:r w:rsidRPr="00923FD1">
        <w:rPr>
          <w:noProof/>
        </w:rPr>
        <w:tab/>
      </w:r>
      <w:r w:rsidRPr="00923FD1">
        <w:rPr>
          <w:noProof/>
        </w:rPr>
        <w:tab/>
      </w:r>
      <w:r w:rsidRPr="00923FD1">
        <w:rPr>
          <w:noProof/>
        </w:rPr>
        <w:tab/>
        <w:t>merecer ser tu marido.</w:t>
      </w:r>
    </w:p>
    <w:p w14:paraId="50537235" w14:textId="2C512CA1" w:rsidR="00F021A1" w:rsidRPr="00923FD1" w:rsidRDefault="00F021A1" w:rsidP="00F021A1">
      <w:pPr>
        <w:pStyle w:val="Personaje"/>
        <w:rPr>
          <w:noProof/>
        </w:rPr>
      </w:pPr>
      <w:r w:rsidRPr="00923FD1">
        <w:rPr>
          <w:noProof/>
        </w:rPr>
        <w:t>isabel</w:t>
      </w:r>
    </w:p>
    <w:p w14:paraId="1388E5C8" w14:textId="460F343A" w:rsidR="009949F8" w:rsidRPr="00923FD1" w:rsidRDefault="009949F8" w:rsidP="00F021A1">
      <w:pPr>
        <w:pStyle w:val="Verso"/>
        <w:rPr>
          <w:noProof/>
        </w:rPr>
      </w:pPr>
      <w:r w:rsidRPr="00923FD1">
        <w:rPr>
          <w:noProof/>
        </w:rPr>
        <w:tab/>
      </w:r>
      <w:r w:rsidRPr="00923FD1">
        <w:rPr>
          <w:noProof/>
        </w:rPr>
        <w:tab/>
      </w:r>
      <w:r w:rsidRPr="00923FD1">
        <w:rPr>
          <w:noProof/>
        </w:rPr>
        <w:tab/>
        <w:t>Confieso que necia he sido:</w:t>
      </w:r>
    </w:p>
    <w:p w14:paraId="05E3ED2C" w14:textId="77777777" w:rsidR="009949F8" w:rsidRPr="00923FD1" w:rsidRDefault="009949F8" w:rsidP="00F021A1">
      <w:pPr>
        <w:pStyle w:val="Verso"/>
        <w:rPr>
          <w:noProof/>
        </w:rPr>
      </w:pPr>
      <w:r w:rsidRPr="00923FD1">
        <w:rPr>
          <w:noProof/>
        </w:rPr>
        <w:tab/>
      </w:r>
      <w:r w:rsidRPr="00923FD1">
        <w:rPr>
          <w:noProof/>
        </w:rPr>
        <w:tab/>
      </w:r>
      <w:r w:rsidRPr="00923FD1">
        <w:rPr>
          <w:noProof/>
        </w:rPr>
        <w:tab/>
        <w:t>mal tu recado entendí.</w:t>
      </w:r>
    </w:p>
    <w:p w14:paraId="140E575A" w14:textId="1C7FF78B" w:rsidR="009949F8" w:rsidRPr="00923FD1" w:rsidRDefault="009949F8" w:rsidP="00F021A1">
      <w:pPr>
        <w:pStyle w:val="Verso"/>
        <w:rPr>
          <w:noProof/>
        </w:rPr>
      </w:pPr>
      <w:r w:rsidRPr="00923FD1">
        <w:rPr>
          <w:noProof/>
        </w:rPr>
        <w:tab/>
      </w:r>
      <w:r w:rsidRPr="00923FD1">
        <w:rPr>
          <w:noProof/>
        </w:rPr>
        <w:tab/>
      </w:r>
      <w:r w:rsidRPr="00923FD1">
        <w:rPr>
          <w:noProof/>
        </w:rPr>
        <w:tab/>
        <w:t xml:space="preserve">  Siendo ansí, Carlos, yo soy</w:t>
      </w:r>
      <w:r w:rsidRPr="00923FD1">
        <w:rPr>
          <w:noProof/>
        </w:rPr>
        <w:tab/>
      </w:r>
      <w:r w:rsidRPr="00923FD1">
        <w:rPr>
          <w:noProof/>
        </w:rPr>
        <w:tab/>
      </w:r>
      <w:r w:rsidRPr="00923FD1">
        <w:rPr>
          <w:noProof/>
        </w:rPr>
        <w:tab/>
      </w:r>
      <w:r w:rsidRPr="00923FD1">
        <w:rPr>
          <w:noProof/>
        </w:rPr>
        <w:tab/>
      </w:r>
    </w:p>
    <w:p w14:paraId="0539CB2D" w14:textId="77777777" w:rsidR="009949F8" w:rsidRPr="00923FD1" w:rsidRDefault="009949F8" w:rsidP="00F021A1">
      <w:pPr>
        <w:pStyle w:val="Verso"/>
        <w:rPr>
          <w:noProof/>
        </w:rPr>
      </w:pPr>
      <w:r w:rsidRPr="00923FD1">
        <w:rPr>
          <w:noProof/>
        </w:rPr>
        <w:tab/>
      </w:r>
      <w:r w:rsidRPr="00923FD1">
        <w:rPr>
          <w:noProof/>
        </w:rPr>
        <w:tab/>
      </w:r>
      <w:r w:rsidRPr="00923FD1">
        <w:rPr>
          <w:noProof/>
        </w:rPr>
        <w:tab/>
        <w:t>tu esclava, pues mi pobreza</w:t>
      </w:r>
    </w:p>
    <w:p w14:paraId="153428A9" w14:textId="77777777" w:rsidR="009949F8" w:rsidRPr="00923FD1" w:rsidRDefault="009949F8" w:rsidP="00F021A1">
      <w:pPr>
        <w:pStyle w:val="Partidoincial"/>
        <w:rPr>
          <w:noProof/>
        </w:rPr>
      </w:pPr>
      <w:r w:rsidRPr="00923FD1">
        <w:rPr>
          <w:noProof/>
        </w:rPr>
        <w:tab/>
      </w:r>
      <w:r w:rsidRPr="00923FD1">
        <w:rPr>
          <w:noProof/>
        </w:rPr>
        <w:tab/>
      </w:r>
      <w:r w:rsidRPr="00923FD1">
        <w:rPr>
          <w:noProof/>
        </w:rPr>
        <w:tab/>
        <w:t>quieres honrar.</w:t>
      </w:r>
    </w:p>
    <w:p w14:paraId="7CFE3EAB" w14:textId="40B713AB" w:rsidR="00F021A1" w:rsidRPr="00923FD1" w:rsidRDefault="00F021A1" w:rsidP="00F021A1">
      <w:pPr>
        <w:pStyle w:val="Personaje"/>
        <w:rPr>
          <w:noProof/>
        </w:rPr>
      </w:pPr>
      <w:r w:rsidRPr="00923FD1">
        <w:rPr>
          <w:noProof/>
        </w:rPr>
        <w:t>carlos</w:t>
      </w:r>
    </w:p>
    <w:p w14:paraId="0D088E6D" w14:textId="51142999" w:rsidR="009949F8" w:rsidRPr="00923FD1" w:rsidRDefault="009949F8" w:rsidP="00F021A1">
      <w:pPr>
        <w:pStyle w:val="Partidofinal"/>
        <w:rPr>
          <w:noProof/>
        </w:rPr>
      </w:pPr>
      <w:r w:rsidRPr="00923FD1">
        <w:rPr>
          <w:noProof/>
        </w:rPr>
        <w:tab/>
      </w:r>
      <w:r w:rsidRPr="00923FD1">
        <w:rPr>
          <w:noProof/>
        </w:rPr>
        <w:tab/>
      </w:r>
      <w:r w:rsidRPr="00923FD1">
        <w:rPr>
          <w:noProof/>
        </w:rPr>
        <w:tab/>
      </w:r>
      <w:r w:rsidRPr="00923FD1">
        <w:rPr>
          <w:noProof/>
        </w:rPr>
        <w:tab/>
      </w:r>
      <w:r w:rsidR="00F021A1" w:rsidRPr="00923FD1">
        <w:rPr>
          <w:noProof/>
        </w:rPr>
        <w:tab/>
      </w:r>
      <w:r w:rsidRPr="00923FD1">
        <w:rPr>
          <w:noProof/>
        </w:rPr>
        <w:t>Tu belleza</w:t>
      </w:r>
    </w:p>
    <w:p w14:paraId="1C4C9376" w14:textId="77777777" w:rsidR="009949F8" w:rsidRPr="00923FD1" w:rsidRDefault="009949F8" w:rsidP="00F021A1">
      <w:pPr>
        <w:pStyle w:val="Verso"/>
        <w:rPr>
          <w:noProof/>
        </w:rPr>
      </w:pPr>
      <w:r w:rsidRPr="00923FD1">
        <w:rPr>
          <w:noProof/>
        </w:rPr>
        <w:tab/>
      </w:r>
      <w:r w:rsidRPr="00923FD1">
        <w:rPr>
          <w:noProof/>
        </w:rPr>
        <w:tab/>
      </w:r>
      <w:r w:rsidRPr="00923FD1">
        <w:rPr>
          <w:noProof/>
        </w:rPr>
        <w:tab/>
        <w:t>y tu virtud, de que estoy,</w:t>
      </w:r>
    </w:p>
    <w:p w14:paraId="40C1E19F" w14:textId="6BA279F0"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Isabel, tan satisfecho,</w:t>
      </w:r>
    </w:p>
    <w:p w14:paraId="68F95CBD" w14:textId="127D84CC" w:rsidR="009949F8" w:rsidRPr="00923FD1" w:rsidRDefault="009949F8" w:rsidP="00F021A1">
      <w:pPr>
        <w:pStyle w:val="Verso"/>
        <w:rPr>
          <w:noProof/>
        </w:rPr>
      </w:pPr>
      <w:r w:rsidRPr="00923FD1">
        <w:rPr>
          <w:noProof/>
        </w:rPr>
        <w:tab/>
      </w:r>
      <w:r w:rsidRPr="00923FD1">
        <w:rPr>
          <w:noProof/>
        </w:rPr>
        <w:tab/>
      </w:r>
      <w:r w:rsidRPr="00923FD1">
        <w:rPr>
          <w:noProof/>
        </w:rPr>
        <w:tab/>
        <w:t>son la riqueza que adoro,</w:t>
      </w:r>
      <w:r w:rsidRPr="00923FD1">
        <w:rPr>
          <w:noProof/>
        </w:rPr>
        <w:tab/>
      </w:r>
      <w:r w:rsidRPr="00923FD1">
        <w:rPr>
          <w:noProof/>
        </w:rPr>
        <w:tab/>
      </w:r>
      <w:r w:rsidRPr="00923FD1">
        <w:rPr>
          <w:noProof/>
        </w:rPr>
        <w:tab/>
      </w:r>
      <w:r w:rsidRPr="00923FD1">
        <w:rPr>
          <w:noProof/>
        </w:rPr>
        <w:tab/>
      </w:r>
    </w:p>
    <w:p w14:paraId="41679F8B" w14:textId="77777777" w:rsidR="009949F8" w:rsidRPr="00923FD1" w:rsidRDefault="009949F8" w:rsidP="00F021A1">
      <w:pPr>
        <w:pStyle w:val="Verso"/>
        <w:rPr>
          <w:noProof/>
        </w:rPr>
      </w:pPr>
      <w:r w:rsidRPr="00923FD1">
        <w:rPr>
          <w:noProof/>
        </w:rPr>
        <w:tab/>
      </w:r>
      <w:r w:rsidRPr="00923FD1">
        <w:rPr>
          <w:noProof/>
        </w:rPr>
        <w:tab/>
      </w:r>
      <w:r w:rsidRPr="00923FD1">
        <w:rPr>
          <w:noProof/>
        </w:rPr>
        <w:tab/>
        <w:t>porque no hay mayor tesoro</w:t>
      </w:r>
    </w:p>
    <w:p w14:paraId="3F606C04" w14:textId="77777777" w:rsidR="009949F8" w:rsidRPr="00923FD1" w:rsidRDefault="009949F8" w:rsidP="00F021A1">
      <w:pPr>
        <w:pStyle w:val="Verso"/>
        <w:rPr>
          <w:noProof/>
        </w:rPr>
      </w:pPr>
      <w:r w:rsidRPr="00923FD1">
        <w:rPr>
          <w:noProof/>
        </w:rPr>
        <w:tab/>
      </w:r>
      <w:r w:rsidRPr="00923FD1">
        <w:rPr>
          <w:noProof/>
        </w:rPr>
        <w:tab/>
      </w:r>
      <w:r w:rsidRPr="00923FD1">
        <w:rPr>
          <w:noProof/>
        </w:rPr>
        <w:tab/>
        <w:t>que el que es de virtudes hecho.</w:t>
      </w:r>
    </w:p>
    <w:p w14:paraId="711CAB18" w14:textId="532CDBC1"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Del Sur, la China, Ceilán,</w:t>
      </w:r>
    </w:p>
    <w:p w14:paraId="73DCA928" w14:textId="77777777" w:rsidR="009949F8" w:rsidRPr="00923FD1" w:rsidRDefault="009949F8" w:rsidP="00F021A1">
      <w:pPr>
        <w:pStyle w:val="Verso"/>
        <w:rPr>
          <w:noProof/>
        </w:rPr>
      </w:pPr>
      <w:r w:rsidRPr="00923FD1">
        <w:rPr>
          <w:noProof/>
        </w:rPr>
        <w:tab/>
      </w:r>
      <w:r w:rsidRPr="00923FD1">
        <w:rPr>
          <w:noProof/>
        </w:rPr>
        <w:tab/>
      </w:r>
      <w:r w:rsidRPr="00923FD1">
        <w:rPr>
          <w:noProof/>
        </w:rPr>
        <w:tab/>
        <w:t>perlas, diamantes, rubíes;</w:t>
      </w:r>
    </w:p>
    <w:p w14:paraId="73526408" w14:textId="122DF4C0" w:rsidR="009949F8" w:rsidRPr="00923FD1" w:rsidRDefault="009949F8" w:rsidP="00F021A1">
      <w:pPr>
        <w:pStyle w:val="Verso"/>
        <w:rPr>
          <w:noProof/>
        </w:rPr>
      </w:pPr>
      <w:r w:rsidRPr="00923FD1">
        <w:rPr>
          <w:noProof/>
        </w:rPr>
        <w:tab/>
      </w:r>
      <w:r w:rsidRPr="00923FD1">
        <w:rPr>
          <w:noProof/>
        </w:rPr>
        <w:tab/>
      </w:r>
      <w:r w:rsidRPr="00923FD1">
        <w:rPr>
          <w:noProof/>
        </w:rPr>
        <w:tab/>
        <w:t>holandas, telas, tabíes</w:t>
      </w:r>
      <w:r w:rsidRPr="00923FD1">
        <w:rPr>
          <w:noProof/>
        </w:rPr>
        <w:tab/>
      </w:r>
      <w:r w:rsidRPr="00923FD1">
        <w:rPr>
          <w:noProof/>
        </w:rPr>
        <w:tab/>
      </w:r>
      <w:r w:rsidRPr="00923FD1">
        <w:rPr>
          <w:noProof/>
        </w:rPr>
        <w:tab/>
      </w:r>
      <w:r w:rsidRPr="00923FD1">
        <w:rPr>
          <w:noProof/>
        </w:rPr>
        <w:tab/>
      </w:r>
      <w:r w:rsidRPr="00923FD1">
        <w:rPr>
          <w:noProof/>
        </w:rPr>
        <w:tab/>
      </w:r>
    </w:p>
    <w:p w14:paraId="3AD47487" w14:textId="77777777" w:rsidR="009949F8" w:rsidRPr="00923FD1" w:rsidRDefault="009949F8" w:rsidP="00F021A1">
      <w:pPr>
        <w:pStyle w:val="Verso"/>
        <w:rPr>
          <w:noProof/>
        </w:rPr>
      </w:pPr>
      <w:r w:rsidRPr="00923FD1">
        <w:rPr>
          <w:noProof/>
        </w:rPr>
        <w:tab/>
      </w:r>
      <w:r w:rsidRPr="00923FD1">
        <w:rPr>
          <w:noProof/>
        </w:rPr>
        <w:tab/>
      </w:r>
      <w:r w:rsidRPr="00923FD1">
        <w:rPr>
          <w:noProof/>
        </w:rPr>
        <w:tab/>
        <w:t>de Flandes, Persia y Milán</w:t>
      </w:r>
    </w:p>
    <w:p w14:paraId="03872EFF" w14:textId="7AF766C8"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 xml:space="preserve"> podrá tener en el suelo</w:t>
      </w:r>
    </w:p>
    <w:p w14:paraId="742298D7" w14:textId="77777777" w:rsidR="009949F8" w:rsidRPr="00923FD1" w:rsidRDefault="009949F8" w:rsidP="00F021A1">
      <w:pPr>
        <w:pStyle w:val="Verso"/>
        <w:rPr>
          <w:noProof/>
        </w:rPr>
      </w:pPr>
      <w:r w:rsidRPr="00923FD1">
        <w:rPr>
          <w:noProof/>
        </w:rPr>
        <w:tab/>
      </w:r>
      <w:r w:rsidRPr="00923FD1">
        <w:rPr>
          <w:noProof/>
        </w:rPr>
        <w:tab/>
      </w:r>
      <w:r w:rsidRPr="00923FD1">
        <w:rPr>
          <w:noProof/>
        </w:rPr>
        <w:tab/>
        <w:t>el señor o el mercader,</w:t>
      </w:r>
    </w:p>
    <w:p w14:paraId="6E4E76C0" w14:textId="77777777" w:rsidR="009949F8" w:rsidRPr="00923FD1" w:rsidRDefault="009949F8" w:rsidP="00F021A1">
      <w:pPr>
        <w:pStyle w:val="Verso"/>
        <w:rPr>
          <w:noProof/>
        </w:rPr>
      </w:pPr>
      <w:r w:rsidRPr="00923FD1">
        <w:rPr>
          <w:noProof/>
        </w:rPr>
        <w:lastRenderedPageBreak/>
        <w:tab/>
      </w:r>
      <w:r w:rsidRPr="00923FD1">
        <w:rPr>
          <w:noProof/>
        </w:rPr>
        <w:tab/>
      </w:r>
      <w:r w:rsidRPr="00923FD1">
        <w:rPr>
          <w:noProof/>
        </w:rPr>
        <w:tab/>
        <w:t>pero la buena mujer</w:t>
      </w:r>
    </w:p>
    <w:p w14:paraId="532E8D53" w14:textId="643D5EBC" w:rsidR="009949F8" w:rsidRPr="00923FD1" w:rsidRDefault="009949F8" w:rsidP="00F021A1">
      <w:pPr>
        <w:pStyle w:val="Verso"/>
        <w:rPr>
          <w:noProof/>
        </w:rPr>
      </w:pPr>
      <w:r w:rsidRPr="00923FD1">
        <w:rPr>
          <w:noProof/>
        </w:rPr>
        <w:tab/>
      </w:r>
      <w:r w:rsidRPr="00923FD1">
        <w:rPr>
          <w:noProof/>
        </w:rPr>
        <w:tab/>
      </w:r>
      <w:r w:rsidRPr="00923FD1">
        <w:rPr>
          <w:noProof/>
        </w:rPr>
        <w:tab/>
        <w:t>viene de mano del cielo.</w:t>
      </w:r>
      <w:r w:rsidRPr="00923FD1">
        <w:rPr>
          <w:noProof/>
        </w:rPr>
        <w:tab/>
      </w:r>
      <w:r w:rsidRPr="00923FD1">
        <w:rPr>
          <w:noProof/>
        </w:rPr>
        <w:tab/>
      </w:r>
      <w:r w:rsidRPr="00923FD1">
        <w:rPr>
          <w:noProof/>
        </w:rPr>
        <w:tab/>
      </w:r>
      <w:r w:rsidRPr="00923FD1">
        <w:rPr>
          <w:noProof/>
        </w:rPr>
        <w:tab/>
      </w:r>
    </w:p>
    <w:p w14:paraId="3BF08072" w14:textId="002F078A"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 xml:space="preserve"> Esta te doy con testigos,</w:t>
      </w:r>
    </w:p>
    <w:p w14:paraId="147C6058" w14:textId="77777777" w:rsidR="009949F8" w:rsidRPr="00923FD1" w:rsidRDefault="009949F8" w:rsidP="00F021A1">
      <w:pPr>
        <w:pStyle w:val="Verso"/>
        <w:rPr>
          <w:noProof/>
        </w:rPr>
      </w:pPr>
      <w:r w:rsidRPr="00923FD1">
        <w:rPr>
          <w:noProof/>
        </w:rPr>
        <w:tab/>
      </w:r>
      <w:r w:rsidRPr="00923FD1">
        <w:rPr>
          <w:noProof/>
        </w:rPr>
        <w:tab/>
      </w:r>
      <w:r w:rsidRPr="00923FD1">
        <w:rPr>
          <w:noProof/>
        </w:rPr>
        <w:tab/>
        <w:t>aunque el principal es Dios,</w:t>
      </w:r>
    </w:p>
    <w:p w14:paraId="0288DC06" w14:textId="77777777" w:rsidR="009949F8" w:rsidRPr="00923FD1" w:rsidRDefault="009949F8" w:rsidP="00F021A1">
      <w:pPr>
        <w:pStyle w:val="Verso"/>
        <w:rPr>
          <w:noProof/>
        </w:rPr>
      </w:pPr>
      <w:r w:rsidRPr="00923FD1">
        <w:rPr>
          <w:noProof/>
        </w:rPr>
        <w:tab/>
      </w:r>
      <w:r w:rsidRPr="00923FD1">
        <w:rPr>
          <w:noProof/>
        </w:rPr>
        <w:tab/>
      </w:r>
      <w:r w:rsidRPr="00923FD1">
        <w:rPr>
          <w:noProof/>
        </w:rPr>
        <w:tab/>
        <w:t>que en declararnos los dos</w:t>
      </w:r>
    </w:p>
    <w:p w14:paraId="576D93AA" w14:textId="77777777" w:rsidR="009949F8" w:rsidRPr="00923FD1" w:rsidRDefault="009949F8" w:rsidP="00F021A1">
      <w:pPr>
        <w:pStyle w:val="Verso"/>
        <w:rPr>
          <w:noProof/>
        </w:rPr>
      </w:pPr>
      <w:r w:rsidRPr="00923FD1">
        <w:rPr>
          <w:noProof/>
        </w:rPr>
        <w:tab/>
      </w:r>
      <w:r w:rsidRPr="00923FD1">
        <w:rPr>
          <w:noProof/>
        </w:rPr>
        <w:tab/>
      </w:r>
      <w:r w:rsidRPr="00923FD1">
        <w:rPr>
          <w:noProof/>
        </w:rPr>
        <w:tab/>
        <w:t>hay que temer enemigos:</w:t>
      </w:r>
    </w:p>
    <w:p w14:paraId="21C6D786" w14:textId="2168435E" w:rsidR="009949F8" w:rsidRPr="00923FD1" w:rsidRDefault="009949F8" w:rsidP="00F021A1">
      <w:pPr>
        <w:pStyle w:val="Verso"/>
        <w:rPr>
          <w:noProof/>
        </w:rPr>
      </w:pPr>
      <w:r w:rsidRPr="00923FD1">
        <w:rPr>
          <w:noProof/>
        </w:rPr>
        <w:tab/>
      </w:r>
      <w:r w:rsidRPr="00923FD1">
        <w:rPr>
          <w:noProof/>
        </w:rPr>
        <w:tab/>
      </w:r>
      <w:r w:rsidRPr="00923FD1">
        <w:rPr>
          <w:noProof/>
        </w:rPr>
        <w:tab/>
        <w:t xml:space="preserve">  mi tío, rico y señor,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6446F656" w14:textId="77777777" w:rsidR="009949F8" w:rsidRPr="00923FD1" w:rsidRDefault="009949F8" w:rsidP="00F021A1">
      <w:pPr>
        <w:pStyle w:val="Verso"/>
        <w:rPr>
          <w:noProof/>
        </w:rPr>
      </w:pPr>
      <w:r w:rsidRPr="00923FD1">
        <w:rPr>
          <w:noProof/>
        </w:rPr>
        <w:tab/>
      </w:r>
      <w:r w:rsidRPr="00923FD1">
        <w:rPr>
          <w:noProof/>
        </w:rPr>
        <w:tab/>
      </w:r>
      <w:r w:rsidRPr="00923FD1">
        <w:rPr>
          <w:noProof/>
        </w:rPr>
        <w:tab/>
        <w:t>piensa en la corte casarme;</w:t>
      </w:r>
    </w:p>
    <w:p w14:paraId="11652619" w14:textId="77777777" w:rsidR="009949F8" w:rsidRPr="00923FD1" w:rsidRDefault="009949F8" w:rsidP="00F021A1">
      <w:pPr>
        <w:pStyle w:val="Verso"/>
        <w:rPr>
          <w:noProof/>
        </w:rPr>
      </w:pPr>
      <w:r w:rsidRPr="00923FD1">
        <w:rPr>
          <w:noProof/>
        </w:rPr>
        <w:tab/>
      </w:r>
      <w:r w:rsidRPr="00923FD1">
        <w:rPr>
          <w:noProof/>
        </w:rPr>
        <w:tab/>
      </w:r>
      <w:r w:rsidRPr="00923FD1">
        <w:rPr>
          <w:noProof/>
        </w:rPr>
        <w:tab/>
        <w:t>disgustarle es obligarme</w:t>
      </w:r>
    </w:p>
    <w:p w14:paraId="7073534A" w14:textId="77777777" w:rsidR="009949F8" w:rsidRPr="00923FD1" w:rsidRDefault="009949F8" w:rsidP="00F021A1">
      <w:pPr>
        <w:pStyle w:val="Verso"/>
        <w:rPr>
          <w:noProof/>
        </w:rPr>
      </w:pPr>
      <w:r w:rsidRPr="00923FD1">
        <w:rPr>
          <w:noProof/>
        </w:rPr>
        <w:tab/>
      </w:r>
      <w:r w:rsidRPr="00923FD1">
        <w:rPr>
          <w:noProof/>
        </w:rPr>
        <w:tab/>
      </w:r>
      <w:r w:rsidRPr="00923FD1">
        <w:rPr>
          <w:noProof/>
        </w:rPr>
        <w:tab/>
        <w:t>a perder todo el valor</w:t>
      </w:r>
    </w:p>
    <w:p w14:paraId="134F1F4B" w14:textId="2740D66E"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de su casa y de su hacienda,</w:t>
      </w:r>
    </w:p>
    <w:p w14:paraId="5D7038D1" w14:textId="1F964576" w:rsidR="009949F8" w:rsidRPr="00923FD1" w:rsidRDefault="009949F8" w:rsidP="00F021A1">
      <w:pPr>
        <w:pStyle w:val="Verso"/>
        <w:rPr>
          <w:noProof/>
        </w:rPr>
      </w:pPr>
      <w:r w:rsidRPr="00923FD1">
        <w:rPr>
          <w:noProof/>
        </w:rPr>
        <w:tab/>
      </w:r>
      <w:r w:rsidRPr="00923FD1">
        <w:rPr>
          <w:noProof/>
        </w:rPr>
        <w:tab/>
      </w:r>
      <w:r w:rsidRPr="00923FD1">
        <w:rPr>
          <w:noProof/>
        </w:rPr>
        <w:tab/>
        <w:t>que yo tengo de heredar,</w:t>
      </w:r>
      <w:r w:rsidRPr="00923FD1">
        <w:rPr>
          <w:noProof/>
        </w:rPr>
        <w:tab/>
      </w:r>
      <w:r w:rsidRPr="00923FD1">
        <w:rPr>
          <w:noProof/>
        </w:rPr>
        <w:tab/>
      </w:r>
      <w:r w:rsidRPr="00923FD1">
        <w:rPr>
          <w:noProof/>
        </w:rPr>
        <w:tab/>
      </w:r>
    </w:p>
    <w:p w14:paraId="35408916"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y así </w:t>
      </w:r>
      <w:bookmarkStart w:id="1" w:name="_Hlk47547002"/>
      <w:r w:rsidRPr="00923FD1">
        <w:rPr>
          <w:noProof/>
        </w:rPr>
        <w:t>me importa casar</w:t>
      </w:r>
      <w:bookmarkEnd w:id="1"/>
    </w:p>
    <w:p w14:paraId="07D7DEB2" w14:textId="77777777" w:rsidR="009949F8" w:rsidRPr="00923FD1" w:rsidRDefault="009949F8" w:rsidP="00F021A1">
      <w:pPr>
        <w:pStyle w:val="Verso"/>
        <w:rPr>
          <w:noProof/>
        </w:rPr>
      </w:pPr>
      <w:r w:rsidRPr="00923FD1">
        <w:rPr>
          <w:noProof/>
        </w:rPr>
        <w:tab/>
      </w:r>
      <w:r w:rsidRPr="00923FD1">
        <w:rPr>
          <w:noProof/>
        </w:rPr>
        <w:tab/>
      </w:r>
      <w:r w:rsidRPr="00923FD1">
        <w:rPr>
          <w:noProof/>
        </w:rPr>
        <w:tab/>
        <w:t>sin que ninguno lo entienda.</w:t>
      </w:r>
    </w:p>
    <w:p w14:paraId="7F8713FF"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Que él no ha de mirar en ti</w:t>
      </w:r>
    </w:p>
    <w:p w14:paraId="7C172CD2" w14:textId="77777777" w:rsidR="009949F8" w:rsidRPr="00923FD1" w:rsidRDefault="009949F8" w:rsidP="00F021A1">
      <w:pPr>
        <w:pStyle w:val="Verso"/>
        <w:rPr>
          <w:noProof/>
        </w:rPr>
      </w:pPr>
      <w:r w:rsidRPr="00923FD1">
        <w:rPr>
          <w:noProof/>
        </w:rPr>
        <w:tab/>
      </w:r>
      <w:r w:rsidRPr="00923FD1">
        <w:rPr>
          <w:noProof/>
        </w:rPr>
        <w:tab/>
      </w:r>
      <w:r w:rsidRPr="00923FD1">
        <w:rPr>
          <w:noProof/>
        </w:rPr>
        <w:tab/>
        <w:t>la virtud ni la hermosura,</w:t>
      </w:r>
    </w:p>
    <w:p w14:paraId="201F78FD" w14:textId="34C738A9" w:rsidR="009949F8" w:rsidRPr="00923FD1" w:rsidRDefault="009949F8" w:rsidP="00F021A1">
      <w:pPr>
        <w:pStyle w:val="Verso"/>
        <w:rPr>
          <w:noProof/>
        </w:rPr>
      </w:pPr>
      <w:r w:rsidRPr="00923FD1">
        <w:rPr>
          <w:noProof/>
        </w:rPr>
        <w:tab/>
      </w:r>
      <w:r w:rsidRPr="00923FD1">
        <w:rPr>
          <w:noProof/>
        </w:rPr>
        <w:tab/>
      </w:r>
      <w:r w:rsidRPr="00923FD1">
        <w:rPr>
          <w:noProof/>
        </w:rPr>
        <w:tab/>
        <w:t>sino el dote que procura</w:t>
      </w:r>
      <w:r w:rsidRPr="00923FD1">
        <w:rPr>
          <w:noProof/>
        </w:rPr>
        <w:tab/>
      </w:r>
      <w:r w:rsidRPr="00923FD1">
        <w:rPr>
          <w:noProof/>
        </w:rPr>
        <w:tab/>
      </w:r>
      <w:r w:rsidRPr="00923FD1">
        <w:rPr>
          <w:noProof/>
        </w:rPr>
        <w:tab/>
      </w:r>
    </w:p>
    <w:p w14:paraId="72714FC2" w14:textId="77777777" w:rsidR="009949F8" w:rsidRPr="00923FD1" w:rsidRDefault="009949F8" w:rsidP="00F021A1">
      <w:pPr>
        <w:pStyle w:val="Verso"/>
        <w:rPr>
          <w:noProof/>
        </w:rPr>
      </w:pPr>
      <w:r w:rsidRPr="00923FD1">
        <w:rPr>
          <w:noProof/>
        </w:rPr>
        <w:tab/>
      </w:r>
      <w:r w:rsidRPr="00923FD1">
        <w:rPr>
          <w:noProof/>
        </w:rPr>
        <w:tab/>
      </w:r>
      <w:r w:rsidRPr="00923FD1">
        <w:rPr>
          <w:noProof/>
        </w:rPr>
        <w:tab/>
        <w:t>y calidad para mí;</w:t>
      </w:r>
    </w:p>
    <w:p w14:paraId="000DBB1E" w14:textId="7D6F149F"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 xml:space="preserve"> y, para mí, calidad</w:t>
      </w:r>
    </w:p>
    <w:p w14:paraId="29D02845" w14:textId="77777777" w:rsidR="009949F8" w:rsidRPr="00923FD1" w:rsidRDefault="009949F8" w:rsidP="00F021A1">
      <w:pPr>
        <w:pStyle w:val="Verso"/>
        <w:rPr>
          <w:noProof/>
          <w:vertAlign w:val="superscript"/>
        </w:rPr>
      </w:pPr>
      <w:r w:rsidRPr="00923FD1">
        <w:rPr>
          <w:noProof/>
        </w:rPr>
        <w:tab/>
      </w:r>
      <w:r w:rsidRPr="00923FD1">
        <w:rPr>
          <w:noProof/>
        </w:rPr>
        <w:tab/>
      </w:r>
      <w:r w:rsidRPr="00923FD1">
        <w:rPr>
          <w:noProof/>
        </w:rPr>
        <w:tab/>
        <w:t>es la virtud y belleza,</w:t>
      </w:r>
    </w:p>
    <w:p w14:paraId="31A5A5A7" w14:textId="77777777" w:rsidR="009949F8" w:rsidRPr="00923FD1" w:rsidRDefault="009949F8" w:rsidP="00F021A1">
      <w:pPr>
        <w:pStyle w:val="Verso"/>
        <w:rPr>
          <w:noProof/>
        </w:rPr>
      </w:pPr>
      <w:r w:rsidRPr="00923FD1">
        <w:rPr>
          <w:noProof/>
        </w:rPr>
        <w:tab/>
      </w:r>
      <w:r w:rsidRPr="00923FD1">
        <w:rPr>
          <w:noProof/>
        </w:rPr>
        <w:tab/>
      </w:r>
      <w:r w:rsidRPr="00923FD1">
        <w:rPr>
          <w:noProof/>
        </w:rPr>
        <w:tab/>
        <w:t>que te han dado la riqueza</w:t>
      </w:r>
    </w:p>
    <w:p w14:paraId="3AD0BCD4" w14:textId="702B778B" w:rsidR="009949F8" w:rsidRPr="00923FD1" w:rsidRDefault="009949F8" w:rsidP="00F021A1">
      <w:pPr>
        <w:pStyle w:val="Verso"/>
        <w:rPr>
          <w:noProof/>
        </w:rPr>
      </w:pPr>
      <w:r w:rsidRPr="00923FD1">
        <w:rPr>
          <w:noProof/>
        </w:rPr>
        <w:tab/>
      </w:r>
      <w:r w:rsidRPr="00923FD1">
        <w:rPr>
          <w:noProof/>
        </w:rPr>
        <w:tab/>
      </w:r>
      <w:r w:rsidRPr="00923FD1">
        <w:rPr>
          <w:noProof/>
        </w:rPr>
        <w:tab/>
        <w:t>que estima mi voluntad.</w:t>
      </w:r>
      <w:r w:rsidRPr="00923FD1">
        <w:rPr>
          <w:noProof/>
        </w:rPr>
        <w:tab/>
      </w:r>
      <w:r w:rsidRPr="00923FD1">
        <w:rPr>
          <w:noProof/>
        </w:rPr>
        <w:tab/>
      </w:r>
      <w:r w:rsidRPr="00923FD1">
        <w:rPr>
          <w:noProof/>
        </w:rPr>
        <w:tab/>
      </w:r>
    </w:p>
    <w:p w14:paraId="74E8DD97" w14:textId="77777777" w:rsidR="009949F8" w:rsidRPr="00923FD1" w:rsidRDefault="009949F8" w:rsidP="00F021A1">
      <w:pPr>
        <w:pStyle w:val="Partidoincial"/>
        <w:rPr>
          <w:noProof/>
        </w:rPr>
      </w:pPr>
      <w:r w:rsidRPr="00923FD1">
        <w:rPr>
          <w:noProof/>
        </w:rPr>
        <w:tab/>
      </w:r>
      <w:r w:rsidRPr="00923FD1">
        <w:rPr>
          <w:noProof/>
        </w:rPr>
        <w:tab/>
      </w:r>
      <w:r w:rsidRPr="00923FD1">
        <w:rPr>
          <w:noProof/>
        </w:rPr>
        <w:tab/>
        <w:t xml:space="preserve">  ¿Qué respondes?</w:t>
      </w:r>
    </w:p>
    <w:p w14:paraId="764D22FB" w14:textId="0843FEE2" w:rsidR="00F021A1" w:rsidRPr="00923FD1" w:rsidRDefault="00F021A1" w:rsidP="00F021A1">
      <w:pPr>
        <w:pStyle w:val="Personaje"/>
        <w:rPr>
          <w:noProof/>
        </w:rPr>
      </w:pPr>
      <w:r w:rsidRPr="00923FD1">
        <w:rPr>
          <w:noProof/>
        </w:rPr>
        <w:t>isabel</w:t>
      </w:r>
    </w:p>
    <w:p w14:paraId="2489DC20" w14:textId="516DA483" w:rsidR="009949F8" w:rsidRPr="00923FD1" w:rsidRDefault="009949F8" w:rsidP="00F021A1">
      <w:pPr>
        <w:pStyle w:val="Partidofinal"/>
        <w:rPr>
          <w:noProof/>
        </w:rPr>
      </w:pPr>
      <w:r w:rsidRPr="00923FD1">
        <w:rPr>
          <w:noProof/>
        </w:rPr>
        <w:tab/>
      </w:r>
      <w:r w:rsidRPr="00923FD1">
        <w:rPr>
          <w:noProof/>
        </w:rPr>
        <w:tab/>
      </w:r>
      <w:r w:rsidRPr="00923FD1">
        <w:rPr>
          <w:noProof/>
        </w:rPr>
        <w:tab/>
      </w:r>
      <w:r w:rsidRPr="00923FD1">
        <w:rPr>
          <w:noProof/>
        </w:rPr>
        <w:tab/>
      </w:r>
      <w:r w:rsidRPr="00923FD1">
        <w:rPr>
          <w:noProof/>
        </w:rPr>
        <w:tab/>
        <w:t xml:space="preserve">     Que no puedo</w:t>
      </w:r>
    </w:p>
    <w:p w14:paraId="57CE6B40" w14:textId="77777777" w:rsidR="009949F8" w:rsidRPr="00923FD1" w:rsidRDefault="009949F8" w:rsidP="00F021A1">
      <w:pPr>
        <w:pStyle w:val="Verso"/>
        <w:rPr>
          <w:noProof/>
        </w:rPr>
      </w:pPr>
      <w:r w:rsidRPr="00923FD1">
        <w:rPr>
          <w:noProof/>
        </w:rPr>
        <w:tab/>
      </w:r>
      <w:r w:rsidRPr="00923FD1">
        <w:rPr>
          <w:noProof/>
        </w:rPr>
        <w:tab/>
      </w:r>
      <w:r w:rsidRPr="00923FD1">
        <w:rPr>
          <w:noProof/>
        </w:rPr>
        <w:tab/>
        <w:t>agradecer tanto bien,</w:t>
      </w:r>
    </w:p>
    <w:p w14:paraId="24F555DC" w14:textId="77777777" w:rsidR="009949F8" w:rsidRPr="00923FD1" w:rsidRDefault="009949F8" w:rsidP="00F021A1">
      <w:pPr>
        <w:pStyle w:val="Verso"/>
        <w:rPr>
          <w:noProof/>
        </w:rPr>
      </w:pPr>
      <w:r w:rsidRPr="00923FD1">
        <w:rPr>
          <w:noProof/>
        </w:rPr>
        <w:tab/>
      </w:r>
      <w:r w:rsidRPr="00923FD1">
        <w:rPr>
          <w:noProof/>
        </w:rPr>
        <w:tab/>
      </w:r>
      <w:r w:rsidRPr="00923FD1">
        <w:rPr>
          <w:noProof/>
        </w:rPr>
        <w:tab/>
        <w:t>si no es que tus pies me den</w:t>
      </w:r>
    </w:p>
    <w:p w14:paraId="72EBAA11" w14:textId="77777777" w:rsidR="009949F8" w:rsidRPr="00923FD1" w:rsidRDefault="009949F8" w:rsidP="00F021A1">
      <w:pPr>
        <w:pStyle w:val="Partidoincial"/>
        <w:rPr>
          <w:noProof/>
        </w:rPr>
      </w:pPr>
      <w:r w:rsidRPr="00923FD1">
        <w:rPr>
          <w:noProof/>
        </w:rPr>
        <w:tab/>
      </w:r>
      <w:r w:rsidRPr="00923FD1">
        <w:rPr>
          <w:noProof/>
        </w:rPr>
        <w:tab/>
      </w:r>
      <w:r w:rsidRPr="00923FD1">
        <w:rPr>
          <w:noProof/>
        </w:rPr>
        <w:tab/>
        <w:t>licencia.</w:t>
      </w:r>
    </w:p>
    <w:p w14:paraId="385A8CA0" w14:textId="04D1A9AD" w:rsidR="00F021A1" w:rsidRPr="00923FD1" w:rsidRDefault="00F021A1" w:rsidP="00F021A1">
      <w:pPr>
        <w:pStyle w:val="Personaje"/>
        <w:rPr>
          <w:noProof/>
        </w:rPr>
      </w:pPr>
      <w:r w:rsidRPr="00923FD1">
        <w:rPr>
          <w:noProof/>
        </w:rPr>
        <w:t>carlos</w:t>
      </w:r>
    </w:p>
    <w:p w14:paraId="55E84383" w14:textId="57E183B6" w:rsidR="009949F8" w:rsidRPr="00923FD1" w:rsidRDefault="009949F8" w:rsidP="00F021A1">
      <w:pPr>
        <w:pStyle w:val="Partidofinal"/>
        <w:rPr>
          <w:noProof/>
        </w:rPr>
      </w:pPr>
      <w:r w:rsidRPr="00923FD1">
        <w:rPr>
          <w:noProof/>
        </w:rPr>
        <w:lastRenderedPageBreak/>
        <w:tab/>
      </w:r>
      <w:r w:rsidRPr="00923FD1">
        <w:rPr>
          <w:noProof/>
        </w:rPr>
        <w:tab/>
      </w:r>
      <w:r w:rsidRPr="00923FD1">
        <w:rPr>
          <w:noProof/>
        </w:rPr>
        <w:tab/>
        <w:t xml:space="preserve"> </w:t>
      </w:r>
      <w:r w:rsidR="00F021A1" w:rsidRPr="00923FD1">
        <w:rPr>
          <w:noProof/>
        </w:rPr>
        <w:tab/>
        <w:t xml:space="preserve">  </w:t>
      </w:r>
      <w:r w:rsidRPr="00923FD1">
        <w:rPr>
          <w:noProof/>
        </w:rPr>
        <w:t xml:space="preserve"> Yo tengo miedo</w:t>
      </w:r>
    </w:p>
    <w:p w14:paraId="4A72E3D0" w14:textId="6B7553E9" w:rsidR="009949F8" w:rsidRPr="00923FD1" w:rsidRDefault="009949F8" w:rsidP="00F021A1">
      <w:pPr>
        <w:pStyle w:val="Verso"/>
        <w:rPr>
          <w:noProof/>
        </w:rPr>
      </w:pPr>
      <w:r w:rsidRPr="00923FD1">
        <w:rPr>
          <w:noProof/>
        </w:rPr>
        <w:tab/>
      </w:r>
      <w:r w:rsidRPr="00923FD1">
        <w:rPr>
          <w:noProof/>
        </w:rPr>
        <w:tab/>
      </w:r>
      <w:r w:rsidRPr="00923FD1">
        <w:rPr>
          <w:noProof/>
        </w:rPr>
        <w:tab/>
        <w:t xml:space="preserve">  que nos vean: tanto importa</w:t>
      </w:r>
      <w:r w:rsidRPr="00923FD1">
        <w:rPr>
          <w:noProof/>
        </w:rPr>
        <w:tab/>
      </w:r>
      <w:r w:rsidRPr="00923FD1">
        <w:rPr>
          <w:noProof/>
        </w:rPr>
        <w:tab/>
      </w:r>
      <w:r w:rsidRPr="00923FD1">
        <w:rPr>
          <w:noProof/>
        </w:rPr>
        <w:tab/>
      </w:r>
      <w:r w:rsidRPr="00923FD1">
        <w:rPr>
          <w:noProof/>
        </w:rPr>
        <w:tab/>
      </w:r>
    </w:p>
    <w:p w14:paraId="349A79A1" w14:textId="77777777" w:rsidR="009949F8" w:rsidRPr="00923FD1" w:rsidRDefault="009949F8" w:rsidP="00F021A1">
      <w:pPr>
        <w:pStyle w:val="Verso"/>
        <w:rPr>
          <w:noProof/>
        </w:rPr>
      </w:pPr>
      <w:r w:rsidRPr="00923FD1">
        <w:rPr>
          <w:noProof/>
        </w:rPr>
        <w:tab/>
      </w:r>
      <w:r w:rsidRPr="00923FD1">
        <w:rPr>
          <w:noProof/>
        </w:rPr>
        <w:tab/>
      </w:r>
      <w:r w:rsidRPr="00923FD1">
        <w:rPr>
          <w:noProof/>
        </w:rPr>
        <w:tab/>
        <w:t>el recato. Entra en tu casa.</w:t>
      </w:r>
    </w:p>
    <w:p w14:paraId="62ED8D39" w14:textId="4E4FB66C" w:rsidR="00F021A1" w:rsidRPr="00923FD1" w:rsidRDefault="00F021A1" w:rsidP="00F021A1">
      <w:pPr>
        <w:pStyle w:val="Personaje"/>
        <w:rPr>
          <w:noProof/>
        </w:rPr>
      </w:pPr>
      <w:r w:rsidRPr="00923FD1">
        <w:rPr>
          <w:noProof/>
        </w:rPr>
        <w:t>isabel</w:t>
      </w:r>
    </w:p>
    <w:p w14:paraId="2538F1E0" w14:textId="47495277" w:rsidR="009949F8" w:rsidRPr="00923FD1" w:rsidRDefault="009949F8" w:rsidP="00F021A1">
      <w:pPr>
        <w:pStyle w:val="Verso"/>
        <w:rPr>
          <w:noProof/>
        </w:rPr>
      </w:pPr>
      <w:r w:rsidRPr="00923FD1">
        <w:rPr>
          <w:noProof/>
        </w:rPr>
        <w:tab/>
      </w:r>
      <w:r w:rsidRPr="00923FD1">
        <w:rPr>
          <w:noProof/>
        </w:rPr>
        <w:tab/>
      </w:r>
      <w:r w:rsidRPr="00923FD1">
        <w:rPr>
          <w:noProof/>
        </w:rPr>
        <w:tab/>
        <w:t>Cuanto amor tuyo me abrasa,</w:t>
      </w:r>
    </w:p>
    <w:p w14:paraId="14A3F6CB" w14:textId="77777777" w:rsidR="009949F8" w:rsidRPr="00923FD1" w:rsidRDefault="009949F8" w:rsidP="00F021A1">
      <w:pPr>
        <w:pStyle w:val="Verso"/>
        <w:rPr>
          <w:noProof/>
        </w:rPr>
      </w:pPr>
      <w:r w:rsidRPr="00923FD1">
        <w:rPr>
          <w:noProof/>
        </w:rPr>
        <w:tab/>
      </w:r>
      <w:r w:rsidRPr="00923FD1">
        <w:rPr>
          <w:noProof/>
        </w:rPr>
        <w:tab/>
      </w:r>
      <w:r w:rsidRPr="00923FD1">
        <w:rPr>
          <w:noProof/>
        </w:rPr>
        <w:tab/>
        <w:t>tanto el temor me reporta.</w:t>
      </w:r>
    </w:p>
    <w:p w14:paraId="713F8A1B"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Licencia quisiera darte,</w:t>
      </w:r>
    </w:p>
    <w:p w14:paraId="2DA22F23" w14:textId="00C53A08" w:rsidR="009949F8" w:rsidRPr="00923FD1" w:rsidRDefault="009949F8" w:rsidP="00F021A1">
      <w:pPr>
        <w:pStyle w:val="Verso"/>
        <w:rPr>
          <w:noProof/>
        </w:rPr>
      </w:pPr>
      <w:r w:rsidRPr="00923FD1">
        <w:rPr>
          <w:noProof/>
        </w:rPr>
        <w:tab/>
      </w:r>
      <w:r w:rsidRPr="00923FD1">
        <w:rPr>
          <w:noProof/>
        </w:rPr>
        <w:tab/>
      </w:r>
      <w:r w:rsidRPr="00923FD1">
        <w:rPr>
          <w:noProof/>
        </w:rPr>
        <w:tab/>
        <w:t>pero estórbanlo dos cosas.</w:t>
      </w:r>
      <w:r w:rsidRPr="00923FD1">
        <w:rPr>
          <w:noProof/>
        </w:rPr>
        <w:tab/>
      </w:r>
      <w:r w:rsidRPr="00923FD1">
        <w:rPr>
          <w:noProof/>
        </w:rPr>
        <w:tab/>
      </w:r>
      <w:r w:rsidRPr="00923FD1">
        <w:rPr>
          <w:noProof/>
        </w:rPr>
        <w:tab/>
      </w:r>
      <w:r w:rsidRPr="00923FD1">
        <w:rPr>
          <w:noProof/>
        </w:rPr>
        <w:tab/>
      </w:r>
    </w:p>
    <w:p w14:paraId="47CE9080" w14:textId="5A8A648D" w:rsidR="00F021A1" w:rsidRPr="00923FD1" w:rsidRDefault="00F021A1" w:rsidP="00F021A1">
      <w:pPr>
        <w:pStyle w:val="Personaje"/>
        <w:rPr>
          <w:noProof/>
        </w:rPr>
      </w:pPr>
      <w:r w:rsidRPr="00923FD1">
        <w:rPr>
          <w:noProof/>
        </w:rPr>
        <w:t>carlos</w:t>
      </w:r>
    </w:p>
    <w:p w14:paraId="41F718F9" w14:textId="0186C5F2" w:rsidR="009949F8" w:rsidRPr="00923FD1" w:rsidRDefault="009949F8" w:rsidP="00F021A1">
      <w:pPr>
        <w:pStyle w:val="Verso"/>
        <w:rPr>
          <w:noProof/>
        </w:rPr>
      </w:pPr>
      <w:r w:rsidRPr="00923FD1">
        <w:rPr>
          <w:noProof/>
        </w:rPr>
        <w:tab/>
      </w:r>
      <w:r w:rsidRPr="00923FD1">
        <w:rPr>
          <w:noProof/>
        </w:rPr>
        <w:tab/>
      </w:r>
      <w:r w:rsidR="00F021A1" w:rsidRPr="00923FD1">
        <w:rPr>
          <w:noProof/>
        </w:rPr>
        <w:tab/>
      </w:r>
      <w:r w:rsidRPr="00923FD1">
        <w:rPr>
          <w:noProof/>
        </w:rPr>
        <w:t>No serán dificultosas</w:t>
      </w:r>
    </w:p>
    <w:p w14:paraId="3F85D855" w14:textId="77777777" w:rsidR="009949F8" w:rsidRPr="00923FD1" w:rsidRDefault="009949F8" w:rsidP="00F021A1">
      <w:pPr>
        <w:pStyle w:val="Verso"/>
        <w:rPr>
          <w:noProof/>
        </w:rPr>
      </w:pPr>
      <w:r w:rsidRPr="00923FD1">
        <w:rPr>
          <w:noProof/>
        </w:rPr>
        <w:tab/>
      </w:r>
      <w:r w:rsidRPr="00923FD1">
        <w:rPr>
          <w:noProof/>
        </w:rPr>
        <w:tab/>
      </w:r>
      <w:r w:rsidRPr="00923FD1">
        <w:rPr>
          <w:noProof/>
        </w:rPr>
        <w:tab/>
        <w:t>si en ellas puedo agradarte.</w:t>
      </w:r>
    </w:p>
    <w:p w14:paraId="4B9A8FDF" w14:textId="038E3B4D" w:rsidR="00F021A1" w:rsidRPr="00923FD1" w:rsidRDefault="00F021A1" w:rsidP="00F021A1">
      <w:pPr>
        <w:pStyle w:val="Personaje"/>
        <w:rPr>
          <w:noProof/>
        </w:rPr>
      </w:pPr>
      <w:r w:rsidRPr="00923FD1">
        <w:rPr>
          <w:noProof/>
        </w:rPr>
        <w:t>isabel</w:t>
      </w:r>
    </w:p>
    <w:p w14:paraId="0CC9007C" w14:textId="6E7ACE5E"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Quiero más seguridad</w:t>
      </w:r>
    </w:p>
    <w:p w14:paraId="16245317" w14:textId="77777777" w:rsidR="009949F8" w:rsidRPr="00923FD1" w:rsidRDefault="009949F8" w:rsidP="00F021A1">
      <w:pPr>
        <w:pStyle w:val="Verso"/>
        <w:rPr>
          <w:noProof/>
        </w:rPr>
      </w:pPr>
      <w:r w:rsidRPr="00923FD1">
        <w:rPr>
          <w:noProof/>
        </w:rPr>
        <w:tab/>
      </w:r>
      <w:r w:rsidRPr="00923FD1">
        <w:rPr>
          <w:noProof/>
        </w:rPr>
        <w:tab/>
      </w:r>
      <w:r w:rsidRPr="00923FD1">
        <w:rPr>
          <w:noProof/>
        </w:rPr>
        <w:tab/>
        <w:t>de que serás mi marido,</w:t>
      </w:r>
    </w:p>
    <w:p w14:paraId="0A945C1F" w14:textId="7B99BD8A" w:rsidR="009949F8" w:rsidRPr="00923FD1" w:rsidRDefault="009949F8" w:rsidP="00F021A1">
      <w:pPr>
        <w:pStyle w:val="Verso"/>
        <w:rPr>
          <w:noProof/>
        </w:rPr>
      </w:pPr>
      <w:r w:rsidRPr="00923FD1">
        <w:rPr>
          <w:noProof/>
        </w:rPr>
        <w:tab/>
      </w:r>
      <w:r w:rsidRPr="00923FD1">
        <w:rPr>
          <w:noProof/>
        </w:rPr>
        <w:tab/>
      </w:r>
      <w:r w:rsidRPr="00923FD1">
        <w:rPr>
          <w:noProof/>
        </w:rPr>
        <w:tab/>
        <w:t>por la opinión que he tenido</w:t>
      </w:r>
      <w:r w:rsidRPr="00923FD1">
        <w:rPr>
          <w:noProof/>
        </w:rPr>
        <w:tab/>
      </w:r>
      <w:r w:rsidRPr="00923FD1">
        <w:rPr>
          <w:noProof/>
        </w:rPr>
        <w:tab/>
      </w:r>
      <w:r w:rsidRPr="00923FD1">
        <w:rPr>
          <w:noProof/>
        </w:rPr>
        <w:tab/>
      </w:r>
      <w:r w:rsidRPr="00923FD1">
        <w:rPr>
          <w:noProof/>
        </w:rPr>
        <w:tab/>
      </w:r>
    </w:p>
    <w:p w14:paraId="789EBEAA" w14:textId="77777777" w:rsidR="009949F8" w:rsidRPr="00923FD1" w:rsidRDefault="009949F8" w:rsidP="00F021A1">
      <w:pPr>
        <w:pStyle w:val="Verso"/>
        <w:rPr>
          <w:noProof/>
        </w:rPr>
      </w:pPr>
      <w:r w:rsidRPr="00923FD1">
        <w:rPr>
          <w:noProof/>
        </w:rPr>
        <w:tab/>
      </w:r>
      <w:r w:rsidRPr="00923FD1">
        <w:rPr>
          <w:noProof/>
        </w:rPr>
        <w:tab/>
      </w:r>
      <w:r w:rsidRPr="00923FD1">
        <w:rPr>
          <w:noProof/>
        </w:rPr>
        <w:tab/>
        <w:t>en mi honrada vecindad;</w:t>
      </w:r>
    </w:p>
    <w:p w14:paraId="7D0582CE"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que juzgarán mal de mí</w:t>
      </w:r>
    </w:p>
    <w:p w14:paraId="57780D33" w14:textId="77777777" w:rsidR="009949F8" w:rsidRPr="00923FD1" w:rsidRDefault="009949F8" w:rsidP="00F021A1">
      <w:pPr>
        <w:pStyle w:val="Verso"/>
        <w:rPr>
          <w:noProof/>
        </w:rPr>
      </w:pPr>
      <w:r w:rsidRPr="00923FD1">
        <w:rPr>
          <w:noProof/>
        </w:rPr>
        <w:tab/>
      </w:r>
      <w:r w:rsidRPr="00923FD1">
        <w:rPr>
          <w:noProof/>
        </w:rPr>
        <w:tab/>
      </w:r>
      <w:r w:rsidRPr="00923FD1">
        <w:rPr>
          <w:noProof/>
        </w:rPr>
        <w:tab/>
        <w:t>aunque entres honestamente.</w:t>
      </w:r>
    </w:p>
    <w:p w14:paraId="490F67A7" w14:textId="6F083FD1" w:rsidR="00F021A1" w:rsidRPr="00923FD1" w:rsidRDefault="00F021A1" w:rsidP="00F021A1">
      <w:pPr>
        <w:pStyle w:val="Personaje"/>
        <w:rPr>
          <w:noProof/>
        </w:rPr>
      </w:pPr>
      <w:r w:rsidRPr="00923FD1">
        <w:rPr>
          <w:noProof/>
        </w:rPr>
        <w:t>carlos</w:t>
      </w:r>
    </w:p>
    <w:p w14:paraId="339F3AD0" w14:textId="784BEA70" w:rsidR="009949F8" w:rsidRPr="00923FD1" w:rsidRDefault="009949F8" w:rsidP="00F021A1">
      <w:pPr>
        <w:pStyle w:val="Verso"/>
        <w:rPr>
          <w:noProof/>
        </w:rPr>
      </w:pPr>
      <w:r w:rsidRPr="00923FD1">
        <w:rPr>
          <w:noProof/>
        </w:rPr>
        <w:tab/>
      </w:r>
      <w:r w:rsidRPr="00923FD1">
        <w:rPr>
          <w:noProof/>
        </w:rPr>
        <w:tab/>
      </w:r>
      <w:r w:rsidR="00F021A1" w:rsidRPr="00923FD1">
        <w:rPr>
          <w:noProof/>
        </w:rPr>
        <w:tab/>
      </w:r>
      <w:r w:rsidRPr="00923FD1">
        <w:rPr>
          <w:noProof/>
        </w:rPr>
        <w:t>Parte, Julio, diligente,</w:t>
      </w:r>
    </w:p>
    <w:p w14:paraId="7EA01CDE" w14:textId="04728B03" w:rsidR="009949F8" w:rsidRPr="00923FD1" w:rsidRDefault="009949F8" w:rsidP="00F021A1">
      <w:pPr>
        <w:pStyle w:val="Verso"/>
        <w:rPr>
          <w:noProof/>
        </w:rPr>
      </w:pPr>
      <w:r w:rsidRPr="00923FD1">
        <w:rPr>
          <w:noProof/>
        </w:rPr>
        <w:tab/>
      </w:r>
      <w:r w:rsidRPr="00923FD1">
        <w:rPr>
          <w:noProof/>
        </w:rPr>
        <w:tab/>
      </w:r>
      <w:r w:rsidRPr="00923FD1">
        <w:rPr>
          <w:noProof/>
        </w:rPr>
        <w:tab/>
        <w:t>y venga un notario aquí:</w:t>
      </w:r>
      <w:r w:rsidRPr="00923FD1">
        <w:rPr>
          <w:noProof/>
        </w:rPr>
        <w:tab/>
      </w:r>
      <w:r w:rsidRPr="00923FD1">
        <w:rPr>
          <w:noProof/>
        </w:rPr>
        <w:tab/>
      </w:r>
      <w:r w:rsidRPr="00923FD1">
        <w:rPr>
          <w:noProof/>
        </w:rPr>
        <w:tab/>
      </w:r>
      <w:r w:rsidRPr="00923FD1">
        <w:rPr>
          <w:noProof/>
        </w:rPr>
        <w:tab/>
      </w:r>
    </w:p>
    <w:p w14:paraId="5F8072A6"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hagamos mil escrituras.</w:t>
      </w:r>
    </w:p>
    <w:p w14:paraId="5044D80C" w14:textId="7C212F5B" w:rsidR="00F021A1" w:rsidRPr="00923FD1" w:rsidRDefault="00F021A1" w:rsidP="00F021A1">
      <w:pPr>
        <w:pStyle w:val="Personaje"/>
        <w:rPr>
          <w:noProof/>
        </w:rPr>
      </w:pPr>
      <w:r w:rsidRPr="00923FD1">
        <w:rPr>
          <w:noProof/>
        </w:rPr>
        <w:t>julio</w:t>
      </w:r>
    </w:p>
    <w:p w14:paraId="5DBB29D6" w14:textId="4DFF2540" w:rsidR="009949F8" w:rsidRPr="00923FD1" w:rsidRDefault="009949F8" w:rsidP="00F021A1">
      <w:pPr>
        <w:pStyle w:val="Partidoincial"/>
        <w:rPr>
          <w:noProof/>
        </w:rPr>
      </w:pPr>
      <w:r w:rsidRPr="00923FD1">
        <w:rPr>
          <w:noProof/>
        </w:rPr>
        <w:tab/>
      </w:r>
      <w:r w:rsidRPr="00923FD1">
        <w:rPr>
          <w:noProof/>
        </w:rPr>
        <w:tab/>
      </w:r>
      <w:r w:rsidRPr="00923FD1">
        <w:rPr>
          <w:noProof/>
        </w:rPr>
        <w:tab/>
        <w:t>¿Díceslo de veras?</w:t>
      </w:r>
    </w:p>
    <w:p w14:paraId="4E8B8CE0" w14:textId="5AA847BD" w:rsidR="00F021A1" w:rsidRPr="00923FD1" w:rsidRDefault="00F021A1" w:rsidP="00F021A1">
      <w:pPr>
        <w:pStyle w:val="Personaje"/>
        <w:rPr>
          <w:noProof/>
        </w:rPr>
      </w:pPr>
      <w:r w:rsidRPr="00923FD1">
        <w:rPr>
          <w:noProof/>
        </w:rPr>
        <w:t>carlos</w:t>
      </w:r>
    </w:p>
    <w:p w14:paraId="7040E748" w14:textId="4CD6ADD7" w:rsidR="009949F8" w:rsidRPr="00923FD1" w:rsidRDefault="009949F8" w:rsidP="00F021A1">
      <w:pPr>
        <w:pStyle w:val="Partidofinal"/>
        <w:rPr>
          <w:noProof/>
        </w:rPr>
      </w:pPr>
      <w:r w:rsidRPr="00923FD1">
        <w:rPr>
          <w:noProof/>
        </w:rPr>
        <w:tab/>
      </w:r>
      <w:r w:rsidRPr="00923FD1">
        <w:rPr>
          <w:noProof/>
        </w:rPr>
        <w:tab/>
      </w:r>
      <w:r w:rsidRPr="00923FD1">
        <w:rPr>
          <w:noProof/>
        </w:rPr>
        <w:tab/>
      </w:r>
      <w:r w:rsidRPr="00923FD1">
        <w:rPr>
          <w:noProof/>
        </w:rPr>
        <w:tab/>
        <w:t xml:space="preserve">     </w:t>
      </w:r>
      <w:r w:rsidR="00F021A1" w:rsidRPr="00923FD1">
        <w:rPr>
          <w:noProof/>
        </w:rPr>
        <w:tab/>
        <w:t xml:space="preserve">    </w:t>
      </w:r>
      <w:r w:rsidRPr="00923FD1">
        <w:rPr>
          <w:noProof/>
        </w:rPr>
        <w:t>Tanto,</w:t>
      </w:r>
    </w:p>
    <w:p w14:paraId="04F5AE9E" w14:textId="77777777" w:rsidR="009949F8" w:rsidRPr="00923FD1" w:rsidRDefault="009949F8" w:rsidP="00F021A1">
      <w:pPr>
        <w:pStyle w:val="Verso"/>
        <w:rPr>
          <w:noProof/>
        </w:rPr>
      </w:pPr>
      <w:r w:rsidRPr="00923FD1">
        <w:rPr>
          <w:noProof/>
        </w:rPr>
        <w:tab/>
      </w:r>
      <w:r w:rsidRPr="00923FD1">
        <w:rPr>
          <w:noProof/>
        </w:rPr>
        <w:tab/>
      </w:r>
      <w:r w:rsidRPr="00923FD1">
        <w:rPr>
          <w:noProof/>
        </w:rPr>
        <w:tab/>
        <w:t>que de que tardes me espanto,</w:t>
      </w:r>
    </w:p>
    <w:p w14:paraId="6038A7CE" w14:textId="77777777" w:rsidR="009949F8" w:rsidRPr="00923FD1" w:rsidRDefault="009949F8" w:rsidP="00F021A1">
      <w:pPr>
        <w:pStyle w:val="Verso"/>
        <w:rPr>
          <w:noProof/>
        </w:rPr>
      </w:pPr>
      <w:r w:rsidRPr="00923FD1">
        <w:rPr>
          <w:noProof/>
        </w:rPr>
        <w:tab/>
      </w:r>
      <w:r w:rsidRPr="00923FD1">
        <w:rPr>
          <w:noProof/>
        </w:rPr>
        <w:tab/>
      </w:r>
      <w:r w:rsidRPr="00923FD1">
        <w:rPr>
          <w:noProof/>
        </w:rPr>
        <w:tab/>
        <w:t>si mi remedio procuras.</w:t>
      </w:r>
    </w:p>
    <w:p w14:paraId="31237742" w14:textId="38A2FB37" w:rsidR="00F021A1" w:rsidRPr="00923FD1" w:rsidRDefault="00F021A1" w:rsidP="00F021A1">
      <w:pPr>
        <w:pStyle w:val="Personaje"/>
        <w:rPr>
          <w:noProof/>
        </w:rPr>
      </w:pPr>
      <w:r w:rsidRPr="00923FD1">
        <w:rPr>
          <w:noProof/>
        </w:rPr>
        <w:t>julio</w:t>
      </w:r>
    </w:p>
    <w:p w14:paraId="74EFDE09" w14:textId="6FF160E6" w:rsidR="009949F8" w:rsidRPr="00923FD1" w:rsidRDefault="009949F8" w:rsidP="002A0007">
      <w:pPr>
        <w:pStyle w:val="Partidoincial"/>
        <w:rPr>
          <w:noProof/>
        </w:rPr>
      </w:pPr>
      <w:r w:rsidRPr="00923FD1">
        <w:rPr>
          <w:noProof/>
        </w:rPr>
        <w:lastRenderedPageBreak/>
        <w:tab/>
      </w:r>
      <w:r w:rsidRPr="00923FD1">
        <w:rPr>
          <w:noProof/>
        </w:rPr>
        <w:tab/>
      </w:r>
      <w:r w:rsidRPr="00923FD1">
        <w:rPr>
          <w:noProof/>
        </w:rPr>
        <w:tab/>
        <w:t xml:space="preserve">  Yo voy.</w:t>
      </w:r>
    </w:p>
    <w:p w14:paraId="193C9CEA" w14:textId="1A1F4A0C" w:rsidR="009949F8" w:rsidRPr="00923FD1" w:rsidRDefault="009949F8" w:rsidP="002A0007">
      <w:pPr>
        <w:pStyle w:val="Acot"/>
        <w:rPr>
          <w:noProof/>
        </w:rPr>
      </w:pPr>
      <w:r w:rsidRPr="00923FD1">
        <w:rPr>
          <w:noProof/>
        </w:rPr>
        <w:t>@Vase</w:t>
      </w:r>
    </w:p>
    <w:p w14:paraId="3D209C4B" w14:textId="2718C808" w:rsidR="00F021A1" w:rsidRPr="00923FD1" w:rsidRDefault="00F021A1" w:rsidP="00F021A1">
      <w:pPr>
        <w:pStyle w:val="Personaje"/>
        <w:rPr>
          <w:noProof/>
        </w:rPr>
      </w:pPr>
      <w:r w:rsidRPr="00923FD1">
        <w:rPr>
          <w:noProof/>
        </w:rPr>
        <w:t>carlos</w:t>
      </w:r>
    </w:p>
    <w:p w14:paraId="455C7CFF" w14:textId="394BAFAE" w:rsidR="009949F8" w:rsidRPr="00923FD1" w:rsidRDefault="009949F8" w:rsidP="00F079E2">
      <w:pPr>
        <w:pStyle w:val="Partidofinal"/>
      </w:pPr>
      <w:r w:rsidRPr="00923FD1">
        <w:rPr>
          <w:noProof/>
        </w:rPr>
        <w:tab/>
      </w:r>
      <w:r w:rsidRPr="00923FD1">
        <w:rPr>
          <w:noProof/>
        </w:rPr>
        <w:tab/>
      </w:r>
      <w:r w:rsidRPr="00923FD1">
        <w:rPr>
          <w:noProof/>
        </w:rPr>
        <w:tab/>
        <w:t xml:space="preserve">    </w:t>
      </w:r>
      <w:r w:rsidR="00F021A1" w:rsidRPr="00923FD1">
        <w:rPr>
          <w:noProof/>
        </w:rPr>
        <w:tab/>
      </w:r>
      <w:r w:rsidR="00F021A1" w:rsidRPr="00923FD1">
        <w:rPr>
          <w:noProof/>
        </w:rPr>
        <w:tab/>
      </w:r>
      <w:r w:rsidRPr="00923FD1">
        <w:rPr>
          <w:noProof/>
        </w:rPr>
        <w:t xml:space="preserve"> </w:t>
      </w:r>
      <w:r w:rsidRPr="00923FD1">
        <w:t>Ya puedes entrar</w:t>
      </w:r>
      <w:r w:rsidRPr="00923FD1">
        <w:tab/>
      </w:r>
      <w:r w:rsidRPr="00923FD1">
        <w:tab/>
      </w:r>
      <w:r w:rsidRPr="00923FD1">
        <w:tab/>
      </w:r>
      <w:r w:rsidRPr="00923FD1">
        <w:tab/>
      </w:r>
      <w:r w:rsidRPr="00923FD1">
        <w:tab/>
      </w:r>
    </w:p>
    <w:p w14:paraId="08342120" w14:textId="77777777" w:rsidR="009949F8" w:rsidRPr="00923FD1" w:rsidRDefault="009949F8" w:rsidP="00F021A1">
      <w:pPr>
        <w:pStyle w:val="Verso"/>
        <w:rPr>
          <w:noProof/>
        </w:rPr>
      </w:pPr>
      <w:r w:rsidRPr="00923FD1">
        <w:rPr>
          <w:noProof/>
        </w:rPr>
        <w:tab/>
      </w:r>
      <w:r w:rsidRPr="00923FD1">
        <w:rPr>
          <w:noProof/>
        </w:rPr>
        <w:tab/>
      </w:r>
      <w:r w:rsidRPr="00923FD1">
        <w:rPr>
          <w:noProof/>
        </w:rPr>
        <w:tab/>
        <w:t>y darme licencia a mí.</w:t>
      </w:r>
    </w:p>
    <w:p w14:paraId="3543D3E2" w14:textId="06246217" w:rsidR="00F021A1" w:rsidRPr="00923FD1" w:rsidRDefault="00F021A1" w:rsidP="00F021A1">
      <w:pPr>
        <w:pStyle w:val="Personaje"/>
        <w:rPr>
          <w:noProof/>
        </w:rPr>
      </w:pPr>
      <w:r w:rsidRPr="00923FD1">
        <w:rPr>
          <w:noProof/>
        </w:rPr>
        <w:t>isabel</w:t>
      </w:r>
    </w:p>
    <w:p w14:paraId="52E77DF9" w14:textId="1EE0E87D" w:rsidR="009949F8" w:rsidRPr="00923FD1" w:rsidRDefault="009949F8" w:rsidP="00F021A1">
      <w:pPr>
        <w:pStyle w:val="Verso"/>
        <w:rPr>
          <w:noProof/>
        </w:rPr>
      </w:pPr>
      <w:r w:rsidRPr="00923FD1">
        <w:rPr>
          <w:noProof/>
        </w:rPr>
        <w:tab/>
      </w:r>
      <w:r w:rsidRPr="00923FD1">
        <w:rPr>
          <w:noProof/>
        </w:rPr>
        <w:tab/>
      </w:r>
      <w:r w:rsidRPr="00923FD1">
        <w:rPr>
          <w:noProof/>
        </w:rPr>
        <w:tab/>
        <w:t>Asegurarme de ti,</w:t>
      </w:r>
    </w:p>
    <w:p w14:paraId="15D89FE3" w14:textId="77777777" w:rsidR="009949F8" w:rsidRPr="00923FD1" w:rsidRDefault="009949F8" w:rsidP="00F021A1">
      <w:pPr>
        <w:pStyle w:val="Verso"/>
        <w:rPr>
          <w:noProof/>
        </w:rPr>
      </w:pPr>
      <w:r w:rsidRPr="00923FD1">
        <w:rPr>
          <w:noProof/>
        </w:rPr>
        <w:tab/>
      </w:r>
      <w:r w:rsidRPr="00923FD1">
        <w:rPr>
          <w:noProof/>
        </w:rPr>
        <w:tab/>
      </w:r>
      <w:r w:rsidRPr="00923FD1">
        <w:rPr>
          <w:noProof/>
        </w:rPr>
        <w:tab/>
        <w:t>Carlos, no te ha de enojar,</w:t>
      </w:r>
    </w:p>
    <w:p w14:paraId="327A868E"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pues sabes que mi pobreza</w:t>
      </w:r>
    </w:p>
    <w:p w14:paraId="2188CD2E" w14:textId="2EC66FF6" w:rsidR="009949F8" w:rsidRPr="00923FD1" w:rsidRDefault="009949F8" w:rsidP="00F021A1">
      <w:pPr>
        <w:pStyle w:val="Verso"/>
        <w:rPr>
          <w:noProof/>
        </w:rPr>
      </w:pPr>
      <w:r w:rsidRPr="00923FD1">
        <w:rPr>
          <w:noProof/>
        </w:rPr>
        <w:tab/>
      </w:r>
      <w:r w:rsidRPr="00923FD1">
        <w:rPr>
          <w:noProof/>
        </w:rPr>
        <w:tab/>
      </w:r>
      <w:r w:rsidRPr="00923FD1">
        <w:rPr>
          <w:noProof/>
        </w:rPr>
        <w:tab/>
        <w:t>no te hubiera merecido,</w:t>
      </w:r>
      <w:r w:rsidRPr="00923FD1">
        <w:rPr>
          <w:noProof/>
        </w:rPr>
        <w:tab/>
      </w:r>
      <w:r w:rsidRPr="00923FD1">
        <w:rPr>
          <w:noProof/>
        </w:rPr>
        <w:tab/>
      </w:r>
      <w:r w:rsidRPr="00923FD1">
        <w:rPr>
          <w:noProof/>
        </w:rPr>
        <w:tab/>
      </w:r>
      <w:r w:rsidRPr="00923FD1">
        <w:rPr>
          <w:noProof/>
        </w:rPr>
        <w:tab/>
      </w:r>
    </w:p>
    <w:p w14:paraId="18341E27" w14:textId="77777777" w:rsidR="009949F8" w:rsidRPr="00923FD1" w:rsidRDefault="009949F8" w:rsidP="00F021A1">
      <w:pPr>
        <w:pStyle w:val="Verso"/>
        <w:rPr>
          <w:noProof/>
        </w:rPr>
      </w:pPr>
      <w:r w:rsidRPr="00923FD1">
        <w:rPr>
          <w:noProof/>
        </w:rPr>
        <w:tab/>
      </w:r>
      <w:r w:rsidRPr="00923FD1">
        <w:rPr>
          <w:noProof/>
        </w:rPr>
        <w:tab/>
      </w:r>
      <w:r w:rsidRPr="00923FD1">
        <w:rPr>
          <w:noProof/>
        </w:rPr>
        <w:tab/>
        <w:t>y que mi virtud ha sido</w:t>
      </w:r>
    </w:p>
    <w:p w14:paraId="227579BD" w14:textId="77777777" w:rsidR="009949F8" w:rsidRPr="00923FD1" w:rsidRDefault="009949F8" w:rsidP="00F021A1">
      <w:pPr>
        <w:pStyle w:val="Verso"/>
        <w:rPr>
          <w:noProof/>
        </w:rPr>
      </w:pPr>
      <w:r w:rsidRPr="00923FD1">
        <w:rPr>
          <w:noProof/>
        </w:rPr>
        <w:tab/>
      </w:r>
      <w:r w:rsidRPr="00923FD1">
        <w:rPr>
          <w:noProof/>
        </w:rPr>
        <w:tab/>
      </w:r>
      <w:r w:rsidRPr="00923FD1">
        <w:rPr>
          <w:noProof/>
        </w:rPr>
        <w:tab/>
        <w:t>para tus ojos riqueza.</w:t>
      </w:r>
    </w:p>
    <w:p w14:paraId="4B3C1DF3" w14:textId="5C55D043" w:rsidR="00F021A1" w:rsidRPr="00923FD1" w:rsidRDefault="00F021A1" w:rsidP="00F021A1">
      <w:pPr>
        <w:pStyle w:val="Personaje"/>
        <w:rPr>
          <w:noProof/>
        </w:rPr>
      </w:pPr>
      <w:r w:rsidRPr="00923FD1">
        <w:rPr>
          <w:noProof/>
        </w:rPr>
        <w:t>carlos</w:t>
      </w:r>
    </w:p>
    <w:p w14:paraId="0FCC0AA6" w14:textId="490F804D" w:rsidR="009949F8" w:rsidRPr="00923FD1" w:rsidRDefault="009949F8" w:rsidP="00F021A1">
      <w:pPr>
        <w:pStyle w:val="Verso"/>
        <w:rPr>
          <w:noProof/>
        </w:rPr>
      </w:pPr>
      <w:r w:rsidRPr="00923FD1">
        <w:rPr>
          <w:noProof/>
        </w:rPr>
        <w:tab/>
      </w:r>
      <w:r w:rsidRPr="00923FD1">
        <w:rPr>
          <w:noProof/>
        </w:rPr>
        <w:tab/>
      </w:r>
      <w:r w:rsidR="00F021A1" w:rsidRPr="00923FD1">
        <w:rPr>
          <w:noProof/>
        </w:rPr>
        <w:tab/>
        <w:t xml:space="preserve"> </w:t>
      </w:r>
      <w:r w:rsidRPr="00923FD1">
        <w:rPr>
          <w:noProof/>
        </w:rPr>
        <w:t xml:space="preserve">  Los pasos que me has costado,</w:t>
      </w:r>
    </w:p>
    <w:p w14:paraId="21C1449E" w14:textId="77777777" w:rsidR="009949F8" w:rsidRPr="00923FD1" w:rsidRDefault="009949F8" w:rsidP="00F021A1">
      <w:pPr>
        <w:pStyle w:val="Verso"/>
        <w:rPr>
          <w:noProof/>
        </w:rPr>
      </w:pPr>
      <w:r w:rsidRPr="00923FD1">
        <w:rPr>
          <w:noProof/>
        </w:rPr>
        <w:tab/>
      </w:r>
      <w:r w:rsidRPr="00923FD1">
        <w:rPr>
          <w:noProof/>
        </w:rPr>
        <w:tab/>
      </w:r>
      <w:r w:rsidRPr="00923FD1">
        <w:rPr>
          <w:noProof/>
        </w:rPr>
        <w:tab/>
        <w:t>dos años lo muestran bien.</w:t>
      </w:r>
    </w:p>
    <w:p w14:paraId="0E7231BA" w14:textId="682563E4" w:rsidR="009949F8" w:rsidRPr="00923FD1" w:rsidRDefault="009949F8" w:rsidP="00F021A1">
      <w:pPr>
        <w:pStyle w:val="Verso"/>
        <w:rPr>
          <w:noProof/>
        </w:rPr>
      </w:pPr>
      <w:r w:rsidRPr="00923FD1">
        <w:rPr>
          <w:noProof/>
        </w:rPr>
        <w:tab/>
      </w:r>
      <w:r w:rsidRPr="00923FD1">
        <w:rPr>
          <w:noProof/>
        </w:rPr>
        <w:tab/>
      </w:r>
      <w:r w:rsidRPr="00923FD1">
        <w:rPr>
          <w:noProof/>
        </w:rPr>
        <w:tab/>
        <w:t>No hayas miedo que te den</w:t>
      </w:r>
      <w:r w:rsidRPr="00923FD1">
        <w:rPr>
          <w:noProof/>
        </w:rPr>
        <w:tab/>
      </w:r>
      <w:r w:rsidRPr="00923FD1">
        <w:rPr>
          <w:noProof/>
        </w:rPr>
        <w:tab/>
      </w:r>
      <w:r w:rsidRPr="00923FD1">
        <w:rPr>
          <w:noProof/>
        </w:rPr>
        <w:tab/>
      </w:r>
      <w:r w:rsidRPr="00923FD1">
        <w:rPr>
          <w:noProof/>
        </w:rPr>
        <w:tab/>
      </w:r>
    </w:p>
    <w:p w14:paraId="4DEA5541" w14:textId="77777777" w:rsidR="009949F8" w:rsidRPr="00923FD1" w:rsidRDefault="009949F8" w:rsidP="00F021A1">
      <w:pPr>
        <w:pStyle w:val="Verso"/>
        <w:rPr>
          <w:noProof/>
        </w:rPr>
      </w:pPr>
      <w:r w:rsidRPr="00923FD1">
        <w:rPr>
          <w:noProof/>
        </w:rPr>
        <w:tab/>
      </w:r>
      <w:r w:rsidRPr="00923FD1">
        <w:rPr>
          <w:noProof/>
        </w:rPr>
        <w:tab/>
      </w:r>
      <w:r w:rsidRPr="00923FD1">
        <w:rPr>
          <w:noProof/>
        </w:rPr>
        <w:tab/>
        <w:t>mis pensamientos cuidado,</w:t>
      </w:r>
    </w:p>
    <w:p w14:paraId="31D590A8"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que aunque casado en secreto,</w:t>
      </w:r>
    </w:p>
    <w:p w14:paraId="691B420A" w14:textId="77777777" w:rsidR="009949F8" w:rsidRPr="00923FD1" w:rsidRDefault="009949F8" w:rsidP="00F021A1">
      <w:pPr>
        <w:pStyle w:val="Verso"/>
        <w:rPr>
          <w:noProof/>
        </w:rPr>
      </w:pPr>
      <w:r w:rsidRPr="00923FD1">
        <w:rPr>
          <w:noProof/>
        </w:rPr>
        <w:tab/>
      </w:r>
      <w:r w:rsidRPr="00923FD1">
        <w:rPr>
          <w:noProof/>
        </w:rPr>
        <w:tab/>
      </w:r>
      <w:r w:rsidRPr="00923FD1">
        <w:rPr>
          <w:noProof/>
        </w:rPr>
        <w:tab/>
        <w:t>haré con mi voluntad</w:t>
      </w:r>
    </w:p>
    <w:p w14:paraId="55C15EA3" w14:textId="77777777" w:rsidR="009949F8" w:rsidRPr="00923FD1" w:rsidRDefault="009949F8" w:rsidP="00F021A1">
      <w:pPr>
        <w:pStyle w:val="Verso"/>
        <w:rPr>
          <w:noProof/>
        </w:rPr>
      </w:pPr>
      <w:r w:rsidRPr="00923FD1">
        <w:rPr>
          <w:noProof/>
        </w:rPr>
        <w:tab/>
      </w:r>
      <w:r w:rsidRPr="00923FD1">
        <w:rPr>
          <w:noProof/>
        </w:rPr>
        <w:tab/>
      </w:r>
      <w:r w:rsidRPr="00923FD1">
        <w:rPr>
          <w:noProof/>
        </w:rPr>
        <w:tab/>
        <w:t>que guarde a tu honestidad</w:t>
      </w:r>
    </w:p>
    <w:p w14:paraId="7658675B" w14:textId="33025842" w:rsidR="009949F8" w:rsidRPr="00923FD1" w:rsidRDefault="009949F8" w:rsidP="00F021A1">
      <w:pPr>
        <w:pStyle w:val="Verso"/>
        <w:rPr>
          <w:noProof/>
        </w:rPr>
      </w:pPr>
      <w:r w:rsidRPr="00923FD1">
        <w:rPr>
          <w:noProof/>
        </w:rPr>
        <w:tab/>
      </w:r>
      <w:r w:rsidRPr="00923FD1">
        <w:rPr>
          <w:noProof/>
        </w:rPr>
        <w:tab/>
      </w:r>
      <w:r w:rsidRPr="00923FD1">
        <w:rPr>
          <w:noProof/>
        </w:rPr>
        <w:tab/>
        <w:t>tan merecido respeto.</w:t>
      </w:r>
      <w:r w:rsidRPr="00923FD1">
        <w:rPr>
          <w:noProof/>
        </w:rPr>
        <w:tab/>
      </w:r>
      <w:r w:rsidRPr="00923FD1">
        <w:rPr>
          <w:noProof/>
        </w:rPr>
        <w:tab/>
      </w:r>
      <w:r w:rsidRPr="00923FD1">
        <w:rPr>
          <w:noProof/>
        </w:rPr>
        <w:tab/>
      </w:r>
      <w:r w:rsidRPr="00923FD1">
        <w:rPr>
          <w:noProof/>
        </w:rPr>
        <w:tab/>
      </w:r>
      <w:r w:rsidRPr="00923FD1">
        <w:rPr>
          <w:noProof/>
        </w:rPr>
        <w:tab/>
      </w:r>
    </w:p>
    <w:p w14:paraId="38820D96"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Solo quiero visitarte.</w:t>
      </w:r>
    </w:p>
    <w:p w14:paraId="210B2BB1" w14:textId="4497DBD9" w:rsidR="00F021A1" w:rsidRPr="00923FD1" w:rsidRDefault="00F021A1" w:rsidP="00F021A1">
      <w:pPr>
        <w:pStyle w:val="Personaje"/>
        <w:rPr>
          <w:noProof/>
        </w:rPr>
      </w:pPr>
      <w:r w:rsidRPr="00923FD1">
        <w:rPr>
          <w:noProof/>
        </w:rPr>
        <w:t>isabel</w:t>
      </w:r>
    </w:p>
    <w:p w14:paraId="70501353" w14:textId="2E58D5B4" w:rsidR="009949F8" w:rsidRPr="00923FD1" w:rsidRDefault="009949F8" w:rsidP="00F021A1">
      <w:pPr>
        <w:pStyle w:val="Verso"/>
        <w:rPr>
          <w:noProof/>
        </w:rPr>
      </w:pPr>
      <w:r w:rsidRPr="00923FD1">
        <w:rPr>
          <w:noProof/>
        </w:rPr>
        <w:tab/>
      </w:r>
      <w:r w:rsidRPr="00923FD1">
        <w:rPr>
          <w:noProof/>
        </w:rPr>
        <w:tab/>
      </w:r>
      <w:r w:rsidRPr="00923FD1">
        <w:rPr>
          <w:noProof/>
        </w:rPr>
        <w:tab/>
        <w:t>Lo segundo que pensaba</w:t>
      </w:r>
    </w:p>
    <w:p w14:paraId="4B023D34" w14:textId="77777777" w:rsidR="009949F8" w:rsidRPr="00923FD1" w:rsidRDefault="009949F8" w:rsidP="00F021A1">
      <w:pPr>
        <w:pStyle w:val="Verso"/>
        <w:rPr>
          <w:noProof/>
        </w:rPr>
      </w:pPr>
      <w:r w:rsidRPr="00923FD1">
        <w:rPr>
          <w:noProof/>
        </w:rPr>
        <w:tab/>
      </w:r>
      <w:r w:rsidRPr="00923FD1">
        <w:rPr>
          <w:noProof/>
        </w:rPr>
        <w:tab/>
      </w:r>
      <w:r w:rsidRPr="00923FD1">
        <w:rPr>
          <w:noProof/>
        </w:rPr>
        <w:tab/>
        <w:t>pedirte se me olvidaba,</w:t>
      </w:r>
    </w:p>
    <w:p w14:paraId="2FF2DD04" w14:textId="77777777" w:rsidR="009949F8" w:rsidRPr="00923FD1" w:rsidRDefault="009949F8" w:rsidP="00F021A1">
      <w:pPr>
        <w:pStyle w:val="Verso"/>
        <w:rPr>
          <w:noProof/>
        </w:rPr>
      </w:pPr>
      <w:r w:rsidRPr="00923FD1">
        <w:rPr>
          <w:noProof/>
        </w:rPr>
        <w:tab/>
      </w:r>
      <w:r w:rsidRPr="00923FD1">
        <w:rPr>
          <w:noProof/>
        </w:rPr>
        <w:tab/>
      </w:r>
      <w:r w:rsidRPr="00923FD1">
        <w:rPr>
          <w:noProof/>
        </w:rPr>
        <w:tab/>
        <w:t>pero no quiero dejarte…</w:t>
      </w:r>
    </w:p>
    <w:p w14:paraId="6CA6D84A" w14:textId="57C48066" w:rsidR="00F021A1" w:rsidRPr="00923FD1" w:rsidRDefault="00F021A1" w:rsidP="00F021A1">
      <w:pPr>
        <w:pStyle w:val="Personaje"/>
        <w:rPr>
          <w:noProof/>
        </w:rPr>
      </w:pPr>
      <w:r w:rsidRPr="00923FD1">
        <w:rPr>
          <w:noProof/>
        </w:rPr>
        <w:t>carlos</w:t>
      </w:r>
    </w:p>
    <w:p w14:paraId="1315B63A" w14:textId="41B66B53" w:rsidR="009949F8" w:rsidRPr="00923FD1" w:rsidRDefault="009949F8" w:rsidP="00F021A1">
      <w:pPr>
        <w:pStyle w:val="Verso"/>
        <w:rPr>
          <w:noProof/>
        </w:rPr>
      </w:pPr>
      <w:r w:rsidRPr="00923FD1">
        <w:rPr>
          <w:noProof/>
        </w:rPr>
        <w:tab/>
      </w:r>
      <w:r w:rsidRPr="00923FD1">
        <w:rPr>
          <w:noProof/>
        </w:rPr>
        <w:tab/>
        <w:t xml:space="preserve">  </w:t>
      </w:r>
      <w:r w:rsidR="00F021A1" w:rsidRPr="00923FD1">
        <w:rPr>
          <w:noProof/>
        </w:rPr>
        <w:tab/>
        <w:t xml:space="preserve">    </w:t>
      </w:r>
      <w:r w:rsidRPr="00923FD1">
        <w:rPr>
          <w:noProof/>
        </w:rPr>
        <w:t>¿Es por ventura no estar</w:t>
      </w:r>
      <w:r w:rsidRPr="00923FD1">
        <w:rPr>
          <w:noProof/>
        </w:rPr>
        <w:tab/>
      </w:r>
      <w:r w:rsidRPr="00923FD1">
        <w:rPr>
          <w:noProof/>
        </w:rPr>
        <w:tab/>
      </w:r>
      <w:r w:rsidRPr="00923FD1">
        <w:rPr>
          <w:noProof/>
        </w:rPr>
        <w:tab/>
      </w:r>
      <w:r w:rsidRPr="00923FD1">
        <w:rPr>
          <w:noProof/>
        </w:rPr>
        <w:tab/>
      </w:r>
    </w:p>
    <w:p w14:paraId="42FC8565" w14:textId="77777777" w:rsidR="009949F8" w:rsidRPr="00923FD1" w:rsidRDefault="009949F8" w:rsidP="00F021A1">
      <w:pPr>
        <w:pStyle w:val="Verso"/>
        <w:rPr>
          <w:noProof/>
        </w:rPr>
      </w:pPr>
      <w:r w:rsidRPr="00923FD1">
        <w:rPr>
          <w:noProof/>
        </w:rPr>
        <w:tab/>
      </w:r>
      <w:r w:rsidRPr="00923FD1">
        <w:rPr>
          <w:noProof/>
        </w:rPr>
        <w:tab/>
      </w:r>
      <w:r w:rsidRPr="00923FD1">
        <w:rPr>
          <w:noProof/>
        </w:rPr>
        <w:tab/>
        <w:t>tu casa con la grandeza</w:t>
      </w:r>
    </w:p>
    <w:p w14:paraId="6C96419D" w14:textId="77777777" w:rsidR="009949F8" w:rsidRPr="00923FD1" w:rsidRDefault="009949F8" w:rsidP="00F021A1">
      <w:pPr>
        <w:pStyle w:val="Partidoincial"/>
        <w:rPr>
          <w:noProof/>
        </w:rPr>
      </w:pPr>
      <w:r w:rsidRPr="00923FD1">
        <w:rPr>
          <w:noProof/>
        </w:rPr>
        <w:lastRenderedPageBreak/>
        <w:tab/>
      </w:r>
      <w:r w:rsidRPr="00923FD1">
        <w:rPr>
          <w:noProof/>
        </w:rPr>
        <w:tab/>
      </w:r>
      <w:r w:rsidRPr="00923FD1">
        <w:rPr>
          <w:noProof/>
        </w:rPr>
        <w:tab/>
        <w:t>que merece?</w:t>
      </w:r>
    </w:p>
    <w:p w14:paraId="4B46658A" w14:textId="66B23214" w:rsidR="00F021A1" w:rsidRPr="00923FD1" w:rsidRDefault="00F021A1" w:rsidP="00F021A1">
      <w:pPr>
        <w:pStyle w:val="Personaje"/>
        <w:rPr>
          <w:noProof/>
        </w:rPr>
      </w:pPr>
      <w:r w:rsidRPr="00923FD1">
        <w:rPr>
          <w:noProof/>
        </w:rPr>
        <w:t>isabel</w:t>
      </w:r>
    </w:p>
    <w:p w14:paraId="5B6020A4" w14:textId="7BC8392D" w:rsidR="009949F8" w:rsidRPr="00923FD1" w:rsidRDefault="009949F8" w:rsidP="00F021A1">
      <w:pPr>
        <w:pStyle w:val="Partidofinal"/>
        <w:rPr>
          <w:noProof/>
        </w:rPr>
      </w:pPr>
      <w:r w:rsidRPr="00923FD1">
        <w:rPr>
          <w:noProof/>
        </w:rPr>
        <w:tab/>
      </w:r>
      <w:r w:rsidRPr="00923FD1">
        <w:rPr>
          <w:noProof/>
        </w:rPr>
        <w:tab/>
      </w:r>
      <w:r w:rsidRPr="00923FD1">
        <w:rPr>
          <w:noProof/>
        </w:rPr>
        <w:tab/>
      </w:r>
      <w:r w:rsidRPr="00923FD1">
        <w:rPr>
          <w:noProof/>
        </w:rPr>
        <w:tab/>
        <w:t xml:space="preserve">        Mi pobreza</w:t>
      </w:r>
    </w:p>
    <w:p w14:paraId="11D1101E" w14:textId="77777777" w:rsidR="009949F8" w:rsidRPr="00923FD1" w:rsidRDefault="009949F8" w:rsidP="00F021A1">
      <w:pPr>
        <w:pStyle w:val="Verso"/>
        <w:rPr>
          <w:noProof/>
        </w:rPr>
      </w:pPr>
      <w:r w:rsidRPr="00923FD1">
        <w:rPr>
          <w:noProof/>
        </w:rPr>
        <w:tab/>
      </w:r>
      <w:r w:rsidRPr="00923FD1">
        <w:rPr>
          <w:noProof/>
        </w:rPr>
        <w:tab/>
      </w:r>
      <w:r w:rsidRPr="00923FD1">
        <w:rPr>
          <w:noProof/>
        </w:rPr>
        <w:tab/>
        <w:t>pienso que te ha de espantar,</w:t>
      </w:r>
    </w:p>
    <w:p w14:paraId="1C640EE4"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si bien lo que tengo en ella</w:t>
      </w:r>
    </w:p>
    <w:p w14:paraId="459BF8F3" w14:textId="4C0485E1" w:rsidR="009949F8" w:rsidRPr="00923FD1" w:rsidRDefault="009949F8" w:rsidP="00F021A1">
      <w:pPr>
        <w:pStyle w:val="Verso"/>
        <w:rPr>
          <w:noProof/>
        </w:rPr>
      </w:pPr>
      <w:r w:rsidRPr="00923FD1">
        <w:rPr>
          <w:noProof/>
        </w:rPr>
        <w:tab/>
      </w:r>
      <w:r w:rsidRPr="00923FD1">
        <w:rPr>
          <w:noProof/>
        </w:rPr>
        <w:tab/>
      </w:r>
      <w:r w:rsidRPr="00923FD1">
        <w:rPr>
          <w:noProof/>
        </w:rPr>
        <w:tab/>
        <w:t>está limpio y aseado.</w:t>
      </w:r>
      <w:r w:rsidRPr="00923FD1">
        <w:rPr>
          <w:noProof/>
        </w:rPr>
        <w:tab/>
      </w:r>
      <w:r w:rsidRPr="00923FD1">
        <w:rPr>
          <w:noProof/>
        </w:rPr>
        <w:tab/>
      </w:r>
      <w:r w:rsidRPr="00923FD1">
        <w:rPr>
          <w:noProof/>
        </w:rPr>
        <w:tab/>
      </w:r>
      <w:r w:rsidRPr="00923FD1">
        <w:rPr>
          <w:noProof/>
        </w:rPr>
        <w:tab/>
      </w:r>
      <w:r w:rsidRPr="00923FD1">
        <w:rPr>
          <w:noProof/>
        </w:rPr>
        <w:tab/>
      </w:r>
    </w:p>
    <w:p w14:paraId="3E939B09" w14:textId="3FAF8422" w:rsidR="00F021A1" w:rsidRPr="00923FD1" w:rsidRDefault="00F021A1" w:rsidP="00F021A1">
      <w:pPr>
        <w:pStyle w:val="Personaje"/>
        <w:rPr>
          <w:noProof/>
        </w:rPr>
      </w:pPr>
      <w:r w:rsidRPr="00923FD1">
        <w:rPr>
          <w:noProof/>
        </w:rPr>
        <w:t>carlos</w:t>
      </w:r>
    </w:p>
    <w:p w14:paraId="0BAA5DFE" w14:textId="68D8A237" w:rsidR="009949F8" w:rsidRPr="00923FD1" w:rsidRDefault="009949F8" w:rsidP="00F021A1">
      <w:pPr>
        <w:pStyle w:val="Verso"/>
        <w:rPr>
          <w:noProof/>
        </w:rPr>
      </w:pPr>
      <w:r w:rsidRPr="00923FD1">
        <w:rPr>
          <w:noProof/>
        </w:rPr>
        <w:tab/>
      </w:r>
      <w:r w:rsidRPr="00923FD1">
        <w:rPr>
          <w:noProof/>
        </w:rPr>
        <w:tab/>
      </w:r>
      <w:r w:rsidR="00F021A1" w:rsidRPr="00923FD1">
        <w:rPr>
          <w:noProof/>
        </w:rPr>
        <w:tab/>
      </w:r>
      <w:r w:rsidRPr="00923FD1">
        <w:rPr>
          <w:noProof/>
        </w:rPr>
        <w:t>No te dé, Isabel, cuidado,</w:t>
      </w:r>
    </w:p>
    <w:p w14:paraId="21E49957" w14:textId="77777777" w:rsidR="009949F8" w:rsidRPr="00923FD1" w:rsidRDefault="009949F8" w:rsidP="00F021A1">
      <w:pPr>
        <w:pStyle w:val="Verso"/>
        <w:rPr>
          <w:noProof/>
        </w:rPr>
      </w:pPr>
      <w:r w:rsidRPr="00923FD1">
        <w:rPr>
          <w:noProof/>
        </w:rPr>
        <w:tab/>
      </w:r>
      <w:r w:rsidRPr="00923FD1">
        <w:rPr>
          <w:noProof/>
        </w:rPr>
        <w:tab/>
      </w:r>
      <w:r w:rsidRPr="00923FD1">
        <w:rPr>
          <w:noProof/>
        </w:rPr>
        <w:tab/>
        <w:t>que la fuente pura y bella</w:t>
      </w:r>
    </w:p>
    <w:p w14:paraId="59DB5DB2" w14:textId="69E11141"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 xml:space="preserve"> más agrada al pie de un árbol,</w:t>
      </w:r>
    </w:p>
    <w:p w14:paraId="4FA64D41" w14:textId="77777777" w:rsidR="009949F8" w:rsidRPr="00923FD1" w:rsidRDefault="009949F8" w:rsidP="00F021A1">
      <w:pPr>
        <w:pStyle w:val="Verso"/>
        <w:rPr>
          <w:noProof/>
        </w:rPr>
      </w:pPr>
      <w:r w:rsidRPr="00923FD1">
        <w:rPr>
          <w:noProof/>
        </w:rPr>
        <w:tab/>
      </w:r>
      <w:r w:rsidRPr="00923FD1">
        <w:rPr>
          <w:noProof/>
        </w:rPr>
        <w:tab/>
      </w:r>
      <w:r w:rsidRPr="00923FD1">
        <w:rPr>
          <w:noProof/>
        </w:rPr>
        <w:tab/>
        <w:t>entre arenillas y flores,</w:t>
      </w:r>
    </w:p>
    <w:p w14:paraId="39EE9D6A" w14:textId="6490E9EB" w:rsidR="009949F8" w:rsidRPr="00923FD1" w:rsidRDefault="009949F8" w:rsidP="00F021A1">
      <w:pPr>
        <w:pStyle w:val="Verso"/>
        <w:rPr>
          <w:noProof/>
        </w:rPr>
      </w:pPr>
      <w:r w:rsidRPr="00923FD1">
        <w:rPr>
          <w:noProof/>
        </w:rPr>
        <w:tab/>
      </w:r>
      <w:r w:rsidRPr="00923FD1">
        <w:rPr>
          <w:noProof/>
        </w:rPr>
        <w:tab/>
      </w:r>
      <w:r w:rsidRPr="00923FD1">
        <w:rPr>
          <w:noProof/>
        </w:rPr>
        <w:tab/>
        <w:t xml:space="preserve">que </w:t>
      </w:r>
      <w:bookmarkStart w:id="2" w:name="_Hlk47787749"/>
      <w:r w:rsidRPr="00923FD1">
        <w:rPr>
          <w:noProof/>
        </w:rPr>
        <w:t xml:space="preserve">de jaspes </w:t>
      </w:r>
      <w:bookmarkEnd w:id="2"/>
      <w:r w:rsidRPr="00923FD1">
        <w:rPr>
          <w:noProof/>
        </w:rPr>
        <w:t>de colores</w:t>
      </w:r>
      <w:r w:rsidRPr="00923FD1">
        <w:rPr>
          <w:noProof/>
        </w:rPr>
        <w:tab/>
      </w:r>
      <w:r w:rsidRPr="00923FD1">
        <w:rPr>
          <w:noProof/>
        </w:rPr>
        <w:tab/>
      </w:r>
      <w:r w:rsidRPr="00923FD1">
        <w:rPr>
          <w:noProof/>
        </w:rPr>
        <w:tab/>
      </w:r>
      <w:r w:rsidRPr="00923FD1">
        <w:rPr>
          <w:noProof/>
        </w:rPr>
        <w:tab/>
      </w:r>
      <w:r w:rsidRPr="00923FD1">
        <w:rPr>
          <w:noProof/>
        </w:rPr>
        <w:tab/>
      </w:r>
    </w:p>
    <w:p w14:paraId="1219CD71" w14:textId="77777777" w:rsidR="009949F8" w:rsidRPr="00923FD1" w:rsidRDefault="009949F8" w:rsidP="00F021A1">
      <w:pPr>
        <w:pStyle w:val="Verso"/>
        <w:rPr>
          <w:noProof/>
        </w:rPr>
      </w:pPr>
      <w:r w:rsidRPr="00923FD1">
        <w:rPr>
          <w:noProof/>
        </w:rPr>
        <w:tab/>
      </w:r>
      <w:r w:rsidRPr="00923FD1">
        <w:rPr>
          <w:noProof/>
        </w:rPr>
        <w:tab/>
      </w:r>
      <w:r w:rsidRPr="00923FD1">
        <w:rPr>
          <w:noProof/>
        </w:rPr>
        <w:tab/>
        <w:t>y de figuras de mármol,</w:t>
      </w:r>
    </w:p>
    <w:p w14:paraId="02EB2B0A" w14:textId="5DF70E00"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 xml:space="preserve"> y más el campo florido</w:t>
      </w:r>
    </w:p>
    <w:p w14:paraId="12DEE0F3" w14:textId="77777777" w:rsidR="009949F8" w:rsidRPr="00923FD1" w:rsidRDefault="009949F8" w:rsidP="00F021A1">
      <w:pPr>
        <w:pStyle w:val="Verso"/>
        <w:rPr>
          <w:noProof/>
        </w:rPr>
      </w:pPr>
      <w:r w:rsidRPr="00923FD1">
        <w:rPr>
          <w:noProof/>
        </w:rPr>
        <w:tab/>
      </w:r>
      <w:r w:rsidRPr="00923FD1">
        <w:rPr>
          <w:noProof/>
        </w:rPr>
        <w:tab/>
      </w:r>
      <w:r w:rsidRPr="00923FD1">
        <w:rPr>
          <w:noProof/>
        </w:rPr>
        <w:tab/>
        <w:t>que el más compuesto jardín,</w:t>
      </w:r>
    </w:p>
    <w:p w14:paraId="0B68743E" w14:textId="77777777" w:rsidR="009949F8" w:rsidRPr="00923FD1" w:rsidRDefault="009949F8" w:rsidP="00F021A1">
      <w:pPr>
        <w:pStyle w:val="Verso"/>
        <w:rPr>
          <w:noProof/>
        </w:rPr>
      </w:pPr>
      <w:r w:rsidRPr="00923FD1">
        <w:rPr>
          <w:noProof/>
        </w:rPr>
        <w:tab/>
      </w:r>
      <w:r w:rsidRPr="00923FD1">
        <w:rPr>
          <w:noProof/>
        </w:rPr>
        <w:tab/>
      </w:r>
      <w:r w:rsidRPr="00923FD1">
        <w:rPr>
          <w:noProof/>
        </w:rPr>
        <w:tab/>
        <w:t>que a lo natural, en fin,</w:t>
      </w:r>
    </w:p>
    <w:p w14:paraId="41402E36" w14:textId="266ACCC4" w:rsidR="009949F8" w:rsidRPr="00923FD1" w:rsidRDefault="009949F8" w:rsidP="00F021A1">
      <w:pPr>
        <w:pStyle w:val="Verso"/>
        <w:rPr>
          <w:noProof/>
        </w:rPr>
      </w:pPr>
      <w:r w:rsidRPr="00923FD1">
        <w:rPr>
          <w:noProof/>
        </w:rPr>
        <w:tab/>
      </w:r>
      <w:r w:rsidRPr="00923FD1">
        <w:rPr>
          <w:noProof/>
        </w:rPr>
        <w:tab/>
      </w:r>
      <w:r w:rsidRPr="00923FD1">
        <w:rPr>
          <w:noProof/>
        </w:rPr>
        <w:tab/>
        <w:t>siempre está el arte rendido.</w:t>
      </w:r>
      <w:r w:rsidRPr="00923FD1">
        <w:rPr>
          <w:noProof/>
        </w:rPr>
        <w:tab/>
      </w:r>
      <w:r w:rsidRPr="00923FD1">
        <w:rPr>
          <w:noProof/>
        </w:rPr>
        <w:tab/>
      </w:r>
      <w:r w:rsidRPr="00923FD1">
        <w:rPr>
          <w:noProof/>
        </w:rPr>
        <w:tab/>
      </w:r>
      <w:r w:rsidRPr="00923FD1">
        <w:rPr>
          <w:noProof/>
        </w:rPr>
        <w:tab/>
      </w:r>
      <w:r w:rsidRPr="00923FD1">
        <w:rPr>
          <w:noProof/>
        </w:rPr>
        <w:tab/>
      </w:r>
    </w:p>
    <w:p w14:paraId="5639B697" w14:textId="74F7B566"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 xml:space="preserve"> Por mal que engastada estés,</w:t>
      </w:r>
    </w:p>
    <w:p w14:paraId="7F1EAB0C" w14:textId="77777777" w:rsidR="009949F8" w:rsidRPr="00923FD1" w:rsidRDefault="009949F8" w:rsidP="00F021A1">
      <w:pPr>
        <w:pStyle w:val="Verso"/>
        <w:rPr>
          <w:noProof/>
        </w:rPr>
      </w:pPr>
      <w:r w:rsidRPr="00923FD1">
        <w:rPr>
          <w:noProof/>
        </w:rPr>
        <w:tab/>
      </w:r>
      <w:r w:rsidRPr="00923FD1">
        <w:rPr>
          <w:noProof/>
        </w:rPr>
        <w:tab/>
      </w:r>
      <w:r w:rsidRPr="00923FD1">
        <w:rPr>
          <w:noProof/>
        </w:rPr>
        <w:tab/>
        <w:t>no dejas de ser diamante.</w:t>
      </w:r>
    </w:p>
    <w:p w14:paraId="606D8285" w14:textId="64350766" w:rsidR="00F021A1" w:rsidRPr="00923FD1" w:rsidRDefault="00F021A1" w:rsidP="00F021A1">
      <w:pPr>
        <w:pStyle w:val="Personaje"/>
        <w:rPr>
          <w:noProof/>
        </w:rPr>
      </w:pPr>
      <w:r w:rsidRPr="00923FD1">
        <w:rPr>
          <w:noProof/>
        </w:rPr>
        <w:t>isabel</w:t>
      </w:r>
    </w:p>
    <w:p w14:paraId="5694F6A6" w14:textId="18611BA0" w:rsidR="009949F8" w:rsidRPr="00923FD1" w:rsidRDefault="009949F8" w:rsidP="00F021A1">
      <w:pPr>
        <w:pStyle w:val="Verso"/>
        <w:rPr>
          <w:noProof/>
        </w:rPr>
      </w:pPr>
      <w:r w:rsidRPr="00923FD1">
        <w:rPr>
          <w:noProof/>
        </w:rPr>
        <w:tab/>
      </w:r>
      <w:r w:rsidRPr="00923FD1">
        <w:rPr>
          <w:noProof/>
        </w:rPr>
        <w:tab/>
      </w:r>
      <w:r w:rsidRPr="00923FD1">
        <w:rPr>
          <w:noProof/>
        </w:rPr>
        <w:tab/>
        <w:t>Entra, pues, y no te espante</w:t>
      </w:r>
    </w:p>
    <w:p w14:paraId="2BC731EC" w14:textId="77777777" w:rsidR="009949F8" w:rsidRPr="00923FD1" w:rsidRDefault="009949F8" w:rsidP="00F021A1">
      <w:pPr>
        <w:pStyle w:val="Verso"/>
        <w:rPr>
          <w:noProof/>
        </w:rPr>
      </w:pPr>
      <w:r w:rsidRPr="00923FD1">
        <w:rPr>
          <w:noProof/>
        </w:rPr>
        <w:tab/>
      </w:r>
      <w:r w:rsidRPr="00923FD1">
        <w:rPr>
          <w:noProof/>
        </w:rPr>
        <w:tab/>
      </w:r>
      <w:r w:rsidRPr="00923FD1">
        <w:rPr>
          <w:noProof/>
        </w:rPr>
        <w:tab/>
        <w:t>la pobreza en que me ves,</w:t>
      </w:r>
    </w:p>
    <w:p w14:paraId="13D2E8A1" w14:textId="6A3E405C" w:rsidR="009949F8" w:rsidRPr="00923FD1" w:rsidRDefault="009949F8" w:rsidP="00F021A1">
      <w:pPr>
        <w:pStyle w:val="Verso"/>
        <w:rPr>
          <w:noProof/>
        </w:rPr>
      </w:pPr>
      <w:r w:rsidRPr="00923FD1">
        <w:rPr>
          <w:noProof/>
        </w:rPr>
        <w:tab/>
      </w:r>
      <w:r w:rsidRPr="00923FD1">
        <w:rPr>
          <w:noProof/>
        </w:rPr>
        <w:tab/>
      </w:r>
      <w:r w:rsidRPr="00923FD1">
        <w:rPr>
          <w:noProof/>
        </w:rPr>
        <w:tab/>
      </w:r>
      <w:r w:rsidR="00F021A1" w:rsidRPr="00923FD1">
        <w:rPr>
          <w:noProof/>
        </w:rPr>
        <w:t xml:space="preserve"> </w:t>
      </w:r>
      <w:r w:rsidRPr="00923FD1">
        <w:rPr>
          <w:noProof/>
        </w:rPr>
        <w:t xml:space="preserve">  que un padre honrado, perdido</w:t>
      </w:r>
      <w:r w:rsidRPr="00923FD1">
        <w:rPr>
          <w:noProof/>
        </w:rPr>
        <w:tab/>
      </w:r>
      <w:r w:rsidRPr="00923FD1">
        <w:rPr>
          <w:noProof/>
        </w:rPr>
        <w:tab/>
      </w:r>
      <w:r w:rsidRPr="00923FD1">
        <w:rPr>
          <w:noProof/>
        </w:rPr>
        <w:tab/>
      </w:r>
      <w:r w:rsidRPr="00923FD1">
        <w:rPr>
          <w:noProof/>
        </w:rPr>
        <w:tab/>
      </w:r>
    </w:p>
    <w:p w14:paraId="1D331D51" w14:textId="77777777" w:rsidR="009949F8" w:rsidRPr="00923FD1" w:rsidRDefault="009949F8" w:rsidP="00F021A1">
      <w:pPr>
        <w:pStyle w:val="Verso"/>
        <w:rPr>
          <w:noProof/>
        </w:rPr>
      </w:pPr>
      <w:r w:rsidRPr="00923FD1">
        <w:rPr>
          <w:noProof/>
        </w:rPr>
        <w:tab/>
      </w:r>
      <w:r w:rsidRPr="00923FD1">
        <w:rPr>
          <w:noProof/>
        </w:rPr>
        <w:tab/>
      </w:r>
      <w:r w:rsidRPr="00923FD1">
        <w:rPr>
          <w:noProof/>
        </w:rPr>
        <w:tab/>
        <w:t>por fïanzas, y al fin muerto,</w:t>
      </w:r>
    </w:p>
    <w:p w14:paraId="4CF86213" w14:textId="77777777" w:rsidR="009949F8" w:rsidRPr="00923FD1" w:rsidRDefault="009949F8" w:rsidP="00F021A1">
      <w:pPr>
        <w:pStyle w:val="Verso"/>
        <w:rPr>
          <w:noProof/>
        </w:rPr>
      </w:pPr>
      <w:r w:rsidRPr="00923FD1">
        <w:rPr>
          <w:noProof/>
        </w:rPr>
        <w:tab/>
      </w:r>
      <w:r w:rsidRPr="00923FD1">
        <w:rPr>
          <w:noProof/>
        </w:rPr>
        <w:tab/>
      </w:r>
      <w:r w:rsidRPr="00923FD1">
        <w:rPr>
          <w:noProof/>
        </w:rPr>
        <w:tab/>
        <w:t>dejó este campo desierto,</w:t>
      </w:r>
    </w:p>
    <w:p w14:paraId="6FD74ED6" w14:textId="77777777" w:rsidR="009949F8" w:rsidRPr="00923FD1" w:rsidRDefault="009949F8" w:rsidP="00F021A1">
      <w:pPr>
        <w:pStyle w:val="Verso"/>
        <w:rPr>
          <w:noProof/>
        </w:rPr>
      </w:pPr>
      <w:r w:rsidRPr="00923FD1">
        <w:rPr>
          <w:noProof/>
        </w:rPr>
        <w:tab/>
      </w:r>
      <w:r w:rsidRPr="00923FD1">
        <w:rPr>
          <w:noProof/>
        </w:rPr>
        <w:tab/>
      </w:r>
      <w:r w:rsidRPr="00923FD1">
        <w:rPr>
          <w:noProof/>
        </w:rPr>
        <w:tab/>
        <w:t>de sus consejos florido,</w:t>
      </w:r>
    </w:p>
    <w:p w14:paraId="31F86313" w14:textId="3768E37D" w:rsidR="009949F8" w:rsidRPr="00923FD1" w:rsidRDefault="009949F8" w:rsidP="00F021A1">
      <w:pPr>
        <w:pStyle w:val="Verso"/>
        <w:rPr>
          <w:noProof/>
        </w:rPr>
      </w:pPr>
      <w:r w:rsidRPr="00923FD1">
        <w:rPr>
          <w:noProof/>
        </w:rPr>
        <w:tab/>
      </w:r>
      <w:r w:rsidRPr="00923FD1">
        <w:rPr>
          <w:noProof/>
        </w:rPr>
        <w:tab/>
      </w:r>
      <w:r w:rsidRPr="00923FD1">
        <w:rPr>
          <w:noProof/>
        </w:rPr>
        <w:tab/>
        <w:t xml:space="preserve">  </w:t>
      </w:r>
      <w:r w:rsidR="00F021A1" w:rsidRPr="00923FD1">
        <w:rPr>
          <w:noProof/>
        </w:rPr>
        <w:t xml:space="preserve"> </w:t>
      </w:r>
      <w:r w:rsidRPr="00923FD1">
        <w:rPr>
          <w:noProof/>
        </w:rPr>
        <w:t>donde solo mi labor</w:t>
      </w:r>
    </w:p>
    <w:p w14:paraId="20FDA925" w14:textId="0BD947B1" w:rsidR="009949F8" w:rsidRPr="00923FD1" w:rsidRDefault="009949F8" w:rsidP="00F021A1">
      <w:pPr>
        <w:pStyle w:val="Verso"/>
        <w:rPr>
          <w:noProof/>
        </w:rPr>
      </w:pPr>
      <w:r w:rsidRPr="00923FD1">
        <w:rPr>
          <w:noProof/>
        </w:rPr>
        <w:tab/>
      </w:r>
      <w:r w:rsidRPr="00923FD1">
        <w:rPr>
          <w:noProof/>
        </w:rPr>
        <w:tab/>
      </w:r>
      <w:r w:rsidRPr="00923FD1">
        <w:rPr>
          <w:noProof/>
        </w:rPr>
        <w:tab/>
        <w:t>me sustenta, como sabes.</w:t>
      </w:r>
      <w:r w:rsidRPr="00923FD1">
        <w:rPr>
          <w:noProof/>
        </w:rPr>
        <w:tab/>
      </w:r>
      <w:r w:rsidRPr="00923FD1">
        <w:rPr>
          <w:noProof/>
        </w:rPr>
        <w:tab/>
      </w:r>
      <w:r w:rsidRPr="00923FD1">
        <w:rPr>
          <w:noProof/>
        </w:rPr>
        <w:tab/>
      </w:r>
      <w:r w:rsidRPr="00923FD1">
        <w:rPr>
          <w:noProof/>
        </w:rPr>
        <w:tab/>
      </w:r>
    </w:p>
    <w:p w14:paraId="2C740D2F" w14:textId="7B2A9F7C" w:rsidR="00F021A1" w:rsidRPr="00923FD1" w:rsidRDefault="00F021A1" w:rsidP="00F021A1">
      <w:pPr>
        <w:pStyle w:val="Personaje"/>
        <w:rPr>
          <w:noProof/>
        </w:rPr>
      </w:pPr>
      <w:r w:rsidRPr="00923FD1">
        <w:rPr>
          <w:noProof/>
        </w:rPr>
        <w:t>carlos</w:t>
      </w:r>
    </w:p>
    <w:p w14:paraId="3E4EB0BB" w14:textId="59D40FA4" w:rsidR="009949F8" w:rsidRPr="00923FD1" w:rsidRDefault="009949F8" w:rsidP="00F021A1">
      <w:pPr>
        <w:pStyle w:val="Verso"/>
        <w:rPr>
          <w:noProof/>
        </w:rPr>
      </w:pPr>
      <w:r w:rsidRPr="00923FD1">
        <w:rPr>
          <w:noProof/>
        </w:rPr>
        <w:lastRenderedPageBreak/>
        <w:tab/>
      </w:r>
      <w:r w:rsidRPr="00923FD1">
        <w:rPr>
          <w:noProof/>
        </w:rPr>
        <w:tab/>
      </w:r>
      <w:r w:rsidR="00F021A1" w:rsidRPr="00923FD1">
        <w:rPr>
          <w:noProof/>
        </w:rPr>
        <w:tab/>
      </w:r>
      <w:r w:rsidRPr="00923FD1">
        <w:rPr>
          <w:noProof/>
        </w:rPr>
        <w:t>No hay tesoros que me alabes</w:t>
      </w:r>
    </w:p>
    <w:p w14:paraId="6BDEC9ED" w14:textId="77777777" w:rsidR="009949F8" w:rsidRPr="00923FD1" w:rsidRDefault="009949F8" w:rsidP="00F021A1">
      <w:pPr>
        <w:pStyle w:val="Verso"/>
        <w:rPr>
          <w:noProof/>
        </w:rPr>
      </w:pPr>
      <w:r w:rsidRPr="00923FD1">
        <w:rPr>
          <w:noProof/>
        </w:rPr>
        <w:tab/>
      </w:r>
      <w:r w:rsidRPr="00923FD1">
        <w:rPr>
          <w:noProof/>
        </w:rPr>
        <w:tab/>
      </w:r>
      <w:r w:rsidRPr="00923FD1">
        <w:rPr>
          <w:noProof/>
        </w:rPr>
        <w:tab/>
        <w:t>como tu virtud y honor.</w:t>
      </w:r>
    </w:p>
    <w:p w14:paraId="5CF57AB0"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Presto verás tan trocada</w:t>
      </w:r>
    </w:p>
    <w:p w14:paraId="507099DD" w14:textId="77777777" w:rsidR="009949F8" w:rsidRPr="00923FD1" w:rsidRDefault="009949F8" w:rsidP="00F021A1">
      <w:pPr>
        <w:pStyle w:val="Verso"/>
        <w:rPr>
          <w:noProof/>
        </w:rPr>
      </w:pPr>
      <w:r w:rsidRPr="00923FD1">
        <w:rPr>
          <w:noProof/>
        </w:rPr>
        <w:tab/>
      </w:r>
      <w:r w:rsidRPr="00923FD1">
        <w:rPr>
          <w:noProof/>
        </w:rPr>
        <w:tab/>
      </w:r>
      <w:r w:rsidRPr="00923FD1">
        <w:rPr>
          <w:noProof/>
        </w:rPr>
        <w:tab/>
        <w:t>tu casa como ha de ser</w:t>
      </w:r>
    </w:p>
    <w:p w14:paraId="0ACB8AA8" w14:textId="7AE9D7B4" w:rsidR="009949F8" w:rsidRPr="00923FD1" w:rsidRDefault="009949F8" w:rsidP="00F021A1">
      <w:pPr>
        <w:pStyle w:val="Verso"/>
        <w:rPr>
          <w:noProof/>
        </w:rPr>
      </w:pPr>
      <w:r w:rsidRPr="00923FD1">
        <w:rPr>
          <w:noProof/>
        </w:rPr>
        <w:tab/>
      </w:r>
      <w:r w:rsidRPr="00923FD1">
        <w:rPr>
          <w:noProof/>
        </w:rPr>
        <w:tab/>
      </w:r>
      <w:r w:rsidRPr="00923FD1">
        <w:rPr>
          <w:noProof/>
        </w:rPr>
        <w:tab/>
        <w:t>para quien es mi mujer.</w:t>
      </w:r>
      <w:r w:rsidRPr="00923FD1">
        <w:rPr>
          <w:noProof/>
        </w:rPr>
        <w:tab/>
      </w:r>
      <w:r w:rsidRPr="00923FD1">
        <w:rPr>
          <w:noProof/>
        </w:rPr>
        <w:tab/>
      </w:r>
      <w:r w:rsidRPr="00923FD1">
        <w:rPr>
          <w:noProof/>
        </w:rPr>
        <w:tab/>
      </w:r>
      <w:r w:rsidRPr="00923FD1">
        <w:rPr>
          <w:noProof/>
        </w:rPr>
        <w:tab/>
      </w:r>
    </w:p>
    <w:p w14:paraId="6F607586" w14:textId="62898BB1" w:rsidR="00F021A1" w:rsidRPr="00923FD1" w:rsidRDefault="00F021A1" w:rsidP="00F021A1">
      <w:pPr>
        <w:pStyle w:val="Personaje"/>
        <w:rPr>
          <w:noProof/>
        </w:rPr>
      </w:pPr>
      <w:r w:rsidRPr="00923FD1">
        <w:rPr>
          <w:noProof/>
        </w:rPr>
        <w:t>isabel</w:t>
      </w:r>
    </w:p>
    <w:p w14:paraId="3D92FA91" w14:textId="6E84954C" w:rsidR="009949F8" w:rsidRPr="00923FD1" w:rsidRDefault="009949F8" w:rsidP="00F021A1">
      <w:pPr>
        <w:pStyle w:val="Verso"/>
        <w:rPr>
          <w:noProof/>
        </w:rPr>
      </w:pPr>
      <w:r w:rsidRPr="00923FD1">
        <w:rPr>
          <w:noProof/>
        </w:rPr>
        <w:tab/>
      </w:r>
      <w:r w:rsidRPr="00923FD1">
        <w:rPr>
          <w:noProof/>
        </w:rPr>
        <w:tab/>
      </w:r>
      <w:r w:rsidRPr="00923FD1">
        <w:rPr>
          <w:noProof/>
        </w:rPr>
        <w:tab/>
        <w:t>Si el alma, Carlos, te agrada,</w:t>
      </w:r>
    </w:p>
    <w:p w14:paraId="4AA3549B" w14:textId="77777777" w:rsidR="009949F8" w:rsidRPr="00923FD1" w:rsidRDefault="009949F8" w:rsidP="00F021A1">
      <w:pPr>
        <w:pStyle w:val="Verso"/>
        <w:rPr>
          <w:noProof/>
        </w:rPr>
      </w:pPr>
      <w:r w:rsidRPr="00923FD1">
        <w:rPr>
          <w:noProof/>
        </w:rPr>
        <w:tab/>
      </w:r>
      <w:r w:rsidRPr="00923FD1">
        <w:rPr>
          <w:noProof/>
        </w:rPr>
        <w:tab/>
      </w:r>
      <w:r w:rsidRPr="00923FD1">
        <w:rPr>
          <w:noProof/>
        </w:rPr>
        <w:tab/>
        <w:t xml:space="preserve">  presto en su centro verás</w:t>
      </w:r>
    </w:p>
    <w:p w14:paraId="76F1A688" w14:textId="77777777" w:rsidR="009949F8" w:rsidRPr="00923FD1" w:rsidRDefault="009949F8" w:rsidP="00F021A1">
      <w:pPr>
        <w:pStyle w:val="Verso"/>
        <w:rPr>
          <w:noProof/>
        </w:rPr>
      </w:pPr>
      <w:r w:rsidRPr="00923FD1">
        <w:rPr>
          <w:noProof/>
        </w:rPr>
        <w:tab/>
      </w:r>
      <w:r w:rsidRPr="00923FD1">
        <w:rPr>
          <w:noProof/>
        </w:rPr>
        <w:tab/>
      </w:r>
      <w:r w:rsidRPr="00923FD1">
        <w:rPr>
          <w:noProof/>
        </w:rPr>
        <w:tab/>
        <w:t>tan rica tapicería</w:t>
      </w:r>
    </w:p>
    <w:p w14:paraId="2F8EA2A6" w14:textId="77777777" w:rsidR="009949F8" w:rsidRPr="00923FD1" w:rsidRDefault="009949F8" w:rsidP="00F021A1">
      <w:pPr>
        <w:pStyle w:val="Verso"/>
        <w:rPr>
          <w:noProof/>
        </w:rPr>
      </w:pPr>
      <w:r w:rsidRPr="00923FD1">
        <w:rPr>
          <w:noProof/>
        </w:rPr>
        <w:tab/>
      </w:r>
      <w:r w:rsidRPr="00923FD1">
        <w:rPr>
          <w:noProof/>
        </w:rPr>
        <w:tab/>
      </w:r>
      <w:r w:rsidRPr="00923FD1">
        <w:rPr>
          <w:noProof/>
        </w:rPr>
        <w:tab/>
        <w:t>que digas que el sol al día</w:t>
      </w:r>
    </w:p>
    <w:p w14:paraId="0E027BDF" w14:textId="78050BE6" w:rsidR="009949F8" w:rsidRPr="00923FD1" w:rsidRDefault="009949F8" w:rsidP="00F021A1">
      <w:pPr>
        <w:pStyle w:val="Verso"/>
        <w:rPr>
          <w:noProof/>
        </w:rPr>
      </w:pPr>
      <w:r w:rsidRPr="00923FD1">
        <w:rPr>
          <w:noProof/>
        </w:rPr>
        <w:tab/>
      </w:r>
      <w:r w:rsidRPr="00923FD1">
        <w:rPr>
          <w:noProof/>
        </w:rPr>
        <w:tab/>
      </w:r>
      <w:r w:rsidRPr="00923FD1">
        <w:rPr>
          <w:noProof/>
        </w:rPr>
        <w:tab/>
        <w:t>no alumbra ni adorna más.</w:t>
      </w:r>
      <w:r w:rsidRPr="00923FD1">
        <w:rPr>
          <w:noProof/>
        </w:rPr>
        <w:tab/>
      </w:r>
      <w:r w:rsidRPr="00923FD1">
        <w:rPr>
          <w:noProof/>
        </w:rPr>
        <w:tab/>
      </w:r>
      <w:r w:rsidRPr="00923FD1">
        <w:rPr>
          <w:noProof/>
        </w:rPr>
        <w:tab/>
      </w:r>
      <w:r w:rsidRPr="00923FD1">
        <w:rPr>
          <w:noProof/>
        </w:rPr>
        <w:tab/>
      </w:r>
      <w:r w:rsidRPr="00923FD1">
        <w:rPr>
          <w:noProof/>
        </w:rPr>
        <w:tab/>
      </w:r>
    </w:p>
    <w:p w14:paraId="1056CB05" w14:textId="77777777" w:rsidR="009949F8" w:rsidRPr="00923FD1" w:rsidRDefault="009949F8" w:rsidP="009949F8">
      <w:pPr>
        <w:spacing w:after="0" w:line="240" w:lineRule="auto"/>
        <w:rPr>
          <w:rFonts w:ascii="Garamond" w:hAnsi="Garamond" w:cs="Times New Roman"/>
          <w:noProof/>
          <w:sz w:val="24"/>
          <w:szCs w:val="24"/>
        </w:rPr>
      </w:pPr>
    </w:p>
    <w:p w14:paraId="4BE0FE25" w14:textId="511D755E" w:rsidR="002A0007" w:rsidRPr="00923FD1" w:rsidRDefault="009949F8" w:rsidP="002A0007">
      <w:pPr>
        <w:pStyle w:val="Acot"/>
        <w:rPr>
          <w:noProof/>
        </w:rPr>
      </w:pPr>
      <w:r w:rsidRPr="00923FD1">
        <w:rPr>
          <w:noProof/>
        </w:rPr>
        <w:t>Vanse, y salen don Juan, caballero de Toledo, y Hipólito, mercader indiano, Ramiro y Florencio, criados</w:t>
      </w:r>
    </w:p>
    <w:p w14:paraId="744EECD2" w14:textId="6BEFBA5D" w:rsidR="002A0007" w:rsidRPr="00923FD1" w:rsidRDefault="002A0007" w:rsidP="002A0007">
      <w:pPr>
        <w:pStyle w:val="Personaje"/>
        <w:rPr>
          <w:noProof/>
        </w:rPr>
      </w:pPr>
      <w:r w:rsidRPr="00923FD1">
        <w:rPr>
          <w:noProof/>
        </w:rPr>
        <w:t>hipólito</w:t>
      </w:r>
    </w:p>
    <w:p w14:paraId="66CD7014" w14:textId="0364E7CE" w:rsidR="002A0007" w:rsidRPr="00923FD1" w:rsidRDefault="002A0007" w:rsidP="002A0007">
      <w:pPr>
        <w:rPr>
          <w:rFonts w:ascii="Garamond" w:hAnsi="Garamond"/>
        </w:rPr>
      </w:pPr>
      <w:r w:rsidRPr="00923FD1">
        <w:rPr>
          <w:rFonts w:ascii="Garamond" w:hAnsi="Garamond"/>
        </w:rPr>
        <w:t>$romance en e-a</w:t>
      </w:r>
    </w:p>
    <w:p w14:paraId="4599905A" w14:textId="0058764C" w:rsidR="009949F8" w:rsidRPr="00923FD1" w:rsidRDefault="009949F8" w:rsidP="002A0007">
      <w:pPr>
        <w:pStyle w:val="Verso"/>
        <w:rPr>
          <w:noProof/>
        </w:rPr>
      </w:pPr>
      <w:r w:rsidRPr="00923FD1">
        <w:rPr>
          <w:noProof/>
        </w:rPr>
        <w:tab/>
      </w:r>
      <w:r w:rsidRPr="00923FD1">
        <w:rPr>
          <w:noProof/>
        </w:rPr>
        <w:tab/>
        <w:t xml:space="preserve"> </w:t>
      </w:r>
      <w:r w:rsidR="002A0007" w:rsidRPr="00923FD1">
        <w:rPr>
          <w:noProof/>
        </w:rPr>
        <w:tab/>
      </w:r>
      <w:r w:rsidRPr="00923FD1">
        <w:rPr>
          <w:noProof/>
        </w:rPr>
        <w:t xml:space="preserve"> ¡Hermosa ciudad, Toledo!</w:t>
      </w:r>
    </w:p>
    <w:p w14:paraId="30C406F4" w14:textId="6B4B9375" w:rsidR="002A0007" w:rsidRPr="00923FD1" w:rsidRDefault="002A0007" w:rsidP="002A0007">
      <w:pPr>
        <w:pStyle w:val="Personaje"/>
        <w:rPr>
          <w:noProof/>
        </w:rPr>
      </w:pPr>
      <w:r w:rsidRPr="00923FD1">
        <w:rPr>
          <w:noProof/>
        </w:rPr>
        <w:t>juan</w:t>
      </w:r>
    </w:p>
    <w:p w14:paraId="2F439993" w14:textId="388DBE23" w:rsidR="009949F8" w:rsidRPr="00923FD1" w:rsidRDefault="009949F8" w:rsidP="002A0007">
      <w:pPr>
        <w:pStyle w:val="Verso"/>
        <w:rPr>
          <w:noProof/>
        </w:rPr>
      </w:pPr>
      <w:r w:rsidRPr="00923FD1">
        <w:rPr>
          <w:noProof/>
        </w:rPr>
        <w:tab/>
      </w:r>
      <w:r w:rsidRPr="00923FD1">
        <w:rPr>
          <w:noProof/>
        </w:rPr>
        <w:tab/>
      </w:r>
      <w:r w:rsidRPr="00923FD1">
        <w:rPr>
          <w:noProof/>
        </w:rPr>
        <w:tab/>
        <w:t>Sobre estas inmensas peñas</w:t>
      </w:r>
    </w:p>
    <w:p w14:paraId="4F675DD0" w14:textId="77777777" w:rsidR="009949F8" w:rsidRPr="00923FD1" w:rsidRDefault="009949F8" w:rsidP="002A0007">
      <w:pPr>
        <w:pStyle w:val="Verso"/>
        <w:rPr>
          <w:noProof/>
        </w:rPr>
      </w:pPr>
      <w:r w:rsidRPr="00923FD1">
        <w:rPr>
          <w:noProof/>
        </w:rPr>
        <w:tab/>
      </w:r>
      <w:r w:rsidRPr="00923FD1">
        <w:rPr>
          <w:noProof/>
        </w:rPr>
        <w:tab/>
      </w:r>
      <w:r w:rsidRPr="00923FD1">
        <w:rPr>
          <w:noProof/>
        </w:rPr>
        <w:tab/>
        <w:t>tiene su nombre imperial</w:t>
      </w:r>
    </w:p>
    <w:p w14:paraId="4B86E45B" w14:textId="77777777" w:rsidR="009949F8" w:rsidRPr="00923FD1" w:rsidRDefault="009949F8" w:rsidP="002A0007">
      <w:pPr>
        <w:pStyle w:val="Verso"/>
        <w:rPr>
          <w:noProof/>
        </w:rPr>
      </w:pPr>
      <w:r w:rsidRPr="00923FD1">
        <w:rPr>
          <w:noProof/>
        </w:rPr>
        <w:tab/>
      </w:r>
      <w:r w:rsidRPr="00923FD1">
        <w:rPr>
          <w:noProof/>
        </w:rPr>
        <w:tab/>
      </w:r>
      <w:r w:rsidRPr="00923FD1">
        <w:rPr>
          <w:noProof/>
        </w:rPr>
        <w:tab/>
        <w:t>la silla de su grandeza.</w:t>
      </w:r>
    </w:p>
    <w:p w14:paraId="2A735449" w14:textId="25754059" w:rsidR="002A0007" w:rsidRPr="00923FD1" w:rsidRDefault="002A0007" w:rsidP="002A0007">
      <w:pPr>
        <w:pStyle w:val="Personaje"/>
        <w:rPr>
          <w:noProof/>
        </w:rPr>
      </w:pPr>
      <w:r w:rsidRPr="00923FD1">
        <w:rPr>
          <w:noProof/>
        </w:rPr>
        <w:t>hipólito</w:t>
      </w:r>
    </w:p>
    <w:p w14:paraId="10F35133" w14:textId="2F88D4D9"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Desde ellas, sus altas torres</w:t>
      </w:r>
      <w:r w:rsidRPr="00923FD1">
        <w:rPr>
          <w:noProof/>
        </w:rPr>
        <w:tab/>
      </w:r>
      <w:r w:rsidRPr="00923FD1">
        <w:rPr>
          <w:noProof/>
        </w:rPr>
        <w:tab/>
      </w:r>
      <w:r w:rsidRPr="00923FD1">
        <w:rPr>
          <w:noProof/>
        </w:rPr>
        <w:tab/>
      </w:r>
      <w:r w:rsidRPr="00923FD1">
        <w:rPr>
          <w:noProof/>
        </w:rPr>
        <w:tab/>
      </w:r>
    </w:p>
    <w:p w14:paraId="617ED8B5" w14:textId="77777777" w:rsidR="009949F8" w:rsidRPr="00923FD1" w:rsidRDefault="009949F8" w:rsidP="002A0007">
      <w:pPr>
        <w:pStyle w:val="Verso"/>
        <w:rPr>
          <w:noProof/>
        </w:rPr>
      </w:pPr>
      <w:r w:rsidRPr="00923FD1">
        <w:rPr>
          <w:noProof/>
        </w:rPr>
        <w:tab/>
      </w:r>
      <w:r w:rsidRPr="00923FD1">
        <w:rPr>
          <w:noProof/>
        </w:rPr>
        <w:tab/>
      </w:r>
      <w:r w:rsidRPr="00923FD1">
        <w:rPr>
          <w:noProof/>
        </w:rPr>
        <w:tab/>
        <w:t>llegar parece que intentan</w:t>
      </w:r>
    </w:p>
    <w:p w14:paraId="5A4C8705" w14:textId="77777777" w:rsidR="009949F8" w:rsidRPr="00923FD1" w:rsidRDefault="009949F8" w:rsidP="002A0007">
      <w:pPr>
        <w:pStyle w:val="Verso"/>
        <w:rPr>
          <w:noProof/>
        </w:rPr>
      </w:pPr>
      <w:r w:rsidRPr="00923FD1">
        <w:rPr>
          <w:noProof/>
        </w:rPr>
        <w:tab/>
      </w:r>
      <w:r w:rsidRPr="00923FD1">
        <w:rPr>
          <w:noProof/>
        </w:rPr>
        <w:tab/>
      </w:r>
      <w:r w:rsidRPr="00923FD1">
        <w:rPr>
          <w:noProof/>
        </w:rPr>
        <w:tab/>
        <w:t>al sol hermoso de día</w:t>
      </w:r>
    </w:p>
    <w:p w14:paraId="44E4C0E7" w14:textId="77777777" w:rsidR="009949F8" w:rsidRPr="00923FD1" w:rsidRDefault="009949F8" w:rsidP="002A0007">
      <w:pPr>
        <w:pStyle w:val="Verso"/>
        <w:rPr>
          <w:noProof/>
        </w:rPr>
      </w:pPr>
      <w:r w:rsidRPr="00923FD1">
        <w:rPr>
          <w:noProof/>
        </w:rPr>
        <w:tab/>
      </w:r>
      <w:r w:rsidRPr="00923FD1">
        <w:rPr>
          <w:noProof/>
        </w:rPr>
        <w:tab/>
      </w:r>
      <w:r w:rsidRPr="00923FD1">
        <w:rPr>
          <w:noProof/>
        </w:rPr>
        <w:tab/>
        <w:t>y de noche a las estrellas.</w:t>
      </w:r>
    </w:p>
    <w:p w14:paraId="16C941F3" w14:textId="77777777" w:rsidR="009949F8" w:rsidRPr="00923FD1" w:rsidRDefault="009949F8" w:rsidP="002A0007">
      <w:pPr>
        <w:pStyle w:val="Verso"/>
        <w:rPr>
          <w:noProof/>
        </w:rPr>
      </w:pPr>
      <w:r w:rsidRPr="00923FD1">
        <w:rPr>
          <w:noProof/>
        </w:rPr>
        <w:tab/>
      </w:r>
      <w:r w:rsidRPr="00923FD1">
        <w:rPr>
          <w:noProof/>
        </w:rPr>
        <w:tab/>
      </w:r>
      <w:r w:rsidRPr="00923FD1">
        <w:rPr>
          <w:noProof/>
        </w:rPr>
        <w:tab/>
        <w:t>Parece que quiere España</w:t>
      </w:r>
    </w:p>
    <w:p w14:paraId="41F3CD8F" w14:textId="377749F4" w:rsidR="009949F8" w:rsidRPr="00923FD1" w:rsidRDefault="009949F8" w:rsidP="002A0007">
      <w:pPr>
        <w:pStyle w:val="Verso"/>
        <w:rPr>
          <w:noProof/>
        </w:rPr>
      </w:pPr>
      <w:r w:rsidRPr="00923FD1">
        <w:rPr>
          <w:noProof/>
        </w:rPr>
        <w:tab/>
      </w:r>
      <w:r w:rsidRPr="00923FD1">
        <w:rPr>
          <w:noProof/>
        </w:rPr>
        <w:tab/>
      </w:r>
      <w:r w:rsidRPr="00923FD1">
        <w:rPr>
          <w:noProof/>
        </w:rPr>
        <w:tab/>
        <w:t>mirar su antigua cabeza</w:t>
      </w:r>
      <w:r w:rsidRPr="00923FD1">
        <w:rPr>
          <w:noProof/>
        </w:rPr>
        <w:tab/>
      </w:r>
      <w:r w:rsidRPr="00923FD1">
        <w:rPr>
          <w:noProof/>
        </w:rPr>
        <w:tab/>
      </w:r>
      <w:r w:rsidRPr="00923FD1">
        <w:rPr>
          <w:noProof/>
        </w:rPr>
        <w:tab/>
      </w:r>
      <w:r w:rsidRPr="00923FD1">
        <w:rPr>
          <w:noProof/>
        </w:rPr>
        <w:tab/>
      </w:r>
    </w:p>
    <w:p w14:paraId="4121CF53" w14:textId="77777777" w:rsidR="009949F8" w:rsidRPr="00923FD1" w:rsidRDefault="009949F8" w:rsidP="002A0007">
      <w:pPr>
        <w:pStyle w:val="Verso"/>
        <w:rPr>
          <w:noProof/>
        </w:rPr>
      </w:pPr>
      <w:r w:rsidRPr="00923FD1">
        <w:rPr>
          <w:noProof/>
        </w:rPr>
        <w:tab/>
      </w:r>
      <w:r w:rsidRPr="00923FD1">
        <w:rPr>
          <w:noProof/>
        </w:rPr>
        <w:tab/>
      </w:r>
      <w:r w:rsidRPr="00923FD1">
        <w:rPr>
          <w:noProof/>
        </w:rPr>
        <w:tab/>
        <w:t>en los espejos del Tajo,</w:t>
      </w:r>
    </w:p>
    <w:p w14:paraId="491B7DF7" w14:textId="77777777" w:rsidR="009949F8" w:rsidRPr="00923FD1" w:rsidRDefault="009949F8" w:rsidP="002A0007">
      <w:pPr>
        <w:pStyle w:val="Verso"/>
        <w:rPr>
          <w:noProof/>
        </w:rPr>
      </w:pPr>
      <w:r w:rsidRPr="00923FD1">
        <w:rPr>
          <w:noProof/>
        </w:rPr>
        <w:tab/>
      </w:r>
      <w:r w:rsidRPr="00923FD1">
        <w:rPr>
          <w:noProof/>
        </w:rPr>
        <w:tab/>
      </w:r>
      <w:r w:rsidRPr="00923FD1">
        <w:rPr>
          <w:noProof/>
        </w:rPr>
        <w:tab/>
        <w:t>de su hermosura soberbia.</w:t>
      </w:r>
    </w:p>
    <w:p w14:paraId="29A2F9CF" w14:textId="6C5630AB" w:rsidR="002A0007" w:rsidRPr="00923FD1" w:rsidRDefault="002A0007" w:rsidP="002A0007">
      <w:pPr>
        <w:pStyle w:val="Personaje"/>
        <w:rPr>
          <w:noProof/>
        </w:rPr>
      </w:pPr>
      <w:r w:rsidRPr="00923FD1">
        <w:rPr>
          <w:noProof/>
        </w:rPr>
        <w:lastRenderedPageBreak/>
        <w:t>juan</w:t>
      </w:r>
    </w:p>
    <w:p w14:paraId="3EBC4C44" w14:textId="33C50D7B" w:rsidR="009949F8" w:rsidRPr="00923FD1" w:rsidRDefault="009949F8" w:rsidP="002A0007">
      <w:pPr>
        <w:pStyle w:val="Verso"/>
        <w:rPr>
          <w:noProof/>
        </w:rPr>
      </w:pPr>
      <w:r w:rsidRPr="00923FD1">
        <w:rPr>
          <w:noProof/>
        </w:rPr>
        <w:tab/>
      </w:r>
      <w:r w:rsidRPr="00923FD1">
        <w:rPr>
          <w:noProof/>
        </w:rPr>
        <w:tab/>
      </w:r>
      <w:r w:rsidRPr="00923FD1">
        <w:rPr>
          <w:noProof/>
        </w:rPr>
        <w:tab/>
        <w:t>Hicieron los reyes godos</w:t>
      </w:r>
    </w:p>
    <w:p w14:paraId="58C696E2" w14:textId="77777777" w:rsidR="009949F8" w:rsidRPr="00923FD1" w:rsidRDefault="009949F8" w:rsidP="002A0007">
      <w:pPr>
        <w:pStyle w:val="Verso"/>
        <w:rPr>
          <w:noProof/>
        </w:rPr>
      </w:pPr>
      <w:r w:rsidRPr="00923FD1">
        <w:rPr>
          <w:noProof/>
        </w:rPr>
        <w:tab/>
      </w:r>
      <w:r w:rsidRPr="00923FD1">
        <w:rPr>
          <w:noProof/>
        </w:rPr>
        <w:tab/>
      </w:r>
      <w:r w:rsidRPr="00923FD1">
        <w:rPr>
          <w:noProof/>
        </w:rPr>
        <w:tab/>
        <w:t>su silla y cortes en ella,</w:t>
      </w:r>
    </w:p>
    <w:p w14:paraId="55972F32" w14:textId="64F1E3A6" w:rsidR="009949F8" w:rsidRPr="00923FD1" w:rsidRDefault="009949F8" w:rsidP="002A0007">
      <w:pPr>
        <w:pStyle w:val="Verso"/>
        <w:rPr>
          <w:noProof/>
        </w:rPr>
      </w:pPr>
      <w:r w:rsidRPr="00923FD1">
        <w:rPr>
          <w:noProof/>
        </w:rPr>
        <w:tab/>
      </w:r>
      <w:r w:rsidRPr="00923FD1">
        <w:rPr>
          <w:noProof/>
        </w:rPr>
        <w:tab/>
      </w:r>
      <w:r w:rsidRPr="00923FD1">
        <w:rPr>
          <w:noProof/>
        </w:rPr>
        <w:tab/>
        <w:t>como Recisundo y Bamba</w:t>
      </w:r>
      <w:r w:rsidRPr="00923FD1">
        <w:rPr>
          <w:noProof/>
        </w:rPr>
        <w:tab/>
      </w:r>
      <w:r w:rsidRPr="00923FD1">
        <w:rPr>
          <w:noProof/>
        </w:rPr>
        <w:tab/>
      </w:r>
      <w:r w:rsidRPr="00923FD1">
        <w:rPr>
          <w:noProof/>
        </w:rPr>
        <w:tab/>
      </w:r>
      <w:r w:rsidRPr="00923FD1">
        <w:rPr>
          <w:noProof/>
        </w:rPr>
        <w:tab/>
      </w:r>
    </w:p>
    <w:p w14:paraId="23FA7BDD" w14:textId="77777777" w:rsidR="009949F8" w:rsidRPr="00923FD1" w:rsidRDefault="009949F8" w:rsidP="002A0007">
      <w:pPr>
        <w:pStyle w:val="Verso"/>
        <w:rPr>
          <w:noProof/>
        </w:rPr>
      </w:pPr>
      <w:r w:rsidRPr="00923FD1">
        <w:rPr>
          <w:noProof/>
        </w:rPr>
        <w:tab/>
      </w:r>
      <w:r w:rsidRPr="00923FD1">
        <w:rPr>
          <w:noProof/>
        </w:rPr>
        <w:tab/>
      </w:r>
      <w:r w:rsidRPr="00923FD1">
        <w:rPr>
          <w:noProof/>
        </w:rPr>
        <w:tab/>
        <w:t>en tantas partes lo muestran,</w:t>
      </w:r>
    </w:p>
    <w:p w14:paraId="5B6E99EF" w14:textId="77777777" w:rsidR="009949F8" w:rsidRPr="00923FD1" w:rsidRDefault="009949F8" w:rsidP="002A0007">
      <w:pPr>
        <w:pStyle w:val="Verso"/>
        <w:rPr>
          <w:noProof/>
        </w:rPr>
      </w:pPr>
      <w:r w:rsidRPr="00923FD1">
        <w:rPr>
          <w:noProof/>
        </w:rPr>
        <w:tab/>
      </w:r>
      <w:r w:rsidRPr="00923FD1">
        <w:rPr>
          <w:noProof/>
        </w:rPr>
        <w:tab/>
      </w:r>
      <w:r w:rsidRPr="00923FD1">
        <w:rPr>
          <w:noProof/>
        </w:rPr>
        <w:tab/>
        <w:t>puesto que en vuestra Sevilla</w:t>
      </w:r>
    </w:p>
    <w:p w14:paraId="3D145F0F" w14:textId="77777777" w:rsidR="009949F8" w:rsidRPr="00923FD1" w:rsidRDefault="009949F8" w:rsidP="002A0007">
      <w:pPr>
        <w:pStyle w:val="Verso"/>
        <w:rPr>
          <w:noProof/>
        </w:rPr>
      </w:pPr>
      <w:r w:rsidRPr="00923FD1">
        <w:rPr>
          <w:noProof/>
        </w:rPr>
        <w:tab/>
      </w:r>
      <w:r w:rsidRPr="00923FD1">
        <w:rPr>
          <w:noProof/>
        </w:rPr>
        <w:tab/>
      </w:r>
      <w:r w:rsidRPr="00923FD1">
        <w:rPr>
          <w:noProof/>
        </w:rPr>
        <w:tab/>
        <w:t>vivieron con tal grandeza</w:t>
      </w:r>
    </w:p>
    <w:p w14:paraId="518F983E" w14:textId="77777777" w:rsidR="009949F8" w:rsidRPr="00923FD1" w:rsidRDefault="009949F8" w:rsidP="002A0007">
      <w:pPr>
        <w:pStyle w:val="Verso"/>
        <w:rPr>
          <w:noProof/>
        </w:rPr>
      </w:pPr>
      <w:r w:rsidRPr="00923FD1">
        <w:rPr>
          <w:noProof/>
        </w:rPr>
        <w:tab/>
      </w:r>
      <w:r w:rsidRPr="00923FD1">
        <w:rPr>
          <w:noProof/>
        </w:rPr>
        <w:tab/>
      </w:r>
      <w:r w:rsidRPr="00923FD1">
        <w:rPr>
          <w:noProof/>
        </w:rPr>
        <w:tab/>
        <w:t>los que las memorias dicen,</w:t>
      </w:r>
    </w:p>
    <w:p w14:paraId="0CD05B8B" w14:textId="47E78774" w:rsidR="009949F8" w:rsidRPr="00923FD1" w:rsidRDefault="009949F8" w:rsidP="002A0007">
      <w:pPr>
        <w:pStyle w:val="Verso"/>
        <w:rPr>
          <w:noProof/>
        </w:rPr>
      </w:pPr>
      <w:r w:rsidRPr="00923FD1">
        <w:rPr>
          <w:noProof/>
        </w:rPr>
        <w:tab/>
      </w:r>
      <w:r w:rsidRPr="00923FD1">
        <w:rPr>
          <w:noProof/>
        </w:rPr>
        <w:tab/>
      </w:r>
      <w:r w:rsidRPr="00923FD1">
        <w:rPr>
          <w:noProof/>
        </w:rPr>
        <w:tab/>
        <w:t>los que las historias cuentan.</w:t>
      </w:r>
      <w:r w:rsidRPr="00923FD1">
        <w:rPr>
          <w:noProof/>
        </w:rPr>
        <w:tab/>
      </w:r>
      <w:r w:rsidRPr="00923FD1">
        <w:rPr>
          <w:noProof/>
        </w:rPr>
        <w:tab/>
      </w:r>
      <w:r w:rsidRPr="00923FD1">
        <w:rPr>
          <w:noProof/>
        </w:rPr>
        <w:tab/>
      </w:r>
      <w:r w:rsidRPr="00923FD1">
        <w:rPr>
          <w:noProof/>
        </w:rPr>
        <w:tab/>
      </w:r>
    </w:p>
    <w:p w14:paraId="30548EE2" w14:textId="77777777" w:rsidR="009949F8" w:rsidRPr="00923FD1" w:rsidRDefault="009949F8" w:rsidP="002A0007">
      <w:pPr>
        <w:pStyle w:val="Verso"/>
        <w:rPr>
          <w:noProof/>
        </w:rPr>
      </w:pPr>
      <w:r w:rsidRPr="00923FD1">
        <w:rPr>
          <w:noProof/>
        </w:rPr>
        <w:tab/>
      </w:r>
      <w:r w:rsidRPr="00923FD1">
        <w:rPr>
          <w:noProof/>
        </w:rPr>
        <w:tab/>
      </w:r>
      <w:r w:rsidRPr="00923FD1">
        <w:rPr>
          <w:noProof/>
        </w:rPr>
        <w:tab/>
        <w:t>El águila del imperio</w:t>
      </w:r>
    </w:p>
    <w:p w14:paraId="36FA2E19" w14:textId="77777777" w:rsidR="009949F8" w:rsidRPr="00923FD1" w:rsidRDefault="009949F8" w:rsidP="002A0007">
      <w:pPr>
        <w:pStyle w:val="Verso"/>
        <w:rPr>
          <w:noProof/>
        </w:rPr>
      </w:pPr>
      <w:r w:rsidRPr="00923FD1">
        <w:rPr>
          <w:noProof/>
        </w:rPr>
        <w:tab/>
      </w:r>
      <w:r w:rsidRPr="00923FD1">
        <w:rPr>
          <w:noProof/>
        </w:rPr>
        <w:tab/>
      </w:r>
      <w:r w:rsidRPr="00923FD1">
        <w:rPr>
          <w:noProof/>
        </w:rPr>
        <w:tab/>
        <w:t>se aplica por excelencia</w:t>
      </w:r>
    </w:p>
    <w:p w14:paraId="36C73F30" w14:textId="77777777" w:rsidR="009949F8" w:rsidRPr="00923FD1" w:rsidRDefault="009949F8" w:rsidP="002A0007">
      <w:pPr>
        <w:pStyle w:val="Verso"/>
        <w:rPr>
          <w:noProof/>
        </w:rPr>
      </w:pPr>
      <w:r w:rsidRPr="00923FD1">
        <w:rPr>
          <w:noProof/>
        </w:rPr>
        <w:tab/>
      </w:r>
      <w:r w:rsidRPr="00923FD1">
        <w:rPr>
          <w:noProof/>
        </w:rPr>
        <w:tab/>
      </w:r>
      <w:r w:rsidRPr="00923FD1">
        <w:rPr>
          <w:noProof/>
        </w:rPr>
        <w:tab/>
        <w:t>a estas dos nobles ciudades,</w:t>
      </w:r>
    </w:p>
    <w:p w14:paraId="14CFE091" w14:textId="77777777" w:rsidR="009949F8" w:rsidRPr="00923FD1" w:rsidRDefault="009949F8" w:rsidP="002A0007">
      <w:pPr>
        <w:pStyle w:val="Verso"/>
        <w:rPr>
          <w:noProof/>
        </w:rPr>
      </w:pPr>
      <w:r w:rsidRPr="00923FD1">
        <w:rPr>
          <w:noProof/>
        </w:rPr>
        <w:tab/>
      </w:r>
      <w:r w:rsidRPr="00923FD1">
        <w:rPr>
          <w:noProof/>
        </w:rPr>
        <w:tab/>
      </w:r>
      <w:r w:rsidRPr="00923FD1">
        <w:rPr>
          <w:noProof/>
        </w:rPr>
        <w:tab/>
        <w:t>que es un cuerpo y dos cabezas.</w:t>
      </w:r>
    </w:p>
    <w:p w14:paraId="68DEAE7A" w14:textId="41D85ED4" w:rsidR="002A0007" w:rsidRPr="00923FD1" w:rsidRDefault="002A0007" w:rsidP="002A0007">
      <w:pPr>
        <w:pStyle w:val="Personaje"/>
        <w:rPr>
          <w:noProof/>
        </w:rPr>
      </w:pPr>
      <w:r w:rsidRPr="00923FD1">
        <w:rPr>
          <w:noProof/>
        </w:rPr>
        <w:t>hipólito</w:t>
      </w:r>
    </w:p>
    <w:p w14:paraId="05E6E323" w14:textId="0F890FAB"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Todo lo que en ella he visto</w:t>
      </w:r>
      <w:r w:rsidRPr="00923FD1">
        <w:rPr>
          <w:noProof/>
        </w:rPr>
        <w:tab/>
      </w:r>
      <w:r w:rsidRPr="00923FD1">
        <w:rPr>
          <w:noProof/>
        </w:rPr>
        <w:tab/>
      </w:r>
      <w:r w:rsidRPr="00923FD1">
        <w:rPr>
          <w:noProof/>
        </w:rPr>
        <w:tab/>
      </w:r>
      <w:r w:rsidRPr="00923FD1">
        <w:rPr>
          <w:noProof/>
        </w:rPr>
        <w:tab/>
      </w:r>
    </w:p>
    <w:p w14:paraId="05A45BA2" w14:textId="77777777" w:rsidR="009949F8" w:rsidRPr="00923FD1" w:rsidRDefault="009949F8" w:rsidP="002A0007">
      <w:pPr>
        <w:pStyle w:val="Verso"/>
        <w:rPr>
          <w:noProof/>
        </w:rPr>
      </w:pPr>
      <w:r w:rsidRPr="00923FD1">
        <w:rPr>
          <w:noProof/>
        </w:rPr>
        <w:tab/>
      </w:r>
      <w:r w:rsidRPr="00923FD1">
        <w:rPr>
          <w:noProof/>
        </w:rPr>
        <w:tab/>
      </w:r>
      <w:r w:rsidRPr="00923FD1">
        <w:rPr>
          <w:noProof/>
        </w:rPr>
        <w:tab/>
        <w:t>es digno de fama eterna.</w:t>
      </w:r>
    </w:p>
    <w:p w14:paraId="0D5C05E2" w14:textId="77777777" w:rsidR="009949F8" w:rsidRPr="00923FD1" w:rsidRDefault="009949F8" w:rsidP="002A0007">
      <w:pPr>
        <w:pStyle w:val="Verso"/>
        <w:rPr>
          <w:noProof/>
        </w:rPr>
      </w:pPr>
      <w:r w:rsidRPr="00923FD1">
        <w:rPr>
          <w:noProof/>
        </w:rPr>
        <w:tab/>
      </w:r>
      <w:r w:rsidRPr="00923FD1">
        <w:rPr>
          <w:noProof/>
        </w:rPr>
        <w:tab/>
      </w:r>
      <w:r w:rsidRPr="00923FD1">
        <w:rPr>
          <w:noProof/>
        </w:rPr>
        <w:tab/>
        <w:t>Envidia tengo a las plumas</w:t>
      </w:r>
    </w:p>
    <w:p w14:paraId="1E5A7324" w14:textId="77777777" w:rsidR="009949F8" w:rsidRPr="00923FD1" w:rsidRDefault="009949F8" w:rsidP="002A0007">
      <w:pPr>
        <w:pStyle w:val="Verso"/>
        <w:rPr>
          <w:noProof/>
        </w:rPr>
      </w:pPr>
      <w:r w:rsidRPr="00923FD1">
        <w:rPr>
          <w:noProof/>
        </w:rPr>
        <w:tab/>
      </w:r>
      <w:r w:rsidRPr="00923FD1">
        <w:rPr>
          <w:noProof/>
        </w:rPr>
        <w:tab/>
      </w:r>
      <w:r w:rsidRPr="00923FD1">
        <w:rPr>
          <w:noProof/>
        </w:rPr>
        <w:tab/>
        <w:t>que en dulces versos celebran</w:t>
      </w:r>
    </w:p>
    <w:p w14:paraId="0EFFDCDC" w14:textId="77777777" w:rsidR="009949F8" w:rsidRPr="00923FD1" w:rsidRDefault="009949F8" w:rsidP="002A0007">
      <w:pPr>
        <w:pStyle w:val="Verso"/>
        <w:rPr>
          <w:noProof/>
        </w:rPr>
      </w:pPr>
      <w:r w:rsidRPr="00923FD1">
        <w:rPr>
          <w:noProof/>
        </w:rPr>
        <w:tab/>
      </w:r>
      <w:r w:rsidRPr="00923FD1">
        <w:rPr>
          <w:noProof/>
        </w:rPr>
        <w:tab/>
      </w:r>
      <w:r w:rsidRPr="00923FD1">
        <w:rPr>
          <w:noProof/>
        </w:rPr>
        <w:tab/>
        <w:t>los milagros con que el cielo</w:t>
      </w:r>
    </w:p>
    <w:p w14:paraId="08C8A0EB" w14:textId="3C3FAB2F" w:rsidR="009949F8" w:rsidRPr="00923FD1" w:rsidRDefault="009949F8" w:rsidP="002A0007">
      <w:pPr>
        <w:pStyle w:val="Verso"/>
        <w:rPr>
          <w:noProof/>
        </w:rPr>
      </w:pPr>
      <w:r w:rsidRPr="00923FD1">
        <w:rPr>
          <w:noProof/>
        </w:rPr>
        <w:tab/>
      </w:r>
      <w:r w:rsidRPr="00923FD1">
        <w:rPr>
          <w:noProof/>
        </w:rPr>
        <w:tab/>
      </w:r>
      <w:r w:rsidRPr="00923FD1">
        <w:rPr>
          <w:noProof/>
        </w:rPr>
        <w:tab/>
        <w:t>ha dado honor a la tierra,</w:t>
      </w:r>
      <w:r w:rsidRPr="00923FD1">
        <w:rPr>
          <w:noProof/>
        </w:rPr>
        <w:tab/>
      </w:r>
      <w:r w:rsidRPr="00923FD1">
        <w:rPr>
          <w:noProof/>
        </w:rPr>
        <w:tab/>
      </w:r>
      <w:r w:rsidRPr="00923FD1">
        <w:rPr>
          <w:noProof/>
        </w:rPr>
        <w:tab/>
      </w:r>
      <w:r w:rsidRPr="00923FD1">
        <w:rPr>
          <w:noProof/>
        </w:rPr>
        <w:tab/>
      </w:r>
    </w:p>
    <w:p w14:paraId="13D2054E" w14:textId="77777777" w:rsidR="009949F8" w:rsidRPr="00923FD1" w:rsidRDefault="009949F8" w:rsidP="002A0007">
      <w:pPr>
        <w:pStyle w:val="Verso"/>
        <w:rPr>
          <w:noProof/>
        </w:rPr>
      </w:pPr>
      <w:r w:rsidRPr="00923FD1">
        <w:rPr>
          <w:noProof/>
        </w:rPr>
        <w:tab/>
      </w:r>
      <w:r w:rsidRPr="00923FD1">
        <w:rPr>
          <w:noProof/>
        </w:rPr>
        <w:tab/>
      </w:r>
      <w:r w:rsidRPr="00923FD1">
        <w:rPr>
          <w:noProof/>
        </w:rPr>
        <w:tab/>
        <w:t>por no poder celebrarla</w:t>
      </w:r>
    </w:p>
    <w:p w14:paraId="7B224212" w14:textId="77777777" w:rsidR="009949F8" w:rsidRPr="00923FD1" w:rsidRDefault="009949F8" w:rsidP="002A0007">
      <w:pPr>
        <w:pStyle w:val="Verso"/>
        <w:rPr>
          <w:noProof/>
        </w:rPr>
      </w:pPr>
      <w:r w:rsidRPr="00923FD1">
        <w:rPr>
          <w:noProof/>
        </w:rPr>
        <w:tab/>
      </w:r>
      <w:r w:rsidRPr="00923FD1">
        <w:rPr>
          <w:noProof/>
        </w:rPr>
        <w:tab/>
      </w:r>
      <w:r w:rsidRPr="00923FD1">
        <w:rPr>
          <w:noProof/>
        </w:rPr>
        <w:tab/>
        <w:t>con mi ignorante rudeza;</w:t>
      </w:r>
    </w:p>
    <w:p w14:paraId="6C4DAA57" w14:textId="77777777" w:rsidR="009949F8" w:rsidRPr="00923FD1" w:rsidRDefault="009949F8" w:rsidP="002A0007">
      <w:pPr>
        <w:pStyle w:val="Verso"/>
        <w:rPr>
          <w:noProof/>
        </w:rPr>
      </w:pPr>
      <w:r w:rsidRPr="00923FD1">
        <w:rPr>
          <w:noProof/>
        </w:rPr>
        <w:tab/>
      </w:r>
      <w:r w:rsidRPr="00923FD1">
        <w:rPr>
          <w:noProof/>
        </w:rPr>
        <w:tab/>
      </w:r>
      <w:r w:rsidRPr="00923FD1">
        <w:rPr>
          <w:noProof/>
        </w:rPr>
        <w:tab/>
        <w:t>mas pues en ella nació</w:t>
      </w:r>
    </w:p>
    <w:p w14:paraId="7A8CCAE8" w14:textId="77777777" w:rsidR="009949F8" w:rsidRPr="00923FD1" w:rsidRDefault="009949F8" w:rsidP="002A0007">
      <w:pPr>
        <w:pStyle w:val="Verso"/>
        <w:rPr>
          <w:noProof/>
        </w:rPr>
      </w:pPr>
      <w:r w:rsidRPr="00923FD1">
        <w:rPr>
          <w:noProof/>
        </w:rPr>
        <w:tab/>
      </w:r>
      <w:r w:rsidRPr="00923FD1">
        <w:rPr>
          <w:noProof/>
        </w:rPr>
        <w:tab/>
      </w:r>
      <w:r w:rsidRPr="00923FD1">
        <w:rPr>
          <w:noProof/>
        </w:rPr>
        <w:tab/>
        <w:t>Garcilaso de la Vega,</w:t>
      </w:r>
    </w:p>
    <w:p w14:paraId="06511780" w14:textId="4B0AA7D5" w:rsidR="009949F8" w:rsidRPr="00923FD1" w:rsidRDefault="009949F8" w:rsidP="002A0007">
      <w:pPr>
        <w:pStyle w:val="Verso"/>
        <w:rPr>
          <w:noProof/>
        </w:rPr>
      </w:pPr>
      <w:r w:rsidRPr="00923FD1">
        <w:rPr>
          <w:noProof/>
        </w:rPr>
        <w:tab/>
      </w:r>
      <w:r w:rsidRPr="00923FD1">
        <w:rPr>
          <w:noProof/>
        </w:rPr>
        <w:tab/>
      </w:r>
      <w:r w:rsidRPr="00923FD1">
        <w:rPr>
          <w:noProof/>
        </w:rPr>
        <w:tab/>
        <w:t>su espíritu resucite.</w:t>
      </w:r>
      <w:r w:rsidRPr="00923FD1">
        <w:rPr>
          <w:noProof/>
        </w:rPr>
        <w:tab/>
      </w:r>
      <w:r w:rsidRPr="00923FD1">
        <w:rPr>
          <w:noProof/>
        </w:rPr>
        <w:tab/>
      </w:r>
      <w:r w:rsidRPr="00923FD1">
        <w:rPr>
          <w:noProof/>
        </w:rPr>
        <w:tab/>
      </w:r>
      <w:r w:rsidRPr="00923FD1">
        <w:rPr>
          <w:noProof/>
        </w:rPr>
        <w:tab/>
      </w:r>
      <w:r w:rsidRPr="00923FD1">
        <w:rPr>
          <w:noProof/>
        </w:rPr>
        <w:tab/>
      </w:r>
    </w:p>
    <w:p w14:paraId="2CF7A703" w14:textId="33CEF1A3" w:rsidR="002A0007" w:rsidRPr="00923FD1" w:rsidRDefault="002A0007" w:rsidP="002A0007">
      <w:pPr>
        <w:pStyle w:val="Personaje"/>
        <w:rPr>
          <w:noProof/>
        </w:rPr>
      </w:pPr>
      <w:r w:rsidRPr="00923FD1">
        <w:rPr>
          <w:noProof/>
        </w:rPr>
        <w:t>juan</w:t>
      </w:r>
    </w:p>
    <w:p w14:paraId="6FFF4EA8" w14:textId="5F99DE72" w:rsidR="009949F8" w:rsidRPr="00923FD1" w:rsidRDefault="009949F8" w:rsidP="002A0007">
      <w:pPr>
        <w:pStyle w:val="Verso"/>
        <w:rPr>
          <w:noProof/>
        </w:rPr>
      </w:pPr>
      <w:r w:rsidRPr="00923FD1">
        <w:rPr>
          <w:noProof/>
        </w:rPr>
        <w:tab/>
      </w:r>
      <w:r w:rsidRPr="00923FD1">
        <w:rPr>
          <w:noProof/>
        </w:rPr>
        <w:tab/>
      </w:r>
      <w:r w:rsidRPr="00923FD1">
        <w:rPr>
          <w:noProof/>
        </w:rPr>
        <w:tab/>
        <w:t>¡Qué bien que pintó las ruedas</w:t>
      </w:r>
    </w:p>
    <w:p w14:paraId="307975F9" w14:textId="77777777" w:rsidR="009949F8" w:rsidRPr="00923FD1" w:rsidRDefault="009949F8" w:rsidP="002A0007">
      <w:pPr>
        <w:pStyle w:val="Verso"/>
        <w:rPr>
          <w:noProof/>
        </w:rPr>
      </w:pPr>
      <w:r w:rsidRPr="00923FD1">
        <w:rPr>
          <w:noProof/>
        </w:rPr>
        <w:tab/>
      </w:r>
      <w:r w:rsidRPr="00923FD1">
        <w:rPr>
          <w:noProof/>
        </w:rPr>
        <w:tab/>
      </w:r>
      <w:r w:rsidRPr="00923FD1">
        <w:rPr>
          <w:noProof/>
        </w:rPr>
        <w:tab/>
        <w:t>en sus églogas divinas,</w:t>
      </w:r>
    </w:p>
    <w:p w14:paraId="3EAF9D82" w14:textId="77777777" w:rsidR="009949F8" w:rsidRPr="00923FD1" w:rsidRDefault="009949F8" w:rsidP="002A0007">
      <w:pPr>
        <w:pStyle w:val="Verso"/>
        <w:rPr>
          <w:noProof/>
        </w:rPr>
      </w:pPr>
      <w:r w:rsidRPr="00923FD1">
        <w:rPr>
          <w:noProof/>
        </w:rPr>
        <w:tab/>
      </w:r>
      <w:r w:rsidRPr="00923FD1">
        <w:rPr>
          <w:noProof/>
        </w:rPr>
        <w:tab/>
      </w:r>
      <w:r w:rsidRPr="00923FD1">
        <w:rPr>
          <w:noProof/>
        </w:rPr>
        <w:tab/>
        <w:t>por donde las aguas trepan</w:t>
      </w:r>
    </w:p>
    <w:p w14:paraId="723A6C13" w14:textId="77777777" w:rsidR="009949F8" w:rsidRPr="00923FD1" w:rsidRDefault="009949F8" w:rsidP="002A0007">
      <w:pPr>
        <w:pStyle w:val="Verso"/>
        <w:rPr>
          <w:noProof/>
        </w:rPr>
      </w:pPr>
      <w:r w:rsidRPr="00923FD1">
        <w:rPr>
          <w:noProof/>
        </w:rPr>
        <w:lastRenderedPageBreak/>
        <w:tab/>
      </w:r>
      <w:r w:rsidRPr="00923FD1">
        <w:rPr>
          <w:noProof/>
        </w:rPr>
        <w:tab/>
      </w:r>
      <w:r w:rsidRPr="00923FD1">
        <w:rPr>
          <w:noProof/>
        </w:rPr>
        <w:tab/>
        <w:t>a competir con los olmos</w:t>
      </w:r>
    </w:p>
    <w:p w14:paraId="46510BAA" w14:textId="72D57682" w:rsidR="009949F8" w:rsidRPr="00923FD1" w:rsidRDefault="009949F8" w:rsidP="002A0007">
      <w:pPr>
        <w:pStyle w:val="Verso"/>
        <w:rPr>
          <w:noProof/>
        </w:rPr>
      </w:pPr>
      <w:r w:rsidRPr="00923FD1">
        <w:rPr>
          <w:noProof/>
        </w:rPr>
        <w:tab/>
      </w:r>
      <w:r w:rsidRPr="00923FD1">
        <w:rPr>
          <w:noProof/>
        </w:rPr>
        <w:tab/>
      </w:r>
      <w:r w:rsidRPr="00923FD1">
        <w:rPr>
          <w:noProof/>
        </w:rPr>
        <w:tab/>
        <w:t>que el Tajo dorado riega!</w:t>
      </w:r>
      <w:r w:rsidRPr="00923FD1">
        <w:rPr>
          <w:noProof/>
        </w:rPr>
        <w:tab/>
      </w:r>
      <w:r w:rsidRPr="00923FD1">
        <w:rPr>
          <w:noProof/>
        </w:rPr>
        <w:tab/>
      </w:r>
      <w:r w:rsidRPr="00923FD1">
        <w:rPr>
          <w:noProof/>
        </w:rPr>
        <w:tab/>
      </w:r>
      <w:r w:rsidRPr="00923FD1">
        <w:rPr>
          <w:noProof/>
        </w:rPr>
        <w:tab/>
      </w:r>
      <w:r w:rsidRPr="00923FD1">
        <w:rPr>
          <w:noProof/>
        </w:rPr>
        <w:tab/>
      </w:r>
    </w:p>
    <w:p w14:paraId="4A06CF02" w14:textId="02405047" w:rsidR="002A0007" w:rsidRPr="00923FD1" w:rsidRDefault="002A0007" w:rsidP="002A0007">
      <w:pPr>
        <w:pStyle w:val="Personaje"/>
        <w:rPr>
          <w:noProof/>
        </w:rPr>
      </w:pPr>
      <w:r w:rsidRPr="00923FD1">
        <w:rPr>
          <w:noProof/>
        </w:rPr>
        <w:t>hipólito</w:t>
      </w:r>
    </w:p>
    <w:p w14:paraId="2E394EDA" w14:textId="26E098F3"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Gregorio Hernández llegó</w:t>
      </w:r>
    </w:p>
    <w:p w14:paraId="6792CFB8" w14:textId="77777777" w:rsidR="009949F8" w:rsidRPr="00923FD1" w:rsidRDefault="009949F8" w:rsidP="002A0007">
      <w:pPr>
        <w:pStyle w:val="Verso"/>
        <w:rPr>
          <w:noProof/>
        </w:rPr>
      </w:pPr>
      <w:r w:rsidRPr="00923FD1">
        <w:rPr>
          <w:noProof/>
        </w:rPr>
        <w:tab/>
      </w:r>
      <w:r w:rsidRPr="00923FD1">
        <w:rPr>
          <w:noProof/>
        </w:rPr>
        <w:tab/>
      </w:r>
      <w:r w:rsidRPr="00923FD1">
        <w:rPr>
          <w:noProof/>
        </w:rPr>
        <w:tab/>
        <w:t>a la mayor excelencia</w:t>
      </w:r>
    </w:p>
    <w:p w14:paraId="0637AD79" w14:textId="77777777" w:rsidR="009949F8" w:rsidRPr="00923FD1" w:rsidRDefault="009949F8" w:rsidP="002A0007">
      <w:pPr>
        <w:pStyle w:val="Verso"/>
        <w:rPr>
          <w:noProof/>
        </w:rPr>
      </w:pPr>
      <w:r w:rsidRPr="00923FD1">
        <w:rPr>
          <w:noProof/>
        </w:rPr>
        <w:tab/>
      </w:r>
      <w:r w:rsidRPr="00923FD1">
        <w:rPr>
          <w:noProof/>
        </w:rPr>
        <w:tab/>
      </w:r>
      <w:r w:rsidRPr="00923FD1">
        <w:rPr>
          <w:noProof/>
        </w:rPr>
        <w:tab/>
        <w:t>que pudo ingenio español.</w:t>
      </w:r>
    </w:p>
    <w:p w14:paraId="3B10EB9E" w14:textId="132BF048" w:rsidR="002A0007" w:rsidRPr="00923FD1" w:rsidRDefault="002A0007" w:rsidP="002A0007">
      <w:pPr>
        <w:pStyle w:val="Personaje"/>
        <w:rPr>
          <w:noProof/>
        </w:rPr>
      </w:pPr>
      <w:r w:rsidRPr="00923FD1">
        <w:rPr>
          <w:noProof/>
        </w:rPr>
        <w:t>juan</w:t>
      </w:r>
    </w:p>
    <w:p w14:paraId="2106B674" w14:textId="2CF4814B" w:rsidR="009949F8" w:rsidRPr="00923FD1" w:rsidRDefault="009949F8" w:rsidP="002A0007">
      <w:pPr>
        <w:pStyle w:val="Verso"/>
        <w:rPr>
          <w:noProof/>
        </w:rPr>
      </w:pPr>
      <w:r w:rsidRPr="00923FD1">
        <w:rPr>
          <w:noProof/>
        </w:rPr>
        <w:tab/>
      </w:r>
      <w:r w:rsidRPr="00923FD1">
        <w:rPr>
          <w:noProof/>
        </w:rPr>
        <w:tab/>
      </w:r>
      <w:r w:rsidRPr="00923FD1">
        <w:rPr>
          <w:noProof/>
        </w:rPr>
        <w:tab/>
        <w:t>Toledo, Hipólito, precia</w:t>
      </w:r>
    </w:p>
    <w:p w14:paraId="19923C29" w14:textId="1425BFD0" w:rsidR="009949F8" w:rsidRPr="00923FD1" w:rsidRDefault="009949F8" w:rsidP="002A0007">
      <w:pPr>
        <w:pStyle w:val="Verso"/>
        <w:rPr>
          <w:noProof/>
        </w:rPr>
      </w:pPr>
      <w:r w:rsidRPr="00923FD1">
        <w:rPr>
          <w:noProof/>
        </w:rPr>
        <w:tab/>
      </w:r>
      <w:r w:rsidRPr="00923FD1">
        <w:rPr>
          <w:noProof/>
        </w:rPr>
        <w:tab/>
      </w:r>
      <w:r w:rsidRPr="00923FD1">
        <w:rPr>
          <w:noProof/>
        </w:rPr>
        <w:tab/>
        <w:t>estos dos famosos hijos</w:t>
      </w:r>
      <w:r w:rsidRPr="00923FD1">
        <w:rPr>
          <w:noProof/>
        </w:rPr>
        <w:tab/>
      </w:r>
      <w:r w:rsidRPr="00923FD1">
        <w:rPr>
          <w:noProof/>
        </w:rPr>
        <w:tab/>
      </w:r>
      <w:r w:rsidRPr="00923FD1">
        <w:rPr>
          <w:noProof/>
        </w:rPr>
        <w:tab/>
      </w:r>
      <w:r w:rsidRPr="00923FD1">
        <w:rPr>
          <w:noProof/>
        </w:rPr>
        <w:tab/>
      </w:r>
    </w:p>
    <w:p w14:paraId="1A1AB754" w14:textId="77777777" w:rsidR="009949F8" w:rsidRPr="00923FD1" w:rsidRDefault="009949F8" w:rsidP="002A0007">
      <w:pPr>
        <w:pStyle w:val="Verso"/>
        <w:rPr>
          <w:noProof/>
        </w:rPr>
      </w:pPr>
      <w:r w:rsidRPr="00923FD1">
        <w:rPr>
          <w:noProof/>
        </w:rPr>
        <w:tab/>
      </w:r>
      <w:r w:rsidRPr="00923FD1">
        <w:rPr>
          <w:noProof/>
        </w:rPr>
        <w:tab/>
      </w:r>
      <w:r w:rsidRPr="00923FD1">
        <w:rPr>
          <w:noProof/>
        </w:rPr>
        <w:tab/>
        <w:t>por su más alta riqueza;</w:t>
      </w:r>
    </w:p>
    <w:p w14:paraId="0DF7E178" w14:textId="77777777" w:rsidR="009949F8" w:rsidRPr="00923FD1" w:rsidRDefault="009949F8" w:rsidP="002A0007">
      <w:pPr>
        <w:pStyle w:val="Verso"/>
        <w:rPr>
          <w:noProof/>
        </w:rPr>
      </w:pPr>
      <w:r w:rsidRPr="00923FD1">
        <w:rPr>
          <w:noProof/>
        </w:rPr>
        <w:tab/>
      </w:r>
      <w:r w:rsidRPr="00923FD1">
        <w:rPr>
          <w:noProof/>
        </w:rPr>
        <w:tab/>
      </w:r>
      <w:r w:rsidRPr="00923FD1">
        <w:rPr>
          <w:noProof/>
        </w:rPr>
        <w:tab/>
        <w:t>y si admite algún tesoro</w:t>
      </w:r>
    </w:p>
    <w:p w14:paraId="799164CC" w14:textId="77777777" w:rsidR="009949F8" w:rsidRPr="00923FD1" w:rsidRDefault="009949F8" w:rsidP="002A0007">
      <w:pPr>
        <w:pStyle w:val="Verso"/>
        <w:rPr>
          <w:noProof/>
        </w:rPr>
      </w:pPr>
      <w:r w:rsidRPr="00923FD1">
        <w:rPr>
          <w:noProof/>
        </w:rPr>
        <w:tab/>
      </w:r>
      <w:r w:rsidRPr="00923FD1">
        <w:rPr>
          <w:noProof/>
        </w:rPr>
        <w:tab/>
      </w:r>
      <w:r w:rsidRPr="00923FD1">
        <w:rPr>
          <w:noProof/>
        </w:rPr>
        <w:tab/>
        <w:t>de muchos que en competencia</w:t>
      </w:r>
    </w:p>
    <w:p w14:paraId="59D4ECC1" w14:textId="77777777" w:rsidR="009949F8" w:rsidRPr="00923FD1" w:rsidRDefault="009949F8" w:rsidP="002A0007">
      <w:pPr>
        <w:pStyle w:val="Verso"/>
        <w:rPr>
          <w:noProof/>
        </w:rPr>
      </w:pPr>
      <w:r w:rsidRPr="00923FD1">
        <w:rPr>
          <w:noProof/>
        </w:rPr>
        <w:tab/>
      </w:r>
      <w:r w:rsidRPr="00923FD1">
        <w:rPr>
          <w:noProof/>
        </w:rPr>
        <w:tab/>
      </w:r>
      <w:r w:rsidRPr="00923FD1">
        <w:rPr>
          <w:noProof/>
        </w:rPr>
        <w:tab/>
        <w:t>de los dos pueden honrarla,</w:t>
      </w:r>
    </w:p>
    <w:p w14:paraId="588B91B0" w14:textId="2D0F0A33" w:rsidR="009949F8" w:rsidRPr="00923FD1" w:rsidRDefault="009949F8" w:rsidP="002A0007">
      <w:pPr>
        <w:pStyle w:val="Verso"/>
        <w:rPr>
          <w:noProof/>
        </w:rPr>
      </w:pPr>
      <w:r w:rsidRPr="00923FD1">
        <w:rPr>
          <w:noProof/>
        </w:rPr>
        <w:tab/>
      </w:r>
      <w:r w:rsidRPr="00923FD1">
        <w:rPr>
          <w:noProof/>
        </w:rPr>
        <w:tab/>
      </w:r>
      <w:r w:rsidRPr="00923FD1">
        <w:rPr>
          <w:noProof/>
        </w:rPr>
        <w:tab/>
        <w:t>bien me permiten que sea</w:t>
      </w:r>
      <w:r w:rsidRPr="00923FD1">
        <w:rPr>
          <w:noProof/>
        </w:rPr>
        <w:tab/>
      </w:r>
      <w:r w:rsidRPr="00923FD1">
        <w:rPr>
          <w:noProof/>
        </w:rPr>
        <w:tab/>
      </w:r>
      <w:r w:rsidRPr="00923FD1">
        <w:rPr>
          <w:noProof/>
        </w:rPr>
        <w:tab/>
      </w:r>
      <w:r w:rsidRPr="00923FD1">
        <w:rPr>
          <w:noProof/>
        </w:rPr>
        <w:tab/>
      </w:r>
    </w:p>
    <w:p w14:paraId="7D60E427" w14:textId="77777777" w:rsidR="009949F8" w:rsidRPr="00923FD1" w:rsidRDefault="009949F8" w:rsidP="00677AC7">
      <w:pPr>
        <w:pStyle w:val="Partidoincial"/>
        <w:rPr>
          <w:noProof/>
        </w:rPr>
      </w:pPr>
      <w:r w:rsidRPr="00923FD1">
        <w:rPr>
          <w:noProof/>
        </w:rPr>
        <w:tab/>
      </w:r>
      <w:r w:rsidRPr="00923FD1">
        <w:rPr>
          <w:noProof/>
        </w:rPr>
        <w:tab/>
      </w:r>
      <w:r w:rsidRPr="00923FD1">
        <w:rPr>
          <w:noProof/>
        </w:rPr>
        <w:tab/>
        <w:t>Pedro Liñán.</w:t>
      </w:r>
    </w:p>
    <w:p w14:paraId="071E8D19" w14:textId="3A17ACAF" w:rsidR="002A0007" w:rsidRPr="00923FD1" w:rsidRDefault="002A0007" w:rsidP="002A0007">
      <w:pPr>
        <w:pStyle w:val="Personaje"/>
        <w:rPr>
          <w:noProof/>
        </w:rPr>
      </w:pPr>
      <w:r w:rsidRPr="00923FD1">
        <w:rPr>
          <w:noProof/>
        </w:rPr>
        <w:t>hipólito</w:t>
      </w:r>
    </w:p>
    <w:p w14:paraId="091D967F" w14:textId="56D597A1" w:rsidR="009949F8" w:rsidRPr="00923FD1" w:rsidRDefault="009949F8" w:rsidP="00677AC7">
      <w:pPr>
        <w:pStyle w:val="Partidofinal"/>
        <w:rPr>
          <w:noProof/>
        </w:rPr>
      </w:pPr>
      <w:r w:rsidRPr="00923FD1">
        <w:rPr>
          <w:noProof/>
        </w:rPr>
        <w:tab/>
      </w:r>
      <w:r w:rsidRPr="00923FD1">
        <w:rPr>
          <w:noProof/>
        </w:rPr>
        <w:tab/>
      </w:r>
      <w:r w:rsidRPr="00923FD1">
        <w:rPr>
          <w:noProof/>
        </w:rPr>
        <w:tab/>
        <w:t xml:space="preserve">       </w:t>
      </w:r>
      <w:r w:rsidR="002A0007" w:rsidRPr="00923FD1">
        <w:rPr>
          <w:noProof/>
        </w:rPr>
        <w:tab/>
      </w:r>
      <w:r w:rsidRPr="00923FD1">
        <w:rPr>
          <w:noProof/>
        </w:rPr>
        <w:t xml:space="preserve"> </w:t>
      </w:r>
      <w:r w:rsidR="00677AC7" w:rsidRPr="00923FD1">
        <w:rPr>
          <w:noProof/>
        </w:rPr>
        <w:tab/>
      </w:r>
      <w:r w:rsidRPr="00923FD1">
        <w:rPr>
          <w:noProof/>
        </w:rPr>
        <w:t xml:space="preserve"> Justamente,</w:t>
      </w:r>
    </w:p>
    <w:p w14:paraId="4F233005" w14:textId="77777777" w:rsidR="009949F8" w:rsidRPr="00923FD1" w:rsidRDefault="009949F8" w:rsidP="002A0007">
      <w:pPr>
        <w:pStyle w:val="Verso"/>
        <w:rPr>
          <w:noProof/>
        </w:rPr>
      </w:pPr>
      <w:r w:rsidRPr="00923FD1">
        <w:rPr>
          <w:noProof/>
        </w:rPr>
        <w:tab/>
      </w:r>
      <w:r w:rsidRPr="00923FD1">
        <w:rPr>
          <w:noProof/>
        </w:rPr>
        <w:tab/>
      </w:r>
      <w:r w:rsidRPr="00923FD1">
        <w:rPr>
          <w:noProof/>
        </w:rPr>
        <w:tab/>
        <w:t>aunque sus obras no quedan</w:t>
      </w:r>
    </w:p>
    <w:p w14:paraId="13F61E44" w14:textId="77777777" w:rsidR="009949F8" w:rsidRPr="00923FD1" w:rsidRDefault="009949F8" w:rsidP="002A0007">
      <w:pPr>
        <w:pStyle w:val="Verso"/>
        <w:rPr>
          <w:noProof/>
        </w:rPr>
      </w:pPr>
      <w:r w:rsidRPr="00923FD1">
        <w:rPr>
          <w:noProof/>
        </w:rPr>
        <w:tab/>
      </w:r>
      <w:r w:rsidRPr="00923FD1">
        <w:rPr>
          <w:noProof/>
        </w:rPr>
        <w:tab/>
      </w:r>
      <w:r w:rsidRPr="00923FD1">
        <w:rPr>
          <w:noProof/>
        </w:rPr>
        <w:tab/>
        <w:t>impresas, conque se olvida</w:t>
      </w:r>
    </w:p>
    <w:p w14:paraId="63F3C023" w14:textId="77777777" w:rsidR="009949F8" w:rsidRPr="00923FD1" w:rsidRDefault="009949F8" w:rsidP="002A0007">
      <w:pPr>
        <w:pStyle w:val="Verso"/>
        <w:rPr>
          <w:noProof/>
        </w:rPr>
      </w:pPr>
      <w:r w:rsidRPr="00923FD1">
        <w:rPr>
          <w:noProof/>
        </w:rPr>
        <w:tab/>
      </w:r>
      <w:r w:rsidRPr="00923FD1">
        <w:rPr>
          <w:noProof/>
        </w:rPr>
        <w:tab/>
      </w:r>
      <w:r w:rsidRPr="00923FD1">
        <w:rPr>
          <w:noProof/>
        </w:rPr>
        <w:tab/>
        <w:t>la memoria de sus letras.</w:t>
      </w:r>
    </w:p>
    <w:p w14:paraId="187A85FB" w14:textId="2F72B7FD" w:rsidR="002A0007" w:rsidRPr="00923FD1" w:rsidRDefault="002A0007" w:rsidP="002A0007">
      <w:pPr>
        <w:pStyle w:val="Personaje"/>
        <w:rPr>
          <w:noProof/>
        </w:rPr>
      </w:pPr>
      <w:r w:rsidRPr="00923FD1">
        <w:rPr>
          <w:noProof/>
        </w:rPr>
        <w:t>juan</w:t>
      </w:r>
    </w:p>
    <w:p w14:paraId="191EE9B7" w14:textId="697235DC" w:rsidR="009949F8" w:rsidRPr="00923FD1" w:rsidRDefault="009949F8" w:rsidP="002A0007">
      <w:pPr>
        <w:pStyle w:val="Verso"/>
        <w:rPr>
          <w:noProof/>
        </w:rPr>
      </w:pPr>
      <w:r w:rsidRPr="00923FD1">
        <w:rPr>
          <w:noProof/>
        </w:rPr>
        <w:tab/>
      </w:r>
      <w:r w:rsidRPr="00923FD1">
        <w:rPr>
          <w:noProof/>
        </w:rPr>
        <w:tab/>
      </w:r>
      <w:r w:rsidRPr="00923FD1">
        <w:rPr>
          <w:noProof/>
        </w:rPr>
        <w:tab/>
        <w:t>Tal fue de Pedro Laínez,</w:t>
      </w:r>
      <w:r w:rsidRPr="00923FD1">
        <w:rPr>
          <w:noProof/>
        </w:rPr>
        <w:tab/>
      </w:r>
      <w:r w:rsidRPr="00923FD1">
        <w:rPr>
          <w:noProof/>
        </w:rPr>
        <w:tab/>
      </w:r>
      <w:r w:rsidRPr="00923FD1">
        <w:rPr>
          <w:noProof/>
        </w:rPr>
        <w:tab/>
      </w:r>
      <w:r w:rsidRPr="00923FD1">
        <w:rPr>
          <w:noProof/>
        </w:rPr>
        <w:tab/>
      </w:r>
    </w:p>
    <w:p w14:paraId="51F8D3A4" w14:textId="77777777" w:rsidR="009949F8" w:rsidRPr="00923FD1" w:rsidRDefault="009949F8" w:rsidP="002A0007">
      <w:pPr>
        <w:pStyle w:val="Verso"/>
        <w:rPr>
          <w:noProof/>
        </w:rPr>
      </w:pPr>
      <w:r w:rsidRPr="00923FD1">
        <w:rPr>
          <w:noProof/>
        </w:rPr>
        <w:tab/>
      </w:r>
      <w:r w:rsidRPr="00923FD1">
        <w:rPr>
          <w:noProof/>
        </w:rPr>
        <w:tab/>
      </w:r>
      <w:r w:rsidRPr="00923FD1">
        <w:rPr>
          <w:noProof/>
        </w:rPr>
        <w:tab/>
        <w:t>raro y único poeta,</w:t>
      </w:r>
    </w:p>
    <w:p w14:paraId="51DC2354" w14:textId="77777777" w:rsidR="009949F8" w:rsidRPr="00923FD1" w:rsidRDefault="009949F8" w:rsidP="002A0007">
      <w:pPr>
        <w:pStyle w:val="Verso"/>
        <w:rPr>
          <w:noProof/>
        </w:rPr>
      </w:pPr>
      <w:r w:rsidRPr="00923FD1">
        <w:rPr>
          <w:noProof/>
        </w:rPr>
        <w:tab/>
      </w:r>
      <w:r w:rsidRPr="00923FD1">
        <w:rPr>
          <w:noProof/>
        </w:rPr>
        <w:tab/>
      </w:r>
      <w:r w:rsidRPr="00923FD1">
        <w:rPr>
          <w:noProof/>
        </w:rPr>
        <w:tab/>
        <w:t>por no imprimir olvidado.</w:t>
      </w:r>
    </w:p>
    <w:p w14:paraId="14CFFCA3" w14:textId="0A1BAAF9" w:rsidR="002A0007" w:rsidRPr="00923FD1" w:rsidRDefault="002A0007" w:rsidP="002A0007">
      <w:pPr>
        <w:pStyle w:val="Personaje"/>
        <w:rPr>
          <w:noProof/>
        </w:rPr>
      </w:pPr>
      <w:r w:rsidRPr="00923FD1">
        <w:rPr>
          <w:noProof/>
        </w:rPr>
        <w:t>hipólito</w:t>
      </w:r>
    </w:p>
    <w:p w14:paraId="054424D0" w14:textId="0634AF66"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Hoy Henares se lamenta</w:t>
      </w:r>
    </w:p>
    <w:p w14:paraId="2244E421" w14:textId="77777777" w:rsidR="009949F8" w:rsidRPr="00923FD1" w:rsidRDefault="009949F8" w:rsidP="002A0007">
      <w:pPr>
        <w:pStyle w:val="Verso"/>
        <w:rPr>
          <w:noProof/>
        </w:rPr>
      </w:pPr>
      <w:r w:rsidRPr="00923FD1">
        <w:rPr>
          <w:noProof/>
        </w:rPr>
        <w:tab/>
      </w:r>
      <w:r w:rsidRPr="00923FD1">
        <w:rPr>
          <w:noProof/>
        </w:rPr>
        <w:tab/>
      </w:r>
      <w:r w:rsidRPr="00923FD1">
        <w:rPr>
          <w:noProof/>
        </w:rPr>
        <w:tab/>
        <w:t>del divino Figueroa.</w:t>
      </w:r>
    </w:p>
    <w:p w14:paraId="719428B6" w14:textId="5BEACE05" w:rsidR="002A0007" w:rsidRPr="00923FD1" w:rsidRDefault="002A0007" w:rsidP="002A0007">
      <w:pPr>
        <w:pStyle w:val="Personaje"/>
        <w:rPr>
          <w:noProof/>
        </w:rPr>
      </w:pPr>
      <w:r w:rsidRPr="00923FD1">
        <w:rPr>
          <w:noProof/>
        </w:rPr>
        <w:t>juan</w:t>
      </w:r>
    </w:p>
    <w:p w14:paraId="47F0920A" w14:textId="6FF4C540" w:rsidR="009949F8" w:rsidRPr="00923FD1" w:rsidRDefault="009949F8" w:rsidP="002A0007">
      <w:pPr>
        <w:pStyle w:val="Verso"/>
        <w:rPr>
          <w:noProof/>
        </w:rPr>
      </w:pPr>
      <w:r w:rsidRPr="00923FD1">
        <w:rPr>
          <w:noProof/>
        </w:rPr>
        <w:tab/>
      </w:r>
      <w:r w:rsidRPr="00923FD1">
        <w:rPr>
          <w:noProof/>
        </w:rPr>
        <w:tab/>
      </w:r>
      <w:r w:rsidRPr="00923FD1">
        <w:rPr>
          <w:noProof/>
        </w:rPr>
        <w:tab/>
        <w:t>¿Qué os pareció nuestra iglesia?</w:t>
      </w:r>
      <w:r w:rsidRPr="00923FD1">
        <w:rPr>
          <w:noProof/>
        </w:rPr>
        <w:tab/>
      </w:r>
      <w:r w:rsidRPr="00923FD1">
        <w:rPr>
          <w:noProof/>
        </w:rPr>
        <w:tab/>
      </w:r>
      <w:r w:rsidRPr="00923FD1">
        <w:rPr>
          <w:noProof/>
        </w:rPr>
        <w:tab/>
      </w:r>
    </w:p>
    <w:p w14:paraId="3012B05F" w14:textId="5804FAA9" w:rsidR="002A0007" w:rsidRPr="00923FD1" w:rsidRDefault="002A0007" w:rsidP="002A0007">
      <w:pPr>
        <w:pStyle w:val="Personaje"/>
        <w:rPr>
          <w:noProof/>
        </w:rPr>
      </w:pPr>
      <w:r w:rsidRPr="00923FD1">
        <w:rPr>
          <w:noProof/>
        </w:rPr>
        <w:lastRenderedPageBreak/>
        <w:t>hipólito</w:t>
      </w:r>
    </w:p>
    <w:p w14:paraId="731F717B" w14:textId="2E399766"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Con el silencio, don Juan,</w:t>
      </w:r>
    </w:p>
    <w:p w14:paraId="18517273" w14:textId="77777777" w:rsidR="009949F8" w:rsidRPr="00923FD1" w:rsidRDefault="009949F8" w:rsidP="002A0007">
      <w:pPr>
        <w:pStyle w:val="Verso"/>
        <w:rPr>
          <w:noProof/>
        </w:rPr>
      </w:pPr>
      <w:r w:rsidRPr="00923FD1">
        <w:rPr>
          <w:noProof/>
        </w:rPr>
        <w:tab/>
      </w:r>
      <w:r w:rsidRPr="00923FD1">
        <w:rPr>
          <w:noProof/>
        </w:rPr>
        <w:tab/>
      </w:r>
      <w:r w:rsidRPr="00923FD1">
        <w:rPr>
          <w:noProof/>
        </w:rPr>
        <w:tab/>
        <w:t>os he de dar la respuesta,</w:t>
      </w:r>
    </w:p>
    <w:p w14:paraId="07A05583" w14:textId="77777777" w:rsidR="009949F8" w:rsidRPr="00923FD1" w:rsidRDefault="009949F8" w:rsidP="002A0007">
      <w:pPr>
        <w:pStyle w:val="Verso"/>
        <w:rPr>
          <w:noProof/>
        </w:rPr>
      </w:pPr>
      <w:r w:rsidRPr="00923FD1">
        <w:rPr>
          <w:noProof/>
        </w:rPr>
        <w:tab/>
      </w:r>
      <w:r w:rsidRPr="00923FD1">
        <w:rPr>
          <w:noProof/>
        </w:rPr>
        <w:tab/>
      </w:r>
      <w:r w:rsidRPr="00923FD1">
        <w:rPr>
          <w:noProof/>
        </w:rPr>
        <w:tab/>
        <w:t>pues callan siete milagros</w:t>
      </w:r>
    </w:p>
    <w:p w14:paraId="2CFD2AC1" w14:textId="77777777" w:rsidR="009949F8" w:rsidRPr="00923FD1" w:rsidRDefault="009949F8" w:rsidP="002A0007">
      <w:pPr>
        <w:pStyle w:val="Verso"/>
        <w:rPr>
          <w:noProof/>
        </w:rPr>
      </w:pPr>
      <w:r w:rsidRPr="00923FD1">
        <w:rPr>
          <w:noProof/>
        </w:rPr>
        <w:tab/>
      </w:r>
      <w:r w:rsidRPr="00923FD1">
        <w:rPr>
          <w:noProof/>
        </w:rPr>
        <w:tab/>
      </w:r>
      <w:r w:rsidRPr="00923FD1">
        <w:rPr>
          <w:noProof/>
        </w:rPr>
        <w:tab/>
        <w:t>que la Antigüedad celebra,</w:t>
      </w:r>
    </w:p>
    <w:p w14:paraId="075DEF61" w14:textId="6068E969" w:rsidR="009949F8" w:rsidRPr="00923FD1" w:rsidRDefault="009949F8" w:rsidP="002A0007">
      <w:pPr>
        <w:pStyle w:val="Verso"/>
        <w:rPr>
          <w:noProof/>
        </w:rPr>
      </w:pPr>
      <w:r w:rsidRPr="00923FD1">
        <w:rPr>
          <w:noProof/>
        </w:rPr>
        <w:tab/>
      </w:r>
      <w:r w:rsidRPr="00923FD1">
        <w:rPr>
          <w:noProof/>
        </w:rPr>
        <w:tab/>
      </w:r>
      <w:r w:rsidRPr="00923FD1">
        <w:rPr>
          <w:noProof/>
        </w:rPr>
        <w:tab/>
        <w:t>que no hay colosos ni faros,</w:t>
      </w:r>
      <w:r w:rsidRPr="00923FD1">
        <w:rPr>
          <w:noProof/>
        </w:rPr>
        <w:tab/>
      </w:r>
      <w:r w:rsidRPr="00923FD1">
        <w:rPr>
          <w:noProof/>
        </w:rPr>
        <w:tab/>
      </w:r>
      <w:r w:rsidRPr="00923FD1">
        <w:rPr>
          <w:noProof/>
        </w:rPr>
        <w:tab/>
      </w:r>
      <w:r w:rsidRPr="00923FD1">
        <w:rPr>
          <w:noProof/>
        </w:rPr>
        <w:tab/>
      </w:r>
    </w:p>
    <w:p w14:paraId="39B517BB" w14:textId="77777777" w:rsidR="009949F8" w:rsidRPr="00923FD1" w:rsidRDefault="009949F8" w:rsidP="002A0007">
      <w:pPr>
        <w:pStyle w:val="Verso"/>
        <w:rPr>
          <w:noProof/>
        </w:rPr>
      </w:pPr>
      <w:r w:rsidRPr="00923FD1">
        <w:rPr>
          <w:noProof/>
        </w:rPr>
        <w:tab/>
      </w:r>
      <w:r w:rsidRPr="00923FD1">
        <w:rPr>
          <w:noProof/>
        </w:rPr>
        <w:tab/>
      </w:r>
      <w:r w:rsidRPr="00923FD1">
        <w:rPr>
          <w:noProof/>
        </w:rPr>
        <w:tab/>
        <w:t>sepulcros, templos de Efesia</w:t>
      </w:r>
    </w:p>
    <w:p w14:paraId="735C4350" w14:textId="77777777" w:rsidR="009949F8" w:rsidRPr="00923FD1" w:rsidRDefault="009949F8" w:rsidP="002A0007">
      <w:pPr>
        <w:pStyle w:val="Verso"/>
        <w:rPr>
          <w:noProof/>
        </w:rPr>
      </w:pPr>
      <w:r w:rsidRPr="00923FD1">
        <w:rPr>
          <w:noProof/>
        </w:rPr>
        <w:tab/>
      </w:r>
      <w:r w:rsidRPr="00923FD1">
        <w:rPr>
          <w:noProof/>
        </w:rPr>
        <w:tab/>
      </w:r>
      <w:r w:rsidRPr="00923FD1">
        <w:rPr>
          <w:noProof/>
        </w:rPr>
        <w:tab/>
        <w:t>y las demás maravillas</w:t>
      </w:r>
    </w:p>
    <w:p w14:paraId="358F40DC" w14:textId="77777777" w:rsidR="009949F8" w:rsidRPr="00923FD1" w:rsidRDefault="009949F8" w:rsidP="002A0007">
      <w:pPr>
        <w:pStyle w:val="Verso"/>
        <w:rPr>
          <w:noProof/>
        </w:rPr>
      </w:pPr>
      <w:r w:rsidRPr="00923FD1">
        <w:rPr>
          <w:noProof/>
        </w:rPr>
        <w:tab/>
      </w:r>
      <w:r w:rsidRPr="00923FD1">
        <w:rPr>
          <w:noProof/>
        </w:rPr>
        <w:tab/>
      </w:r>
      <w:r w:rsidRPr="00923FD1">
        <w:rPr>
          <w:noProof/>
        </w:rPr>
        <w:tab/>
        <w:t>que puedan lucir con ella.</w:t>
      </w:r>
    </w:p>
    <w:p w14:paraId="53B807DF" w14:textId="77777777" w:rsidR="009949F8" w:rsidRPr="00923FD1" w:rsidRDefault="009949F8" w:rsidP="002A0007">
      <w:pPr>
        <w:pStyle w:val="Verso"/>
        <w:rPr>
          <w:noProof/>
        </w:rPr>
      </w:pPr>
      <w:r w:rsidRPr="00923FD1">
        <w:rPr>
          <w:noProof/>
        </w:rPr>
        <w:tab/>
      </w:r>
      <w:r w:rsidRPr="00923FD1">
        <w:rPr>
          <w:noProof/>
        </w:rPr>
        <w:tab/>
      </w:r>
      <w:r w:rsidRPr="00923FD1">
        <w:rPr>
          <w:noProof/>
        </w:rPr>
        <w:tab/>
        <w:t>Pero dejando a la fama</w:t>
      </w:r>
    </w:p>
    <w:p w14:paraId="5612C895" w14:textId="2FFCC862" w:rsidR="009949F8" w:rsidRPr="00923FD1" w:rsidRDefault="009949F8" w:rsidP="002A0007">
      <w:pPr>
        <w:pStyle w:val="Verso"/>
        <w:rPr>
          <w:noProof/>
        </w:rPr>
      </w:pPr>
      <w:r w:rsidRPr="00923FD1">
        <w:rPr>
          <w:noProof/>
        </w:rPr>
        <w:tab/>
      </w:r>
      <w:r w:rsidRPr="00923FD1">
        <w:rPr>
          <w:noProof/>
        </w:rPr>
        <w:tab/>
      </w:r>
      <w:r w:rsidRPr="00923FD1">
        <w:rPr>
          <w:noProof/>
        </w:rPr>
        <w:tab/>
        <w:t>—que del sur al norte vuela</w:t>
      </w:r>
      <w:r w:rsidRPr="00923FD1">
        <w:rPr>
          <w:noProof/>
        </w:rPr>
        <w:tab/>
      </w:r>
      <w:r w:rsidRPr="00923FD1">
        <w:rPr>
          <w:noProof/>
        </w:rPr>
        <w:tab/>
      </w:r>
      <w:r w:rsidRPr="00923FD1">
        <w:rPr>
          <w:noProof/>
        </w:rPr>
        <w:tab/>
      </w:r>
      <w:r w:rsidRPr="00923FD1">
        <w:rPr>
          <w:noProof/>
        </w:rPr>
        <w:tab/>
      </w:r>
    </w:p>
    <w:p w14:paraId="29A5DC6A" w14:textId="77777777" w:rsidR="009949F8" w:rsidRPr="00923FD1" w:rsidRDefault="009949F8" w:rsidP="002A0007">
      <w:pPr>
        <w:pStyle w:val="Verso"/>
        <w:rPr>
          <w:noProof/>
        </w:rPr>
      </w:pPr>
      <w:r w:rsidRPr="00923FD1">
        <w:rPr>
          <w:noProof/>
        </w:rPr>
        <w:tab/>
      </w:r>
      <w:r w:rsidRPr="00923FD1">
        <w:rPr>
          <w:noProof/>
        </w:rPr>
        <w:tab/>
      </w:r>
      <w:r w:rsidRPr="00923FD1">
        <w:rPr>
          <w:noProof/>
        </w:rPr>
        <w:tab/>
        <w:t>y del austro a los trïones—</w:t>
      </w:r>
    </w:p>
    <w:p w14:paraId="5B0591A4" w14:textId="77777777" w:rsidR="009949F8" w:rsidRPr="00923FD1" w:rsidRDefault="009949F8" w:rsidP="002A0007">
      <w:pPr>
        <w:pStyle w:val="Verso"/>
        <w:rPr>
          <w:noProof/>
        </w:rPr>
      </w:pPr>
      <w:r w:rsidRPr="00923FD1">
        <w:rPr>
          <w:noProof/>
        </w:rPr>
        <w:tab/>
      </w:r>
      <w:r w:rsidRPr="00923FD1">
        <w:rPr>
          <w:noProof/>
        </w:rPr>
        <w:tab/>
      </w:r>
      <w:r w:rsidRPr="00923FD1">
        <w:rPr>
          <w:noProof/>
        </w:rPr>
        <w:tab/>
        <w:t>su hermosa fábrica inmensa,</w:t>
      </w:r>
    </w:p>
    <w:p w14:paraId="7FB13730" w14:textId="77777777" w:rsidR="009949F8" w:rsidRPr="00923FD1" w:rsidRDefault="009949F8" w:rsidP="002A0007">
      <w:pPr>
        <w:pStyle w:val="Verso"/>
        <w:rPr>
          <w:noProof/>
        </w:rPr>
      </w:pPr>
      <w:r w:rsidRPr="00923FD1">
        <w:rPr>
          <w:noProof/>
        </w:rPr>
        <w:tab/>
      </w:r>
      <w:r w:rsidRPr="00923FD1">
        <w:rPr>
          <w:noProof/>
        </w:rPr>
        <w:tab/>
      </w:r>
      <w:r w:rsidRPr="00923FD1">
        <w:rPr>
          <w:noProof/>
        </w:rPr>
        <w:tab/>
        <w:t>al salir por el Perdón,</w:t>
      </w:r>
    </w:p>
    <w:p w14:paraId="4C9F1AE2" w14:textId="77777777" w:rsidR="009949F8" w:rsidRPr="00923FD1" w:rsidRDefault="009949F8" w:rsidP="002A0007">
      <w:pPr>
        <w:pStyle w:val="Verso"/>
        <w:rPr>
          <w:noProof/>
        </w:rPr>
      </w:pPr>
      <w:r w:rsidRPr="00923FD1">
        <w:rPr>
          <w:noProof/>
        </w:rPr>
        <w:tab/>
      </w:r>
      <w:r w:rsidRPr="00923FD1">
        <w:rPr>
          <w:noProof/>
        </w:rPr>
        <w:tab/>
      </w:r>
      <w:r w:rsidRPr="00923FD1">
        <w:rPr>
          <w:noProof/>
        </w:rPr>
        <w:tab/>
        <w:t>que es aquella insigne puerta</w:t>
      </w:r>
    </w:p>
    <w:p w14:paraId="0ED7200E" w14:textId="0F5370B3" w:rsidR="009949F8" w:rsidRPr="00923FD1" w:rsidRDefault="009949F8" w:rsidP="002A0007">
      <w:pPr>
        <w:pStyle w:val="Verso"/>
        <w:rPr>
          <w:noProof/>
        </w:rPr>
      </w:pPr>
      <w:r w:rsidRPr="00923FD1">
        <w:rPr>
          <w:noProof/>
        </w:rPr>
        <w:tab/>
      </w:r>
      <w:r w:rsidRPr="00923FD1">
        <w:rPr>
          <w:noProof/>
        </w:rPr>
        <w:tab/>
      </w:r>
      <w:r w:rsidRPr="00923FD1">
        <w:rPr>
          <w:noProof/>
        </w:rPr>
        <w:tab/>
        <w:t>que está solo en tales días</w:t>
      </w:r>
      <w:r w:rsidRPr="00923FD1">
        <w:rPr>
          <w:noProof/>
        </w:rPr>
        <w:tab/>
      </w:r>
      <w:r w:rsidRPr="00923FD1">
        <w:rPr>
          <w:noProof/>
        </w:rPr>
        <w:tab/>
      </w:r>
      <w:r w:rsidRPr="00923FD1">
        <w:rPr>
          <w:noProof/>
        </w:rPr>
        <w:tab/>
      </w:r>
      <w:r w:rsidRPr="00923FD1">
        <w:rPr>
          <w:noProof/>
        </w:rPr>
        <w:tab/>
      </w:r>
    </w:p>
    <w:p w14:paraId="6DF5654B" w14:textId="77777777" w:rsidR="009949F8" w:rsidRPr="00923FD1" w:rsidRDefault="009949F8" w:rsidP="002A0007">
      <w:pPr>
        <w:pStyle w:val="Verso"/>
        <w:rPr>
          <w:noProof/>
        </w:rPr>
      </w:pPr>
      <w:r w:rsidRPr="00923FD1">
        <w:rPr>
          <w:noProof/>
        </w:rPr>
        <w:tab/>
      </w:r>
      <w:r w:rsidRPr="00923FD1">
        <w:rPr>
          <w:noProof/>
        </w:rPr>
        <w:tab/>
      </w:r>
      <w:r w:rsidRPr="00923FD1">
        <w:rPr>
          <w:noProof/>
        </w:rPr>
        <w:tab/>
        <w:t>para ganarlos abierta,</w:t>
      </w:r>
    </w:p>
    <w:p w14:paraId="7A3BCE87" w14:textId="77777777" w:rsidR="009949F8" w:rsidRPr="00923FD1" w:rsidRDefault="009949F8" w:rsidP="002A0007">
      <w:pPr>
        <w:pStyle w:val="Verso"/>
        <w:rPr>
          <w:noProof/>
        </w:rPr>
      </w:pPr>
      <w:r w:rsidRPr="00923FD1">
        <w:rPr>
          <w:noProof/>
        </w:rPr>
        <w:tab/>
      </w:r>
      <w:r w:rsidRPr="00923FD1">
        <w:rPr>
          <w:noProof/>
        </w:rPr>
        <w:tab/>
      </w:r>
      <w:r w:rsidRPr="00923FD1">
        <w:rPr>
          <w:noProof/>
        </w:rPr>
        <w:tab/>
        <w:t>yo vi con honesto rostro,</w:t>
      </w:r>
    </w:p>
    <w:p w14:paraId="636EFA9D" w14:textId="77777777" w:rsidR="009949F8" w:rsidRPr="00923FD1" w:rsidRDefault="009949F8" w:rsidP="002A0007">
      <w:pPr>
        <w:pStyle w:val="Verso"/>
        <w:rPr>
          <w:noProof/>
        </w:rPr>
      </w:pPr>
      <w:r w:rsidRPr="00923FD1">
        <w:rPr>
          <w:noProof/>
        </w:rPr>
        <w:tab/>
      </w:r>
      <w:r w:rsidRPr="00923FD1">
        <w:rPr>
          <w:noProof/>
        </w:rPr>
        <w:tab/>
      </w:r>
      <w:r w:rsidRPr="00923FD1">
        <w:rPr>
          <w:noProof/>
        </w:rPr>
        <w:tab/>
        <w:t>don Juan, la mujer más bella</w:t>
      </w:r>
    </w:p>
    <w:p w14:paraId="339156B1" w14:textId="77777777" w:rsidR="009949F8" w:rsidRPr="00923FD1" w:rsidRDefault="009949F8" w:rsidP="002A0007">
      <w:pPr>
        <w:pStyle w:val="Verso"/>
        <w:rPr>
          <w:noProof/>
        </w:rPr>
      </w:pPr>
      <w:r w:rsidRPr="00923FD1">
        <w:rPr>
          <w:noProof/>
        </w:rPr>
        <w:tab/>
      </w:r>
      <w:r w:rsidRPr="00923FD1">
        <w:rPr>
          <w:noProof/>
        </w:rPr>
        <w:tab/>
      </w:r>
      <w:r w:rsidRPr="00923FD1">
        <w:rPr>
          <w:noProof/>
        </w:rPr>
        <w:tab/>
        <w:t>que para milagro suyo</w:t>
      </w:r>
    </w:p>
    <w:p w14:paraId="69B78F3A" w14:textId="0B364626" w:rsidR="009949F8" w:rsidRPr="00923FD1" w:rsidRDefault="009949F8" w:rsidP="002A0007">
      <w:pPr>
        <w:pStyle w:val="Verso"/>
        <w:rPr>
          <w:noProof/>
        </w:rPr>
      </w:pPr>
      <w:r w:rsidRPr="00923FD1">
        <w:rPr>
          <w:noProof/>
        </w:rPr>
        <w:tab/>
      </w:r>
      <w:r w:rsidRPr="00923FD1">
        <w:rPr>
          <w:noProof/>
        </w:rPr>
        <w:tab/>
      </w:r>
      <w:r w:rsidRPr="00923FD1">
        <w:rPr>
          <w:noProof/>
        </w:rPr>
        <w:tab/>
        <w:t>formó la naturaleza.</w:t>
      </w:r>
      <w:r w:rsidRPr="00923FD1">
        <w:rPr>
          <w:noProof/>
        </w:rPr>
        <w:tab/>
      </w:r>
      <w:r w:rsidRPr="00923FD1">
        <w:rPr>
          <w:noProof/>
        </w:rPr>
        <w:tab/>
      </w:r>
      <w:r w:rsidRPr="00923FD1">
        <w:rPr>
          <w:noProof/>
        </w:rPr>
        <w:tab/>
      </w:r>
      <w:r w:rsidRPr="00923FD1">
        <w:rPr>
          <w:noProof/>
        </w:rPr>
        <w:tab/>
      </w:r>
      <w:r w:rsidRPr="00923FD1">
        <w:rPr>
          <w:noProof/>
        </w:rPr>
        <w:tab/>
      </w:r>
    </w:p>
    <w:p w14:paraId="41FE967C" w14:textId="77777777" w:rsidR="009949F8" w:rsidRPr="00923FD1" w:rsidRDefault="009949F8" w:rsidP="002A0007">
      <w:pPr>
        <w:pStyle w:val="Verso"/>
        <w:rPr>
          <w:noProof/>
        </w:rPr>
      </w:pPr>
      <w:r w:rsidRPr="00923FD1">
        <w:rPr>
          <w:noProof/>
        </w:rPr>
        <w:tab/>
      </w:r>
      <w:r w:rsidRPr="00923FD1">
        <w:rPr>
          <w:noProof/>
        </w:rPr>
        <w:tab/>
      </w:r>
      <w:r w:rsidRPr="00923FD1">
        <w:rPr>
          <w:noProof/>
        </w:rPr>
        <w:tab/>
        <w:t>Y cuando en hábito pobre</w:t>
      </w:r>
    </w:p>
    <w:p w14:paraId="5EDFFAE5" w14:textId="77777777" w:rsidR="009949F8" w:rsidRPr="00923FD1" w:rsidRDefault="009949F8" w:rsidP="002A0007">
      <w:pPr>
        <w:pStyle w:val="Verso"/>
        <w:rPr>
          <w:noProof/>
        </w:rPr>
      </w:pPr>
      <w:r w:rsidRPr="00923FD1">
        <w:rPr>
          <w:noProof/>
        </w:rPr>
        <w:tab/>
      </w:r>
      <w:r w:rsidRPr="00923FD1">
        <w:rPr>
          <w:noProof/>
        </w:rPr>
        <w:tab/>
      </w:r>
      <w:r w:rsidRPr="00923FD1">
        <w:rPr>
          <w:noProof/>
        </w:rPr>
        <w:tab/>
        <w:t>luce una mujer, no queda</w:t>
      </w:r>
    </w:p>
    <w:p w14:paraId="51A919F4" w14:textId="77777777" w:rsidR="009949F8" w:rsidRPr="00923FD1" w:rsidRDefault="009949F8" w:rsidP="002A0007">
      <w:pPr>
        <w:pStyle w:val="Verso"/>
        <w:rPr>
          <w:noProof/>
        </w:rPr>
      </w:pPr>
      <w:r w:rsidRPr="00923FD1">
        <w:rPr>
          <w:noProof/>
        </w:rPr>
        <w:tab/>
      </w:r>
      <w:r w:rsidRPr="00923FD1">
        <w:rPr>
          <w:noProof/>
        </w:rPr>
        <w:tab/>
      </w:r>
      <w:r w:rsidRPr="00923FD1">
        <w:rPr>
          <w:noProof/>
        </w:rPr>
        <w:tab/>
        <w:t>mayor encarecimiento.</w:t>
      </w:r>
    </w:p>
    <w:p w14:paraId="6039769C" w14:textId="178828FF" w:rsidR="002A0007" w:rsidRPr="00923FD1" w:rsidRDefault="002A0007" w:rsidP="002A0007">
      <w:pPr>
        <w:pStyle w:val="Personaje"/>
        <w:rPr>
          <w:noProof/>
        </w:rPr>
      </w:pPr>
      <w:r w:rsidRPr="00923FD1">
        <w:rPr>
          <w:noProof/>
        </w:rPr>
        <w:t>juan</w:t>
      </w:r>
    </w:p>
    <w:p w14:paraId="5F557BA8" w14:textId="6CE9CBB9" w:rsidR="009949F8" w:rsidRPr="00923FD1" w:rsidRDefault="009949F8" w:rsidP="002A0007">
      <w:pPr>
        <w:pStyle w:val="Verso"/>
        <w:rPr>
          <w:noProof/>
        </w:rPr>
      </w:pPr>
      <w:r w:rsidRPr="00923FD1">
        <w:rPr>
          <w:noProof/>
        </w:rPr>
        <w:tab/>
      </w:r>
      <w:r w:rsidRPr="00923FD1">
        <w:rPr>
          <w:noProof/>
        </w:rPr>
        <w:tab/>
      </w:r>
      <w:r w:rsidRPr="00923FD1">
        <w:rPr>
          <w:noProof/>
        </w:rPr>
        <w:tab/>
        <w:t>Ya os vi reparar en ella.</w:t>
      </w:r>
    </w:p>
    <w:p w14:paraId="64661BD3" w14:textId="3C4659B3" w:rsidR="002A0007" w:rsidRPr="00923FD1" w:rsidRDefault="002A0007" w:rsidP="002A0007">
      <w:pPr>
        <w:pStyle w:val="Personaje"/>
        <w:rPr>
          <w:noProof/>
        </w:rPr>
      </w:pPr>
      <w:r w:rsidRPr="00923FD1">
        <w:rPr>
          <w:noProof/>
        </w:rPr>
        <w:t>hipólito</w:t>
      </w:r>
    </w:p>
    <w:p w14:paraId="6D75C9F3" w14:textId="4396B3C5"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¿Hay tan divina hermosura?</w:t>
      </w:r>
      <w:r w:rsidRPr="00923FD1">
        <w:rPr>
          <w:noProof/>
        </w:rPr>
        <w:tab/>
      </w:r>
      <w:r w:rsidRPr="00923FD1">
        <w:rPr>
          <w:noProof/>
        </w:rPr>
        <w:tab/>
      </w:r>
      <w:r w:rsidRPr="00923FD1">
        <w:rPr>
          <w:noProof/>
        </w:rPr>
        <w:tab/>
      </w:r>
      <w:r w:rsidRPr="00923FD1">
        <w:rPr>
          <w:noProof/>
        </w:rPr>
        <w:tab/>
      </w:r>
    </w:p>
    <w:p w14:paraId="5AD15B06" w14:textId="77777777" w:rsidR="009949F8" w:rsidRPr="00923FD1" w:rsidRDefault="009949F8" w:rsidP="002A0007">
      <w:pPr>
        <w:pStyle w:val="Verso"/>
        <w:rPr>
          <w:noProof/>
        </w:rPr>
      </w:pPr>
      <w:r w:rsidRPr="00923FD1">
        <w:rPr>
          <w:noProof/>
        </w:rPr>
        <w:tab/>
      </w:r>
      <w:r w:rsidRPr="00923FD1">
        <w:rPr>
          <w:noProof/>
        </w:rPr>
        <w:tab/>
      </w:r>
      <w:r w:rsidRPr="00923FD1">
        <w:rPr>
          <w:noProof/>
        </w:rPr>
        <w:tab/>
        <w:t>¿Hay tal ropa de bayeta?</w:t>
      </w:r>
    </w:p>
    <w:p w14:paraId="2C9DD6D0" w14:textId="77777777" w:rsidR="009949F8" w:rsidRPr="00923FD1" w:rsidRDefault="009949F8" w:rsidP="002A0007">
      <w:pPr>
        <w:pStyle w:val="Verso"/>
        <w:rPr>
          <w:noProof/>
        </w:rPr>
      </w:pPr>
      <w:r w:rsidRPr="00923FD1">
        <w:rPr>
          <w:noProof/>
        </w:rPr>
        <w:lastRenderedPageBreak/>
        <w:tab/>
      </w:r>
      <w:r w:rsidRPr="00923FD1">
        <w:rPr>
          <w:noProof/>
        </w:rPr>
        <w:tab/>
      </w:r>
      <w:r w:rsidRPr="00923FD1">
        <w:rPr>
          <w:noProof/>
        </w:rPr>
        <w:tab/>
        <w:t>¿Hay tal saya de picote?</w:t>
      </w:r>
    </w:p>
    <w:p w14:paraId="3E46B70A" w14:textId="77777777" w:rsidR="009949F8" w:rsidRPr="00923FD1" w:rsidRDefault="009949F8" w:rsidP="002A0007">
      <w:pPr>
        <w:pStyle w:val="Verso"/>
        <w:rPr>
          <w:noProof/>
        </w:rPr>
      </w:pPr>
      <w:r w:rsidRPr="00923FD1">
        <w:rPr>
          <w:noProof/>
        </w:rPr>
        <w:tab/>
      </w:r>
      <w:r w:rsidRPr="00923FD1">
        <w:rPr>
          <w:noProof/>
        </w:rPr>
        <w:tab/>
      </w:r>
      <w:r w:rsidRPr="00923FD1">
        <w:rPr>
          <w:noProof/>
        </w:rPr>
        <w:tab/>
        <w:t>¿Hay tal toca? ¿Hay tal limpieza?</w:t>
      </w:r>
    </w:p>
    <w:p w14:paraId="39E8CD6E" w14:textId="77777777" w:rsidR="009949F8" w:rsidRPr="00923FD1" w:rsidRDefault="009949F8" w:rsidP="000D0135">
      <w:pPr>
        <w:pStyle w:val="Partidoincial"/>
        <w:rPr>
          <w:noProof/>
        </w:rPr>
      </w:pPr>
      <w:r w:rsidRPr="00923FD1">
        <w:rPr>
          <w:noProof/>
        </w:rPr>
        <w:tab/>
      </w:r>
      <w:r w:rsidRPr="00923FD1">
        <w:rPr>
          <w:noProof/>
        </w:rPr>
        <w:tab/>
      </w:r>
      <w:r w:rsidRPr="00923FD1">
        <w:rPr>
          <w:noProof/>
        </w:rPr>
        <w:tab/>
        <w:t>¿Conoceisla?</w:t>
      </w:r>
    </w:p>
    <w:p w14:paraId="65E4CD3B" w14:textId="15A22EEC" w:rsidR="002A0007" w:rsidRPr="00923FD1" w:rsidRDefault="002A0007" w:rsidP="002A0007">
      <w:pPr>
        <w:pStyle w:val="Personaje"/>
        <w:rPr>
          <w:noProof/>
        </w:rPr>
      </w:pPr>
      <w:r w:rsidRPr="00923FD1">
        <w:rPr>
          <w:noProof/>
        </w:rPr>
        <w:t>juan</w:t>
      </w:r>
    </w:p>
    <w:p w14:paraId="331DC3C9" w14:textId="61B13255" w:rsidR="009949F8" w:rsidRPr="00923FD1" w:rsidRDefault="009949F8" w:rsidP="000D0135">
      <w:pPr>
        <w:pStyle w:val="Partidofinal"/>
        <w:rPr>
          <w:noProof/>
        </w:rPr>
      </w:pPr>
      <w:r w:rsidRPr="00923FD1">
        <w:rPr>
          <w:noProof/>
        </w:rPr>
        <w:tab/>
      </w:r>
      <w:r w:rsidRPr="00923FD1">
        <w:rPr>
          <w:noProof/>
        </w:rPr>
        <w:tab/>
      </w:r>
      <w:r w:rsidRPr="00923FD1">
        <w:rPr>
          <w:noProof/>
        </w:rPr>
        <w:tab/>
      </w:r>
      <w:r w:rsidRPr="00923FD1">
        <w:rPr>
          <w:noProof/>
        </w:rPr>
        <w:tab/>
        <w:t xml:space="preserve">         Sí conozco.</w:t>
      </w:r>
    </w:p>
    <w:p w14:paraId="1F6F24BA" w14:textId="05E0B403" w:rsidR="002A0007" w:rsidRPr="00923FD1" w:rsidRDefault="002A0007" w:rsidP="002A0007">
      <w:pPr>
        <w:pStyle w:val="Personaje"/>
        <w:rPr>
          <w:noProof/>
        </w:rPr>
      </w:pPr>
      <w:r w:rsidRPr="00923FD1">
        <w:rPr>
          <w:noProof/>
        </w:rPr>
        <w:t>hipólito</w:t>
      </w:r>
    </w:p>
    <w:p w14:paraId="17ECD328" w14:textId="077B68BB"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¿Y podré yo conocerla?</w:t>
      </w:r>
      <w:r w:rsidRPr="00923FD1">
        <w:rPr>
          <w:noProof/>
        </w:rPr>
        <w:tab/>
      </w:r>
      <w:r w:rsidRPr="00923FD1">
        <w:rPr>
          <w:noProof/>
        </w:rPr>
        <w:tab/>
      </w:r>
      <w:r w:rsidRPr="00923FD1">
        <w:rPr>
          <w:noProof/>
        </w:rPr>
        <w:tab/>
      </w:r>
      <w:r w:rsidRPr="00923FD1">
        <w:rPr>
          <w:noProof/>
        </w:rPr>
        <w:tab/>
      </w:r>
      <w:r w:rsidRPr="00923FD1">
        <w:rPr>
          <w:noProof/>
        </w:rPr>
        <w:tab/>
      </w:r>
    </w:p>
    <w:p w14:paraId="52240E55" w14:textId="4C46A1EE" w:rsidR="002A0007" w:rsidRPr="00923FD1" w:rsidRDefault="002A0007" w:rsidP="002A0007">
      <w:pPr>
        <w:pStyle w:val="Personaje"/>
        <w:rPr>
          <w:noProof/>
        </w:rPr>
      </w:pPr>
      <w:r w:rsidRPr="00923FD1">
        <w:rPr>
          <w:noProof/>
        </w:rPr>
        <w:t>juan</w:t>
      </w:r>
    </w:p>
    <w:p w14:paraId="736D76E7" w14:textId="6F8811E9" w:rsidR="009949F8" w:rsidRPr="00923FD1" w:rsidRDefault="009949F8" w:rsidP="002A0007">
      <w:pPr>
        <w:pStyle w:val="Verso"/>
        <w:rPr>
          <w:noProof/>
        </w:rPr>
      </w:pPr>
      <w:r w:rsidRPr="00923FD1">
        <w:rPr>
          <w:noProof/>
        </w:rPr>
        <w:tab/>
      </w:r>
      <w:r w:rsidRPr="00923FD1">
        <w:rPr>
          <w:noProof/>
        </w:rPr>
        <w:tab/>
      </w:r>
      <w:r w:rsidRPr="00923FD1">
        <w:rPr>
          <w:noProof/>
        </w:rPr>
        <w:tab/>
        <w:t>¿Qué días pensáis estar</w:t>
      </w:r>
    </w:p>
    <w:p w14:paraId="49775FCC" w14:textId="77777777" w:rsidR="009949F8" w:rsidRPr="00923FD1" w:rsidRDefault="009949F8" w:rsidP="000D0135">
      <w:pPr>
        <w:pStyle w:val="Partidoincial"/>
        <w:rPr>
          <w:noProof/>
        </w:rPr>
      </w:pPr>
      <w:r w:rsidRPr="00923FD1">
        <w:rPr>
          <w:noProof/>
        </w:rPr>
        <w:tab/>
      </w:r>
      <w:r w:rsidRPr="00923FD1">
        <w:rPr>
          <w:noProof/>
        </w:rPr>
        <w:tab/>
      </w:r>
      <w:r w:rsidRPr="00923FD1">
        <w:rPr>
          <w:noProof/>
        </w:rPr>
        <w:tab/>
        <w:t>en Toledo?</w:t>
      </w:r>
    </w:p>
    <w:p w14:paraId="4E0C33C8" w14:textId="452B58D2" w:rsidR="002A0007" w:rsidRPr="00923FD1" w:rsidRDefault="002A0007" w:rsidP="002A0007">
      <w:pPr>
        <w:pStyle w:val="Personaje"/>
        <w:rPr>
          <w:noProof/>
        </w:rPr>
      </w:pPr>
      <w:r w:rsidRPr="00923FD1">
        <w:rPr>
          <w:noProof/>
        </w:rPr>
        <w:t>hipólito</w:t>
      </w:r>
    </w:p>
    <w:p w14:paraId="03A2F3E6" w14:textId="3ED55872" w:rsidR="009949F8" w:rsidRPr="00923FD1" w:rsidRDefault="009949F8" w:rsidP="000D0135">
      <w:pPr>
        <w:pStyle w:val="Partidofinal"/>
        <w:rPr>
          <w:noProof/>
        </w:rPr>
      </w:pPr>
      <w:r w:rsidRPr="00923FD1">
        <w:rPr>
          <w:noProof/>
        </w:rPr>
        <w:tab/>
      </w:r>
      <w:r w:rsidRPr="00923FD1">
        <w:rPr>
          <w:noProof/>
        </w:rPr>
        <w:tab/>
      </w:r>
      <w:r w:rsidRPr="00923FD1">
        <w:rPr>
          <w:noProof/>
        </w:rPr>
        <w:tab/>
        <w:t xml:space="preserve">      </w:t>
      </w:r>
      <w:r w:rsidR="002A0007" w:rsidRPr="00923FD1">
        <w:rPr>
          <w:noProof/>
        </w:rPr>
        <w:tab/>
        <w:t xml:space="preserve">       </w:t>
      </w:r>
      <w:r w:rsidRPr="00923FD1">
        <w:rPr>
          <w:noProof/>
        </w:rPr>
        <w:t>Veinte o treinta</w:t>
      </w:r>
    </w:p>
    <w:p w14:paraId="1D73696B" w14:textId="77777777" w:rsidR="009949F8" w:rsidRPr="00923FD1" w:rsidRDefault="009949F8" w:rsidP="002A0007">
      <w:pPr>
        <w:pStyle w:val="Verso"/>
        <w:rPr>
          <w:noProof/>
        </w:rPr>
      </w:pPr>
      <w:r w:rsidRPr="00923FD1">
        <w:rPr>
          <w:noProof/>
        </w:rPr>
        <w:tab/>
      </w:r>
      <w:r w:rsidRPr="00923FD1">
        <w:rPr>
          <w:noProof/>
        </w:rPr>
        <w:tab/>
      </w:r>
      <w:r w:rsidRPr="00923FD1">
        <w:rPr>
          <w:noProof/>
        </w:rPr>
        <w:tab/>
        <w:t>después que la vi, don Juan,</w:t>
      </w:r>
    </w:p>
    <w:p w14:paraId="6F9FDD73" w14:textId="77777777" w:rsidR="009949F8" w:rsidRPr="00923FD1" w:rsidRDefault="009949F8" w:rsidP="002A0007">
      <w:pPr>
        <w:pStyle w:val="Verso"/>
        <w:rPr>
          <w:noProof/>
        </w:rPr>
      </w:pPr>
      <w:r w:rsidRPr="00923FD1">
        <w:rPr>
          <w:noProof/>
        </w:rPr>
        <w:tab/>
      </w:r>
      <w:r w:rsidRPr="00923FD1">
        <w:rPr>
          <w:noProof/>
        </w:rPr>
        <w:tab/>
      </w:r>
      <w:r w:rsidRPr="00923FD1">
        <w:rPr>
          <w:noProof/>
        </w:rPr>
        <w:tab/>
        <w:t>y dos antes que la viera.</w:t>
      </w:r>
    </w:p>
    <w:p w14:paraId="2572E610" w14:textId="43F0B96C" w:rsidR="002A0007" w:rsidRPr="00923FD1" w:rsidRDefault="002A0007" w:rsidP="002A0007">
      <w:pPr>
        <w:pStyle w:val="Personaje"/>
        <w:rPr>
          <w:noProof/>
        </w:rPr>
      </w:pPr>
      <w:r w:rsidRPr="00923FD1">
        <w:rPr>
          <w:noProof/>
        </w:rPr>
        <w:t>juan</w:t>
      </w:r>
    </w:p>
    <w:p w14:paraId="62FF6BBA" w14:textId="1A718F25" w:rsidR="009949F8" w:rsidRPr="00923FD1" w:rsidRDefault="009949F8" w:rsidP="002A0007">
      <w:pPr>
        <w:pStyle w:val="Verso"/>
        <w:rPr>
          <w:noProof/>
        </w:rPr>
      </w:pPr>
      <w:r w:rsidRPr="00923FD1">
        <w:rPr>
          <w:noProof/>
        </w:rPr>
        <w:tab/>
      </w:r>
      <w:r w:rsidRPr="00923FD1">
        <w:rPr>
          <w:noProof/>
        </w:rPr>
        <w:tab/>
      </w:r>
      <w:r w:rsidRPr="00923FD1">
        <w:rPr>
          <w:noProof/>
        </w:rPr>
        <w:tab/>
        <w:t>Pues convertildos en años,</w:t>
      </w:r>
      <w:r w:rsidRPr="00923FD1">
        <w:rPr>
          <w:noProof/>
        </w:rPr>
        <w:tab/>
      </w:r>
      <w:r w:rsidRPr="00923FD1">
        <w:rPr>
          <w:noProof/>
        </w:rPr>
        <w:tab/>
      </w:r>
      <w:r w:rsidRPr="00923FD1">
        <w:rPr>
          <w:noProof/>
        </w:rPr>
        <w:tab/>
      </w:r>
      <w:r w:rsidRPr="00923FD1">
        <w:rPr>
          <w:noProof/>
        </w:rPr>
        <w:tab/>
      </w:r>
    </w:p>
    <w:p w14:paraId="7BD4AE96" w14:textId="77777777" w:rsidR="009949F8" w:rsidRPr="00923FD1" w:rsidRDefault="009949F8" w:rsidP="002A0007">
      <w:pPr>
        <w:pStyle w:val="Verso"/>
        <w:rPr>
          <w:noProof/>
        </w:rPr>
      </w:pPr>
      <w:r w:rsidRPr="00923FD1">
        <w:rPr>
          <w:noProof/>
        </w:rPr>
        <w:tab/>
      </w:r>
      <w:r w:rsidRPr="00923FD1">
        <w:rPr>
          <w:noProof/>
        </w:rPr>
        <w:tab/>
      </w:r>
      <w:r w:rsidRPr="00923FD1">
        <w:rPr>
          <w:noProof/>
        </w:rPr>
        <w:tab/>
        <w:t>y tendréis después de verla</w:t>
      </w:r>
    </w:p>
    <w:p w14:paraId="293A9F8A" w14:textId="77777777" w:rsidR="009949F8" w:rsidRPr="00923FD1" w:rsidRDefault="009949F8" w:rsidP="000D0135">
      <w:pPr>
        <w:pStyle w:val="Partidoincial"/>
        <w:rPr>
          <w:noProof/>
        </w:rPr>
      </w:pPr>
      <w:r w:rsidRPr="00923FD1">
        <w:rPr>
          <w:noProof/>
        </w:rPr>
        <w:tab/>
      </w:r>
      <w:r w:rsidRPr="00923FD1">
        <w:rPr>
          <w:noProof/>
        </w:rPr>
        <w:tab/>
      </w:r>
      <w:r w:rsidRPr="00923FD1">
        <w:rPr>
          <w:noProof/>
        </w:rPr>
        <w:tab/>
        <w:t>lo mismo que antes.</w:t>
      </w:r>
    </w:p>
    <w:p w14:paraId="2D673F69" w14:textId="6CF86BDE" w:rsidR="002A0007" w:rsidRPr="00923FD1" w:rsidRDefault="002A0007" w:rsidP="002A0007">
      <w:pPr>
        <w:pStyle w:val="Personaje"/>
        <w:rPr>
          <w:noProof/>
        </w:rPr>
      </w:pPr>
      <w:r w:rsidRPr="00923FD1">
        <w:rPr>
          <w:noProof/>
        </w:rPr>
        <w:t>hipólito</w:t>
      </w:r>
    </w:p>
    <w:p w14:paraId="49072C1A" w14:textId="210A174D" w:rsidR="009949F8" w:rsidRPr="00923FD1" w:rsidRDefault="009949F8" w:rsidP="000D0135">
      <w:pPr>
        <w:pStyle w:val="Partidofinal"/>
        <w:rPr>
          <w:noProof/>
        </w:rPr>
      </w:pPr>
      <w:r w:rsidRPr="00923FD1">
        <w:rPr>
          <w:noProof/>
        </w:rPr>
        <w:tab/>
      </w:r>
      <w:r w:rsidRPr="00923FD1">
        <w:rPr>
          <w:noProof/>
        </w:rPr>
        <w:tab/>
      </w:r>
      <w:r w:rsidRPr="00923FD1">
        <w:rPr>
          <w:noProof/>
        </w:rPr>
        <w:tab/>
      </w:r>
      <w:r w:rsidRPr="00923FD1">
        <w:rPr>
          <w:noProof/>
        </w:rPr>
        <w:tab/>
        <w:t xml:space="preserve">     </w:t>
      </w:r>
      <w:r w:rsidR="002A0007" w:rsidRPr="00923FD1">
        <w:rPr>
          <w:noProof/>
        </w:rPr>
        <w:tab/>
        <w:t xml:space="preserve">   </w:t>
      </w:r>
      <w:r w:rsidRPr="00923FD1">
        <w:rPr>
          <w:noProof/>
        </w:rPr>
        <w:t xml:space="preserve">   ¡Por Dios!</w:t>
      </w:r>
    </w:p>
    <w:p w14:paraId="33AFA8C0" w14:textId="74E999E0" w:rsidR="002A0007" w:rsidRPr="00923FD1" w:rsidRDefault="002A0007" w:rsidP="002A0007">
      <w:pPr>
        <w:pStyle w:val="Personaje"/>
        <w:rPr>
          <w:noProof/>
        </w:rPr>
      </w:pPr>
      <w:r w:rsidRPr="00923FD1">
        <w:rPr>
          <w:noProof/>
        </w:rPr>
        <w:t>juan</w:t>
      </w:r>
    </w:p>
    <w:p w14:paraId="3333B96A" w14:textId="5C1884E8" w:rsidR="009949F8" w:rsidRPr="00923FD1" w:rsidRDefault="009949F8" w:rsidP="002A0007">
      <w:pPr>
        <w:pStyle w:val="Verso"/>
        <w:rPr>
          <w:noProof/>
        </w:rPr>
      </w:pPr>
      <w:r w:rsidRPr="00923FD1">
        <w:rPr>
          <w:noProof/>
        </w:rPr>
        <w:tab/>
      </w:r>
      <w:r w:rsidRPr="00923FD1">
        <w:rPr>
          <w:noProof/>
        </w:rPr>
        <w:tab/>
      </w:r>
      <w:r w:rsidRPr="00923FD1">
        <w:rPr>
          <w:noProof/>
        </w:rPr>
        <w:tab/>
        <w:t>En ser tanta su belleza,</w:t>
      </w:r>
    </w:p>
    <w:p w14:paraId="625CD46C" w14:textId="77777777" w:rsidR="009949F8" w:rsidRPr="00923FD1" w:rsidRDefault="009949F8" w:rsidP="002A0007">
      <w:pPr>
        <w:pStyle w:val="Verso"/>
        <w:rPr>
          <w:noProof/>
        </w:rPr>
      </w:pPr>
      <w:r w:rsidRPr="00923FD1">
        <w:rPr>
          <w:noProof/>
        </w:rPr>
        <w:tab/>
      </w:r>
      <w:r w:rsidRPr="00923FD1">
        <w:rPr>
          <w:noProof/>
        </w:rPr>
        <w:tab/>
      </w:r>
      <w:r w:rsidRPr="00923FD1">
        <w:rPr>
          <w:noProof/>
        </w:rPr>
        <w:tab/>
        <w:t>es mayor su honestidad.</w:t>
      </w:r>
    </w:p>
    <w:p w14:paraId="2D305757" w14:textId="32937C1F" w:rsidR="002A0007" w:rsidRPr="00923FD1" w:rsidRDefault="002A0007" w:rsidP="002A0007">
      <w:pPr>
        <w:pStyle w:val="Personaje"/>
        <w:rPr>
          <w:noProof/>
        </w:rPr>
      </w:pPr>
      <w:r w:rsidRPr="00923FD1">
        <w:rPr>
          <w:noProof/>
        </w:rPr>
        <w:t>hipólito</w:t>
      </w:r>
    </w:p>
    <w:p w14:paraId="1E4E26ED" w14:textId="70C0D60A"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Será porque no lo intentan,</w:t>
      </w:r>
      <w:r w:rsidRPr="00923FD1">
        <w:rPr>
          <w:noProof/>
        </w:rPr>
        <w:tab/>
      </w:r>
      <w:r w:rsidRPr="00923FD1">
        <w:rPr>
          <w:noProof/>
        </w:rPr>
        <w:tab/>
      </w:r>
      <w:r w:rsidRPr="00923FD1">
        <w:rPr>
          <w:noProof/>
        </w:rPr>
        <w:tab/>
      </w:r>
      <w:r w:rsidRPr="00923FD1">
        <w:rPr>
          <w:noProof/>
        </w:rPr>
        <w:tab/>
      </w:r>
    </w:p>
    <w:p w14:paraId="373816F5" w14:textId="77777777" w:rsidR="009949F8" w:rsidRPr="00923FD1" w:rsidRDefault="009949F8" w:rsidP="002A0007">
      <w:pPr>
        <w:pStyle w:val="Verso"/>
        <w:rPr>
          <w:noProof/>
        </w:rPr>
      </w:pPr>
      <w:r w:rsidRPr="00923FD1">
        <w:rPr>
          <w:noProof/>
        </w:rPr>
        <w:tab/>
      </w:r>
      <w:r w:rsidRPr="00923FD1">
        <w:rPr>
          <w:noProof/>
        </w:rPr>
        <w:tab/>
      </w:r>
      <w:r w:rsidRPr="00923FD1">
        <w:rPr>
          <w:noProof/>
        </w:rPr>
        <w:tab/>
        <w:t>que Ovidio dice que es casta</w:t>
      </w:r>
    </w:p>
    <w:p w14:paraId="7DD58C11" w14:textId="77777777" w:rsidR="009949F8" w:rsidRPr="00923FD1" w:rsidRDefault="009949F8" w:rsidP="002A0007">
      <w:pPr>
        <w:pStyle w:val="Verso"/>
        <w:rPr>
          <w:noProof/>
        </w:rPr>
      </w:pPr>
      <w:r w:rsidRPr="00923FD1">
        <w:rPr>
          <w:noProof/>
        </w:rPr>
        <w:tab/>
      </w:r>
      <w:r w:rsidRPr="00923FD1">
        <w:rPr>
          <w:noProof/>
        </w:rPr>
        <w:tab/>
      </w:r>
      <w:r w:rsidRPr="00923FD1">
        <w:rPr>
          <w:noProof/>
        </w:rPr>
        <w:tab/>
        <w:t>aquella a quien nadie ruega,</w:t>
      </w:r>
    </w:p>
    <w:p w14:paraId="046B6AEE" w14:textId="77777777" w:rsidR="009949F8" w:rsidRPr="00923FD1" w:rsidRDefault="009949F8" w:rsidP="002A0007">
      <w:pPr>
        <w:pStyle w:val="Verso"/>
        <w:rPr>
          <w:noProof/>
        </w:rPr>
      </w:pPr>
      <w:r w:rsidRPr="00923FD1">
        <w:rPr>
          <w:noProof/>
        </w:rPr>
        <w:tab/>
      </w:r>
      <w:r w:rsidRPr="00923FD1">
        <w:rPr>
          <w:noProof/>
        </w:rPr>
        <w:tab/>
      </w:r>
      <w:r w:rsidRPr="00923FD1">
        <w:rPr>
          <w:noProof/>
        </w:rPr>
        <w:tab/>
        <w:t>y así será de esta dama.</w:t>
      </w:r>
    </w:p>
    <w:p w14:paraId="2C645355" w14:textId="1FDDA272" w:rsidR="002A0007" w:rsidRPr="00923FD1" w:rsidRDefault="002A0007" w:rsidP="002A0007">
      <w:pPr>
        <w:pStyle w:val="Personaje"/>
        <w:rPr>
          <w:noProof/>
        </w:rPr>
      </w:pPr>
      <w:r w:rsidRPr="00923FD1">
        <w:rPr>
          <w:noProof/>
        </w:rPr>
        <w:t>juan</w:t>
      </w:r>
    </w:p>
    <w:p w14:paraId="27F1DE97" w14:textId="37900D8B" w:rsidR="009949F8" w:rsidRPr="00923FD1" w:rsidRDefault="009949F8" w:rsidP="002A0007">
      <w:pPr>
        <w:pStyle w:val="Verso"/>
        <w:rPr>
          <w:noProof/>
        </w:rPr>
      </w:pPr>
      <w:r w:rsidRPr="00923FD1">
        <w:rPr>
          <w:noProof/>
        </w:rPr>
        <w:lastRenderedPageBreak/>
        <w:tab/>
      </w:r>
      <w:r w:rsidRPr="00923FD1">
        <w:rPr>
          <w:noProof/>
        </w:rPr>
        <w:tab/>
      </w:r>
      <w:r w:rsidRPr="00923FD1">
        <w:rPr>
          <w:noProof/>
        </w:rPr>
        <w:tab/>
        <w:t>Él habló como poeta,</w:t>
      </w:r>
    </w:p>
    <w:p w14:paraId="04F50E31" w14:textId="259FCD44" w:rsidR="009949F8" w:rsidRPr="00923FD1" w:rsidRDefault="009949F8" w:rsidP="002A0007">
      <w:pPr>
        <w:pStyle w:val="Verso"/>
        <w:rPr>
          <w:noProof/>
        </w:rPr>
      </w:pPr>
      <w:r w:rsidRPr="00923FD1">
        <w:rPr>
          <w:noProof/>
        </w:rPr>
        <w:tab/>
      </w:r>
      <w:r w:rsidRPr="00923FD1">
        <w:rPr>
          <w:noProof/>
        </w:rPr>
        <w:tab/>
      </w:r>
      <w:r w:rsidRPr="00923FD1">
        <w:rPr>
          <w:noProof/>
        </w:rPr>
        <w:tab/>
        <w:t>porque ninguna mujer</w:t>
      </w:r>
      <w:r w:rsidRPr="00923FD1">
        <w:rPr>
          <w:noProof/>
        </w:rPr>
        <w:tab/>
      </w:r>
      <w:r w:rsidRPr="00923FD1">
        <w:rPr>
          <w:noProof/>
        </w:rPr>
        <w:tab/>
      </w:r>
      <w:r w:rsidRPr="00923FD1">
        <w:rPr>
          <w:noProof/>
        </w:rPr>
        <w:tab/>
      </w:r>
      <w:r w:rsidRPr="00923FD1">
        <w:rPr>
          <w:noProof/>
        </w:rPr>
        <w:tab/>
      </w:r>
      <w:r w:rsidRPr="00923FD1">
        <w:rPr>
          <w:noProof/>
        </w:rPr>
        <w:tab/>
      </w:r>
    </w:p>
    <w:p w14:paraId="482E1E47" w14:textId="77777777" w:rsidR="009949F8" w:rsidRPr="00923FD1" w:rsidRDefault="009949F8" w:rsidP="002A0007">
      <w:pPr>
        <w:pStyle w:val="Verso"/>
        <w:rPr>
          <w:noProof/>
        </w:rPr>
      </w:pPr>
      <w:r w:rsidRPr="00923FD1">
        <w:rPr>
          <w:noProof/>
        </w:rPr>
        <w:tab/>
      </w:r>
      <w:r w:rsidRPr="00923FD1">
        <w:rPr>
          <w:noProof/>
        </w:rPr>
        <w:tab/>
      </w:r>
      <w:r w:rsidRPr="00923FD1">
        <w:rPr>
          <w:noProof/>
        </w:rPr>
        <w:tab/>
        <w:t>pienso yo que en la edad nuestra</w:t>
      </w:r>
    </w:p>
    <w:p w14:paraId="2C4C77A4" w14:textId="77777777" w:rsidR="009949F8" w:rsidRPr="00923FD1" w:rsidRDefault="009949F8" w:rsidP="002A0007">
      <w:pPr>
        <w:pStyle w:val="Verso"/>
        <w:rPr>
          <w:noProof/>
        </w:rPr>
      </w:pPr>
      <w:r w:rsidRPr="00923FD1">
        <w:rPr>
          <w:noProof/>
        </w:rPr>
        <w:tab/>
      </w:r>
      <w:r w:rsidRPr="00923FD1">
        <w:rPr>
          <w:noProof/>
        </w:rPr>
        <w:tab/>
      </w:r>
      <w:r w:rsidRPr="00923FD1">
        <w:rPr>
          <w:noProof/>
        </w:rPr>
        <w:tab/>
        <w:t>ha sido más perseguida.</w:t>
      </w:r>
    </w:p>
    <w:p w14:paraId="41FEFF9A" w14:textId="6EA0967A" w:rsidR="002A0007" w:rsidRPr="00923FD1" w:rsidRDefault="002A0007" w:rsidP="002A0007">
      <w:pPr>
        <w:pStyle w:val="Personaje"/>
        <w:rPr>
          <w:noProof/>
        </w:rPr>
      </w:pPr>
      <w:r w:rsidRPr="00923FD1">
        <w:rPr>
          <w:noProof/>
        </w:rPr>
        <w:t>hipólito</w:t>
      </w:r>
    </w:p>
    <w:p w14:paraId="0C968CFF" w14:textId="1B344AAE"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Pues ¿cómo en tanta pobreza</w:t>
      </w:r>
    </w:p>
    <w:p w14:paraId="06ABD1E1" w14:textId="77777777" w:rsidR="009949F8" w:rsidRPr="00923FD1" w:rsidRDefault="009949F8" w:rsidP="002A0007">
      <w:pPr>
        <w:pStyle w:val="Verso"/>
        <w:rPr>
          <w:noProof/>
        </w:rPr>
      </w:pPr>
      <w:r w:rsidRPr="00923FD1">
        <w:rPr>
          <w:noProof/>
        </w:rPr>
        <w:tab/>
      </w:r>
      <w:r w:rsidRPr="00923FD1">
        <w:rPr>
          <w:noProof/>
        </w:rPr>
        <w:tab/>
      </w:r>
      <w:r w:rsidRPr="00923FD1">
        <w:rPr>
          <w:noProof/>
        </w:rPr>
        <w:tab/>
        <w:t>puede haber tanta virtud?</w:t>
      </w:r>
    </w:p>
    <w:p w14:paraId="359825C5" w14:textId="28EDD820" w:rsidR="002A0007" w:rsidRPr="00923FD1" w:rsidRDefault="002A0007" w:rsidP="002A0007">
      <w:pPr>
        <w:pStyle w:val="Personaje"/>
        <w:rPr>
          <w:noProof/>
        </w:rPr>
      </w:pPr>
      <w:r w:rsidRPr="00923FD1">
        <w:rPr>
          <w:noProof/>
        </w:rPr>
        <w:t>juan</w:t>
      </w:r>
    </w:p>
    <w:p w14:paraId="089F63E8" w14:textId="54BC2974" w:rsidR="009949F8" w:rsidRPr="00923FD1" w:rsidRDefault="009949F8" w:rsidP="002A0007">
      <w:pPr>
        <w:pStyle w:val="Verso"/>
        <w:rPr>
          <w:noProof/>
        </w:rPr>
      </w:pPr>
      <w:r w:rsidRPr="00923FD1">
        <w:rPr>
          <w:noProof/>
        </w:rPr>
        <w:tab/>
      </w:r>
      <w:r w:rsidRPr="00923FD1">
        <w:rPr>
          <w:noProof/>
        </w:rPr>
        <w:tab/>
      </w:r>
      <w:r w:rsidRPr="00923FD1">
        <w:rPr>
          <w:noProof/>
        </w:rPr>
        <w:tab/>
        <w:t>Teneldo por cosa cierta,</w:t>
      </w:r>
      <w:r w:rsidRPr="00923FD1">
        <w:rPr>
          <w:noProof/>
        </w:rPr>
        <w:tab/>
      </w:r>
      <w:r w:rsidRPr="00923FD1">
        <w:rPr>
          <w:noProof/>
        </w:rPr>
        <w:tab/>
      </w:r>
      <w:r w:rsidRPr="00923FD1">
        <w:rPr>
          <w:noProof/>
        </w:rPr>
        <w:tab/>
      </w:r>
      <w:r w:rsidRPr="00923FD1">
        <w:rPr>
          <w:noProof/>
        </w:rPr>
        <w:tab/>
      </w:r>
    </w:p>
    <w:p w14:paraId="65C8737A" w14:textId="77777777" w:rsidR="009949F8" w:rsidRPr="00923FD1" w:rsidRDefault="009949F8" w:rsidP="002A0007">
      <w:pPr>
        <w:pStyle w:val="Verso"/>
        <w:rPr>
          <w:noProof/>
        </w:rPr>
      </w:pPr>
      <w:r w:rsidRPr="00923FD1">
        <w:rPr>
          <w:noProof/>
        </w:rPr>
        <w:tab/>
      </w:r>
      <w:r w:rsidRPr="00923FD1">
        <w:rPr>
          <w:noProof/>
        </w:rPr>
        <w:tab/>
      </w:r>
      <w:r w:rsidRPr="00923FD1">
        <w:rPr>
          <w:noProof/>
        </w:rPr>
        <w:tab/>
        <w:t>y que no hay mozo en Toledo</w:t>
      </w:r>
    </w:p>
    <w:p w14:paraId="5602F200" w14:textId="77777777" w:rsidR="009949F8" w:rsidRPr="00923FD1" w:rsidRDefault="009949F8" w:rsidP="002A0007">
      <w:pPr>
        <w:pStyle w:val="Verso"/>
        <w:rPr>
          <w:noProof/>
        </w:rPr>
      </w:pPr>
      <w:r w:rsidRPr="00923FD1">
        <w:rPr>
          <w:noProof/>
        </w:rPr>
        <w:tab/>
      </w:r>
      <w:r w:rsidRPr="00923FD1">
        <w:rPr>
          <w:noProof/>
        </w:rPr>
        <w:tab/>
      </w:r>
      <w:r w:rsidRPr="00923FD1">
        <w:rPr>
          <w:noProof/>
        </w:rPr>
        <w:tab/>
        <w:t>de los que edad, gentileza,</w:t>
      </w:r>
    </w:p>
    <w:p w14:paraId="4A0ACC4E" w14:textId="77777777" w:rsidR="009949F8" w:rsidRPr="00923FD1" w:rsidRDefault="009949F8" w:rsidP="002A0007">
      <w:pPr>
        <w:pStyle w:val="Verso"/>
        <w:rPr>
          <w:noProof/>
        </w:rPr>
      </w:pPr>
      <w:r w:rsidRPr="00923FD1">
        <w:rPr>
          <w:noProof/>
        </w:rPr>
        <w:tab/>
      </w:r>
      <w:r w:rsidRPr="00923FD1">
        <w:rPr>
          <w:noProof/>
        </w:rPr>
        <w:tab/>
      </w:r>
      <w:r w:rsidRPr="00923FD1">
        <w:rPr>
          <w:noProof/>
        </w:rPr>
        <w:tab/>
        <w:t>brío y hacienda acompañan,</w:t>
      </w:r>
    </w:p>
    <w:p w14:paraId="1B4CB22B" w14:textId="77777777" w:rsidR="009949F8" w:rsidRPr="00923FD1" w:rsidRDefault="009949F8" w:rsidP="002A0007">
      <w:pPr>
        <w:pStyle w:val="Verso"/>
        <w:rPr>
          <w:noProof/>
        </w:rPr>
      </w:pPr>
      <w:r w:rsidRPr="00923FD1">
        <w:rPr>
          <w:noProof/>
        </w:rPr>
        <w:tab/>
      </w:r>
      <w:r w:rsidRPr="00923FD1">
        <w:rPr>
          <w:noProof/>
        </w:rPr>
        <w:tab/>
      </w:r>
      <w:r w:rsidRPr="00923FD1">
        <w:rPr>
          <w:noProof/>
        </w:rPr>
        <w:tab/>
        <w:t>que no haya entrado por ella</w:t>
      </w:r>
    </w:p>
    <w:p w14:paraId="685BC953" w14:textId="7C1081EB" w:rsidR="009949F8" w:rsidRPr="00923FD1" w:rsidRDefault="009949F8" w:rsidP="002A0007">
      <w:pPr>
        <w:pStyle w:val="Verso"/>
        <w:rPr>
          <w:noProof/>
        </w:rPr>
      </w:pPr>
      <w:r w:rsidRPr="00923FD1">
        <w:rPr>
          <w:noProof/>
        </w:rPr>
        <w:tab/>
      </w:r>
      <w:r w:rsidRPr="00923FD1">
        <w:rPr>
          <w:noProof/>
        </w:rPr>
        <w:tab/>
      </w:r>
      <w:r w:rsidRPr="00923FD1">
        <w:rPr>
          <w:noProof/>
        </w:rPr>
        <w:tab/>
        <w:t>en el mar de su conquista;</w:t>
      </w:r>
      <w:r w:rsidRPr="00923FD1">
        <w:rPr>
          <w:noProof/>
        </w:rPr>
        <w:tab/>
      </w:r>
      <w:r w:rsidRPr="00923FD1">
        <w:rPr>
          <w:noProof/>
        </w:rPr>
        <w:tab/>
      </w:r>
      <w:r w:rsidRPr="00923FD1">
        <w:rPr>
          <w:noProof/>
        </w:rPr>
        <w:tab/>
      </w:r>
      <w:r w:rsidRPr="00923FD1">
        <w:rPr>
          <w:noProof/>
        </w:rPr>
        <w:tab/>
      </w:r>
    </w:p>
    <w:p w14:paraId="24476DB7" w14:textId="77777777" w:rsidR="009949F8" w:rsidRPr="00923FD1" w:rsidRDefault="009949F8" w:rsidP="002A0007">
      <w:pPr>
        <w:pStyle w:val="Verso"/>
        <w:rPr>
          <w:noProof/>
        </w:rPr>
      </w:pPr>
      <w:r w:rsidRPr="00923FD1">
        <w:rPr>
          <w:noProof/>
        </w:rPr>
        <w:tab/>
      </w:r>
      <w:r w:rsidRPr="00923FD1">
        <w:rPr>
          <w:noProof/>
        </w:rPr>
        <w:tab/>
      </w:r>
      <w:r w:rsidRPr="00923FD1">
        <w:rPr>
          <w:noProof/>
        </w:rPr>
        <w:tab/>
        <w:t>pero en efeto se anegan,</w:t>
      </w:r>
    </w:p>
    <w:p w14:paraId="6348C2EB" w14:textId="77777777" w:rsidR="009949F8" w:rsidRPr="00923FD1" w:rsidRDefault="009949F8" w:rsidP="002A0007">
      <w:pPr>
        <w:pStyle w:val="Verso"/>
        <w:rPr>
          <w:noProof/>
        </w:rPr>
      </w:pPr>
      <w:r w:rsidRPr="00923FD1">
        <w:rPr>
          <w:noProof/>
        </w:rPr>
        <w:tab/>
      </w:r>
      <w:r w:rsidRPr="00923FD1">
        <w:rPr>
          <w:noProof/>
        </w:rPr>
        <w:tab/>
      </w:r>
      <w:r w:rsidRPr="00923FD1">
        <w:rPr>
          <w:noProof/>
        </w:rPr>
        <w:tab/>
        <w:t>y cansados del vïaje,</w:t>
      </w:r>
    </w:p>
    <w:p w14:paraId="796AAF79" w14:textId="77777777" w:rsidR="009949F8" w:rsidRPr="00923FD1" w:rsidRDefault="009949F8" w:rsidP="002A0007">
      <w:pPr>
        <w:pStyle w:val="Verso"/>
        <w:rPr>
          <w:noProof/>
        </w:rPr>
      </w:pPr>
      <w:r w:rsidRPr="00923FD1">
        <w:rPr>
          <w:noProof/>
        </w:rPr>
        <w:tab/>
      </w:r>
      <w:r w:rsidRPr="00923FD1">
        <w:rPr>
          <w:noProof/>
        </w:rPr>
        <w:tab/>
      </w:r>
      <w:r w:rsidRPr="00923FD1">
        <w:rPr>
          <w:noProof/>
        </w:rPr>
        <w:tab/>
        <w:t>vuelven sin jarcias y velas.</w:t>
      </w:r>
    </w:p>
    <w:p w14:paraId="650BF2AF" w14:textId="166A1086" w:rsidR="002A0007" w:rsidRPr="00923FD1" w:rsidRDefault="002A0007" w:rsidP="002A0007">
      <w:pPr>
        <w:pStyle w:val="Personaje"/>
        <w:rPr>
          <w:noProof/>
        </w:rPr>
      </w:pPr>
      <w:r w:rsidRPr="00923FD1">
        <w:rPr>
          <w:noProof/>
        </w:rPr>
        <w:t>hipólito</w:t>
      </w:r>
    </w:p>
    <w:p w14:paraId="0CDAA9B3" w14:textId="6AA3E7D1" w:rsidR="009949F8" w:rsidRPr="00923FD1" w:rsidRDefault="009949F8" w:rsidP="002A0007">
      <w:pPr>
        <w:pStyle w:val="Verso"/>
        <w:rPr>
          <w:noProof/>
        </w:rPr>
      </w:pPr>
      <w:r w:rsidRPr="00923FD1">
        <w:rPr>
          <w:noProof/>
        </w:rPr>
        <w:tab/>
      </w:r>
      <w:r w:rsidRPr="00923FD1">
        <w:rPr>
          <w:noProof/>
        </w:rPr>
        <w:tab/>
      </w:r>
      <w:r w:rsidR="002A0007" w:rsidRPr="00923FD1">
        <w:rPr>
          <w:noProof/>
        </w:rPr>
        <w:t xml:space="preserve"> </w:t>
      </w:r>
      <w:r w:rsidR="002A0007" w:rsidRPr="00923FD1">
        <w:rPr>
          <w:noProof/>
        </w:rPr>
        <w:tab/>
      </w:r>
      <w:r w:rsidRPr="00923FD1">
        <w:rPr>
          <w:noProof/>
        </w:rPr>
        <w:t>¿Qué dice el dinero, el oro?</w:t>
      </w:r>
    </w:p>
    <w:p w14:paraId="7E485F54" w14:textId="397E0D48" w:rsidR="002A0007" w:rsidRPr="00923FD1" w:rsidRDefault="002A0007" w:rsidP="002A0007">
      <w:pPr>
        <w:pStyle w:val="Personaje"/>
        <w:rPr>
          <w:noProof/>
        </w:rPr>
      </w:pPr>
      <w:r w:rsidRPr="00923FD1">
        <w:rPr>
          <w:noProof/>
        </w:rPr>
        <w:t>juan</w:t>
      </w:r>
    </w:p>
    <w:p w14:paraId="3BACEB81" w14:textId="7C6D4CDA" w:rsidR="009949F8" w:rsidRPr="00923FD1" w:rsidRDefault="009949F8" w:rsidP="002A0007">
      <w:pPr>
        <w:pStyle w:val="Verso"/>
        <w:rPr>
          <w:noProof/>
        </w:rPr>
      </w:pPr>
      <w:r w:rsidRPr="00923FD1">
        <w:rPr>
          <w:noProof/>
        </w:rPr>
        <w:tab/>
      </w:r>
      <w:r w:rsidRPr="00923FD1">
        <w:rPr>
          <w:noProof/>
        </w:rPr>
        <w:tab/>
      </w:r>
      <w:r w:rsidRPr="00923FD1">
        <w:rPr>
          <w:noProof/>
        </w:rPr>
        <w:tab/>
        <w:t>Corrido delante de ella,</w:t>
      </w:r>
      <w:r w:rsidRPr="00923FD1">
        <w:rPr>
          <w:noProof/>
        </w:rPr>
        <w:tab/>
      </w:r>
      <w:r w:rsidRPr="00923FD1">
        <w:rPr>
          <w:noProof/>
        </w:rPr>
        <w:tab/>
      </w:r>
      <w:r w:rsidRPr="00923FD1">
        <w:rPr>
          <w:noProof/>
        </w:rPr>
        <w:tab/>
      </w:r>
      <w:r w:rsidRPr="00923FD1">
        <w:rPr>
          <w:noProof/>
        </w:rPr>
        <w:tab/>
      </w:r>
    </w:p>
    <w:p w14:paraId="73D38588" w14:textId="77777777" w:rsidR="009949F8" w:rsidRPr="00923FD1" w:rsidRDefault="009949F8" w:rsidP="002A0007">
      <w:pPr>
        <w:pStyle w:val="Verso"/>
        <w:rPr>
          <w:noProof/>
        </w:rPr>
      </w:pPr>
      <w:r w:rsidRPr="00923FD1">
        <w:rPr>
          <w:noProof/>
        </w:rPr>
        <w:tab/>
      </w:r>
      <w:r w:rsidRPr="00923FD1">
        <w:rPr>
          <w:noProof/>
        </w:rPr>
        <w:tab/>
      </w:r>
      <w:r w:rsidRPr="00923FD1">
        <w:rPr>
          <w:noProof/>
        </w:rPr>
        <w:tab/>
        <w:t>aunque ha nacido amarillo,</w:t>
      </w:r>
    </w:p>
    <w:p w14:paraId="14B6B229" w14:textId="77777777" w:rsidR="009949F8" w:rsidRPr="00923FD1" w:rsidRDefault="009949F8" w:rsidP="002A0007">
      <w:pPr>
        <w:pStyle w:val="Verso"/>
        <w:rPr>
          <w:noProof/>
        </w:rPr>
      </w:pPr>
      <w:r w:rsidRPr="00923FD1">
        <w:rPr>
          <w:noProof/>
        </w:rPr>
        <w:tab/>
      </w:r>
      <w:r w:rsidRPr="00923FD1">
        <w:rPr>
          <w:noProof/>
        </w:rPr>
        <w:tab/>
      </w:r>
      <w:r w:rsidRPr="00923FD1">
        <w:rPr>
          <w:noProof/>
        </w:rPr>
        <w:tab/>
        <w:t xml:space="preserve">está rojo de vergüenza. </w:t>
      </w:r>
    </w:p>
    <w:p w14:paraId="56A0FEDD" w14:textId="795E593F" w:rsidR="002A0007" w:rsidRPr="00923FD1" w:rsidRDefault="002A0007" w:rsidP="002A0007">
      <w:pPr>
        <w:pStyle w:val="Personaje"/>
        <w:rPr>
          <w:noProof/>
        </w:rPr>
      </w:pPr>
      <w:r w:rsidRPr="00923FD1">
        <w:rPr>
          <w:noProof/>
        </w:rPr>
        <w:t>hipólito</w:t>
      </w:r>
    </w:p>
    <w:p w14:paraId="3FDD9D32" w14:textId="2D012EF8"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¡Válgame Dios! ¿Mujer pobre</w:t>
      </w:r>
    </w:p>
    <w:p w14:paraId="33E459E3" w14:textId="77777777" w:rsidR="009949F8" w:rsidRPr="00923FD1" w:rsidRDefault="009949F8" w:rsidP="002A0007">
      <w:pPr>
        <w:pStyle w:val="Verso"/>
        <w:rPr>
          <w:noProof/>
        </w:rPr>
      </w:pPr>
      <w:r w:rsidRPr="00923FD1">
        <w:rPr>
          <w:noProof/>
        </w:rPr>
        <w:tab/>
      </w:r>
      <w:r w:rsidRPr="00923FD1">
        <w:rPr>
          <w:noProof/>
        </w:rPr>
        <w:tab/>
      </w:r>
      <w:r w:rsidRPr="00923FD1">
        <w:rPr>
          <w:noProof/>
        </w:rPr>
        <w:tab/>
        <w:t>al señor oro atropella?</w:t>
      </w:r>
    </w:p>
    <w:p w14:paraId="5A592152" w14:textId="56E85DE9" w:rsidR="009949F8" w:rsidRPr="00923FD1" w:rsidRDefault="009949F8" w:rsidP="002A0007">
      <w:pPr>
        <w:pStyle w:val="Verso"/>
        <w:rPr>
          <w:noProof/>
        </w:rPr>
      </w:pPr>
      <w:r w:rsidRPr="00923FD1">
        <w:rPr>
          <w:noProof/>
        </w:rPr>
        <w:tab/>
      </w:r>
      <w:r w:rsidRPr="00923FD1">
        <w:rPr>
          <w:noProof/>
        </w:rPr>
        <w:tab/>
      </w:r>
      <w:r w:rsidRPr="00923FD1">
        <w:rPr>
          <w:noProof/>
        </w:rPr>
        <w:tab/>
        <w:t>¿Al príncipe dar resiste?</w:t>
      </w:r>
      <w:r w:rsidRPr="00923FD1">
        <w:rPr>
          <w:noProof/>
        </w:rPr>
        <w:tab/>
      </w:r>
      <w:r w:rsidRPr="00923FD1">
        <w:rPr>
          <w:noProof/>
        </w:rPr>
        <w:tab/>
      </w:r>
      <w:r w:rsidRPr="00923FD1">
        <w:rPr>
          <w:noProof/>
        </w:rPr>
        <w:tab/>
      </w:r>
      <w:r w:rsidRPr="00923FD1">
        <w:rPr>
          <w:noProof/>
        </w:rPr>
        <w:tab/>
      </w:r>
    </w:p>
    <w:p w14:paraId="2860280C" w14:textId="77777777" w:rsidR="009949F8" w:rsidRPr="00923FD1" w:rsidRDefault="009949F8" w:rsidP="002A0007">
      <w:pPr>
        <w:pStyle w:val="Verso"/>
        <w:rPr>
          <w:noProof/>
        </w:rPr>
      </w:pPr>
      <w:r w:rsidRPr="00923FD1">
        <w:rPr>
          <w:noProof/>
        </w:rPr>
        <w:tab/>
      </w:r>
      <w:r w:rsidRPr="00923FD1">
        <w:rPr>
          <w:noProof/>
        </w:rPr>
        <w:tab/>
      </w:r>
      <w:r w:rsidRPr="00923FD1">
        <w:rPr>
          <w:noProof/>
        </w:rPr>
        <w:tab/>
        <w:t>¿Al rey dinero desprecia?</w:t>
      </w:r>
    </w:p>
    <w:p w14:paraId="0BED255C" w14:textId="77777777" w:rsidR="009949F8" w:rsidRPr="00923FD1" w:rsidRDefault="009949F8" w:rsidP="000D0135">
      <w:pPr>
        <w:pStyle w:val="Partidoincial"/>
        <w:rPr>
          <w:noProof/>
        </w:rPr>
      </w:pPr>
      <w:r w:rsidRPr="00923FD1">
        <w:rPr>
          <w:noProof/>
        </w:rPr>
        <w:tab/>
      </w:r>
      <w:r w:rsidRPr="00923FD1">
        <w:rPr>
          <w:noProof/>
        </w:rPr>
        <w:tab/>
      </w:r>
      <w:r w:rsidRPr="00923FD1">
        <w:rPr>
          <w:noProof/>
        </w:rPr>
        <w:tab/>
        <w:t xml:space="preserve">No puede ser. </w:t>
      </w:r>
    </w:p>
    <w:p w14:paraId="54B47266" w14:textId="299594C3" w:rsidR="002A0007" w:rsidRPr="00923FD1" w:rsidRDefault="002A0007" w:rsidP="002A0007">
      <w:pPr>
        <w:pStyle w:val="Personaje"/>
        <w:rPr>
          <w:noProof/>
        </w:rPr>
      </w:pPr>
      <w:r w:rsidRPr="00923FD1">
        <w:rPr>
          <w:noProof/>
        </w:rPr>
        <w:lastRenderedPageBreak/>
        <w:t>juan</w:t>
      </w:r>
    </w:p>
    <w:p w14:paraId="23BEFB76" w14:textId="33D6DBA1" w:rsidR="009949F8" w:rsidRPr="00923FD1" w:rsidRDefault="009949F8" w:rsidP="000D0135">
      <w:pPr>
        <w:pStyle w:val="Partidofinal"/>
        <w:rPr>
          <w:noProof/>
        </w:rPr>
      </w:pPr>
      <w:r w:rsidRPr="00923FD1">
        <w:rPr>
          <w:noProof/>
        </w:rPr>
        <w:tab/>
      </w:r>
      <w:r w:rsidRPr="00923FD1">
        <w:rPr>
          <w:noProof/>
        </w:rPr>
        <w:tab/>
      </w:r>
      <w:r w:rsidRPr="00923FD1">
        <w:rPr>
          <w:noProof/>
        </w:rPr>
        <w:tab/>
      </w:r>
      <w:r w:rsidRPr="00923FD1">
        <w:rPr>
          <w:noProof/>
        </w:rPr>
        <w:tab/>
      </w:r>
      <w:r w:rsidRPr="00923FD1">
        <w:rPr>
          <w:noProof/>
        </w:rPr>
        <w:tab/>
        <w:t>Ahora bien,</w:t>
      </w:r>
    </w:p>
    <w:p w14:paraId="70C1AAD1" w14:textId="77777777" w:rsidR="009949F8" w:rsidRPr="00923FD1" w:rsidRDefault="009949F8" w:rsidP="002A0007">
      <w:pPr>
        <w:pStyle w:val="Verso"/>
        <w:rPr>
          <w:noProof/>
        </w:rPr>
      </w:pPr>
      <w:r w:rsidRPr="00923FD1">
        <w:rPr>
          <w:noProof/>
        </w:rPr>
        <w:tab/>
      </w:r>
      <w:r w:rsidRPr="00923FD1">
        <w:rPr>
          <w:noProof/>
        </w:rPr>
        <w:tab/>
      </w:r>
      <w:r w:rsidRPr="00923FD1">
        <w:rPr>
          <w:noProof/>
        </w:rPr>
        <w:tab/>
        <w:t>remitámoslo a la prueba.</w:t>
      </w:r>
    </w:p>
    <w:p w14:paraId="50C302AB" w14:textId="77777777" w:rsidR="009949F8" w:rsidRPr="00923FD1" w:rsidRDefault="009949F8" w:rsidP="002A0007">
      <w:pPr>
        <w:pStyle w:val="Verso"/>
        <w:rPr>
          <w:noProof/>
        </w:rPr>
      </w:pPr>
      <w:r w:rsidRPr="00923FD1">
        <w:rPr>
          <w:noProof/>
        </w:rPr>
        <w:tab/>
      </w:r>
      <w:r w:rsidRPr="00923FD1">
        <w:rPr>
          <w:noProof/>
        </w:rPr>
        <w:tab/>
      </w:r>
      <w:r w:rsidRPr="00923FD1">
        <w:rPr>
          <w:noProof/>
        </w:rPr>
        <w:tab/>
        <w:t>¿Vos sois rico y liberal?</w:t>
      </w:r>
    </w:p>
    <w:p w14:paraId="7E34CE65" w14:textId="4ADF022F" w:rsidR="002A0007" w:rsidRPr="00923FD1" w:rsidRDefault="002A0007" w:rsidP="002A0007">
      <w:pPr>
        <w:pStyle w:val="Personaje"/>
        <w:rPr>
          <w:noProof/>
        </w:rPr>
      </w:pPr>
      <w:r w:rsidRPr="00923FD1">
        <w:rPr>
          <w:noProof/>
        </w:rPr>
        <w:t>hipólito</w:t>
      </w:r>
    </w:p>
    <w:p w14:paraId="644A45F1" w14:textId="2B679068"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Valdrá en Sevilla mi hacienda,</w:t>
      </w:r>
      <w:r w:rsidRPr="00923FD1">
        <w:rPr>
          <w:noProof/>
        </w:rPr>
        <w:tab/>
      </w:r>
      <w:r w:rsidRPr="00923FD1">
        <w:rPr>
          <w:noProof/>
        </w:rPr>
        <w:tab/>
      </w:r>
      <w:r w:rsidRPr="00923FD1">
        <w:rPr>
          <w:noProof/>
        </w:rPr>
        <w:tab/>
      </w:r>
      <w:r w:rsidRPr="00923FD1">
        <w:rPr>
          <w:noProof/>
        </w:rPr>
        <w:tab/>
      </w:r>
    </w:p>
    <w:p w14:paraId="106A1701" w14:textId="77777777" w:rsidR="009949F8" w:rsidRPr="00923FD1" w:rsidRDefault="009949F8" w:rsidP="002A0007">
      <w:pPr>
        <w:pStyle w:val="Verso"/>
        <w:rPr>
          <w:noProof/>
        </w:rPr>
      </w:pPr>
      <w:r w:rsidRPr="00923FD1">
        <w:rPr>
          <w:noProof/>
        </w:rPr>
        <w:tab/>
      </w:r>
      <w:r w:rsidRPr="00923FD1">
        <w:rPr>
          <w:noProof/>
        </w:rPr>
        <w:tab/>
      </w:r>
      <w:r w:rsidRPr="00923FD1">
        <w:rPr>
          <w:noProof/>
        </w:rPr>
        <w:tab/>
        <w:t>sin las naves que a la India</w:t>
      </w:r>
    </w:p>
    <w:p w14:paraId="51013CC8" w14:textId="77777777" w:rsidR="009949F8" w:rsidRPr="00923FD1" w:rsidRDefault="009949F8" w:rsidP="002A0007">
      <w:pPr>
        <w:pStyle w:val="Verso"/>
        <w:rPr>
          <w:noProof/>
        </w:rPr>
      </w:pPr>
      <w:r w:rsidRPr="00923FD1">
        <w:rPr>
          <w:noProof/>
        </w:rPr>
        <w:tab/>
      </w:r>
      <w:r w:rsidRPr="00923FD1">
        <w:rPr>
          <w:noProof/>
        </w:rPr>
        <w:tab/>
      </w:r>
      <w:r w:rsidRPr="00923FD1">
        <w:rPr>
          <w:noProof/>
        </w:rPr>
        <w:tab/>
        <w:t>navegan, y que Dios vuelva,</w:t>
      </w:r>
    </w:p>
    <w:p w14:paraId="3785A012" w14:textId="77777777" w:rsidR="009949F8" w:rsidRPr="00923FD1" w:rsidRDefault="009949F8" w:rsidP="002A0007">
      <w:pPr>
        <w:pStyle w:val="Verso"/>
        <w:rPr>
          <w:noProof/>
        </w:rPr>
      </w:pPr>
      <w:r w:rsidRPr="00923FD1">
        <w:rPr>
          <w:noProof/>
        </w:rPr>
        <w:tab/>
      </w:r>
      <w:r w:rsidRPr="00923FD1">
        <w:rPr>
          <w:noProof/>
        </w:rPr>
        <w:tab/>
      </w:r>
      <w:r w:rsidRPr="00923FD1">
        <w:rPr>
          <w:noProof/>
        </w:rPr>
        <w:tab/>
        <w:t>cien mil ducados y más.</w:t>
      </w:r>
    </w:p>
    <w:p w14:paraId="36D6469D" w14:textId="555FCCC6" w:rsidR="002A0007" w:rsidRPr="00923FD1" w:rsidRDefault="002A0007" w:rsidP="002A0007">
      <w:pPr>
        <w:pStyle w:val="Personaje"/>
        <w:rPr>
          <w:noProof/>
        </w:rPr>
      </w:pPr>
      <w:r w:rsidRPr="00923FD1">
        <w:rPr>
          <w:noProof/>
        </w:rPr>
        <w:t>juan</w:t>
      </w:r>
    </w:p>
    <w:p w14:paraId="1C5A9D18" w14:textId="66F7431B" w:rsidR="009949F8" w:rsidRPr="00923FD1" w:rsidRDefault="009949F8" w:rsidP="002A0007">
      <w:pPr>
        <w:pStyle w:val="Verso"/>
        <w:rPr>
          <w:noProof/>
        </w:rPr>
      </w:pPr>
      <w:r w:rsidRPr="00923FD1">
        <w:rPr>
          <w:noProof/>
        </w:rPr>
        <w:tab/>
      </w:r>
      <w:r w:rsidRPr="00923FD1">
        <w:rPr>
          <w:noProof/>
        </w:rPr>
        <w:tab/>
      </w:r>
      <w:r w:rsidRPr="00923FD1">
        <w:rPr>
          <w:noProof/>
        </w:rPr>
        <w:tab/>
        <w:t>Pues conquistaréis con ellas</w:t>
      </w:r>
    </w:p>
    <w:p w14:paraId="5B49714B" w14:textId="25D550F9" w:rsidR="009949F8" w:rsidRPr="00923FD1" w:rsidRDefault="009949F8" w:rsidP="002A0007">
      <w:pPr>
        <w:pStyle w:val="Verso"/>
        <w:rPr>
          <w:noProof/>
        </w:rPr>
      </w:pPr>
      <w:r w:rsidRPr="00923FD1">
        <w:rPr>
          <w:noProof/>
        </w:rPr>
        <w:tab/>
      </w:r>
      <w:r w:rsidRPr="00923FD1">
        <w:rPr>
          <w:noProof/>
        </w:rPr>
        <w:tab/>
      </w:r>
      <w:r w:rsidRPr="00923FD1">
        <w:rPr>
          <w:noProof/>
        </w:rPr>
        <w:tab/>
        <w:t>a los bárbaros de Chile,</w:t>
      </w:r>
      <w:r w:rsidRPr="00923FD1">
        <w:rPr>
          <w:noProof/>
        </w:rPr>
        <w:tab/>
      </w:r>
      <w:r w:rsidRPr="00923FD1">
        <w:rPr>
          <w:noProof/>
        </w:rPr>
        <w:tab/>
      </w:r>
      <w:r w:rsidRPr="00923FD1">
        <w:rPr>
          <w:noProof/>
        </w:rPr>
        <w:tab/>
      </w:r>
      <w:r w:rsidRPr="00923FD1">
        <w:rPr>
          <w:noProof/>
        </w:rPr>
        <w:tab/>
      </w:r>
    </w:p>
    <w:p w14:paraId="2B8C2057" w14:textId="77777777" w:rsidR="009949F8" w:rsidRPr="00923FD1" w:rsidRDefault="009949F8" w:rsidP="002A0007">
      <w:pPr>
        <w:pStyle w:val="Verso"/>
        <w:rPr>
          <w:noProof/>
        </w:rPr>
      </w:pPr>
      <w:r w:rsidRPr="00923FD1">
        <w:rPr>
          <w:noProof/>
        </w:rPr>
        <w:tab/>
      </w:r>
      <w:r w:rsidRPr="00923FD1">
        <w:rPr>
          <w:noProof/>
        </w:rPr>
        <w:tab/>
      </w:r>
      <w:r w:rsidRPr="00923FD1">
        <w:rPr>
          <w:noProof/>
        </w:rPr>
        <w:tab/>
        <w:t>y no a la casta Isabela;</w:t>
      </w:r>
    </w:p>
    <w:p w14:paraId="39C17822" w14:textId="77777777" w:rsidR="009949F8" w:rsidRPr="00923FD1" w:rsidRDefault="009949F8" w:rsidP="002A0007">
      <w:pPr>
        <w:pStyle w:val="Verso"/>
        <w:rPr>
          <w:noProof/>
        </w:rPr>
      </w:pPr>
      <w:r w:rsidRPr="00923FD1">
        <w:rPr>
          <w:noProof/>
        </w:rPr>
        <w:tab/>
      </w:r>
      <w:r w:rsidRPr="00923FD1">
        <w:rPr>
          <w:noProof/>
        </w:rPr>
        <w:tab/>
      </w:r>
      <w:r w:rsidRPr="00923FD1">
        <w:rPr>
          <w:noProof/>
        </w:rPr>
        <w:tab/>
        <w:t>que aunque se llama Isabel,</w:t>
      </w:r>
    </w:p>
    <w:p w14:paraId="4E2A719D" w14:textId="77777777" w:rsidR="009949F8" w:rsidRPr="00923FD1" w:rsidRDefault="009949F8" w:rsidP="002A0007">
      <w:pPr>
        <w:pStyle w:val="Verso"/>
        <w:rPr>
          <w:noProof/>
        </w:rPr>
      </w:pPr>
      <w:r w:rsidRPr="00923FD1">
        <w:rPr>
          <w:noProof/>
        </w:rPr>
        <w:tab/>
      </w:r>
      <w:r w:rsidRPr="00923FD1">
        <w:rPr>
          <w:noProof/>
        </w:rPr>
        <w:tab/>
      </w:r>
      <w:r w:rsidRPr="00923FD1">
        <w:rPr>
          <w:noProof/>
        </w:rPr>
        <w:tab/>
        <w:t>porque Arïosto celebra</w:t>
      </w:r>
    </w:p>
    <w:p w14:paraId="4D5575E4" w14:textId="77777777" w:rsidR="009949F8" w:rsidRPr="00923FD1" w:rsidRDefault="009949F8" w:rsidP="002A0007">
      <w:pPr>
        <w:pStyle w:val="Verso"/>
        <w:rPr>
          <w:noProof/>
        </w:rPr>
      </w:pPr>
      <w:r w:rsidRPr="00923FD1">
        <w:rPr>
          <w:noProof/>
        </w:rPr>
        <w:tab/>
      </w:r>
      <w:r w:rsidRPr="00923FD1">
        <w:rPr>
          <w:noProof/>
        </w:rPr>
        <w:tab/>
      </w:r>
      <w:r w:rsidRPr="00923FD1">
        <w:rPr>
          <w:noProof/>
        </w:rPr>
        <w:tab/>
        <w:t>una casta de este nombre</w:t>
      </w:r>
    </w:p>
    <w:p w14:paraId="62988E35" w14:textId="49CC8453" w:rsidR="009949F8" w:rsidRPr="00923FD1" w:rsidRDefault="009949F8" w:rsidP="002A0007">
      <w:pPr>
        <w:pStyle w:val="Verso"/>
        <w:rPr>
          <w:noProof/>
        </w:rPr>
      </w:pPr>
      <w:r w:rsidRPr="00923FD1">
        <w:rPr>
          <w:noProof/>
        </w:rPr>
        <w:tab/>
      </w:r>
      <w:r w:rsidRPr="00923FD1">
        <w:rPr>
          <w:noProof/>
        </w:rPr>
        <w:tab/>
      </w:r>
      <w:r w:rsidRPr="00923FD1">
        <w:rPr>
          <w:noProof/>
        </w:rPr>
        <w:tab/>
      </w:r>
      <w:r w:rsidRPr="00923FD1">
        <w:rPr>
          <w:rFonts w:cs="GranjonLTStd"/>
          <w:sz w:val="23"/>
          <w:szCs w:val="23"/>
        </w:rPr>
        <w:t>—</w:t>
      </w:r>
      <w:r w:rsidRPr="00923FD1">
        <w:rPr>
          <w:noProof/>
        </w:rPr>
        <w:t>de quien mil virtudes cuenta</w:t>
      </w:r>
      <w:r w:rsidRPr="00923FD1">
        <w:rPr>
          <w:rFonts w:cs="GranjonLTStd"/>
          <w:sz w:val="23"/>
          <w:szCs w:val="23"/>
        </w:rPr>
        <w:t>—</w:t>
      </w:r>
      <w:r w:rsidRPr="00923FD1">
        <w:rPr>
          <w:noProof/>
        </w:rPr>
        <w:tab/>
      </w:r>
      <w:r w:rsidRPr="00923FD1">
        <w:rPr>
          <w:noProof/>
        </w:rPr>
        <w:tab/>
      </w:r>
      <w:r w:rsidRPr="00923FD1">
        <w:rPr>
          <w:noProof/>
        </w:rPr>
        <w:tab/>
      </w:r>
    </w:p>
    <w:p w14:paraId="1194740E" w14:textId="77777777" w:rsidR="009949F8" w:rsidRPr="00923FD1" w:rsidRDefault="009949F8" w:rsidP="002A0007">
      <w:pPr>
        <w:pStyle w:val="Verso"/>
        <w:rPr>
          <w:noProof/>
        </w:rPr>
      </w:pPr>
      <w:r w:rsidRPr="00923FD1">
        <w:rPr>
          <w:noProof/>
        </w:rPr>
        <w:tab/>
      </w:r>
      <w:r w:rsidRPr="00923FD1">
        <w:rPr>
          <w:noProof/>
        </w:rPr>
        <w:tab/>
      </w:r>
      <w:r w:rsidRPr="00923FD1">
        <w:rPr>
          <w:noProof/>
        </w:rPr>
        <w:tab/>
        <w:t>la llama Toledo ansí.</w:t>
      </w:r>
    </w:p>
    <w:p w14:paraId="7230C53D" w14:textId="540BA900" w:rsidR="002A0007" w:rsidRPr="00923FD1" w:rsidRDefault="002A0007" w:rsidP="002A0007">
      <w:pPr>
        <w:pStyle w:val="Personaje"/>
        <w:rPr>
          <w:noProof/>
        </w:rPr>
      </w:pPr>
      <w:r w:rsidRPr="00923FD1">
        <w:rPr>
          <w:noProof/>
        </w:rPr>
        <w:t>hipólito</w:t>
      </w:r>
    </w:p>
    <w:p w14:paraId="0734E6AD" w14:textId="6C91BB72" w:rsidR="009949F8" w:rsidRPr="00923FD1" w:rsidRDefault="009949F8" w:rsidP="002A0007">
      <w:pPr>
        <w:pStyle w:val="Verso"/>
        <w:rPr>
          <w:noProof/>
        </w:rPr>
      </w:pPr>
      <w:r w:rsidRPr="00923FD1">
        <w:rPr>
          <w:noProof/>
        </w:rPr>
        <w:tab/>
      </w:r>
      <w:r w:rsidRPr="00923FD1">
        <w:rPr>
          <w:noProof/>
        </w:rPr>
        <w:tab/>
      </w:r>
      <w:r w:rsidR="002A0007" w:rsidRPr="00923FD1">
        <w:rPr>
          <w:noProof/>
        </w:rPr>
        <w:tab/>
      </w:r>
      <w:r w:rsidRPr="00923FD1">
        <w:rPr>
          <w:noProof/>
        </w:rPr>
        <w:t>Pues ¿cuánto va sobre apuesta</w:t>
      </w:r>
    </w:p>
    <w:p w14:paraId="1382270F" w14:textId="77777777" w:rsidR="009949F8" w:rsidRPr="00923FD1" w:rsidRDefault="009949F8" w:rsidP="002A0007">
      <w:pPr>
        <w:pStyle w:val="Verso"/>
        <w:rPr>
          <w:noProof/>
        </w:rPr>
      </w:pPr>
      <w:r w:rsidRPr="00923FD1">
        <w:rPr>
          <w:noProof/>
        </w:rPr>
        <w:tab/>
      </w:r>
      <w:r w:rsidRPr="00923FD1">
        <w:rPr>
          <w:noProof/>
        </w:rPr>
        <w:tab/>
      </w:r>
      <w:r w:rsidRPr="00923FD1">
        <w:rPr>
          <w:noProof/>
        </w:rPr>
        <w:tab/>
        <w:t>que antes que vuelva a Sevilla…?</w:t>
      </w:r>
    </w:p>
    <w:p w14:paraId="3C3939F7" w14:textId="7A71975D" w:rsidR="002A0007" w:rsidRPr="00923FD1" w:rsidRDefault="002A0007" w:rsidP="002A0007">
      <w:pPr>
        <w:pStyle w:val="Personaje"/>
        <w:rPr>
          <w:noProof/>
        </w:rPr>
      </w:pPr>
      <w:r w:rsidRPr="00923FD1">
        <w:rPr>
          <w:noProof/>
        </w:rPr>
        <w:t>juan</w:t>
      </w:r>
    </w:p>
    <w:p w14:paraId="0321245F" w14:textId="2DEB7020" w:rsidR="009949F8" w:rsidRPr="00923FD1" w:rsidRDefault="009949F8" w:rsidP="002A0007">
      <w:pPr>
        <w:pStyle w:val="Verso"/>
        <w:rPr>
          <w:noProof/>
        </w:rPr>
      </w:pPr>
      <w:r w:rsidRPr="00923FD1">
        <w:rPr>
          <w:noProof/>
        </w:rPr>
        <w:tab/>
      </w:r>
      <w:r w:rsidRPr="00923FD1">
        <w:rPr>
          <w:noProof/>
        </w:rPr>
        <w:tab/>
      </w:r>
      <w:r w:rsidRPr="00923FD1">
        <w:rPr>
          <w:noProof/>
        </w:rPr>
        <w:tab/>
        <w:t>No digáis más, que es soberbia</w:t>
      </w:r>
    </w:p>
    <w:p w14:paraId="297D13A6" w14:textId="1D79DF62" w:rsidR="009949F8" w:rsidRPr="00923FD1" w:rsidRDefault="009949F8" w:rsidP="002A0007">
      <w:pPr>
        <w:pStyle w:val="Verso"/>
        <w:rPr>
          <w:noProof/>
        </w:rPr>
      </w:pPr>
      <w:r w:rsidRPr="00923FD1">
        <w:rPr>
          <w:noProof/>
        </w:rPr>
        <w:tab/>
      </w:r>
      <w:r w:rsidRPr="00923FD1">
        <w:rPr>
          <w:noProof/>
        </w:rPr>
        <w:tab/>
      </w:r>
      <w:r w:rsidRPr="00923FD1">
        <w:rPr>
          <w:noProof/>
        </w:rPr>
        <w:tab/>
        <w:t>indigna de vuestro ingenio.</w:t>
      </w:r>
      <w:r w:rsidRPr="00923FD1">
        <w:rPr>
          <w:noProof/>
        </w:rPr>
        <w:tab/>
      </w:r>
      <w:r w:rsidRPr="00923FD1">
        <w:rPr>
          <w:noProof/>
        </w:rPr>
        <w:tab/>
      </w:r>
      <w:r w:rsidRPr="00923FD1">
        <w:rPr>
          <w:noProof/>
        </w:rPr>
        <w:tab/>
      </w:r>
      <w:r w:rsidRPr="00923FD1">
        <w:rPr>
          <w:noProof/>
        </w:rPr>
        <w:tab/>
      </w:r>
    </w:p>
    <w:p w14:paraId="3E67978E" w14:textId="77777777" w:rsidR="009949F8" w:rsidRPr="00923FD1" w:rsidRDefault="009949F8" w:rsidP="002A0007">
      <w:pPr>
        <w:pStyle w:val="Verso"/>
        <w:rPr>
          <w:noProof/>
        </w:rPr>
      </w:pPr>
      <w:r w:rsidRPr="00923FD1">
        <w:rPr>
          <w:noProof/>
        </w:rPr>
        <w:tab/>
      </w:r>
      <w:r w:rsidRPr="00923FD1">
        <w:rPr>
          <w:noProof/>
        </w:rPr>
        <w:tab/>
      </w:r>
      <w:r w:rsidRPr="00923FD1">
        <w:rPr>
          <w:noProof/>
        </w:rPr>
        <w:tab/>
        <w:t>Aquí hay una forastera</w:t>
      </w:r>
    </w:p>
    <w:p w14:paraId="272E01AC" w14:textId="77777777" w:rsidR="009949F8" w:rsidRPr="00923FD1" w:rsidRDefault="009949F8" w:rsidP="002A0007">
      <w:pPr>
        <w:pStyle w:val="Verso"/>
        <w:rPr>
          <w:noProof/>
        </w:rPr>
      </w:pPr>
      <w:r w:rsidRPr="00923FD1">
        <w:rPr>
          <w:noProof/>
        </w:rPr>
        <w:tab/>
      </w:r>
      <w:r w:rsidRPr="00923FD1">
        <w:rPr>
          <w:noProof/>
        </w:rPr>
        <w:tab/>
      </w:r>
      <w:r w:rsidRPr="00923FD1">
        <w:rPr>
          <w:noProof/>
        </w:rPr>
        <w:tab/>
        <w:t>bella como el mismo sol…</w:t>
      </w:r>
    </w:p>
    <w:p w14:paraId="2B02EA38" w14:textId="77777777" w:rsidR="009949F8" w:rsidRPr="00923FD1" w:rsidRDefault="009949F8" w:rsidP="002A0007">
      <w:pPr>
        <w:pStyle w:val="Verso"/>
        <w:rPr>
          <w:noProof/>
        </w:rPr>
      </w:pPr>
      <w:r w:rsidRPr="00923FD1">
        <w:rPr>
          <w:noProof/>
        </w:rPr>
        <w:tab/>
      </w:r>
      <w:r w:rsidRPr="00923FD1">
        <w:rPr>
          <w:noProof/>
        </w:rPr>
        <w:tab/>
      </w:r>
      <w:r w:rsidRPr="00923FD1">
        <w:rPr>
          <w:noProof/>
        </w:rPr>
        <w:tab/>
        <w:t>Mal dije, porque es más bella.</w:t>
      </w:r>
    </w:p>
    <w:p w14:paraId="29E02BCE" w14:textId="77777777" w:rsidR="009949F8" w:rsidRPr="00923FD1" w:rsidRDefault="009949F8" w:rsidP="002A0007">
      <w:pPr>
        <w:pStyle w:val="Verso"/>
        <w:rPr>
          <w:noProof/>
        </w:rPr>
      </w:pPr>
      <w:r w:rsidRPr="00923FD1">
        <w:rPr>
          <w:noProof/>
        </w:rPr>
        <w:tab/>
      </w:r>
      <w:r w:rsidRPr="00923FD1">
        <w:rPr>
          <w:noProof/>
        </w:rPr>
        <w:tab/>
      </w:r>
      <w:r w:rsidRPr="00923FD1">
        <w:rPr>
          <w:noProof/>
        </w:rPr>
        <w:tab/>
        <w:t>Esta del mar de Madrid</w:t>
      </w:r>
    </w:p>
    <w:p w14:paraId="17FD3FED" w14:textId="677B6494" w:rsidR="009949F8" w:rsidRPr="00923FD1" w:rsidRDefault="009949F8" w:rsidP="002A0007">
      <w:pPr>
        <w:pStyle w:val="Verso"/>
        <w:rPr>
          <w:noProof/>
        </w:rPr>
      </w:pPr>
      <w:r w:rsidRPr="00923FD1">
        <w:rPr>
          <w:noProof/>
        </w:rPr>
        <w:tab/>
      </w:r>
      <w:r w:rsidRPr="00923FD1">
        <w:rPr>
          <w:noProof/>
        </w:rPr>
        <w:tab/>
      </w:r>
      <w:r w:rsidRPr="00923FD1">
        <w:rPr>
          <w:noProof/>
        </w:rPr>
        <w:tab/>
        <w:t>arrojó a nuestra ribera</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698A2283" w14:textId="77777777" w:rsidR="009949F8" w:rsidRPr="00923FD1" w:rsidRDefault="009949F8" w:rsidP="002A0007">
      <w:pPr>
        <w:pStyle w:val="Verso"/>
        <w:rPr>
          <w:noProof/>
        </w:rPr>
      </w:pPr>
      <w:r w:rsidRPr="00923FD1">
        <w:rPr>
          <w:noProof/>
        </w:rPr>
        <w:lastRenderedPageBreak/>
        <w:tab/>
      </w:r>
      <w:r w:rsidRPr="00923FD1">
        <w:rPr>
          <w:noProof/>
        </w:rPr>
        <w:tab/>
      </w:r>
      <w:r w:rsidRPr="00923FD1">
        <w:rPr>
          <w:noProof/>
        </w:rPr>
        <w:tab/>
        <w:t>la justicia de sus ondas;</w:t>
      </w:r>
    </w:p>
    <w:p w14:paraId="735AFD5D" w14:textId="77777777" w:rsidR="009949F8" w:rsidRPr="00923FD1" w:rsidRDefault="009949F8" w:rsidP="002A0007">
      <w:pPr>
        <w:pStyle w:val="Verso"/>
        <w:rPr>
          <w:noProof/>
        </w:rPr>
      </w:pPr>
      <w:r w:rsidRPr="00923FD1">
        <w:rPr>
          <w:noProof/>
        </w:rPr>
        <w:tab/>
      </w:r>
      <w:r w:rsidRPr="00923FD1">
        <w:rPr>
          <w:noProof/>
        </w:rPr>
        <w:tab/>
      </w:r>
      <w:r w:rsidRPr="00923FD1">
        <w:rPr>
          <w:noProof/>
        </w:rPr>
        <w:tab/>
        <w:t>que Madrid, aunque aposenta</w:t>
      </w:r>
    </w:p>
    <w:p w14:paraId="04B6C9B5" w14:textId="77777777" w:rsidR="009949F8" w:rsidRPr="00923FD1" w:rsidRDefault="009949F8" w:rsidP="002A0007">
      <w:pPr>
        <w:pStyle w:val="Verso"/>
        <w:rPr>
          <w:noProof/>
        </w:rPr>
      </w:pPr>
      <w:r w:rsidRPr="00923FD1">
        <w:rPr>
          <w:noProof/>
        </w:rPr>
        <w:tab/>
      </w:r>
      <w:r w:rsidRPr="00923FD1">
        <w:rPr>
          <w:noProof/>
        </w:rPr>
        <w:tab/>
      </w:r>
      <w:r w:rsidRPr="00923FD1">
        <w:rPr>
          <w:noProof/>
        </w:rPr>
        <w:tab/>
        <w:t>tantas conchas en que cría</w:t>
      </w:r>
    </w:p>
    <w:p w14:paraId="7364CE09" w14:textId="77777777" w:rsidR="009949F8" w:rsidRPr="00923FD1" w:rsidRDefault="009949F8" w:rsidP="002A0007">
      <w:pPr>
        <w:pStyle w:val="Verso"/>
        <w:rPr>
          <w:noProof/>
        </w:rPr>
      </w:pPr>
      <w:r w:rsidRPr="00923FD1">
        <w:rPr>
          <w:noProof/>
        </w:rPr>
        <w:tab/>
      </w:r>
      <w:r w:rsidRPr="00923FD1">
        <w:rPr>
          <w:noProof/>
        </w:rPr>
        <w:tab/>
      </w:r>
      <w:r w:rsidRPr="00923FD1">
        <w:rPr>
          <w:noProof/>
        </w:rPr>
        <w:tab/>
        <w:t>naturaleza las perlas,</w:t>
      </w:r>
    </w:p>
    <w:p w14:paraId="7D4132B1" w14:textId="03CE6187" w:rsidR="009949F8" w:rsidRPr="00923FD1" w:rsidRDefault="009949F8" w:rsidP="002A0007">
      <w:pPr>
        <w:pStyle w:val="Verso"/>
        <w:rPr>
          <w:noProof/>
        </w:rPr>
      </w:pPr>
      <w:r w:rsidRPr="00923FD1">
        <w:rPr>
          <w:noProof/>
        </w:rPr>
        <w:tab/>
      </w:r>
      <w:r w:rsidRPr="00923FD1">
        <w:rPr>
          <w:noProof/>
        </w:rPr>
        <w:tab/>
      </w:r>
      <w:r w:rsidRPr="00923FD1">
        <w:rPr>
          <w:noProof/>
        </w:rPr>
        <w:tab/>
        <w:t>también tiene sus mariscos,</w:t>
      </w:r>
      <w:r w:rsidRPr="00923FD1">
        <w:rPr>
          <w:noProof/>
        </w:rPr>
        <w:tab/>
      </w:r>
      <w:r w:rsidRPr="00923FD1">
        <w:rPr>
          <w:noProof/>
        </w:rPr>
        <w:tab/>
      </w:r>
      <w:r w:rsidRPr="00923FD1">
        <w:rPr>
          <w:noProof/>
        </w:rPr>
        <w:tab/>
      </w:r>
      <w:r w:rsidRPr="00923FD1">
        <w:rPr>
          <w:noProof/>
        </w:rPr>
        <w:tab/>
      </w:r>
      <w:r w:rsidRPr="00923FD1">
        <w:rPr>
          <w:noProof/>
        </w:rPr>
        <w:tab/>
      </w:r>
    </w:p>
    <w:p w14:paraId="4942A138" w14:textId="77777777" w:rsidR="009949F8" w:rsidRPr="00923FD1" w:rsidRDefault="009949F8" w:rsidP="002A0007">
      <w:pPr>
        <w:pStyle w:val="Verso"/>
        <w:rPr>
          <w:noProof/>
        </w:rPr>
      </w:pPr>
      <w:r w:rsidRPr="00923FD1">
        <w:rPr>
          <w:noProof/>
        </w:rPr>
        <w:tab/>
      </w:r>
      <w:r w:rsidRPr="00923FD1">
        <w:rPr>
          <w:noProof/>
        </w:rPr>
        <w:tab/>
      </w:r>
      <w:r w:rsidRPr="00923FD1">
        <w:rPr>
          <w:noProof/>
        </w:rPr>
        <w:tab/>
        <w:t>sus caracoles y almejas</w:t>
      </w:r>
    </w:p>
    <w:p w14:paraId="1C2FB0FF" w14:textId="77777777" w:rsidR="009949F8" w:rsidRPr="00923FD1" w:rsidRDefault="009949F8" w:rsidP="002A0007">
      <w:pPr>
        <w:pStyle w:val="Verso"/>
        <w:rPr>
          <w:noProof/>
        </w:rPr>
      </w:pPr>
      <w:r w:rsidRPr="00923FD1">
        <w:rPr>
          <w:noProof/>
        </w:rPr>
        <w:tab/>
      </w:r>
      <w:r w:rsidRPr="00923FD1">
        <w:rPr>
          <w:noProof/>
        </w:rPr>
        <w:tab/>
      </w:r>
      <w:r w:rsidRPr="00923FD1">
        <w:rPr>
          <w:noProof/>
        </w:rPr>
        <w:tab/>
        <w:t>con que purga sus escorias,</w:t>
      </w:r>
    </w:p>
    <w:p w14:paraId="6CA5DD55" w14:textId="77777777" w:rsidR="009949F8" w:rsidRPr="00923FD1" w:rsidRDefault="009949F8" w:rsidP="002A0007">
      <w:pPr>
        <w:pStyle w:val="Verso"/>
        <w:rPr>
          <w:noProof/>
        </w:rPr>
      </w:pPr>
      <w:r w:rsidRPr="00923FD1">
        <w:rPr>
          <w:noProof/>
        </w:rPr>
        <w:tab/>
      </w:r>
      <w:r w:rsidRPr="00923FD1">
        <w:rPr>
          <w:noProof/>
        </w:rPr>
        <w:tab/>
      </w:r>
      <w:r w:rsidRPr="00923FD1">
        <w:rPr>
          <w:noProof/>
        </w:rPr>
        <w:tab/>
        <w:t>y entre las espumas llegan</w:t>
      </w:r>
    </w:p>
    <w:p w14:paraId="3228F6A6" w14:textId="77777777" w:rsidR="009949F8" w:rsidRPr="00923FD1" w:rsidRDefault="009949F8" w:rsidP="002A0007">
      <w:pPr>
        <w:pStyle w:val="Verso"/>
        <w:rPr>
          <w:noProof/>
        </w:rPr>
      </w:pPr>
      <w:r w:rsidRPr="00923FD1">
        <w:rPr>
          <w:noProof/>
        </w:rPr>
        <w:tab/>
      </w:r>
      <w:r w:rsidRPr="00923FD1">
        <w:rPr>
          <w:noProof/>
        </w:rPr>
        <w:tab/>
      </w:r>
      <w:r w:rsidRPr="00923FD1">
        <w:rPr>
          <w:noProof/>
        </w:rPr>
        <w:tab/>
        <w:t>a los pueblos comarcanos.</w:t>
      </w:r>
    </w:p>
    <w:p w14:paraId="688B0004" w14:textId="13DB95F0" w:rsidR="009949F8" w:rsidRPr="00923FD1" w:rsidRDefault="009949F8" w:rsidP="002A0007">
      <w:pPr>
        <w:pStyle w:val="Verso"/>
        <w:rPr>
          <w:noProof/>
        </w:rPr>
      </w:pPr>
      <w:r w:rsidRPr="00923FD1">
        <w:rPr>
          <w:noProof/>
        </w:rPr>
        <w:tab/>
      </w:r>
      <w:r w:rsidRPr="00923FD1">
        <w:rPr>
          <w:noProof/>
        </w:rPr>
        <w:tab/>
      </w:r>
      <w:r w:rsidRPr="00923FD1">
        <w:rPr>
          <w:noProof/>
        </w:rPr>
        <w:tab/>
        <w:t>Entretengamos la fiesta</w:t>
      </w:r>
      <w:r w:rsidRPr="00923FD1">
        <w:rPr>
          <w:noProof/>
        </w:rPr>
        <w:tab/>
      </w:r>
      <w:r w:rsidRPr="00923FD1">
        <w:rPr>
          <w:noProof/>
        </w:rPr>
        <w:tab/>
      </w:r>
      <w:r w:rsidRPr="00923FD1">
        <w:rPr>
          <w:noProof/>
        </w:rPr>
        <w:tab/>
      </w:r>
      <w:r w:rsidRPr="00923FD1">
        <w:rPr>
          <w:noProof/>
        </w:rPr>
        <w:tab/>
      </w:r>
    </w:p>
    <w:p w14:paraId="378C7EC2" w14:textId="77777777" w:rsidR="009949F8" w:rsidRPr="00923FD1" w:rsidRDefault="009949F8" w:rsidP="002A0007">
      <w:pPr>
        <w:pStyle w:val="Verso"/>
        <w:rPr>
          <w:noProof/>
        </w:rPr>
      </w:pPr>
      <w:r w:rsidRPr="00923FD1">
        <w:rPr>
          <w:noProof/>
        </w:rPr>
        <w:tab/>
      </w:r>
      <w:r w:rsidRPr="00923FD1">
        <w:rPr>
          <w:noProof/>
        </w:rPr>
        <w:tab/>
      </w:r>
      <w:r w:rsidRPr="00923FD1">
        <w:rPr>
          <w:noProof/>
        </w:rPr>
        <w:tab/>
        <w:t>con su brío, si os parece.</w:t>
      </w:r>
    </w:p>
    <w:p w14:paraId="23E7A222" w14:textId="77777777" w:rsidR="009949F8" w:rsidRPr="00923FD1" w:rsidRDefault="009949F8" w:rsidP="002A0007">
      <w:pPr>
        <w:pStyle w:val="Verso"/>
        <w:rPr>
          <w:noProof/>
        </w:rPr>
      </w:pPr>
      <w:r w:rsidRPr="00923FD1">
        <w:rPr>
          <w:noProof/>
        </w:rPr>
        <w:tab/>
      </w:r>
      <w:r w:rsidRPr="00923FD1">
        <w:rPr>
          <w:noProof/>
        </w:rPr>
        <w:tab/>
      </w:r>
      <w:r w:rsidRPr="00923FD1">
        <w:rPr>
          <w:noProof/>
        </w:rPr>
        <w:tab/>
        <w:t>Pide, Florencio, licencia,</w:t>
      </w:r>
    </w:p>
    <w:p w14:paraId="0843BB09" w14:textId="77777777" w:rsidR="009949F8" w:rsidRPr="00923FD1" w:rsidRDefault="009949F8" w:rsidP="002A0007">
      <w:pPr>
        <w:pStyle w:val="Verso"/>
        <w:rPr>
          <w:noProof/>
        </w:rPr>
      </w:pPr>
      <w:r w:rsidRPr="00923FD1">
        <w:rPr>
          <w:noProof/>
        </w:rPr>
        <w:tab/>
      </w:r>
      <w:r w:rsidRPr="00923FD1">
        <w:rPr>
          <w:noProof/>
        </w:rPr>
        <w:tab/>
      </w:r>
      <w:r w:rsidRPr="00923FD1">
        <w:rPr>
          <w:noProof/>
        </w:rPr>
        <w:tab/>
        <w:t>y veréis que se os olvida</w:t>
      </w:r>
    </w:p>
    <w:p w14:paraId="296B0317" w14:textId="77777777" w:rsidR="009949F8" w:rsidRPr="00923FD1" w:rsidRDefault="009949F8" w:rsidP="002A0007">
      <w:pPr>
        <w:pStyle w:val="Verso"/>
        <w:rPr>
          <w:noProof/>
        </w:rPr>
      </w:pPr>
      <w:r w:rsidRPr="00923FD1">
        <w:rPr>
          <w:noProof/>
        </w:rPr>
        <w:tab/>
      </w:r>
      <w:r w:rsidRPr="00923FD1">
        <w:rPr>
          <w:noProof/>
        </w:rPr>
        <w:tab/>
      </w:r>
      <w:r w:rsidRPr="00923FD1">
        <w:rPr>
          <w:noProof/>
        </w:rPr>
        <w:tab/>
        <w:t>la castidad de Isabela.</w:t>
      </w:r>
    </w:p>
    <w:p w14:paraId="190B412A" w14:textId="5FCFA2A0" w:rsidR="002A0007" w:rsidRPr="00923FD1" w:rsidRDefault="002A0007" w:rsidP="002A0007">
      <w:pPr>
        <w:pStyle w:val="Personaje"/>
        <w:rPr>
          <w:noProof/>
        </w:rPr>
      </w:pPr>
      <w:r w:rsidRPr="00923FD1">
        <w:rPr>
          <w:noProof/>
        </w:rPr>
        <w:t>florencio</w:t>
      </w:r>
    </w:p>
    <w:p w14:paraId="09625363" w14:textId="2DD0FEEC" w:rsidR="009949F8" w:rsidRPr="00923FD1" w:rsidRDefault="009949F8" w:rsidP="000D0135">
      <w:pPr>
        <w:pStyle w:val="Partidoincial"/>
        <w:rPr>
          <w:noProof/>
        </w:rPr>
      </w:pPr>
      <w:r w:rsidRPr="00923FD1">
        <w:rPr>
          <w:noProof/>
        </w:rPr>
        <w:tab/>
      </w:r>
      <w:r w:rsidRPr="00923FD1">
        <w:rPr>
          <w:noProof/>
        </w:rPr>
        <w:tab/>
      </w:r>
      <w:r w:rsidR="002A0007" w:rsidRPr="00923FD1">
        <w:rPr>
          <w:noProof/>
        </w:rPr>
        <w:tab/>
      </w:r>
      <w:r w:rsidRPr="00923FD1">
        <w:rPr>
          <w:noProof/>
        </w:rPr>
        <w:t>Yo voy.</w:t>
      </w:r>
    </w:p>
    <w:p w14:paraId="37C87D21" w14:textId="21753D72" w:rsidR="002A0007" w:rsidRPr="00923FD1" w:rsidRDefault="002A0007" w:rsidP="002A0007">
      <w:pPr>
        <w:pStyle w:val="Personaje"/>
        <w:rPr>
          <w:noProof/>
        </w:rPr>
      </w:pPr>
      <w:r w:rsidRPr="00923FD1">
        <w:rPr>
          <w:noProof/>
        </w:rPr>
        <w:t>hipólito</w:t>
      </w:r>
    </w:p>
    <w:p w14:paraId="1C25C220" w14:textId="172AEB65" w:rsidR="009949F8" w:rsidRPr="00923FD1" w:rsidRDefault="009949F8" w:rsidP="006B6B22">
      <w:pPr>
        <w:pStyle w:val="Partidofinal"/>
      </w:pPr>
      <w:r w:rsidRPr="00923FD1">
        <w:rPr>
          <w:noProof/>
        </w:rPr>
        <w:tab/>
      </w:r>
      <w:r w:rsidRPr="00923FD1">
        <w:rPr>
          <w:noProof/>
        </w:rPr>
        <w:tab/>
      </w:r>
      <w:r w:rsidRPr="00923FD1">
        <w:rPr>
          <w:noProof/>
        </w:rPr>
        <w:tab/>
      </w:r>
      <w:r w:rsidR="002A0007" w:rsidRPr="00923FD1">
        <w:rPr>
          <w:noProof/>
        </w:rPr>
        <w:tab/>
      </w:r>
      <w:r w:rsidRPr="00923FD1">
        <w:t xml:space="preserve"> Tú, Ramiro, traes</w:t>
      </w:r>
      <w:r w:rsidRPr="00923FD1">
        <w:tab/>
      </w:r>
      <w:r w:rsidRPr="00923FD1">
        <w:tab/>
      </w:r>
      <w:r w:rsidRPr="00923FD1">
        <w:tab/>
      </w:r>
      <w:r w:rsidRPr="00923FD1">
        <w:tab/>
      </w:r>
    </w:p>
    <w:p w14:paraId="6F951233" w14:textId="77777777" w:rsidR="009949F8" w:rsidRPr="00923FD1" w:rsidRDefault="009949F8" w:rsidP="000D0135">
      <w:pPr>
        <w:pStyle w:val="Partidoincial"/>
        <w:rPr>
          <w:noProof/>
        </w:rPr>
      </w:pPr>
      <w:r w:rsidRPr="00923FD1">
        <w:rPr>
          <w:noProof/>
        </w:rPr>
        <w:tab/>
      </w:r>
      <w:r w:rsidRPr="00923FD1">
        <w:rPr>
          <w:noProof/>
        </w:rPr>
        <w:tab/>
      </w:r>
      <w:r w:rsidRPr="00923FD1">
        <w:rPr>
          <w:noProof/>
        </w:rPr>
        <w:tab/>
        <w:t>dineros?</w:t>
      </w:r>
    </w:p>
    <w:p w14:paraId="78067B35" w14:textId="2BB19B83" w:rsidR="002A0007" w:rsidRPr="00923FD1" w:rsidRDefault="002A0007" w:rsidP="002A0007">
      <w:pPr>
        <w:pStyle w:val="Personaje"/>
        <w:rPr>
          <w:noProof/>
        </w:rPr>
      </w:pPr>
      <w:r w:rsidRPr="00923FD1">
        <w:rPr>
          <w:noProof/>
        </w:rPr>
        <w:t>ramiro</w:t>
      </w:r>
    </w:p>
    <w:p w14:paraId="44E820CB" w14:textId="6A57431B" w:rsidR="009949F8" w:rsidRPr="00923FD1" w:rsidRDefault="009949F8" w:rsidP="006B6B22">
      <w:pPr>
        <w:pStyle w:val="Partidofinal"/>
      </w:pPr>
      <w:r w:rsidRPr="00923FD1">
        <w:rPr>
          <w:noProof/>
        </w:rPr>
        <w:tab/>
      </w:r>
      <w:r w:rsidRPr="00923FD1">
        <w:rPr>
          <w:noProof/>
        </w:rPr>
        <w:tab/>
      </w:r>
      <w:r w:rsidRPr="00923FD1">
        <w:rPr>
          <w:noProof/>
        </w:rPr>
        <w:tab/>
        <w:t xml:space="preserve">  </w:t>
      </w:r>
      <w:r w:rsidR="002A0007" w:rsidRPr="00923FD1">
        <w:rPr>
          <w:noProof/>
        </w:rPr>
        <w:tab/>
      </w:r>
      <w:r w:rsidRPr="00923FD1">
        <w:t>Treinta o cuarenta</w:t>
      </w:r>
    </w:p>
    <w:p w14:paraId="183EE5BD" w14:textId="77777777" w:rsidR="009949F8" w:rsidRPr="00923FD1" w:rsidRDefault="009949F8" w:rsidP="000D0135">
      <w:pPr>
        <w:pStyle w:val="Partidoincial"/>
        <w:rPr>
          <w:noProof/>
        </w:rPr>
      </w:pPr>
      <w:r w:rsidRPr="00923FD1">
        <w:rPr>
          <w:noProof/>
        </w:rPr>
        <w:tab/>
      </w:r>
      <w:r w:rsidRPr="00923FD1">
        <w:rPr>
          <w:noProof/>
        </w:rPr>
        <w:tab/>
      </w:r>
      <w:r w:rsidRPr="00923FD1">
        <w:rPr>
          <w:noProof/>
        </w:rPr>
        <w:tab/>
        <w:t>doblones.</w:t>
      </w:r>
    </w:p>
    <w:p w14:paraId="52DC2B11" w14:textId="636D04DD" w:rsidR="002A0007" w:rsidRPr="00923FD1" w:rsidRDefault="002A0007" w:rsidP="002A0007">
      <w:pPr>
        <w:pStyle w:val="Personaje"/>
        <w:rPr>
          <w:noProof/>
        </w:rPr>
      </w:pPr>
      <w:r w:rsidRPr="00923FD1">
        <w:rPr>
          <w:noProof/>
        </w:rPr>
        <w:t>hipólito</w:t>
      </w:r>
    </w:p>
    <w:p w14:paraId="40003CE8" w14:textId="30B65D2B" w:rsidR="009949F8" w:rsidRPr="00923FD1" w:rsidRDefault="009949F8" w:rsidP="000D0135">
      <w:pPr>
        <w:pStyle w:val="Partidomedio"/>
        <w:rPr>
          <w:noProof/>
        </w:rPr>
      </w:pPr>
      <w:r w:rsidRPr="00923FD1">
        <w:rPr>
          <w:noProof/>
        </w:rPr>
        <w:tab/>
      </w:r>
      <w:r w:rsidRPr="00923FD1">
        <w:rPr>
          <w:noProof/>
        </w:rPr>
        <w:tab/>
      </w:r>
      <w:r w:rsidRPr="00923FD1">
        <w:rPr>
          <w:noProof/>
        </w:rPr>
        <w:tab/>
        <w:t xml:space="preserve">   </w:t>
      </w:r>
      <w:r w:rsidR="002A0007" w:rsidRPr="00923FD1">
        <w:rPr>
          <w:noProof/>
        </w:rPr>
        <w:tab/>
      </w:r>
      <w:r w:rsidRPr="00923FD1">
        <w:rPr>
          <w:noProof/>
        </w:rPr>
        <w:t xml:space="preserve"> Bastan.</w:t>
      </w:r>
    </w:p>
    <w:p w14:paraId="1E98543A" w14:textId="54E403E5" w:rsidR="002A0007" w:rsidRPr="00923FD1" w:rsidRDefault="002A0007" w:rsidP="002A0007">
      <w:pPr>
        <w:pStyle w:val="Personaje"/>
        <w:rPr>
          <w:noProof/>
        </w:rPr>
      </w:pPr>
      <w:r w:rsidRPr="00923FD1">
        <w:rPr>
          <w:noProof/>
        </w:rPr>
        <w:t>juan</w:t>
      </w:r>
    </w:p>
    <w:p w14:paraId="642D616D" w14:textId="3EECD446" w:rsidR="009949F8" w:rsidRPr="00923FD1" w:rsidRDefault="009949F8" w:rsidP="006B6B22">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Pr="00923FD1">
        <w:t xml:space="preserve"> Veréis</w:t>
      </w:r>
    </w:p>
    <w:p w14:paraId="3BFF87F0" w14:textId="77777777" w:rsidR="009949F8" w:rsidRPr="00923FD1" w:rsidRDefault="009949F8" w:rsidP="002A0007">
      <w:pPr>
        <w:pStyle w:val="Verso"/>
        <w:rPr>
          <w:noProof/>
        </w:rPr>
      </w:pPr>
      <w:r w:rsidRPr="00923FD1">
        <w:rPr>
          <w:noProof/>
        </w:rPr>
        <w:tab/>
      </w:r>
      <w:r w:rsidRPr="00923FD1">
        <w:rPr>
          <w:noProof/>
        </w:rPr>
        <w:tab/>
      </w:r>
      <w:r w:rsidRPr="00923FD1">
        <w:rPr>
          <w:noProof/>
        </w:rPr>
        <w:tab/>
        <w:t>una de aquellas sirenas</w:t>
      </w:r>
    </w:p>
    <w:p w14:paraId="550EC6E5" w14:textId="77777777" w:rsidR="009949F8" w:rsidRPr="00923FD1" w:rsidRDefault="009949F8" w:rsidP="002A0007">
      <w:pPr>
        <w:pStyle w:val="Verso"/>
        <w:rPr>
          <w:noProof/>
        </w:rPr>
      </w:pPr>
      <w:r w:rsidRPr="00923FD1">
        <w:rPr>
          <w:noProof/>
        </w:rPr>
        <w:tab/>
      </w:r>
      <w:r w:rsidRPr="00923FD1">
        <w:rPr>
          <w:noProof/>
        </w:rPr>
        <w:tab/>
      </w:r>
      <w:r w:rsidRPr="00923FD1">
        <w:rPr>
          <w:noProof/>
        </w:rPr>
        <w:tab/>
        <w:t>que dieron temor a Ulises.</w:t>
      </w:r>
    </w:p>
    <w:p w14:paraId="0BC88EAE" w14:textId="28167377" w:rsidR="002A0007" w:rsidRPr="00923FD1" w:rsidRDefault="002A0007" w:rsidP="002A0007">
      <w:pPr>
        <w:pStyle w:val="Personaje"/>
        <w:rPr>
          <w:noProof/>
        </w:rPr>
      </w:pPr>
      <w:r w:rsidRPr="00923FD1">
        <w:rPr>
          <w:noProof/>
        </w:rPr>
        <w:t>hipólito</w:t>
      </w:r>
    </w:p>
    <w:p w14:paraId="32F12EB0" w14:textId="64953D1C" w:rsidR="009949F8" w:rsidRPr="00923FD1" w:rsidRDefault="009949F8" w:rsidP="002A0007">
      <w:pPr>
        <w:pStyle w:val="Verso"/>
        <w:rPr>
          <w:noProof/>
        </w:rPr>
      </w:pPr>
      <w:r w:rsidRPr="00923FD1">
        <w:rPr>
          <w:noProof/>
        </w:rPr>
        <w:lastRenderedPageBreak/>
        <w:tab/>
      </w:r>
      <w:r w:rsidRPr="00923FD1">
        <w:rPr>
          <w:noProof/>
        </w:rPr>
        <w:tab/>
      </w:r>
      <w:r w:rsidR="002A0007" w:rsidRPr="00923FD1">
        <w:rPr>
          <w:noProof/>
        </w:rPr>
        <w:tab/>
      </w:r>
      <w:r w:rsidRPr="00923FD1">
        <w:rPr>
          <w:noProof/>
        </w:rPr>
        <w:t>Pasaré, don Juan, por ellas</w:t>
      </w:r>
      <w:r w:rsidRPr="00923FD1">
        <w:rPr>
          <w:noProof/>
        </w:rPr>
        <w:tab/>
      </w:r>
      <w:r w:rsidRPr="00923FD1">
        <w:rPr>
          <w:noProof/>
        </w:rPr>
        <w:tab/>
      </w:r>
      <w:r w:rsidRPr="00923FD1">
        <w:rPr>
          <w:noProof/>
        </w:rPr>
        <w:tab/>
      </w:r>
      <w:r w:rsidRPr="00923FD1">
        <w:rPr>
          <w:noProof/>
        </w:rPr>
        <w:tab/>
      </w:r>
      <w:r w:rsidRPr="00923FD1">
        <w:rPr>
          <w:noProof/>
        </w:rPr>
        <w:tab/>
      </w:r>
    </w:p>
    <w:p w14:paraId="6998D433" w14:textId="77777777" w:rsidR="009949F8" w:rsidRPr="00923FD1" w:rsidRDefault="009949F8" w:rsidP="002A0007">
      <w:pPr>
        <w:pStyle w:val="Verso"/>
        <w:rPr>
          <w:noProof/>
        </w:rPr>
      </w:pPr>
      <w:r w:rsidRPr="00923FD1">
        <w:rPr>
          <w:noProof/>
        </w:rPr>
        <w:tab/>
      </w:r>
      <w:r w:rsidRPr="00923FD1">
        <w:rPr>
          <w:noProof/>
        </w:rPr>
        <w:tab/>
      </w:r>
      <w:r w:rsidRPr="00923FD1">
        <w:rPr>
          <w:noProof/>
        </w:rPr>
        <w:tab/>
        <w:t>atado al árbol hermoso</w:t>
      </w:r>
    </w:p>
    <w:p w14:paraId="2711A68F" w14:textId="77777777" w:rsidR="009949F8" w:rsidRPr="00923FD1" w:rsidRDefault="009949F8" w:rsidP="002A0007">
      <w:pPr>
        <w:pStyle w:val="Verso"/>
        <w:rPr>
          <w:noProof/>
        </w:rPr>
      </w:pPr>
      <w:r w:rsidRPr="00923FD1">
        <w:rPr>
          <w:noProof/>
        </w:rPr>
        <w:tab/>
      </w:r>
      <w:r w:rsidRPr="00923FD1">
        <w:rPr>
          <w:noProof/>
        </w:rPr>
        <w:tab/>
      </w:r>
      <w:r w:rsidRPr="00923FD1">
        <w:rPr>
          <w:noProof/>
        </w:rPr>
        <w:tab/>
        <w:t>de la divina Isabela.</w:t>
      </w:r>
    </w:p>
    <w:p w14:paraId="6B2F835B" w14:textId="77777777" w:rsidR="009949F8" w:rsidRPr="00923FD1" w:rsidRDefault="009949F8" w:rsidP="009949F8">
      <w:pPr>
        <w:spacing w:after="0" w:line="240" w:lineRule="auto"/>
        <w:rPr>
          <w:rFonts w:ascii="Garamond" w:hAnsi="Garamond" w:cs="Times New Roman"/>
          <w:noProof/>
          <w:sz w:val="24"/>
          <w:szCs w:val="24"/>
        </w:rPr>
      </w:pPr>
    </w:p>
    <w:p w14:paraId="18CF17DF" w14:textId="77777777" w:rsidR="009949F8" w:rsidRPr="00923FD1" w:rsidRDefault="009949F8" w:rsidP="002A0007">
      <w:pPr>
        <w:pStyle w:val="Acot"/>
        <w:rPr>
          <w:noProof/>
        </w:rPr>
      </w:pPr>
      <w:r w:rsidRPr="00923FD1">
        <w:rPr>
          <w:noProof/>
        </w:rPr>
        <w:t>Vanse. Salen Julio y don Carlos</w:t>
      </w:r>
    </w:p>
    <w:p w14:paraId="5BD3895F" w14:textId="77777777" w:rsidR="009949F8" w:rsidRPr="00923FD1" w:rsidRDefault="009949F8" w:rsidP="009949F8">
      <w:pPr>
        <w:spacing w:after="0" w:line="240" w:lineRule="auto"/>
        <w:jc w:val="center"/>
        <w:rPr>
          <w:rFonts w:ascii="Garamond" w:hAnsi="Garamond" w:cs="Times New Roman"/>
          <w:noProof/>
          <w:sz w:val="24"/>
          <w:szCs w:val="24"/>
        </w:rPr>
      </w:pPr>
    </w:p>
    <w:p w14:paraId="309CF442" w14:textId="1775B49F" w:rsidR="00BE580B" w:rsidRPr="00923FD1" w:rsidRDefault="00BE580B" w:rsidP="00BE580B">
      <w:pPr>
        <w:pStyle w:val="Personaje"/>
        <w:rPr>
          <w:noProof/>
        </w:rPr>
      </w:pPr>
      <w:r w:rsidRPr="00923FD1">
        <w:rPr>
          <w:noProof/>
        </w:rPr>
        <w:t>julio</w:t>
      </w:r>
    </w:p>
    <w:p w14:paraId="199F03AB" w14:textId="5A9A236D" w:rsidR="00BE580B" w:rsidRPr="00923FD1" w:rsidRDefault="00BE580B" w:rsidP="00BE580B">
      <w:pPr>
        <w:rPr>
          <w:rFonts w:ascii="Garamond" w:hAnsi="Garamond"/>
        </w:rPr>
      </w:pPr>
      <w:r w:rsidRPr="00923FD1">
        <w:rPr>
          <w:rFonts w:ascii="Garamond" w:hAnsi="Garamond"/>
        </w:rPr>
        <w:t>$octavas reales</w:t>
      </w:r>
    </w:p>
    <w:p w14:paraId="5D49E6AA" w14:textId="00AE0FB3" w:rsidR="009949F8" w:rsidRPr="00923FD1" w:rsidRDefault="009949F8" w:rsidP="00BE580B">
      <w:pPr>
        <w:pStyle w:val="Verso"/>
        <w:rPr>
          <w:noProof/>
        </w:rPr>
      </w:pPr>
      <w:r w:rsidRPr="00923FD1">
        <w:rPr>
          <w:noProof/>
        </w:rPr>
        <w:tab/>
      </w:r>
      <w:r w:rsidRPr="00923FD1">
        <w:rPr>
          <w:noProof/>
        </w:rPr>
        <w:tab/>
      </w:r>
      <w:r w:rsidRPr="00923FD1">
        <w:rPr>
          <w:noProof/>
        </w:rPr>
        <w:tab/>
        <w:t xml:space="preserve">  Pierdo el jüicio de escucharte sólo.</w:t>
      </w:r>
    </w:p>
    <w:p w14:paraId="6AE2092B" w14:textId="7C869939" w:rsidR="00BE580B" w:rsidRPr="00923FD1" w:rsidRDefault="00BE580B" w:rsidP="00BE580B">
      <w:pPr>
        <w:pStyle w:val="Personaje"/>
        <w:rPr>
          <w:noProof/>
        </w:rPr>
      </w:pPr>
      <w:r w:rsidRPr="00923FD1">
        <w:rPr>
          <w:noProof/>
        </w:rPr>
        <w:t>carlos</w:t>
      </w:r>
    </w:p>
    <w:p w14:paraId="7722E9D6" w14:textId="23629187" w:rsidR="009949F8" w:rsidRPr="00923FD1" w:rsidRDefault="009949F8" w:rsidP="00BE580B">
      <w:pPr>
        <w:pStyle w:val="Verso"/>
        <w:rPr>
          <w:noProof/>
        </w:rPr>
      </w:pPr>
      <w:r w:rsidRPr="00923FD1">
        <w:rPr>
          <w:noProof/>
        </w:rPr>
        <w:tab/>
      </w:r>
      <w:r w:rsidRPr="00923FD1">
        <w:rPr>
          <w:noProof/>
        </w:rPr>
        <w:tab/>
      </w:r>
      <w:r w:rsidR="00BE580B" w:rsidRPr="00923FD1">
        <w:rPr>
          <w:noProof/>
        </w:rPr>
        <w:tab/>
      </w:r>
      <w:r w:rsidRPr="00923FD1">
        <w:rPr>
          <w:noProof/>
        </w:rPr>
        <w:t>Yo te digo verdad, verdad te cuento.</w:t>
      </w:r>
    </w:p>
    <w:p w14:paraId="3DD8913F" w14:textId="3848FE3F" w:rsidR="00BE580B" w:rsidRPr="00923FD1" w:rsidRDefault="00BE580B" w:rsidP="00BE580B">
      <w:pPr>
        <w:pStyle w:val="Personaje"/>
        <w:rPr>
          <w:noProof/>
        </w:rPr>
      </w:pPr>
      <w:r w:rsidRPr="00923FD1">
        <w:rPr>
          <w:noProof/>
        </w:rPr>
        <w:t>julio</w:t>
      </w:r>
    </w:p>
    <w:p w14:paraId="1171AE08" w14:textId="2278E30C" w:rsidR="009949F8" w:rsidRPr="00923FD1" w:rsidRDefault="009949F8" w:rsidP="00BE580B">
      <w:pPr>
        <w:pStyle w:val="Verso"/>
        <w:rPr>
          <w:noProof/>
        </w:rPr>
      </w:pPr>
      <w:r w:rsidRPr="00923FD1">
        <w:rPr>
          <w:noProof/>
        </w:rPr>
        <w:tab/>
      </w:r>
      <w:r w:rsidRPr="00923FD1">
        <w:rPr>
          <w:noProof/>
        </w:rPr>
        <w:tab/>
      </w:r>
      <w:r w:rsidRPr="00923FD1">
        <w:rPr>
          <w:noProof/>
        </w:rPr>
        <w:tab/>
        <w:t>No pudiera, señor, de polo a polo</w:t>
      </w:r>
      <w:r w:rsidRPr="00923FD1">
        <w:rPr>
          <w:noProof/>
        </w:rPr>
        <w:tab/>
      </w:r>
      <w:r w:rsidRPr="00923FD1">
        <w:rPr>
          <w:noProof/>
        </w:rPr>
        <w:tab/>
      </w:r>
      <w:r w:rsidRPr="00923FD1">
        <w:rPr>
          <w:noProof/>
        </w:rPr>
        <w:tab/>
      </w:r>
    </w:p>
    <w:p w14:paraId="512E22FA" w14:textId="77777777" w:rsidR="009949F8" w:rsidRPr="00923FD1" w:rsidRDefault="009949F8" w:rsidP="00BE580B">
      <w:pPr>
        <w:pStyle w:val="Verso"/>
        <w:rPr>
          <w:noProof/>
        </w:rPr>
      </w:pPr>
      <w:r w:rsidRPr="00923FD1">
        <w:rPr>
          <w:noProof/>
        </w:rPr>
        <w:tab/>
      </w:r>
      <w:r w:rsidRPr="00923FD1">
        <w:rPr>
          <w:noProof/>
        </w:rPr>
        <w:tab/>
      </w:r>
      <w:r w:rsidRPr="00923FD1">
        <w:rPr>
          <w:noProof/>
        </w:rPr>
        <w:tab/>
        <w:t>contarme nadie tan feroz portento:</w:t>
      </w:r>
    </w:p>
    <w:p w14:paraId="7200A1E4" w14:textId="77777777" w:rsidR="009949F8" w:rsidRPr="00923FD1" w:rsidRDefault="009949F8" w:rsidP="00BE580B">
      <w:pPr>
        <w:pStyle w:val="Verso"/>
        <w:rPr>
          <w:noProof/>
        </w:rPr>
      </w:pPr>
      <w:r w:rsidRPr="00923FD1">
        <w:rPr>
          <w:noProof/>
        </w:rPr>
        <w:tab/>
      </w:r>
      <w:r w:rsidRPr="00923FD1">
        <w:rPr>
          <w:noProof/>
        </w:rPr>
        <w:tab/>
      </w:r>
      <w:r w:rsidRPr="00923FD1">
        <w:rPr>
          <w:noProof/>
        </w:rPr>
        <w:tab/>
        <w:t>como en el cielo es uno solo Apolo,</w:t>
      </w:r>
    </w:p>
    <w:p w14:paraId="1D4F9633" w14:textId="77777777" w:rsidR="009949F8" w:rsidRPr="00923FD1" w:rsidRDefault="009949F8" w:rsidP="00BE580B">
      <w:pPr>
        <w:pStyle w:val="Verso"/>
        <w:rPr>
          <w:noProof/>
        </w:rPr>
      </w:pPr>
      <w:r w:rsidRPr="00923FD1">
        <w:rPr>
          <w:noProof/>
        </w:rPr>
        <w:tab/>
      </w:r>
      <w:r w:rsidRPr="00923FD1">
        <w:rPr>
          <w:noProof/>
        </w:rPr>
        <w:tab/>
      </w:r>
      <w:r w:rsidRPr="00923FD1">
        <w:rPr>
          <w:noProof/>
        </w:rPr>
        <w:tab/>
        <w:t>sola Isabela en casto pensamiento</w:t>
      </w:r>
    </w:p>
    <w:p w14:paraId="1141EB70" w14:textId="77777777" w:rsidR="009949F8" w:rsidRPr="00923FD1" w:rsidRDefault="009949F8" w:rsidP="00BE580B">
      <w:pPr>
        <w:pStyle w:val="Verso"/>
        <w:rPr>
          <w:noProof/>
        </w:rPr>
      </w:pPr>
      <w:r w:rsidRPr="00923FD1">
        <w:rPr>
          <w:noProof/>
        </w:rPr>
        <w:tab/>
      </w:r>
      <w:r w:rsidRPr="00923FD1">
        <w:rPr>
          <w:noProof/>
        </w:rPr>
        <w:tab/>
      </w:r>
      <w:r w:rsidRPr="00923FD1">
        <w:rPr>
          <w:noProof/>
        </w:rPr>
        <w:tab/>
        <w:t>es única en el mundo. Pero basta</w:t>
      </w:r>
    </w:p>
    <w:p w14:paraId="28F1D10D" w14:textId="480230EB" w:rsidR="009949F8" w:rsidRPr="00923FD1" w:rsidRDefault="009949F8" w:rsidP="00BE580B">
      <w:pPr>
        <w:pStyle w:val="Verso"/>
        <w:rPr>
          <w:noProof/>
        </w:rPr>
      </w:pPr>
      <w:r w:rsidRPr="00923FD1">
        <w:rPr>
          <w:noProof/>
        </w:rPr>
        <w:tab/>
      </w:r>
      <w:r w:rsidRPr="00923FD1">
        <w:rPr>
          <w:noProof/>
        </w:rPr>
        <w:tab/>
      </w:r>
      <w:r w:rsidRPr="00923FD1">
        <w:rPr>
          <w:noProof/>
        </w:rPr>
        <w:tab/>
        <w:t>que digas tú que no es, como antes, casta.</w:t>
      </w:r>
      <w:r w:rsidRPr="00923FD1">
        <w:rPr>
          <w:noProof/>
        </w:rPr>
        <w:tab/>
      </w:r>
      <w:r w:rsidRPr="00923FD1">
        <w:rPr>
          <w:noProof/>
        </w:rPr>
        <w:tab/>
      </w:r>
    </w:p>
    <w:p w14:paraId="6D1783AC" w14:textId="3A235884" w:rsidR="00BE580B" w:rsidRPr="00923FD1" w:rsidRDefault="00BE580B" w:rsidP="00BE580B">
      <w:pPr>
        <w:pStyle w:val="Personaje"/>
        <w:rPr>
          <w:noProof/>
        </w:rPr>
      </w:pPr>
      <w:r w:rsidRPr="00923FD1">
        <w:rPr>
          <w:noProof/>
        </w:rPr>
        <w:t>carlos</w:t>
      </w:r>
    </w:p>
    <w:p w14:paraId="5FED9D63" w14:textId="664DEB3B" w:rsidR="009949F8" w:rsidRPr="00923FD1" w:rsidRDefault="009949F8" w:rsidP="00BE580B">
      <w:pPr>
        <w:pStyle w:val="Verso"/>
        <w:rPr>
          <w:noProof/>
        </w:rPr>
      </w:pPr>
      <w:r w:rsidRPr="00923FD1">
        <w:rPr>
          <w:noProof/>
        </w:rPr>
        <w:tab/>
      </w:r>
      <w:r w:rsidRPr="00923FD1">
        <w:rPr>
          <w:noProof/>
        </w:rPr>
        <w:tab/>
      </w:r>
      <w:r w:rsidR="00BE580B" w:rsidRPr="00923FD1">
        <w:rPr>
          <w:noProof/>
        </w:rPr>
        <w:tab/>
      </w:r>
      <w:r w:rsidRPr="00923FD1">
        <w:rPr>
          <w:noProof/>
        </w:rPr>
        <w:t xml:space="preserve">  Necio, si me casé por escritura,</w:t>
      </w:r>
    </w:p>
    <w:p w14:paraId="39BBCB9D" w14:textId="77777777" w:rsidR="009949F8" w:rsidRPr="00923FD1" w:rsidRDefault="009949F8" w:rsidP="00BE580B">
      <w:pPr>
        <w:pStyle w:val="Verso"/>
        <w:rPr>
          <w:noProof/>
        </w:rPr>
      </w:pPr>
      <w:r w:rsidRPr="00923FD1">
        <w:rPr>
          <w:noProof/>
        </w:rPr>
        <w:tab/>
      </w:r>
      <w:r w:rsidRPr="00923FD1">
        <w:rPr>
          <w:noProof/>
        </w:rPr>
        <w:tab/>
      </w:r>
      <w:r w:rsidRPr="00923FD1">
        <w:rPr>
          <w:noProof/>
        </w:rPr>
        <w:tab/>
        <w:t>por testigos, por graves juramentos,</w:t>
      </w:r>
    </w:p>
    <w:p w14:paraId="747F080B" w14:textId="77777777" w:rsidR="009949F8" w:rsidRPr="00923FD1" w:rsidRDefault="009949F8" w:rsidP="00BE580B">
      <w:pPr>
        <w:pStyle w:val="Verso"/>
        <w:rPr>
          <w:noProof/>
        </w:rPr>
      </w:pPr>
      <w:r w:rsidRPr="00923FD1">
        <w:rPr>
          <w:noProof/>
        </w:rPr>
        <w:tab/>
      </w:r>
      <w:r w:rsidRPr="00923FD1">
        <w:rPr>
          <w:noProof/>
        </w:rPr>
        <w:tab/>
      </w:r>
      <w:r w:rsidRPr="00923FD1">
        <w:rPr>
          <w:noProof/>
        </w:rPr>
        <w:tab/>
        <w:t>por invención, por auto, por locura,</w:t>
      </w:r>
    </w:p>
    <w:p w14:paraId="48648F2C" w14:textId="77777777" w:rsidR="009949F8" w:rsidRPr="00923FD1" w:rsidRDefault="009949F8" w:rsidP="00BE580B">
      <w:pPr>
        <w:pStyle w:val="Verso"/>
        <w:rPr>
          <w:noProof/>
        </w:rPr>
      </w:pPr>
      <w:r w:rsidRPr="00923FD1">
        <w:rPr>
          <w:noProof/>
        </w:rPr>
        <w:tab/>
      </w:r>
      <w:r w:rsidRPr="00923FD1">
        <w:rPr>
          <w:noProof/>
        </w:rPr>
        <w:tab/>
      </w:r>
      <w:r w:rsidRPr="00923FD1">
        <w:rPr>
          <w:noProof/>
        </w:rPr>
        <w:tab/>
        <w:t>¿qué culpas de Isabel los pensamientos?</w:t>
      </w:r>
    </w:p>
    <w:p w14:paraId="1D29EF13" w14:textId="6CC56AEA" w:rsidR="00BE580B" w:rsidRPr="00923FD1" w:rsidRDefault="00BE580B" w:rsidP="00BE580B">
      <w:pPr>
        <w:pStyle w:val="Personaje"/>
        <w:rPr>
          <w:noProof/>
        </w:rPr>
      </w:pPr>
      <w:r w:rsidRPr="00923FD1">
        <w:rPr>
          <w:noProof/>
        </w:rPr>
        <w:t>julio</w:t>
      </w:r>
    </w:p>
    <w:p w14:paraId="54D56A84" w14:textId="1386B9D2" w:rsidR="009949F8" w:rsidRPr="00923FD1" w:rsidRDefault="009949F8" w:rsidP="00BE580B">
      <w:pPr>
        <w:pStyle w:val="Verso"/>
        <w:rPr>
          <w:noProof/>
        </w:rPr>
      </w:pPr>
      <w:r w:rsidRPr="00923FD1">
        <w:rPr>
          <w:noProof/>
        </w:rPr>
        <w:tab/>
      </w:r>
      <w:r w:rsidRPr="00923FD1">
        <w:rPr>
          <w:noProof/>
        </w:rPr>
        <w:tab/>
      </w:r>
      <w:r w:rsidRPr="00923FD1">
        <w:rPr>
          <w:noProof/>
        </w:rPr>
        <w:tab/>
        <w:t>Así prospere el cielo tu ventura</w:t>
      </w:r>
      <w:r w:rsidRPr="00923FD1">
        <w:rPr>
          <w:noProof/>
        </w:rPr>
        <w:tab/>
      </w:r>
      <w:r w:rsidRPr="00923FD1">
        <w:rPr>
          <w:noProof/>
        </w:rPr>
        <w:tab/>
      </w:r>
      <w:r w:rsidRPr="00923FD1">
        <w:rPr>
          <w:noProof/>
        </w:rPr>
        <w:tab/>
      </w:r>
    </w:p>
    <w:p w14:paraId="1A643A7F" w14:textId="77777777" w:rsidR="009949F8" w:rsidRPr="00923FD1" w:rsidRDefault="009949F8" w:rsidP="00BE580B">
      <w:pPr>
        <w:pStyle w:val="Verso"/>
        <w:rPr>
          <w:noProof/>
        </w:rPr>
      </w:pPr>
      <w:r w:rsidRPr="00923FD1">
        <w:rPr>
          <w:noProof/>
        </w:rPr>
        <w:tab/>
      </w:r>
      <w:r w:rsidRPr="00923FD1">
        <w:rPr>
          <w:noProof/>
        </w:rPr>
        <w:tab/>
      </w:r>
      <w:r w:rsidRPr="00923FD1">
        <w:rPr>
          <w:noProof/>
        </w:rPr>
        <w:tab/>
        <w:t>—que yo sé que hay a tu ventura atentos</w:t>
      </w:r>
    </w:p>
    <w:p w14:paraId="1224ED3C" w14:textId="77777777" w:rsidR="009949F8" w:rsidRPr="00923FD1" w:rsidRDefault="009949F8" w:rsidP="00BE580B">
      <w:pPr>
        <w:pStyle w:val="Verso"/>
        <w:rPr>
          <w:noProof/>
        </w:rPr>
      </w:pPr>
      <w:r w:rsidRPr="00923FD1">
        <w:rPr>
          <w:noProof/>
        </w:rPr>
        <w:tab/>
      </w:r>
      <w:r w:rsidRPr="00923FD1">
        <w:rPr>
          <w:noProof/>
        </w:rPr>
        <w:tab/>
      </w:r>
      <w:r w:rsidRPr="00923FD1">
        <w:rPr>
          <w:noProof/>
        </w:rPr>
        <w:tab/>
        <w:t>más de cuatro envidiosos pretendientes—,</w:t>
      </w:r>
    </w:p>
    <w:p w14:paraId="2DADDB22" w14:textId="77777777" w:rsidR="009949F8" w:rsidRPr="00923FD1" w:rsidRDefault="009949F8" w:rsidP="00BE580B">
      <w:pPr>
        <w:pStyle w:val="Verso"/>
        <w:rPr>
          <w:noProof/>
        </w:rPr>
      </w:pPr>
      <w:r w:rsidRPr="00923FD1">
        <w:rPr>
          <w:noProof/>
        </w:rPr>
        <w:tab/>
      </w:r>
      <w:r w:rsidRPr="00923FD1">
        <w:rPr>
          <w:noProof/>
        </w:rPr>
        <w:tab/>
      </w:r>
      <w:r w:rsidRPr="00923FD1">
        <w:rPr>
          <w:noProof/>
        </w:rPr>
        <w:tab/>
        <w:t>que su inocencia y tu traición me cuentes.</w:t>
      </w:r>
    </w:p>
    <w:p w14:paraId="083BA297" w14:textId="72D92749" w:rsidR="00BE580B" w:rsidRPr="00923FD1" w:rsidRDefault="00BE580B" w:rsidP="00BE580B">
      <w:pPr>
        <w:pStyle w:val="Personaje"/>
        <w:rPr>
          <w:noProof/>
        </w:rPr>
      </w:pPr>
      <w:r w:rsidRPr="00923FD1">
        <w:rPr>
          <w:noProof/>
        </w:rPr>
        <w:t>carlos</w:t>
      </w:r>
    </w:p>
    <w:p w14:paraId="01BC7402" w14:textId="56462015" w:rsidR="009949F8" w:rsidRPr="00923FD1" w:rsidRDefault="009949F8" w:rsidP="00BE580B">
      <w:pPr>
        <w:pStyle w:val="Verso"/>
        <w:rPr>
          <w:noProof/>
        </w:rPr>
      </w:pPr>
      <w:r w:rsidRPr="00923FD1">
        <w:rPr>
          <w:noProof/>
        </w:rPr>
        <w:lastRenderedPageBreak/>
        <w:tab/>
      </w:r>
      <w:r w:rsidRPr="00923FD1">
        <w:rPr>
          <w:noProof/>
        </w:rPr>
        <w:tab/>
        <w:t xml:space="preserve"> </w:t>
      </w:r>
      <w:r w:rsidR="00BE580B" w:rsidRPr="00923FD1">
        <w:rPr>
          <w:noProof/>
        </w:rPr>
        <w:tab/>
      </w:r>
      <w:r w:rsidRPr="00923FD1">
        <w:rPr>
          <w:noProof/>
        </w:rPr>
        <w:t xml:space="preserve"> Julio, yo entré en su casa de Isabela,</w:t>
      </w:r>
    </w:p>
    <w:p w14:paraId="35BB1D3C" w14:textId="329368C9" w:rsidR="009949F8" w:rsidRPr="00923FD1" w:rsidRDefault="009949F8" w:rsidP="00BE580B">
      <w:pPr>
        <w:pStyle w:val="Verso"/>
        <w:rPr>
          <w:noProof/>
        </w:rPr>
      </w:pPr>
      <w:r w:rsidRPr="00923FD1">
        <w:rPr>
          <w:noProof/>
        </w:rPr>
        <w:tab/>
      </w:r>
      <w:r w:rsidRPr="00923FD1">
        <w:rPr>
          <w:noProof/>
        </w:rPr>
        <w:tab/>
      </w:r>
      <w:r w:rsidRPr="00923FD1">
        <w:rPr>
          <w:noProof/>
        </w:rPr>
        <w:tab/>
        <w:t>tan pobre, aunque tan limpia y aseada,</w:t>
      </w:r>
      <w:r w:rsidRPr="00923FD1">
        <w:rPr>
          <w:noProof/>
        </w:rPr>
        <w:tab/>
      </w:r>
      <w:r w:rsidRPr="00923FD1">
        <w:rPr>
          <w:noProof/>
        </w:rPr>
        <w:tab/>
      </w:r>
      <w:r w:rsidRPr="00923FD1">
        <w:rPr>
          <w:noProof/>
        </w:rPr>
        <w:tab/>
      </w:r>
    </w:p>
    <w:p w14:paraId="665D5C97" w14:textId="77777777" w:rsidR="009949F8" w:rsidRPr="00923FD1" w:rsidRDefault="009949F8" w:rsidP="00BE580B">
      <w:pPr>
        <w:pStyle w:val="Verso"/>
        <w:rPr>
          <w:noProof/>
        </w:rPr>
      </w:pPr>
      <w:r w:rsidRPr="00923FD1">
        <w:rPr>
          <w:noProof/>
        </w:rPr>
        <w:tab/>
      </w:r>
      <w:r w:rsidRPr="00923FD1">
        <w:rPr>
          <w:noProof/>
        </w:rPr>
        <w:tab/>
      </w:r>
      <w:r w:rsidRPr="00923FD1">
        <w:rPr>
          <w:noProof/>
        </w:rPr>
        <w:tab/>
        <w:t>que unos paños de red juzgaba a tela,</w:t>
      </w:r>
    </w:p>
    <w:p w14:paraId="26B5FCE0" w14:textId="77777777" w:rsidR="009949F8" w:rsidRPr="00923FD1" w:rsidRDefault="009949F8" w:rsidP="00BE580B">
      <w:pPr>
        <w:pStyle w:val="Verso"/>
        <w:rPr>
          <w:noProof/>
        </w:rPr>
      </w:pPr>
      <w:r w:rsidRPr="00923FD1">
        <w:rPr>
          <w:noProof/>
        </w:rPr>
        <w:tab/>
      </w:r>
      <w:r w:rsidRPr="00923FD1">
        <w:rPr>
          <w:noProof/>
        </w:rPr>
        <w:tab/>
      </w:r>
      <w:r w:rsidRPr="00923FD1">
        <w:rPr>
          <w:noProof/>
        </w:rPr>
        <w:tab/>
        <w:t>y a escarcha de oro su labor pintada.</w:t>
      </w:r>
    </w:p>
    <w:p w14:paraId="2EB2E60F" w14:textId="77777777" w:rsidR="009949F8" w:rsidRPr="00923FD1" w:rsidRDefault="009949F8" w:rsidP="00BE580B">
      <w:pPr>
        <w:pStyle w:val="Verso"/>
        <w:rPr>
          <w:noProof/>
        </w:rPr>
      </w:pPr>
      <w:r w:rsidRPr="00923FD1">
        <w:rPr>
          <w:noProof/>
        </w:rPr>
        <w:tab/>
      </w:r>
      <w:r w:rsidRPr="00923FD1">
        <w:rPr>
          <w:noProof/>
        </w:rPr>
        <w:tab/>
      </w:r>
      <w:r w:rsidRPr="00923FD1">
        <w:rPr>
          <w:noProof/>
        </w:rPr>
        <w:tab/>
        <w:t>Animábame todo a la cautela,</w:t>
      </w:r>
    </w:p>
    <w:p w14:paraId="20308845" w14:textId="77777777" w:rsidR="009949F8" w:rsidRPr="00923FD1" w:rsidRDefault="009949F8" w:rsidP="00BE580B">
      <w:pPr>
        <w:pStyle w:val="Verso"/>
        <w:rPr>
          <w:noProof/>
        </w:rPr>
      </w:pPr>
      <w:r w:rsidRPr="00923FD1">
        <w:rPr>
          <w:noProof/>
        </w:rPr>
        <w:tab/>
      </w:r>
      <w:r w:rsidRPr="00923FD1">
        <w:rPr>
          <w:noProof/>
        </w:rPr>
        <w:tab/>
      </w:r>
      <w:r w:rsidRPr="00923FD1">
        <w:rPr>
          <w:noProof/>
        </w:rPr>
        <w:tab/>
        <w:t>que la pobreza siempre fue burlada,</w:t>
      </w:r>
    </w:p>
    <w:p w14:paraId="00E8891A" w14:textId="5C27A309" w:rsidR="009949F8" w:rsidRPr="00923FD1" w:rsidRDefault="009949F8" w:rsidP="00BE580B">
      <w:pPr>
        <w:pStyle w:val="Verso"/>
        <w:rPr>
          <w:noProof/>
        </w:rPr>
      </w:pPr>
      <w:r w:rsidRPr="00923FD1">
        <w:rPr>
          <w:noProof/>
        </w:rPr>
        <w:tab/>
      </w:r>
      <w:r w:rsidRPr="00923FD1">
        <w:rPr>
          <w:noProof/>
        </w:rPr>
        <w:tab/>
      </w:r>
      <w:r w:rsidRPr="00923FD1">
        <w:rPr>
          <w:noProof/>
        </w:rPr>
        <w:tab/>
        <w:t>y así, mirando en todo tan vil precio,</w:t>
      </w:r>
      <w:r w:rsidRPr="00923FD1">
        <w:rPr>
          <w:noProof/>
        </w:rPr>
        <w:tab/>
      </w:r>
      <w:r w:rsidRPr="00923FD1">
        <w:rPr>
          <w:noProof/>
        </w:rPr>
        <w:tab/>
      </w:r>
      <w:r w:rsidRPr="00923FD1">
        <w:rPr>
          <w:noProof/>
        </w:rPr>
        <w:tab/>
      </w:r>
      <w:r w:rsidRPr="00923FD1">
        <w:rPr>
          <w:noProof/>
        </w:rPr>
        <w:tab/>
      </w:r>
    </w:p>
    <w:p w14:paraId="73E0493D" w14:textId="77777777" w:rsidR="009949F8" w:rsidRPr="00923FD1" w:rsidRDefault="009949F8" w:rsidP="00BE580B">
      <w:pPr>
        <w:pStyle w:val="Verso"/>
        <w:rPr>
          <w:noProof/>
        </w:rPr>
      </w:pPr>
      <w:r w:rsidRPr="00923FD1">
        <w:rPr>
          <w:noProof/>
        </w:rPr>
        <w:tab/>
      </w:r>
      <w:r w:rsidRPr="00923FD1">
        <w:rPr>
          <w:noProof/>
        </w:rPr>
        <w:tab/>
      </w:r>
      <w:r w:rsidRPr="00923FD1">
        <w:rPr>
          <w:noProof/>
        </w:rPr>
        <w:tab/>
        <w:t>hice de la virtud y honor desprecio.</w:t>
      </w:r>
    </w:p>
    <w:p w14:paraId="7E669C19"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Imágenes tenía que no eran</w:t>
      </w:r>
    </w:p>
    <w:p w14:paraId="417F68E3" w14:textId="77777777" w:rsidR="009949F8" w:rsidRPr="00923FD1" w:rsidRDefault="009949F8" w:rsidP="00BE580B">
      <w:pPr>
        <w:pStyle w:val="Verso"/>
        <w:rPr>
          <w:noProof/>
        </w:rPr>
      </w:pPr>
      <w:r w:rsidRPr="00923FD1">
        <w:rPr>
          <w:noProof/>
        </w:rPr>
        <w:tab/>
      </w:r>
      <w:r w:rsidRPr="00923FD1">
        <w:rPr>
          <w:noProof/>
        </w:rPr>
        <w:tab/>
      </w:r>
      <w:r w:rsidRPr="00923FD1">
        <w:rPr>
          <w:noProof/>
        </w:rPr>
        <w:tab/>
        <w:t>del Mudo, del Basán ni del Ticiano,</w:t>
      </w:r>
    </w:p>
    <w:p w14:paraId="4FE7A567" w14:textId="77777777" w:rsidR="009949F8" w:rsidRPr="00923FD1" w:rsidRDefault="009949F8" w:rsidP="00BE580B">
      <w:pPr>
        <w:pStyle w:val="Verso"/>
        <w:rPr>
          <w:noProof/>
        </w:rPr>
      </w:pPr>
      <w:r w:rsidRPr="00923FD1">
        <w:rPr>
          <w:noProof/>
        </w:rPr>
        <w:tab/>
      </w:r>
      <w:r w:rsidRPr="00923FD1">
        <w:rPr>
          <w:noProof/>
        </w:rPr>
        <w:tab/>
      </w:r>
      <w:r w:rsidRPr="00923FD1">
        <w:rPr>
          <w:noProof/>
        </w:rPr>
        <w:tab/>
        <w:t>ni de las vanas fábulas que alteran</w:t>
      </w:r>
    </w:p>
    <w:p w14:paraId="04C15190" w14:textId="4918C520" w:rsidR="009949F8" w:rsidRPr="00923FD1" w:rsidRDefault="009949F8" w:rsidP="00BE580B">
      <w:pPr>
        <w:pStyle w:val="Verso"/>
        <w:rPr>
          <w:noProof/>
        </w:rPr>
      </w:pPr>
      <w:r w:rsidRPr="00923FD1">
        <w:rPr>
          <w:noProof/>
        </w:rPr>
        <w:tab/>
      </w:r>
      <w:r w:rsidRPr="00923FD1">
        <w:rPr>
          <w:noProof/>
        </w:rPr>
        <w:tab/>
      </w:r>
      <w:r w:rsidRPr="00923FD1">
        <w:rPr>
          <w:noProof/>
        </w:rPr>
        <w:tab/>
        <w:t>el mayor de los tres contrario humano.</w:t>
      </w:r>
      <w:r w:rsidRPr="00923FD1">
        <w:rPr>
          <w:noProof/>
        </w:rPr>
        <w:tab/>
      </w:r>
    </w:p>
    <w:p w14:paraId="0762BF6F" w14:textId="77777777" w:rsidR="009949F8" w:rsidRPr="00923FD1" w:rsidRDefault="009949F8" w:rsidP="00BE580B">
      <w:pPr>
        <w:pStyle w:val="Verso"/>
        <w:rPr>
          <w:noProof/>
        </w:rPr>
      </w:pPr>
      <w:r w:rsidRPr="00923FD1">
        <w:rPr>
          <w:noProof/>
        </w:rPr>
        <w:tab/>
      </w:r>
      <w:r w:rsidRPr="00923FD1">
        <w:rPr>
          <w:noProof/>
        </w:rPr>
        <w:tab/>
      </w:r>
      <w:r w:rsidRPr="00923FD1">
        <w:rPr>
          <w:noProof/>
        </w:rPr>
        <w:tab/>
        <w:t>Dar devoción sospecho que pudieran,</w:t>
      </w:r>
    </w:p>
    <w:p w14:paraId="7256A8B0" w14:textId="77777777" w:rsidR="009949F8" w:rsidRPr="00923FD1" w:rsidRDefault="009949F8" w:rsidP="00BE580B">
      <w:pPr>
        <w:pStyle w:val="Verso"/>
        <w:rPr>
          <w:noProof/>
        </w:rPr>
      </w:pPr>
      <w:r w:rsidRPr="00923FD1">
        <w:rPr>
          <w:noProof/>
        </w:rPr>
        <w:tab/>
      </w:r>
      <w:r w:rsidRPr="00923FD1">
        <w:rPr>
          <w:noProof/>
        </w:rPr>
        <w:tab/>
      </w:r>
      <w:r w:rsidRPr="00923FD1">
        <w:rPr>
          <w:noProof/>
        </w:rPr>
        <w:tab/>
        <w:t>mas no al hereje amor, tan luterano</w:t>
      </w:r>
    </w:p>
    <w:p w14:paraId="01925DF4" w14:textId="77777777" w:rsidR="009949F8" w:rsidRPr="00923FD1" w:rsidRDefault="009949F8" w:rsidP="00BE580B">
      <w:pPr>
        <w:pStyle w:val="Verso"/>
        <w:rPr>
          <w:noProof/>
        </w:rPr>
      </w:pPr>
      <w:r w:rsidRPr="00923FD1">
        <w:rPr>
          <w:noProof/>
        </w:rPr>
        <w:tab/>
      </w:r>
      <w:r w:rsidRPr="00923FD1">
        <w:rPr>
          <w:noProof/>
        </w:rPr>
        <w:tab/>
      </w:r>
      <w:r w:rsidRPr="00923FD1">
        <w:rPr>
          <w:noProof/>
        </w:rPr>
        <w:tab/>
        <w:t>que ni templos ni imágenes respeta,</w:t>
      </w:r>
    </w:p>
    <w:p w14:paraId="672B1069" w14:textId="77777777" w:rsidR="009949F8" w:rsidRPr="00923FD1" w:rsidRDefault="009949F8" w:rsidP="00BE580B">
      <w:pPr>
        <w:pStyle w:val="Verso"/>
        <w:rPr>
          <w:noProof/>
        </w:rPr>
      </w:pPr>
      <w:r w:rsidRPr="00923FD1">
        <w:rPr>
          <w:noProof/>
        </w:rPr>
        <w:tab/>
      </w:r>
      <w:r w:rsidRPr="00923FD1">
        <w:rPr>
          <w:noProof/>
        </w:rPr>
        <w:tab/>
      </w:r>
      <w:r w:rsidRPr="00923FD1">
        <w:rPr>
          <w:noProof/>
        </w:rPr>
        <w:tab/>
        <w:t>tanto a su imperio la razón sujeta.</w:t>
      </w:r>
    </w:p>
    <w:p w14:paraId="7A2183E1" w14:textId="36D55152" w:rsidR="009949F8" w:rsidRPr="00923FD1" w:rsidRDefault="009949F8" w:rsidP="00BE580B">
      <w:pPr>
        <w:pStyle w:val="Verso"/>
        <w:rPr>
          <w:noProof/>
        </w:rPr>
      </w:pPr>
      <w:r w:rsidRPr="00923FD1">
        <w:rPr>
          <w:noProof/>
        </w:rPr>
        <w:tab/>
      </w:r>
      <w:r w:rsidRPr="00923FD1">
        <w:rPr>
          <w:noProof/>
        </w:rPr>
        <w:tab/>
      </w:r>
      <w:r w:rsidRPr="00923FD1">
        <w:rPr>
          <w:noProof/>
        </w:rPr>
        <w:tab/>
        <w:t xml:space="preserve">  La cama, pobre y limpia, contenía</w:t>
      </w:r>
      <w:r w:rsidRPr="00923FD1">
        <w:rPr>
          <w:noProof/>
        </w:rPr>
        <w:tab/>
      </w:r>
      <w:r w:rsidRPr="00923FD1">
        <w:rPr>
          <w:noProof/>
        </w:rPr>
        <w:tab/>
      </w:r>
    </w:p>
    <w:p w14:paraId="72CD3E14" w14:textId="77777777" w:rsidR="009949F8" w:rsidRPr="00923FD1" w:rsidRDefault="009949F8" w:rsidP="00BE580B">
      <w:pPr>
        <w:pStyle w:val="Verso"/>
        <w:rPr>
          <w:noProof/>
        </w:rPr>
      </w:pPr>
      <w:r w:rsidRPr="00923FD1">
        <w:rPr>
          <w:noProof/>
        </w:rPr>
        <w:tab/>
      </w:r>
      <w:r w:rsidRPr="00923FD1">
        <w:rPr>
          <w:noProof/>
        </w:rPr>
        <w:tab/>
      </w:r>
      <w:r w:rsidRPr="00923FD1">
        <w:rPr>
          <w:noProof/>
        </w:rPr>
        <w:tab/>
        <w:t>una colcha de holanda tan delgada</w:t>
      </w:r>
    </w:p>
    <w:p w14:paraId="46D38279" w14:textId="77777777" w:rsidR="009949F8" w:rsidRPr="00923FD1" w:rsidRDefault="009949F8" w:rsidP="00BE580B">
      <w:pPr>
        <w:pStyle w:val="Verso"/>
        <w:rPr>
          <w:noProof/>
        </w:rPr>
      </w:pPr>
      <w:r w:rsidRPr="00923FD1">
        <w:rPr>
          <w:noProof/>
        </w:rPr>
        <w:tab/>
      </w:r>
      <w:r w:rsidRPr="00923FD1">
        <w:rPr>
          <w:noProof/>
        </w:rPr>
        <w:tab/>
      </w:r>
      <w:r w:rsidRPr="00923FD1">
        <w:rPr>
          <w:noProof/>
        </w:rPr>
        <w:tab/>
        <w:t>que pudiera servir de celosía</w:t>
      </w:r>
    </w:p>
    <w:p w14:paraId="3B412384" w14:textId="77777777" w:rsidR="009949F8" w:rsidRPr="00923FD1" w:rsidRDefault="009949F8" w:rsidP="00BE580B">
      <w:pPr>
        <w:pStyle w:val="Verso"/>
        <w:rPr>
          <w:noProof/>
        </w:rPr>
      </w:pPr>
      <w:r w:rsidRPr="00923FD1">
        <w:rPr>
          <w:noProof/>
        </w:rPr>
        <w:tab/>
      </w:r>
      <w:r w:rsidRPr="00923FD1">
        <w:rPr>
          <w:noProof/>
        </w:rPr>
        <w:tab/>
      </w:r>
      <w:r w:rsidRPr="00923FD1">
        <w:rPr>
          <w:noProof/>
        </w:rPr>
        <w:tab/>
        <w:t>cuando a Isabel miraras acostada.</w:t>
      </w:r>
    </w:p>
    <w:p w14:paraId="4CFC4456" w14:textId="77777777" w:rsidR="009949F8" w:rsidRPr="00923FD1" w:rsidRDefault="009949F8" w:rsidP="00BE580B">
      <w:pPr>
        <w:pStyle w:val="Verso"/>
        <w:rPr>
          <w:noProof/>
        </w:rPr>
      </w:pPr>
      <w:r w:rsidRPr="00923FD1">
        <w:rPr>
          <w:noProof/>
        </w:rPr>
        <w:tab/>
      </w:r>
      <w:r w:rsidRPr="00923FD1">
        <w:rPr>
          <w:noProof/>
        </w:rPr>
        <w:tab/>
      </w:r>
      <w:r w:rsidRPr="00923FD1">
        <w:rPr>
          <w:noProof/>
        </w:rPr>
        <w:tab/>
        <w:t>Sus almohadas con terliz había,</w:t>
      </w:r>
    </w:p>
    <w:p w14:paraId="04D678BA" w14:textId="23BD3076" w:rsidR="009949F8" w:rsidRPr="00923FD1" w:rsidRDefault="009949F8" w:rsidP="00BE580B">
      <w:pPr>
        <w:pStyle w:val="Verso"/>
        <w:rPr>
          <w:noProof/>
        </w:rPr>
      </w:pPr>
      <w:r w:rsidRPr="00923FD1">
        <w:rPr>
          <w:noProof/>
        </w:rPr>
        <w:tab/>
      </w:r>
      <w:r w:rsidRPr="00923FD1">
        <w:rPr>
          <w:noProof/>
        </w:rPr>
        <w:tab/>
      </w:r>
      <w:r w:rsidRPr="00923FD1">
        <w:rPr>
          <w:noProof/>
        </w:rPr>
        <w:tab/>
        <w:t>que era una banda verde y encarnada;</w:t>
      </w:r>
      <w:r w:rsidRPr="00923FD1">
        <w:rPr>
          <w:noProof/>
        </w:rPr>
        <w:tab/>
      </w:r>
      <w:r w:rsidRPr="00923FD1">
        <w:rPr>
          <w:noProof/>
        </w:rPr>
        <w:tab/>
      </w:r>
    </w:p>
    <w:p w14:paraId="32E2371C" w14:textId="77777777" w:rsidR="009949F8" w:rsidRPr="00923FD1" w:rsidRDefault="009949F8" w:rsidP="00BE580B">
      <w:pPr>
        <w:pStyle w:val="Verso"/>
        <w:rPr>
          <w:noProof/>
        </w:rPr>
      </w:pPr>
      <w:r w:rsidRPr="00923FD1">
        <w:rPr>
          <w:noProof/>
        </w:rPr>
        <w:tab/>
      </w:r>
      <w:r w:rsidRPr="00923FD1">
        <w:rPr>
          <w:noProof/>
        </w:rPr>
        <w:tab/>
      </w:r>
      <w:r w:rsidRPr="00923FD1">
        <w:rPr>
          <w:noProof/>
        </w:rPr>
        <w:tab/>
        <w:t>estas muy buenas, que sus manos bellas</w:t>
      </w:r>
    </w:p>
    <w:p w14:paraId="2B690836" w14:textId="77777777" w:rsidR="009949F8" w:rsidRPr="00923FD1" w:rsidRDefault="009949F8" w:rsidP="00BE580B">
      <w:pPr>
        <w:pStyle w:val="Verso"/>
        <w:rPr>
          <w:noProof/>
        </w:rPr>
      </w:pPr>
      <w:r w:rsidRPr="00923FD1">
        <w:rPr>
          <w:noProof/>
        </w:rPr>
        <w:tab/>
      </w:r>
      <w:r w:rsidRPr="00923FD1">
        <w:rPr>
          <w:noProof/>
        </w:rPr>
        <w:tab/>
      </w:r>
      <w:r w:rsidRPr="00923FD1">
        <w:rPr>
          <w:noProof/>
        </w:rPr>
        <w:tab/>
        <w:t>son prados en labor y en nieve estrellas.</w:t>
      </w:r>
    </w:p>
    <w:p w14:paraId="776CCDB0"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La alcoba una antepuerta defendía</w:t>
      </w:r>
    </w:p>
    <w:p w14:paraId="241BE37B" w14:textId="77777777" w:rsidR="009949F8" w:rsidRPr="00923FD1" w:rsidRDefault="009949F8" w:rsidP="00BE580B">
      <w:pPr>
        <w:pStyle w:val="Verso"/>
        <w:rPr>
          <w:noProof/>
        </w:rPr>
      </w:pPr>
      <w:r w:rsidRPr="00923FD1">
        <w:rPr>
          <w:noProof/>
        </w:rPr>
        <w:tab/>
      </w:r>
      <w:r w:rsidRPr="00923FD1">
        <w:rPr>
          <w:noProof/>
        </w:rPr>
        <w:tab/>
      </w:r>
      <w:r w:rsidRPr="00923FD1">
        <w:rPr>
          <w:noProof/>
        </w:rPr>
        <w:tab/>
        <w:t>de un tapiz de la historia de Susana,</w:t>
      </w:r>
    </w:p>
    <w:p w14:paraId="5CF2B9FA" w14:textId="0639AE28" w:rsidR="009949F8" w:rsidRPr="00923FD1" w:rsidRDefault="009949F8" w:rsidP="00BE580B">
      <w:pPr>
        <w:pStyle w:val="Verso"/>
        <w:rPr>
          <w:noProof/>
        </w:rPr>
      </w:pPr>
      <w:r w:rsidRPr="00923FD1">
        <w:rPr>
          <w:noProof/>
        </w:rPr>
        <w:tab/>
      </w:r>
      <w:r w:rsidRPr="00923FD1">
        <w:rPr>
          <w:noProof/>
        </w:rPr>
        <w:tab/>
      </w:r>
      <w:r w:rsidRPr="00923FD1">
        <w:rPr>
          <w:noProof/>
        </w:rPr>
        <w:tab/>
        <w:t>en cuyo espejo yo miré que había</w:t>
      </w:r>
      <w:r w:rsidRPr="00923FD1">
        <w:rPr>
          <w:noProof/>
        </w:rPr>
        <w:tab/>
      </w:r>
      <w:r w:rsidRPr="00923FD1">
        <w:rPr>
          <w:noProof/>
        </w:rPr>
        <w:tab/>
      </w:r>
    </w:p>
    <w:p w14:paraId="66D592EB" w14:textId="77777777" w:rsidR="009949F8" w:rsidRPr="00923FD1" w:rsidRDefault="009949F8" w:rsidP="00BE580B">
      <w:pPr>
        <w:pStyle w:val="Verso"/>
        <w:rPr>
          <w:noProof/>
        </w:rPr>
      </w:pPr>
      <w:r w:rsidRPr="00923FD1">
        <w:rPr>
          <w:noProof/>
        </w:rPr>
        <w:tab/>
      </w:r>
      <w:r w:rsidRPr="00923FD1">
        <w:rPr>
          <w:noProof/>
        </w:rPr>
        <w:tab/>
      </w:r>
      <w:r w:rsidRPr="00923FD1">
        <w:rPr>
          <w:noProof/>
        </w:rPr>
        <w:tab/>
        <w:t>disculpa de mi error en la edad cana.</w:t>
      </w:r>
    </w:p>
    <w:p w14:paraId="43584068" w14:textId="2BABB47E" w:rsidR="00BE580B" w:rsidRPr="00923FD1" w:rsidRDefault="00BE580B" w:rsidP="00BE580B">
      <w:pPr>
        <w:pStyle w:val="Personaje"/>
        <w:rPr>
          <w:noProof/>
        </w:rPr>
      </w:pPr>
      <w:r w:rsidRPr="00923FD1">
        <w:rPr>
          <w:noProof/>
        </w:rPr>
        <w:t>julio</w:t>
      </w:r>
    </w:p>
    <w:p w14:paraId="2A723F2D" w14:textId="36A71833"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Fue necio amor, porque mirar debía</w:t>
      </w:r>
    </w:p>
    <w:p w14:paraId="7BEE7A36" w14:textId="77777777" w:rsidR="009949F8" w:rsidRPr="00923FD1" w:rsidRDefault="009949F8" w:rsidP="00BE580B">
      <w:pPr>
        <w:pStyle w:val="Verso"/>
        <w:rPr>
          <w:noProof/>
        </w:rPr>
      </w:pPr>
      <w:r w:rsidRPr="00923FD1">
        <w:rPr>
          <w:noProof/>
        </w:rPr>
        <w:tab/>
      </w:r>
      <w:r w:rsidRPr="00923FD1">
        <w:rPr>
          <w:noProof/>
        </w:rPr>
        <w:tab/>
      </w:r>
      <w:r w:rsidRPr="00923FD1">
        <w:rPr>
          <w:noProof/>
        </w:rPr>
        <w:tab/>
        <w:t>el fin que tuvo presunción tan vana,</w:t>
      </w:r>
    </w:p>
    <w:p w14:paraId="06D353CB" w14:textId="77777777" w:rsidR="009949F8" w:rsidRPr="00923FD1" w:rsidRDefault="009949F8" w:rsidP="00BE580B">
      <w:pPr>
        <w:pStyle w:val="Verso"/>
        <w:rPr>
          <w:noProof/>
        </w:rPr>
      </w:pPr>
      <w:r w:rsidRPr="00923FD1">
        <w:rPr>
          <w:noProof/>
        </w:rPr>
        <w:tab/>
      </w:r>
      <w:r w:rsidRPr="00923FD1">
        <w:rPr>
          <w:noProof/>
        </w:rPr>
        <w:tab/>
      </w:r>
      <w:r w:rsidRPr="00923FD1">
        <w:rPr>
          <w:noProof/>
        </w:rPr>
        <w:tab/>
        <w:t>que los ejemplos tomas en la parte</w:t>
      </w:r>
    </w:p>
    <w:p w14:paraId="7442550E" w14:textId="6DDAFB09" w:rsidR="009949F8" w:rsidRPr="00923FD1" w:rsidRDefault="009949F8" w:rsidP="00BE580B">
      <w:pPr>
        <w:pStyle w:val="Verso"/>
        <w:rPr>
          <w:noProof/>
        </w:rPr>
      </w:pPr>
      <w:r w:rsidRPr="00923FD1">
        <w:rPr>
          <w:noProof/>
        </w:rPr>
        <w:tab/>
      </w:r>
      <w:r w:rsidRPr="00923FD1">
        <w:rPr>
          <w:noProof/>
        </w:rPr>
        <w:tab/>
      </w:r>
      <w:r w:rsidRPr="00923FD1">
        <w:rPr>
          <w:noProof/>
        </w:rPr>
        <w:tab/>
        <w:t>del bien, no la del mal. Quiero escucharte.</w:t>
      </w:r>
      <w:r w:rsidRPr="00923FD1">
        <w:rPr>
          <w:noProof/>
        </w:rPr>
        <w:tab/>
      </w:r>
      <w:r w:rsidRPr="00923FD1">
        <w:rPr>
          <w:noProof/>
        </w:rPr>
        <w:tab/>
      </w:r>
      <w:r w:rsidRPr="00923FD1">
        <w:rPr>
          <w:noProof/>
        </w:rPr>
        <w:tab/>
      </w:r>
    </w:p>
    <w:p w14:paraId="3564173C" w14:textId="5BDC36E8" w:rsidR="00BE580B" w:rsidRPr="00923FD1" w:rsidRDefault="00BE580B" w:rsidP="00BE580B">
      <w:pPr>
        <w:pStyle w:val="Personaje"/>
        <w:rPr>
          <w:noProof/>
        </w:rPr>
      </w:pPr>
      <w:r w:rsidRPr="00923FD1">
        <w:rPr>
          <w:noProof/>
        </w:rPr>
        <w:t>carlos</w:t>
      </w:r>
    </w:p>
    <w:p w14:paraId="2FC5F0C6" w14:textId="5B49A3D0" w:rsidR="009949F8" w:rsidRPr="00923FD1" w:rsidRDefault="009949F8" w:rsidP="00BE580B">
      <w:pPr>
        <w:pStyle w:val="Verso"/>
        <w:rPr>
          <w:noProof/>
        </w:rPr>
      </w:pPr>
      <w:r w:rsidRPr="00923FD1">
        <w:rPr>
          <w:noProof/>
        </w:rPr>
        <w:tab/>
      </w:r>
      <w:r w:rsidRPr="00923FD1">
        <w:rPr>
          <w:noProof/>
        </w:rPr>
        <w:tab/>
        <w:t xml:space="preserve">  </w:t>
      </w:r>
      <w:r w:rsidR="00BE580B" w:rsidRPr="00923FD1">
        <w:rPr>
          <w:noProof/>
        </w:rPr>
        <w:tab/>
      </w:r>
      <w:r w:rsidRPr="00923FD1">
        <w:rPr>
          <w:noProof/>
        </w:rPr>
        <w:t>Sentámonos los dos, Julio, en dos sillas,</w:t>
      </w:r>
    </w:p>
    <w:p w14:paraId="57B2AAFA" w14:textId="77777777" w:rsidR="009949F8" w:rsidRPr="00923FD1" w:rsidRDefault="009949F8" w:rsidP="00BE580B">
      <w:pPr>
        <w:pStyle w:val="Verso"/>
        <w:rPr>
          <w:noProof/>
        </w:rPr>
      </w:pPr>
      <w:r w:rsidRPr="00923FD1">
        <w:rPr>
          <w:noProof/>
        </w:rPr>
        <w:tab/>
      </w:r>
      <w:r w:rsidRPr="00923FD1">
        <w:rPr>
          <w:noProof/>
        </w:rPr>
        <w:tab/>
      </w:r>
      <w:r w:rsidRPr="00923FD1">
        <w:rPr>
          <w:noProof/>
        </w:rPr>
        <w:tab/>
        <w:t>que aunque eran de respaldo, no te asombre,</w:t>
      </w:r>
    </w:p>
    <w:p w14:paraId="7C562ADC" w14:textId="77777777" w:rsidR="009949F8" w:rsidRPr="00923FD1" w:rsidRDefault="009949F8" w:rsidP="00BE580B">
      <w:pPr>
        <w:pStyle w:val="Verso"/>
        <w:rPr>
          <w:noProof/>
        </w:rPr>
      </w:pPr>
      <w:r w:rsidRPr="00923FD1">
        <w:rPr>
          <w:noProof/>
        </w:rPr>
        <w:tab/>
      </w:r>
      <w:r w:rsidRPr="00923FD1">
        <w:rPr>
          <w:noProof/>
        </w:rPr>
        <w:tab/>
      </w:r>
      <w:r w:rsidRPr="00923FD1">
        <w:rPr>
          <w:noProof/>
        </w:rPr>
        <w:tab/>
        <w:t>por lo que maltrataban las costillas,</w:t>
      </w:r>
    </w:p>
    <w:p w14:paraId="10B7254C" w14:textId="77777777" w:rsidR="009949F8" w:rsidRPr="00923FD1" w:rsidRDefault="009949F8" w:rsidP="00BE580B">
      <w:pPr>
        <w:pStyle w:val="Verso"/>
        <w:rPr>
          <w:noProof/>
        </w:rPr>
      </w:pPr>
      <w:r w:rsidRPr="00923FD1">
        <w:rPr>
          <w:noProof/>
        </w:rPr>
        <w:tab/>
      </w:r>
      <w:r w:rsidRPr="00923FD1">
        <w:rPr>
          <w:noProof/>
        </w:rPr>
        <w:tab/>
      </w:r>
      <w:r w:rsidRPr="00923FD1">
        <w:rPr>
          <w:noProof/>
        </w:rPr>
        <w:tab/>
        <w:t>las pudieran llamar con este nombre.</w:t>
      </w:r>
    </w:p>
    <w:p w14:paraId="5D1E9353" w14:textId="415940AC" w:rsidR="009949F8" w:rsidRPr="00923FD1" w:rsidRDefault="009949F8" w:rsidP="00BE580B">
      <w:pPr>
        <w:pStyle w:val="Verso"/>
        <w:rPr>
          <w:noProof/>
        </w:rPr>
      </w:pPr>
      <w:r w:rsidRPr="00923FD1">
        <w:rPr>
          <w:noProof/>
        </w:rPr>
        <w:tab/>
      </w:r>
      <w:r w:rsidRPr="00923FD1">
        <w:rPr>
          <w:noProof/>
        </w:rPr>
        <w:tab/>
      </w:r>
      <w:r w:rsidRPr="00923FD1">
        <w:rPr>
          <w:noProof/>
        </w:rPr>
        <w:tab/>
        <w:t>Vino a hacer la escritura —y maravillas</w:t>
      </w:r>
      <w:r w:rsidRPr="00923FD1">
        <w:rPr>
          <w:noProof/>
        </w:rPr>
        <w:tab/>
      </w:r>
      <w:r w:rsidRPr="00923FD1">
        <w:rPr>
          <w:noProof/>
        </w:rPr>
        <w:tab/>
      </w:r>
    </w:p>
    <w:p w14:paraId="7906B243" w14:textId="77777777" w:rsidR="009949F8" w:rsidRPr="00923FD1" w:rsidRDefault="009949F8" w:rsidP="00BE580B">
      <w:pPr>
        <w:pStyle w:val="Verso"/>
        <w:rPr>
          <w:noProof/>
        </w:rPr>
      </w:pPr>
      <w:r w:rsidRPr="00923FD1">
        <w:rPr>
          <w:noProof/>
        </w:rPr>
        <w:tab/>
      </w:r>
      <w:r w:rsidRPr="00923FD1">
        <w:rPr>
          <w:noProof/>
        </w:rPr>
        <w:tab/>
      </w:r>
      <w:r w:rsidRPr="00923FD1">
        <w:rPr>
          <w:noProof/>
        </w:rPr>
        <w:tab/>
        <w:t>de amor— un escribano gentilhombre</w:t>
      </w:r>
    </w:p>
    <w:p w14:paraId="10F1AFC0" w14:textId="77777777" w:rsidR="009949F8" w:rsidRPr="00923FD1" w:rsidRDefault="009949F8" w:rsidP="00BE580B">
      <w:pPr>
        <w:pStyle w:val="Verso"/>
        <w:rPr>
          <w:noProof/>
        </w:rPr>
      </w:pPr>
      <w:r w:rsidRPr="00923FD1">
        <w:rPr>
          <w:noProof/>
        </w:rPr>
        <w:tab/>
      </w:r>
      <w:r w:rsidRPr="00923FD1">
        <w:rPr>
          <w:noProof/>
        </w:rPr>
        <w:tab/>
      </w:r>
      <w:r w:rsidRPr="00923FD1">
        <w:rPr>
          <w:noProof/>
        </w:rPr>
        <w:tab/>
        <w:t>y conocido de mi viejo tío;</w:t>
      </w:r>
    </w:p>
    <w:p w14:paraId="22F01286" w14:textId="77777777" w:rsidR="009949F8" w:rsidRPr="00923FD1" w:rsidRDefault="009949F8" w:rsidP="00BE580B">
      <w:pPr>
        <w:pStyle w:val="Verso"/>
        <w:rPr>
          <w:noProof/>
        </w:rPr>
      </w:pPr>
      <w:r w:rsidRPr="00923FD1">
        <w:rPr>
          <w:noProof/>
        </w:rPr>
        <w:tab/>
      </w:r>
      <w:r w:rsidRPr="00923FD1">
        <w:rPr>
          <w:noProof/>
        </w:rPr>
        <w:tab/>
      </w:r>
      <w:r w:rsidRPr="00923FD1">
        <w:rPr>
          <w:noProof/>
        </w:rPr>
        <w:tab/>
        <w:t>pesome, aunque el secreto le confío.</w:t>
      </w:r>
    </w:p>
    <w:p w14:paraId="6F0353E0"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Hízose con testigos, fuese, dile</w:t>
      </w:r>
    </w:p>
    <w:p w14:paraId="6DB5B73A" w14:textId="283A360F" w:rsidR="009949F8" w:rsidRPr="00923FD1" w:rsidRDefault="009949F8" w:rsidP="00BE580B">
      <w:pPr>
        <w:pStyle w:val="Verso"/>
        <w:rPr>
          <w:noProof/>
        </w:rPr>
      </w:pPr>
      <w:r w:rsidRPr="00923FD1">
        <w:rPr>
          <w:noProof/>
        </w:rPr>
        <w:tab/>
      </w:r>
      <w:r w:rsidRPr="00923FD1">
        <w:rPr>
          <w:noProof/>
        </w:rPr>
        <w:tab/>
      </w:r>
      <w:r w:rsidRPr="00923FD1">
        <w:rPr>
          <w:noProof/>
        </w:rPr>
        <w:tab/>
        <w:t>la mano por tomársela mil veces,</w:t>
      </w:r>
      <w:r w:rsidRPr="00923FD1">
        <w:rPr>
          <w:noProof/>
        </w:rPr>
        <w:tab/>
      </w:r>
      <w:r w:rsidRPr="00923FD1">
        <w:rPr>
          <w:noProof/>
        </w:rPr>
        <w:tab/>
      </w:r>
      <w:r w:rsidRPr="00923FD1">
        <w:rPr>
          <w:noProof/>
        </w:rPr>
        <w:tab/>
      </w:r>
    </w:p>
    <w:p w14:paraId="6F4319D6" w14:textId="77777777" w:rsidR="009949F8" w:rsidRPr="00923FD1" w:rsidRDefault="009949F8" w:rsidP="00BE580B">
      <w:pPr>
        <w:pStyle w:val="Verso"/>
        <w:rPr>
          <w:noProof/>
        </w:rPr>
      </w:pPr>
      <w:r w:rsidRPr="00923FD1">
        <w:rPr>
          <w:noProof/>
        </w:rPr>
        <w:tab/>
      </w:r>
      <w:r w:rsidRPr="00923FD1">
        <w:rPr>
          <w:noProof/>
        </w:rPr>
        <w:tab/>
      </w:r>
      <w:r w:rsidRPr="00923FD1">
        <w:rPr>
          <w:noProof/>
        </w:rPr>
        <w:tab/>
        <w:t>y como amor con la ocasión se afile,</w:t>
      </w:r>
    </w:p>
    <w:p w14:paraId="7C432AFD" w14:textId="77777777" w:rsidR="009949F8" w:rsidRPr="00923FD1" w:rsidRDefault="009949F8" w:rsidP="00BE580B">
      <w:pPr>
        <w:pStyle w:val="Verso"/>
        <w:rPr>
          <w:noProof/>
        </w:rPr>
      </w:pPr>
      <w:r w:rsidRPr="00923FD1">
        <w:rPr>
          <w:noProof/>
        </w:rPr>
        <w:tab/>
      </w:r>
      <w:r w:rsidRPr="00923FD1">
        <w:rPr>
          <w:noProof/>
        </w:rPr>
        <w:tab/>
      </w:r>
      <w:r w:rsidRPr="00923FD1">
        <w:rPr>
          <w:noProof/>
        </w:rPr>
        <w:tab/>
        <w:t>anduve despejando los jüeces.</w:t>
      </w:r>
    </w:p>
    <w:p w14:paraId="37D51CAE" w14:textId="77777777" w:rsidR="009949F8" w:rsidRPr="00923FD1" w:rsidRDefault="009949F8" w:rsidP="00BE580B">
      <w:pPr>
        <w:pStyle w:val="Verso"/>
        <w:rPr>
          <w:noProof/>
        </w:rPr>
      </w:pPr>
      <w:r w:rsidRPr="00923FD1">
        <w:rPr>
          <w:noProof/>
        </w:rPr>
        <w:tab/>
      </w:r>
      <w:r w:rsidRPr="00923FD1">
        <w:rPr>
          <w:noProof/>
        </w:rPr>
        <w:tab/>
      </w:r>
      <w:r w:rsidRPr="00923FD1">
        <w:rPr>
          <w:noProof/>
        </w:rPr>
        <w:tab/>
        <w:t>Que cenásemos juntos persuadile,</w:t>
      </w:r>
    </w:p>
    <w:p w14:paraId="05BA00ED" w14:textId="77777777" w:rsidR="009949F8" w:rsidRPr="00923FD1" w:rsidRDefault="009949F8" w:rsidP="00BE580B">
      <w:pPr>
        <w:pStyle w:val="Verso"/>
        <w:rPr>
          <w:noProof/>
        </w:rPr>
      </w:pPr>
      <w:r w:rsidRPr="00923FD1">
        <w:rPr>
          <w:noProof/>
        </w:rPr>
        <w:tab/>
      </w:r>
      <w:r w:rsidRPr="00923FD1">
        <w:rPr>
          <w:noProof/>
        </w:rPr>
        <w:tab/>
      </w:r>
      <w:r w:rsidRPr="00923FD1">
        <w:rPr>
          <w:noProof/>
        </w:rPr>
        <w:tab/>
        <w:t>cosa que tú me dices y encareces,</w:t>
      </w:r>
    </w:p>
    <w:p w14:paraId="4BC24309" w14:textId="0255F7AD" w:rsidR="009949F8" w:rsidRPr="00923FD1" w:rsidRDefault="009949F8" w:rsidP="00BE580B">
      <w:pPr>
        <w:pStyle w:val="Verso"/>
        <w:rPr>
          <w:noProof/>
        </w:rPr>
      </w:pPr>
      <w:r w:rsidRPr="00923FD1">
        <w:rPr>
          <w:noProof/>
        </w:rPr>
        <w:tab/>
      </w:r>
      <w:r w:rsidRPr="00923FD1">
        <w:rPr>
          <w:noProof/>
        </w:rPr>
        <w:tab/>
      </w:r>
      <w:r w:rsidRPr="00923FD1">
        <w:rPr>
          <w:noProof/>
        </w:rPr>
        <w:tab/>
        <w:t>y dices bien, porque la mesa sabe</w:t>
      </w:r>
      <w:r w:rsidRPr="00923FD1">
        <w:rPr>
          <w:noProof/>
        </w:rPr>
        <w:tab/>
      </w:r>
      <w:r w:rsidRPr="00923FD1">
        <w:rPr>
          <w:noProof/>
        </w:rPr>
        <w:tab/>
      </w:r>
      <w:r w:rsidRPr="00923FD1">
        <w:rPr>
          <w:noProof/>
        </w:rPr>
        <w:tab/>
      </w:r>
    </w:p>
    <w:p w14:paraId="7692A049" w14:textId="77777777" w:rsidR="009949F8" w:rsidRPr="00923FD1" w:rsidRDefault="009949F8" w:rsidP="00BE580B">
      <w:pPr>
        <w:pStyle w:val="Verso"/>
        <w:rPr>
          <w:noProof/>
        </w:rPr>
      </w:pPr>
      <w:r w:rsidRPr="00923FD1">
        <w:rPr>
          <w:noProof/>
        </w:rPr>
        <w:tab/>
      </w:r>
      <w:r w:rsidRPr="00923FD1">
        <w:rPr>
          <w:noProof/>
        </w:rPr>
        <w:tab/>
      </w:r>
      <w:r w:rsidRPr="00923FD1">
        <w:rPr>
          <w:noProof/>
        </w:rPr>
        <w:tab/>
        <w:t>juntar lo más humilde a lo más grave.</w:t>
      </w:r>
    </w:p>
    <w:p w14:paraId="721BFF8F"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Cenamos en su limpia talavera,</w:t>
      </w:r>
    </w:p>
    <w:p w14:paraId="372818A5" w14:textId="77777777" w:rsidR="009949F8" w:rsidRPr="00923FD1" w:rsidRDefault="009949F8" w:rsidP="00BE580B">
      <w:pPr>
        <w:pStyle w:val="Verso"/>
        <w:rPr>
          <w:noProof/>
        </w:rPr>
      </w:pPr>
      <w:r w:rsidRPr="00923FD1">
        <w:rPr>
          <w:noProof/>
        </w:rPr>
        <w:tab/>
      </w:r>
      <w:r w:rsidRPr="00923FD1">
        <w:rPr>
          <w:noProof/>
        </w:rPr>
        <w:tab/>
      </w:r>
      <w:r w:rsidRPr="00923FD1">
        <w:rPr>
          <w:noProof/>
        </w:rPr>
        <w:tab/>
        <w:t>que a mí me pareció que era en la China.</w:t>
      </w:r>
    </w:p>
    <w:p w14:paraId="184649FC" w14:textId="77777777" w:rsidR="009949F8" w:rsidRPr="00923FD1" w:rsidRDefault="009949F8" w:rsidP="00BE580B">
      <w:pPr>
        <w:pStyle w:val="Verso"/>
        <w:rPr>
          <w:noProof/>
        </w:rPr>
      </w:pPr>
      <w:r w:rsidRPr="00923FD1">
        <w:rPr>
          <w:noProof/>
        </w:rPr>
        <w:tab/>
      </w:r>
      <w:r w:rsidRPr="00923FD1">
        <w:rPr>
          <w:noProof/>
        </w:rPr>
        <w:tab/>
      </w:r>
      <w:r w:rsidRPr="00923FD1">
        <w:rPr>
          <w:noProof/>
        </w:rPr>
        <w:tab/>
        <w:t>Dieron las diez, rogome que me fuera,</w:t>
      </w:r>
    </w:p>
    <w:p w14:paraId="5B910C6E" w14:textId="4B565E55" w:rsidR="009949F8" w:rsidRPr="00923FD1" w:rsidRDefault="009949F8" w:rsidP="00BE580B">
      <w:pPr>
        <w:pStyle w:val="Verso"/>
        <w:rPr>
          <w:noProof/>
        </w:rPr>
      </w:pPr>
      <w:r w:rsidRPr="00923FD1">
        <w:rPr>
          <w:noProof/>
        </w:rPr>
        <w:tab/>
      </w:r>
      <w:r w:rsidRPr="00923FD1">
        <w:rPr>
          <w:noProof/>
        </w:rPr>
        <w:tab/>
      </w:r>
      <w:r w:rsidRPr="00923FD1">
        <w:rPr>
          <w:noProof/>
        </w:rPr>
        <w:tab/>
        <w:t>y era arrancar la más antigua encina.</w:t>
      </w:r>
      <w:r w:rsidRPr="00923FD1">
        <w:rPr>
          <w:noProof/>
        </w:rPr>
        <w:tab/>
      </w:r>
      <w:r w:rsidRPr="00923FD1">
        <w:rPr>
          <w:noProof/>
        </w:rPr>
        <w:tab/>
      </w:r>
      <w:r w:rsidRPr="00923FD1">
        <w:rPr>
          <w:noProof/>
        </w:rPr>
        <w:tab/>
      </w:r>
    </w:p>
    <w:p w14:paraId="6696C787" w14:textId="77777777" w:rsidR="009949F8" w:rsidRPr="00923FD1" w:rsidRDefault="009949F8" w:rsidP="00BE580B">
      <w:pPr>
        <w:pStyle w:val="Verso"/>
        <w:rPr>
          <w:noProof/>
        </w:rPr>
      </w:pPr>
      <w:r w:rsidRPr="00923FD1">
        <w:rPr>
          <w:noProof/>
        </w:rPr>
        <w:tab/>
      </w:r>
      <w:r w:rsidRPr="00923FD1">
        <w:rPr>
          <w:noProof/>
        </w:rPr>
        <w:tab/>
      </w:r>
      <w:r w:rsidRPr="00923FD1">
        <w:rPr>
          <w:noProof/>
        </w:rPr>
        <w:tab/>
        <w:t>Tocó de los maitines la primera</w:t>
      </w:r>
    </w:p>
    <w:p w14:paraId="417171A4" w14:textId="77777777" w:rsidR="009949F8" w:rsidRPr="00923FD1" w:rsidRDefault="009949F8" w:rsidP="00BE580B">
      <w:pPr>
        <w:pStyle w:val="Verso"/>
        <w:rPr>
          <w:noProof/>
        </w:rPr>
      </w:pPr>
      <w:r w:rsidRPr="00923FD1">
        <w:rPr>
          <w:noProof/>
        </w:rPr>
        <w:tab/>
      </w:r>
      <w:r w:rsidRPr="00923FD1">
        <w:rPr>
          <w:noProof/>
        </w:rPr>
        <w:tab/>
      </w:r>
      <w:r w:rsidRPr="00923FD1">
        <w:rPr>
          <w:noProof/>
        </w:rPr>
        <w:tab/>
        <w:t>torre del mundo en música divina,</w:t>
      </w:r>
    </w:p>
    <w:p w14:paraId="38217420" w14:textId="77777777" w:rsidR="009949F8" w:rsidRPr="00923FD1" w:rsidRDefault="009949F8" w:rsidP="00BE580B">
      <w:pPr>
        <w:pStyle w:val="Verso"/>
        <w:rPr>
          <w:noProof/>
        </w:rPr>
      </w:pPr>
      <w:r w:rsidRPr="00923FD1">
        <w:rPr>
          <w:noProof/>
        </w:rPr>
        <w:tab/>
      </w:r>
      <w:r w:rsidRPr="00923FD1">
        <w:rPr>
          <w:noProof/>
        </w:rPr>
        <w:tab/>
      </w:r>
      <w:r w:rsidRPr="00923FD1">
        <w:rPr>
          <w:noProof/>
        </w:rPr>
        <w:tab/>
        <w:t>y yo del alma asido, loco y ciego,</w:t>
      </w:r>
    </w:p>
    <w:p w14:paraId="7670B767" w14:textId="77777777" w:rsidR="009949F8" w:rsidRPr="00923FD1" w:rsidRDefault="009949F8" w:rsidP="00BE580B">
      <w:pPr>
        <w:pStyle w:val="Verso"/>
        <w:rPr>
          <w:noProof/>
        </w:rPr>
      </w:pPr>
      <w:r w:rsidRPr="00923FD1">
        <w:rPr>
          <w:noProof/>
        </w:rPr>
        <w:tab/>
      </w:r>
      <w:r w:rsidRPr="00923FD1">
        <w:rPr>
          <w:noProof/>
        </w:rPr>
        <w:tab/>
      </w:r>
      <w:r w:rsidRPr="00923FD1">
        <w:rPr>
          <w:noProof/>
        </w:rPr>
        <w:tab/>
        <w:t>rogando un mármol y encendido en fuego.</w:t>
      </w:r>
    </w:p>
    <w:p w14:paraId="5D38EB12" w14:textId="4D3B2183"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 xml:space="preserve">  Por abreviar, después de las dos dadas</w:t>
      </w:r>
      <w:r w:rsidRPr="00923FD1">
        <w:rPr>
          <w:noProof/>
        </w:rPr>
        <w:tab/>
      </w:r>
      <w:r w:rsidRPr="00923FD1">
        <w:rPr>
          <w:noProof/>
        </w:rPr>
        <w:tab/>
      </w:r>
    </w:p>
    <w:p w14:paraId="6B9EE6BB" w14:textId="77777777" w:rsidR="009949F8" w:rsidRPr="00923FD1" w:rsidRDefault="009949F8" w:rsidP="00BE580B">
      <w:pPr>
        <w:pStyle w:val="Verso"/>
        <w:rPr>
          <w:noProof/>
        </w:rPr>
      </w:pPr>
      <w:r w:rsidRPr="00923FD1">
        <w:rPr>
          <w:noProof/>
        </w:rPr>
        <w:tab/>
      </w:r>
      <w:r w:rsidRPr="00923FD1">
        <w:rPr>
          <w:noProof/>
        </w:rPr>
        <w:tab/>
      </w:r>
      <w:r w:rsidRPr="00923FD1">
        <w:rPr>
          <w:noProof/>
        </w:rPr>
        <w:tab/>
        <w:t>y de sufrir mil cóleras y enojos,</w:t>
      </w:r>
    </w:p>
    <w:p w14:paraId="4A0681EE" w14:textId="77777777" w:rsidR="009949F8" w:rsidRPr="00923FD1" w:rsidRDefault="009949F8" w:rsidP="00BE580B">
      <w:pPr>
        <w:pStyle w:val="Verso"/>
        <w:rPr>
          <w:noProof/>
        </w:rPr>
      </w:pPr>
      <w:r w:rsidRPr="00923FD1">
        <w:rPr>
          <w:noProof/>
        </w:rPr>
        <w:tab/>
      </w:r>
      <w:r w:rsidRPr="00923FD1">
        <w:rPr>
          <w:noProof/>
        </w:rPr>
        <w:tab/>
      </w:r>
      <w:r w:rsidRPr="00923FD1">
        <w:rPr>
          <w:noProof/>
        </w:rPr>
        <w:tab/>
        <w:t>y querer con las manos enojadas</w:t>
      </w:r>
    </w:p>
    <w:p w14:paraId="76B353CF" w14:textId="77777777" w:rsidR="009949F8" w:rsidRPr="00923FD1" w:rsidRDefault="009949F8" w:rsidP="00BE580B">
      <w:pPr>
        <w:pStyle w:val="Verso"/>
        <w:rPr>
          <w:noProof/>
        </w:rPr>
      </w:pPr>
      <w:r w:rsidRPr="00923FD1">
        <w:rPr>
          <w:noProof/>
        </w:rPr>
        <w:tab/>
      </w:r>
      <w:r w:rsidRPr="00923FD1">
        <w:rPr>
          <w:noProof/>
        </w:rPr>
        <w:tab/>
      </w:r>
      <w:r w:rsidRPr="00923FD1">
        <w:rPr>
          <w:noProof/>
        </w:rPr>
        <w:tab/>
        <w:t>rasgar las hojas y bañar los ojos,</w:t>
      </w:r>
    </w:p>
    <w:p w14:paraId="58A32FEC" w14:textId="77777777" w:rsidR="009949F8" w:rsidRPr="00923FD1" w:rsidRDefault="009949F8" w:rsidP="00BE580B">
      <w:pPr>
        <w:pStyle w:val="Verso"/>
        <w:rPr>
          <w:noProof/>
        </w:rPr>
      </w:pPr>
      <w:r w:rsidRPr="00923FD1">
        <w:rPr>
          <w:noProof/>
        </w:rPr>
        <w:tab/>
      </w:r>
      <w:r w:rsidRPr="00923FD1">
        <w:rPr>
          <w:noProof/>
        </w:rPr>
        <w:tab/>
      </w:r>
      <w:r w:rsidRPr="00923FD1">
        <w:rPr>
          <w:noProof/>
        </w:rPr>
        <w:tab/>
        <w:t>quitó de las paredes las pintadas</w:t>
      </w:r>
    </w:p>
    <w:p w14:paraId="0772572A" w14:textId="34FE02B7" w:rsidR="009949F8" w:rsidRPr="00923FD1" w:rsidRDefault="009949F8" w:rsidP="00BE580B">
      <w:pPr>
        <w:pStyle w:val="Verso"/>
        <w:rPr>
          <w:noProof/>
        </w:rPr>
      </w:pPr>
      <w:r w:rsidRPr="00923FD1">
        <w:rPr>
          <w:noProof/>
        </w:rPr>
        <w:tab/>
      </w:r>
      <w:r w:rsidRPr="00923FD1">
        <w:rPr>
          <w:noProof/>
        </w:rPr>
        <w:tab/>
      </w:r>
      <w:r w:rsidRPr="00923FD1">
        <w:rPr>
          <w:noProof/>
        </w:rPr>
        <w:tab/>
        <w:t>imágenes, que [a] amor, que a mis antojos</w:t>
      </w:r>
      <w:r w:rsidRPr="00923FD1">
        <w:rPr>
          <w:noProof/>
        </w:rPr>
        <w:tab/>
      </w:r>
      <w:r w:rsidRPr="00923FD1">
        <w:rPr>
          <w:noProof/>
        </w:rPr>
        <w:tab/>
      </w:r>
    </w:p>
    <w:p w14:paraId="4886A559" w14:textId="77777777" w:rsidR="009949F8" w:rsidRPr="00923FD1" w:rsidRDefault="009949F8" w:rsidP="00BE580B">
      <w:pPr>
        <w:pStyle w:val="Verso"/>
        <w:rPr>
          <w:noProof/>
        </w:rPr>
      </w:pPr>
      <w:r w:rsidRPr="00923FD1">
        <w:rPr>
          <w:noProof/>
        </w:rPr>
        <w:tab/>
      </w:r>
      <w:r w:rsidRPr="00923FD1">
        <w:rPr>
          <w:noProof/>
        </w:rPr>
        <w:tab/>
      </w:r>
      <w:r w:rsidRPr="00923FD1">
        <w:rPr>
          <w:noProof/>
        </w:rPr>
        <w:tab/>
        <w:t>pudieran dar templanza, y así dijo:</w:t>
      </w:r>
    </w:p>
    <w:p w14:paraId="70821EEC" w14:textId="77777777" w:rsidR="009949F8" w:rsidRPr="00923FD1" w:rsidRDefault="009949F8" w:rsidP="00BE580B">
      <w:pPr>
        <w:pStyle w:val="Verso"/>
        <w:rPr>
          <w:noProof/>
        </w:rPr>
      </w:pPr>
      <w:r w:rsidRPr="00923FD1">
        <w:rPr>
          <w:noProof/>
        </w:rPr>
        <w:tab/>
      </w:r>
      <w:r w:rsidRPr="00923FD1">
        <w:rPr>
          <w:noProof/>
        </w:rPr>
        <w:tab/>
      </w:r>
      <w:r w:rsidRPr="00923FD1">
        <w:rPr>
          <w:noProof/>
        </w:rPr>
        <w:tab/>
        <w:t>«Carlos, jura a esta madre y a su hijo».</w:t>
      </w:r>
    </w:p>
    <w:p w14:paraId="4AE92A89"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Juré, Julio, juré; Julio, jurara</w:t>
      </w:r>
    </w:p>
    <w:p w14:paraId="6E11ABB3" w14:textId="77777777" w:rsidR="009949F8" w:rsidRPr="00923FD1" w:rsidRDefault="009949F8" w:rsidP="00BE580B">
      <w:pPr>
        <w:pStyle w:val="Verso"/>
        <w:rPr>
          <w:noProof/>
        </w:rPr>
      </w:pPr>
      <w:r w:rsidRPr="00923FD1">
        <w:rPr>
          <w:noProof/>
        </w:rPr>
        <w:tab/>
      </w:r>
      <w:r w:rsidRPr="00923FD1">
        <w:rPr>
          <w:noProof/>
        </w:rPr>
        <w:tab/>
      </w:r>
      <w:r w:rsidRPr="00923FD1">
        <w:rPr>
          <w:noProof/>
        </w:rPr>
        <w:tab/>
        <w:t>si hubiera más, que allí se encierra todo;</w:t>
      </w:r>
    </w:p>
    <w:p w14:paraId="36F4DB61" w14:textId="13F11C80" w:rsidR="009949F8" w:rsidRPr="00923FD1" w:rsidRDefault="009949F8" w:rsidP="00BE580B">
      <w:pPr>
        <w:pStyle w:val="Verso"/>
        <w:rPr>
          <w:noProof/>
        </w:rPr>
      </w:pPr>
      <w:r w:rsidRPr="00923FD1">
        <w:rPr>
          <w:noProof/>
        </w:rPr>
        <w:tab/>
      </w:r>
      <w:r w:rsidRPr="00923FD1">
        <w:rPr>
          <w:noProof/>
        </w:rPr>
        <w:tab/>
      </w:r>
      <w:r w:rsidRPr="00923FD1">
        <w:rPr>
          <w:noProof/>
        </w:rPr>
        <w:tab/>
        <w:t>y ella con dulce y vergonzosa cara</w:t>
      </w:r>
      <w:r w:rsidRPr="00923FD1">
        <w:rPr>
          <w:noProof/>
        </w:rPr>
        <w:tab/>
      </w:r>
      <w:r w:rsidRPr="00923FD1">
        <w:rPr>
          <w:noProof/>
        </w:rPr>
        <w:tab/>
      </w:r>
      <w:r w:rsidRPr="00923FD1">
        <w:rPr>
          <w:noProof/>
        </w:rPr>
        <w:tab/>
      </w:r>
    </w:p>
    <w:p w14:paraId="6A90DAB3" w14:textId="77777777" w:rsidR="009949F8" w:rsidRPr="00923FD1" w:rsidRDefault="009949F8" w:rsidP="00BE580B">
      <w:pPr>
        <w:pStyle w:val="Verso"/>
        <w:rPr>
          <w:noProof/>
        </w:rPr>
      </w:pPr>
      <w:r w:rsidRPr="00923FD1">
        <w:rPr>
          <w:noProof/>
        </w:rPr>
        <w:tab/>
      </w:r>
      <w:r w:rsidRPr="00923FD1">
        <w:rPr>
          <w:noProof/>
        </w:rPr>
        <w:tab/>
      </w:r>
      <w:r w:rsidRPr="00923FD1">
        <w:rPr>
          <w:noProof/>
        </w:rPr>
        <w:tab/>
        <w:t>me permitió de su conquista el modo.</w:t>
      </w:r>
    </w:p>
    <w:p w14:paraId="5222E349" w14:textId="77777777" w:rsidR="009949F8" w:rsidRPr="00923FD1" w:rsidRDefault="009949F8" w:rsidP="00BE580B">
      <w:pPr>
        <w:pStyle w:val="Verso"/>
        <w:rPr>
          <w:noProof/>
        </w:rPr>
      </w:pPr>
      <w:r w:rsidRPr="00923FD1">
        <w:rPr>
          <w:noProof/>
        </w:rPr>
        <w:tab/>
      </w:r>
      <w:r w:rsidRPr="00923FD1">
        <w:rPr>
          <w:noProof/>
        </w:rPr>
        <w:tab/>
      </w:r>
      <w:r w:rsidRPr="00923FD1">
        <w:rPr>
          <w:noProof/>
        </w:rPr>
        <w:tab/>
        <w:t>Amaneció del alba la luz clara,</w:t>
      </w:r>
    </w:p>
    <w:p w14:paraId="1F7654B1" w14:textId="77777777" w:rsidR="009949F8" w:rsidRPr="00923FD1" w:rsidRDefault="009949F8" w:rsidP="00BE580B">
      <w:pPr>
        <w:pStyle w:val="Verso"/>
        <w:rPr>
          <w:noProof/>
        </w:rPr>
      </w:pPr>
      <w:r w:rsidRPr="00923FD1">
        <w:rPr>
          <w:noProof/>
        </w:rPr>
        <w:tab/>
      </w:r>
      <w:r w:rsidRPr="00923FD1">
        <w:rPr>
          <w:noProof/>
        </w:rPr>
        <w:tab/>
      </w:r>
      <w:r w:rsidRPr="00923FD1">
        <w:rPr>
          <w:noProof/>
        </w:rPr>
        <w:tab/>
        <w:t>y yo por los vecinos acomodo</w:t>
      </w:r>
    </w:p>
    <w:p w14:paraId="199BD6BB" w14:textId="77777777" w:rsidR="009949F8" w:rsidRPr="00923FD1" w:rsidRDefault="009949F8" w:rsidP="00BE580B">
      <w:pPr>
        <w:pStyle w:val="Verso"/>
        <w:rPr>
          <w:noProof/>
        </w:rPr>
      </w:pPr>
      <w:r w:rsidRPr="00923FD1">
        <w:rPr>
          <w:noProof/>
        </w:rPr>
        <w:tab/>
      </w:r>
      <w:r w:rsidRPr="00923FD1">
        <w:rPr>
          <w:noProof/>
        </w:rPr>
        <w:tab/>
      </w:r>
      <w:r w:rsidRPr="00923FD1">
        <w:rPr>
          <w:noProof/>
        </w:rPr>
        <w:tab/>
        <w:t>mi partida, y por mí, que ya tenía</w:t>
      </w:r>
    </w:p>
    <w:p w14:paraId="0A8981E7" w14:textId="3E47CB94" w:rsidR="009949F8" w:rsidRPr="00923FD1" w:rsidRDefault="009949F8" w:rsidP="00BE580B">
      <w:pPr>
        <w:pStyle w:val="Verso"/>
        <w:rPr>
          <w:noProof/>
        </w:rPr>
      </w:pPr>
      <w:r w:rsidRPr="00923FD1">
        <w:rPr>
          <w:noProof/>
        </w:rPr>
        <w:tab/>
      </w:r>
      <w:r w:rsidRPr="00923FD1">
        <w:rPr>
          <w:noProof/>
        </w:rPr>
        <w:tab/>
      </w:r>
      <w:r w:rsidRPr="00923FD1">
        <w:rPr>
          <w:noProof/>
        </w:rPr>
        <w:tab/>
        <w:t>más arrepentimiento que osadía.</w:t>
      </w:r>
      <w:r w:rsidRPr="00923FD1">
        <w:rPr>
          <w:noProof/>
        </w:rPr>
        <w:tab/>
      </w:r>
      <w:r w:rsidRPr="00923FD1">
        <w:rPr>
          <w:noProof/>
        </w:rPr>
        <w:tab/>
      </w:r>
      <w:r w:rsidRPr="00923FD1">
        <w:rPr>
          <w:noProof/>
        </w:rPr>
        <w:tab/>
      </w:r>
    </w:p>
    <w:p w14:paraId="1F292ECF" w14:textId="09F56F94" w:rsidR="00BE580B" w:rsidRPr="00923FD1" w:rsidRDefault="00BE580B" w:rsidP="00BE580B">
      <w:pPr>
        <w:pStyle w:val="Personaje"/>
        <w:rPr>
          <w:noProof/>
        </w:rPr>
      </w:pPr>
      <w:r w:rsidRPr="00923FD1">
        <w:rPr>
          <w:noProof/>
        </w:rPr>
        <w:t>julio</w:t>
      </w:r>
    </w:p>
    <w:p w14:paraId="584936B6" w14:textId="45606C57" w:rsidR="009949F8" w:rsidRPr="00923FD1" w:rsidRDefault="009949F8" w:rsidP="00BE580B">
      <w:pPr>
        <w:pStyle w:val="Verso"/>
        <w:rPr>
          <w:noProof/>
        </w:rPr>
      </w:pPr>
      <w:r w:rsidRPr="00923FD1">
        <w:rPr>
          <w:noProof/>
        </w:rPr>
        <w:tab/>
      </w:r>
      <w:r w:rsidRPr="00923FD1">
        <w:rPr>
          <w:noProof/>
        </w:rPr>
        <w:tab/>
      </w:r>
      <w:r w:rsidRPr="00923FD1">
        <w:rPr>
          <w:noProof/>
        </w:rPr>
        <w:tab/>
        <w:t xml:space="preserve">  ¿Con hermosura tal te arrepentiste?</w:t>
      </w:r>
    </w:p>
    <w:p w14:paraId="34E55D5D" w14:textId="5E3B9A0A" w:rsidR="00BE580B" w:rsidRPr="00923FD1" w:rsidRDefault="00BE580B" w:rsidP="00BE580B">
      <w:pPr>
        <w:pStyle w:val="Personaje"/>
        <w:rPr>
          <w:noProof/>
        </w:rPr>
      </w:pPr>
      <w:r w:rsidRPr="00923FD1">
        <w:rPr>
          <w:noProof/>
        </w:rPr>
        <w:t>carlos</w:t>
      </w:r>
    </w:p>
    <w:p w14:paraId="0BC4BC03" w14:textId="331E48C4" w:rsidR="009949F8" w:rsidRPr="00923FD1" w:rsidRDefault="009949F8" w:rsidP="00BE580B">
      <w:pPr>
        <w:pStyle w:val="Verso"/>
        <w:rPr>
          <w:noProof/>
        </w:rPr>
      </w:pPr>
      <w:r w:rsidRPr="00923FD1">
        <w:rPr>
          <w:noProof/>
        </w:rPr>
        <w:tab/>
      </w:r>
      <w:r w:rsidRPr="00923FD1">
        <w:rPr>
          <w:noProof/>
        </w:rPr>
        <w:tab/>
      </w:r>
      <w:r w:rsidR="00BE580B" w:rsidRPr="00923FD1">
        <w:rPr>
          <w:noProof/>
        </w:rPr>
        <w:tab/>
      </w:r>
      <w:r w:rsidRPr="00923FD1">
        <w:rPr>
          <w:noProof/>
        </w:rPr>
        <w:t>No sé, Julio, qué tiene la pobreza,</w:t>
      </w:r>
    </w:p>
    <w:p w14:paraId="156D750B" w14:textId="77777777" w:rsidR="009949F8" w:rsidRPr="00923FD1" w:rsidRDefault="009949F8" w:rsidP="00BE580B">
      <w:pPr>
        <w:pStyle w:val="Verso"/>
        <w:rPr>
          <w:noProof/>
        </w:rPr>
      </w:pPr>
      <w:r w:rsidRPr="00923FD1">
        <w:rPr>
          <w:noProof/>
        </w:rPr>
        <w:tab/>
      </w:r>
      <w:r w:rsidRPr="00923FD1">
        <w:rPr>
          <w:noProof/>
        </w:rPr>
        <w:tab/>
      </w:r>
      <w:r w:rsidRPr="00923FD1">
        <w:rPr>
          <w:noProof/>
        </w:rPr>
        <w:tab/>
        <w:t>que de menos contento el alma viste.</w:t>
      </w:r>
    </w:p>
    <w:p w14:paraId="3B28ACEE" w14:textId="227EF2BD" w:rsidR="00BE580B" w:rsidRPr="00923FD1" w:rsidRDefault="00BE580B" w:rsidP="00BE580B">
      <w:pPr>
        <w:pStyle w:val="Personaje"/>
        <w:rPr>
          <w:noProof/>
        </w:rPr>
      </w:pPr>
      <w:r w:rsidRPr="00923FD1">
        <w:rPr>
          <w:noProof/>
        </w:rPr>
        <w:t>julio</w:t>
      </w:r>
    </w:p>
    <w:p w14:paraId="232FD215" w14:textId="58471CCC" w:rsidR="009949F8" w:rsidRPr="00923FD1" w:rsidRDefault="009949F8" w:rsidP="00BE580B">
      <w:pPr>
        <w:pStyle w:val="Verso"/>
        <w:rPr>
          <w:noProof/>
        </w:rPr>
      </w:pPr>
      <w:r w:rsidRPr="00923FD1">
        <w:rPr>
          <w:noProof/>
        </w:rPr>
        <w:tab/>
      </w:r>
      <w:r w:rsidRPr="00923FD1">
        <w:rPr>
          <w:noProof/>
        </w:rPr>
        <w:tab/>
      </w:r>
      <w:r w:rsidRPr="00923FD1">
        <w:rPr>
          <w:noProof/>
        </w:rPr>
        <w:tab/>
        <w:t>Pues ¿está la hermosura en la riqueza?</w:t>
      </w:r>
    </w:p>
    <w:p w14:paraId="7C9B341C" w14:textId="084161AC" w:rsidR="009949F8" w:rsidRPr="00923FD1" w:rsidRDefault="009949F8" w:rsidP="00BE580B">
      <w:pPr>
        <w:pStyle w:val="Verso"/>
        <w:rPr>
          <w:noProof/>
        </w:rPr>
      </w:pPr>
      <w:r w:rsidRPr="00923FD1">
        <w:rPr>
          <w:noProof/>
        </w:rPr>
        <w:tab/>
      </w:r>
      <w:r w:rsidRPr="00923FD1">
        <w:rPr>
          <w:noProof/>
        </w:rPr>
        <w:tab/>
      </w:r>
      <w:r w:rsidRPr="00923FD1">
        <w:rPr>
          <w:noProof/>
        </w:rPr>
        <w:tab/>
        <w:t>A la fe, que la causa de estar triste</w:t>
      </w:r>
      <w:r w:rsidRPr="00923FD1">
        <w:rPr>
          <w:noProof/>
        </w:rPr>
        <w:tab/>
      </w:r>
      <w:r w:rsidRPr="00923FD1">
        <w:rPr>
          <w:noProof/>
        </w:rPr>
        <w:tab/>
      </w:r>
      <w:r w:rsidRPr="00923FD1">
        <w:rPr>
          <w:noProof/>
        </w:rPr>
        <w:tab/>
      </w:r>
    </w:p>
    <w:p w14:paraId="692B171F" w14:textId="77777777" w:rsidR="009949F8" w:rsidRPr="00923FD1" w:rsidRDefault="009949F8" w:rsidP="00BE580B">
      <w:pPr>
        <w:pStyle w:val="Verso"/>
        <w:rPr>
          <w:noProof/>
        </w:rPr>
      </w:pPr>
      <w:r w:rsidRPr="00923FD1">
        <w:rPr>
          <w:noProof/>
        </w:rPr>
        <w:tab/>
      </w:r>
      <w:r w:rsidRPr="00923FD1">
        <w:rPr>
          <w:noProof/>
        </w:rPr>
        <w:tab/>
      </w:r>
      <w:r w:rsidRPr="00923FD1">
        <w:rPr>
          <w:noProof/>
        </w:rPr>
        <w:tab/>
        <w:t>es ver que te costaba su belleza</w:t>
      </w:r>
    </w:p>
    <w:p w14:paraId="3522F154" w14:textId="77777777" w:rsidR="009949F8" w:rsidRPr="00923FD1" w:rsidRDefault="009949F8" w:rsidP="00B11193">
      <w:pPr>
        <w:pStyle w:val="Partidoincial"/>
        <w:rPr>
          <w:noProof/>
        </w:rPr>
      </w:pPr>
      <w:r w:rsidRPr="00923FD1">
        <w:rPr>
          <w:noProof/>
        </w:rPr>
        <w:tab/>
      </w:r>
      <w:r w:rsidRPr="00923FD1">
        <w:rPr>
          <w:noProof/>
        </w:rPr>
        <w:tab/>
      </w:r>
      <w:r w:rsidRPr="00923FD1">
        <w:rPr>
          <w:noProof/>
        </w:rPr>
        <w:tab/>
        <w:t>el haberte casado.</w:t>
      </w:r>
    </w:p>
    <w:p w14:paraId="1B8A42DA" w14:textId="22335A19" w:rsidR="00BE580B" w:rsidRPr="00923FD1" w:rsidRDefault="00BE580B" w:rsidP="00BE580B">
      <w:pPr>
        <w:pStyle w:val="Personaje"/>
        <w:rPr>
          <w:noProof/>
        </w:rPr>
      </w:pPr>
      <w:r w:rsidRPr="00923FD1">
        <w:rPr>
          <w:noProof/>
        </w:rPr>
        <w:t>carlos</w:t>
      </w:r>
    </w:p>
    <w:p w14:paraId="18910107" w14:textId="5182C822" w:rsidR="009949F8" w:rsidRPr="00923FD1" w:rsidRDefault="009949F8" w:rsidP="00B11193">
      <w:pPr>
        <w:pStyle w:val="Partidofinal"/>
        <w:rPr>
          <w:noProof/>
        </w:rPr>
      </w:pPr>
      <w:r w:rsidRPr="00923FD1">
        <w:rPr>
          <w:noProof/>
        </w:rPr>
        <w:tab/>
      </w:r>
      <w:r w:rsidRPr="00923FD1">
        <w:rPr>
          <w:noProof/>
        </w:rPr>
        <w:tab/>
      </w:r>
      <w:r w:rsidRPr="00923FD1">
        <w:rPr>
          <w:noProof/>
        </w:rPr>
        <w:tab/>
      </w:r>
      <w:r w:rsidRPr="00923FD1">
        <w:rPr>
          <w:noProof/>
        </w:rPr>
        <w:tab/>
        <w:t xml:space="preserve">      </w:t>
      </w:r>
      <w:r w:rsidR="00BE580B" w:rsidRPr="00923FD1">
        <w:rPr>
          <w:noProof/>
        </w:rPr>
        <w:tab/>
        <w:t xml:space="preserve">      </w:t>
      </w:r>
      <w:r w:rsidRPr="00923FD1">
        <w:rPr>
          <w:noProof/>
        </w:rPr>
        <w:t>Estoy de suerte</w:t>
      </w:r>
    </w:p>
    <w:p w14:paraId="0DE13766" w14:textId="77777777" w:rsidR="009949F8" w:rsidRPr="00923FD1" w:rsidRDefault="009949F8" w:rsidP="00BE580B">
      <w:pPr>
        <w:pStyle w:val="Verso"/>
        <w:rPr>
          <w:noProof/>
        </w:rPr>
      </w:pPr>
      <w:r w:rsidRPr="00923FD1">
        <w:rPr>
          <w:noProof/>
        </w:rPr>
        <w:tab/>
      </w:r>
      <w:r w:rsidRPr="00923FD1">
        <w:rPr>
          <w:noProof/>
        </w:rPr>
        <w:tab/>
      </w:r>
      <w:r w:rsidRPr="00923FD1">
        <w:rPr>
          <w:noProof/>
        </w:rPr>
        <w:tab/>
        <w:t>que, si la vuelvo a ver, veré mi muerte.</w:t>
      </w:r>
    </w:p>
    <w:p w14:paraId="3E5CE322" w14:textId="0C825378" w:rsidR="00BE580B" w:rsidRPr="00923FD1" w:rsidRDefault="00BE580B" w:rsidP="00BE580B">
      <w:pPr>
        <w:pStyle w:val="Personaje"/>
        <w:rPr>
          <w:noProof/>
        </w:rPr>
      </w:pPr>
      <w:r w:rsidRPr="00923FD1">
        <w:rPr>
          <w:noProof/>
        </w:rPr>
        <w:lastRenderedPageBreak/>
        <w:t>julio</w:t>
      </w:r>
    </w:p>
    <w:p w14:paraId="1416ECF8" w14:textId="02E24AD1" w:rsidR="009949F8" w:rsidRPr="00923FD1" w:rsidRDefault="009949F8" w:rsidP="00BE580B">
      <w:pPr>
        <w:pStyle w:val="Verso"/>
        <w:rPr>
          <w:noProof/>
        </w:rPr>
      </w:pPr>
      <w:r w:rsidRPr="00923FD1">
        <w:rPr>
          <w:noProof/>
        </w:rPr>
        <w:tab/>
      </w:r>
      <w:r w:rsidRPr="00923FD1">
        <w:rPr>
          <w:noProof/>
        </w:rPr>
        <w:tab/>
      </w:r>
      <w:r w:rsidRPr="00923FD1">
        <w:rPr>
          <w:noProof/>
        </w:rPr>
        <w:tab/>
        <w:t xml:space="preserve">  ¡Oh, efeto de los gustos de la tierra!</w:t>
      </w:r>
    </w:p>
    <w:p w14:paraId="4E8DA050" w14:textId="4F4CAF04" w:rsidR="009949F8" w:rsidRPr="00923FD1" w:rsidRDefault="009949F8" w:rsidP="00BE580B">
      <w:pPr>
        <w:pStyle w:val="Verso"/>
        <w:rPr>
          <w:noProof/>
        </w:rPr>
      </w:pPr>
      <w:r w:rsidRPr="00923FD1">
        <w:rPr>
          <w:noProof/>
        </w:rPr>
        <w:tab/>
      </w:r>
      <w:r w:rsidRPr="00923FD1">
        <w:rPr>
          <w:noProof/>
        </w:rPr>
        <w:tab/>
      </w:r>
      <w:r w:rsidRPr="00923FD1">
        <w:rPr>
          <w:noProof/>
        </w:rPr>
        <w:tab/>
        <w:t>«Grandes», dijo un poeta, «imaginados»,</w:t>
      </w:r>
      <w:r w:rsidRPr="00923FD1">
        <w:rPr>
          <w:noProof/>
        </w:rPr>
        <w:tab/>
      </w:r>
      <w:r w:rsidRPr="00923FD1">
        <w:rPr>
          <w:noProof/>
        </w:rPr>
        <w:tab/>
      </w:r>
      <w:r w:rsidRPr="00923FD1">
        <w:rPr>
          <w:noProof/>
        </w:rPr>
        <w:tab/>
      </w:r>
    </w:p>
    <w:p w14:paraId="2A4BFC13" w14:textId="77777777" w:rsidR="009949F8" w:rsidRPr="00923FD1" w:rsidRDefault="009949F8" w:rsidP="00BE580B">
      <w:pPr>
        <w:pStyle w:val="Verso"/>
        <w:rPr>
          <w:noProof/>
        </w:rPr>
      </w:pPr>
      <w:r w:rsidRPr="00923FD1">
        <w:rPr>
          <w:noProof/>
        </w:rPr>
        <w:tab/>
      </w:r>
      <w:r w:rsidRPr="00923FD1">
        <w:rPr>
          <w:noProof/>
        </w:rPr>
        <w:tab/>
      </w:r>
      <w:r w:rsidRPr="00923FD1">
        <w:rPr>
          <w:noProof/>
        </w:rPr>
        <w:tab/>
        <w:t>con que el humano entendimiento yerra,</w:t>
      </w:r>
    </w:p>
    <w:p w14:paraId="401224AB" w14:textId="77777777" w:rsidR="009949F8" w:rsidRPr="00923FD1" w:rsidRDefault="009949F8" w:rsidP="00BE580B">
      <w:pPr>
        <w:pStyle w:val="Verso"/>
        <w:rPr>
          <w:noProof/>
        </w:rPr>
      </w:pPr>
      <w:r w:rsidRPr="00923FD1">
        <w:rPr>
          <w:noProof/>
        </w:rPr>
        <w:tab/>
      </w:r>
      <w:r w:rsidRPr="00923FD1">
        <w:rPr>
          <w:noProof/>
        </w:rPr>
        <w:tab/>
      </w:r>
      <w:r w:rsidRPr="00923FD1">
        <w:rPr>
          <w:noProof/>
        </w:rPr>
        <w:tab/>
        <w:t>«y pequeños después de ejecutados».</w:t>
      </w:r>
    </w:p>
    <w:p w14:paraId="1814DBC3" w14:textId="733F8282" w:rsidR="00BE580B" w:rsidRPr="00923FD1" w:rsidRDefault="00BE580B" w:rsidP="00BE580B">
      <w:pPr>
        <w:pStyle w:val="Personaje"/>
        <w:rPr>
          <w:noProof/>
        </w:rPr>
      </w:pPr>
      <w:r w:rsidRPr="00923FD1">
        <w:rPr>
          <w:noProof/>
        </w:rPr>
        <w:t>carlos</w:t>
      </w:r>
    </w:p>
    <w:p w14:paraId="13157DB4" w14:textId="2144A7E8" w:rsidR="009949F8" w:rsidRPr="00923FD1" w:rsidRDefault="009949F8" w:rsidP="00BE580B">
      <w:pPr>
        <w:pStyle w:val="Verso"/>
        <w:rPr>
          <w:noProof/>
        </w:rPr>
      </w:pPr>
      <w:r w:rsidRPr="00923FD1">
        <w:rPr>
          <w:noProof/>
        </w:rPr>
        <w:tab/>
      </w:r>
      <w:r w:rsidRPr="00923FD1">
        <w:rPr>
          <w:noProof/>
        </w:rPr>
        <w:tab/>
      </w:r>
      <w:r w:rsidR="00BE580B" w:rsidRPr="00923FD1">
        <w:rPr>
          <w:noProof/>
        </w:rPr>
        <w:tab/>
      </w:r>
      <w:r w:rsidRPr="00923FD1">
        <w:rPr>
          <w:noProof/>
        </w:rPr>
        <w:t>Muchos dicen que el gusto no se encierra</w:t>
      </w:r>
    </w:p>
    <w:p w14:paraId="3A84241A" w14:textId="77777777" w:rsidR="009949F8" w:rsidRPr="00923FD1" w:rsidRDefault="009949F8" w:rsidP="00BE580B">
      <w:pPr>
        <w:pStyle w:val="Verso"/>
        <w:rPr>
          <w:noProof/>
        </w:rPr>
      </w:pPr>
      <w:r w:rsidRPr="00923FD1">
        <w:rPr>
          <w:noProof/>
        </w:rPr>
        <w:tab/>
      </w:r>
      <w:r w:rsidRPr="00923FD1">
        <w:rPr>
          <w:noProof/>
        </w:rPr>
        <w:tab/>
      </w:r>
      <w:r w:rsidRPr="00923FD1">
        <w:rPr>
          <w:noProof/>
        </w:rPr>
        <w:tab/>
        <w:t>en las bordadas camas, los estrados</w:t>
      </w:r>
    </w:p>
    <w:p w14:paraId="7A69DEBF" w14:textId="6285F99C" w:rsidR="009949F8" w:rsidRPr="00923FD1" w:rsidRDefault="009949F8" w:rsidP="00BE580B">
      <w:pPr>
        <w:pStyle w:val="Verso"/>
        <w:rPr>
          <w:noProof/>
        </w:rPr>
      </w:pPr>
      <w:r w:rsidRPr="00923FD1">
        <w:rPr>
          <w:noProof/>
        </w:rPr>
        <w:tab/>
      </w:r>
      <w:r w:rsidRPr="00923FD1">
        <w:rPr>
          <w:noProof/>
        </w:rPr>
        <w:tab/>
      </w:r>
      <w:r w:rsidRPr="00923FD1">
        <w:rPr>
          <w:noProof/>
        </w:rPr>
        <w:tab/>
        <w:t>de tela, el ámbar puro, y no hay belleza</w:t>
      </w:r>
      <w:r w:rsidRPr="00923FD1">
        <w:rPr>
          <w:noProof/>
        </w:rPr>
        <w:tab/>
      </w:r>
      <w:r w:rsidRPr="00923FD1">
        <w:rPr>
          <w:noProof/>
        </w:rPr>
        <w:tab/>
      </w:r>
    </w:p>
    <w:p w14:paraId="4A933567" w14:textId="77777777" w:rsidR="009949F8" w:rsidRPr="00923FD1" w:rsidRDefault="009949F8" w:rsidP="00BE580B">
      <w:pPr>
        <w:pStyle w:val="Verso"/>
        <w:rPr>
          <w:noProof/>
        </w:rPr>
      </w:pPr>
      <w:r w:rsidRPr="00923FD1">
        <w:rPr>
          <w:noProof/>
        </w:rPr>
        <w:tab/>
      </w:r>
      <w:r w:rsidRPr="00923FD1">
        <w:rPr>
          <w:noProof/>
        </w:rPr>
        <w:tab/>
      </w:r>
      <w:r w:rsidRPr="00923FD1">
        <w:rPr>
          <w:noProof/>
        </w:rPr>
        <w:tab/>
        <w:t>que no tenga su fuerza en la riqueza.</w:t>
      </w:r>
    </w:p>
    <w:p w14:paraId="0C749F8A"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Porque, Julio, mirar entre unas redes</w:t>
      </w:r>
    </w:p>
    <w:p w14:paraId="711932EB" w14:textId="77777777" w:rsidR="009949F8" w:rsidRPr="00923FD1" w:rsidRDefault="009949F8" w:rsidP="00BE580B">
      <w:pPr>
        <w:pStyle w:val="Verso"/>
        <w:rPr>
          <w:noProof/>
        </w:rPr>
      </w:pPr>
      <w:r w:rsidRPr="00923FD1">
        <w:rPr>
          <w:noProof/>
        </w:rPr>
        <w:tab/>
      </w:r>
      <w:r w:rsidRPr="00923FD1">
        <w:rPr>
          <w:noProof/>
        </w:rPr>
        <w:tab/>
      </w:r>
      <w:r w:rsidRPr="00923FD1">
        <w:rPr>
          <w:noProof/>
        </w:rPr>
        <w:tab/>
        <w:t>de lienzo tosco un ángel de hermosura</w:t>
      </w:r>
    </w:p>
    <w:p w14:paraId="6EC34DA4" w14:textId="77777777" w:rsidR="009949F8" w:rsidRPr="00923FD1" w:rsidRDefault="009949F8" w:rsidP="00BE580B">
      <w:pPr>
        <w:pStyle w:val="Verso"/>
        <w:rPr>
          <w:noProof/>
        </w:rPr>
      </w:pPr>
      <w:r w:rsidRPr="00923FD1">
        <w:rPr>
          <w:noProof/>
        </w:rPr>
        <w:tab/>
      </w:r>
      <w:r w:rsidRPr="00923FD1">
        <w:rPr>
          <w:noProof/>
        </w:rPr>
        <w:tab/>
      </w:r>
      <w:r w:rsidRPr="00923FD1">
        <w:rPr>
          <w:noProof/>
        </w:rPr>
        <w:tab/>
        <w:t>con un vestido roto… Pensar puedes</w:t>
      </w:r>
    </w:p>
    <w:p w14:paraId="5586788C" w14:textId="66B97A6B" w:rsidR="009949F8" w:rsidRPr="00923FD1" w:rsidRDefault="009949F8" w:rsidP="00BE580B">
      <w:pPr>
        <w:pStyle w:val="Verso"/>
        <w:rPr>
          <w:noProof/>
        </w:rPr>
      </w:pPr>
      <w:r w:rsidRPr="00923FD1">
        <w:rPr>
          <w:noProof/>
        </w:rPr>
        <w:tab/>
      </w:r>
      <w:r w:rsidRPr="00923FD1">
        <w:rPr>
          <w:noProof/>
        </w:rPr>
        <w:tab/>
      </w:r>
      <w:r w:rsidRPr="00923FD1">
        <w:rPr>
          <w:noProof/>
        </w:rPr>
        <w:tab/>
        <w:t>que miras una imagen sin moldura.</w:t>
      </w:r>
      <w:r w:rsidRPr="00923FD1">
        <w:rPr>
          <w:noProof/>
        </w:rPr>
        <w:tab/>
      </w:r>
      <w:r w:rsidRPr="00923FD1">
        <w:rPr>
          <w:noProof/>
        </w:rPr>
        <w:tab/>
      </w:r>
      <w:r w:rsidRPr="00923FD1">
        <w:rPr>
          <w:noProof/>
        </w:rPr>
        <w:tab/>
      </w:r>
    </w:p>
    <w:p w14:paraId="22CB8953" w14:textId="77777777" w:rsidR="009949F8" w:rsidRPr="00923FD1" w:rsidRDefault="009949F8" w:rsidP="00BE580B">
      <w:pPr>
        <w:pStyle w:val="Verso"/>
        <w:rPr>
          <w:noProof/>
        </w:rPr>
      </w:pPr>
      <w:r w:rsidRPr="00923FD1">
        <w:rPr>
          <w:noProof/>
        </w:rPr>
        <w:tab/>
      </w:r>
      <w:r w:rsidRPr="00923FD1">
        <w:rPr>
          <w:noProof/>
        </w:rPr>
        <w:tab/>
      </w:r>
      <w:r w:rsidRPr="00923FD1">
        <w:rPr>
          <w:noProof/>
        </w:rPr>
        <w:tab/>
        <w:t>Una bayeta vil, unas paredes</w:t>
      </w:r>
    </w:p>
    <w:p w14:paraId="755FEF4B" w14:textId="77777777" w:rsidR="009949F8" w:rsidRPr="00923FD1" w:rsidRDefault="009949F8" w:rsidP="00BE580B">
      <w:pPr>
        <w:pStyle w:val="Verso"/>
        <w:rPr>
          <w:noProof/>
        </w:rPr>
      </w:pPr>
      <w:r w:rsidRPr="00923FD1">
        <w:rPr>
          <w:noProof/>
        </w:rPr>
        <w:tab/>
      </w:r>
      <w:r w:rsidRPr="00923FD1">
        <w:rPr>
          <w:noProof/>
        </w:rPr>
        <w:tab/>
      </w:r>
      <w:r w:rsidRPr="00923FD1">
        <w:rPr>
          <w:noProof/>
        </w:rPr>
        <w:tab/>
        <w:t>desnudas, Julio, en una casa oscura</w:t>
      </w:r>
    </w:p>
    <w:p w14:paraId="7C6C0EA6" w14:textId="77777777" w:rsidR="009949F8" w:rsidRPr="00923FD1" w:rsidRDefault="009949F8" w:rsidP="00BE580B">
      <w:pPr>
        <w:pStyle w:val="Verso"/>
        <w:rPr>
          <w:noProof/>
        </w:rPr>
      </w:pPr>
      <w:r w:rsidRPr="00923FD1">
        <w:rPr>
          <w:noProof/>
        </w:rPr>
        <w:tab/>
      </w:r>
      <w:r w:rsidRPr="00923FD1">
        <w:rPr>
          <w:noProof/>
        </w:rPr>
        <w:tab/>
      </w:r>
      <w:r w:rsidRPr="00923FD1">
        <w:rPr>
          <w:noProof/>
        </w:rPr>
        <w:tab/>
        <w:t>hacen cobarde la mujer más bella,</w:t>
      </w:r>
    </w:p>
    <w:p w14:paraId="587AE0A0" w14:textId="77777777" w:rsidR="009949F8" w:rsidRPr="00923FD1" w:rsidRDefault="009949F8" w:rsidP="00BE580B">
      <w:pPr>
        <w:pStyle w:val="Verso"/>
        <w:rPr>
          <w:noProof/>
        </w:rPr>
      </w:pPr>
      <w:r w:rsidRPr="00923FD1">
        <w:rPr>
          <w:noProof/>
        </w:rPr>
        <w:tab/>
      </w:r>
      <w:r w:rsidRPr="00923FD1">
        <w:rPr>
          <w:noProof/>
        </w:rPr>
        <w:tab/>
      </w:r>
      <w:r w:rsidRPr="00923FD1">
        <w:rPr>
          <w:noProof/>
        </w:rPr>
        <w:tab/>
        <w:t>y desmáyase amor de hablar con ella.</w:t>
      </w:r>
    </w:p>
    <w:p w14:paraId="7D0850BC" w14:textId="5E2F35E5" w:rsidR="009949F8" w:rsidRPr="00923FD1" w:rsidRDefault="009949F8" w:rsidP="00BE580B">
      <w:pPr>
        <w:pStyle w:val="Verso"/>
        <w:rPr>
          <w:noProof/>
        </w:rPr>
      </w:pPr>
      <w:r w:rsidRPr="00923FD1">
        <w:rPr>
          <w:noProof/>
        </w:rPr>
        <w:tab/>
      </w:r>
      <w:r w:rsidRPr="00923FD1">
        <w:rPr>
          <w:noProof/>
        </w:rPr>
        <w:tab/>
      </w:r>
      <w:r w:rsidRPr="00923FD1">
        <w:rPr>
          <w:noProof/>
        </w:rPr>
        <w:tab/>
      </w:r>
      <w:bookmarkStart w:id="3" w:name="_Hlk70076666"/>
      <w:r w:rsidRPr="00923FD1">
        <w:rPr>
          <w:noProof/>
        </w:rPr>
        <w:t xml:space="preserve">  Dejemos esto, y a tratar pasemos</w:t>
      </w:r>
      <w:r w:rsidRPr="00923FD1">
        <w:rPr>
          <w:noProof/>
        </w:rPr>
        <w:tab/>
      </w:r>
      <w:r w:rsidRPr="00923FD1">
        <w:rPr>
          <w:noProof/>
        </w:rPr>
        <w:tab/>
      </w:r>
      <w:r w:rsidRPr="00923FD1">
        <w:rPr>
          <w:noProof/>
        </w:rPr>
        <w:tab/>
      </w:r>
    </w:p>
    <w:p w14:paraId="430E2ABE" w14:textId="77777777" w:rsidR="009949F8" w:rsidRPr="00923FD1" w:rsidRDefault="009949F8" w:rsidP="00BE580B">
      <w:pPr>
        <w:pStyle w:val="Verso"/>
        <w:rPr>
          <w:noProof/>
        </w:rPr>
      </w:pPr>
      <w:r w:rsidRPr="00923FD1">
        <w:rPr>
          <w:noProof/>
        </w:rPr>
        <w:tab/>
      </w:r>
      <w:r w:rsidRPr="00923FD1">
        <w:rPr>
          <w:noProof/>
        </w:rPr>
        <w:tab/>
      </w:r>
      <w:r w:rsidRPr="00923FD1">
        <w:rPr>
          <w:noProof/>
        </w:rPr>
        <w:tab/>
        <w:t>de andar de mezcla y de olvidar enfados.</w:t>
      </w:r>
    </w:p>
    <w:p w14:paraId="118A8AFA" w14:textId="77777777" w:rsidR="009949F8" w:rsidRPr="00923FD1" w:rsidRDefault="009949F8" w:rsidP="00BE580B">
      <w:pPr>
        <w:pStyle w:val="Verso"/>
        <w:rPr>
          <w:noProof/>
        </w:rPr>
      </w:pPr>
      <w:r w:rsidRPr="00923FD1">
        <w:rPr>
          <w:noProof/>
        </w:rPr>
        <w:tab/>
      </w:r>
      <w:r w:rsidRPr="00923FD1">
        <w:rPr>
          <w:noProof/>
        </w:rPr>
        <w:tab/>
      </w:r>
      <w:r w:rsidRPr="00923FD1">
        <w:rPr>
          <w:noProof/>
        </w:rPr>
        <w:tab/>
        <w:t>Todas estas damazas visitemos:</w:t>
      </w:r>
    </w:p>
    <w:p w14:paraId="0B024508" w14:textId="77777777" w:rsidR="009949F8" w:rsidRPr="00923FD1" w:rsidRDefault="009949F8" w:rsidP="00BE580B">
      <w:pPr>
        <w:pStyle w:val="Verso"/>
        <w:rPr>
          <w:noProof/>
        </w:rPr>
      </w:pPr>
      <w:r w:rsidRPr="00923FD1">
        <w:rPr>
          <w:noProof/>
        </w:rPr>
        <w:tab/>
      </w:r>
      <w:r w:rsidRPr="00923FD1">
        <w:rPr>
          <w:noProof/>
        </w:rPr>
        <w:tab/>
      </w:r>
      <w:r w:rsidRPr="00923FD1">
        <w:rPr>
          <w:noProof/>
        </w:rPr>
        <w:tab/>
        <w:t>no más amores, Julio, trasnochados.</w:t>
      </w:r>
    </w:p>
    <w:p w14:paraId="711EFDD3" w14:textId="77777777" w:rsidR="009949F8" w:rsidRPr="00923FD1" w:rsidRDefault="009949F8" w:rsidP="00BE580B">
      <w:pPr>
        <w:pStyle w:val="Verso"/>
        <w:rPr>
          <w:noProof/>
        </w:rPr>
      </w:pPr>
      <w:r w:rsidRPr="00923FD1">
        <w:rPr>
          <w:noProof/>
        </w:rPr>
        <w:tab/>
      </w:r>
      <w:r w:rsidRPr="00923FD1">
        <w:rPr>
          <w:noProof/>
        </w:rPr>
        <w:tab/>
      </w:r>
      <w:r w:rsidRPr="00923FD1">
        <w:rPr>
          <w:noProof/>
        </w:rPr>
        <w:tab/>
        <w:t>Es linda, es dulce cosa que lleguemos</w:t>
      </w:r>
    </w:p>
    <w:p w14:paraId="4CFC7127" w14:textId="56BB1E6F" w:rsidR="009949F8" w:rsidRPr="00923FD1" w:rsidRDefault="009949F8" w:rsidP="00BE580B">
      <w:pPr>
        <w:pStyle w:val="Verso"/>
        <w:rPr>
          <w:noProof/>
        </w:rPr>
      </w:pPr>
      <w:r w:rsidRPr="00923FD1">
        <w:rPr>
          <w:noProof/>
        </w:rPr>
        <w:tab/>
      </w:r>
      <w:r w:rsidRPr="00923FD1">
        <w:rPr>
          <w:noProof/>
        </w:rPr>
        <w:tab/>
      </w:r>
      <w:r w:rsidRPr="00923FD1">
        <w:rPr>
          <w:noProof/>
        </w:rPr>
        <w:tab/>
        <w:t>y nos reciban gustos despejados,</w:t>
      </w:r>
      <w:r w:rsidRPr="00923FD1">
        <w:rPr>
          <w:noProof/>
        </w:rPr>
        <w:tab/>
      </w:r>
      <w:r w:rsidRPr="00923FD1">
        <w:rPr>
          <w:noProof/>
        </w:rPr>
        <w:tab/>
      </w:r>
      <w:r w:rsidRPr="00923FD1">
        <w:rPr>
          <w:noProof/>
        </w:rPr>
        <w:tab/>
      </w:r>
    </w:p>
    <w:p w14:paraId="0B8DB56B" w14:textId="77777777" w:rsidR="009949F8" w:rsidRPr="00923FD1" w:rsidRDefault="009949F8" w:rsidP="00BE580B">
      <w:pPr>
        <w:pStyle w:val="Verso"/>
        <w:rPr>
          <w:noProof/>
        </w:rPr>
      </w:pPr>
      <w:r w:rsidRPr="00923FD1">
        <w:rPr>
          <w:noProof/>
        </w:rPr>
        <w:tab/>
      </w:r>
      <w:r w:rsidRPr="00923FD1">
        <w:rPr>
          <w:noProof/>
        </w:rPr>
        <w:tab/>
      </w:r>
      <w:r w:rsidRPr="00923FD1">
        <w:rPr>
          <w:noProof/>
        </w:rPr>
        <w:tab/>
        <w:t>palabras libres, dulces ademanes</w:t>
      </w:r>
    </w:p>
    <w:p w14:paraId="567591F3" w14:textId="77777777" w:rsidR="009949F8" w:rsidRPr="00923FD1" w:rsidRDefault="009949F8" w:rsidP="00BE580B">
      <w:pPr>
        <w:pStyle w:val="Verso"/>
        <w:rPr>
          <w:noProof/>
        </w:rPr>
      </w:pPr>
      <w:r w:rsidRPr="00923FD1">
        <w:rPr>
          <w:noProof/>
        </w:rPr>
        <w:tab/>
      </w:r>
      <w:r w:rsidRPr="00923FD1">
        <w:rPr>
          <w:noProof/>
        </w:rPr>
        <w:tab/>
      </w:r>
      <w:r w:rsidRPr="00923FD1">
        <w:rPr>
          <w:noProof/>
        </w:rPr>
        <w:tab/>
        <w:t>adonde baila amor escarramanes.</w:t>
      </w:r>
    </w:p>
    <w:p w14:paraId="45432A08" w14:textId="3CB0526B" w:rsidR="00BE580B" w:rsidRPr="00923FD1" w:rsidRDefault="00BE580B" w:rsidP="00BE580B">
      <w:pPr>
        <w:pStyle w:val="Personaje"/>
        <w:rPr>
          <w:noProof/>
        </w:rPr>
      </w:pPr>
      <w:r w:rsidRPr="00923FD1">
        <w:rPr>
          <w:noProof/>
        </w:rPr>
        <w:t>julio</w:t>
      </w:r>
    </w:p>
    <w:p w14:paraId="776D0D70" w14:textId="5B28BF63" w:rsidR="009949F8" w:rsidRPr="00923FD1" w:rsidRDefault="009949F8" w:rsidP="00BE580B">
      <w:pPr>
        <w:pStyle w:val="Verso"/>
        <w:rPr>
          <w:noProof/>
        </w:rPr>
      </w:pPr>
      <w:r w:rsidRPr="00923FD1">
        <w:rPr>
          <w:noProof/>
        </w:rPr>
        <w:tab/>
      </w:r>
      <w:r w:rsidRPr="00923FD1">
        <w:rPr>
          <w:noProof/>
        </w:rPr>
        <w:tab/>
      </w:r>
      <w:r w:rsidRPr="00923FD1">
        <w:rPr>
          <w:noProof/>
        </w:rPr>
        <w:tab/>
        <w:t xml:space="preserve">  ¡Loco estás, vive Dios! Mas ¿cómo olvidas</w:t>
      </w:r>
    </w:p>
    <w:p w14:paraId="2DA96CB0" w14:textId="77777777" w:rsidR="009949F8" w:rsidRPr="00923FD1" w:rsidRDefault="009949F8" w:rsidP="00BE580B">
      <w:pPr>
        <w:pStyle w:val="Verso"/>
        <w:rPr>
          <w:noProof/>
        </w:rPr>
      </w:pPr>
      <w:r w:rsidRPr="00923FD1">
        <w:rPr>
          <w:noProof/>
        </w:rPr>
        <w:tab/>
      </w:r>
      <w:r w:rsidRPr="00923FD1">
        <w:rPr>
          <w:noProof/>
        </w:rPr>
        <w:tab/>
      </w:r>
      <w:r w:rsidRPr="00923FD1">
        <w:rPr>
          <w:noProof/>
        </w:rPr>
        <w:tab/>
        <w:t>el juramento en una imagen hecho?</w:t>
      </w:r>
    </w:p>
    <w:p w14:paraId="001CAAB7" w14:textId="66CDEE3E" w:rsidR="00BE580B" w:rsidRPr="00923FD1" w:rsidRDefault="00BE580B" w:rsidP="00BE580B">
      <w:pPr>
        <w:pStyle w:val="Personaje"/>
        <w:rPr>
          <w:noProof/>
        </w:rPr>
      </w:pPr>
      <w:r w:rsidRPr="00923FD1">
        <w:rPr>
          <w:noProof/>
        </w:rPr>
        <w:lastRenderedPageBreak/>
        <w:t>carlos</w:t>
      </w:r>
    </w:p>
    <w:p w14:paraId="57BB5E19" w14:textId="638B7A4A" w:rsidR="009949F8" w:rsidRPr="00923FD1" w:rsidRDefault="009949F8" w:rsidP="00BE580B">
      <w:pPr>
        <w:pStyle w:val="Verso"/>
        <w:rPr>
          <w:noProof/>
        </w:rPr>
      </w:pPr>
      <w:r w:rsidRPr="00923FD1">
        <w:rPr>
          <w:noProof/>
        </w:rPr>
        <w:tab/>
      </w:r>
      <w:r w:rsidRPr="00923FD1">
        <w:rPr>
          <w:noProof/>
        </w:rPr>
        <w:tab/>
      </w:r>
      <w:r w:rsidR="00BE580B" w:rsidRPr="00923FD1">
        <w:rPr>
          <w:noProof/>
        </w:rPr>
        <w:tab/>
      </w:r>
      <w:r w:rsidRPr="00923FD1">
        <w:rPr>
          <w:noProof/>
        </w:rPr>
        <w:t>No tratemos de cosas desabridas,</w:t>
      </w:r>
      <w:r w:rsidRPr="00923FD1">
        <w:rPr>
          <w:noProof/>
        </w:rPr>
        <w:tab/>
      </w:r>
      <w:r w:rsidRPr="00923FD1">
        <w:rPr>
          <w:noProof/>
        </w:rPr>
        <w:tab/>
      </w:r>
      <w:r w:rsidRPr="00923FD1">
        <w:rPr>
          <w:noProof/>
        </w:rPr>
        <w:tab/>
      </w:r>
      <w:r w:rsidRPr="00923FD1">
        <w:rPr>
          <w:noProof/>
        </w:rPr>
        <w:tab/>
      </w:r>
    </w:p>
    <w:p w14:paraId="4A15CDD5" w14:textId="77777777" w:rsidR="009949F8" w:rsidRPr="00923FD1" w:rsidRDefault="009949F8" w:rsidP="00BE580B">
      <w:pPr>
        <w:pStyle w:val="Verso"/>
        <w:rPr>
          <w:noProof/>
        </w:rPr>
      </w:pPr>
      <w:r w:rsidRPr="00923FD1">
        <w:rPr>
          <w:noProof/>
        </w:rPr>
        <w:tab/>
      </w:r>
      <w:r w:rsidRPr="00923FD1">
        <w:rPr>
          <w:noProof/>
        </w:rPr>
        <w:tab/>
      </w:r>
      <w:r w:rsidRPr="00923FD1">
        <w:rPr>
          <w:noProof/>
        </w:rPr>
        <w:tab/>
        <w:t>que traigo lleno de cansancio el pecho.</w:t>
      </w:r>
    </w:p>
    <w:p w14:paraId="094CBE3E" w14:textId="602B1468" w:rsidR="00BE580B" w:rsidRPr="00923FD1" w:rsidRDefault="00BE580B" w:rsidP="00BE580B">
      <w:pPr>
        <w:pStyle w:val="Personaje"/>
        <w:rPr>
          <w:noProof/>
        </w:rPr>
      </w:pPr>
      <w:r w:rsidRPr="00923FD1">
        <w:rPr>
          <w:noProof/>
        </w:rPr>
        <w:t>julio</w:t>
      </w:r>
    </w:p>
    <w:p w14:paraId="41863BAC" w14:textId="08B455D0" w:rsidR="009949F8" w:rsidRPr="00923FD1" w:rsidRDefault="009949F8" w:rsidP="00BE580B">
      <w:pPr>
        <w:pStyle w:val="Verso"/>
        <w:rPr>
          <w:noProof/>
        </w:rPr>
      </w:pPr>
      <w:r w:rsidRPr="00923FD1">
        <w:rPr>
          <w:noProof/>
        </w:rPr>
        <w:tab/>
      </w:r>
      <w:r w:rsidRPr="00923FD1">
        <w:rPr>
          <w:noProof/>
        </w:rPr>
        <w:tab/>
      </w:r>
      <w:r w:rsidRPr="00923FD1">
        <w:rPr>
          <w:noProof/>
        </w:rPr>
        <w:tab/>
        <w:t>Aquí viven dos mozas relamidas,</w:t>
      </w:r>
    </w:p>
    <w:p w14:paraId="55AC0069" w14:textId="77777777" w:rsidR="009949F8" w:rsidRPr="00923FD1" w:rsidRDefault="009949F8" w:rsidP="00BE580B">
      <w:pPr>
        <w:pStyle w:val="Verso"/>
        <w:rPr>
          <w:noProof/>
        </w:rPr>
      </w:pPr>
      <w:r w:rsidRPr="00923FD1">
        <w:rPr>
          <w:noProof/>
        </w:rPr>
        <w:tab/>
      </w:r>
      <w:r w:rsidRPr="00923FD1">
        <w:rPr>
          <w:noProof/>
        </w:rPr>
        <w:tab/>
      </w:r>
      <w:r w:rsidRPr="00923FD1">
        <w:rPr>
          <w:noProof/>
        </w:rPr>
        <w:tab/>
        <w:t>gente que solicita su provecho,</w:t>
      </w:r>
    </w:p>
    <w:p w14:paraId="4298AE8F" w14:textId="77777777" w:rsidR="009949F8" w:rsidRPr="00923FD1" w:rsidRDefault="009949F8" w:rsidP="00BE580B">
      <w:pPr>
        <w:pStyle w:val="Verso"/>
        <w:rPr>
          <w:noProof/>
        </w:rPr>
      </w:pPr>
      <w:r w:rsidRPr="00923FD1">
        <w:rPr>
          <w:noProof/>
        </w:rPr>
        <w:tab/>
      </w:r>
      <w:r w:rsidRPr="00923FD1">
        <w:rPr>
          <w:noProof/>
        </w:rPr>
        <w:tab/>
      </w:r>
      <w:r w:rsidRPr="00923FD1">
        <w:rPr>
          <w:noProof/>
        </w:rPr>
        <w:tab/>
        <w:t>de estas que llamas tú dulces y tiernas,</w:t>
      </w:r>
    </w:p>
    <w:p w14:paraId="766D8BCC" w14:textId="78DF4D49" w:rsidR="009949F8" w:rsidRPr="00923FD1" w:rsidRDefault="009949F8" w:rsidP="00BE580B">
      <w:pPr>
        <w:pStyle w:val="Verso"/>
        <w:rPr>
          <w:noProof/>
        </w:rPr>
      </w:pPr>
      <w:r w:rsidRPr="00923FD1">
        <w:rPr>
          <w:noProof/>
        </w:rPr>
        <w:tab/>
      </w:r>
      <w:r w:rsidRPr="00923FD1">
        <w:rPr>
          <w:noProof/>
        </w:rPr>
        <w:tab/>
      </w:r>
      <w:r w:rsidRPr="00923FD1">
        <w:rPr>
          <w:noProof/>
        </w:rPr>
        <w:tab/>
        <w:t>con muchas ligas y muy pocas piernas;</w:t>
      </w:r>
      <w:r w:rsidRPr="00923FD1">
        <w:rPr>
          <w:noProof/>
        </w:rPr>
        <w:tab/>
      </w:r>
      <w:r w:rsidRPr="00923FD1">
        <w:rPr>
          <w:noProof/>
        </w:rPr>
        <w:tab/>
      </w:r>
      <w:r w:rsidRPr="00923FD1">
        <w:rPr>
          <w:noProof/>
        </w:rPr>
        <w:tab/>
      </w:r>
    </w:p>
    <w:p w14:paraId="639907DE"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descubren hasta el codo su zoquete,</w:t>
      </w:r>
    </w:p>
    <w:p w14:paraId="00CFCC1C" w14:textId="77777777" w:rsidR="009949F8" w:rsidRPr="00923FD1" w:rsidRDefault="009949F8" w:rsidP="00BE580B">
      <w:pPr>
        <w:pStyle w:val="Verso"/>
        <w:rPr>
          <w:noProof/>
        </w:rPr>
      </w:pPr>
      <w:r w:rsidRPr="00923FD1">
        <w:rPr>
          <w:noProof/>
        </w:rPr>
        <w:tab/>
      </w:r>
      <w:r w:rsidRPr="00923FD1">
        <w:rPr>
          <w:noProof/>
        </w:rPr>
        <w:tab/>
      </w:r>
      <w:r w:rsidRPr="00923FD1">
        <w:rPr>
          <w:noProof/>
        </w:rPr>
        <w:tab/>
        <w:t>que dicen que en España es importante</w:t>
      </w:r>
    </w:p>
    <w:p w14:paraId="3ED5F655" w14:textId="77777777" w:rsidR="009949F8" w:rsidRPr="00923FD1" w:rsidRDefault="009949F8" w:rsidP="00BE580B">
      <w:pPr>
        <w:pStyle w:val="Verso"/>
        <w:rPr>
          <w:noProof/>
        </w:rPr>
      </w:pPr>
      <w:r w:rsidRPr="00923FD1">
        <w:rPr>
          <w:noProof/>
        </w:rPr>
        <w:tab/>
      </w:r>
      <w:r w:rsidRPr="00923FD1">
        <w:rPr>
          <w:noProof/>
        </w:rPr>
        <w:tab/>
      </w:r>
      <w:r w:rsidRPr="00923FD1">
        <w:rPr>
          <w:noProof/>
        </w:rPr>
        <w:tab/>
        <w:t>brindar los hombres con igual sainete.</w:t>
      </w:r>
    </w:p>
    <w:p w14:paraId="1DA6D096" w14:textId="239CC576" w:rsidR="00BE580B" w:rsidRPr="00923FD1" w:rsidRDefault="00BE580B" w:rsidP="00BE580B">
      <w:pPr>
        <w:pStyle w:val="Personaje"/>
        <w:rPr>
          <w:noProof/>
        </w:rPr>
      </w:pPr>
      <w:r w:rsidRPr="00923FD1">
        <w:rPr>
          <w:noProof/>
        </w:rPr>
        <w:t>carlos</w:t>
      </w:r>
    </w:p>
    <w:p w14:paraId="31580282" w14:textId="6E6C7C56" w:rsidR="009949F8" w:rsidRPr="00923FD1" w:rsidRDefault="009949F8" w:rsidP="00BE580B">
      <w:pPr>
        <w:pStyle w:val="Verso"/>
        <w:rPr>
          <w:noProof/>
        </w:rPr>
      </w:pPr>
      <w:r w:rsidRPr="00923FD1">
        <w:rPr>
          <w:noProof/>
        </w:rPr>
        <w:tab/>
      </w:r>
      <w:r w:rsidRPr="00923FD1">
        <w:rPr>
          <w:noProof/>
        </w:rPr>
        <w:tab/>
      </w:r>
      <w:r w:rsidR="00BE580B" w:rsidRPr="00923FD1">
        <w:rPr>
          <w:noProof/>
        </w:rPr>
        <w:tab/>
      </w:r>
      <w:r w:rsidRPr="00923FD1">
        <w:rPr>
          <w:noProof/>
        </w:rPr>
        <w:t>¡Qué majadero estás, y qué apretante!</w:t>
      </w:r>
    </w:p>
    <w:p w14:paraId="1864FC30" w14:textId="3331D7CA" w:rsidR="009949F8" w:rsidRPr="00923FD1" w:rsidRDefault="009949F8" w:rsidP="00BE580B">
      <w:pPr>
        <w:pStyle w:val="Verso"/>
        <w:rPr>
          <w:noProof/>
        </w:rPr>
      </w:pPr>
      <w:r w:rsidRPr="00923FD1">
        <w:rPr>
          <w:noProof/>
        </w:rPr>
        <w:tab/>
      </w:r>
      <w:r w:rsidRPr="00923FD1">
        <w:rPr>
          <w:noProof/>
        </w:rPr>
        <w:tab/>
      </w:r>
      <w:r w:rsidRPr="00923FD1">
        <w:rPr>
          <w:noProof/>
        </w:rPr>
        <w:tab/>
        <w:t>¿Quién en los trajes, bárbaro, te mete?</w:t>
      </w:r>
      <w:r w:rsidRPr="00923FD1">
        <w:rPr>
          <w:noProof/>
        </w:rPr>
        <w:tab/>
      </w:r>
      <w:bookmarkEnd w:id="3"/>
      <w:r w:rsidRPr="00923FD1">
        <w:rPr>
          <w:noProof/>
        </w:rPr>
        <w:tab/>
      </w:r>
    </w:p>
    <w:p w14:paraId="2EB59161" w14:textId="06970DAF" w:rsidR="00BE580B" w:rsidRPr="00923FD1" w:rsidRDefault="00BE580B" w:rsidP="00BE580B">
      <w:pPr>
        <w:pStyle w:val="Personaje"/>
        <w:rPr>
          <w:noProof/>
        </w:rPr>
      </w:pPr>
      <w:r w:rsidRPr="00923FD1">
        <w:rPr>
          <w:noProof/>
        </w:rPr>
        <w:t>julio</w:t>
      </w:r>
    </w:p>
    <w:p w14:paraId="752B716F" w14:textId="18D140F4" w:rsidR="009949F8" w:rsidRPr="00923FD1" w:rsidRDefault="009949F8" w:rsidP="00BE580B">
      <w:pPr>
        <w:pStyle w:val="Verso"/>
        <w:rPr>
          <w:noProof/>
        </w:rPr>
      </w:pPr>
      <w:r w:rsidRPr="00923FD1">
        <w:rPr>
          <w:noProof/>
        </w:rPr>
        <w:tab/>
      </w:r>
      <w:r w:rsidRPr="00923FD1">
        <w:rPr>
          <w:noProof/>
        </w:rPr>
        <w:tab/>
      </w:r>
      <w:r w:rsidRPr="00923FD1">
        <w:rPr>
          <w:noProof/>
        </w:rPr>
        <w:tab/>
        <w:t>No lejos vive una mujer pasante.</w:t>
      </w:r>
    </w:p>
    <w:p w14:paraId="61886F16" w14:textId="4A1A9468" w:rsidR="00BE580B" w:rsidRPr="00923FD1" w:rsidRDefault="00BE580B" w:rsidP="00BE580B">
      <w:pPr>
        <w:pStyle w:val="Personaje"/>
        <w:rPr>
          <w:noProof/>
        </w:rPr>
      </w:pPr>
      <w:r w:rsidRPr="00923FD1">
        <w:rPr>
          <w:noProof/>
        </w:rPr>
        <w:t>carlos</w:t>
      </w:r>
    </w:p>
    <w:p w14:paraId="1EABB1C7" w14:textId="52EADBAA" w:rsidR="009949F8" w:rsidRPr="00923FD1" w:rsidRDefault="009949F8" w:rsidP="00B11193">
      <w:pPr>
        <w:pStyle w:val="Partidoincial"/>
        <w:rPr>
          <w:noProof/>
        </w:rPr>
      </w:pPr>
      <w:r w:rsidRPr="00923FD1">
        <w:rPr>
          <w:noProof/>
        </w:rPr>
        <w:tab/>
      </w:r>
      <w:r w:rsidRPr="00923FD1">
        <w:rPr>
          <w:noProof/>
        </w:rPr>
        <w:tab/>
      </w:r>
      <w:r w:rsidR="00BE580B" w:rsidRPr="00923FD1">
        <w:rPr>
          <w:noProof/>
        </w:rPr>
        <w:tab/>
      </w:r>
      <w:r w:rsidRPr="00923FD1">
        <w:rPr>
          <w:noProof/>
        </w:rPr>
        <w:t>Quédome en veinte.</w:t>
      </w:r>
    </w:p>
    <w:p w14:paraId="4AE71F41" w14:textId="1FA6D5A9" w:rsidR="00BE580B" w:rsidRPr="00923FD1" w:rsidRDefault="00BE580B" w:rsidP="00BE580B">
      <w:pPr>
        <w:pStyle w:val="Personaje"/>
        <w:rPr>
          <w:noProof/>
        </w:rPr>
      </w:pPr>
      <w:r w:rsidRPr="00923FD1">
        <w:rPr>
          <w:noProof/>
        </w:rPr>
        <w:t>julio</w:t>
      </w:r>
    </w:p>
    <w:p w14:paraId="3BCFDBE9" w14:textId="485A4A74" w:rsidR="009949F8" w:rsidRPr="00923FD1" w:rsidRDefault="009949F8" w:rsidP="00B11193">
      <w:pPr>
        <w:pStyle w:val="Partidofinal"/>
        <w:rPr>
          <w:noProof/>
        </w:rPr>
      </w:pPr>
      <w:r w:rsidRPr="00923FD1">
        <w:rPr>
          <w:noProof/>
        </w:rPr>
        <w:tab/>
      </w:r>
      <w:r w:rsidRPr="00923FD1">
        <w:rPr>
          <w:noProof/>
        </w:rPr>
        <w:tab/>
      </w:r>
      <w:r w:rsidRPr="00923FD1">
        <w:rPr>
          <w:noProof/>
        </w:rPr>
        <w:tab/>
      </w:r>
      <w:r w:rsidRPr="00923FD1">
        <w:rPr>
          <w:noProof/>
        </w:rPr>
        <w:tab/>
      </w:r>
      <w:r w:rsidRPr="00923FD1">
        <w:rPr>
          <w:noProof/>
        </w:rPr>
        <w:tab/>
        <w:t xml:space="preserve">         ¡Aciertas, vive el cielo!</w:t>
      </w:r>
    </w:p>
    <w:p w14:paraId="30345176" w14:textId="77777777" w:rsidR="009949F8" w:rsidRPr="00923FD1" w:rsidRDefault="009949F8" w:rsidP="00BE580B">
      <w:pPr>
        <w:pStyle w:val="Verso"/>
        <w:rPr>
          <w:noProof/>
        </w:rPr>
      </w:pPr>
      <w:r w:rsidRPr="00923FD1">
        <w:rPr>
          <w:noProof/>
        </w:rPr>
        <w:tab/>
      </w:r>
      <w:r w:rsidRPr="00923FD1">
        <w:rPr>
          <w:noProof/>
        </w:rPr>
        <w:tab/>
      </w:r>
      <w:r w:rsidRPr="00923FD1">
        <w:rPr>
          <w:noProof/>
        </w:rPr>
        <w:tab/>
        <w:t>Porque esto de sesenta es punto agüelo.</w:t>
      </w:r>
    </w:p>
    <w:p w14:paraId="59BB7BC9" w14:textId="0888A876" w:rsidR="00BE580B" w:rsidRPr="00923FD1" w:rsidRDefault="00BE580B" w:rsidP="00BE580B">
      <w:pPr>
        <w:pStyle w:val="Personaje"/>
        <w:rPr>
          <w:noProof/>
        </w:rPr>
      </w:pPr>
      <w:r w:rsidRPr="00923FD1">
        <w:rPr>
          <w:noProof/>
        </w:rPr>
        <w:t>carlos</w:t>
      </w:r>
    </w:p>
    <w:p w14:paraId="6225F135" w14:textId="16F9DC4E" w:rsidR="009949F8" w:rsidRPr="00923FD1" w:rsidRDefault="009949F8" w:rsidP="00BE580B">
      <w:pPr>
        <w:pStyle w:val="Verso"/>
        <w:rPr>
          <w:noProof/>
        </w:rPr>
      </w:pPr>
      <w:r w:rsidRPr="00923FD1">
        <w:rPr>
          <w:noProof/>
        </w:rPr>
        <w:tab/>
      </w:r>
      <w:r w:rsidRPr="00923FD1">
        <w:rPr>
          <w:noProof/>
        </w:rPr>
        <w:tab/>
      </w:r>
      <w:r w:rsidR="00BE580B" w:rsidRPr="00923FD1">
        <w:rPr>
          <w:noProof/>
        </w:rPr>
        <w:tab/>
      </w:r>
      <w:r w:rsidRPr="00923FD1">
        <w:rPr>
          <w:noProof/>
        </w:rPr>
        <w:t xml:space="preserve">  Violante, aquella que en Madrid vivía,</w:t>
      </w:r>
    </w:p>
    <w:p w14:paraId="64A37A2F" w14:textId="77777777" w:rsidR="009949F8" w:rsidRPr="00923FD1" w:rsidRDefault="009949F8" w:rsidP="00B11193">
      <w:pPr>
        <w:pStyle w:val="Partidoincial"/>
        <w:rPr>
          <w:noProof/>
        </w:rPr>
      </w:pPr>
      <w:r w:rsidRPr="00923FD1">
        <w:rPr>
          <w:noProof/>
        </w:rPr>
        <w:tab/>
      </w:r>
      <w:r w:rsidRPr="00923FD1">
        <w:rPr>
          <w:noProof/>
        </w:rPr>
        <w:tab/>
      </w:r>
      <w:r w:rsidRPr="00923FD1">
        <w:rPr>
          <w:noProof/>
        </w:rPr>
        <w:tab/>
        <w:t>¿adónde se ha pasado?</w:t>
      </w:r>
    </w:p>
    <w:p w14:paraId="51F87821" w14:textId="44256CD2" w:rsidR="00BE580B" w:rsidRPr="00923FD1" w:rsidRDefault="00BE580B" w:rsidP="00BE580B">
      <w:pPr>
        <w:pStyle w:val="Personaje"/>
        <w:rPr>
          <w:noProof/>
        </w:rPr>
      </w:pPr>
      <w:r w:rsidRPr="00923FD1">
        <w:rPr>
          <w:noProof/>
        </w:rPr>
        <w:t>julio</w:t>
      </w:r>
    </w:p>
    <w:p w14:paraId="6E93478B" w14:textId="42EF3FA7" w:rsidR="009949F8" w:rsidRPr="00923FD1" w:rsidRDefault="009949F8" w:rsidP="003805EF">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Pr="00923FD1">
        <w:t>Aquí repasa</w:t>
      </w:r>
      <w:r w:rsidRPr="00923FD1">
        <w:tab/>
      </w:r>
      <w:r w:rsidRPr="00923FD1">
        <w:tab/>
      </w:r>
      <w:r w:rsidRPr="00923FD1">
        <w:tab/>
      </w:r>
    </w:p>
    <w:p w14:paraId="232CA3F9" w14:textId="77777777" w:rsidR="009949F8" w:rsidRPr="00923FD1" w:rsidRDefault="009949F8" w:rsidP="00BE580B">
      <w:pPr>
        <w:pStyle w:val="Verso"/>
        <w:rPr>
          <w:noProof/>
        </w:rPr>
      </w:pPr>
      <w:r w:rsidRPr="00923FD1">
        <w:rPr>
          <w:noProof/>
        </w:rPr>
        <w:tab/>
      </w:r>
      <w:r w:rsidRPr="00923FD1">
        <w:rPr>
          <w:noProof/>
        </w:rPr>
        <w:tab/>
      </w:r>
      <w:r w:rsidRPr="00923FD1">
        <w:rPr>
          <w:noProof/>
        </w:rPr>
        <w:tab/>
        <w:t>la paja del pesebre en que solía</w:t>
      </w:r>
    </w:p>
    <w:p w14:paraId="029B4055" w14:textId="77777777" w:rsidR="009949F8" w:rsidRPr="00923FD1" w:rsidRDefault="009949F8" w:rsidP="00B11193">
      <w:pPr>
        <w:pStyle w:val="Partidoincial"/>
        <w:rPr>
          <w:noProof/>
        </w:rPr>
      </w:pPr>
      <w:r w:rsidRPr="00923FD1">
        <w:rPr>
          <w:noProof/>
        </w:rPr>
        <w:tab/>
      </w:r>
      <w:r w:rsidRPr="00923FD1">
        <w:rPr>
          <w:noProof/>
        </w:rPr>
        <w:tab/>
      </w:r>
      <w:r w:rsidRPr="00923FD1">
        <w:rPr>
          <w:noProof/>
        </w:rPr>
        <w:tab/>
        <w:t>comer cebada de la corte.</w:t>
      </w:r>
    </w:p>
    <w:p w14:paraId="2DECEEED" w14:textId="7596D6EE" w:rsidR="00BE580B" w:rsidRPr="00923FD1" w:rsidRDefault="00BE580B" w:rsidP="00BE580B">
      <w:pPr>
        <w:pStyle w:val="Personaje"/>
        <w:rPr>
          <w:noProof/>
        </w:rPr>
      </w:pPr>
      <w:r w:rsidRPr="00923FD1">
        <w:rPr>
          <w:noProof/>
        </w:rPr>
        <w:t>carlos</w:t>
      </w:r>
    </w:p>
    <w:p w14:paraId="18FFAB30" w14:textId="207B4451" w:rsidR="009949F8" w:rsidRPr="00923FD1" w:rsidRDefault="009949F8" w:rsidP="00633DA3">
      <w:pPr>
        <w:pStyle w:val="Partidofinal"/>
      </w:pPr>
      <w:r w:rsidRPr="00923FD1">
        <w:rPr>
          <w:noProof/>
        </w:rPr>
        <w:lastRenderedPageBreak/>
        <w:tab/>
      </w:r>
      <w:r w:rsidRPr="00923FD1">
        <w:rPr>
          <w:noProof/>
        </w:rPr>
        <w:tab/>
      </w:r>
      <w:r w:rsidRPr="00923FD1">
        <w:rPr>
          <w:noProof/>
        </w:rPr>
        <w:tab/>
      </w:r>
      <w:r w:rsidRPr="00923FD1">
        <w:rPr>
          <w:noProof/>
        </w:rPr>
        <w:tab/>
      </w:r>
      <w:r w:rsidRPr="00923FD1">
        <w:rPr>
          <w:noProof/>
        </w:rPr>
        <w:tab/>
        <w:t xml:space="preserve">     </w:t>
      </w:r>
      <w:r w:rsidR="00B14684" w:rsidRPr="00923FD1">
        <w:rPr>
          <w:noProof/>
        </w:rPr>
        <w:tab/>
        <w:t xml:space="preserve">     </w:t>
      </w:r>
      <w:r w:rsidRPr="00923FD1">
        <w:t>Pasa…</w:t>
      </w:r>
    </w:p>
    <w:p w14:paraId="23570DA9" w14:textId="77777777" w:rsidR="009949F8" w:rsidRPr="00923FD1" w:rsidRDefault="009949F8" w:rsidP="00BE580B">
      <w:pPr>
        <w:pStyle w:val="Verso"/>
        <w:rPr>
          <w:noProof/>
        </w:rPr>
      </w:pPr>
      <w:r w:rsidRPr="00923FD1">
        <w:rPr>
          <w:noProof/>
        </w:rPr>
        <w:tab/>
      </w:r>
      <w:r w:rsidRPr="00923FD1">
        <w:rPr>
          <w:noProof/>
        </w:rPr>
        <w:tab/>
      </w:r>
      <w:r w:rsidRPr="00923FD1">
        <w:rPr>
          <w:noProof/>
        </w:rPr>
        <w:tab/>
        <w:t>Pero no pases, que me dijo un día</w:t>
      </w:r>
    </w:p>
    <w:p w14:paraId="5DB3BFDE" w14:textId="77777777" w:rsidR="009949F8" w:rsidRPr="00923FD1" w:rsidRDefault="009949F8" w:rsidP="00BE580B">
      <w:pPr>
        <w:pStyle w:val="Verso"/>
        <w:rPr>
          <w:noProof/>
        </w:rPr>
      </w:pPr>
      <w:r w:rsidRPr="00923FD1">
        <w:rPr>
          <w:noProof/>
        </w:rPr>
        <w:tab/>
      </w:r>
      <w:r w:rsidRPr="00923FD1">
        <w:rPr>
          <w:noProof/>
        </w:rPr>
        <w:tab/>
      </w:r>
      <w:r w:rsidRPr="00923FD1">
        <w:rPr>
          <w:noProof/>
        </w:rPr>
        <w:tab/>
        <w:t>que me olvidaba mucho de su casa.</w:t>
      </w:r>
    </w:p>
    <w:p w14:paraId="2B6B602E" w14:textId="51557EDB" w:rsidR="00BE580B" w:rsidRPr="00923FD1" w:rsidRDefault="00BE580B" w:rsidP="00BE580B">
      <w:pPr>
        <w:pStyle w:val="Personaje"/>
        <w:rPr>
          <w:noProof/>
        </w:rPr>
      </w:pPr>
      <w:r w:rsidRPr="00923FD1">
        <w:rPr>
          <w:noProof/>
        </w:rPr>
        <w:t>julio</w:t>
      </w:r>
    </w:p>
    <w:p w14:paraId="53D49FAF" w14:textId="6A752723" w:rsidR="009949F8" w:rsidRPr="00923FD1" w:rsidRDefault="009949F8" w:rsidP="00B11193">
      <w:pPr>
        <w:pStyle w:val="Partidoincial"/>
        <w:rPr>
          <w:noProof/>
        </w:rPr>
      </w:pPr>
      <w:r w:rsidRPr="00923FD1">
        <w:rPr>
          <w:noProof/>
        </w:rPr>
        <w:tab/>
      </w:r>
      <w:r w:rsidRPr="00923FD1">
        <w:rPr>
          <w:noProof/>
        </w:rPr>
        <w:tab/>
      </w:r>
      <w:r w:rsidRPr="00923FD1">
        <w:rPr>
          <w:noProof/>
        </w:rPr>
        <w:tab/>
        <w:t>¿Pues llamo?</w:t>
      </w:r>
    </w:p>
    <w:p w14:paraId="56619DBA" w14:textId="79ECBC1D" w:rsidR="00BE580B" w:rsidRPr="00923FD1" w:rsidRDefault="00BE580B" w:rsidP="00BE580B">
      <w:pPr>
        <w:pStyle w:val="Personaje"/>
        <w:rPr>
          <w:noProof/>
        </w:rPr>
      </w:pPr>
      <w:r w:rsidRPr="00923FD1">
        <w:rPr>
          <w:noProof/>
        </w:rPr>
        <w:t>carlos</w:t>
      </w:r>
    </w:p>
    <w:p w14:paraId="1EFED5F7" w14:textId="0818F7A2" w:rsidR="009949F8" w:rsidRPr="00923FD1" w:rsidRDefault="009949F8" w:rsidP="00B11193">
      <w:pPr>
        <w:pStyle w:val="Partidomedio"/>
        <w:rPr>
          <w:noProof/>
        </w:rPr>
      </w:pPr>
      <w:r w:rsidRPr="00923FD1">
        <w:rPr>
          <w:noProof/>
        </w:rPr>
        <w:tab/>
      </w:r>
      <w:r w:rsidRPr="00923FD1">
        <w:rPr>
          <w:noProof/>
        </w:rPr>
        <w:tab/>
      </w:r>
      <w:r w:rsidRPr="00923FD1">
        <w:rPr>
          <w:noProof/>
        </w:rPr>
        <w:tab/>
        <w:t xml:space="preserve">        </w:t>
      </w:r>
      <w:r w:rsidR="00BE580B" w:rsidRPr="00923FD1">
        <w:rPr>
          <w:noProof/>
        </w:rPr>
        <w:tab/>
        <w:t xml:space="preserve">     </w:t>
      </w:r>
      <w:r w:rsidRPr="00923FD1">
        <w:rPr>
          <w:noProof/>
        </w:rPr>
        <w:t xml:space="preserve">  Espera. </w:t>
      </w:r>
    </w:p>
    <w:p w14:paraId="763D6E34" w14:textId="2DB9B87A" w:rsidR="00BE580B" w:rsidRPr="00923FD1" w:rsidRDefault="00BE580B" w:rsidP="00BE580B">
      <w:pPr>
        <w:pStyle w:val="Personaje"/>
        <w:rPr>
          <w:noProof/>
        </w:rPr>
      </w:pPr>
      <w:r w:rsidRPr="00923FD1">
        <w:rPr>
          <w:noProof/>
        </w:rPr>
        <w:t>julio</w:t>
      </w:r>
    </w:p>
    <w:p w14:paraId="316332F5" w14:textId="6F69C048"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rPr>
          <w:rStyle w:val="PartidofinalCarattere"/>
        </w:rPr>
        <w:t xml:space="preserve">          </w:t>
      </w:r>
      <w:r w:rsidR="00BE580B" w:rsidRPr="00923FD1">
        <w:rPr>
          <w:rStyle w:val="PartidofinalCarattere"/>
        </w:rPr>
        <w:t xml:space="preserve">  </w:t>
      </w:r>
      <w:r w:rsidRPr="00923FD1">
        <w:rPr>
          <w:rStyle w:val="PartidofinalCarattere"/>
        </w:rPr>
        <w:t xml:space="preserve"> </w:t>
      </w:r>
      <w:r w:rsidRPr="00923FD1">
        <w:t>Acompañada viene.</w:t>
      </w:r>
      <w:r w:rsidRPr="00923FD1">
        <w:tab/>
      </w:r>
      <w:r w:rsidRPr="00923FD1">
        <w:tab/>
      </w:r>
      <w:r w:rsidRPr="00923FD1">
        <w:tab/>
      </w:r>
    </w:p>
    <w:p w14:paraId="266ADBDC" w14:textId="6C8149FB" w:rsidR="00BE580B" w:rsidRPr="00923FD1" w:rsidRDefault="00BE580B" w:rsidP="00BE580B">
      <w:pPr>
        <w:pStyle w:val="Personaje"/>
        <w:rPr>
          <w:noProof/>
        </w:rPr>
      </w:pPr>
      <w:r w:rsidRPr="00923FD1">
        <w:rPr>
          <w:noProof/>
        </w:rPr>
        <w:t>carlos</w:t>
      </w:r>
    </w:p>
    <w:p w14:paraId="45A6ACC2" w14:textId="4AEEAFD0" w:rsidR="009949F8" w:rsidRPr="00923FD1" w:rsidRDefault="009949F8" w:rsidP="00B11193">
      <w:pPr>
        <w:pStyle w:val="Partidoincial"/>
        <w:rPr>
          <w:noProof/>
        </w:rPr>
      </w:pPr>
      <w:r w:rsidRPr="00923FD1">
        <w:rPr>
          <w:noProof/>
        </w:rPr>
        <w:tab/>
      </w:r>
      <w:r w:rsidRPr="00923FD1">
        <w:rPr>
          <w:noProof/>
        </w:rPr>
        <w:tab/>
      </w:r>
      <w:r w:rsidR="00BE580B" w:rsidRPr="00923FD1">
        <w:rPr>
          <w:noProof/>
        </w:rPr>
        <w:tab/>
      </w:r>
      <w:r w:rsidRPr="00923FD1">
        <w:rPr>
          <w:noProof/>
        </w:rPr>
        <w:t>No gusta de estar sola.</w:t>
      </w:r>
    </w:p>
    <w:p w14:paraId="034FD682" w14:textId="28E4EA62" w:rsidR="00BE580B" w:rsidRPr="00923FD1" w:rsidRDefault="00BE580B" w:rsidP="00BE580B">
      <w:pPr>
        <w:pStyle w:val="Personaje"/>
        <w:rPr>
          <w:noProof/>
        </w:rPr>
      </w:pPr>
      <w:r w:rsidRPr="00923FD1">
        <w:rPr>
          <w:noProof/>
        </w:rPr>
        <w:t>julio</w:t>
      </w:r>
    </w:p>
    <w:p w14:paraId="4120F506" w14:textId="4B59914D"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ab/>
        <w:t xml:space="preserve">    Temor tiene.</w:t>
      </w:r>
    </w:p>
    <w:p w14:paraId="3B8197AC" w14:textId="46282438" w:rsidR="009949F8" w:rsidRPr="00923FD1" w:rsidRDefault="009949F8" w:rsidP="005A2157">
      <w:pPr>
        <w:pStyle w:val="Acot"/>
        <w:rPr>
          <w:noProof/>
        </w:rPr>
      </w:pPr>
      <w:r w:rsidRPr="00923FD1">
        <w:rPr>
          <w:noProof/>
        </w:rPr>
        <w:t>@Salen Violante, Hipólito, don Juan y @Florencio</w:t>
      </w:r>
    </w:p>
    <w:p w14:paraId="1920FA78" w14:textId="7396E176" w:rsidR="00BE580B" w:rsidRPr="00923FD1" w:rsidRDefault="00BE580B" w:rsidP="00BE580B">
      <w:pPr>
        <w:pStyle w:val="Personaje"/>
        <w:rPr>
          <w:noProof/>
        </w:rPr>
      </w:pPr>
      <w:r w:rsidRPr="00923FD1">
        <w:rPr>
          <w:noProof/>
        </w:rPr>
        <w:t>violante</w:t>
      </w:r>
    </w:p>
    <w:p w14:paraId="7E545A88" w14:textId="6549AC22" w:rsidR="00B14684" w:rsidRPr="00923FD1" w:rsidRDefault="00B14684" w:rsidP="00B14684">
      <w:pPr>
        <w:rPr>
          <w:rFonts w:ascii="Garamond" w:hAnsi="Garamond"/>
        </w:rPr>
      </w:pPr>
      <w:r w:rsidRPr="00923FD1">
        <w:rPr>
          <w:rFonts w:ascii="Garamond" w:hAnsi="Garamond"/>
        </w:rPr>
        <w:t>$redondillas</w:t>
      </w:r>
    </w:p>
    <w:p w14:paraId="75A46C8F" w14:textId="4F69E759" w:rsidR="009949F8" w:rsidRPr="00923FD1" w:rsidRDefault="009949F8" w:rsidP="00BE580B">
      <w:pPr>
        <w:pStyle w:val="Verso"/>
        <w:rPr>
          <w:noProof/>
        </w:rPr>
      </w:pPr>
      <w:r w:rsidRPr="00923FD1">
        <w:rPr>
          <w:noProof/>
        </w:rPr>
        <w:tab/>
      </w:r>
      <w:r w:rsidRPr="00923FD1">
        <w:rPr>
          <w:noProof/>
        </w:rPr>
        <w:tab/>
        <w:t xml:space="preserve">  </w:t>
      </w:r>
      <w:r w:rsidR="00B14684" w:rsidRPr="00923FD1">
        <w:rPr>
          <w:noProof/>
        </w:rPr>
        <w:tab/>
        <w:t xml:space="preserve">   </w:t>
      </w:r>
      <w:r w:rsidRPr="00923FD1">
        <w:rPr>
          <w:noProof/>
        </w:rPr>
        <w:t>Mucha merced me habéis hecho.</w:t>
      </w:r>
    </w:p>
    <w:p w14:paraId="2C729B48" w14:textId="43BBF039" w:rsidR="00BE580B" w:rsidRPr="00923FD1" w:rsidRDefault="00BE580B" w:rsidP="00BE580B">
      <w:pPr>
        <w:pStyle w:val="Personaje"/>
        <w:rPr>
          <w:noProof/>
        </w:rPr>
      </w:pPr>
      <w:r w:rsidRPr="00923FD1">
        <w:rPr>
          <w:noProof/>
        </w:rPr>
        <w:t>hipólito</w:t>
      </w:r>
    </w:p>
    <w:p w14:paraId="3FE5AA4D" w14:textId="6115302A" w:rsidR="009949F8" w:rsidRPr="00923FD1" w:rsidRDefault="009949F8" w:rsidP="00BE580B">
      <w:pPr>
        <w:pStyle w:val="Verso"/>
        <w:rPr>
          <w:noProof/>
        </w:rPr>
      </w:pPr>
      <w:r w:rsidRPr="00923FD1">
        <w:rPr>
          <w:noProof/>
        </w:rPr>
        <w:tab/>
      </w:r>
      <w:r w:rsidRPr="00923FD1">
        <w:rPr>
          <w:noProof/>
        </w:rPr>
        <w:tab/>
      </w:r>
      <w:r w:rsidR="00B14684" w:rsidRPr="00923FD1">
        <w:rPr>
          <w:noProof/>
        </w:rPr>
        <w:tab/>
      </w:r>
      <w:r w:rsidRPr="00923FD1">
        <w:rPr>
          <w:noProof/>
        </w:rPr>
        <w:t>Poned a cuenta, señora,</w:t>
      </w:r>
    </w:p>
    <w:p w14:paraId="68C32BA7" w14:textId="77777777" w:rsidR="009949F8" w:rsidRPr="00923FD1" w:rsidRDefault="009949F8" w:rsidP="00BE580B">
      <w:pPr>
        <w:pStyle w:val="Verso"/>
        <w:rPr>
          <w:noProof/>
        </w:rPr>
      </w:pPr>
      <w:r w:rsidRPr="00923FD1">
        <w:rPr>
          <w:noProof/>
        </w:rPr>
        <w:tab/>
      </w:r>
      <w:r w:rsidRPr="00923FD1">
        <w:rPr>
          <w:noProof/>
        </w:rPr>
        <w:tab/>
      </w:r>
      <w:r w:rsidRPr="00923FD1">
        <w:rPr>
          <w:noProof/>
        </w:rPr>
        <w:tab/>
        <w:t>del señor don Juan agora</w:t>
      </w:r>
    </w:p>
    <w:p w14:paraId="226EA426" w14:textId="47028976" w:rsidR="009949F8" w:rsidRPr="00923FD1" w:rsidRDefault="009949F8" w:rsidP="00BE580B">
      <w:pPr>
        <w:pStyle w:val="Verso"/>
        <w:rPr>
          <w:noProof/>
        </w:rPr>
      </w:pPr>
      <w:r w:rsidRPr="00923FD1">
        <w:rPr>
          <w:noProof/>
        </w:rPr>
        <w:tab/>
      </w:r>
      <w:r w:rsidRPr="00923FD1">
        <w:rPr>
          <w:noProof/>
        </w:rPr>
        <w:tab/>
      </w:r>
      <w:r w:rsidRPr="00923FD1">
        <w:rPr>
          <w:noProof/>
        </w:rPr>
        <w:tab/>
        <w:t>lo que juzgáis de mi pecho.</w:t>
      </w:r>
      <w:r w:rsidRPr="00923FD1">
        <w:rPr>
          <w:noProof/>
        </w:rPr>
        <w:tab/>
      </w:r>
      <w:r w:rsidRPr="00923FD1">
        <w:rPr>
          <w:noProof/>
        </w:rPr>
        <w:tab/>
      </w:r>
      <w:r w:rsidRPr="00923FD1">
        <w:rPr>
          <w:noProof/>
        </w:rPr>
        <w:tab/>
      </w:r>
      <w:r w:rsidRPr="00923FD1">
        <w:rPr>
          <w:noProof/>
        </w:rPr>
        <w:tab/>
      </w:r>
      <w:r w:rsidRPr="00923FD1">
        <w:rPr>
          <w:noProof/>
        </w:rPr>
        <w:tab/>
      </w:r>
    </w:p>
    <w:p w14:paraId="5DAB293A" w14:textId="0A59838B" w:rsidR="00BE580B" w:rsidRPr="00923FD1" w:rsidRDefault="00BE580B" w:rsidP="00BE580B">
      <w:pPr>
        <w:pStyle w:val="Personaje"/>
        <w:rPr>
          <w:noProof/>
        </w:rPr>
      </w:pPr>
      <w:r w:rsidRPr="00923FD1">
        <w:rPr>
          <w:noProof/>
        </w:rPr>
        <w:t>violante</w:t>
      </w:r>
    </w:p>
    <w:p w14:paraId="099C10A9" w14:textId="287287E3" w:rsidR="009949F8" w:rsidRPr="00923FD1" w:rsidRDefault="009949F8" w:rsidP="00BE580B">
      <w:pPr>
        <w:pStyle w:val="Verso"/>
        <w:rPr>
          <w:noProof/>
        </w:rPr>
      </w:pPr>
      <w:r w:rsidRPr="00923FD1">
        <w:rPr>
          <w:noProof/>
        </w:rPr>
        <w:tab/>
      </w:r>
      <w:r w:rsidRPr="00923FD1">
        <w:rPr>
          <w:noProof/>
        </w:rPr>
        <w:tab/>
        <w:t xml:space="preserve">  </w:t>
      </w:r>
      <w:r w:rsidR="00B14684" w:rsidRPr="00923FD1">
        <w:rPr>
          <w:noProof/>
        </w:rPr>
        <w:tab/>
        <w:t xml:space="preserve">   </w:t>
      </w:r>
      <w:r w:rsidRPr="00923FD1">
        <w:rPr>
          <w:noProof/>
        </w:rPr>
        <w:t>Nunca fue el señor don Juan</w:t>
      </w:r>
    </w:p>
    <w:p w14:paraId="4337E87B"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mi galán.</w:t>
      </w:r>
    </w:p>
    <w:p w14:paraId="219BD599" w14:textId="725E2545" w:rsidR="00BE580B" w:rsidRPr="00923FD1" w:rsidRDefault="00BE580B" w:rsidP="00BE580B">
      <w:pPr>
        <w:pStyle w:val="Personaje"/>
        <w:rPr>
          <w:noProof/>
        </w:rPr>
      </w:pPr>
      <w:r w:rsidRPr="00923FD1">
        <w:rPr>
          <w:noProof/>
        </w:rPr>
        <w:t>juan</w:t>
      </w:r>
    </w:p>
    <w:p w14:paraId="52DE7C4B" w14:textId="727F8846"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t xml:space="preserve">   De parte nuestra</w:t>
      </w:r>
    </w:p>
    <w:p w14:paraId="3C531945" w14:textId="77777777" w:rsidR="009949F8" w:rsidRPr="00923FD1" w:rsidRDefault="009949F8" w:rsidP="00BE580B">
      <w:pPr>
        <w:pStyle w:val="Verso"/>
        <w:rPr>
          <w:noProof/>
        </w:rPr>
      </w:pPr>
      <w:r w:rsidRPr="00923FD1">
        <w:rPr>
          <w:noProof/>
        </w:rPr>
        <w:tab/>
      </w:r>
      <w:r w:rsidRPr="00923FD1">
        <w:rPr>
          <w:noProof/>
        </w:rPr>
        <w:tab/>
      </w:r>
      <w:r w:rsidRPr="00923FD1">
        <w:rPr>
          <w:noProof/>
        </w:rPr>
        <w:tab/>
        <w:t>bien ese desprecio muestra</w:t>
      </w:r>
    </w:p>
    <w:p w14:paraId="5AFD459B" w14:textId="77777777" w:rsidR="009949F8" w:rsidRPr="00923FD1" w:rsidRDefault="009949F8" w:rsidP="00BE580B">
      <w:pPr>
        <w:pStyle w:val="Verso"/>
        <w:rPr>
          <w:noProof/>
        </w:rPr>
      </w:pPr>
      <w:r w:rsidRPr="00923FD1">
        <w:rPr>
          <w:noProof/>
        </w:rPr>
        <w:tab/>
      </w:r>
      <w:r w:rsidRPr="00923FD1">
        <w:rPr>
          <w:noProof/>
        </w:rPr>
        <w:tab/>
      </w:r>
      <w:r w:rsidRPr="00923FD1">
        <w:rPr>
          <w:noProof/>
        </w:rPr>
        <w:tab/>
        <w:t>que no soy vuestro galán.</w:t>
      </w:r>
    </w:p>
    <w:p w14:paraId="41642778" w14:textId="47603EB8" w:rsidR="009949F8" w:rsidRPr="00923FD1" w:rsidRDefault="009949F8" w:rsidP="00BE580B">
      <w:pPr>
        <w:pStyle w:val="Verso"/>
        <w:rPr>
          <w:noProof/>
        </w:rPr>
      </w:pPr>
      <w:r w:rsidRPr="00923FD1">
        <w:rPr>
          <w:noProof/>
        </w:rPr>
        <w:tab/>
      </w:r>
      <w:r w:rsidRPr="00923FD1">
        <w:rPr>
          <w:noProof/>
        </w:rPr>
        <w:tab/>
      </w:r>
      <w:r w:rsidRPr="00923FD1">
        <w:rPr>
          <w:noProof/>
        </w:rPr>
        <w:tab/>
        <w:t xml:space="preserve">  Mas vos escogéis muy bien,</w:t>
      </w:r>
      <w:r w:rsidRPr="00923FD1">
        <w:rPr>
          <w:noProof/>
        </w:rPr>
        <w:tab/>
      </w:r>
      <w:r w:rsidRPr="00923FD1">
        <w:rPr>
          <w:noProof/>
        </w:rPr>
        <w:tab/>
      </w:r>
      <w:r w:rsidRPr="00923FD1">
        <w:rPr>
          <w:noProof/>
        </w:rPr>
        <w:tab/>
      </w:r>
      <w:r w:rsidRPr="00923FD1">
        <w:rPr>
          <w:noProof/>
        </w:rPr>
        <w:tab/>
      </w:r>
      <w:r w:rsidRPr="00923FD1">
        <w:rPr>
          <w:noProof/>
        </w:rPr>
        <w:tab/>
      </w:r>
    </w:p>
    <w:p w14:paraId="3A4B1078" w14:textId="77777777"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que Hipólito justamente</w:t>
      </w:r>
    </w:p>
    <w:p w14:paraId="6CC39851" w14:textId="77777777" w:rsidR="009949F8" w:rsidRPr="00923FD1" w:rsidRDefault="009949F8" w:rsidP="00BE580B">
      <w:pPr>
        <w:pStyle w:val="Verso"/>
        <w:rPr>
          <w:noProof/>
        </w:rPr>
      </w:pPr>
      <w:r w:rsidRPr="00923FD1">
        <w:rPr>
          <w:noProof/>
        </w:rPr>
        <w:tab/>
      </w:r>
      <w:r w:rsidRPr="00923FD1">
        <w:rPr>
          <w:noProof/>
        </w:rPr>
        <w:tab/>
      </w:r>
      <w:r w:rsidRPr="00923FD1">
        <w:rPr>
          <w:noProof/>
        </w:rPr>
        <w:tab/>
        <w:t>merece, aunque está presente,</w:t>
      </w:r>
    </w:p>
    <w:p w14:paraId="26B75BA1" w14:textId="77777777" w:rsidR="009949F8" w:rsidRPr="00923FD1" w:rsidRDefault="009949F8" w:rsidP="00BE580B">
      <w:pPr>
        <w:pStyle w:val="Verso"/>
        <w:rPr>
          <w:noProof/>
        </w:rPr>
      </w:pPr>
      <w:r w:rsidRPr="00923FD1">
        <w:rPr>
          <w:noProof/>
        </w:rPr>
        <w:tab/>
      </w:r>
      <w:r w:rsidRPr="00923FD1">
        <w:rPr>
          <w:noProof/>
        </w:rPr>
        <w:tab/>
      </w:r>
      <w:r w:rsidRPr="00923FD1">
        <w:rPr>
          <w:noProof/>
        </w:rPr>
        <w:tab/>
        <w:t>que aquese nombre le den.</w:t>
      </w:r>
    </w:p>
    <w:p w14:paraId="2E936D60" w14:textId="68D7B6FE" w:rsidR="00BE580B" w:rsidRPr="00923FD1" w:rsidRDefault="00BE580B" w:rsidP="00BE580B">
      <w:pPr>
        <w:pStyle w:val="Personaje"/>
        <w:rPr>
          <w:noProof/>
        </w:rPr>
      </w:pPr>
      <w:r w:rsidRPr="00923FD1">
        <w:rPr>
          <w:noProof/>
        </w:rPr>
        <w:t>hipólito</w:t>
      </w:r>
    </w:p>
    <w:p w14:paraId="6343013C" w14:textId="4CD3C770" w:rsidR="009949F8" w:rsidRPr="00923FD1" w:rsidRDefault="009949F8" w:rsidP="00BE580B">
      <w:pPr>
        <w:pStyle w:val="Verso"/>
        <w:rPr>
          <w:noProof/>
        </w:rPr>
      </w:pPr>
      <w:r w:rsidRPr="00923FD1">
        <w:rPr>
          <w:noProof/>
        </w:rPr>
        <w:tab/>
      </w:r>
      <w:r w:rsidRPr="00923FD1">
        <w:rPr>
          <w:noProof/>
        </w:rPr>
        <w:tab/>
      </w:r>
      <w:r w:rsidR="00B14684" w:rsidRPr="00923FD1">
        <w:rPr>
          <w:noProof/>
        </w:rPr>
        <w:tab/>
      </w:r>
      <w:r w:rsidRPr="00923FD1">
        <w:rPr>
          <w:noProof/>
        </w:rPr>
        <w:t xml:space="preserve">  Yo paso porque Violante</w:t>
      </w:r>
    </w:p>
    <w:p w14:paraId="1C933B28" w14:textId="5253044A" w:rsidR="009949F8" w:rsidRPr="00923FD1" w:rsidRDefault="009949F8" w:rsidP="00BE580B">
      <w:pPr>
        <w:pStyle w:val="Verso"/>
        <w:rPr>
          <w:noProof/>
        </w:rPr>
      </w:pPr>
      <w:r w:rsidRPr="00923FD1">
        <w:rPr>
          <w:noProof/>
        </w:rPr>
        <w:tab/>
      </w:r>
      <w:r w:rsidRPr="00923FD1">
        <w:rPr>
          <w:noProof/>
        </w:rPr>
        <w:tab/>
      </w:r>
      <w:r w:rsidRPr="00923FD1">
        <w:rPr>
          <w:noProof/>
        </w:rPr>
        <w:tab/>
        <w:t>me favorezca, no vos.</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2C4D7CD0" w14:textId="33BA0BDC" w:rsidR="00BE580B" w:rsidRPr="00923FD1" w:rsidRDefault="00BE580B" w:rsidP="00BE580B">
      <w:pPr>
        <w:pStyle w:val="Personaje"/>
        <w:rPr>
          <w:noProof/>
        </w:rPr>
      </w:pPr>
      <w:r w:rsidRPr="00923FD1">
        <w:rPr>
          <w:noProof/>
        </w:rPr>
        <w:t>julio</w:t>
      </w:r>
    </w:p>
    <w:p w14:paraId="575137A2" w14:textId="72F7ED0A" w:rsidR="009949F8" w:rsidRPr="00923FD1" w:rsidRDefault="009949F8" w:rsidP="00BE580B">
      <w:pPr>
        <w:pStyle w:val="Verso"/>
        <w:rPr>
          <w:noProof/>
        </w:rPr>
      </w:pPr>
      <w:r w:rsidRPr="00923FD1">
        <w:rPr>
          <w:noProof/>
        </w:rPr>
        <w:tab/>
      </w:r>
      <w:r w:rsidRPr="00923FD1">
        <w:rPr>
          <w:noProof/>
        </w:rPr>
        <w:tab/>
      </w:r>
      <w:r w:rsidRPr="00923FD1">
        <w:rPr>
          <w:noProof/>
        </w:rPr>
        <w:tab/>
        <w:t>(¿Qué habemos de hacer los dos,</w:t>
      </w:r>
    </w:p>
    <w:p w14:paraId="61D03457" w14:textId="77777777" w:rsidR="009949F8" w:rsidRPr="00923FD1" w:rsidRDefault="009949F8" w:rsidP="00BE580B">
      <w:pPr>
        <w:pStyle w:val="Verso"/>
        <w:rPr>
          <w:noProof/>
        </w:rPr>
      </w:pPr>
      <w:r w:rsidRPr="00923FD1">
        <w:rPr>
          <w:noProof/>
        </w:rPr>
        <w:tab/>
      </w:r>
      <w:r w:rsidRPr="00923FD1">
        <w:rPr>
          <w:noProof/>
        </w:rPr>
        <w:tab/>
      </w:r>
      <w:r w:rsidRPr="00923FD1">
        <w:rPr>
          <w:noProof/>
        </w:rPr>
        <w:tab/>
        <w:t>estando otros dos delante?</w:t>
      </w:r>
    </w:p>
    <w:p w14:paraId="0B74DC6E"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¿Hemos de aguardar la vez</w:t>
      </w:r>
    </w:p>
    <w:p w14:paraId="1D390DE1" w14:textId="77777777" w:rsidR="009949F8" w:rsidRPr="00923FD1" w:rsidRDefault="009949F8" w:rsidP="00BE580B">
      <w:pPr>
        <w:pStyle w:val="Verso"/>
        <w:rPr>
          <w:noProof/>
        </w:rPr>
      </w:pPr>
      <w:r w:rsidRPr="00923FD1">
        <w:rPr>
          <w:noProof/>
        </w:rPr>
        <w:tab/>
      </w:r>
      <w:r w:rsidRPr="00923FD1">
        <w:rPr>
          <w:noProof/>
        </w:rPr>
        <w:tab/>
      </w:r>
      <w:r w:rsidRPr="00923FD1">
        <w:rPr>
          <w:noProof/>
        </w:rPr>
        <w:tab/>
        <w:t>como aguadores en fuente?</w:t>
      </w:r>
    </w:p>
    <w:p w14:paraId="30D620C5" w14:textId="55D876DA" w:rsidR="009949F8" w:rsidRPr="00923FD1" w:rsidRDefault="009949F8" w:rsidP="00BE580B">
      <w:pPr>
        <w:pStyle w:val="Verso"/>
        <w:rPr>
          <w:noProof/>
        </w:rPr>
      </w:pPr>
      <w:r w:rsidRPr="00923FD1">
        <w:rPr>
          <w:noProof/>
        </w:rPr>
        <w:tab/>
      </w:r>
      <w:r w:rsidRPr="00923FD1">
        <w:rPr>
          <w:noProof/>
        </w:rPr>
        <w:tab/>
      </w:r>
      <w:r w:rsidRPr="00923FD1">
        <w:rPr>
          <w:noProof/>
        </w:rPr>
        <w:tab/>
        <w:t>¿Es mejor esperar v</w:t>
      </w:r>
      <w:r w:rsidRPr="00923FD1">
        <w:rPr>
          <w:bCs/>
          <w:noProof/>
        </w:rPr>
        <w:t>einte</w:t>
      </w:r>
      <w:r w:rsidRPr="00923FD1">
        <w:rPr>
          <w:noProof/>
        </w:rPr>
        <w:tab/>
      </w:r>
      <w:r w:rsidRPr="00923FD1">
        <w:rPr>
          <w:noProof/>
        </w:rPr>
        <w:tab/>
      </w:r>
      <w:r w:rsidRPr="00923FD1">
        <w:rPr>
          <w:noProof/>
        </w:rPr>
        <w:tab/>
      </w:r>
      <w:r w:rsidRPr="00923FD1">
        <w:rPr>
          <w:noProof/>
        </w:rPr>
        <w:tab/>
      </w:r>
      <w:r w:rsidRPr="00923FD1">
        <w:rPr>
          <w:noProof/>
        </w:rPr>
        <w:tab/>
      </w:r>
    </w:p>
    <w:p w14:paraId="21B3E99A" w14:textId="77777777" w:rsidR="009949F8" w:rsidRPr="00923FD1" w:rsidRDefault="009949F8" w:rsidP="00BE580B">
      <w:pPr>
        <w:pStyle w:val="Verso"/>
        <w:rPr>
          <w:noProof/>
        </w:rPr>
      </w:pPr>
      <w:r w:rsidRPr="00923FD1">
        <w:rPr>
          <w:noProof/>
        </w:rPr>
        <w:tab/>
      </w:r>
      <w:r w:rsidRPr="00923FD1">
        <w:rPr>
          <w:noProof/>
        </w:rPr>
        <w:tab/>
      </w:r>
      <w:r w:rsidRPr="00923FD1">
        <w:rPr>
          <w:noProof/>
        </w:rPr>
        <w:tab/>
        <w:t>desde las dos a las diez</w:t>
      </w:r>
    </w:p>
    <w:p w14:paraId="0E159017"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que servir una doncella</w:t>
      </w:r>
    </w:p>
    <w:p w14:paraId="6C457F58" w14:textId="77777777" w:rsidR="009949F8" w:rsidRPr="00923FD1" w:rsidRDefault="009949F8" w:rsidP="00BE580B">
      <w:pPr>
        <w:pStyle w:val="Verso"/>
        <w:rPr>
          <w:noProof/>
        </w:rPr>
      </w:pPr>
      <w:r w:rsidRPr="00923FD1">
        <w:rPr>
          <w:noProof/>
        </w:rPr>
        <w:tab/>
      </w:r>
      <w:r w:rsidRPr="00923FD1">
        <w:rPr>
          <w:noProof/>
        </w:rPr>
        <w:tab/>
      </w:r>
      <w:r w:rsidRPr="00923FD1">
        <w:rPr>
          <w:noProof/>
        </w:rPr>
        <w:tab/>
        <w:t>limpia y sola como el sol?</w:t>
      </w:r>
    </w:p>
    <w:p w14:paraId="561EB3A1" w14:textId="72DE1E19" w:rsidR="00BE580B" w:rsidRPr="00923FD1" w:rsidRDefault="00BE580B" w:rsidP="00BE580B">
      <w:pPr>
        <w:pStyle w:val="Personaje"/>
        <w:rPr>
          <w:noProof/>
        </w:rPr>
      </w:pPr>
      <w:r w:rsidRPr="00923FD1">
        <w:rPr>
          <w:noProof/>
        </w:rPr>
        <w:t>carlos</w:t>
      </w:r>
    </w:p>
    <w:p w14:paraId="41334DA0" w14:textId="59014B91" w:rsidR="009949F8" w:rsidRPr="00923FD1" w:rsidRDefault="009949F8" w:rsidP="005438EB">
      <w:pPr>
        <w:pStyle w:val="Partidoincial"/>
        <w:rPr>
          <w:noProof/>
        </w:rPr>
      </w:pPr>
      <w:r w:rsidRPr="00923FD1">
        <w:rPr>
          <w:noProof/>
        </w:rPr>
        <w:tab/>
      </w:r>
      <w:r w:rsidRPr="00923FD1">
        <w:rPr>
          <w:noProof/>
        </w:rPr>
        <w:tab/>
      </w:r>
      <w:r w:rsidR="003E5DB6" w:rsidRPr="00923FD1">
        <w:rPr>
          <w:noProof/>
        </w:rPr>
        <w:tab/>
      </w:r>
      <w:r w:rsidRPr="00923FD1">
        <w:rPr>
          <w:noProof/>
        </w:rPr>
        <w:t>Es pobre.</w:t>
      </w:r>
    </w:p>
    <w:p w14:paraId="3C6C11E7" w14:textId="18F79BFF" w:rsidR="00BE580B" w:rsidRPr="00923FD1" w:rsidRDefault="00BE580B" w:rsidP="00BE580B">
      <w:pPr>
        <w:pStyle w:val="Personaje"/>
        <w:rPr>
          <w:noProof/>
        </w:rPr>
      </w:pPr>
      <w:r w:rsidRPr="00923FD1">
        <w:rPr>
          <w:noProof/>
        </w:rPr>
        <w:t>julio</w:t>
      </w:r>
    </w:p>
    <w:p w14:paraId="6835DA4D" w14:textId="21BCEB6B"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003E5DB6" w:rsidRPr="00923FD1">
        <w:rPr>
          <w:noProof/>
        </w:rPr>
        <w:t xml:space="preserve"> </w:t>
      </w:r>
      <w:r w:rsidRPr="00923FD1">
        <w:rPr>
          <w:noProof/>
        </w:rPr>
        <w:t xml:space="preserve">    </w:t>
      </w:r>
      <w:r w:rsidRPr="00923FD1">
        <w:t>En ese crisol</w:t>
      </w:r>
    </w:p>
    <w:p w14:paraId="75049A61" w14:textId="6C547F94" w:rsidR="009949F8" w:rsidRPr="00923FD1" w:rsidRDefault="009949F8" w:rsidP="00BE580B">
      <w:pPr>
        <w:pStyle w:val="Verso"/>
        <w:rPr>
          <w:noProof/>
        </w:rPr>
      </w:pPr>
      <w:r w:rsidRPr="00923FD1">
        <w:rPr>
          <w:noProof/>
        </w:rPr>
        <w:tab/>
      </w:r>
      <w:r w:rsidRPr="00923FD1">
        <w:rPr>
          <w:noProof/>
        </w:rPr>
        <w:tab/>
      </w:r>
      <w:r w:rsidRPr="00923FD1">
        <w:rPr>
          <w:noProof/>
        </w:rPr>
        <w:tab/>
        <w:t>se apura cuanto hay en ella.</w:t>
      </w:r>
      <w:r w:rsidRPr="00923FD1">
        <w:rPr>
          <w:noProof/>
        </w:rPr>
        <w:tab/>
      </w:r>
      <w:r w:rsidRPr="00923FD1">
        <w:rPr>
          <w:noProof/>
        </w:rPr>
        <w:tab/>
      </w:r>
      <w:r w:rsidRPr="00923FD1">
        <w:rPr>
          <w:noProof/>
        </w:rPr>
        <w:tab/>
      </w:r>
      <w:r w:rsidRPr="00923FD1">
        <w:rPr>
          <w:noProof/>
        </w:rPr>
        <w:tab/>
      </w:r>
      <w:r w:rsidRPr="00923FD1">
        <w:rPr>
          <w:noProof/>
        </w:rPr>
        <w:tab/>
      </w:r>
    </w:p>
    <w:p w14:paraId="40C597D7" w14:textId="775EE766" w:rsidR="00BE580B" w:rsidRPr="00923FD1" w:rsidRDefault="00BE580B" w:rsidP="00BE580B">
      <w:pPr>
        <w:pStyle w:val="Personaje"/>
        <w:rPr>
          <w:noProof/>
        </w:rPr>
      </w:pPr>
      <w:r w:rsidRPr="00923FD1">
        <w:rPr>
          <w:noProof/>
        </w:rPr>
        <w:t>carlos</w:t>
      </w:r>
    </w:p>
    <w:p w14:paraId="4CA37658" w14:textId="67A0375E"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 xml:space="preserve">  Pues ¿qué gusto como entrar</w:t>
      </w:r>
    </w:p>
    <w:p w14:paraId="35FFF898" w14:textId="77777777" w:rsidR="009949F8" w:rsidRPr="00923FD1" w:rsidRDefault="009949F8" w:rsidP="00BE580B">
      <w:pPr>
        <w:pStyle w:val="Verso"/>
        <w:rPr>
          <w:noProof/>
        </w:rPr>
      </w:pPr>
      <w:r w:rsidRPr="00923FD1">
        <w:rPr>
          <w:noProof/>
        </w:rPr>
        <w:tab/>
      </w:r>
      <w:r w:rsidRPr="00923FD1">
        <w:rPr>
          <w:noProof/>
        </w:rPr>
        <w:tab/>
      </w:r>
      <w:r w:rsidRPr="00923FD1">
        <w:rPr>
          <w:noProof/>
        </w:rPr>
        <w:tab/>
        <w:t>aunque haya dos mil galanes?)</w:t>
      </w:r>
    </w:p>
    <w:p w14:paraId="22EADCF7" w14:textId="272BB1F8" w:rsidR="00BE580B" w:rsidRPr="00923FD1" w:rsidRDefault="00BE580B" w:rsidP="00BE580B">
      <w:pPr>
        <w:pStyle w:val="Personaje"/>
        <w:rPr>
          <w:noProof/>
        </w:rPr>
      </w:pPr>
      <w:r w:rsidRPr="00923FD1">
        <w:rPr>
          <w:noProof/>
        </w:rPr>
        <w:t>julio</w:t>
      </w:r>
    </w:p>
    <w:p w14:paraId="37F0A4E7" w14:textId="038BBD53" w:rsidR="009949F8" w:rsidRPr="00923FD1" w:rsidRDefault="009949F8" w:rsidP="00BE580B">
      <w:pPr>
        <w:pStyle w:val="Verso"/>
        <w:rPr>
          <w:noProof/>
        </w:rPr>
      </w:pPr>
      <w:r w:rsidRPr="00923FD1">
        <w:rPr>
          <w:noProof/>
        </w:rPr>
        <w:tab/>
      </w:r>
      <w:r w:rsidRPr="00923FD1">
        <w:rPr>
          <w:noProof/>
        </w:rPr>
        <w:tab/>
      </w:r>
      <w:r w:rsidRPr="00923FD1">
        <w:rPr>
          <w:noProof/>
        </w:rPr>
        <w:tab/>
        <w:t>(Todo este mundo es desvanes;</w:t>
      </w:r>
    </w:p>
    <w:p w14:paraId="25F308E9" w14:textId="77777777" w:rsidR="009949F8" w:rsidRPr="00923FD1" w:rsidRDefault="009949F8" w:rsidP="00BE580B">
      <w:pPr>
        <w:pStyle w:val="Verso"/>
        <w:rPr>
          <w:noProof/>
        </w:rPr>
      </w:pPr>
      <w:r w:rsidRPr="00923FD1">
        <w:rPr>
          <w:noProof/>
        </w:rPr>
        <w:tab/>
      </w:r>
      <w:r w:rsidRPr="00923FD1">
        <w:rPr>
          <w:noProof/>
        </w:rPr>
        <w:tab/>
      </w:r>
      <w:r w:rsidRPr="00923FD1">
        <w:rPr>
          <w:noProof/>
        </w:rPr>
        <w:tab/>
        <w:t>quien sirve, aprenda a callar.)</w:t>
      </w:r>
    </w:p>
    <w:p w14:paraId="3C849BBC" w14:textId="46575583" w:rsidR="00BE580B" w:rsidRPr="00923FD1" w:rsidRDefault="00BE580B" w:rsidP="00BE580B">
      <w:pPr>
        <w:pStyle w:val="Personaje"/>
        <w:rPr>
          <w:noProof/>
        </w:rPr>
      </w:pPr>
      <w:r w:rsidRPr="00923FD1">
        <w:rPr>
          <w:noProof/>
        </w:rPr>
        <w:t>carlos</w:t>
      </w:r>
    </w:p>
    <w:p w14:paraId="77A9A80F" w14:textId="00AF50AC" w:rsidR="009949F8" w:rsidRPr="00923FD1" w:rsidRDefault="009949F8" w:rsidP="00BE580B">
      <w:pPr>
        <w:pStyle w:val="Verso"/>
        <w:rPr>
          <w:noProof/>
        </w:rPr>
      </w:pPr>
      <w:r w:rsidRPr="00923FD1">
        <w:rPr>
          <w:noProof/>
        </w:rPr>
        <w:tab/>
      </w:r>
      <w:r w:rsidRPr="00923FD1">
        <w:rPr>
          <w:noProof/>
        </w:rPr>
        <w:tab/>
        <w:t xml:space="preserve"> </w:t>
      </w:r>
      <w:r w:rsidR="003E5DB6" w:rsidRPr="00923FD1">
        <w:rPr>
          <w:noProof/>
        </w:rPr>
        <w:tab/>
      </w:r>
      <w:r w:rsidRPr="00923FD1">
        <w:rPr>
          <w:noProof/>
        </w:rPr>
        <w:t xml:space="preserve"> Señora Violante, ¿es hora</w:t>
      </w:r>
      <w:r w:rsidRPr="00923FD1">
        <w:rPr>
          <w:noProof/>
        </w:rPr>
        <w:tab/>
      </w:r>
      <w:r w:rsidRPr="00923FD1">
        <w:rPr>
          <w:noProof/>
        </w:rPr>
        <w:tab/>
      </w:r>
      <w:r w:rsidRPr="00923FD1">
        <w:rPr>
          <w:noProof/>
        </w:rPr>
        <w:tab/>
      </w:r>
      <w:r w:rsidRPr="00923FD1">
        <w:rPr>
          <w:noProof/>
        </w:rPr>
        <w:tab/>
      </w:r>
      <w:r w:rsidRPr="00923FD1">
        <w:rPr>
          <w:noProof/>
        </w:rPr>
        <w:tab/>
      </w:r>
    </w:p>
    <w:p w14:paraId="42A14A59" w14:textId="77777777" w:rsidR="009949F8" w:rsidRPr="00923FD1" w:rsidRDefault="009949F8" w:rsidP="00BE580B">
      <w:pPr>
        <w:pStyle w:val="Verso"/>
        <w:rPr>
          <w:noProof/>
        </w:rPr>
      </w:pPr>
      <w:r w:rsidRPr="00923FD1">
        <w:rPr>
          <w:noProof/>
        </w:rPr>
        <w:tab/>
      </w:r>
      <w:r w:rsidRPr="00923FD1">
        <w:rPr>
          <w:noProof/>
        </w:rPr>
        <w:tab/>
      </w:r>
      <w:r w:rsidRPr="00923FD1">
        <w:rPr>
          <w:noProof/>
        </w:rPr>
        <w:tab/>
        <w:t>de hallaros en vuestra casa?</w:t>
      </w:r>
    </w:p>
    <w:p w14:paraId="4FE61A1E" w14:textId="4984C8F0" w:rsidR="00BE580B" w:rsidRPr="00923FD1" w:rsidRDefault="00BE580B" w:rsidP="00BE580B">
      <w:pPr>
        <w:pStyle w:val="Personaje"/>
        <w:rPr>
          <w:noProof/>
        </w:rPr>
      </w:pPr>
      <w:r w:rsidRPr="00923FD1">
        <w:rPr>
          <w:noProof/>
        </w:rPr>
        <w:lastRenderedPageBreak/>
        <w:t>julio</w:t>
      </w:r>
    </w:p>
    <w:p w14:paraId="40AE1EC2" w14:textId="50BBCE4C" w:rsidR="009949F8" w:rsidRPr="00923FD1" w:rsidRDefault="009949F8" w:rsidP="00BE580B">
      <w:pPr>
        <w:pStyle w:val="Verso"/>
        <w:rPr>
          <w:noProof/>
        </w:rPr>
      </w:pPr>
      <w:r w:rsidRPr="00923FD1">
        <w:rPr>
          <w:noProof/>
        </w:rPr>
        <w:tab/>
      </w:r>
      <w:r w:rsidRPr="00923FD1">
        <w:rPr>
          <w:noProof/>
        </w:rPr>
        <w:tab/>
      </w:r>
      <w:r w:rsidRPr="00923FD1">
        <w:rPr>
          <w:noProof/>
        </w:rPr>
        <w:tab/>
        <w:t>(Esto allá en la corte pasa,</w:t>
      </w:r>
    </w:p>
    <w:p w14:paraId="72DEDDED"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y </w:t>
      </w:r>
      <w:bookmarkStart w:id="4" w:name="_Hlk48393532"/>
      <w:r w:rsidRPr="00923FD1">
        <w:rPr>
          <w:noProof/>
        </w:rPr>
        <w:t>acá se introduce agora</w:t>
      </w:r>
      <w:bookmarkEnd w:id="4"/>
      <w:r w:rsidRPr="00923FD1">
        <w:rPr>
          <w:noProof/>
        </w:rPr>
        <w:t>.)</w:t>
      </w:r>
    </w:p>
    <w:p w14:paraId="625BAD24" w14:textId="720E2C38" w:rsidR="00BE580B" w:rsidRPr="00923FD1" w:rsidRDefault="00BE580B" w:rsidP="00BE580B">
      <w:pPr>
        <w:pStyle w:val="Personaje"/>
        <w:rPr>
          <w:noProof/>
        </w:rPr>
      </w:pPr>
      <w:r w:rsidRPr="00923FD1">
        <w:rPr>
          <w:noProof/>
        </w:rPr>
        <w:t>violante</w:t>
      </w:r>
    </w:p>
    <w:p w14:paraId="6AF4CB0D" w14:textId="26006DDD" w:rsidR="009949F8" w:rsidRPr="00923FD1" w:rsidRDefault="009949F8" w:rsidP="00BE580B">
      <w:pPr>
        <w:pStyle w:val="Verso"/>
        <w:rPr>
          <w:noProof/>
        </w:rPr>
      </w:pPr>
      <w:r w:rsidRPr="00923FD1">
        <w:rPr>
          <w:noProof/>
        </w:rPr>
        <w:tab/>
      </w:r>
      <w:r w:rsidRPr="00923FD1">
        <w:rPr>
          <w:noProof/>
        </w:rPr>
        <w:tab/>
        <w:t xml:space="preserve"> </w:t>
      </w:r>
      <w:r w:rsidR="003E5DB6" w:rsidRPr="00923FD1">
        <w:rPr>
          <w:noProof/>
        </w:rPr>
        <w:tab/>
      </w:r>
      <w:r w:rsidRPr="00923FD1">
        <w:rPr>
          <w:noProof/>
        </w:rPr>
        <w:t xml:space="preserve"> </w:t>
      </w:r>
      <w:bookmarkStart w:id="5" w:name="_Hlk48393423"/>
      <w:r w:rsidRPr="00923FD1">
        <w:rPr>
          <w:noProof/>
        </w:rPr>
        <w:t>¿Qué novedad es aquesta?</w:t>
      </w:r>
      <w:bookmarkEnd w:id="5"/>
    </w:p>
    <w:p w14:paraId="4C1E9899"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r>
      <w:bookmarkStart w:id="6" w:name="_Hlk48389932"/>
      <w:r w:rsidRPr="00923FD1">
        <w:rPr>
          <w:noProof/>
        </w:rPr>
        <w:t>¡Hola! Sillas.</w:t>
      </w:r>
      <w:bookmarkEnd w:id="6"/>
    </w:p>
    <w:p w14:paraId="56DFC971" w14:textId="623FD169" w:rsidR="00BE580B" w:rsidRPr="00923FD1" w:rsidRDefault="00BE580B" w:rsidP="00BE580B">
      <w:pPr>
        <w:pStyle w:val="Personaje"/>
        <w:rPr>
          <w:noProof/>
        </w:rPr>
      </w:pPr>
      <w:r w:rsidRPr="00923FD1">
        <w:rPr>
          <w:noProof/>
        </w:rPr>
        <w:t>florencio</w:t>
      </w:r>
    </w:p>
    <w:p w14:paraId="4CD10E8E" w14:textId="60B68C5B" w:rsidR="009949F8" w:rsidRPr="00923FD1" w:rsidRDefault="009949F8" w:rsidP="004B1290">
      <w:pPr>
        <w:pStyle w:val="Partidofinal"/>
      </w:pPr>
      <w:r w:rsidRPr="00923FD1">
        <w:rPr>
          <w:noProof/>
        </w:rPr>
        <w:tab/>
      </w:r>
      <w:r w:rsidRPr="00923FD1">
        <w:rPr>
          <w:noProof/>
        </w:rPr>
        <w:tab/>
      </w:r>
      <w:r w:rsidRPr="00923FD1">
        <w:rPr>
          <w:noProof/>
        </w:rPr>
        <w:tab/>
        <w:t xml:space="preserve">        </w:t>
      </w:r>
      <w:r w:rsidR="003E5DB6" w:rsidRPr="00923FD1">
        <w:rPr>
          <w:noProof/>
        </w:rPr>
        <w:t xml:space="preserve"> </w:t>
      </w:r>
      <w:r w:rsidR="003E5DB6" w:rsidRPr="00923FD1">
        <w:rPr>
          <w:noProof/>
        </w:rPr>
        <w:tab/>
      </w:r>
      <w:r w:rsidR="003E5DB6" w:rsidRPr="00923FD1">
        <w:t xml:space="preserve">      </w:t>
      </w:r>
      <w:r w:rsidRPr="00923FD1">
        <w:t xml:space="preserve">  Aquí están.</w:t>
      </w:r>
      <w:r w:rsidRPr="00923FD1">
        <w:tab/>
      </w:r>
      <w:r w:rsidRPr="00923FD1">
        <w:tab/>
      </w:r>
      <w:r w:rsidRPr="00923FD1">
        <w:tab/>
      </w:r>
      <w:r w:rsidRPr="00923FD1">
        <w:tab/>
      </w:r>
      <w:r w:rsidRPr="00923FD1">
        <w:tab/>
      </w:r>
    </w:p>
    <w:p w14:paraId="4849AC2E" w14:textId="4D5F49AF" w:rsidR="00BE580B" w:rsidRPr="00923FD1" w:rsidRDefault="00BE580B" w:rsidP="00BE580B">
      <w:pPr>
        <w:pStyle w:val="Personaje"/>
        <w:rPr>
          <w:noProof/>
        </w:rPr>
      </w:pPr>
      <w:r w:rsidRPr="00923FD1">
        <w:rPr>
          <w:noProof/>
        </w:rPr>
        <w:t>hipólito</w:t>
      </w:r>
    </w:p>
    <w:p w14:paraId="0B2849C9" w14:textId="3BED4FDD"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¿De qué os enfadáis, don Juan?</w:t>
      </w:r>
    </w:p>
    <w:p w14:paraId="26ABC75A" w14:textId="270B80A5" w:rsidR="00BE580B" w:rsidRPr="00923FD1" w:rsidRDefault="00BE580B" w:rsidP="00BE580B">
      <w:pPr>
        <w:pStyle w:val="Personaje"/>
        <w:rPr>
          <w:noProof/>
        </w:rPr>
      </w:pPr>
      <w:r w:rsidRPr="00923FD1">
        <w:rPr>
          <w:noProof/>
        </w:rPr>
        <w:t>juan</w:t>
      </w:r>
    </w:p>
    <w:p w14:paraId="23A36296" w14:textId="3735D150" w:rsidR="009949F8" w:rsidRPr="00923FD1" w:rsidRDefault="009949F8" w:rsidP="00BE580B">
      <w:pPr>
        <w:pStyle w:val="Verso"/>
        <w:rPr>
          <w:noProof/>
        </w:rPr>
      </w:pPr>
      <w:r w:rsidRPr="00923FD1">
        <w:rPr>
          <w:noProof/>
        </w:rPr>
        <w:tab/>
      </w:r>
      <w:r w:rsidRPr="00923FD1">
        <w:rPr>
          <w:noProof/>
        </w:rPr>
        <w:tab/>
      </w:r>
      <w:r w:rsidRPr="00923FD1">
        <w:rPr>
          <w:noProof/>
        </w:rPr>
        <w:tab/>
        <w:t>Lo mismo os doy por respuesta.</w:t>
      </w:r>
    </w:p>
    <w:p w14:paraId="1EA5BB4D" w14:textId="005A2F5E" w:rsidR="00BE580B" w:rsidRPr="00923FD1" w:rsidRDefault="00BE580B" w:rsidP="00BE580B">
      <w:pPr>
        <w:pStyle w:val="Personaje"/>
        <w:rPr>
          <w:noProof/>
        </w:rPr>
      </w:pPr>
      <w:r w:rsidRPr="00923FD1">
        <w:rPr>
          <w:noProof/>
        </w:rPr>
        <w:t>violante</w:t>
      </w:r>
      <w:r w:rsidR="003E5DB6" w:rsidRPr="00923FD1">
        <w:rPr>
          <w:noProof/>
        </w:rPr>
        <w:t xml:space="preserve"> </w:t>
      </w:r>
    </w:p>
    <w:p w14:paraId="4E09E1AB" w14:textId="5BA1E780" w:rsidR="009949F8" w:rsidRPr="00923FD1" w:rsidRDefault="009949F8" w:rsidP="00BE580B">
      <w:pPr>
        <w:pStyle w:val="Verso"/>
        <w:rPr>
          <w:noProof/>
        </w:rPr>
      </w:pPr>
      <w:r w:rsidRPr="00923FD1">
        <w:rPr>
          <w:noProof/>
        </w:rPr>
        <w:tab/>
      </w:r>
      <w:r w:rsidRPr="00923FD1">
        <w:rPr>
          <w:noProof/>
        </w:rPr>
        <w:tab/>
        <w:t xml:space="preserve">  </w:t>
      </w:r>
      <w:r w:rsidR="003E5DB6" w:rsidRPr="00923FD1">
        <w:rPr>
          <w:noProof/>
        </w:rPr>
        <w:tab/>
        <w:t xml:space="preserve">  </w:t>
      </w:r>
      <w:r w:rsidRPr="00923FD1">
        <w:rPr>
          <w:noProof/>
        </w:rPr>
        <w:t>Vuesas mercedes se sienten.</w:t>
      </w:r>
    </w:p>
    <w:p w14:paraId="3799480C" w14:textId="0E6DB912" w:rsidR="00BE580B" w:rsidRPr="00923FD1" w:rsidRDefault="00BE580B" w:rsidP="00BE580B">
      <w:pPr>
        <w:pStyle w:val="Personaje"/>
        <w:rPr>
          <w:noProof/>
        </w:rPr>
      </w:pPr>
      <w:r w:rsidRPr="00923FD1">
        <w:rPr>
          <w:noProof/>
        </w:rPr>
        <w:t>juan</w:t>
      </w:r>
    </w:p>
    <w:p w14:paraId="6C233A68" w14:textId="55C66839" w:rsidR="009949F8" w:rsidRPr="00923FD1" w:rsidRDefault="009949F8" w:rsidP="00BE580B">
      <w:pPr>
        <w:pStyle w:val="Verso"/>
        <w:rPr>
          <w:noProof/>
        </w:rPr>
      </w:pPr>
      <w:r w:rsidRPr="00923FD1">
        <w:rPr>
          <w:noProof/>
        </w:rPr>
        <w:tab/>
      </w:r>
      <w:r w:rsidRPr="00923FD1">
        <w:rPr>
          <w:noProof/>
        </w:rPr>
        <w:tab/>
      </w:r>
      <w:r w:rsidRPr="00923FD1">
        <w:rPr>
          <w:noProof/>
        </w:rPr>
        <w:tab/>
      </w:r>
      <w:bookmarkStart w:id="7" w:name="_Hlk48394369"/>
      <w:r w:rsidRPr="00923FD1">
        <w:rPr>
          <w:noProof/>
        </w:rPr>
        <w:t xml:space="preserve">Antes </w:t>
      </w:r>
      <w:bookmarkEnd w:id="7"/>
      <w:r w:rsidRPr="00923FD1">
        <w:rPr>
          <w:noProof/>
        </w:rPr>
        <w:t>nos queremos ir.</w:t>
      </w:r>
    </w:p>
    <w:p w14:paraId="70A2ED46" w14:textId="35759A9B" w:rsidR="00BE580B" w:rsidRPr="00923FD1" w:rsidRDefault="00BE580B" w:rsidP="00BE580B">
      <w:pPr>
        <w:pStyle w:val="Personaje"/>
        <w:rPr>
          <w:noProof/>
        </w:rPr>
      </w:pPr>
      <w:r w:rsidRPr="00923FD1">
        <w:rPr>
          <w:noProof/>
        </w:rPr>
        <w:t>carlos</w:t>
      </w:r>
    </w:p>
    <w:p w14:paraId="1E848718" w14:textId="56336FE7"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Si yo he venido a impedir</w:t>
      </w:r>
      <w:r w:rsidRPr="00923FD1">
        <w:rPr>
          <w:noProof/>
        </w:rPr>
        <w:tab/>
      </w:r>
      <w:r w:rsidRPr="00923FD1">
        <w:rPr>
          <w:noProof/>
        </w:rPr>
        <w:tab/>
      </w:r>
      <w:r w:rsidRPr="00923FD1">
        <w:rPr>
          <w:noProof/>
        </w:rPr>
        <w:tab/>
      </w:r>
      <w:r w:rsidRPr="00923FD1">
        <w:rPr>
          <w:noProof/>
        </w:rPr>
        <w:tab/>
      </w:r>
      <w:r w:rsidRPr="00923FD1">
        <w:rPr>
          <w:noProof/>
        </w:rPr>
        <w:tab/>
      </w:r>
    </w:p>
    <w:p w14:paraId="5D3F58FE" w14:textId="77777777" w:rsidR="009949F8" w:rsidRPr="00923FD1" w:rsidRDefault="009949F8" w:rsidP="00BE580B">
      <w:pPr>
        <w:pStyle w:val="Verso"/>
        <w:rPr>
          <w:noProof/>
        </w:rPr>
      </w:pPr>
      <w:r w:rsidRPr="00923FD1">
        <w:rPr>
          <w:noProof/>
        </w:rPr>
        <w:tab/>
      </w:r>
      <w:r w:rsidRPr="00923FD1">
        <w:rPr>
          <w:noProof/>
        </w:rPr>
        <w:tab/>
      </w:r>
      <w:r w:rsidRPr="00923FD1">
        <w:rPr>
          <w:noProof/>
        </w:rPr>
        <w:tab/>
        <w:t>que aquí serviros intenten</w:t>
      </w:r>
    </w:p>
    <w:p w14:paraId="6245E7BB"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estos caballeros hoy,</w:t>
      </w:r>
    </w:p>
    <w:p w14:paraId="2ED7DA82" w14:textId="77777777" w:rsidR="009949F8" w:rsidRPr="00923FD1" w:rsidRDefault="009949F8" w:rsidP="00BE580B">
      <w:pPr>
        <w:pStyle w:val="Verso"/>
        <w:rPr>
          <w:noProof/>
        </w:rPr>
      </w:pPr>
      <w:r w:rsidRPr="00923FD1">
        <w:rPr>
          <w:noProof/>
        </w:rPr>
        <w:tab/>
      </w:r>
      <w:r w:rsidRPr="00923FD1">
        <w:rPr>
          <w:noProof/>
        </w:rPr>
        <w:tab/>
      </w:r>
      <w:r w:rsidRPr="00923FD1">
        <w:rPr>
          <w:noProof/>
        </w:rPr>
        <w:tab/>
      </w:r>
      <w:bookmarkStart w:id="8" w:name="_Hlk48395719"/>
      <w:r w:rsidRPr="00923FD1">
        <w:rPr>
          <w:noProof/>
        </w:rPr>
        <w:t>mejor es que yo me vaya</w:t>
      </w:r>
      <w:bookmarkEnd w:id="8"/>
      <w:r w:rsidRPr="00923FD1">
        <w:rPr>
          <w:noProof/>
        </w:rPr>
        <w:t>.</w:t>
      </w:r>
    </w:p>
    <w:p w14:paraId="4981CD41" w14:textId="13AC1A4F" w:rsidR="00BE580B" w:rsidRPr="00923FD1" w:rsidRDefault="00BE580B" w:rsidP="00BE580B">
      <w:pPr>
        <w:pStyle w:val="Personaje"/>
        <w:rPr>
          <w:noProof/>
        </w:rPr>
      </w:pPr>
      <w:r w:rsidRPr="00923FD1">
        <w:rPr>
          <w:noProof/>
        </w:rPr>
        <w:t>juan</w:t>
      </w:r>
    </w:p>
    <w:p w14:paraId="29E68472" w14:textId="2D7A57AA" w:rsidR="009949F8" w:rsidRPr="00923FD1" w:rsidRDefault="009949F8" w:rsidP="00BE580B">
      <w:pPr>
        <w:pStyle w:val="Verso"/>
        <w:rPr>
          <w:noProof/>
        </w:rPr>
      </w:pPr>
      <w:r w:rsidRPr="00923FD1">
        <w:rPr>
          <w:noProof/>
        </w:rPr>
        <w:tab/>
      </w:r>
      <w:r w:rsidRPr="00923FD1">
        <w:rPr>
          <w:noProof/>
        </w:rPr>
        <w:tab/>
      </w:r>
      <w:r w:rsidRPr="00923FD1">
        <w:rPr>
          <w:noProof/>
        </w:rPr>
        <w:tab/>
        <w:t>Antes no es justo que haya</w:t>
      </w:r>
    </w:p>
    <w:p w14:paraId="0B73CD61" w14:textId="0E58C4FE" w:rsidR="009949F8" w:rsidRPr="00923FD1" w:rsidRDefault="009949F8" w:rsidP="00BE580B">
      <w:pPr>
        <w:pStyle w:val="Verso"/>
        <w:rPr>
          <w:noProof/>
        </w:rPr>
      </w:pPr>
      <w:r w:rsidRPr="00923FD1">
        <w:rPr>
          <w:noProof/>
        </w:rPr>
        <w:tab/>
      </w:r>
      <w:r w:rsidRPr="00923FD1">
        <w:rPr>
          <w:noProof/>
        </w:rPr>
        <w:tab/>
      </w:r>
      <w:r w:rsidRPr="00923FD1">
        <w:rPr>
          <w:noProof/>
        </w:rPr>
        <w:tab/>
        <w:t>quien os canse: yo me voy.</w:t>
      </w:r>
      <w:r w:rsidRPr="00923FD1">
        <w:rPr>
          <w:noProof/>
        </w:rPr>
        <w:tab/>
      </w:r>
      <w:r w:rsidRPr="00923FD1">
        <w:rPr>
          <w:noProof/>
        </w:rPr>
        <w:tab/>
      </w:r>
      <w:r w:rsidRPr="00923FD1">
        <w:rPr>
          <w:noProof/>
        </w:rPr>
        <w:tab/>
      </w:r>
      <w:r w:rsidRPr="00923FD1">
        <w:rPr>
          <w:noProof/>
        </w:rPr>
        <w:tab/>
      </w:r>
      <w:r w:rsidRPr="00923FD1">
        <w:rPr>
          <w:noProof/>
        </w:rPr>
        <w:tab/>
      </w:r>
    </w:p>
    <w:p w14:paraId="3C3132AD" w14:textId="4671EA05" w:rsidR="00BE580B" w:rsidRPr="00923FD1" w:rsidRDefault="00BE580B" w:rsidP="00BE580B">
      <w:pPr>
        <w:pStyle w:val="Personaje"/>
        <w:rPr>
          <w:noProof/>
        </w:rPr>
      </w:pPr>
      <w:r w:rsidRPr="00923FD1">
        <w:rPr>
          <w:noProof/>
        </w:rPr>
        <w:t>violante</w:t>
      </w:r>
    </w:p>
    <w:p w14:paraId="749AAC0C" w14:textId="218F8A04" w:rsidR="009949F8" w:rsidRPr="00923FD1" w:rsidRDefault="009949F8" w:rsidP="00BE580B">
      <w:pPr>
        <w:pStyle w:val="Verso"/>
        <w:rPr>
          <w:noProof/>
        </w:rPr>
      </w:pPr>
      <w:r w:rsidRPr="00923FD1">
        <w:rPr>
          <w:noProof/>
        </w:rPr>
        <w:tab/>
      </w:r>
      <w:r w:rsidRPr="00923FD1">
        <w:rPr>
          <w:noProof/>
        </w:rPr>
        <w:tab/>
        <w:t xml:space="preserve">  </w:t>
      </w:r>
      <w:r w:rsidR="003E5DB6" w:rsidRPr="00923FD1">
        <w:rPr>
          <w:noProof/>
        </w:rPr>
        <w:tab/>
        <w:t xml:space="preserve">  </w:t>
      </w:r>
      <w:r w:rsidRPr="00923FD1">
        <w:rPr>
          <w:noProof/>
        </w:rPr>
        <w:t>Eso no, por vida mía;</w:t>
      </w:r>
    </w:p>
    <w:p w14:paraId="6CC72FD5" w14:textId="77777777" w:rsidR="009949F8" w:rsidRPr="00923FD1" w:rsidRDefault="009949F8" w:rsidP="00BE580B">
      <w:pPr>
        <w:pStyle w:val="Verso"/>
        <w:rPr>
          <w:noProof/>
        </w:rPr>
      </w:pPr>
      <w:r w:rsidRPr="00923FD1">
        <w:rPr>
          <w:noProof/>
        </w:rPr>
        <w:tab/>
      </w:r>
      <w:r w:rsidRPr="00923FD1">
        <w:rPr>
          <w:noProof/>
        </w:rPr>
        <w:tab/>
      </w:r>
      <w:r w:rsidRPr="00923FD1">
        <w:rPr>
          <w:noProof/>
        </w:rPr>
        <w:tab/>
        <w:t>y todos se han de sentar.</w:t>
      </w:r>
    </w:p>
    <w:p w14:paraId="1B45BE9F" w14:textId="5DAEA523" w:rsidR="00BE580B" w:rsidRPr="00923FD1" w:rsidRDefault="00BE580B" w:rsidP="00BE580B">
      <w:pPr>
        <w:pStyle w:val="Personaje"/>
        <w:rPr>
          <w:noProof/>
        </w:rPr>
      </w:pPr>
      <w:r w:rsidRPr="00923FD1">
        <w:rPr>
          <w:noProof/>
        </w:rPr>
        <w:t>juan</w:t>
      </w:r>
    </w:p>
    <w:p w14:paraId="3082F8BD" w14:textId="35F88CFE" w:rsidR="009949F8" w:rsidRPr="00923FD1" w:rsidRDefault="009949F8" w:rsidP="00BE580B">
      <w:pPr>
        <w:pStyle w:val="Verso"/>
        <w:rPr>
          <w:noProof/>
        </w:rPr>
      </w:pPr>
      <w:r w:rsidRPr="00923FD1">
        <w:rPr>
          <w:noProof/>
        </w:rPr>
        <w:tab/>
      </w:r>
      <w:r w:rsidRPr="00923FD1">
        <w:rPr>
          <w:noProof/>
        </w:rPr>
        <w:tab/>
      </w:r>
      <w:r w:rsidRPr="00923FD1">
        <w:rPr>
          <w:noProof/>
        </w:rPr>
        <w:tab/>
        <w:t xml:space="preserve">Si en eso os pienso </w:t>
      </w:r>
      <w:bookmarkStart w:id="9" w:name="_Hlk48398855"/>
      <w:r w:rsidRPr="00923FD1">
        <w:rPr>
          <w:noProof/>
        </w:rPr>
        <w:t>obligar</w:t>
      </w:r>
      <w:bookmarkEnd w:id="9"/>
      <w:r w:rsidRPr="00923FD1">
        <w:rPr>
          <w:noProof/>
        </w:rPr>
        <w:t>,</w:t>
      </w:r>
    </w:p>
    <w:p w14:paraId="2B8D35F7" w14:textId="77777777"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siéntome por cortesía.</w:t>
      </w:r>
    </w:p>
    <w:p w14:paraId="17358736" w14:textId="7B90E1A1" w:rsidR="00BE580B" w:rsidRPr="00923FD1" w:rsidRDefault="00BE580B" w:rsidP="00BE580B">
      <w:pPr>
        <w:pStyle w:val="Personaje"/>
        <w:rPr>
          <w:noProof/>
        </w:rPr>
      </w:pPr>
      <w:r w:rsidRPr="00923FD1">
        <w:rPr>
          <w:noProof/>
        </w:rPr>
        <w:t>julio</w:t>
      </w:r>
    </w:p>
    <w:p w14:paraId="635C0D42" w14:textId="7E89F01A" w:rsidR="009949F8" w:rsidRPr="00923FD1" w:rsidRDefault="009949F8" w:rsidP="00BE580B">
      <w:pPr>
        <w:pStyle w:val="Verso"/>
        <w:rPr>
          <w:noProof/>
        </w:rPr>
      </w:pPr>
      <w:r w:rsidRPr="00923FD1">
        <w:rPr>
          <w:noProof/>
        </w:rPr>
        <w:tab/>
      </w:r>
      <w:r w:rsidRPr="00923FD1">
        <w:rPr>
          <w:noProof/>
        </w:rPr>
        <w:tab/>
      </w:r>
      <w:r w:rsidRPr="00923FD1">
        <w:rPr>
          <w:noProof/>
        </w:rPr>
        <w:tab/>
        <w:t xml:space="preserve">  (¿Es este trato mejor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5D759695"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que el de Isabel?</w:t>
      </w:r>
    </w:p>
    <w:p w14:paraId="53785D81" w14:textId="4BA7F00F" w:rsidR="00BE580B" w:rsidRPr="00923FD1" w:rsidRDefault="00BE580B" w:rsidP="00BE580B">
      <w:pPr>
        <w:pStyle w:val="Personaje"/>
        <w:rPr>
          <w:noProof/>
        </w:rPr>
      </w:pPr>
      <w:r w:rsidRPr="00923FD1">
        <w:rPr>
          <w:noProof/>
        </w:rPr>
        <w:t>carlos</w:t>
      </w:r>
    </w:p>
    <w:p w14:paraId="031ECAC4" w14:textId="641E6BF8"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t xml:space="preserve">    </w:t>
      </w:r>
      <w:r w:rsidR="003E5DB6" w:rsidRPr="00923FD1">
        <w:rPr>
          <w:noProof/>
        </w:rPr>
        <w:tab/>
      </w:r>
      <w:r w:rsidR="003E5DB6" w:rsidRPr="00923FD1">
        <w:t xml:space="preserve">  </w:t>
      </w:r>
      <w:r w:rsidRPr="00923FD1">
        <w:t>Calla, necio.</w:t>
      </w:r>
    </w:p>
    <w:p w14:paraId="05892504" w14:textId="795DCE2F" w:rsidR="00BE580B" w:rsidRPr="00923FD1" w:rsidRDefault="00BE580B" w:rsidP="00BE580B">
      <w:pPr>
        <w:pStyle w:val="Personaje"/>
        <w:rPr>
          <w:noProof/>
        </w:rPr>
      </w:pPr>
      <w:r w:rsidRPr="00923FD1">
        <w:rPr>
          <w:noProof/>
        </w:rPr>
        <w:t>julio</w:t>
      </w:r>
    </w:p>
    <w:p w14:paraId="4F55859D" w14:textId="52EDBD6F" w:rsidR="009949F8" w:rsidRPr="00923FD1" w:rsidRDefault="009949F8" w:rsidP="00BE580B">
      <w:pPr>
        <w:pStyle w:val="Verso"/>
        <w:rPr>
          <w:noProof/>
        </w:rPr>
      </w:pPr>
      <w:r w:rsidRPr="00923FD1">
        <w:rPr>
          <w:noProof/>
        </w:rPr>
        <w:tab/>
      </w:r>
      <w:r w:rsidRPr="00923FD1">
        <w:rPr>
          <w:noProof/>
        </w:rPr>
        <w:tab/>
      </w:r>
      <w:r w:rsidRPr="00923FD1">
        <w:rPr>
          <w:noProof/>
        </w:rPr>
        <w:tab/>
        <w:t xml:space="preserve">No está en la riqueza </w:t>
      </w:r>
      <w:bookmarkStart w:id="10" w:name="_Hlk48399165"/>
      <w:r w:rsidRPr="00923FD1">
        <w:rPr>
          <w:noProof/>
        </w:rPr>
        <w:t>el precio</w:t>
      </w:r>
      <w:bookmarkEnd w:id="10"/>
      <w:r w:rsidRPr="00923FD1">
        <w:rPr>
          <w:noProof/>
        </w:rPr>
        <w:t>,</w:t>
      </w:r>
    </w:p>
    <w:p w14:paraId="1EF3ABA9" w14:textId="77777777" w:rsidR="009949F8" w:rsidRPr="00923FD1" w:rsidRDefault="009949F8" w:rsidP="00BE580B">
      <w:pPr>
        <w:pStyle w:val="Verso"/>
        <w:rPr>
          <w:noProof/>
        </w:rPr>
      </w:pPr>
      <w:r w:rsidRPr="00923FD1">
        <w:rPr>
          <w:noProof/>
        </w:rPr>
        <w:tab/>
      </w:r>
      <w:r w:rsidRPr="00923FD1">
        <w:rPr>
          <w:noProof/>
        </w:rPr>
        <w:tab/>
      </w:r>
      <w:r w:rsidRPr="00923FD1">
        <w:rPr>
          <w:noProof/>
        </w:rPr>
        <w:tab/>
        <w:t>sino en la virtud, señor.</w:t>
      </w:r>
    </w:p>
    <w:p w14:paraId="050D31CA"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¡Mal hayan </w:t>
      </w:r>
      <w:bookmarkStart w:id="11" w:name="_Hlk48399447"/>
      <w:r w:rsidRPr="00923FD1">
        <w:rPr>
          <w:noProof/>
        </w:rPr>
        <w:t>los ademanes</w:t>
      </w:r>
      <w:bookmarkEnd w:id="11"/>
      <w:r w:rsidRPr="00923FD1">
        <w:rPr>
          <w:noProof/>
        </w:rPr>
        <w:t>,</w:t>
      </w:r>
    </w:p>
    <w:p w14:paraId="663BB91E" w14:textId="0CCD1F9E" w:rsidR="009949F8" w:rsidRPr="00923FD1" w:rsidRDefault="009949F8" w:rsidP="00BE580B">
      <w:pPr>
        <w:pStyle w:val="Verso"/>
        <w:rPr>
          <w:noProof/>
        </w:rPr>
      </w:pPr>
      <w:r w:rsidRPr="00923FD1">
        <w:rPr>
          <w:noProof/>
        </w:rPr>
        <w:tab/>
      </w:r>
      <w:r w:rsidRPr="00923FD1">
        <w:rPr>
          <w:noProof/>
        </w:rPr>
        <w:tab/>
      </w:r>
      <w:r w:rsidRPr="00923FD1">
        <w:rPr>
          <w:noProof/>
        </w:rPr>
        <w:tab/>
        <w:t>amén, y quien gusta de ellos!</w:t>
      </w:r>
      <w:r w:rsidRPr="00923FD1">
        <w:rPr>
          <w:noProof/>
        </w:rPr>
        <w:tab/>
      </w:r>
      <w:r w:rsidRPr="00923FD1">
        <w:rPr>
          <w:noProof/>
        </w:rPr>
        <w:tab/>
      </w:r>
      <w:r w:rsidRPr="00923FD1">
        <w:rPr>
          <w:noProof/>
        </w:rPr>
        <w:tab/>
      </w:r>
      <w:r w:rsidRPr="00923FD1">
        <w:rPr>
          <w:noProof/>
        </w:rPr>
        <w:tab/>
      </w:r>
      <w:r w:rsidRPr="00923FD1">
        <w:rPr>
          <w:noProof/>
        </w:rPr>
        <w:tab/>
      </w:r>
    </w:p>
    <w:p w14:paraId="1C39B095"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Mira que </w:t>
      </w:r>
      <w:bookmarkStart w:id="12" w:name="_Hlk48399368"/>
      <w:r w:rsidRPr="00923FD1">
        <w:rPr>
          <w:noProof/>
        </w:rPr>
        <w:t>de los cabellos</w:t>
      </w:r>
      <w:bookmarkEnd w:id="12"/>
    </w:p>
    <w:p w14:paraId="6C380131" w14:textId="77777777" w:rsidR="009949F8" w:rsidRPr="00923FD1" w:rsidRDefault="009949F8" w:rsidP="00BE580B">
      <w:pPr>
        <w:pStyle w:val="Verso"/>
        <w:rPr>
          <w:noProof/>
        </w:rPr>
      </w:pPr>
      <w:r w:rsidRPr="00923FD1">
        <w:rPr>
          <w:noProof/>
        </w:rPr>
        <w:tab/>
      </w:r>
      <w:r w:rsidRPr="00923FD1">
        <w:rPr>
          <w:noProof/>
        </w:rPr>
        <w:tab/>
      </w:r>
      <w:r w:rsidRPr="00923FD1">
        <w:rPr>
          <w:noProof/>
        </w:rPr>
        <w:tab/>
        <w:t>tienes estos dos galanes.</w:t>
      </w:r>
    </w:p>
    <w:p w14:paraId="3B92B66D"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Deja solo al de Sevilla,</w:t>
      </w:r>
    </w:p>
    <w:p w14:paraId="066D56BB" w14:textId="77777777" w:rsidR="009949F8" w:rsidRPr="00923FD1" w:rsidRDefault="009949F8" w:rsidP="00BE580B">
      <w:pPr>
        <w:pStyle w:val="Verso"/>
        <w:rPr>
          <w:noProof/>
        </w:rPr>
      </w:pPr>
      <w:r w:rsidRPr="00923FD1">
        <w:rPr>
          <w:noProof/>
        </w:rPr>
        <w:tab/>
      </w:r>
      <w:r w:rsidRPr="00923FD1">
        <w:rPr>
          <w:noProof/>
        </w:rPr>
        <w:tab/>
      </w:r>
      <w:r w:rsidRPr="00923FD1">
        <w:rPr>
          <w:noProof/>
        </w:rPr>
        <w:tab/>
        <w:t>que no es bien que tú te quedes.)</w:t>
      </w:r>
    </w:p>
    <w:p w14:paraId="7EA418F6" w14:textId="785E9950" w:rsidR="00BE580B" w:rsidRPr="00923FD1" w:rsidRDefault="00BE580B" w:rsidP="00BE580B">
      <w:pPr>
        <w:pStyle w:val="Personaje"/>
        <w:rPr>
          <w:noProof/>
        </w:rPr>
      </w:pPr>
      <w:r w:rsidRPr="00923FD1">
        <w:rPr>
          <w:noProof/>
        </w:rPr>
        <w:t>violante</w:t>
      </w:r>
    </w:p>
    <w:p w14:paraId="2BA50353" w14:textId="3442A1C7"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¿Quiérenme vuesas mercedes</w:t>
      </w:r>
      <w:r w:rsidRPr="00923FD1">
        <w:rPr>
          <w:noProof/>
        </w:rPr>
        <w:tab/>
      </w:r>
      <w:r w:rsidRPr="00923FD1">
        <w:rPr>
          <w:noProof/>
        </w:rPr>
        <w:tab/>
      </w:r>
      <w:r w:rsidRPr="00923FD1">
        <w:rPr>
          <w:noProof/>
        </w:rPr>
        <w:tab/>
      </w:r>
      <w:r w:rsidRPr="00923FD1">
        <w:rPr>
          <w:noProof/>
        </w:rPr>
        <w:tab/>
      </w:r>
    </w:p>
    <w:p w14:paraId="747D5440" w14:textId="77777777" w:rsidR="009949F8" w:rsidRPr="00923FD1" w:rsidRDefault="009949F8" w:rsidP="00BE580B">
      <w:pPr>
        <w:pStyle w:val="Verso"/>
        <w:rPr>
          <w:noProof/>
        </w:rPr>
      </w:pPr>
      <w:r w:rsidRPr="00923FD1">
        <w:rPr>
          <w:noProof/>
        </w:rPr>
        <w:tab/>
      </w:r>
      <w:r w:rsidRPr="00923FD1">
        <w:rPr>
          <w:noProof/>
        </w:rPr>
        <w:tab/>
      </w:r>
      <w:r w:rsidRPr="00923FD1">
        <w:rPr>
          <w:noProof/>
        </w:rPr>
        <w:tab/>
        <w:t>rifar una cadenilla?</w:t>
      </w:r>
    </w:p>
    <w:p w14:paraId="5BF6F36F" w14:textId="2BE5DE10" w:rsidR="00BE580B" w:rsidRPr="00923FD1" w:rsidRDefault="00BE580B" w:rsidP="00BE580B">
      <w:pPr>
        <w:pStyle w:val="Personaje"/>
        <w:rPr>
          <w:noProof/>
        </w:rPr>
      </w:pPr>
      <w:r w:rsidRPr="00923FD1">
        <w:rPr>
          <w:noProof/>
        </w:rPr>
        <w:t>hipólito</w:t>
      </w:r>
    </w:p>
    <w:p w14:paraId="071617EF" w14:textId="4FB450BA"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 xml:space="preserve">  Yo por mí digo que sí.</w:t>
      </w:r>
    </w:p>
    <w:p w14:paraId="1E3C8F76" w14:textId="145859CE" w:rsidR="00BE580B" w:rsidRPr="00923FD1" w:rsidRDefault="00BE580B" w:rsidP="00BE580B">
      <w:pPr>
        <w:pStyle w:val="Personaje"/>
        <w:rPr>
          <w:noProof/>
        </w:rPr>
      </w:pPr>
      <w:r w:rsidRPr="00923FD1">
        <w:rPr>
          <w:noProof/>
        </w:rPr>
        <w:t>carlos</w:t>
      </w:r>
    </w:p>
    <w:p w14:paraId="75A0E8E3" w14:textId="5389D1A7"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Pues yo, señora, aquí estoy.</w:t>
      </w:r>
    </w:p>
    <w:p w14:paraId="682A71FF" w14:textId="3F642472" w:rsidR="00BE580B" w:rsidRPr="00923FD1" w:rsidRDefault="00BE580B" w:rsidP="00BE580B">
      <w:pPr>
        <w:pStyle w:val="Personaje"/>
        <w:rPr>
          <w:noProof/>
        </w:rPr>
      </w:pPr>
      <w:r w:rsidRPr="00923FD1">
        <w:rPr>
          <w:noProof/>
        </w:rPr>
        <w:t>violante</w:t>
      </w:r>
    </w:p>
    <w:p w14:paraId="39134E17" w14:textId="693CC497" w:rsidR="009949F8" w:rsidRPr="00923FD1" w:rsidRDefault="009949F8" w:rsidP="005438EB">
      <w:pPr>
        <w:pStyle w:val="Partidoincial"/>
        <w:rPr>
          <w:noProof/>
        </w:rPr>
      </w:pPr>
      <w:r w:rsidRPr="00923FD1">
        <w:rPr>
          <w:noProof/>
        </w:rPr>
        <w:tab/>
      </w:r>
      <w:r w:rsidRPr="00923FD1">
        <w:rPr>
          <w:noProof/>
        </w:rPr>
        <w:tab/>
      </w:r>
      <w:r w:rsidR="003E5DB6" w:rsidRPr="00923FD1">
        <w:rPr>
          <w:noProof/>
        </w:rPr>
        <w:tab/>
      </w:r>
      <w:r w:rsidRPr="00923FD1">
        <w:rPr>
          <w:noProof/>
        </w:rPr>
        <w:t>¿Y vos, don Juan?</w:t>
      </w:r>
    </w:p>
    <w:p w14:paraId="6DA0726E" w14:textId="3F52D8E7" w:rsidR="00BE580B" w:rsidRPr="00923FD1" w:rsidRDefault="00BE580B" w:rsidP="00BE580B">
      <w:pPr>
        <w:pStyle w:val="Personaje"/>
        <w:rPr>
          <w:noProof/>
        </w:rPr>
      </w:pPr>
      <w:r w:rsidRPr="00923FD1">
        <w:rPr>
          <w:noProof/>
        </w:rPr>
        <w:t>juan</w:t>
      </w:r>
    </w:p>
    <w:p w14:paraId="34A7AB7D" w14:textId="007041FF"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Vuestro soy.</w:t>
      </w:r>
    </w:p>
    <w:p w14:paraId="5E9073E6" w14:textId="66BB2E45" w:rsidR="00BE580B" w:rsidRPr="00923FD1" w:rsidRDefault="00BE580B" w:rsidP="00BE580B">
      <w:pPr>
        <w:pStyle w:val="Personaje"/>
        <w:rPr>
          <w:noProof/>
        </w:rPr>
      </w:pPr>
      <w:r w:rsidRPr="00923FD1">
        <w:rPr>
          <w:noProof/>
        </w:rPr>
        <w:t>violante</w:t>
      </w:r>
    </w:p>
    <w:p w14:paraId="1F6A99CD" w14:textId="7B451DAA"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¿Cómo respondéis así?</w:t>
      </w:r>
      <w:r w:rsidRPr="00923FD1">
        <w:rPr>
          <w:noProof/>
        </w:rPr>
        <w:tab/>
      </w:r>
      <w:r w:rsidRPr="00923FD1">
        <w:rPr>
          <w:noProof/>
        </w:rPr>
        <w:tab/>
      </w:r>
      <w:r w:rsidRPr="00923FD1">
        <w:rPr>
          <w:noProof/>
        </w:rPr>
        <w:tab/>
      </w:r>
      <w:r w:rsidRPr="00923FD1">
        <w:rPr>
          <w:noProof/>
        </w:rPr>
        <w:tab/>
      </w:r>
      <w:r w:rsidRPr="00923FD1">
        <w:rPr>
          <w:noProof/>
        </w:rPr>
        <w:tab/>
      </w:r>
    </w:p>
    <w:p w14:paraId="579B1A93"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Qué estraño estáis. ¡Naipes, hola!</w:t>
      </w:r>
    </w:p>
    <w:p w14:paraId="0C7983E8" w14:textId="2CC60731" w:rsidR="00BE580B" w:rsidRPr="00923FD1" w:rsidRDefault="00BE580B" w:rsidP="00BE580B">
      <w:pPr>
        <w:pStyle w:val="Personaje"/>
        <w:rPr>
          <w:noProof/>
        </w:rPr>
      </w:pPr>
      <w:r w:rsidRPr="00923FD1">
        <w:rPr>
          <w:noProof/>
        </w:rPr>
        <w:lastRenderedPageBreak/>
        <w:t>hipólito</w:t>
      </w:r>
    </w:p>
    <w:p w14:paraId="74574FB8" w14:textId="758DA8F4" w:rsidR="009949F8" w:rsidRPr="00923FD1" w:rsidRDefault="009949F8" w:rsidP="005438EB">
      <w:pPr>
        <w:pStyle w:val="Partidoincial"/>
        <w:rPr>
          <w:noProof/>
        </w:rPr>
      </w:pPr>
      <w:r w:rsidRPr="00923FD1">
        <w:rPr>
          <w:noProof/>
        </w:rPr>
        <w:tab/>
      </w:r>
      <w:r w:rsidRPr="00923FD1">
        <w:rPr>
          <w:noProof/>
        </w:rPr>
        <w:tab/>
      </w:r>
      <w:r w:rsidR="003E5DB6" w:rsidRPr="00923FD1">
        <w:rPr>
          <w:noProof/>
        </w:rPr>
        <w:tab/>
      </w:r>
      <w:r w:rsidRPr="00923FD1">
        <w:rPr>
          <w:noProof/>
        </w:rPr>
        <w:t>¿Cómo ha de ser?</w:t>
      </w:r>
    </w:p>
    <w:p w14:paraId="29C170D1" w14:textId="7D11BC84" w:rsidR="00BE580B" w:rsidRPr="00923FD1" w:rsidRDefault="00BE580B" w:rsidP="00BE580B">
      <w:pPr>
        <w:pStyle w:val="Personaje"/>
        <w:rPr>
          <w:noProof/>
        </w:rPr>
      </w:pPr>
      <w:r w:rsidRPr="00923FD1">
        <w:rPr>
          <w:noProof/>
        </w:rPr>
        <w:t>juan</w:t>
      </w:r>
    </w:p>
    <w:p w14:paraId="549A2946" w14:textId="665D70E8"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Pr="00923FD1">
        <w:t>¿Bastará</w:t>
      </w:r>
    </w:p>
    <w:p w14:paraId="392E3DC5"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a una quínola?</w:t>
      </w:r>
    </w:p>
    <w:p w14:paraId="481C2EBC" w14:textId="7C39ADAC" w:rsidR="00BE580B" w:rsidRPr="00923FD1" w:rsidRDefault="00BE580B" w:rsidP="00BE580B">
      <w:pPr>
        <w:pStyle w:val="Personaje"/>
        <w:rPr>
          <w:noProof/>
        </w:rPr>
      </w:pPr>
      <w:r w:rsidRPr="00923FD1">
        <w:rPr>
          <w:noProof/>
        </w:rPr>
        <w:t>carlos</w:t>
      </w:r>
    </w:p>
    <w:p w14:paraId="3E047227" w14:textId="56978702"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003E5DB6" w:rsidRPr="00923FD1">
        <w:rPr>
          <w:noProof/>
        </w:rPr>
        <w:tab/>
      </w:r>
      <w:r w:rsidRPr="00923FD1">
        <w:t>Sí hará.</w:t>
      </w:r>
    </w:p>
    <w:p w14:paraId="130D07F3" w14:textId="75F6B4AA" w:rsidR="00BE580B" w:rsidRPr="00923FD1" w:rsidRDefault="00BE580B" w:rsidP="00BE580B">
      <w:pPr>
        <w:pStyle w:val="Personaje"/>
        <w:rPr>
          <w:noProof/>
        </w:rPr>
      </w:pPr>
      <w:r w:rsidRPr="00923FD1">
        <w:rPr>
          <w:noProof/>
        </w:rPr>
        <w:t>juan</w:t>
      </w:r>
    </w:p>
    <w:p w14:paraId="4B9C15DD" w14:textId="169CA906" w:rsidR="009949F8" w:rsidRPr="00923FD1" w:rsidRDefault="009949F8" w:rsidP="00BE580B">
      <w:pPr>
        <w:pStyle w:val="Verso"/>
        <w:rPr>
          <w:noProof/>
        </w:rPr>
      </w:pPr>
      <w:r w:rsidRPr="00923FD1">
        <w:rPr>
          <w:noProof/>
        </w:rPr>
        <w:tab/>
      </w:r>
      <w:r w:rsidRPr="00923FD1">
        <w:rPr>
          <w:noProof/>
        </w:rPr>
        <w:tab/>
      </w:r>
      <w:r w:rsidRPr="00923FD1">
        <w:rPr>
          <w:noProof/>
        </w:rPr>
        <w:tab/>
        <w:t>Pues va a una quínola sola.</w:t>
      </w:r>
    </w:p>
    <w:p w14:paraId="3DFF9501"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  ¿Qué precio?</w:t>
      </w:r>
    </w:p>
    <w:p w14:paraId="4965E8D3" w14:textId="65A1CA01" w:rsidR="00BE580B" w:rsidRPr="00923FD1" w:rsidRDefault="00BE580B" w:rsidP="00BE580B">
      <w:pPr>
        <w:pStyle w:val="Personaje"/>
        <w:rPr>
          <w:noProof/>
        </w:rPr>
      </w:pPr>
      <w:r w:rsidRPr="00923FD1">
        <w:rPr>
          <w:noProof/>
        </w:rPr>
        <w:t>violante</w:t>
      </w:r>
    </w:p>
    <w:p w14:paraId="1104196A" w14:textId="259002D0"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003E5DB6" w:rsidRPr="00923FD1">
        <w:rPr>
          <w:noProof/>
        </w:rPr>
        <w:tab/>
      </w:r>
      <w:r w:rsidRPr="00923FD1">
        <w:t>Como no baje</w:t>
      </w:r>
      <w:r w:rsidRPr="00923FD1">
        <w:tab/>
      </w:r>
      <w:r w:rsidRPr="00923FD1">
        <w:tab/>
      </w:r>
      <w:r w:rsidRPr="00923FD1">
        <w:tab/>
      </w:r>
      <w:r w:rsidRPr="00923FD1">
        <w:tab/>
      </w:r>
      <w:r w:rsidRPr="00923FD1">
        <w:tab/>
      </w:r>
    </w:p>
    <w:p w14:paraId="654FA703" w14:textId="77777777" w:rsidR="009949F8" w:rsidRPr="00923FD1" w:rsidRDefault="009949F8" w:rsidP="00BE580B">
      <w:pPr>
        <w:pStyle w:val="Verso"/>
        <w:rPr>
          <w:noProof/>
        </w:rPr>
      </w:pPr>
      <w:r w:rsidRPr="00923FD1">
        <w:rPr>
          <w:noProof/>
        </w:rPr>
        <w:tab/>
      </w:r>
      <w:r w:rsidRPr="00923FD1">
        <w:rPr>
          <w:noProof/>
        </w:rPr>
        <w:tab/>
      </w:r>
      <w:r w:rsidRPr="00923FD1">
        <w:rPr>
          <w:noProof/>
        </w:rPr>
        <w:tab/>
        <w:t>de treinta escudos, se allana.</w:t>
      </w:r>
    </w:p>
    <w:p w14:paraId="165FFF6E" w14:textId="7BD6E2C5" w:rsidR="00BE580B" w:rsidRPr="00923FD1" w:rsidRDefault="00BE580B" w:rsidP="00BE580B">
      <w:pPr>
        <w:pStyle w:val="Personaje"/>
        <w:rPr>
          <w:noProof/>
        </w:rPr>
      </w:pPr>
      <w:r w:rsidRPr="00923FD1">
        <w:rPr>
          <w:noProof/>
        </w:rPr>
        <w:t>hipólito</w:t>
      </w:r>
    </w:p>
    <w:p w14:paraId="3BC6FE13" w14:textId="7A67745B"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¡Pues alto! El mejor la gana</w:t>
      </w:r>
    </w:p>
    <w:p w14:paraId="5C0DEC87"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y </w:t>
      </w:r>
      <w:bookmarkStart w:id="13" w:name="_Hlk48408014"/>
      <w:r w:rsidRPr="00923FD1">
        <w:rPr>
          <w:noProof/>
        </w:rPr>
        <w:t xml:space="preserve">el ruin </w:t>
      </w:r>
      <w:bookmarkEnd w:id="13"/>
      <w:r w:rsidRPr="00923FD1">
        <w:rPr>
          <w:noProof/>
        </w:rPr>
        <w:t>la pierde.</w:t>
      </w:r>
    </w:p>
    <w:p w14:paraId="545B7272" w14:textId="53426A30" w:rsidR="00BE580B" w:rsidRPr="00923FD1" w:rsidRDefault="00BE580B" w:rsidP="00BE580B">
      <w:pPr>
        <w:pStyle w:val="Personaje"/>
        <w:rPr>
          <w:noProof/>
        </w:rPr>
      </w:pPr>
      <w:r w:rsidRPr="00923FD1">
        <w:rPr>
          <w:noProof/>
        </w:rPr>
        <w:t>carlos</w:t>
      </w:r>
    </w:p>
    <w:p w14:paraId="1D37D7C7" w14:textId="1E6D5D53"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t xml:space="preserve">       </w:t>
      </w:r>
      <w:r w:rsidR="003E5DB6" w:rsidRPr="00923FD1">
        <w:rPr>
          <w:noProof/>
        </w:rPr>
        <w:tab/>
        <w:t xml:space="preserve">   </w:t>
      </w:r>
      <w:r w:rsidRPr="00923FD1">
        <w:t>Baraje.</w:t>
      </w:r>
    </w:p>
    <w:p w14:paraId="06067529" w14:textId="40C96309" w:rsidR="00BE580B" w:rsidRPr="00923FD1" w:rsidRDefault="00BE580B" w:rsidP="00BE580B">
      <w:pPr>
        <w:pStyle w:val="Personaje"/>
        <w:rPr>
          <w:noProof/>
        </w:rPr>
      </w:pPr>
      <w:r w:rsidRPr="00923FD1">
        <w:rPr>
          <w:noProof/>
        </w:rPr>
        <w:t>juan</w:t>
      </w:r>
    </w:p>
    <w:p w14:paraId="025DB3E1" w14:textId="52258FB2"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  </w:t>
      </w:r>
      <w:bookmarkStart w:id="14" w:name="_Hlk48404980"/>
      <w:r w:rsidRPr="00923FD1">
        <w:rPr>
          <w:noProof/>
        </w:rPr>
        <w:t>Alzo por mano</w:t>
      </w:r>
      <w:bookmarkEnd w:id="14"/>
      <w:r w:rsidRPr="00923FD1">
        <w:rPr>
          <w:noProof/>
        </w:rPr>
        <w:t>.</w:t>
      </w:r>
    </w:p>
    <w:p w14:paraId="221804EF" w14:textId="0E820CC2" w:rsidR="00BE580B" w:rsidRPr="00923FD1" w:rsidRDefault="00BE580B" w:rsidP="00BE580B">
      <w:pPr>
        <w:pStyle w:val="Personaje"/>
        <w:rPr>
          <w:noProof/>
        </w:rPr>
      </w:pPr>
      <w:r w:rsidRPr="00923FD1">
        <w:rPr>
          <w:noProof/>
        </w:rPr>
        <w:t>hipólito</w:t>
      </w:r>
    </w:p>
    <w:p w14:paraId="5FCA7642" w14:textId="7670C732"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t xml:space="preserve">   </w:t>
      </w:r>
      <w:r w:rsidR="003E5DB6" w:rsidRPr="00923FD1">
        <w:t xml:space="preserve">         </w:t>
      </w:r>
      <w:r w:rsidRPr="00923FD1">
        <w:t xml:space="preserve"> ¡Qué sota!</w:t>
      </w:r>
    </w:p>
    <w:p w14:paraId="3CFCAC4C" w14:textId="446AB9C0" w:rsidR="00BE580B" w:rsidRPr="00923FD1" w:rsidRDefault="00BE580B" w:rsidP="00BE580B">
      <w:pPr>
        <w:pStyle w:val="Personaje"/>
        <w:rPr>
          <w:noProof/>
        </w:rPr>
      </w:pPr>
      <w:r w:rsidRPr="00923FD1">
        <w:rPr>
          <w:noProof/>
        </w:rPr>
        <w:t>carlos</w:t>
      </w:r>
    </w:p>
    <w:p w14:paraId="7527B2AB" w14:textId="5F96B4AF" w:rsidR="009949F8" w:rsidRPr="00923FD1" w:rsidRDefault="009949F8" w:rsidP="005438EB">
      <w:pPr>
        <w:pStyle w:val="Partidoincial"/>
        <w:rPr>
          <w:noProof/>
        </w:rPr>
      </w:pPr>
      <w:r w:rsidRPr="00923FD1">
        <w:rPr>
          <w:noProof/>
        </w:rPr>
        <w:tab/>
      </w:r>
      <w:r w:rsidRPr="00923FD1">
        <w:rPr>
          <w:noProof/>
        </w:rPr>
        <w:tab/>
      </w:r>
      <w:bookmarkStart w:id="15" w:name="_Hlk48404903"/>
      <w:r w:rsidR="003E5DB6" w:rsidRPr="00923FD1">
        <w:rPr>
          <w:noProof/>
        </w:rPr>
        <w:tab/>
      </w:r>
      <w:r w:rsidRPr="00923FD1">
        <w:rPr>
          <w:noProof/>
        </w:rPr>
        <w:t>Yo soy mano</w:t>
      </w:r>
      <w:bookmarkEnd w:id="15"/>
      <w:r w:rsidRPr="00923FD1">
        <w:rPr>
          <w:noProof/>
        </w:rPr>
        <w:t>.</w:t>
      </w:r>
    </w:p>
    <w:p w14:paraId="36765810" w14:textId="751D2418" w:rsidR="00BE580B" w:rsidRPr="00923FD1" w:rsidRDefault="00BE580B" w:rsidP="00BE580B">
      <w:pPr>
        <w:pStyle w:val="Personaje"/>
        <w:rPr>
          <w:noProof/>
        </w:rPr>
      </w:pPr>
      <w:r w:rsidRPr="00923FD1">
        <w:rPr>
          <w:noProof/>
        </w:rPr>
        <w:t>hipólito</w:t>
      </w:r>
    </w:p>
    <w:p w14:paraId="0EFE4229" w14:textId="20C8A960" w:rsidR="009949F8" w:rsidRPr="00923FD1" w:rsidRDefault="009949F8" w:rsidP="004B1290">
      <w:pPr>
        <w:pStyle w:val="Partidofinal"/>
      </w:pPr>
      <w:r w:rsidRPr="00923FD1">
        <w:rPr>
          <w:noProof/>
        </w:rPr>
        <w:tab/>
      </w:r>
      <w:r w:rsidRPr="00923FD1">
        <w:rPr>
          <w:noProof/>
        </w:rPr>
        <w:tab/>
      </w:r>
      <w:r w:rsidRPr="00923FD1">
        <w:rPr>
          <w:noProof/>
        </w:rPr>
        <w:tab/>
      </w:r>
      <w:r w:rsidRPr="00923FD1">
        <w:rPr>
          <w:rStyle w:val="PartidofinalCarattere"/>
        </w:rPr>
        <w:t xml:space="preserve">           </w:t>
      </w:r>
      <w:r w:rsidR="003E5DB6" w:rsidRPr="00923FD1">
        <w:rPr>
          <w:rStyle w:val="PartidofinalCarattere"/>
        </w:rPr>
        <w:t xml:space="preserve">           </w:t>
      </w:r>
      <w:r w:rsidRPr="00923FD1">
        <w:t>Y yo doy cartas.</w:t>
      </w:r>
      <w:r w:rsidRPr="00923FD1">
        <w:tab/>
      </w:r>
      <w:r w:rsidRPr="00923FD1">
        <w:tab/>
      </w:r>
      <w:r w:rsidRPr="00923FD1">
        <w:tab/>
      </w:r>
      <w:r w:rsidRPr="00923FD1">
        <w:tab/>
      </w:r>
    </w:p>
    <w:p w14:paraId="1B40A57E" w14:textId="1A19A220" w:rsidR="00BE580B" w:rsidRPr="00923FD1" w:rsidRDefault="00BE580B" w:rsidP="00BE580B">
      <w:pPr>
        <w:pStyle w:val="Personaje"/>
        <w:rPr>
          <w:noProof/>
        </w:rPr>
      </w:pPr>
      <w:r w:rsidRPr="00923FD1">
        <w:rPr>
          <w:noProof/>
        </w:rPr>
        <w:t>julio</w:t>
      </w:r>
    </w:p>
    <w:p w14:paraId="4B3CD212" w14:textId="4913E4E3" w:rsidR="009949F8" w:rsidRPr="00923FD1" w:rsidRDefault="009949F8" w:rsidP="00BE580B">
      <w:pPr>
        <w:pStyle w:val="Verso"/>
        <w:rPr>
          <w:noProof/>
        </w:rPr>
      </w:pPr>
      <w:r w:rsidRPr="00923FD1">
        <w:rPr>
          <w:noProof/>
        </w:rPr>
        <w:tab/>
      </w:r>
      <w:r w:rsidRPr="00923FD1">
        <w:rPr>
          <w:noProof/>
        </w:rPr>
        <w:tab/>
      </w:r>
      <w:r w:rsidRPr="00923FD1">
        <w:rPr>
          <w:noProof/>
        </w:rPr>
        <w:tab/>
        <w:t>¡Bueno, a fe! ¿Sietes descartas?</w:t>
      </w:r>
    </w:p>
    <w:p w14:paraId="3DE79E37" w14:textId="79AD7773" w:rsidR="00BE580B" w:rsidRPr="00923FD1" w:rsidRDefault="00BE580B" w:rsidP="00BE580B">
      <w:pPr>
        <w:pStyle w:val="Personaje"/>
        <w:rPr>
          <w:noProof/>
        </w:rPr>
      </w:pPr>
      <w:r w:rsidRPr="00923FD1">
        <w:rPr>
          <w:noProof/>
        </w:rPr>
        <w:t>carlos</w:t>
      </w:r>
    </w:p>
    <w:p w14:paraId="7753D8B3" w14:textId="7750CE03" w:rsidR="009949F8" w:rsidRPr="00923FD1" w:rsidRDefault="009949F8" w:rsidP="00BE580B">
      <w:pPr>
        <w:pStyle w:val="Verso"/>
        <w:rPr>
          <w:noProof/>
        </w:rPr>
      </w:pPr>
      <w:r w:rsidRPr="00923FD1">
        <w:rPr>
          <w:noProof/>
        </w:rPr>
        <w:lastRenderedPageBreak/>
        <w:tab/>
      </w:r>
      <w:r w:rsidRPr="00923FD1">
        <w:rPr>
          <w:noProof/>
        </w:rPr>
        <w:tab/>
      </w:r>
      <w:r w:rsidR="003E5DB6" w:rsidRPr="00923FD1">
        <w:rPr>
          <w:noProof/>
        </w:rPr>
        <w:tab/>
      </w:r>
      <w:r w:rsidRPr="00923FD1">
        <w:rPr>
          <w:noProof/>
        </w:rPr>
        <w:t>¿</w:t>
      </w:r>
      <w:bookmarkStart w:id="16" w:name="_Hlk48406788"/>
      <w:r w:rsidRPr="00923FD1">
        <w:rPr>
          <w:noProof/>
        </w:rPr>
        <w:t xml:space="preserve">Eso poco </w:t>
      </w:r>
      <w:bookmarkEnd w:id="16"/>
      <w:r w:rsidRPr="00923FD1">
        <w:rPr>
          <w:noProof/>
        </w:rPr>
        <w:t>te alborota?</w:t>
      </w:r>
    </w:p>
    <w:p w14:paraId="66AD34E6"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  Treinta y nueve.</w:t>
      </w:r>
    </w:p>
    <w:p w14:paraId="52B66CAB" w14:textId="3B73C193" w:rsidR="00BE580B" w:rsidRPr="00923FD1" w:rsidRDefault="00BE580B" w:rsidP="00BE580B">
      <w:pPr>
        <w:pStyle w:val="Personaje"/>
        <w:rPr>
          <w:noProof/>
        </w:rPr>
      </w:pPr>
      <w:r w:rsidRPr="00923FD1">
        <w:rPr>
          <w:noProof/>
        </w:rPr>
        <w:t>hipólito</w:t>
      </w:r>
    </w:p>
    <w:p w14:paraId="1DD34EB9" w14:textId="352EC618"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t xml:space="preserve">    </w:t>
      </w:r>
      <w:r w:rsidR="003E5DB6" w:rsidRPr="00923FD1">
        <w:rPr>
          <w:noProof/>
        </w:rPr>
        <w:tab/>
        <w:t xml:space="preserve">   </w:t>
      </w:r>
      <w:r w:rsidRPr="00923FD1">
        <w:t>Pocas son.</w:t>
      </w:r>
    </w:p>
    <w:p w14:paraId="05243CBB" w14:textId="5A3A943E" w:rsidR="00BE580B" w:rsidRPr="00923FD1" w:rsidRDefault="00BE580B" w:rsidP="00BE580B">
      <w:pPr>
        <w:pStyle w:val="Personaje"/>
        <w:rPr>
          <w:noProof/>
        </w:rPr>
      </w:pPr>
      <w:r w:rsidRPr="00923FD1">
        <w:rPr>
          <w:noProof/>
        </w:rPr>
        <w:t>juan</w:t>
      </w:r>
    </w:p>
    <w:p w14:paraId="4E7FC9A7" w14:textId="668E88D5" w:rsidR="009949F8" w:rsidRPr="00923FD1" w:rsidRDefault="009949F8" w:rsidP="005438EB">
      <w:pPr>
        <w:pStyle w:val="Partidoincial"/>
        <w:rPr>
          <w:noProof/>
        </w:rPr>
      </w:pPr>
      <w:r w:rsidRPr="00923FD1">
        <w:rPr>
          <w:noProof/>
        </w:rPr>
        <w:tab/>
      </w:r>
      <w:r w:rsidRPr="00923FD1">
        <w:rPr>
          <w:noProof/>
        </w:rPr>
        <w:tab/>
      </w:r>
      <w:r w:rsidRPr="00923FD1">
        <w:rPr>
          <w:noProof/>
        </w:rPr>
        <w:tab/>
        <w:t>Yo hice veinte.</w:t>
      </w:r>
    </w:p>
    <w:p w14:paraId="2FCF0B7C" w14:textId="34F852B0" w:rsidR="00BE580B" w:rsidRPr="00923FD1" w:rsidRDefault="00BE580B" w:rsidP="00BE580B">
      <w:pPr>
        <w:pStyle w:val="Personaje"/>
        <w:rPr>
          <w:noProof/>
        </w:rPr>
      </w:pPr>
      <w:r w:rsidRPr="00923FD1">
        <w:rPr>
          <w:noProof/>
        </w:rPr>
        <w:t>hipólito</w:t>
      </w:r>
    </w:p>
    <w:p w14:paraId="1767D939" w14:textId="5E725BC3"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t xml:space="preserve">  </w:t>
      </w:r>
      <w:r w:rsidR="003E5DB6" w:rsidRPr="00923FD1">
        <w:rPr>
          <w:noProof/>
        </w:rPr>
        <w:tab/>
      </w:r>
      <w:r w:rsidRPr="00923FD1">
        <w:t>Y yo, cincuenta.</w:t>
      </w:r>
    </w:p>
    <w:p w14:paraId="632AF713" w14:textId="02558520" w:rsidR="00BE580B" w:rsidRPr="00923FD1" w:rsidRDefault="00BE580B" w:rsidP="00BE580B">
      <w:pPr>
        <w:pStyle w:val="Personaje"/>
        <w:rPr>
          <w:noProof/>
        </w:rPr>
      </w:pPr>
      <w:r w:rsidRPr="00923FD1">
        <w:rPr>
          <w:noProof/>
        </w:rPr>
        <w:t>juan</w:t>
      </w:r>
    </w:p>
    <w:p w14:paraId="0605131D" w14:textId="7DC3FF6D" w:rsidR="009949F8" w:rsidRPr="00923FD1" w:rsidRDefault="009949F8" w:rsidP="005438EB">
      <w:pPr>
        <w:pStyle w:val="Partidoincial"/>
        <w:rPr>
          <w:noProof/>
        </w:rPr>
      </w:pPr>
      <w:r w:rsidRPr="00923FD1">
        <w:rPr>
          <w:noProof/>
        </w:rPr>
        <w:tab/>
      </w:r>
      <w:r w:rsidRPr="00923FD1">
        <w:rPr>
          <w:noProof/>
        </w:rPr>
        <w:tab/>
      </w:r>
      <w:r w:rsidRPr="00923FD1">
        <w:rPr>
          <w:noProof/>
        </w:rPr>
        <w:tab/>
        <w:t>Perdí.</w:t>
      </w:r>
    </w:p>
    <w:p w14:paraId="65734C3D" w14:textId="13409D27" w:rsidR="00BE580B" w:rsidRPr="00923FD1" w:rsidRDefault="00BE580B" w:rsidP="00BE580B">
      <w:pPr>
        <w:pStyle w:val="Personaje"/>
        <w:rPr>
          <w:noProof/>
        </w:rPr>
      </w:pPr>
      <w:r w:rsidRPr="00923FD1">
        <w:rPr>
          <w:noProof/>
        </w:rPr>
        <w:t>hipólito</w:t>
      </w:r>
    </w:p>
    <w:p w14:paraId="0BBAE3E1" w14:textId="4D168A1C" w:rsidR="009949F8" w:rsidRPr="00923FD1" w:rsidRDefault="009949F8" w:rsidP="004B1290">
      <w:pPr>
        <w:pStyle w:val="Partidofinal"/>
      </w:pPr>
      <w:r w:rsidRPr="00923FD1">
        <w:rPr>
          <w:noProof/>
        </w:rPr>
        <w:tab/>
      </w:r>
      <w:r w:rsidRPr="00923FD1">
        <w:rPr>
          <w:noProof/>
        </w:rPr>
        <w:tab/>
        <w:t xml:space="preserve">           </w:t>
      </w:r>
      <w:bookmarkStart w:id="17" w:name="_Hlk48407026"/>
      <w:r w:rsidR="003E5DB6" w:rsidRPr="00923FD1">
        <w:rPr>
          <w:noProof/>
        </w:rPr>
        <w:tab/>
      </w:r>
      <w:r w:rsidR="003E5DB6" w:rsidRPr="00923FD1">
        <w:rPr>
          <w:noProof/>
        </w:rPr>
        <w:tab/>
      </w:r>
      <w:r w:rsidRPr="00923FD1">
        <w:t>Ya está por mi cuenta</w:t>
      </w:r>
      <w:bookmarkEnd w:id="17"/>
      <w:r w:rsidRPr="00923FD1">
        <w:t>.</w:t>
      </w:r>
      <w:r w:rsidRPr="00923FD1">
        <w:tab/>
      </w:r>
      <w:r w:rsidRPr="00923FD1">
        <w:tab/>
      </w:r>
      <w:r w:rsidRPr="00923FD1">
        <w:tab/>
      </w:r>
      <w:r w:rsidRPr="00923FD1">
        <w:tab/>
      </w:r>
      <w:r w:rsidRPr="00923FD1">
        <w:tab/>
      </w:r>
    </w:p>
    <w:p w14:paraId="25A78521" w14:textId="26AB07ED" w:rsidR="00BE580B" w:rsidRPr="00923FD1" w:rsidRDefault="00BE580B" w:rsidP="00BE580B">
      <w:pPr>
        <w:pStyle w:val="Personaje"/>
        <w:rPr>
          <w:noProof/>
        </w:rPr>
      </w:pPr>
      <w:r w:rsidRPr="00923FD1">
        <w:rPr>
          <w:noProof/>
        </w:rPr>
        <w:t>violante</w:t>
      </w:r>
    </w:p>
    <w:p w14:paraId="1BC4E5E3" w14:textId="0904FC92"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Mohíno estáis sin razón.</w:t>
      </w:r>
    </w:p>
    <w:p w14:paraId="35D56BE7" w14:textId="57994A3E" w:rsidR="00BE580B" w:rsidRPr="00923FD1" w:rsidRDefault="00BE580B" w:rsidP="00BE580B">
      <w:pPr>
        <w:pStyle w:val="Personaje"/>
        <w:rPr>
          <w:noProof/>
        </w:rPr>
      </w:pPr>
      <w:r w:rsidRPr="00923FD1">
        <w:rPr>
          <w:noProof/>
        </w:rPr>
        <w:t>juan</w:t>
      </w:r>
    </w:p>
    <w:p w14:paraId="6BB40350" w14:textId="6267198D" w:rsidR="009949F8" w:rsidRPr="00923FD1" w:rsidRDefault="009949F8" w:rsidP="00BE580B">
      <w:pPr>
        <w:pStyle w:val="Verso"/>
        <w:rPr>
          <w:noProof/>
        </w:rPr>
      </w:pPr>
      <w:r w:rsidRPr="00923FD1">
        <w:rPr>
          <w:noProof/>
        </w:rPr>
        <w:tab/>
      </w:r>
      <w:r w:rsidRPr="00923FD1">
        <w:rPr>
          <w:noProof/>
        </w:rPr>
        <w:tab/>
      </w:r>
      <w:r w:rsidRPr="00923FD1">
        <w:rPr>
          <w:noProof/>
        </w:rPr>
        <w:tab/>
      </w:r>
      <w:r w:rsidR="003E5DB6" w:rsidRPr="00923FD1">
        <w:rPr>
          <w:noProof/>
        </w:rPr>
        <w:t xml:space="preserve">  </w:t>
      </w:r>
      <w:r w:rsidRPr="00923FD1">
        <w:rPr>
          <w:noProof/>
        </w:rPr>
        <w:t xml:space="preserve">  Florencio os dará el dinero.</w:t>
      </w:r>
    </w:p>
    <w:p w14:paraId="6CBFB275" w14:textId="112E193C" w:rsidR="00BE580B" w:rsidRPr="00923FD1" w:rsidRDefault="00BE580B" w:rsidP="00BE580B">
      <w:pPr>
        <w:pStyle w:val="Personaje"/>
        <w:rPr>
          <w:noProof/>
        </w:rPr>
      </w:pPr>
      <w:r w:rsidRPr="00923FD1">
        <w:rPr>
          <w:noProof/>
        </w:rPr>
        <w:t>hipólito</w:t>
      </w:r>
    </w:p>
    <w:p w14:paraId="73F009B2" w14:textId="284C1D67" w:rsidR="009949F8" w:rsidRPr="00923FD1" w:rsidRDefault="009949F8" w:rsidP="00BE580B">
      <w:pPr>
        <w:pStyle w:val="Verso"/>
        <w:rPr>
          <w:noProof/>
        </w:rPr>
      </w:pPr>
      <w:r w:rsidRPr="00923FD1">
        <w:rPr>
          <w:noProof/>
        </w:rPr>
        <w:tab/>
      </w:r>
      <w:r w:rsidRPr="00923FD1">
        <w:rPr>
          <w:noProof/>
        </w:rPr>
        <w:tab/>
      </w:r>
      <w:bookmarkStart w:id="18" w:name="_Hlk48409532"/>
      <w:r w:rsidR="003E5DB6" w:rsidRPr="00923FD1">
        <w:rPr>
          <w:noProof/>
        </w:rPr>
        <w:tab/>
      </w:r>
      <w:r w:rsidRPr="00923FD1">
        <w:rPr>
          <w:noProof/>
        </w:rPr>
        <w:t>Y yo la cadena os doy</w:t>
      </w:r>
      <w:bookmarkEnd w:id="18"/>
      <w:r w:rsidRPr="00923FD1">
        <w:rPr>
          <w:noProof/>
        </w:rPr>
        <w:t>,</w:t>
      </w:r>
    </w:p>
    <w:p w14:paraId="5AB0F8C2" w14:textId="77777777" w:rsidR="009949F8" w:rsidRPr="00923FD1" w:rsidRDefault="009949F8" w:rsidP="00BE580B">
      <w:pPr>
        <w:pStyle w:val="Verso"/>
        <w:rPr>
          <w:noProof/>
        </w:rPr>
      </w:pPr>
      <w:r w:rsidRPr="00923FD1">
        <w:rPr>
          <w:noProof/>
        </w:rPr>
        <w:tab/>
      </w:r>
      <w:r w:rsidRPr="00923FD1">
        <w:rPr>
          <w:noProof/>
        </w:rPr>
        <w:tab/>
      </w:r>
      <w:r w:rsidRPr="00923FD1">
        <w:rPr>
          <w:noProof/>
        </w:rPr>
        <w:tab/>
        <w:t>porque de otro dueño soy,</w:t>
      </w:r>
    </w:p>
    <w:p w14:paraId="5244177F" w14:textId="74BD43E3" w:rsidR="009949F8" w:rsidRPr="00923FD1" w:rsidRDefault="009949F8" w:rsidP="00BE580B">
      <w:pPr>
        <w:pStyle w:val="Verso"/>
        <w:rPr>
          <w:noProof/>
        </w:rPr>
      </w:pPr>
      <w:r w:rsidRPr="00923FD1">
        <w:rPr>
          <w:noProof/>
        </w:rPr>
        <w:tab/>
      </w:r>
      <w:r w:rsidRPr="00923FD1">
        <w:rPr>
          <w:noProof/>
        </w:rPr>
        <w:tab/>
      </w:r>
      <w:r w:rsidRPr="00923FD1">
        <w:rPr>
          <w:noProof/>
        </w:rPr>
        <w:tab/>
      </w:r>
      <w:bookmarkStart w:id="19" w:name="_Hlk48409567"/>
      <w:r w:rsidRPr="00923FD1">
        <w:rPr>
          <w:noProof/>
        </w:rPr>
        <w:t>y con vos librarme quiero</w:t>
      </w:r>
      <w:bookmarkEnd w:id="19"/>
      <w:r w:rsidRPr="00923FD1">
        <w:rPr>
          <w:noProof/>
        </w:rPr>
        <w:t>.</w:t>
      </w:r>
      <w:r w:rsidRPr="00923FD1">
        <w:rPr>
          <w:noProof/>
        </w:rPr>
        <w:tab/>
      </w:r>
      <w:r w:rsidRPr="00923FD1">
        <w:rPr>
          <w:noProof/>
        </w:rPr>
        <w:tab/>
      </w:r>
      <w:r w:rsidRPr="00923FD1">
        <w:rPr>
          <w:noProof/>
        </w:rPr>
        <w:tab/>
      </w:r>
      <w:r w:rsidRPr="00923FD1">
        <w:rPr>
          <w:noProof/>
        </w:rPr>
        <w:tab/>
      </w:r>
      <w:r w:rsidRPr="00923FD1">
        <w:rPr>
          <w:noProof/>
        </w:rPr>
        <w:tab/>
      </w:r>
    </w:p>
    <w:p w14:paraId="1C40CE37" w14:textId="7D33CDBF" w:rsidR="00BE580B" w:rsidRPr="00923FD1" w:rsidRDefault="00BE580B" w:rsidP="00BE580B">
      <w:pPr>
        <w:pStyle w:val="Personaje"/>
        <w:rPr>
          <w:noProof/>
        </w:rPr>
      </w:pPr>
      <w:r w:rsidRPr="00923FD1">
        <w:rPr>
          <w:noProof/>
        </w:rPr>
        <w:t>violante</w:t>
      </w:r>
    </w:p>
    <w:p w14:paraId="194647FE" w14:textId="5475D001" w:rsidR="009949F8" w:rsidRPr="00923FD1" w:rsidRDefault="009949F8" w:rsidP="00BE580B">
      <w:pPr>
        <w:pStyle w:val="Verso"/>
        <w:rPr>
          <w:noProof/>
        </w:rPr>
      </w:pPr>
      <w:r w:rsidRPr="00923FD1">
        <w:rPr>
          <w:noProof/>
        </w:rPr>
        <w:tab/>
      </w:r>
      <w:r w:rsidRPr="00923FD1">
        <w:rPr>
          <w:noProof/>
        </w:rPr>
        <w:tab/>
        <w:t xml:space="preserve"> </w:t>
      </w:r>
      <w:r w:rsidR="003E5DB6" w:rsidRPr="00923FD1">
        <w:rPr>
          <w:noProof/>
        </w:rPr>
        <w:tab/>
        <w:t xml:space="preserve">  </w:t>
      </w:r>
      <w:r w:rsidRPr="00923FD1">
        <w:rPr>
          <w:noProof/>
        </w:rPr>
        <w:t xml:space="preserve"> Estoy por </w:t>
      </w:r>
      <w:bookmarkStart w:id="20" w:name="_Hlk48408956"/>
      <w:r w:rsidRPr="00923FD1">
        <w:rPr>
          <w:noProof/>
        </w:rPr>
        <w:t>no la tomar</w:t>
      </w:r>
      <w:bookmarkEnd w:id="20"/>
      <w:r w:rsidRPr="00923FD1">
        <w:rPr>
          <w:noProof/>
        </w:rPr>
        <w:t>,</w:t>
      </w:r>
    </w:p>
    <w:p w14:paraId="3844A17B" w14:textId="77777777" w:rsidR="009949F8" w:rsidRPr="00923FD1" w:rsidRDefault="009949F8" w:rsidP="00BE580B">
      <w:pPr>
        <w:pStyle w:val="Verso"/>
        <w:rPr>
          <w:noProof/>
        </w:rPr>
      </w:pPr>
      <w:r w:rsidRPr="00923FD1">
        <w:rPr>
          <w:noProof/>
        </w:rPr>
        <w:tab/>
      </w:r>
      <w:r w:rsidRPr="00923FD1">
        <w:rPr>
          <w:noProof/>
        </w:rPr>
        <w:tab/>
      </w:r>
      <w:r w:rsidRPr="00923FD1">
        <w:rPr>
          <w:noProof/>
        </w:rPr>
        <w:tab/>
        <w:t>porque más os quiero a vos</w:t>
      </w:r>
    </w:p>
    <w:p w14:paraId="3BF3CD17"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que a cien cadenas.</w:t>
      </w:r>
    </w:p>
    <w:p w14:paraId="574DB6FE" w14:textId="5B721CDE" w:rsidR="00BE580B" w:rsidRPr="00923FD1" w:rsidRDefault="00BE580B" w:rsidP="00BE580B">
      <w:pPr>
        <w:pStyle w:val="Personaje"/>
        <w:rPr>
          <w:noProof/>
        </w:rPr>
      </w:pPr>
      <w:r w:rsidRPr="00923FD1">
        <w:rPr>
          <w:noProof/>
        </w:rPr>
        <w:t>juan</w:t>
      </w:r>
    </w:p>
    <w:p w14:paraId="130FCA4B" w14:textId="328299A9"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¡Por Dios,</w:t>
      </w:r>
    </w:p>
    <w:p w14:paraId="5FD0580A" w14:textId="77777777" w:rsidR="009949F8" w:rsidRPr="00923FD1" w:rsidRDefault="009949F8" w:rsidP="00BE580B">
      <w:pPr>
        <w:pStyle w:val="Verso"/>
        <w:rPr>
          <w:noProof/>
        </w:rPr>
      </w:pPr>
      <w:r w:rsidRPr="00923FD1">
        <w:rPr>
          <w:noProof/>
        </w:rPr>
        <w:tab/>
      </w:r>
      <w:r w:rsidRPr="00923FD1">
        <w:rPr>
          <w:noProof/>
        </w:rPr>
        <w:tab/>
      </w:r>
      <w:r w:rsidRPr="00923FD1">
        <w:rPr>
          <w:noProof/>
        </w:rPr>
        <w:tab/>
        <w:t>que me pudieran ganar</w:t>
      </w:r>
    </w:p>
    <w:p w14:paraId="56CE6BB2" w14:textId="1BE25500" w:rsidR="009949F8" w:rsidRPr="00923FD1" w:rsidRDefault="009949F8" w:rsidP="00BE580B">
      <w:pPr>
        <w:pStyle w:val="Verso"/>
        <w:rPr>
          <w:noProof/>
        </w:rPr>
      </w:pPr>
      <w:r w:rsidRPr="00923FD1">
        <w:rPr>
          <w:noProof/>
        </w:rPr>
        <w:tab/>
      </w:r>
      <w:r w:rsidRPr="00923FD1">
        <w:rPr>
          <w:noProof/>
        </w:rPr>
        <w:tab/>
      </w:r>
      <w:r w:rsidRPr="00923FD1">
        <w:rPr>
          <w:noProof/>
        </w:rPr>
        <w:tab/>
        <w:t xml:space="preserve">  mi hacienda en este disgusto!</w:t>
      </w:r>
      <w:r w:rsidRPr="00923FD1">
        <w:rPr>
          <w:noProof/>
        </w:rPr>
        <w:tab/>
      </w:r>
      <w:r w:rsidRPr="00923FD1">
        <w:rPr>
          <w:noProof/>
        </w:rPr>
        <w:tab/>
      </w:r>
      <w:r w:rsidRPr="00923FD1">
        <w:rPr>
          <w:noProof/>
        </w:rPr>
        <w:tab/>
      </w:r>
      <w:r w:rsidRPr="00923FD1">
        <w:rPr>
          <w:noProof/>
        </w:rPr>
        <w:tab/>
      </w:r>
    </w:p>
    <w:p w14:paraId="4806735D" w14:textId="77777777" w:rsidR="009949F8" w:rsidRPr="00923FD1" w:rsidRDefault="009949F8" w:rsidP="00BE580B">
      <w:pPr>
        <w:pStyle w:val="Verso"/>
        <w:rPr>
          <w:noProof/>
        </w:rPr>
      </w:pPr>
      <w:r w:rsidRPr="00923FD1">
        <w:rPr>
          <w:noProof/>
        </w:rPr>
        <w:tab/>
      </w:r>
      <w:r w:rsidRPr="00923FD1">
        <w:rPr>
          <w:noProof/>
        </w:rPr>
        <w:tab/>
      </w:r>
      <w:r w:rsidRPr="00923FD1">
        <w:rPr>
          <w:noProof/>
        </w:rPr>
        <w:tab/>
        <w:t>En fin, el más ruin fui yo.</w:t>
      </w:r>
    </w:p>
    <w:p w14:paraId="3A849F9C" w14:textId="77777777"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Pero, aunque el naipe me dio</w:t>
      </w:r>
    </w:p>
    <w:p w14:paraId="0CEC01EF" w14:textId="77777777" w:rsidR="009949F8" w:rsidRPr="00923FD1" w:rsidRDefault="009949F8" w:rsidP="00BE580B">
      <w:pPr>
        <w:pStyle w:val="Verso"/>
        <w:rPr>
          <w:noProof/>
        </w:rPr>
      </w:pPr>
      <w:r w:rsidRPr="00923FD1">
        <w:rPr>
          <w:noProof/>
        </w:rPr>
        <w:tab/>
      </w:r>
      <w:r w:rsidRPr="00923FD1">
        <w:rPr>
          <w:noProof/>
        </w:rPr>
        <w:tab/>
      </w:r>
      <w:r w:rsidRPr="00923FD1">
        <w:rPr>
          <w:noProof/>
        </w:rPr>
        <w:tab/>
        <w:t>agora este nombre injusto,</w:t>
      </w:r>
    </w:p>
    <w:p w14:paraId="5512F4A1"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no pienso que de los tres</w:t>
      </w:r>
    </w:p>
    <w:p w14:paraId="533FB747" w14:textId="54E3AC74" w:rsidR="009949F8" w:rsidRPr="00923FD1" w:rsidRDefault="009949F8" w:rsidP="00BE580B">
      <w:pPr>
        <w:pStyle w:val="Verso"/>
        <w:rPr>
          <w:noProof/>
        </w:rPr>
      </w:pPr>
      <w:r w:rsidRPr="00923FD1">
        <w:rPr>
          <w:noProof/>
        </w:rPr>
        <w:tab/>
      </w:r>
      <w:r w:rsidRPr="00923FD1">
        <w:rPr>
          <w:noProof/>
        </w:rPr>
        <w:tab/>
      </w:r>
      <w:r w:rsidRPr="00923FD1">
        <w:rPr>
          <w:noProof/>
        </w:rPr>
        <w:tab/>
        <w:t>que en la rifa entrado habemos</w:t>
      </w:r>
      <w:r w:rsidRPr="00923FD1">
        <w:rPr>
          <w:noProof/>
        </w:rPr>
        <w:tab/>
      </w:r>
      <w:r w:rsidRPr="00923FD1">
        <w:rPr>
          <w:noProof/>
        </w:rPr>
        <w:tab/>
      </w:r>
      <w:r w:rsidRPr="00923FD1">
        <w:rPr>
          <w:noProof/>
        </w:rPr>
        <w:tab/>
      </w:r>
      <w:r w:rsidRPr="00923FD1">
        <w:rPr>
          <w:noProof/>
        </w:rPr>
        <w:tab/>
      </w:r>
    </w:p>
    <w:p w14:paraId="4E67031F"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soy </w:t>
      </w:r>
      <w:bookmarkStart w:id="21" w:name="_Hlk48408486"/>
      <w:r w:rsidRPr="00923FD1">
        <w:rPr>
          <w:noProof/>
        </w:rPr>
        <w:t>el más ruin</w:t>
      </w:r>
      <w:bookmarkEnd w:id="21"/>
      <w:r w:rsidRPr="00923FD1">
        <w:rPr>
          <w:noProof/>
        </w:rPr>
        <w:t>.</w:t>
      </w:r>
    </w:p>
    <w:p w14:paraId="1FD9A296" w14:textId="7B3F28EF" w:rsidR="00BE580B" w:rsidRPr="00923FD1" w:rsidRDefault="00BE580B" w:rsidP="00BE580B">
      <w:pPr>
        <w:pStyle w:val="Personaje"/>
        <w:rPr>
          <w:noProof/>
        </w:rPr>
      </w:pPr>
      <w:r w:rsidRPr="00923FD1">
        <w:rPr>
          <w:noProof/>
        </w:rPr>
        <w:t>carlos</w:t>
      </w:r>
    </w:p>
    <w:p w14:paraId="60EF9E6B" w14:textId="46B99B71"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t xml:space="preserve"> </w:t>
      </w:r>
      <w:r w:rsidR="003E5DB6" w:rsidRPr="00923FD1">
        <w:rPr>
          <w:noProof/>
        </w:rPr>
        <w:tab/>
      </w:r>
      <w:r w:rsidRPr="00923FD1">
        <w:t>¿Quién diremos</w:t>
      </w:r>
    </w:p>
    <w:p w14:paraId="639D46C3" w14:textId="77777777" w:rsidR="009949F8" w:rsidRPr="00923FD1" w:rsidRDefault="009949F8" w:rsidP="00BE580B">
      <w:pPr>
        <w:pStyle w:val="Verso"/>
        <w:rPr>
          <w:noProof/>
        </w:rPr>
      </w:pPr>
      <w:r w:rsidRPr="00923FD1">
        <w:rPr>
          <w:noProof/>
        </w:rPr>
        <w:tab/>
      </w:r>
      <w:r w:rsidRPr="00923FD1">
        <w:rPr>
          <w:noProof/>
        </w:rPr>
        <w:tab/>
      </w:r>
      <w:r w:rsidRPr="00923FD1">
        <w:rPr>
          <w:noProof/>
        </w:rPr>
        <w:tab/>
        <w:t>que de todos tres lo es,</w:t>
      </w:r>
    </w:p>
    <w:p w14:paraId="23B08327"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  sino el que perdió?</w:t>
      </w:r>
    </w:p>
    <w:p w14:paraId="16FD9675" w14:textId="1981D495" w:rsidR="00BE580B" w:rsidRPr="00923FD1" w:rsidRDefault="00BE580B" w:rsidP="00BE580B">
      <w:pPr>
        <w:pStyle w:val="Personaje"/>
        <w:rPr>
          <w:noProof/>
        </w:rPr>
      </w:pPr>
      <w:r w:rsidRPr="00923FD1">
        <w:rPr>
          <w:noProof/>
        </w:rPr>
        <w:t>juan</w:t>
      </w:r>
    </w:p>
    <w:p w14:paraId="45A4409D" w14:textId="5939BC67"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Yo fui</w:t>
      </w:r>
    </w:p>
    <w:p w14:paraId="494FB1E2" w14:textId="77777777" w:rsidR="009949F8" w:rsidRPr="00923FD1" w:rsidRDefault="009949F8" w:rsidP="00BE580B">
      <w:pPr>
        <w:pStyle w:val="Verso"/>
        <w:rPr>
          <w:noProof/>
        </w:rPr>
      </w:pPr>
      <w:r w:rsidRPr="00923FD1">
        <w:rPr>
          <w:noProof/>
        </w:rPr>
        <w:tab/>
      </w:r>
      <w:r w:rsidRPr="00923FD1">
        <w:rPr>
          <w:noProof/>
        </w:rPr>
        <w:tab/>
      </w:r>
      <w:r w:rsidRPr="00923FD1">
        <w:rPr>
          <w:noProof/>
        </w:rPr>
        <w:tab/>
        <w:t>quien perdió, y el ruin sois vos.</w:t>
      </w:r>
    </w:p>
    <w:p w14:paraId="1AFBC99D" w14:textId="48723E29" w:rsidR="00BE580B" w:rsidRPr="00923FD1" w:rsidRDefault="00BE580B" w:rsidP="00BE580B">
      <w:pPr>
        <w:pStyle w:val="Personaje"/>
        <w:rPr>
          <w:noProof/>
        </w:rPr>
      </w:pPr>
      <w:r w:rsidRPr="00923FD1">
        <w:rPr>
          <w:noProof/>
        </w:rPr>
        <w:t>carlos</w:t>
      </w:r>
    </w:p>
    <w:p w14:paraId="116805B1" w14:textId="598D192A" w:rsidR="009949F8" w:rsidRPr="00923FD1" w:rsidRDefault="009949F8" w:rsidP="005438EB">
      <w:pPr>
        <w:pStyle w:val="Partidoincial"/>
        <w:rPr>
          <w:noProof/>
        </w:rPr>
      </w:pPr>
      <w:r w:rsidRPr="00923FD1">
        <w:rPr>
          <w:noProof/>
        </w:rPr>
        <w:tab/>
      </w:r>
      <w:r w:rsidRPr="00923FD1">
        <w:rPr>
          <w:noProof/>
        </w:rPr>
        <w:tab/>
      </w:r>
      <w:r w:rsidR="003E5DB6" w:rsidRPr="00923FD1">
        <w:rPr>
          <w:noProof/>
        </w:rPr>
        <w:tab/>
      </w:r>
      <w:r w:rsidRPr="00923FD1">
        <w:rPr>
          <w:noProof/>
        </w:rPr>
        <w:t>Mentís.</w:t>
      </w:r>
    </w:p>
    <w:p w14:paraId="3FB8B901" w14:textId="2C9E40F8" w:rsidR="00BE580B" w:rsidRPr="00923FD1" w:rsidRDefault="00BE580B" w:rsidP="00BE580B">
      <w:pPr>
        <w:pStyle w:val="Personaje"/>
        <w:rPr>
          <w:noProof/>
        </w:rPr>
      </w:pPr>
      <w:r w:rsidRPr="00923FD1">
        <w:rPr>
          <w:noProof/>
        </w:rPr>
        <w:t>juan</w:t>
      </w:r>
    </w:p>
    <w:p w14:paraId="5EAF21EE" w14:textId="43A22D82" w:rsidR="009949F8" w:rsidRPr="00923FD1" w:rsidRDefault="009949F8" w:rsidP="005438EB">
      <w:pPr>
        <w:pStyle w:val="Partidomedio"/>
        <w:rPr>
          <w:noProof/>
        </w:rPr>
      </w:pPr>
      <w:r w:rsidRPr="00923FD1">
        <w:rPr>
          <w:noProof/>
        </w:rPr>
        <w:tab/>
      </w:r>
      <w:r w:rsidRPr="00923FD1">
        <w:rPr>
          <w:noProof/>
        </w:rPr>
        <w:tab/>
      </w:r>
      <w:r w:rsidRPr="00923FD1">
        <w:rPr>
          <w:noProof/>
        </w:rPr>
        <w:tab/>
      </w:r>
      <w:r w:rsidRPr="00923FD1">
        <w:rPr>
          <w:noProof/>
        </w:rPr>
        <w:tab/>
        <w:t xml:space="preserve"> </w:t>
      </w:r>
      <w:bookmarkStart w:id="22" w:name="_Hlk48409287"/>
      <w:r w:rsidRPr="00923FD1">
        <w:rPr>
          <w:noProof/>
        </w:rPr>
        <w:t>¡Fuera!</w:t>
      </w:r>
      <w:bookmarkEnd w:id="22"/>
    </w:p>
    <w:p w14:paraId="6609BF15" w14:textId="1EF48576" w:rsidR="00BE580B" w:rsidRPr="00923FD1" w:rsidRDefault="00BE580B" w:rsidP="00BE580B">
      <w:pPr>
        <w:pStyle w:val="Personaje"/>
        <w:rPr>
          <w:noProof/>
        </w:rPr>
      </w:pPr>
      <w:r w:rsidRPr="00923FD1">
        <w:rPr>
          <w:noProof/>
        </w:rPr>
        <w:t>violante</w:t>
      </w:r>
    </w:p>
    <w:p w14:paraId="7FB57E00" w14:textId="3D5BB49C"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003E5DB6" w:rsidRPr="00923FD1">
        <w:rPr>
          <w:noProof/>
        </w:rPr>
        <w:tab/>
      </w:r>
      <w:r w:rsidRPr="00923FD1">
        <w:rPr>
          <w:rStyle w:val="PartidofinalCarattere"/>
        </w:rPr>
        <w:t xml:space="preserve"> </w:t>
      </w:r>
      <w:r w:rsidRPr="00923FD1">
        <w:t>¡Ay, no, por Dios!</w:t>
      </w:r>
      <w:r w:rsidRPr="00923FD1">
        <w:tab/>
      </w:r>
      <w:r w:rsidRPr="00923FD1">
        <w:tab/>
      </w:r>
      <w:r w:rsidRPr="00923FD1">
        <w:tab/>
      </w:r>
      <w:r w:rsidRPr="00923FD1">
        <w:tab/>
      </w:r>
    </w:p>
    <w:p w14:paraId="1BDFDBFD" w14:textId="76074B67" w:rsidR="00BE580B" w:rsidRPr="00923FD1" w:rsidRDefault="00BE580B" w:rsidP="00BE580B">
      <w:pPr>
        <w:pStyle w:val="Personaje"/>
        <w:rPr>
          <w:noProof/>
        </w:rPr>
      </w:pPr>
      <w:r w:rsidRPr="00923FD1">
        <w:rPr>
          <w:noProof/>
        </w:rPr>
        <w:t>juan</w:t>
      </w:r>
    </w:p>
    <w:p w14:paraId="70AFBE55" w14:textId="2AFF36A3" w:rsidR="009949F8" w:rsidRPr="00923FD1" w:rsidRDefault="009949F8" w:rsidP="00BE580B">
      <w:pPr>
        <w:pStyle w:val="Verso"/>
        <w:rPr>
          <w:noProof/>
        </w:rPr>
      </w:pPr>
      <w:r w:rsidRPr="00923FD1">
        <w:rPr>
          <w:noProof/>
        </w:rPr>
        <w:tab/>
      </w:r>
      <w:r w:rsidRPr="00923FD1">
        <w:rPr>
          <w:noProof/>
        </w:rPr>
        <w:tab/>
      </w:r>
      <w:r w:rsidRPr="00923FD1">
        <w:rPr>
          <w:noProof/>
        </w:rPr>
        <w:tab/>
        <w:t>¡Villano, venid tras mí!</w:t>
      </w:r>
    </w:p>
    <w:p w14:paraId="1D07AB4A" w14:textId="4A42F3EC" w:rsidR="00BE580B" w:rsidRPr="00923FD1" w:rsidRDefault="00BE580B" w:rsidP="00BE580B">
      <w:pPr>
        <w:pStyle w:val="Personaje"/>
        <w:rPr>
          <w:noProof/>
        </w:rPr>
      </w:pPr>
      <w:r w:rsidRPr="00923FD1">
        <w:rPr>
          <w:noProof/>
        </w:rPr>
        <w:t>violante</w:t>
      </w:r>
    </w:p>
    <w:p w14:paraId="2125B84B" w14:textId="404FD91D" w:rsidR="009949F8" w:rsidRPr="00923FD1" w:rsidRDefault="009949F8" w:rsidP="005438EB">
      <w:pPr>
        <w:pStyle w:val="Partidoincial"/>
        <w:rPr>
          <w:noProof/>
        </w:rPr>
      </w:pPr>
      <w:r w:rsidRPr="00923FD1">
        <w:rPr>
          <w:noProof/>
        </w:rPr>
        <w:tab/>
      </w:r>
      <w:r w:rsidRPr="00923FD1">
        <w:rPr>
          <w:noProof/>
        </w:rPr>
        <w:tab/>
        <w:t xml:space="preserve">  </w:t>
      </w:r>
      <w:r w:rsidR="003E5DB6" w:rsidRPr="00923FD1">
        <w:rPr>
          <w:noProof/>
        </w:rPr>
        <w:tab/>
        <w:t xml:space="preserve">  </w:t>
      </w:r>
      <w:r w:rsidRPr="00923FD1">
        <w:rPr>
          <w:noProof/>
        </w:rPr>
        <w:t>Hipólito, escucha…</w:t>
      </w:r>
    </w:p>
    <w:p w14:paraId="4CEF75D6" w14:textId="198868FD" w:rsidR="00BE580B" w:rsidRPr="00923FD1" w:rsidRDefault="00BE580B" w:rsidP="00BE580B">
      <w:pPr>
        <w:pStyle w:val="Personaje"/>
        <w:rPr>
          <w:noProof/>
        </w:rPr>
      </w:pPr>
      <w:r w:rsidRPr="00923FD1">
        <w:rPr>
          <w:noProof/>
        </w:rPr>
        <w:t>hipólito</w:t>
      </w:r>
    </w:p>
    <w:p w14:paraId="3F1BE100" w14:textId="53D86023"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t xml:space="preserve">          </w:t>
      </w:r>
      <w:r w:rsidR="003E5DB6" w:rsidRPr="00923FD1">
        <w:rPr>
          <w:noProof/>
        </w:rPr>
        <w:tab/>
      </w:r>
      <w:r w:rsidR="003E5DB6" w:rsidRPr="00923FD1">
        <w:rPr>
          <w:noProof/>
        </w:rPr>
        <w:tab/>
      </w:r>
      <w:r w:rsidRPr="00923FD1">
        <w:t xml:space="preserve"> En vano</w:t>
      </w:r>
    </w:p>
    <w:p w14:paraId="2B9388FB" w14:textId="77777777" w:rsidR="009949F8" w:rsidRPr="00923FD1" w:rsidRDefault="009949F8" w:rsidP="00BE580B">
      <w:pPr>
        <w:pStyle w:val="Verso"/>
        <w:rPr>
          <w:noProof/>
        </w:rPr>
      </w:pPr>
      <w:r w:rsidRPr="00923FD1">
        <w:rPr>
          <w:noProof/>
        </w:rPr>
        <w:tab/>
      </w:r>
      <w:r w:rsidRPr="00923FD1">
        <w:rPr>
          <w:noProof/>
        </w:rPr>
        <w:tab/>
      </w:r>
      <w:r w:rsidRPr="00923FD1">
        <w:rPr>
          <w:noProof/>
        </w:rPr>
        <w:tab/>
        <w:t>me detienes, ofendido.</w:t>
      </w:r>
    </w:p>
    <w:p w14:paraId="735C85A1" w14:textId="3F7F5B70" w:rsidR="00BE580B" w:rsidRPr="00923FD1" w:rsidRDefault="00BE580B" w:rsidP="00BE580B">
      <w:pPr>
        <w:pStyle w:val="Personaje"/>
        <w:rPr>
          <w:noProof/>
        </w:rPr>
      </w:pPr>
      <w:r w:rsidRPr="00923FD1">
        <w:rPr>
          <w:noProof/>
        </w:rPr>
        <w:t>violante</w:t>
      </w:r>
    </w:p>
    <w:p w14:paraId="55FABFB4" w14:textId="2EECFACE"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¡Lindo dinero he perdido</w:t>
      </w:r>
    </w:p>
    <w:p w14:paraId="02F6304B" w14:textId="022C8FAE" w:rsidR="009949F8" w:rsidRPr="00923FD1" w:rsidRDefault="009949F8" w:rsidP="00C8143A">
      <w:pPr>
        <w:pStyle w:val="Verso"/>
        <w:rPr>
          <w:noProof/>
        </w:rPr>
      </w:pPr>
      <w:r w:rsidRPr="00923FD1">
        <w:rPr>
          <w:noProof/>
        </w:rPr>
        <w:tab/>
      </w:r>
      <w:r w:rsidRPr="00923FD1">
        <w:rPr>
          <w:noProof/>
        </w:rPr>
        <w:tab/>
      </w:r>
      <w:r w:rsidRPr="00923FD1">
        <w:rPr>
          <w:noProof/>
        </w:rPr>
        <w:tab/>
        <w:t>del mercader sevillano!</w:t>
      </w:r>
      <w:r w:rsidRPr="00923FD1">
        <w:rPr>
          <w:noProof/>
        </w:rPr>
        <w:tab/>
      </w:r>
      <w:r w:rsidRPr="00923FD1">
        <w:rPr>
          <w:noProof/>
        </w:rPr>
        <w:tab/>
      </w:r>
      <w:r w:rsidRPr="00923FD1">
        <w:rPr>
          <w:noProof/>
        </w:rPr>
        <w:tab/>
      </w:r>
      <w:r w:rsidRPr="00923FD1">
        <w:rPr>
          <w:noProof/>
        </w:rPr>
        <w:tab/>
      </w:r>
      <w:r w:rsidRPr="00923FD1">
        <w:rPr>
          <w:noProof/>
        </w:rPr>
        <w:tab/>
      </w:r>
    </w:p>
    <w:p w14:paraId="6300245B" w14:textId="590BD3AA" w:rsidR="009949F8" w:rsidRPr="00923FD1" w:rsidRDefault="009949F8" w:rsidP="003E5DB6">
      <w:pPr>
        <w:pStyle w:val="Acot"/>
        <w:rPr>
          <w:noProof/>
        </w:rPr>
      </w:pPr>
      <w:r w:rsidRPr="00923FD1">
        <w:rPr>
          <w:noProof/>
        </w:rPr>
        <w:t>Vanse, y sale Isabel y Inés</w:t>
      </w:r>
    </w:p>
    <w:p w14:paraId="3ABD1B04" w14:textId="7FBED7A8" w:rsidR="00BE580B" w:rsidRPr="00923FD1" w:rsidRDefault="00BE580B" w:rsidP="00BE580B">
      <w:pPr>
        <w:pStyle w:val="Personaje"/>
        <w:rPr>
          <w:noProof/>
        </w:rPr>
      </w:pPr>
      <w:r w:rsidRPr="00923FD1">
        <w:rPr>
          <w:noProof/>
        </w:rPr>
        <w:lastRenderedPageBreak/>
        <w:t>inés</w:t>
      </w:r>
    </w:p>
    <w:p w14:paraId="57643474" w14:textId="4531A278" w:rsidR="00D761A0" w:rsidRPr="00923FD1" w:rsidRDefault="00D761A0" w:rsidP="00D761A0">
      <w:pPr>
        <w:rPr>
          <w:rFonts w:ascii="Garamond" w:hAnsi="Garamond"/>
        </w:rPr>
      </w:pPr>
      <w:r w:rsidRPr="00923FD1">
        <w:rPr>
          <w:rFonts w:ascii="Garamond" w:hAnsi="Garamond"/>
        </w:rPr>
        <w:t>$décimas</w:t>
      </w:r>
    </w:p>
    <w:p w14:paraId="177FADAC" w14:textId="2E63839E" w:rsidR="009949F8" w:rsidRPr="00923FD1" w:rsidRDefault="009949F8" w:rsidP="00BE580B">
      <w:pPr>
        <w:pStyle w:val="Verso"/>
        <w:rPr>
          <w:noProof/>
        </w:rPr>
      </w:pPr>
      <w:r w:rsidRPr="00923FD1">
        <w:rPr>
          <w:noProof/>
        </w:rPr>
        <w:tab/>
      </w:r>
      <w:r w:rsidRPr="00923FD1">
        <w:rPr>
          <w:noProof/>
        </w:rPr>
        <w:tab/>
      </w:r>
      <w:r w:rsidRPr="00923FD1">
        <w:rPr>
          <w:noProof/>
        </w:rPr>
        <w:tab/>
        <w:t xml:space="preserve">  Suspende el llanto a los ojos,</w:t>
      </w:r>
    </w:p>
    <w:p w14:paraId="18366791" w14:textId="77777777" w:rsidR="009949F8" w:rsidRPr="00923FD1" w:rsidRDefault="009949F8" w:rsidP="00BE580B">
      <w:pPr>
        <w:pStyle w:val="Verso"/>
        <w:rPr>
          <w:noProof/>
        </w:rPr>
      </w:pPr>
      <w:r w:rsidRPr="00923FD1">
        <w:rPr>
          <w:noProof/>
        </w:rPr>
        <w:tab/>
      </w:r>
      <w:r w:rsidRPr="00923FD1">
        <w:rPr>
          <w:noProof/>
        </w:rPr>
        <w:tab/>
      </w:r>
      <w:r w:rsidRPr="00923FD1">
        <w:rPr>
          <w:noProof/>
        </w:rPr>
        <w:tab/>
        <w:t>no los maltrates ansí.</w:t>
      </w:r>
    </w:p>
    <w:p w14:paraId="01EE8281" w14:textId="36114590" w:rsidR="00BE580B" w:rsidRPr="00923FD1" w:rsidRDefault="00BE580B" w:rsidP="00BE580B">
      <w:pPr>
        <w:pStyle w:val="Personaje"/>
        <w:rPr>
          <w:noProof/>
        </w:rPr>
      </w:pPr>
      <w:r w:rsidRPr="00923FD1">
        <w:rPr>
          <w:noProof/>
        </w:rPr>
        <w:t>isabel</w:t>
      </w:r>
    </w:p>
    <w:p w14:paraId="7A2FF579" w14:textId="2D005CA2" w:rsidR="009949F8" w:rsidRPr="00923FD1" w:rsidRDefault="009949F8" w:rsidP="00BE580B">
      <w:pPr>
        <w:pStyle w:val="Verso"/>
        <w:rPr>
          <w:noProof/>
        </w:rPr>
      </w:pPr>
      <w:r w:rsidRPr="00923FD1">
        <w:rPr>
          <w:noProof/>
        </w:rPr>
        <w:tab/>
      </w:r>
      <w:r w:rsidRPr="00923FD1">
        <w:rPr>
          <w:noProof/>
        </w:rPr>
        <w:tab/>
      </w:r>
      <w:r w:rsidRPr="00923FD1">
        <w:rPr>
          <w:noProof/>
        </w:rPr>
        <w:tab/>
        <w:t>Para vengarme de mí,</w:t>
      </w:r>
    </w:p>
    <w:p w14:paraId="1CE90DF5" w14:textId="77777777" w:rsidR="009949F8" w:rsidRPr="00923FD1" w:rsidRDefault="009949F8" w:rsidP="00BE580B">
      <w:pPr>
        <w:pStyle w:val="Verso"/>
        <w:rPr>
          <w:noProof/>
        </w:rPr>
      </w:pPr>
      <w:r w:rsidRPr="00923FD1">
        <w:rPr>
          <w:noProof/>
        </w:rPr>
        <w:tab/>
      </w:r>
      <w:r w:rsidRPr="00923FD1">
        <w:rPr>
          <w:noProof/>
        </w:rPr>
        <w:tab/>
      </w:r>
      <w:r w:rsidRPr="00923FD1">
        <w:rPr>
          <w:noProof/>
        </w:rPr>
        <w:tab/>
        <w:t>doy a mis ojos enojos.</w:t>
      </w:r>
    </w:p>
    <w:p w14:paraId="33C9322B" w14:textId="0290B2DF" w:rsidR="009949F8" w:rsidRPr="00923FD1" w:rsidRDefault="009949F8" w:rsidP="00BE580B">
      <w:pPr>
        <w:pStyle w:val="Verso"/>
        <w:rPr>
          <w:noProof/>
        </w:rPr>
      </w:pPr>
      <w:r w:rsidRPr="00923FD1">
        <w:rPr>
          <w:noProof/>
        </w:rPr>
        <w:tab/>
      </w:r>
      <w:r w:rsidRPr="00923FD1">
        <w:rPr>
          <w:noProof/>
        </w:rPr>
        <w:tab/>
      </w:r>
      <w:r w:rsidRPr="00923FD1">
        <w:rPr>
          <w:noProof/>
        </w:rPr>
        <w:tab/>
        <w:t>Suyos fueron los antojos:</w:t>
      </w:r>
      <w:r w:rsidRPr="00923FD1">
        <w:rPr>
          <w:noProof/>
        </w:rPr>
        <w:tab/>
      </w:r>
      <w:r w:rsidRPr="00923FD1">
        <w:rPr>
          <w:noProof/>
        </w:rPr>
        <w:tab/>
      </w:r>
      <w:r w:rsidRPr="00923FD1">
        <w:rPr>
          <w:noProof/>
        </w:rPr>
        <w:tab/>
      </w:r>
      <w:r w:rsidRPr="00923FD1">
        <w:rPr>
          <w:noProof/>
        </w:rPr>
        <w:tab/>
      </w:r>
      <w:r w:rsidRPr="00923FD1">
        <w:rPr>
          <w:noProof/>
        </w:rPr>
        <w:tab/>
      </w:r>
    </w:p>
    <w:p w14:paraId="48965E02" w14:textId="77777777" w:rsidR="009949F8" w:rsidRPr="00923FD1" w:rsidRDefault="009949F8" w:rsidP="00BE580B">
      <w:pPr>
        <w:pStyle w:val="Verso"/>
        <w:rPr>
          <w:noProof/>
        </w:rPr>
      </w:pPr>
      <w:r w:rsidRPr="00923FD1">
        <w:rPr>
          <w:noProof/>
        </w:rPr>
        <w:tab/>
      </w:r>
      <w:r w:rsidRPr="00923FD1">
        <w:rPr>
          <w:noProof/>
        </w:rPr>
        <w:tab/>
      </w:r>
      <w:r w:rsidRPr="00923FD1">
        <w:rPr>
          <w:noProof/>
        </w:rPr>
        <w:tab/>
        <w:t>paguen su contento, Inés.</w:t>
      </w:r>
    </w:p>
    <w:p w14:paraId="4BA14A05" w14:textId="77777777" w:rsidR="009949F8" w:rsidRPr="00923FD1" w:rsidRDefault="009949F8" w:rsidP="00BE580B">
      <w:pPr>
        <w:pStyle w:val="Verso"/>
        <w:rPr>
          <w:noProof/>
        </w:rPr>
      </w:pPr>
      <w:r w:rsidRPr="00923FD1">
        <w:rPr>
          <w:noProof/>
        </w:rPr>
        <w:tab/>
      </w:r>
      <w:r w:rsidRPr="00923FD1">
        <w:rPr>
          <w:noProof/>
        </w:rPr>
        <w:tab/>
      </w:r>
      <w:r w:rsidRPr="00923FD1">
        <w:rPr>
          <w:noProof/>
        </w:rPr>
        <w:tab/>
        <w:t>Si suya la culpa es,</w:t>
      </w:r>
    </w:p>
    <w:p w14:paraId="05A16CC0" w14:textId="77777777" w:rsidR="009949F8" w:rsidRPr="00923FD1" w:rsidRDefault="009949F8" w:rsidP="00BE580B">
      <w:pPr>
        <w:pStyle w:val="Verso"/>
        <w:rPr>
          <w:noProof/>
        </w:rPr>
      </w:pPr>
      <w:r w:rsidRPr="00923FD1">
        <w:rPr>
          <w:noProof/>
        </w:rPr>
        <w:tab/>
      </w:r>
      <w:r w:rsidRPr="00923FD1">
        <w:rPr>
          <w:noProof/>
        </w:rPr>
        <w:tab/>
      </w:r>
      <w:r w:rsidRPr="00923FD1">
        <w:rPr>
          <w:noProof/>
        </w:rPr>
        <w:tab/>
        <w:t>pasen penas semejantes;</w:t>
      </w:r>
    </w:p>
    <w:p w14:paraId="1CD5A771" w14:textId="77777777" w:rsidR="009949F8" w:rsidRPr="00923FD1" w:rsidRDefault="009949F8" w:rsidP="00BE580B">
      <w:pPr>
        <w:pStyle w:val="Verso"/>
        <w:rPr>
          <w:noProof/>
        </w:rPr>
      </w:pPr>
      <w:r w:rsidRPr="00923FD1">
        <w:rPr>
          <w:noProof/>
        </w:rPr>
        <w:tab/>
      </w:r>
      <w:r w:rsidRPr="00923FD1">
        <w:rPr>
          <w:noProof/>
        </w:rPr>
        <w:tab/>
      </w:r>
      <w:r w:rsidRPr="00923FD1">
        <w:rPr>
          <w:noProof/>
        </w:rPr>
        <w:tab/>
        <w:t>que, pues se alegraron antes,</w:t>
      </w:r>
    </w:p>
    <w:p w14:paraId="4B855B8A" w14:textId="79D5BB02" w:rsidR="009949F8" w:rsidRPr="00923FD1" w:rsidRDefault="009949F8" w:rsidP="00BE580B">
      <w:pPr>
        <w:pStyle w:val="Verso"/>
        <w:rPr>
          <w:noProof/>
        </w:rPr>
      </w:pPr>
      <w:r w:rsidRPr="00923FD1">
        <w:rPr>
          <w:noProof/>
        </w:rPr>
        <w:tab/>
      </w:r>
      <w:r w:rsidRPr="00923FD1">
        <w:rPr>
          <w:noProof/>
        </w:rPr>
        <w:tab/>
      </w:r>
      <w:r w:rsidRPr="00923FD1">
        <w:rPr>
          <w:noProof/>
        </w:rPr>
        <w:tab/>
        <w:t>bien es que lloren después.</w:t>
      </w:r>
      <w:r w:rsidRPr="00923FD1">
        <w:rPr>
          <w:noProof/>
        </w:rPr>
        <w:tab/>
      </w:r>
      <w:r w:rsidRPr="00923FD1">
        <w:rPr>
          <w:noProof/>
        </w:rPr>
        <w:tab/>
      </w:r>
      <w:r w:rsidRPr="00923FD1">
        <w:rPr>
          <w:noProof/>
        </w:rPr>
        <w:tab/>
      </w:r>
    </w:p>
    <w:p w14:paraId="2FF1A207" w14:textId="63E1AEC6" w:rsidR="00BE580B" w:rsidRPr="00923FD1" w:rsidRDefault="00BE580B" w:rsidP="00BE580B">
      <w:pPr>
        <w:pStyle w:val="Personaje"/>
        <w:rPr>
          <w:noProof/>
        </w:rPr>
      </w:pPr>
      <w:r w:rsidRPr="00923FD1">
        <w:rPr>
          <w:noProof/>
        </w:rPr>
        <w:t>inés</w:t>
      </w:r>
    </w:p>
    <w:p w14:paraId="56158D88" w14:textId="33507051" w:rsidR="009949F8" w:rsidRPr="00923FD1" w:rsidRDefault="009949F8" w:rsidP="00BE580B">
      <w:pPr>
        <w:pStyle w:val="Verso"/>
        <w:rPr>
          <w:noProof/>
        </w:rPr>
      </w:pPr>
      <w:r w:rsidRPr="00923FD1">
        <w:rPr>
          <w:noProof/>
        </w:rPr>
        <w:tab/>
      </w:r>
      <w:r w:rsidRPr="00923FD1">
        <w:rPr>
          <w:noProof/>
        </w:rPr>
        <w:tab/>
      </w:r>
      <w:r w:rsidRPr="00923FD1">
        <w:rPr>
          <w:noProof/>
        </w:rPr>
        <w:tab/>
        <w:t xml:space="preserve">  Que no te haya visto más</w:t>
      </w:r>
    </w:p>
    <w:p w14:paraId="13E3706D" w14:textId="77777777" w:rsidR="009949F8" w:rsidRPr="00923FD1" w:rsidRDefault="009949F8" w:rsidP="00BE580B">
      <w:pPr>
        <w:pStyle w:val="Verso"/>
        <w:rPr>
          <w:noProof/>
        </w:rPr>
      </w:pPr>
      <w:r w:rsidRPr="00923FD1">
        <w:rPr>
          <w:noProof/>
        </w:rPr>
        <w:tab/>
      </w:r>
      <w:r w:rsidRPr="00923FD1">
        <w:rPr>
          <w:noProof/>
        </w:rPr>
        <w:tab/>
      </w:r>
      <w:r w:rsidRPr="00923FD1">
        <w:rPr>
          <w:noProof/>
        </w:rPr>
        <w:tab/>
        <w:t>estraña desdicha ha sido.</w:t>
      </w:r>
    </w:p>
    <w:p w14:paraId="57A418FE" w14:textId="4D5F9CB8" w:rsidR="00BE580B" w:rsidRPr="00923FD1" w:rsidRDefault="00BE580B" w:rsidP="00BE580B">
      <w:pPr>
        <w:pStyle w:val="Personaje"/>
        <w:rPr>
          <w:noProof/>
        </w:rPr>
      </w:pPr>
      <w:r w:rsidRPr="00923FD1">
        <w:rPr>
          <w:noProof/>
        </w:rPr>
        <w:t>isabel</w:t>
      </w:r>
    </w:p>
    <w:p w14:paraId="175CCD28" w14:textId="499AEDDD" w:rsidR="009949F8" w:rsidRPr="00923FD1" w:rsidRDefault="009949F8" w:rsidP="00BE580B">
      <w:pPr>
        <w:pStyle w:val="Verso"/>
        <w:rPr>
          <w:noProof/>
        </w:rPr>
      </w:pPr>
      <w:r w:rsidRPr="00923FD1">
        <w:rPr>
          <w:noProof/>
        </w:rPr>
        <w:tab/>
      </w:r>
      <w:r w:rsidRPr="00923FD1">
        <w:rPr>
          <w:noProof/>
        </w:rPr>
        <w:tab/>
      </w:r>
      <w:r w:rsidRPr="00923FD1">
        <w:rPr>
          <w:noProof/>
        </w:rPr>
        <w:tab/>
        <w:t>¿Quién ha visto del olvido</w:t>
      </w:r>
    </w:p>
    <w:p w14:paraId="5E373CEA" w14:textId="77777777" w:rsidR="009949F8" w:rsidRPr="00923FD1" w:rsidRDefault="009949F8" w:rsidP="00BE580B">
      <w:pPr>
        <w:pStyle w:val="Verso"/>
        <w:rPr>
          <w:noProof/>
        </w:rPr>
      </w:pPr>
      <w:r w:rsidRPr="00923FD1">
        <w:rPr>
          <w:noProof/>
        </w:rPr>
        <w:tab/>
      </w:r>
      <w:r w:rsidRPr="00923FD1">
        <w:rPr>
          <w:noProof/>
        </w:rPr>
        <w:tab/>
      </w:r>
      <w:r w:rsidRPr="00923FD1">
        <w:rPr>
          <w:noProof/>
        </w:rPr>
        <w:tab/>
        <w:t>tan cerca el amor jamás?</w:t>
      </w:r>
    </w:p>
    <w:p w14:paraId="7284C0CE" w14:textId="69E58496" w:rsidR="00BE580B" w:rsidRPr="00923FD1" w:rsidRDefault="00BE580B" w:rsidP="00BE580B">
      <w:pPr>
        <w:pStyle w:val="Personaje"/>
        <w:rPr>
          <w:noProof/>
        </w:rPr>
      </w:pPr>
      <w:r w:rsidRPr="00923FD1">
        <w:rPr>
          <w:noProof/>
        </w:rPr>
        <w:t>inés</w:t>
      </w:r>
    </w:p>
    <w:p w14:paraId="0828BE7E" w14:textId="5D91BEAA" w:rsidR="009949F8" w:rsidRPr="00923FD1" w:rsidRDefault="009949F8" w:rsidP="00BE580B">
      <w:pPr>
        <w:pStyle w:val="Verso"/>
        <w:rPr>
          <w:noProof/>
        </w:rPr>
      </w:pPr>
      <w:r w:rsidRPr="00923FD1">
        <w:rPr>
          <w:noProof/>
        </w:rPr>
        <w:tab/>
      </w:r>
      <w:r w:rsidRPr="00923FD1">
        <w:rPr>
          <w:noProof/>
        </w:rPr>
        <w:tab/>
      </w:r>
      <w:r w:rsidRPr="00923FD1">
        <w:rPr>
          <w:noProof/>
        </w:rPr>
        <w:tab/>
        <w:t>Deja los ojos: ya estás,</w:t>
      </w:r>
      <w:r w:rsidRPr="00923FD1">
        <w:rPr>
          <w:noProof/>
        </w:rPr>
        <w:tab/>
      </w:r>
      <w:r w:rsidRPr="00923FD1">
        <w:rPr>
          <w:noProof/>
        </w:rPr>
        <w:tab/>
      </w:r>
      <w:r w:rsidRPr="00923FD1">
        <w:rPr>
          <w:noProof/>
        </w:rPr>
        <w:tab/>
      </w:r>
      <w:r w:rsidRPr="00923FD1">
        <w:rPr>
          <w:noProof/>
        </w:rPr>
        <w:tab/>
      </w:r>
    </w:p>
    <w:p w14:paraId="1E20A751" w14:textId="77777777" w:rsidR="009949F8" w:rsidRPr="00923FD1" w:rsidRDefault="009949F8" w:rsidP="00BE580B">
      <w:pPr>
        <w:pStyle w:val="Verso"/>
        <w:rPr>
          <w:noProof/>
        </w:rPr>
      </w:pPr>
      <w:r w:rsidRPr="00923FD1">
        <w:rPr>
          <w:noProof/>
        </w:rPr>
        <w:tab/>
      </w:r>
      <w:r w:rsidRPr="00923FD1">
        <w:rPr>
          <w:noProof/>
        </w:rPr>
        <w:tab/>
      </w:r>
      <w:r w:rsidRPr="00923FD1">
        <w:rPr>
          <w:noProof/>
        </w:rPr>
        <w:tab/>
        <w:t>señora, vengada de ellos.</w:t>
      </w:r>
    </w:p>
    <w:p w14:paraId="30D7D303" w14:textId="62C6F606" w:rsidR="00BE580B" w:rsidRPr="00923FD1" w:rsidRDefault="00BE580B" w:rsidP="00BE580B">
      <w:pPr>
        <w:pStyle w:val="Personaje"/>
        <w:rPr>
          <w:noProof/>
        </w:rPr>
      </w:pPr>
      <w:r w:rsidRPr="00923FD1">
        <w:rPr>
          <w:noProof/>
        </w:rPr>
        <w:t>isabel</w:t>
      </w:r>
    </w:p>
    <w:p w14:paraId="65BF8319" w14:textId="29796300" w:rsidR="009949F8" w:rsidRPr="00923FD1" w:rsidRDefault="009949F8" w:rsidP="00BE580B">
      <w:pPr>
        <w:pStyle w:val="Verso"/>
        <w:rPr>
          <w:noProof/>
        </w:rPr>
      </w:pPr>
      <w:r w:rsidRPr="00923FD1">
        <w:rPr>
          <w:noProof/>
        </w:rPr>
        <w:tab/>
      </w:r>
      <w:r w:rsidRPr="00923FD1">
        <w:rPr>
          <w:noProof/>
        </w:rPr>
        <w:tab/>
      </w:r>
      <w:r w:rsidRPr="00923FD1">
        <w:rPr>
          <w:noProof/>
        </w:rPr>
        <w:tab/>
        <w:t>Quejaranse los cabellos;</w:t>
      </w:r>
    </w:p>
    <w:p w14:paraId="7F154A84" w14:textId="77777777" w:rsidR="009949F8" w:rsidRPr="00923FD1" w:rsidRDefault="009949F8" w:rsidP="00BE580B">
      <w:pPr>
        <w:pStyle w:val="Verso"/>
        <w:rPr>
          <w:noProof/>
        </w:rPr>
      </w:pPr>
      <w:r w:rsidRPr="00923FD1">
        <w:rPr>
          <w:noProof/>
        </w:rPr>
        <w:tab/>
      </w:r>
      <w:r w:rsidRPr="00923FD1">
        <w:rPr>
          <w:noProof/>
        </w:rPr>
        <w:tab/>
      </w:r>
      <w:r w:rsidRPr="00923FD1">
        <w:rPr>
          <w:noProof/>
        </w:rPr>
        <w:tab/>
        <w:t>que, con el dolor terrible,</w:t>
      </w:r>
    </w:p>
    <w:p w14:paraId="6ED8B47E" w14:textId="77777777" w:rsidR="009949F8" w:rsidRPr="00923FD1" w:rsidRDefault="009949F8" w:rsidP="00BE580B">
      <w:pPr>
        <w:pStyle w:val="Verso"/>
        <w:rPr>
          <w:noProof/>
        </w:rPr>
      </w:pPr>
      <w:r w:rsidRPr="00923FD1">
        <w:rPr>
          <w:noProof/>
        </w:rPr>
        <w:tab/>
      </w:r>
      <w:r w:rsidRPr="00923FD1">
        <w:rPr>
          <w:noProof/>
        </w:rPr>
        <w:tab/>
      </w:r>
      <w:r w:rsidRPr="00923FD1">
        <w:rPr>
          <w:noProof/>
        </w:rPr>
        <w:tab/>
        <w:t>a ser mi culpa visible,</w:t>
      </w:r>
    </w:p>
    <w:p w14:paraId="0A91406F" w14:textId="7B63B0C2" w:rsidR="009949F8" w:rsidRPr="00923FD1" w:rsidRDefault="009949F8" w:rsidP="00BE580B">
      <w:pPr>
        <w:pStyle w:val="Verso"/>
        <w:rPr>
          <w:noProof/>
        </w:rPr>
      </w:pPr>
      <w:r w:rsidRPr="00923FD1">
        <w:rPr>
          <w:noProof/>
        </w:rPr>
        <w:tab/>
      </w:r>
      <w:r w:rsidRPr="00923FD1">
        <w:rPr>
          <w:noProof/>
        </w:rPr>
        <w:tab/>
      </w:r>
      <w:r w:rsidRPr="00923FD1">
        <w:rPr>
          <w:noProof/>
        </w:rPr>
        <w:tab/>
        <w:t>la pude cubrir con ellos.</w:t>
      </w:r>
      <w:r w:rsidRPr="00923FD1">
        <w:rPr>
          <w:noProof/>
        </w:rPr>
        <w:tab/>
      </w:r>
      <w:r w:rsidRPr="00923FD1">
        <w:rPr>
          <w:noProof/>
        </w:rPr>
        <w:tab/>
      </w:r>
      <w:r w:rsidRPr="00923FD1">
        <w:rPr>
          <w:noProof/>
        </w:rPr>
        <w:tab/>
      </w:r>
    </w:p>
    <w:p w14:paraId="0161A324"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  No siento tanto el dejarme</w:t>
      </w:r>
    </w:p>
    <w:p w14:paraId="19BC5421" w14:textId="77777777" w:rsidR="009949F8" w:rsidRPr="00923FD1" w:rsidRDefault="009949F8" w:rsidP="00BE580B">
      <w:pPr>
        <w:pStyle w:val="Verso"/>
        <w:rPr>
          <w:noProof/>
        </w:rPr>
      </w:pPr>
      <w:r w:rsidRPr="00923FD1">
        <w:rPr>
          <w:noProof/>
        </w:rPr>
        <w:tab/>
      </w:r>
      <w:r w:rsidRPr="00923FD1">
        <w:rPr>
          <w:noProof/>
        </w:rPr>
        <w:tab/>
      </w:r>
      <w:r w:rsidRPr="00923FD1">
        <w:rPr>
          <w:noProof/>
        </w:rPr>
        <w:tab/>
        <w:t>don Carlos de aquesta suerte</w:t>
      </w:r>
    </w:p>
    <w:p w14:paraId="68F4245E" w14:textId="77777777"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—aunque el desprecio me advierte</w:t>
      </w:r>
    </w:p>
    <w:p w14:paraId="79242032" w14:textId="77777777" w:rsidR="009949F8" w:rsidRPr="00923FD1" w:rsidRDefault="009949F8" w:rsidP="00BE580B">
      <w:pPr>
        <w:pStyle w:val="Verso"/>
        <w:rPr>
          <w:noProof/>
        </w:rPr>
      </w:pPr>
      <w:r w:rsidRPr="00923FD1">
        <w:rPr>
          <w:noProof/>
        </w:rPr>
        <w:tab/>
      </w:r>
      <w:r w:rsidRPr="00923FD1">
        <w:rPr>
          <w:noProof/>
        </w:rPr>
        <w:tab/>
      </w:r>
      <w:r w:rsidRPr="00923FD1">
        <w:rPr>
          <w:noProof/>
        </w:rPr>
        <w:tab/>
        <w:t>que solo vino a burlarme—</w:t>
      </w:r>
    </w:p>
    <w:p w14:paraId="79F411DA" w14:textId="3A81060D" w:rsidR="009949F8" w:rsidRPr="00923FD1" w:rsidRDefault="009949F8" w:rsidP="00BE580B">
      <w:pPr>
        <w:pStyle w:val="Verso"/>
        <w:rPr>
          <w:noProof/>
        </w:rPr>
      </w:pPr>
      <w:r w:rsidRPr="00923FD1">
        <w:rPr>
          <w:noProof/>
        </w:rPr>
        <w:tab/>
      </w:r>
      <w:r w:rsidRPr="00923FD1">
        <w:rPr>
          <w:noProof/>
        </w:rPr>
        <w:tab/>
      </w:r>
      <w:r w:rsidRPr="00923FD1">
        <w:rPr>
          <w:noProof/>
        </w:rPr>
        <w:tab/>
        <w:t>como el venir a contarme</w:t>
      </w:r>
      <w:r w:rsidRPr="00923FD1">
        <w:rPr>
          <w:noProof/>
        </w:rPr>
        <w:tab/>
      </w:r>
      <w:r w:rsidRPr="00923FD1">
        <w:rPr>
          <w:noProof/>
        </w:rPr>
        <w:tab/>
      </w:r>
      <w:r w:rsidRPr="00923FD1">
        <w:rPr>
          <w:noProof/>
        </w:rPr>
        <w:tab/>
      </w:r>
      <w:r w:rsidRPr="00923FD1">
        <w:rPr>
          <w:noProof/>
        </w:rPr>
        <w:tab/>
      </w:r>
      <w:r w:rsidRPr="00923FD1">
        <w:rPr>
          <w:noProof/>
        </w:rPr>
        <w:tab/>
      </w:r>
    </w:p>
    <w:p w14:paraId="235DC36B" w14:textId="77777777" w:rsidR="009949F8" w:rsidRPr="00923FD1" w:rsidRDefault="009949F8" w:rsidP="00BE580B">
      <w:pPr>
        <w:pStyle w:val="Verso"/>
        <w:rPr>
          <w:noProof/>
        </w:rPr>
      </w:pPr>
      <w:r w:rsidRPr="00923FD1">
        <w:rPr>
          <w:noProof/>
        </w:rPr>
        <w:tab/>
      </w:r>
      <w:r w:rsidRPr="00923FD1">
        <w:rPr>
          <w:noProof/>
        </w:rPr>
        <w:tab/>
      </w:r>
      <w:r w:rsidRPr="00923FD1">
        <w:rPr>
          <w:noProof/>
        </w:rPr>
        <w:tab/>
        <w:t>que anda de noche y de día</w:t>
      </w:r>
    </w:p>
    <w:p w14:paraId="5F1EB703" w14:textId="77777777" w:rsidR="009949F8" w:rsidRPr="00923FD1" w:rsidRDefault="009949F8" w:rsidP="00BE580B">
      <w:pPr>
        <w:pStyle w:val="Verso"/>
        <w:rPr>
          <w:noProof/>
        </w:rPr>
      </w:pPr>
      <w:r w:rsidRPr="00923FD1">
        <w:rPr>
          <w:noProof/>
        </w:rPr>
        <w:tab/>
      </w:r>
      <w:r w:rsidRPr="00923FD1">
        <w:rPr>
          <w:noProof/>
        </w:rPr>
        <w:tab/>
      </w:r>
      <w:r w:rsidRPr="00923FD1">
        <w:rPr>
          <w:noProof/>
        </w:rPr>
        <w:tab/>
        <w:t>con mujeres, que podría</w:t>
      </w:r>
    </w:p>
    <w:p w14:paraId="385FD172" w14:textId="77777777" w:rsidR="009949F8" w:rsidRPr="00923FD1" w:rsidRDefault="009949F8" w:rsidP="00BE580B">
      <w:pPr>
        <w:pStyle w:val="Verso"/>
        <w:rPr>
          <w:noProof/>
        </w:rPr>
      </w:pPr>
      <w:r w:rsidRPr="00923FD1">
        <w:rPr>
          <w:noProof/>
        </w:rPr>
        <w:tab/>
      </w:r>
      <w:r w:rsidRPr="00923FD1">
        <w:rPr>
          <w:noProof/>
        </w:rPr>
        <w:tab/>
      </w:r>
      <w:r w:rsidRPr="00923FD1">
        <w:rPr>
          <w:noProof/>
        </w:rPr>
        <w:tab/>
        <w:t>afrentarse su crïado</w:t>
      </w:r>
    </w:p>
    <w:p w14:paraId="4EF2D6B5" w14:textId="77777777" w:rsidR="009949F8" w:rsidRPr="00923FD1" w:rsidRDefault="009949F8" w:rsidP="00BE580B">
      <w:pPr>
        <w:pStyle w:val="Verso"/>
        <w:rPr>
          <w:noProof/>
        </w:rPr>
      </w:pPr>
      <w:r w:rsidRPr="00923FD1">
        <w:rPr>
          <w:noProof/>
        </w:rPr>
        <w:tab/>
      </w:r>
      <w:r w:rsidRPr="00923FD1">
        <w:rPr>
          <w:noProof/>
        </w:rPr>
        <w:tab/>
      </w:r>
      <w:r w:rsidRPr="00923FD1">
        <w:rPr>
          <w:noProof/>
        </w:rPr>
        <w:tab/>
        <w:t>de haber en su casa entrado</w:t>
      </w:r>
    </w:p>
    <w:p w14:paraId="5523C4DB" w14:textId="02D1F911" w:rsidR="009949F8" w:rsidRPr="00923FD1" w:rsidRDefault="009949F8" w:rsidP="00BE580B">
      <w:pPr>
        <w:pStyle w:val="Verso"/>
        <w:rPr>
          <w:noProof/>
        </w:rPr>
      </w:pPr>
      <w:r w:rsidRPr="00923FD1">
        <w:rPr>
          <w:noProof/>
        </w:rPr>
        <w:tab/>
      </w:r>
      <w:r w:rsidRPr="00923FD1">
        <w:rPr>
          <w:noProof/>
        </w:rPr>
        <w:tab/>
      </w:r>
      <w:r w:rsidRPr="00923FD1">
        <w:rPr>
          <w:noProof/>
        </w:rPr>
        <w:tab/>
        <w:t>y despreciado la mía.</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4F3DC455" w14:textId="0FA1E1B9" w:rsidR="00BE580B" w:rsidRPr="00923FD1" w:rsidRDefault="00BE580B" w:rsidP="00BE580B">
      <w:pPr>
        <w:pStyle w:val="Personaje"/>
        <w:rPr>
          <w:noProof/>
        </w:rPr>
      </w:pPr>
      <w:r w:rsidRPr="00923FD1">
        <w:rPr>
          <w:noProof/>
        </w:rPr>
        <w:t>inés</w:t>
      </w:r>
    </w:p>
    <w:p w14:paraId="5843DD00" w14:textId="4424B4ED"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  Ponle pleito.</w:t>
      </w:r>
    </w:p>
    <w:p w14:paraId="61DD1D32" w14:textId="7AB5FD9F" w:rsidR="00BE580B" w:rsidRPr="00923FD1" w:rsidRDefault="00BE580B" w:rsidP="00BE580B">
      <w:pPr>
        <w:pStyle w:val="Personaje"/>
        <w:rPr>
          <w:noProof/>
        </w:rPr>
      </w:pPr>
      <w:r w:rsidRPr="00923FD1">
        <w:rPr>
          <w:noProof/>
        </w:rPr>
        <w:t>isabel</w:t>
      </w:r>
    </w:p>
    <w:p w14:paraId="3E8221DE" w14:textId="34E21F72"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¿Cómo puedo?</w:t>
      </w:r>
    </w:p>
    <w:p w14:paraId="215A0576" w14:textId="77777777" w:rsidR="009949F8" w:rsidRPr="00923FD1" w:rsidRDefault="009949F8" w:rsidP="00BE580B">
      <w:pPr>
        <w:pStyle w:val="Verso"/>
        <w:rPr>
          <w:noProof/>
        </w:rPr>
      </w:pPr>
      <w:r w:rsidRPr="00923FD1">
        <w:rPr>
          <w:noProof/>
        </w:rPr>
        <w:tab/>
      </w:r>
      <w:r w:rsidRPr="00923FD1">
        <w:rPr>
          <w:noProof/>
        </w:rPr>
        <w:tab/>
      </w:r>
      <w:r w:rsidRPr="00923FD1">
        <w:rPr>
          <w:noProof/>
        </w:rPr>
        <w:tab/>
        <w:t>Que tengo buena opinión,</w:t>
      </w:r>
    </w:p>
    <w:p w14:paraId="1590421B" w14:textId="77777777" w:rsidR="009949F8" w:rsidRPr="00923FD1" w:rsidRDefault="009949F8" w:rsidP="00BE580B">
      <w:pPr>
        <w:pStyle w:val="Verso"/>
        <w:rPr>
          <w:noProof/>
        </w:rPr>
      </w:pPr>
      <w:r w:rsidRPr="00923FD1">
        <w:rPr>
          <w:noProof/>
        </w:rPr>
        <w:tab/>
      </w:r>
      <w:r w:rsidRPr="00923FD1">
        <w:rPr>
          <w:noProof/>
        </w:rPr>
        <w:tab/>
      </w:r>
      <w:r w:rsidRPr="00923FD1">
        <w:rPr>
          <w:noProof/>
        </w:rPr>
        <w:tab/>
        <w:t>y será dar un pregón</w:t>
      </w:r>
    </w:p>
    <w:p w14:paraId="5A44CF2A" w14:textId="77777777" w:rsidR="009949F8" w:rsidRPr="00923FD1" w:rsidRDefault="009949F8" w:rsidP="00BE580B">
      <w:pPr>
        <w:pStyle w:val="Verso"/>
        <w:rPr>
          <w:noProof/>
        </w:rPr>
      </w:pPr>
      <w:r w:rsidRPr="00923FD1">
        <w:rPr>
          <w:noProof/>
        </w:rPr>
        <w:tab/>
      </w:r>
      <w:r w:rsidRPr="00923FD1">
        <w:rPr>
          <w:noProof/>
        </w:rPr>
        <w:tab/>
      </w:r>
      <w:r w:rsidRPr="00923FD1">
        <w:rPr>
          <w:noProof/>
        </w:rPr>
        <w:tab/>
        <w:t>de almoneda por Toledo.</w:t>
      </w:r>
    </w:p>
    <w:p w14:paraId="1CCC516E" w14:textId="4C4CBA92" w:rsidR="009949F8" w:rsidRPr="00923FD1" w:rsidRDefault="009949F8" w:rsidP="00BE580B">
      <w:pPr>
        <w:pStyle w:val="Verso"/>
        <w:rPr>
          <w:noProof/>
        </w:rPr>
      </w:pPr>
      <w:r w:rsidRPr="00923FD1">
        <w:rPr>
          <w:noProof/>
        </w:rPr>
        <w:tab/>
      </w:r>
      <w:r w:rsidRPr="00923FD1">
        <w:rPr>
          <w:noProof/>
        </w:rPr>
        <w:tab/>
      </w:r>
      <w:r w:rsidRPr="00923FD1">
        <w:rPr>
          <w:noProof/>
        </w:rPr>
        <w:tab/>
        <w:t>Vendrán sin respeto y miedo,</w:t>
      </w:r>
      <w:r w:rsidRPr="00923FD1">
        <w:rPr>
          <w:noProof/>
        </w:rPr>
        <w:tab/>
      </w:r>
      <w:r w:rsidRPr="00923FD1">
        <w:rPr>
          <w:noProof/>
        </w:rPr>
        <w:tab/>
      </w:r>
      <w:r w:rsidRPr="00923FD1">
        <w:rPr>
          <w:noProof/>
        </w:rPr>
        <w:tab/>
      </w:r>
      <w:r w:rsidRPr="00923FD1">
        <w:rPr>
          <w:noProof/>
        </w:rPr>
        <w:tab/>
      </w:r>
      <w:r w:rsidRPr="00923FD1">
        <w:rPr>
          <w:noProof/>
        </w:rPr>
        <w:tab/>
      </w:r>
    </w:p>
    <w:p w14:paraId="655CB443" w14:textId="77777777" w:rsidR="009949F8" w:rsidRPr="00923FD1" w:rsidRDefault="009949F8" w:rsidP="00BE580B">
      <w:pPr>
        <w:pStyle w:val="Verso"/>
        <w:rPr>
          <w:noProof/>
        </w:rPr>
      </w:pPr>
      <w:r w:rsidRPr="00923FD1">
        <w:rPr>
          <w:noProof/>
        </w:rPr>
        <w:tab/>
      </w:r>
      <w:r w:rsidRPr="00923FD1">
        <w:rPr>
          <w:noProof/>
        </w:rPr>
        <w:tab/>
      </w:r>
      <w:r w:rsidRPr="00923FD1">
        <w:rPr>
          <w:noProof/>
        </w:rPr>
        <w:tab/>
        <w:t>que quien el honor perdió</w:t>
      </w:r>
    </w:p>
    <w:p w14:paraId="307C5D3C" w14:textId="77777777" w:rsidR="009949F8" w:rsidRPr="00923FD1" w:rsidRDefault="009949F8" w:rsidP="00BE580B">
      <w:pPr>
        <w:pStyle w:val="Verso"/>
        <w:rPr>
          <w:noProof/>
        </w:rPr>
      </w:pPr>
      <w:r w:rsidRPr="00923FD1">
        <w:rPr>
          <w:noProof/>
        </w:rPr>
        <w:tab/>
      </w:r>
      <w:r w:rsidRPr="00923FD1">
        <w:rPr>
          <w:noProof/>
        </w:rPr>
        <w:tab/>
      </w:r>
      <w:r w:rsidRPr="00923FD1">
        <w:rPr>
          <w:noProof/>
        </w:rPr>
        <w:tab/>
        <w:t>licencia y aun puerta dio</w:t>
      </w:r>
    </w:p>
    <w:p w14:paraId="2E119A0B" w14:textId="77777777" w:rsidR="009949F8" w:rsidRPr="00923FD1" w:rsidRDefault="009949F8" w:rsidP="00BE580B">
      <w:pPr>
        <w:pStyle w:val="Verso"/>
        <w:rPr>
          <w:noProof/>
        </w:rPr>
      </w:pPr>
      <w:r w:rsidRPr="00923FD1">
        <w:rPr>
          <w:noProof/>
        </w:rPr>
        <w:tab/>
      </w:r>
      <w:r w:rsidRPr="00923FD1">
        <w:rPr>
          <w:noProof/>
        </w:rPr>
        <w:tab/>
      </w:r>
      <w:r w:rsidRPr="00923FD1">
        <w:rPr>
          <w:noProof/>
        </w:rPr>
        <w:tab/>
        <w:t>para que el más despreciado</w:t>
      </w:r>
    </w:p>
    <w:p w14:paraId="744F6A44" w14:textId="77777777" w:rsidR="009949F8" w:rsidRPr="00923FD1" w:rsidRDefault="009949F8" w:rsidP="00BE580B">
      <w:pPr>
        <w:pStyle w:val="Verso"/>
        <w:rPr>
          <w:noProof/>
        </w:rPr>
      </w:pPr>
      <w:r w:rsidRPr="00923FD1">
        <w:rPr>
          <w:noProof/>
        </w:rPr>
        <w:tab/>
      </w:r>
      <w:r w:rsidRPr="00923FD1">
        <w:rPr>
          <w:noProof/>
        </w:rPr>
        <w:tab/>
      </w:r>
      <w:r w:rsidRPr="00923FD1">
        <w:rPr>
          <w:noProof/>
        </w:rPr>
        <w:tab/>
        <w:t>quiera llegar confïado</w:t>
      </w:r>
    </w:p>
    <w:p w14:paraId="25AC9D7A" w14:textId="369E5220" w:rsidR="009949F8" w:rsidRPr="00923FD1" w:rsidRDefault="009949F8" w:rsidP="00BE580B">
      <w:pPr>
        <w:pStyle w:val="Verso"/>
        <w:rPr>
          <w:noProof/>
        </w:rPr>
      </w:pPr>
      <w:r w:rsidRPr="00923FD1">
        <w:rPr>
          <w:noProof/>
        </w:rPr>
        <w:tab/>
      </w:r>
      <w:r w:rsidRPr="00923FD1">
        <w:rPr>
          <w:noProof/>
        </w:rPr>
        <w:tab/>
      </w:r>
      <w:r w:rsidRPr="00923FD1">
        <w:rPr>
          <w:noProof/>
        </w:rPr>
        <w:tab/>
        <w:t>por donde el otro pasó.</w:t>
      </w:r>
      <w:r w:rsidRPr="00923FD1">
        <w:rPr>
          <w:noProof/>
        </w:rPr>
        <w:tab/>
      </w:r>
      <w:r w:rsidRPr="00923FD1">
        <w:rPr>
          <w:noProof/>
        </w:rPr>
        <w:tab/>
      </w:r>
      <w:r w:rsidRPr="00923FD1">
        <w:rPr>
          <w:noProof/>
        </w:rPr>
        <w:tab/>
      </w:r>
      <w:r w:rsidRPr="00923FD1">
        <w:rPr>
          <w:noProof/>
        </w:rPr>
        <w:tab/>
      </w:r>
      <w:r w:rsidRPr="00923FD1">
        <w:rPr>
          <w:noProof/>
        </w:rPr>
        <w:tab/>
      </w:r>
    </w:p>
    <w:p w14:paraId="18F9C679" w14:textId="413FD531" w:rsidR="00BE580B" w:rsidRPr="00923FD1" w:rsidRDefault="00BE580B" w:rsidP="00BE580B">
      <w:pPr>
        <w:pStyle w:val="Personaje"/>
        <w:rPr>
          <w:noProof/>
        </w:rPr>
      </w:pPr>
      <w:r w:rsidRPr="00923FD1">
        <w:rPr>
          <w:noProof/>
        </w:rPr>
        <w:t>inés</w:t>
      </w:r>
    </w:p>
    <w:p w14:paraId="6A222503" w14:textId="3F361614"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  Pues ¿qué has de hacer?</w:t>
      </w:r>
    </w:p>
    <w:p w14:paraId="3D4BE7C5" w14:textId="24075798" w:rsidR="00BE580B" w:rsidRPr="00923FD1" w:rsidRDefault="00BE580B" w:rsidP="00BE580B">
      <w:pPr>
        <w:pStyle w:val="Personaje"/>
        <w:rPr>
          <w:noProof/>
        </w:rPr>
      </w:pPr>
      <w:r w:rsidRPr="00923FD1">
        <w:rPr>
          <w:noProof/>
        </w:rPr>
        <w:t>isabel</w:t>
      </w:r>
    </w:p>
    <w:p w14:paraId="3AF2E02C" w14:textId="433E04D3"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Pr="00923FD1">
        <w:t xml:space="preserve">      Esperar</w:t>
      </w:r>
    </w:p>
    <w:p w14:paraId="128ECA09" w14:textId="77777777" w:rsidR="009949F8" w:rsidRPr="00923FD1" w:rsidRDefault="009949F8" w:rsidP="00BE580B">
      <w:pPr>
        <w:pStyle w:val="Verso"/>
        <w:rPr>
          <w:noProof/>
        </w:rPr>
      </w:pPr>
      <w:r w:rsidRPr="00923FD1">
        <w:rPr>
          <w:noProof/>
        </w:rPr>
        <w:tab/>
      </w:r>
      <w:r w:rsidRPr="00923FD1">
        <w:rPr>
          <w:noProof/>
        </w:rPr>
        <w:tab/>
      </w:r>
      <w:r w:rsidRPr="00923FD1">
        <w:rPr>
          <w:noProof/>
        </w:rPr>
        <w:tab/>
        <w:t>en la justicia del cielo,</w:t>
      </w:r>
    </w:p>
    <w:p w14:paraId="0AE96AC7" w14:textId="77777777" w:rsidR="009949F8" w:rsidRPr="00923FD1" w:rsidRDefault="009949F8" w:rsidP="00BE580B">
      <w:pPr>
        <w:pStyle w:val="Verso"/>
        <w:rPr>
          <w:noProof/>
        </w:rPr>
      </w:pPr>
      <w:r w:rsidRPr="00923FD1">
        <w:rPr>
          <w:noProof/>
        </w:rPr>
        <w:tab/>
      </w:r>
      <w:r w:rsidRPr="00923FD1">
        <w:rPr>
          <w:noProof/>
        </w:rPr>
        <w:tab/>
      </w:r>
      <w:r w:rsidRPr="00923FD1">
        <w:rPr>
          <w:noProof/>
        </w:rPr>
        <w:tab/>
        <w:t>que no puede la del suelo</w:t>
      </w:r>
    </w:p>
    <w:p w14:paraId="37B20DEA" w14:textId="77777777" w:rsidR="009949F8" w:rsidRPr="00923FD1" w:rsidRDefault="009949F8" w:rsidP="00BE580B">
      <w:pPr>
        <w:pStyle w:val="Verso"/>
        <w:rPr>
          <w:noProof/>
        </w:rPr>
      </w:pPr>
      <w:r w:rsidRPr="00923FD1">
        <w:rPr>
          <w:noProof/>
        </w:rPr>
        <w:tab/>
      </w:r>
      <w:r w:rsidRPr="00923FD1">
        <w:rPr>
          <w:noProof/>
        </w:rPr>
        <w:tab/>
      </w:r>
      <w:r w:rsidRPr="00923FD1">
        <w:rPr>
          <w:noProof/>
        </w:rPr>
        <w:tab/>
        <w:t>a ninguno hacer amar.</w:t>
      </w:r>
    </w:p>
    <w:p w14:paraId="48CBF68C" w14:textId="53BE36D2" w:rsidR="00BE580B" w:rsidRPr="00923FD1" w:rsidRDefault="00BE580B" w:rsidP="00BE580B">
      <w:pPr>
        <w:pStyle w:val="Personaje"/>
        <w:rPr>
          <w:noProof/>
        </w:rPr>
      </w:pPr>
      <w:r w:rsidRPr="00923FD1">
        <w:rPr>
          <w:noProof/>
        </w:rPr>
        <w:t>inés</w:t>
      </w:r>
    </w:p>
    <w:p w14:paraId="44CC97A2" w14:textId="0273732E"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Sí, mas puede castigar.</w:t>
      </w:r>
      <w:r w:rsidRPr="00923FD1">
        <w:rPr>
          <w:noProof/>
        </w:rPr>
        <w:tab/>
      </w:r>
      <w:r w:rsidRPr="00923FD1">
        <w:rPr>
          <w:noProof/>
        </w:rPr>
        <w:tab/>
      </w:r>
      <w:r w:rsidRPr="00923FD1">
        <w:rPr>
          <w:noProof/>
        </w:rPr>
        <w:tab/>
      </w:r>
      <w:r w:rsidRPr="00923FD1">
        <w:rPr>
          <w:noProof/>
        </w:rPr>
        <w:tab/>
      </w:r>
    </w:p>
    <w:p w14:paraId="696FFD21" w14:textId="084EB8BA" w:rsidR="00BE580B" w:rsidRPr="00923FD1" w:rsidRDefault="00BE580B" w:rsidP="00BE580B">
      <w:pPr>
        <w:pStyle w:val="Personaje"/>
        <w:rPr>
          <w:noProof/>
        </w:rPr>
      </w:pPr>
      <w:r w:rsidRPr="00923FD1">
        <w:rPr>
          <w:noProof/>
        </w:rPr>
        <w:t>isabel</w:t>
      </w:r>
    </w:p>
    <w:p w14:paraId="77E20295" w14:textId="736E4C3F" w:rsidR="009949F8" w:rsidRPr="00923FD1" w:rsidRDefault="009949F8" w:rsidP="00BE580B">
      <w:pPr>
        <w:pStyle w:val="Verso"/>
        <w:rPr>
          <w:noProof/>
        </w:rPr>
      </w:pPr>
      <w:r w:rsidRPr="00923FD1">
        <w:rPr>
          <w:noProof/>
        </w:rPr>
        <w:tab/>
      </w:r>
      <w:r w:rsidRPr="00923FD1">
        <w:rPr>
          <w:noProof/>
        </w:rPr>
        <w:tab/>
      </w:r>
      <w:r w:rsidRPr="00923FD1">
        <w:rPr>
          <w:noProof/>
        </w:rPr>
        <w:tab/>
        <w:t>No quiero yo sino amor;</w:t>
      </w:r>
    </w:p>
    <w:p w14:paraId="3489FB13" w14:textId="77777777" w:rsidR="009949F8" w:rsidRPr="00923FD1" w:rsidRDefault="009949F8" w:rsidP="00BE580B">
      <w:pPr>
        <w:pStyle w:val="Verso"/>
        <w:rPr>
          <w:noProof/>
        </w:rPr>
      </w:pPr>
      <w:r w:rsidRPr="00923FD1">
        <w:rPr>
          <w:noProof/>
        </w:rPr>
        <w:tab/>
      </w:r>
      <w:r w:rsidRPr="00923FD1">
        <w:rPr>
          <w:noProof/>
        </w:rPr>
        <w:tab/>
      </w:r>
      <w:r w:rsidRPr="00923FD1">
        <w:rPr>
          <w:noProof/>
        </w:rPr>
        <w:tab/>
        <w:t>y casado por rigor,</w:t>
      </w:r>
    </w:p>
    <w:p w14:paraId="2C71E5F0" w14:textId="77777777" w:rsidR="009949F8" w:rsidRPr="00923FD1" w:rsidRDefault="009949F8" w:rsidP="00BE580B">
      <w:pPr>
        <w:pStyle w:val="Verso"/>
        <w:rPr>
          <w:noProof/>
        </w:rPr>
      </w:pPr>
      <w:r w:rsidRPr="00923FD1">
        <w:rPr>
          <w:noProof/>
        </w:rPr>
        <w:tab/>
      </w:r>
      <w:r w:rsidRPr="00923FD1">
        <w:rPr>
          <w:noProof/>
        </w:rPr>
        <w:tab/>
      </w:r>
      <w:r w:rsidRPr="00923FD1">
        <w:rPr>
          <w:noProof/>
        </w:rPr>
        <w:tab/>
        <w:t>¿como me le ha de tener?</w:t>
      </w:r>
    </w:p>
    <w:p w14:paraId="288F0074" w14:textId="77777777" w:rsidR="009949F8" w:rsidRPr="00923FD1" w:rsidRDefault="009949F8" w:rsidP="00BE580B">
      <w:pPr>
        <w:pStyle w:val="Verso"/>
        <w:rPr>
          <w:noProof/>
        </w:rPr>
      </w:pPr>
      <w:r w:rsidRPr="00923FD1">
        <w:rPr>
          <w:noProof/>
        </w:rPr>
        <w:tab/>
      </w:r>
      <w:r w:rsidRPr="00923FD1">
        <w:rPr>
          <w:noProof/>
        </w:rPr>
        <w:tab/>
      </w:r>
      <w:r w:rsidRPr="00923FD1">
        <w:rPr>
          <w:noProof/>
        </w:rPr>
        <w:tab/>
        <w:t>Que aun por bien no suele ser</w:t>
      </w:r>
    </w:p>
    <w:p w14:paraId="11113AEF" w14:textId="51A46B36" w:rsidR="009949F8" w:rsidRPr="00923FD1" w:rsidRDefault="009949F8" w:rsidP="00BE580B">
      <w:pPr>
        <w:pStyle w:val="Verso"/>
        <w:rPr>
          <w:noProof/>
        </w:rPr>
      </w:pPr>
      <w:r w:rsidRPr="00923FD1">
        <w:rPr>
          <w:noProof/>
        </w:rPr>
        <w:tab/>
      </w:r>
      <w:r w:rsidRPr="00923FD1">
        <w:rPr>
          <w:noProof/>
        </w:rPr>
        <w:tab/>
      </w:r>
      <w:r w:rsidRPr="00923FD1">
        <w:rPr>
          <w:noProof/>
        </w:rPr>
        <w:tab/>
        <w:t>firme el marido mejor.</w:t>
      </w:r>
      <w:r w:rsidRPr="00923FD1">
        <w:rPr>
          <w:noProof/>
        </w:rPr>
        <w:tab/>
      </w:r>
      <w:r w:rsidRPr="00923FD1">
        <w:rPr>
          <w:noProof/>
        </w:rPr>
        <w:tab/>
      </w:r>
      <w:r w:rsidRPr="00923FD1">
        <w:rPr>
          <w:noProof/>
        </w:rPr>
        <w:tab/>
      </w:r>
      <w:r w:rsidRPr="00923FD1">
        <w:rPr>
          <w:noProof/>
        </w:rPr>
        <w:tab/>
      </w:r>
    </w:p>
    <w:p w14:paraId="5082FAF7" w14:textId="4BE2A468" w:rsidR="00BE580B" w:rsidRPr="00923FD1" w:rsidRDefault="00BE580B" w:rsidP="00BE580B">
      <w:pPr>
        <w:pStyle w:val="Personaje"/>
        <w:rPr>
          <w:noProof/>
        </w:rPr>
      </w:pPr>
      <w:r w:rsidRPr="00923FD1">
        <w:rPr>
          <w:noProof/>
        </w:rPr>
        <w:t>inés</w:t>
      </w:r>
    </w:p>
    <w:p w14:paraId="5D0E9FAA" w14:textId="2338AE49" w:rsidR="009949F8" w:rsidRPr="00923FD1" w:rsidRDefault="009949F8" w:rsidP="00BE580B">
      <w:pPr>
        <w:pStyle w:val="Verso"/>
        <w:rPr>
          <w:noProof/>
        </w:rPr>
      </w:pPr>
      <w:r w:rsidRPr="00923FD1">
        <w:rPr>
          <w:noProof/>
        </w:rPr>
        <w:tab/>
      </w:r>
      <w:r w:rsidRPr="00923FD1">
        <w:rPr>
          <w:noProof/>
        </w:rPr>
        <w:tab/>
      </w:r>
      <w:r w:rsidRPr="00923FD1">
        <w:rPr>
          <w:noProof/>
        </w:rPr>
        <w:tab/>
        <w:t xml:space="preserve">  Habla, señora, a su hermana.</w:t>
      </w:r>
    </w:p>
    <w:p w14:paraId="58AC08FD" w14:textId="5AE1A5FA" w:rsidR="00BE580B" w:rsidRPr="00923FD1" w:rsidRDefault="00BE580B" w:rsidP="00BE580B">
      <w:pPr>
        <w:pStyle w:val="Personaje"/>
        <w:rPr>
          <w:noProof/>
        </w:rPr>
      </w:pPr>
      <w:r w:rsidRPr="00923FD1">
        <w:rPr>
          <w:noProof/>
        </w:rPr>
        <w:t>isabel</w:t>
      </w:r>
    </w:p>
    <w:p w14:paraId="1510297B" w14:textId="0CB00B3E" w:rsidR="009949F8" w:rsidRPr="00923FD1" w:rsidRDefault="009949F8" w:rsidP="00BE580B">
      <w:pPr>
        <w:pStyle w:val="Verso"/>
        <w:rPr>
          <w:noProof/>
        </w:rPr>
      </w:pPr>
      <w:r w:rsidRPr="00923FD1">
        <w:rPr>
          <w:noProof/>
        </w:rPr>
        <w:tab/>
      </w:r>
      <w:r w:rsidRPr="00923FD1">
        <w:rPr>
          <w:noProof/>
        </w:rPr>
        <w:tab/>
      </w:r>
      <w:r w:rsidRPr="00923FD1">
        <w:rPr>
          <w:noProof/>
        </w:rPr>
        <w:tab/>
        <w:t>¿Qué remedio podrá darme</w:t>
      </w:r>
    </w:p>
    <w:p w14:paraId="28141CAA" w14:textId="77777777" w:rsidR="009949F8" w:rsidRPr="00923FD1" w:rsidRDefault="009949F8" w:rsidP="00BE580B">
      <w:pPr>
        <w:pStyle w:val="Verso"/>
        <w:rPr>
          <w:noProof/>
        </w:rPr>
      </w:pPr>
      <w:r w:rsidRPr="00923FD1">
        <w:rPr>
          <w:noProof/>
        </w:rPr>
        <w:tab/>
      </w:r>
      <w:r w:rsidRPr="00923FD1">
        <w:rPr>
          <w:noProof/>
        </w:rPr>
        <w:tab/>
      </w:r>
      <w:r w:rsidRPr="00923FD1">
        <w:rPr>
          <w:noProof/>
        </w:rPr>
        <w:tab/>
        <w:t>sino cansarme y culparme</w:t>
      </w:r>
    </w:p>
    <w:p w14:paraId="269C7C74" w14:textId="77777777" w:rsidR="009949F8" w:rsidRPr="00923FD1" w:rsidRDefault="009949F8" w:rsidP="00BE580B">
      <w:pPr>
        <w:pStyle w:val="Verso"/>
        <w:rPr>
          <w:noProof/>
        </w:rPr>
      </w:pPr>
      <w:r w:rsidRPr="00923FD1">
        <w:rPr>
          <w:noProof/>
        </w:rPr>
        <w:tab/>
      </w:r>
      <w:r w:rsidRPr="00923FD1">
        <w:rPr>
          <w:noProof/>
        </w:rPr>
        <w:tab/>
      </w:r>
      <w:r w:rsidRPr="00923FD1">
        <w:rPr>
          <w:noProof/>
        </w:rPr>
        <w:tab/>
        <w:t>de que fui necia y liviana?</w:t>
      </w:r>
    </w:p>
    <w:p w14:paraId="5C5F27AF" w14:textId="2BB1D9D3" w:rsidR="009949F8" w:rsidRPr="00923FD1" w:rsidRDefault="009949F8" w:rsidP="00BE580B">
      <w:pPr>
        <w:pStyle w:val="Verso"/>
        <w:rPr>
          <w:noProof/>
        </w:rPr>
      </w:pPr>
      <w:r w:rsidRPr="00923FD1">
        <w:rPr>
          <w:noProof/>
        </w:rPr>
        <w:tab/>
      </w:r>
      <w:r w:rsidRPr="00923FD1">
        <w:rPr>
          <w:noProof/>
        </w:rPr>
        <w:tab/>
      </w:r>
      <w:r w:rsidRPr="00923FD1">
        <w:rPr>
          <w:noProof/>
        </w:rPr>
        <w:tab/>
        <w:t>Toda mi esperanza es vana;</w:t>
      </w:r>
      <w:r w:rsidRPr="00923FD1">
        <w:rPr>
          <w:noProof/>
        </w:rPr>
        <w:tab/>
      </w:r>
      <w:r w:rsidRPr="00923FD1">
        <w:rPr>
          <w:noProof/>
        </w:rPr>
        <w:tab/>
      </w:r>
      <w:r w:rsidRPr="00923FD1">
        <w:rPr>
          <w:noProof/>
        </w:rPr>
        <w:tab/>
      </w:r>
      <w:r w:rsidRPr="00923FD1">
        <w:rPr>
          <w:noProof/>
        </w:rPr>
        <w:tab/>
      </w:r>
      <w:r w:rsidRPr="00923FD1">
        <w:rPr>
          <w:noProof/>
        </w:rPr>
        <w:tab/>
      </w:r>
    </w:p>
    <w:p w14:paraId="49825198" w14:textId="77777777" w:rsidR="009949F8" w:rsidRPr="00923FD1" w:rsidRDefault="009949F8" w:rsidP="00BE580B">
      <w:pPr>
        <w:pStyle w:val="Verso"/>
        <w:rPr>
          <w:noProof/>
        </w:rPr>
      </w:pPr>
      <w:r w:rsidRPr="00923FD1">
        <w:rPr>
          <w:noProof/>
        </w:rPr>
        <w:tab/>
      </w:r>
      <w:r w:rsidRPr="00923FD1">
        <w:rPr>
          <w:noProof/>
        </w:rPr>
        <w:tab/>
      </w:r>
      <w:r w:rsidRPr="00923FD1">
        <w:rPr>
          <w:noProof/>
        </w:rPr>
        <w:tab/>
        <w:t>engañome el juramento.</w:t>
      </w:r>
    </w:p>
    <w:p w14:paraId="784AFF08" w14:textId="7026D61B" w:rsidR="00BE580B" w:rsidRPr="00923FD1" w:rsidRDefault="00BE580B" w:rsidP="00BE580B">
      <w:pPr>
        <w:pStyle w:val="Personaje"/>
        <w:rPr>
          <w:noProof/>
        </w:rPr>
      </w:pPr>
      <w:r w:rsidRPr="00923FD1">
        <w:rPr>
          <w:noProof/>
        </w:rPr>
        <w:t>inés</w:t>
      </w:r>
    </w:p>
    <w:p w14:paraId="27811913" w14:textId="7C0F76BC" w:rsidR="009949F8" w:rsidRPr="00923FD1" w:rsidRDefault="009949F8" w:rsidP="005438EB">
      <w:pPr>
        <w:pStyle w:val="Partidoincial"/>
        <w:rPr>
          <w:noProof/>
        </w:rPr>
      </w:pPr>
      <w:r w:rsidRPr="00923FD1">
        <w:rPr>
          <w:noProof/>
        </w:rPr>
        <w:tab/>
      </w:r>
      <w:r w:rsidRPr="00923FD1">
        <w:rPr>
          <w:noProof/>
        </w:rPr>
        <w:tab/>
      </w:r>
      <w:r w:rsidRPr="00923FD1">
        <w:rPr>
          <w:noProof/>
        </w:rPr>
        <w:tab/>
        <w:t>¿Llamaron?</w:t>
      </w:r>
    </w:p>
    <w:p w14:paraId="334119A7" w14:textId="6381E47F" w:rsidR="00BE580B" w:rsidRPr="00923FD1" w:rsidRDefault="00BE580B" w:rsidP="00BE580B">
      <w:pPr>
        <w:pStyle w:val="Personaje"/>
        <w:rPr>
          <w:noProof/>
        </w:rPr>
      </w:pPr>
      <w:r w:rsidRPr="00923FD1">
        <w:rPr>
          <w:noProof/>
        </w:rPr>
        <w:t>isabel</w:t>
      </w:r>
    </w:p>
    <w:p w14:paraId="1EABB41D" w14:textId="159293E9" w:rsidR="009949F8" w:rsidRPr="00923FD1" w:rsidRDefault="009949F8" w:rsidP="005438EB">
      <w:pPr>
        <w:pStyle w:val="Partidomedio"/>
        <w:rPr>
          <w:noProof/>
        </w:rPr>
      </w:pPr>
      <w:r w:rsidRPr="00923FD1">
        <w:rPr>
          <w:noProof/>
        </w:rPr>
        <w:tab/>
      </w:r>
      <w:r w:rsidRPr="00923FD1">
        <w:rPr>
          <w:noProof/>
        </w:rPr>
        <w:tab/>
      </w:r>
      <w:r w:rsidRPr="00923FD1">
        <w:rPr>
          <w:noProof/>
        </w:rPr>
        <w:tab/>
      </w:r>
      <w:r w:rsidRPr="00923FD1">
        <w:rPr>
          <w:noProof/>
        </w:rPr>
        <w:tab/>
        <w:t xml:space="preserve">        Sí.</w:t>
      </w:r>
    </w:p>
    <w:p w14:paraId="67D61311" w14:textId="1AA66299" w:rsidR="00BE580B" w:rsidRPr="00923FD1" w:rsidRDefault="00BE580B" w:rsidP="00BE580B">
      <w:pPr>
        <w:pStyle w:val="Personaje"/>
        <w:rPr>
          <w:noProof/>
        </w:rPr>
      </w:pPr>
      <w:r w:rsidRPr="00923FD1">
        <w:rPr>
          <w:noProof/>
        </w:rPr>
        <w:t>inés</w:t>
      </w:r>
    </w:p>
    <w:p w14:paraId="1DDD47B4" w14:textId="02D9966C"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A Julio siento.</w:t>
      </w:r>
    </w:p>
    <w:p w14:paraId="26136824" w14:textId="706C6ECB" w:rsidR="009949F8" w:rsidRPr="00923FD1" w:rsidRDefault="009949F8" w:rsidP="003E5DB6">
      <w:pPr>
        <w:pStyle w:val="Acot"/>
        <w:rPr>
          <w:noProof/>
        </w:rPr>
      </w:pPr>
      <w:r w:rsidRPr="00923FD1">
        <w:rPr>
          <w:noProof/>
        </w:rPr>
        <w:t>Sale Julio</w:t>
      </w:r>
    </w:p>
    <w:p w14:paraId="428AF51B" w14:textId="67E9E0A7" w:rsidR="00BE580B" w:rsidRPr="00923FD1" w:rsidRDefault="00BE580B" w:rsidP="00BE580B">
      <w:pPr>
        <w:pStyle w:val="Personaje"/>
        <w:rPr>
          <w:noProof/>
        </w:rPr>
      </w:pPr>
      <w:r w:rsidRPr="00923FD1">
        <w:rPr>
          <w:noProof/>
        </w:rPr>
        <w:t>isabel</w:t>
      </w:r>
    </w:p>
    <w:p w14:paraId="518EEE6A" w14:textId="27BE1727" w:rsidR="009949F8" w:rsidRPr="00923FD1" w:rsidRDefault="009949F8" w:rsidP="00BE580B">
      <w:pPr>
        <w:pStyle w:val="Verso"/>
        <w:rPr>
          <w:noProof/>
        </w:rPr>
      </w:pPr>
      <w:r w:rsidRPr="00923FD1">
        <w:rPr>
          <w:noProof/>
        </w:rPr>
        <w:tab/>
      </w:r>
      <w:r w:rsidRPr="00923FD1">
        <w:rPr>
          <w:noProof/>
        </w:rPr>
        <w:tab/>
      </w:r>
      <w:r w:rsidRPr="00923FD1">
        <w:rPr>
          <w:noProof/>
        </w:rPr>
        <w:tab/>
        <w:t>Julio, ¿tú, en aquesta casa?</w:t>
      </w:r>
    </w:p>
    <w:p w14:paraId="379318B4" w14:textId="21277C3F" w:rsidR="00BE580B" w:rsidRPr="00923FD1" w:rsidRDefault="00BE580B" w:rsidP="00BE580B">
      <w:pPr>
        <w:pStyle w:val="Personaje"/>
        <w:rPr>
          <w:noProof/>
        </w:rPr>
      </w:pPr>
      <w:r w:rsidRPr="00923FD1">
        <w:rPr>
          <w:noProof/>
        </w:rPr>
        <w:t>julio</w:t>
      </w:r>
    </w:p>
    <w:p w14:paraId="735D4154" w14:textId="74E95C9E" w:rsidR="009949F8" w:rsidRPr="00923FD1" w:rsidRDefault="009949F8" w:rsidP="00BE580B">
      <w:pPr>
        <w:pStyle w:val="Verso"/>
        <w:rPr>
          <w:noProof/>
        </w:rPr>
      </w:pPr>
      <w:r w:rsidRPr="00923FD1">
        <w:rPr>
          <w:noProof/>
        </w:rPr>
        <w:tab/>
      </w:r>
      <w:r w:rsidRPr="00923FD1">
        <w:rPr>
          <w:noProof/>
        </w:rPr>
        <w:tab/>
      </w:r>
      <w:r w:rsidRPr="00923FD1">
        <w:rPr>
          <w:noProof/>
        </w:rPr>
        <w:tab/>
        <w:t>¿No has sabido lo que pasa?</w:t>
      </w:r>
    </w:p>
    <w:p w14:paraId="79D98C24" w14:textId="29E24182" w:rsidR="00BE580B" w:rsidRPr="00923FD1" w:rsidRDefault="00BE580B" w:rsidP="00BE580B">
      <w:pPr>
        <w:pStyle w:val="Personaje"/>
        <w:rPr>
          <w:noProof/>
        </w:rPr>
      </w:pPr>
      <w:r w:rsidRPr="00923FD1">
        <w:rPr>
          <w:noProof/>
        </w:rPr>
        <w:t>isabel</w:t>
      </w:r>
    </w:p>
    <w:p w14:paraId="5BA03823" w14:textId="60FE3A02" w:rsidR="009949F8" w:rsidRPr="00923FD1" w:rsidRDefault="009949F8" w:rsidP="00BE580B">
      <w:pPr>
        <w:pStyle w:val="Verso"/>
        <w:rPr>
          <w:noProof/>
        </w:rPr>
      </w:pPr>
      <w:r w:rsidRPr="00923FD1">
        <w:rPr>
          <w:noProof/>
        </w:rPr>
        <w:tab/>
      </w:r>
      <w:r w:rsidRPr="00923FD1">
        <w:rPr>
          <w:noProof/>
        </w:rPr>
        <w:tab/>
      </w:r>
      <w:r w:rsidRPr="00923FD1">
        <w:rPr>
          <w:noProof/>
        </w:rPr>
        <w:tab/>
      </w:r>
      <w:bookmarkStart w:id="23" w:name="_Hlk48488262"/>
      <w:r w:rsidRPr="00923FD1">
        <w:rPr>
          <w:noProof/>
        </w:rPr>
        <w:t>¿Tú sabes mi encerramiento?</w:t>
      </w:r>
      <w:r w:rsidRPr="00923FD1">
        <w:rPr>
          <w:noProof/>
        </w:rPr>
        <w:tab/>
      </w:r>
      <w:bookmarkEnd w:id="23"/>
      <w:r w:rsidRPr="00923FD1">
        <w:rPr>
          <w:noProof/>
        </w:rPr>
        <w:tab/>
      </w:r>
      <w:r w:rsidRPr="00923FD1">
        <w:rPr>
          <w:noProof/>
        </w:rPr>
        <w:tab/>
      </w:r>
      <w:r w:rsidRPr="00923FD1">
        <w:rPr>
          <w:noProof/>
        </w:rPr>
        <w:tab/>
      </w:r>
      <w:r w:rsidRPr="00923FD1">
        <w:rPr>
          <w:noProof/>
        </w:rPr>
        <w:tab/>
      </w:r>
    </w:p>
    <w:p w14:paraId="01CAB8FF" w14:textId="5927BC1E" w:rsidR="00BE580B" w:rsidRPr="00923FD1" w:rsidRDefault="00BE580B" w:rsidP="00BE580B">
      <w:pPr>
        <w:pStyle w:val="Personaje"/>
        <w:rPr>
          <w:noProof/>
        </w:rPr>
      </w:pPr>
      <w:r w:rsidRPr="00923FD1">
        <w:rPr>
          <w:noProof/>
        </w:rPr>
        <w:t>julio</w:t>
      </w:r>
    </w:p>
    <w:p w14:paraId="2C968409" w14:textId="7F628664"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 xml:space="preserve">  En casa de una Violante,</w:t>
      </w:r>
    </w:p>
    <w:p w14:paraId="255427A3" w14:textId="77777777" w:rsidR="009949F8" w:rsidRPr="00923FD1" w:rsidRDefault="009949F8" w:rsidP="00BE580B">
      <w:pPr>
        <w:pStyle w:val="Verso"/>
        <w:rPr>
          <w:noProof/>
        </w:rPr>
      </w:pPr>
      <w:r w:rsidRPr="00923FD1">
        <w:rPr>
          <w:noProof/>
        </w:rPr>
        <w:tab/>
      </w:r>
      <w:r w:rsidRPr="00923FD1">
        <w:rPr>
          <w:noProof/>
        </w:rPr>
        <w:tab/>
      </w:r>
      <w:r w:rsidRPr="00923FD1">
        <w:rPr>
          <w:noProof/>
        </w:rPr>
        <w:tab/>
        <w:t>cortesana de Madrid,</w:t>
      </w:r>
    </w:p>
    <w:p w14:paraId="28814DF1" w14:textId="77777777" w:rsidR="009949F8" w:rsidRPr="00923FD1" w:rsidRDefault="009949F8" w:rsidP="00BE580B">
      <w:pPr>
        <w:pStyle w:val="Verso"/>
        <w:rPr>
          <w:noProof/>
        </w:rPr>
      </w:pPr>
      <w:r w:rsidRPr="00923FD1">
        <w:rPr>
          <w:noProof/>
        </w:rPr>
        <w:tab/>
      </w:r>
      <w:r w:rsidRPr="00923FD1">
        <w:rPr>
          <w:noProof/>
        </w:rPr>
        <w:tab/>
      </w:r>
      <w:r w:rsidRPr="00923FD1">
        <w:rPr>
          <w:noProof/>
        </w:rPr>
        <w:tab/>
        <w:t>por sangre nieta del Cid</w:t>
      </w:r>
    </w:p>
    <w:p w14:paraId="0397D319" w14:textId="77777777" w:rsidR="009949F8" w:rsidRPr="00923FD1" w:rsidRDefault="009949F8" w:rsidP="00BE580B">
      <w:pPr>
        <w:pStyle w:val="Verso"/>
        <w:rPr>
          <w:noProof/>
        </w:rPr>
      </w:pPr>
      <w:r w:rsidRPr="00923FD1">
        <w:rPr>
          <w:noProof/>
        </w:rPr>
        <w:tab/>
      </w:r>
      <w:r w:rsidRPr="00923FD1">
        <w:rPr>
          <w:noProof/>
        </w:rPr>
        <w:tab/>
      </w:r>
      <w:r w:rsidRPr="00923FD1">
        <w:rPr>
          <w:noProof/>
        </w:rPr>
        <w:tab/>
        <w:t>y amante por no diamante,</w:t>
      </w:r>
    </w:p>
    <w:p w14:paraId="728A1090" w14:textId="14044E13" w:rsidR="009949F8" w:rsidRPr="00923FD1" w:rsidRDefault="009949F8" w:rsidP="00BE580B">
      <w:pPr>
        <w:pStyle w:val="Verso"/>
        <w:rPr>
          <w:noProof/>
        </w:rPr>
      </w:pPr>
      <w:r w:rsidRPr="00923FD1">
        <w:rPr>
          <w:noProof/>
        </w:rPr>
        <w:tab/>
      </w:r>
      <w:r w:rsidRPr="00923FD1">
        <w:rPr>
          <w:noProof/>
        </w:rPr>
        <w:tab/>
      </w:r>
      <w:r w:rsidRPr="00923FD1">
        <w:rPr>
          <w:noProof/>
        </w:rPr>
        <w:tab/>
        <w:t>don Carlos, mozo arrogante,</w:t>
      </w:r>
      <w:r w:rsidRPr="00923FD1">
        <w:rPr>
          <w:noProof/>
        </w:rPr>
        <w:tab/>
      </w:r>
      <w:r w:rsidRPr="00923FD1">
        <w:rPr>
          <w:noProof/>
        </w:rPr>
        <w:tab/>
      </w:r>
      <w:r w:rsidRPr="00923FD1">
        <w:rPr>
          <w:noProof/>
        </w:rPr>
        <w:tab/>
      </w:r>
      <w:r w:rsidRPr="00923FD1">
        <w:rPr>
          <w:noProof/>
        </w:rPr>
        <w:tab/>
      </w:r>
      <w:r w:rsidRPr="00923FD1">
        <w:rPr>
          <w:noProof/>
        </w:rPr>
        <w:tab/>
      </w:r>
    </w:p>
    <w:p w14:paraId="35AA6424" w14:textId="77777777" w:rsidR="009949F8" w:rsidRPr="00923FD1" w:rsidRDefault="009949F8" w:rsidP="00BE580B">
      <w:pPr>
        <w:pStyle w:val="Verso"/>
        <w:rPr>
          <w:noProof/>
        </w:rPr>
      </w:pPr>
      <w:r w:rsidRPr="00923FD1">
        <w:rPr>
          <w:noProof/>
        </w:rPr>
        <w:tab/>
      </w:r>
      <w:r w:rsidRPr="00923FD1">
        <w:rPr>
          <w:noProof/>
        </w:rPr>
        <w:tab/>
      </w:r>
      <w:r w:rsidRPr="00923FD1">
        <w:rPr>
          <w:noProof/>
        </w:rPr>
        <w:tab/>
        <w:t>con un don Juan de Toledo</w:t>
      </w:r>
    </w:p>
    <w:p w14:paraId="64D08E6B" w14:textId="77777777" w:rsidR="009949F8" w:rsidRPr="00923FD1" w:rsidRDefault="009949F8" w:rsidP="00BE580B">
      <w:pPr>
        <w:pStyle w:val="Verso"/>
        <w:rPr>
          <w:noProof/>
        </w:rPr>
      </w:pPr>
      <w:r w:rsidRPr="00923FD1">
        <w:rPr>
          <w:noProof/>
        </w:rPr>
        <w:tab/>
      </w:r>
      <w:r w:rsidRPr="00923FD1">
        <w:rPr>
          <w:noProof/>
        </w:rPr>
        <w:tab/>
      </w:r>
      <w:r w:rsidRPr="00923FD1">
        <w:rPr>
          <w:noProof/>
        </w:rPr>
        <w:tab/>
        <w:t>tuvo palabras; no puedo</w:t>
      </w:r>
    </w:p>
    <w:p w14:paraId="2FF49ACE" w14:textId="77777777" w:rsidR="009949F8" w:rsidRPr="00923FD1" w:rsidRDefault="009949F8" w:rsidP="00BE580B">
      <w:pPr>
        <w:pStyle w:val="Verso"/>
        <w:rPr>
          <w:noProof/>
        </w:rPr>
      </w:pPr>
      <w:r w:rsidRPr="00923FD1">
        <w:rPr>
          <w:noProof/>
        </w:rPr>
        <w:tab/>
      </w:r>
      <w:r w:rsidRPr="00923FD1">
        <w:rPr>
          <w:noProof/>
        </w:rPr>
        <w:tab/>
      </w:r>
      <w:r w:rsidRPr="00923FD1">
        <w:rPr>
          <w:noProof/>
        </w:rPr>
        <w:tab/>
        <w:t>decirte bien la ocasión,</w:t>
      </w:r>
    </w:p>
    <w:p w14:paraId="55E394F2" w14:textId="77777777" w:rsidR="009949F8" w:rsidRPr="00923FD1" w:rsidRDefault="009949F8" w:rsidP="00BE580B">
      <w:pPr>
        <w:pStyle w:val="Verso"/>
        <w:rPr>
          <w:noProof/>
        </w:rPr>
      </w:pPr>
      <w:r w:rsidRPr="00923FD1">
        <w:rPr>
          <w:noProof/>
        </w:rPr>
        <w:tab/>
      </w:r>
      <w:r w:rsidRPr="00923FD1">
        <w:rPr>
          <w:noProof/>
        </w:rPr>
        <w:tab/>
      </w:r>
      <w:r w:rsidRPr="00923FD1">
        <w:rPr>
          <w:noProof/>
        </w:rPr>
        <w:tab/>
        <w:t>ni más de que en la quistión…</w:t>
      </w:r>
    </w:p>
    <w:p w14:paraId="1F31224A" w14:textId="3AFD3BBD" w:rsidR="00BE580B" w:rsidRPr="00923FD1" w:rsidRDefault="00BE580B" w:rsidP="00BE580B">
      <w:pPr>
        <w:pStyle w:val="Personaje"/>
        <w:rPr>
          <w:noProof/>
        </w:rPr>
      </w:pPr>
      <w:r w:rsidRPr="00923FD1">
        <w:rPr>
          <w:noProof/>
        </w:rPr>
        <w:t>isabel</w:t>
      </w:r>
    </w:p>
    <w:p w14:paraId="16D5E607" w14:textId="0433DF3C" w:rsidR="009949F8" w:rsidRPr="00923FD1" w:rsidRDefault="009949F8" w:rsidP="00BE580B">
      <w:pPr>
        <w:pStyle w:val="Verso"/>
        <w:rPr>
          <w:noProof/>
        </w:rPr>
      </w:pPr>
      <w:r w:rsidRPr="00923FD1">
        <w:rPr>
          <w:noProof/>
        </w:rPr>
        <w:tab/>
      </w:r>
      <w:r w:rsidRPr="00923FD1">
        <w:rPr>
          <w:noProof/>
        </w:rPr>
        <w:tab/>
      </w:r>
      <w:r w:rsidRPr="00923FD1">
        <w:rPr>
          <w:noProof/>
        </w:rPr>
        <w:tab/>
        <w:t>¡Ay, Julio! ¡Tiemblo de miedo!</w:t>
      </w:r>
      <w:r w:rsidRPr="00923FD1">
        <w:rPr>
          <w:noProof/>
        </w:rPr>
        <w:tab/>
      </w:r>
      <w:r w:rsidRPr="00923FD1">
        <w:rPr>
          <w:noProof/>
        </w:rPr>
        <w:tab/>
      </w:r>
      <w:r w:rsidRPr="00923FD1">
        <w:rPr>
          <w:noProof/>
        </w:rPr>
        <w:tab/>
      </w:r>
      <w:r w:rsidRPr="00923FD1">
        <w:rPr>
          <w:noProof/>
        </w:rPr>
        <w:tab/>
      </w:r>
    </w:p>
    <w:p w14:paraId="26E6536A"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  ¿Murió Carlos?</w:t>
      </w:r>
    </w:p>
    <w:p w14:paraId="10267CF0" w14:textId="2F93B8FD" w:rsidR="00BE580B" w:rsidRPr="00923FD1" w:rsidRDefault="00BE580B" w:rsidP="00BE580B">
      <w:pPr>
        <w:pStyle w:val="Personaje"/>
        <w:rPr>
          <w:noProof/>
        </w:rPr>
      </w:pPr>
      <w:r w:rsidRPr="00923FD1">
        <w:rPr>
          <w:noProof/>
        </w:rPr>
        <w:t>julio</w:t>
      </w:r>
    </w:p>
    <w:p w14:paraId="6D1ADE2D" w14:textId="0E5C90AA"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No, Isabel,</w:t>
      </w:r>
    </w:p>
    <w:p w14:paraId="3ACA47EE" w14:textId="77777777" w:rsidR="009949F8" w:rsidRPr="00923FD1" w:rsidRDefault="009949F8" w:rsidP="00BE580B">
      <w:pPr>
        <w:pStyle w:val="Verso"/>
        <w:rPr>
          <w:noProof/>
        </w:rPr>
      </w:pPr>
      <w:r w:rsidRPr="00923FD1">
        <w:rPr>
          <w:noProof/>
        </w:rPr>
        <w:tab/>
      </w:r>
      <w:r w:rsidRPr="00923FD1">
        <w:rPr>
          <w:noProof/>
        </w:rPr>
        <w:tab/>
      </w:r>
      <w:r w:rsidRPr="00923FD1">
        <w:rPr>
          <w:noProof/>
        </w:rPr>
        <w:tab/>
        <w:t>Carlos a don Juan mató;</w:t>
      </w:r>
    </w:p>
    <w:p w14:paraId="7D36385E"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y, aunque a </w:t>
      </w:r>
      <w:bookmarkStart w:id="24" w:name="_Hlk48499647"/>
      <w:r w:rsidRPr="00923FD1">
        <w:rPr>
          <w:noProof/>
        </w:rPr>
        <w:t xml:space="preserve">San Miguel </w:t>
      </w:r>
      <w:bookmarkEnd w:id="24"/>
      <w:r w:rsidRPr="00923FD1">
        <w:rPr>
          <w:noProof/>
        </w:rPr>
        <w:t>huyó,</w:t>
      </w:r>
    </w:p>
    <w:p w14:paraId="241D7638" w14:textId="77777777" w:rsidR="009949F8" w:rsidRPr="00923FD1" w:rsidRDefault="009949F8" w:rsidP="00BE580B">
      <w:pPr>
        <w:pStyle w:val="Verso"/>
        <w:rPr>
          <w:noProof/>
        </w:rPr>
      </w:pPr>
      <w:r w:rsidRPr="00923FD1">
        <w:rPr>
          <w:noProof/>
        </w:rPr>
        <w:tab/>
      </w:r>
      <w:r w:rsidRPr="00923FD1">
        <w:rPr>
          <w:noProof/>
        </w:rPr>
        <w:tab/>
      </w:r>
      <w:r w:rsidRPr="00923FD1">
        <w:rPr>
          <w:noProof/>
        </w:rPr>
        <w:tab/>
      </w:r>
      <w:bookmarkStart w:id="25" w:name="_Hlk48499848"/>
      <w:r w:rsidRPr="00923FD1">
        <w:rPr>
          <w:noProof/>
        </w:rPr>
        <w:t>no le valió San Miguel</w:t>
      </w:r>
      <w:bookmarkEnd w:id="25"/>
      <w:r w:rsidRPr="00923FD1">
        <w:rPr>
          <w:noProof/>
        </w:rPr>
        <w:t>,</w:t>
      </w:r>
    </w:p>
    <w:p w14:paraId="194D16CA" w14:textId="248488A1" w:rsidR="009949F8" w:rsidRPr="00923FD1" w:rsidRDefault="009949F8" w:rsidP="00BE580B">
      <w:pPr>
        <w:pStyle w:val="Verso"/>
        <w:rPr>
          <w:noProof/>
        </w:rPr>
      </w:pPr>
      <w:r w:rsidRPr="00923FD1">
        <w:rPr>
          <w:noProof/>
        </w:rPr>
        <w:tab/>
      </w:r>
      <w:r w:rsidRPr="00923FD1">
        <w:rPr>
          <w:noProof/>
        </w:rPr>
        <w:tab/>
      </w:r>
      <w:r w:rsidRPr="00923FD1">
        <w:rPr>
          <w:noProof/>
        </w:rPr>
        <w:tab/>
        <w:t>que, acudiendo de tropel</w:t>
      </w:r>
      <w:r w:rsidRPr="00923FD1">
        <w:rPr>
          <w:noProof/>
        </w:rPr>
        <w:tab/>
      </w:r>
      <w:r w:rsidRPr="00923FD1">
        <w:rPr>
          <w:noProof/>
        </w:rPr>
        <w:tab/>
      </w:r>
      <w:r w:rsidRPr="00923FD1">
        <w:rPr>
          <w:noProof/>
        </w:rPr>
        <w:tab/>
      </w:r>
      <w:r w:rsidRPr="00923FD1">
        <w:rPr>
          <w:noProof/>
        </w:rPr>
        <w:tab/>
      </w:r>
    </w:p>
    <w:p w14:paraId="3D70120F" w14:textId="77777777" w:rsidR="009949F8" w:rsidRPr="00923FD1" w:rsidRDefault="009949F8" w:rsidP="00BE580B">
      <w:pPr>
        <w:pStyle w:val="Verso"/>
        <w:rPr>
          <w:noProof/>
        </w:rPr>
      </w:pPr>
      <w:r w:rsidRPr="00923FD1">
        <w:rPr>
          <w:noProof/>
        </w:rPr>
        <w:tab/>
      </w:r>
      <w:r w:rsidRPr="00923FD1">
        <w:rPr>
          <w:noProof/>
        </w:rPr>
        <w:tab/>
      </w:r>
      <w:r w:rsidRPr="00923FD1">
        <w:rPr>
          <w:noProof/>
        </w:rPr>
        <w:tab/>
        <w:t>la justicia, queda preso.</w:t>
      </w:r>
    </w:p>
    <w:p w14:paraId="4E24E9ED" w14:textId="792F027C" w:rsidR="00BE580B" w:rsidRPr="00923FD1" w:rsidRDefault="00BE580B" w:rsidP="00BE580B">
      <w:pPr>
        <w:pStyle w:val="Personaje"/>
        <w:rPr>
          <w:noProof/>
        </w:rPr>
      </w:pPr>
      <w:r w:rsidRPr="00923FD1">
        <w:rPr>
          <w:noProof/>
        </w:rPr>
        <w:t>isabel</w:t>
      </w:r>
    </w:p>
    <w:p w14:paraId="0F7198A7" w14:textId="17205336" w:rsidR="009949F8" w:rsidRPr="00923FD1" w:rsidRDefault="009949F8" w:rsidP="00BE580B">
      <w:pPr>
        <w:pStyle w:val="Verso"/>
        <w:rPr>
          <w:noProof/>
        </w:rPr>
      </w:pPr>
      <w:r w:rsidRPr="00923FD1">
        <w:rPr>
          <w:noProof/>
        </w:rPr>
        <w:tab/>
      </w:r>
      <w:r w:rsidRPr="00923FD1">
        <w:rPr>
          <w:noProof/>
        </w:rPr>
        <w:tab/>
      </w:r>
      <w:r w:rsidRPr="00923FD1">
        <w:rPr>
          <w:noProof/>
        </w:rPr>
        <w:tab/>
        <w:t>¡Triste, aunque mejor suceso!</w:t>
      </w:r>
    </w:p>
    <w:p w14:paraId="281F3893" w14:textId="50CA1B7E" w:rsidR="00BE580B" w:rsidRPr="00923FD1" w:rsidRDefault="00BE580B" w:rsidP="00BE580B">
      <w:pPr>
        <w:pStyle w:val="Personaje"/>
        <w:rPr>
          <w:noProof/>
        </w:rPr>
      </w:pPr>
      <w:r w:rsidRPr="00923FD1">
        <w:rPr>
          <w:noProof/>
        </w:rPr>
        <w:t>julio</w:t>
      </w:r>
    </w:p>
    <w:p w14:paraId="13F9F1EC" w14:textId="0669E913" w:rsidR="009949F8" w:rsidRPr="00923FD1" w:rsidRDefault="009949F8" w:rsidP="00BE580B">
      <w:pPr>
        <w:pStyle w:val="Verso"/>
        <w:rPr>
          <w:noProof/>
        </w:rPr>
      </w:pPr>
      <w:r w:rsidRPr="00923FD1">
        <w:rPr>
          <w:noProof/>
        </w:rPr>
        <w:tab/>
      </w:r>
      <w:r w:rsidRPr="00923FD1">
        <w:rPr>
          <w:noProof/>
        </w:rPr>
        <w:tab/>
      </w:r>
      <w:r w:rsidRPr="00923FD1">
        <w:rPr>
          <w:noProof/>
        </w:rPr>
        <w:tab/>
        <w:t xml:space="preserve">Por no ser </w:t>
      </w:r>
      <w:bookmarkStart w:id="26" w:name="_Hlk48500281"/>
      <w:r w:rsidRPr="00923FD1">
        <w:rPr>
          <w:noProof/>
        </w:rPr>
        <w:t>caso pensado</w:t>
      </w:r>
      <w:bookmarkEnd w:id="26"/>
      <w:r w:rsidRPr="00923FD1">
        <w:rPr>
          <w:noProof/>
        </w:rPr>
        <w:t>,</w:t>
      </w:r>
    </w:p>
    <w:p w14:paraId="76C2A780" w14:textId="77777777" w:rsidR="009949F8" w:rsidRPr="00923FD1" w:rsidRDefault="009949F8" w:rsidP="00BE580B">
      <w:pPr>
        <w:pStyle w:val="Verso"/>
        <w:rPr>
          <w:noProof/>
        </w:rPr>
      </w:pPr>
      <w:r w:rsidRPr="00923FD1">
        <w:rPr>
          <w:noProof/>
        </w:rPr>
        <w:tab/>
      </w:r>
      <w:r w:rsidRPr="00923FD1">
        <w:rPr>
          <w:noProof/>
        </w:rPr>
        <w:tab/>
      </w:r>
      <w:r w:rsidRPr="00923FD1">
        <w:rPr>
          <w:noProof/>
        </w:rPr>
        <w:tab/>
      </w:r>
      <w:bookmarkStart w:id="27" w:name="_Hlk48500735"/>
      <w:r w:rsidRPr="00923FD1">
        <w:rPr>
          <w:noProof/>
        </w:rPr>
        <w:t xml:space="preserve">no pienso que es </w:t>
      </w:r>
      <w:bookmarkEnd w:id="27"/>
      <w:r w:rsidRPr="00923FD1">
        <w:rPr>
          <w:noProof/>
        </w:rPr>
        <w:t>tan culpado</w:t>
      </w:r>
    </w:p>
    <w:p w14:paraId="24A0BF41" w14:textId="6D01D164" w:rsidR="009949F8" w:rsidRPr="00923FD1" w:rsidRDefault="009949F8" w:rsidP="00BE580B">
      <w:pPr>
        <w:pStyle w:val="Verso"/>
        <w:rPr>
          <w:noProof/>
        </w:rPr>
      </w:pPr>
      <w:r w:rsidRPr="00923FD1">
        <w:rPr>
          <w:noProof/>
        </w:rPr>
        <w:tab/>
      </w:r>
      <w:r w:rsidRPr="00923FD1">
        <w:rPr>
          <w:noProof/>
        </w:rPr>
        <w:tab/>
      </w:r>
      <w:r w:rsidRPr="00923FD1">
        <w:rPr>
          <w:noProof/>
        </w:rPr>
        <w:tab/>
        <w:t>Carlos de este loco exceso.</w:t>
      </w:r>
      <w:r w:rsidRPr="00923FD1">
        <w:rPr>
          <w:noProof/>
        </w:rPr>
        <w:tab/>
      </w:r>
      <w:r w:rsidRPr="00923FD1">
        <w:rPr>
          <w:noProof/>
        </w:rPr>
        <w:tab/>
      </w:r>
      <w:r w:rsidRPr="00923FD1">
        <w:rPr>
          <w:noProof/>
        </w:rPr>
        <w:tab/>
      </w:r>
      <w:r w:rsidRPr="00923FD1">
        <w:rPr>
          <w:noProof/>
        </w:rPr>
        <w:tab/>
      </w:r>
    </w:p>
    <w:p w14:paraId="41C6FEE6" w14:textId="0A2D996C" w:rsidR="00BE580B" w:rsidRPr="00923FD1" w:rsidRDefault="00BE580B" w:rsidP="00BE580B">
      <w:pPr>
        <w:pStyle w:val="Personaje"/>
        <w:rPr>
          <w:noProof/>
        </w:rPr>
      </w:pPr>
      <w:r w:rsidRPr="00923FD1">
        <w:rPr>
          <w:noProof/>
        </w:rPr>
        <w:t>isabel</w:t>
      </w:r>
    </w:p>
    <w:p w14:paraId="45D5EDDD" w14:textId="5F9A6950" w:rsidR="009949F8" w:rsidRPr="00923FD1" w:rsidRDefault="009949F8" w:rsidP="00BE580B">
      <w:pPr>
        <w:pStyle w:val="Verso"/>
        <w:rPr>
          <w:noProof/>
        </w:rPr>
      </w:pPr>
      <w:r w:rsidRPr="00923FD1">
        <w:rPr>
          <w:noProof/>
        </w:rPr>
        <w:tab/>
      </w:r>
      <w:r w:rsidRPr="00923FD1">
        <w:rPr>
          <w:noProof/>
        </w:rPr>
        <w:tab/>
      </w:r>
      <w:r w:rsidRPr="00923FD1">
        <w:rPr>
          <w:noProof/>
        </w:rPr>
        <w:tab/>
        <w:t xml:space="preserve">  ¡Ah, Julio! No era posible</w:t>
      </w:r>
    </w:p>
    <w:p w14:paraId="3B131B8A" w14:textId="77777777" w:rsidR="009949F8" w:rsidRPr="00923FD1" w:rsidRDefault="009949F8" w:rsidP="00BE580B">
      <w:pPr>
        <w:pStyle w:val="Verso"/>
        <w:rPr>
          <w:noProof/>
        </w:rPr>
      </w:pPr>
      <w:r w:rsidRPr="00923FD1">
        <w:rPr>
          <w:noProof/>
        </w:rPr>
        <w:tab/>
      </w:r>
      <w:r w:rsidRPr="00923FD1">
        <w:rPr>
          <w:noProof/>
        </w:rPr>
        <w:tab/>
      </w:r>
      <w:r w:rsidRPr="00923FD1">
        <w:rPr>
          <w:noProof/>
        </w:rPr>
        <w:tab/>
        <w:t>parar don Carlos en menos.</w:t>
      </w:r>
    </w:p>
    <w:p w14:paraId="118D421F" w14:textId="732E57FB" w:rsidR="00BE580B" w:rsidRPr="00923FD1" w:rsidRDefault="00BE580B" w:rsidP="00BE580B">
      <w:pPr>
        <w:pStyle w:val="Personaje"/>
        <w:rPr>
          <w:noProof/>
        </w:rPr>
      </w:pPr>
      <w:r w:rsidRPr="00923FD1">
        <w:rPr>
          <w:noProof/>
        </w:rPr>
        <w:t>julio</w:t>
      </w:r>
    </w:p>
    <w:p w14:paraId="67145852" w14:textId="04A38E0D"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Yo pienso que han sido frenos</w:t>
      </w:r>
    </w:p>
    <w:p w14:paraId="128D1DCE" w14:textId="77777777" w:rsidR="009949F8" w:rsidRPr="00923FD1" w:rsidRDefault="009949F8" w:rsidP="00BE580B">
      <w:pPr>
        <w:pStyle w:val="Verso"/>
        <w:rPr>
          <w:noProof/>
        </w:rPr>
      </w:pPr>
      <w:r w:rsidRPr="00923FD1">
        <w:rPr>
          <w:noProof/>
        </w:rPr>
        <w:tab/>
      </w:r>
      <w:r w:rsidRPr="00923FD1">
        <w:rPr>
          <w:noProof/>
        </w:rPr>
        <w:tab/>
      </w:r>
      <w:r w:rsidRPr="00923FD1">
        <w:rPr>
          <w:noProof/>
        </w:rPr>
        <w:tab/>
        <w:t>a su condición terrible.</w:t>
      </w:r>
    </w:p>
    <w:p w14:paraId="4ABD1D69" w14:textId="79CACABB" w:rsidR="009949F8" w:rsidRPr="00923FD1" w:rsidRDefault="009949F8" w:rsidP="00BE580B">
      <w:pPr>
        <w:pStyle w:val="Verso"/>
        <w:rPr>
          <w:noProof/>
        </w:rPr>
      </w:pPr>
      <w:r w:rsidRPr="00923FD1">
        <w:rPr>
          <w:noProof/>
        </w:rPr>
        <w:tab/>
      </w:r>
      <w:r w:rsidRPr="00923FD1">
        <w:rPr>
          <w:noProof/>
        </w:rPr>
        <w:tab/>
      </w:r>
      <w:r w:rsidRPr="00923FD1">
        <w:rPr>
          <w:noProof/>
        </w:rPr>
        <w:tab/>
      </w:r>
      <w:bookmarkStart w:id="28" w:name="_Hlk48501011"/>
      <w:r w:rsidRPr="00923FD1">
        <w:rPr>
          <w:noProof/>
        </w:rPr>
        <w:t xml:space="preserve">Reducirle </w:t>
      </w:r>
      <w:bookmarkEnd w:id="28"/>
      <w:r w:rsidRPr="00923FD1">
        <w:rPr>
          <w:noProof/>
        </w:rPr>
        <w:t>fue imposible</w:t>
      </w:r>
      <w:r w:rsidRPr="00923FD1">
        <w:rPr>
          <w:noProof/>
        </w:rPr>
        <w:tab/>
      </w:r>
      <w:r w:rsidRPr="00923FD1">
        <w:rPr>
          <w:noProof/>
        </w:rPr>
        <w:tab/>
      </w:r>
      <w:r w:rsidRPr="00923FD1">
        <w:rPr>
          <w:noProof/>
        </w:rPr>
        <w:tab/>
      </w:r>
      <w:r w:rsidRPr="00923FD1">
        <w:rPr>
          <w:noProof/>
        </w:rPr>
        <w:tab/>
      </w:r>
      <w:r w:rsidRPr="00923FD1">
        <w:rPr>
          <w:noProof/>
        </w:rPr>
        <w:tab/>
      </w:r>
    </w:p>
    <w:p w14:paraId="541E1A1D" w14:textId="77777777" w:rsidR="009949F8" w:rsidRPr="00923FD1" w:rsidRDefault="009949F8" w:rsidP="00BE580B">
      <w:pPr>
        <w:pStyle w:val="Verso"/>
        <w:rPr>
          <w:noProof/>
        </w:rPr>
      </w:pPr>
      <w:r w:rsidRPr="00923FD1">
        <w:rPr>
          <w:noProof/>
        </w:rPr>
        <w:tab/>
      </w:r>
      <w:r w:rsidRPr="00923FD1">
        <w:rPr>
          <w:noProof/>
        </w:rPr>
        <w:tab/>
      </w:r>
      <w:r w:rsidRPr="00923FD1">
        <w:rPr>
          <w:noProof/>
        </w:rPr>
        <w:tab/>
        <w:t>a que estimase tu amor;</w:t>
      </w:r>
    </w:p>
    <w:p w14:paraId="21DCA3A1" w14:textId="77777777" w:rsidR="009949F8" w:rsidRPr="00923FD1" w:rsidRDefault="009949F8" w:rsidP="00BE580B">
      <w:pPr>
        <w:pStyle w:val="Verso"/>
        <w:rPr>
          <w:noProof/>
        </w:rPr>
      </w:pPr>
      <w:r w:rsidRPr="00923FD1">
        <w:rPr>
          <w:noProof/>
        </w:rPr>
        <w:tab/>
      </w:r>
      <w:r w:rsidRPr="00923FD1">
        <w:rPr>
          <w:noProof/>
        </w:rPr>
        <w:tab/>
      </w:r>
      <w:r w:rsidRPr="00923FD1">
        <w:rPr>
          <w:noProof/>
        </w:rPr>
        <w:tab/>
        <w:t>y así preso está mejor,</w:t>
      </w:r>
    </w:p>
    <w:p w14:paraId="287E09D8" w14:textId="77777777" w:rsidR="009949F8" w:rsidRPr="00923FD1" w:rsidRDefault="009949F8" w:rsidP="00BE580B">
      <w:pPr>
        <w:pStyle w:val="Verso"/>
        <w:rPr>
          <w:noProof/>
        </w:rPr>
      </w:pPr>
      <w:r w:rsidRPr="00923FD1">
        <w:rPr>
          <w:noProof/>
        </w:rPr>
        <w:tab/>
      </w:r>
      <w:r w:rsidRPr="00923FD1">
        <w:rPr>
          <w:noProof/>
        </w:rPr>
        <w:tab/>
      </w:r>
      <w:r w:rsidRPr="00923FD1">
        <w:rPr>
          <w:noProof/>
        </w:rPr>
        <w:tab/>
        <w:t>pues será por tiempo tanto</w:t>
      </w:r>
    </w:p>
    <w:p w14:paraId="064C5959" w14:textId="77777777" w:rsidR="009949F8" w:rsidRPr="00923FD1" w:rsidRDefault="009949F8" w:rsidP="00BE580B">
      <w:pPr>
        <w:pStyle w:val="Verso"/>
        <w:rPr>
          <w:noProof/>
        </w:rPr>
      </w:pPr>
      <w:r w:rsidRPr="00923FD1">
        <w:rPr>
          <w:noProof/>
        </w:rPr>
        <w:tab/>
      </w:r>
      <w:r w:rsidRPr="00923FD1">
        <w:rPr>
          <w:noProof/>
        </w:rPr>
        <w:tab/>
      </w:r>
      <w:r w:rsidRPr="00923FD1">
        <w:rPr>
          <w:noProof/>
        </w:rPr>
        <w:tab/>
      </w:r>
      <w:bookmarkStart w:id="29" w:name="_Hlk48501272"/>
      <w:r w:rsidRPr="00923FD1">
        <w:rPr>
          <w:noProof/>
        </w:rPr>
        <w:t>que le reduzga el espanto</w:t>
      </w:r>
      <w:bookmarkEnd w:id="29"/>
    </w:p>
    <w:p w14:paraId="3A0C4F73" w14:textId="73D06D3A" w:rsidR="009949F8" w:rsidRPr="00923FD1" w:rsidRDefault="009949F8" w:rsidP="00BE580B">
      <w:pPr>
        <w:pStyle w:val="Verso"/>
        <w:rPr>
          <w:noProof/>
        </w:rPr>
      </w:pPr>
      <w:r w:rsidRPr="00923FD1">
        <w:rPr>
          <w:noProof/>
        </w:rPr>
        <w:tab/>
      </w:r>
      <w:r w:rsidRPr="00923FD1">
        <w:rPr>
          <w:noProof/>
        </w:rPr>
        <w:tab/>
      </w:r>
      <w:r w:rsidRPr="00923FD1">
        <w:rPr>
          <w:noProof/>
        </w:rPr>
        <w:tab/>
        <w:t>a satisfacer tu honor.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0A8AC9D5" w14:textId="096DA56F" w:rsidR="00BE580B" w:rsidRPr="00923FD1" w:rsidRDefault="00BE580B" w:rsidP="00BE580B">
      <w:pPr>
        <w:pStyle w:val="Personaje"/>
        <w:rPr>
          <w:noProof/>
        </w:rPr>
      </w:pPr>
      <w:r w:rsidRPr="00923FD1">
        <w:rPr>
          <w:noProof/>
        </w:rPr>
        <w:t>isabel</w:t>
      </w:r>
    </w:p>
    <w:p w14:paraId="0550B763" w14:textId="3B5D6F7C" w:rsidR="009949F8" w:rsidRPr="00923FD1" w:rsidRDefault="009949F8" w:rsidP="005438EB">
      <w:pPr>
        <w:pStyle w:val="Partidoincial"/>
        <w:rPr>
          <w:noProof/>
        </w:rPr>
      </w:pPr>
      <w:r w:rsidRPr="00923FD1">
        <w:rPr>
          <w:noProof/>
        </w:rPr>
        <w:tab/>
      </w:r>
      <w:r w:rsidRPr="00923FD1">
        <w:rPr>
          <w:noProof/>
        </w:rPr>
        <w:tab/>
      </w:r>
      <w:r w:rsidRPr="00923FD1">
        <w:rPr>
          <w:noProof/>
        </w:rPr>
        <w:tab/>
        <w:t xml:space="preserve">  ¿Podrele ver?</w:t>
      </w:r>
    </w:p>
    <w:p w14:paraId="6BD5DC3D" w14:textId="066EF7CA" w:rsidR="00BE580B" w:rsidRPr="00923FD1" w:rsidRDefault="00BE580B" w:rsidP="00BE580B">
      <w:pPr>
        <w:pStyle w:val="Personaje"/>
        <w:rPr>
          <w:noProof/>
        </w:rPr>
      </w:pPr>
      <w:r w:rsidRPr="00923FD1">
        <w:rPr>
          <w:noProof/>
        </w:rPr>
        <w:t>julio</w:t>
      </w:r>
    </w:p>
    <w:p w14:paraId="049804D2" w14:textId="44181B23"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Bien podrás.</w:t>
      </w:r>
    </w:p>
    <w:p w14:paraId="07EE74CD" w14:textId="62038528" w:rsidR="00BE580B" w:rsidRPr="00923FD1" w:rsidRDefault="00BE580B" w:rsidP="00BE580B">
      <w:pPr>
        <w:pStyle w:val="Personaje"/>
        <w:rPr>
          <w:noProof/>
        </w:rPr>
      </w:pPr>
      <w:r w:rsidRPr="00923FD1">
        <w:rPr>
          <w:noProof/>
        </w:rPr>
        <w:t>isabel</w:t>
      </w:r>
    </w:p>
    <w:p w14:paraId="56FD9413" w14:textId="4847DCCD" w:rsidR="009949F8" w:rsidRPr="00923FD1" w:rsidRDefault="009949F8" w:rsidP="00BE580B">
      <w:pPr>
        <w:pStyle w:val="Verso"/>
        <w:rPr>
          <w:noProof/>
        </w:rPr>
      </w:pPr>
      <w:r w:rsidRPr="00923FD1">
        <w:rPr>
          <w:noProof/>
        </w:rPr>
        <w:tab/>
      </w:r>
      <w:r w:rsidRPr="00923FD1">
        <w:rPr>
          <w:noProof/>
        </w:rPr>
        <w:tab/>
      </w:r>
      <w:r w:rsidRPr="00923FD1">
        <w:rPr>
          <w:noProof/>
        </w:rPr>
        <w:tab/>
        <w:t>¿Dónde le han dado prisión?</w:t>
      </w:r>
    </w:p>
    <w:p w14:paraId="198E73F4" w14:textId="09030A72" w:rsidR="00BE580B" w:rsidRPr="00923FD1" w:rsidRDefault="00BE580B" w:rsidP="00BE580B">
      <w:pPr>
        <w:pStyle w:val="Personaje"/>
        <w:rPr>
          <w:noProof/>
        </w:rPr>
      </w:pPr>
      <w:r w:rsidRPr="00923FD1">
        <w:rPr>
          <w:noProof/>
        </w:rPr>
        <w:t>julio</w:t>
      </w:r>
    </w:p>
    <w:p w14:paraId="5926880C" w14:textId="3710C626" w:rsidR="009949F8" w:rsidRPr="00923FD1" w:rsidRDefault="009949F8" w:rsidP="00BE580B">
      <w:pPr>
        <w:pStyle w:val="Verso"/>
        <w:rPr>
          <w:noProof/>
        </w:rPr>
      </w:pPr>
      <w:r w:rsidRPr="00923FD1">
        <w:rPr>
          <w:noProof/>
        </w:rPr>
        <w:tab/>
      </w:r>
      <w:r w:rsidRPr="00923FD1">
        <w:rPr>
          <w:noProof/>
        </w:rPr>
        <w:tab/>
      </w:r>
      <w:r w:rsidRPr="00923FD1">
        <w:rPr>
          <w:noProof/>
        </w:rPr>
        <w:tab/>
        <w:t xml:space="preserve">En la </w:t>
      </w:r>
      <w:bookmarkStart w:id="30" w:name="_Hlk48501665"/>
      <w:r w:rsidRPr="00923FD1">
        <w:rPr>
          <w:noProof/>
        </w:rPr>
        <w:t>Puerta del Cambrón</w:t>
      </w:r>
      <w:bookmarkEnd w:id="30"/>
      <w:r w:rsidRPr="00923FD1">
        <w:rPr>
          <w:noProof/>
        </w:rPr>
        <w:t>,</w:t>
      </w:r>
    </w:p>
    <w:p w14:paraId="363E2AD2"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con tres guardas.</w:t>
      </w:r>
    </w:p>
    <w:p w14:paraId="3C61E1DF" w14:textId="1222EDA0" w:rsidR="00BE580B" w:rsidRPr="00923FD1" w:rsidRDefault="00BE580B" w:rsidP="00BE580B">
      <w:pPr>
        <w:pStyle w:val="Personaje"/>
        <w:rPr>
          <w:noProof/>
        </w:rPr>
      </w:pPr>
      <w:r w:rsidRPr="00923FD1">
        <w:rPr>
          <w:noProof/>
        </w:rPr>
        <w:t>isabel</w:t>
      </w:r>
    </w:p>
    <w:p w14:paraId="09FD9ACD" w14:textId="57F7115C"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w:t>
      </w:r>
      <w:bookmarkStart w:id="31" w:name="_Hlk48502201"/>
      <w:r w:rsidRPr="00923FD1">
        <w:t>¡Eso más!</w:t>
      </w:r>
      <w:bookmarkEnd w:id="31"/>
    </w:p>
    <w:p w14:paraId="1F44620C" w14:textId="1D723317" w:rsidR="00BE580B" w:rsidRPr="00923FD1" w:rsidRDefault="00BE580B" w:rsidP="00BE580B">
      <w:pPr>
        <w:pStyle w:val="Personaje"/>
        <w:rPr>
          <w:noProof/>
        </w:rPr>
      </w:pPr>
      <w:r w:rsidRPr="00923FD1">
        <w:rPr>
          <w:noProof/>
        </w:rPr>
        <w:t>julio</w:t>
      </w:r>
    </w:p>
    <w:p w14:paraId="61285C26" w14:textId="1DFB4FAB" w:rsidR="009949F8" w:rsidRPr="00923FD1" w:rsidRDefault="009949F8" w:rsidP="00BE580B">
      <w:pPr>
        <w:pStyle w:val="Verso"/>
        <w:rPr>
          <w:noProof/>
        </w:rPr>
      </w:pPr>
      <w:r w:rsidRPr="00923FD1">
        <w:rPr>
          <w:noProof/>
        </w:rPr>
        <w:tab/>
      </w:r>
      <w:r w:rsidRPr="00923FD1">
        <w:rPr>
          <w:noProof/>
        </w:rPr>
        <w:tab/>
      </w:r>
      <w:r w:rsidRPr="00923FD1">
        <w:rPr>
          <w:noProof/>
        </w:rPr>
        <w:tab/>
        <w:t>Antes mejor le verás,</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6464080D" w14:textId="77777777" w:rsidR="009949F8" w:rsidRPr="00923FD1" w:rsidRDefault="009949F8" w:rsidP="00BE580B">
      <w:pPr>
        <w:pStyle w:val="Verso"/>
        <w:rPr>
          <w:noProof/>
        </w:rPr>
      </w:pPr>
      <w:r w:rsidRPr="00923FD1">
        <w:rPr>
          <w:noProof/>
        </w:rPr>
        <w:tab/>
      </w:r>
      <w:r w:rsidRPr="00923FD1">
        <w:rPr>
          <w:noProof/>
        </w:rPr>
        <w:tab/>
      </w:r>
      <w:r w:rsidRPr="00923FD1">
        <w:rPr>
          <w:noProof/>
        </w:rPr>
        <w:tab/>
        <w:t>por ser cárcel más secreta.</w:t>
      </w:r>
    </w:p>
    <w:p w14:paraId="025C03C4" w14:textId="1F091B98" w:rsidR="00BE580B" w:rsidRPr="00923FD1" w:rsidRDefault="00BE580B" w:rsidP="00BE580B">
      <w:pPr>
        <w:pStyle w:val="Personaje"/>
        <w:rPr>
          <w:noProof/>
        </w:rPr>
      </w:pPr>
      <w:r w:rsidRPr="00923FD1">
        <w:rPr>
          <w:noProof/>
        </w:rPr>
        <w:t>isabel</w:t>
      </w:r>
    </w:p>
    <w:p w14:paraId="6C95CA4A" w14:textId="386E811D" w:rsidR="009949F8" w:rsidRPr="00923FD1" w:rsidRDefault="009949F8" w:rsidP="00BE580B">
      <w:pPr>
        <w:pStyle w:val="Verso"/>
        <w:rPr>
          <w:noProof/>
        </w:rPr>
      </w:pPr>
      <w:r w:rsidRPr="00923FD1">
        <w:rPr>
          <w:noProof/>
        </w:rPr>
        <w:tab/>
      </w:r>
      <w:r w:rsidRPr="00923FD1">
        <w:rPr>
          <w:noProof/>
        </w:rPr>
        <w:tab/>
      </w:r>
      <w:r w:rsidRPr="00923FD1">
        <w:rPr>
          <w:noProof/>
        </w:rPr>
        <w:tab/>
        <w:t>Ni en el bien ni el mal quïeta</w:t>
      </w:r>
    </w:p>
    <w:p w14:paraId="497E647B" w14:textId="77777777" w:rsidR="009949F8" w:rsidRPr="00923FD1" w:rsidRDefault="009949F8" w:rsidP="00BE580B">
      <w:pPr>
        <w:pStyle w:val="Verso"/>
        <w:rPr>
          <w:noProof/>
        </w:rPr>
      </w:pPr>
      <w:r w:rsidRPr="00923FD1">
        <w:rPr>
          <w:noProof/>
        </w:rPr>
        <w:tab/>
      </w:r>
      <w:r w:rsidRPr="00923FD1">
        <w:rPr>
          <w:noProof/>
        </w:rPr>
        <w:tab/>
      </w:r>
      <w:r w:rsidRPr="00923FD1">
        <w:rPr>
          <w:noProof/>
        </w:rPr>
        <w:tab/>
        <w:t>Fortuna estar me permite,</w:t>
      </w:r>
    </w:p>
    <w:p w14:paraId="10E1963B" w14:textId="77777777" w:rsidR="009949F8" w:rsidRPr="00923FD1" w:rsidRDefault="009949F8" w:rsidP="00BE580B">
      <w:pPr>
        <w:pStyle w:val="Verso"/>
        <w:rPr>
          <w:noProof/>
        </w:rPr>
      </w:pPr>
      <w:r w:rsidRPr="00923FD1">
        <w:rPr>
          <w:noProof/>
        </w:rPr>
        <w:tab/>
      </w:r>
      <w:r w:rsidRPr="00923FD1">
        <w:rPr>
          <w:noProof/>
        </w:rPr>
        <w:tab/>
      </w:r>
      <w:r w:rsidRPr="00923FD1">
        <w:rPr>
          <w:noProof/>
        </w:rPr>
        <w:tab/>
        <w:t>pues no hay bien que no me quite</w:t>
      </w:r>
    </w:p>
    <w:p w14:paraId="5E66A144" w14:textId="4D2C27DD" w:rsidR="009949F8" w:rsidRPr="00923FD1" w:rsidRDefault="009949F8" w:rsidP="003E5DB6">
      <w:pPr>
        <w:pStyle w:val="Verso"/>
        <w:rPr>
          <w:noProof/>
        </w:rPr>
      </w:pPr>
      <w:r w:rsidRPr="00923FD1">
        <w:rPr>
          <w:noProof/>
        </w:rPr>
        <w:tab/>
      </w:r>
      <w:r w:rsidRPr="00923FD1">
        <w:rPr>
          <w:noProof/>
        </w:rPr>
        <w:tab/>
      </w:r>
      <w:r w:rsidRPr="00923FD1">
        <w:rPr>
          <w:noProof/>
        </w:rPr>
        <w:tab/>
        <w:t>ni mal que no me prometa.</w:t>
      </w:r>
      <w:r w:rsidRPr="00923FD1">
        <w:rPr>
          <w:noProof/>
        </w:rPr>
        <w:tab/>
      </w:r>
      <w:r w:rsidRPr="00923FD1">
        <w:rPr>
          <w:noProof/>
        </w:rPr>
        <w:tab/>
      </w:r>
      <w:r w:rsidRPr="00923FD1">
        <w:rPr>
          <w:noProof/>
        </w:rPr>
        <w:tab/>
      </w:r>
      <w:r w:rsidRPr="00923FD1">
        <w:rPr>
          <w:noProof/>
        </w:rPr>
        <w:tab/>
      </w:r>
      <w:r w:rsidRPr="00923FD1">
        <w:rPr>
          <w:noProof/>
        </w:rPr>
        <w:tab/>
      </w:r>
    </w:p>
    <w:p w14:paraId="65785719" w14:textId="1D54C65D" w:rsidR="009949F8" w:rsidRPr="00923FD1" w:rsidRDefault="009949F8" w:rsidP="003E5DB6">
      <w:pPr>
        <w:pStyle w:val="Acot"/>
        <w:rPr>
          <w:noProof/>
        </w:rPr>
      </w:pPr>
      <w:r w:rsidRPr="00923FD1">
        <w:rPr>
          <w:noProof/>
        </w:rPr>
        <w:t>@Vanse</w:t>
      </w:r>
    </w:p>
    <w:p w14:paraId="57D7245B" w14:textId="22943DF7" w:rsidR="009949F8" w:rsidRPr="00923FD1" w:rsidRDefault="00AA2859" w:rsidP="003E5DB6">
      <w:pPr>
        <w:pStyle w:val="Acot"/>
        <w:rPr>
          <w:noProof/>
        </w:rPr>
      </w:pPr>
      <w:r w:rsidRPr="00923FD1">
        <w:rPr>
          <w:noProof/>
        </w:rPr>
        <w:t>@</w:t>
      </w:r>
      <w:r w:rsidR="009949F8" w:rsidRPr="00923FD1">
        <w:rPr>
          <w:noProof/>
        </w:rPr>
        <w:t>Salen don Carlos preso y don Vasco de Aragón, su tío</w:t>
      </w:r>
    </w:p>
    <w:p w14:paraId="63A72AE3" w14:textId="184A44B5" w:rsidR="00BE580B" w:rsidRPr="00923FD1" w:rsidRDefault="00BE580B" w:rsidP="00BE580B">
      <w:pPr>
        <w:pStyle w:val="Personaje"/>
        <w:rPr>
          <w:noProof/>
        </w:rPr>
      </w:pPr>
      <w:r w:rsidRPr="00923FD1">
        <w:rPr>
          <w:noProof/>
        </w:rPr>
        <w:lastRenderedPageBreak/>
        <w:t>vasco</w:t>
      </w:r>
    </w:p>
    <w:p w14:paraId="743A8E6B" w14:textId="76430A11" w:rsidR="00FB07FE" w:rsidRPr="00923FD1" w:rsidRDefault="00FB07FE" w:rsidP="00FB07FE">
      <w:pPr>
        <w:rPr>
          <w:rFonts w:ascii="Garamond" w:hAnsi="Garamond"/>
        </w:rPr>
      </w:pPr>
      <w:r w:rsidRPr="00923FD1">
        <w:rPr>
          <w:rFonts w:ascii="Garamond" w:hAnsi="Garamond"/>
        </w:rPr>
        <w:t>$romance en a-e</w:t>
      </w:r>
    </w:p>
    <w:p w14:paraId="739AA0DB" w14:textId="33BC8E2D" w:rsidR="009949F8" w:rsidRPr="00923FD1" w:rsidRDefault="009949F8" w:rsidP="00BE580B">
      <w:pPr>
        <w:pStyle w:val="Verso"/>
        <w:rPr>
          <w:noProof/>
        </w:rPr>
      </w:pPr>
      <w:r w:rsidRPr="00923FD1">
        <w:rPr>
          <w:noProof/>
        </w:rPr>
        <w:tab/>
      </w:r>
      <w:r w:rsidRPr="00923FD1">
        <w:rPr>
          <w:noProof/>
        </w:rPr>
        <w:tab/>
      </w:r>
      <w:r w:rsidRPr="00923FD1">
        <w:rPr>
          <w:noProof/>
        </w:rPr>
        <w:tab/>
        <w:t xml:space="preserve">  Tú tienes lo que mereces:</w:t>
      </w:r>
    </w:p>
    <w:p w14:paraId="0E19DDAF" w14:textId="77777777" w:rsidR="009949F8" w:rsidRPr="00923FD1" w:rsidRDefault="009949F8" w:rsidP="00BE580B">
      <w:pPr>
        <w:pStyle w:val="Verso"/>
        <w:rPr>
          <w:noProof/>
        </w:rPr>
      </w:pPr>
      <w:r w:rsidRPr="00923FD1">
        <w:rPr>
          <w:noProof/>
        </w:rPr>
        <w:tab/>
      </w:r>
      <w:r w:rsidRPr="00923FD1">
        <w:rPr>
          <w:noProof/>
        </w:rPr>
        <w:tab/>
      </w:r>
      <w:r w:rsidRPr="00923FD1">
        <w:rPr>
          <w:noProof/>
        </w:rPr>
        <w:tab/>
        <w:t>no hay para qué replicarme.</w:t>
      </w:r>
    </w:p>
    <w:p w14:paraId="115A3A40" w14:textId="77777777" w:rsidR="009949F8" w:rsidRPr="00923FD1" w:rsidRDefault="009949F8" w:rsidP="00BE580B">
      <w:pPr>
        <w:pStyle w:val="Verso"/>
        <w:rPr>
          <w:noProof/>
        </w:rPr>
      </w:pPr>
      <w:r w:rsidRPr="00923FD1">
        <w:rPr>
          <w:noProof/>
        </w:rPr>
        <w:tab/>
      </w:r>
      <w:r w:rsidRPr="00923FD1">
        <w:rPr>
          <w:noProof/>
        </w:rPr>
        <w:tab/>
      </w:r>
      <w:r w:rsidRPr="00923FD1">
        <w:rPr>
          <w:noProof/>
        </w:rPr>
        <w:tab/>
        <w:t>Pésame que mi respeto</w:t>
      </w:r>
    </w:p>
    <w:p w14:paraId="4D795B27" w14:textId="77777777" w:rsidR="009949F8" w:rsidRPr="00923FD1" w:rsidRDefault="009949F8" w:rsidP="00BE580B">
      <w:pPr>
        <w:pStyle w:val="Verso"/>
        <w:rPr>
          <w:noProof/>
        </w:rPr>
      </w:pPr>
      <w:r w:rsidRPr="00923FD1">
        <w:rPr>
          <w:noProof/>
        </w:rPr>
        <w:tab/>
      </w:r>
      <w:r w:rsidRPr="00923FD1">
        <w:rPr>
          <w:noProof/>
        </w:rPr>
        <w:tab/>
      </w:r>
      <w:r w:rsidRPr="00923FD1">
        <w:rPr>
          <w:noProof/>
        </w:rPr>
        <w:tab/>
        <w:t>te dé tan honrada cárcel.</w:t>
      </w:r>
    </w:p>
    <w:p w14:paraId="43AABFF5" w14:textId="320233D6" w:rsidR="009949F8" w:rsidRPr="00923FD1" w:rsidRDefault="009949F8" w:rsidP="00BE580B">
      <w:pPr>
        <w:pStyle w:val="Verso"/>
        <w:rPr>
          <w:noProof/>
        </w:rPr>
      </w:pPr>
      <w:r w:rsidRPr="00923FD1">
        <w:rPr>
          <w:noProof/>
        </w:rPr>
        <w:tab/>
      </w:r>
      <w:r w:rsidRPr="00923FD1">
        <w:rPr>
          <w:noProof/>
        </w:rPr>
        <w:tab/>
      </w:r>
      <w:r w:rsidRPr="00923FD1">
        <w:rPr>
          <w:noProof/>
        </w:rPr>
        <w:tab/>
        <w:t>¿En qué podían parar,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0892FD36" w14:textId="77777777" w:rsidR="009949F8" w:rsidRPr="00923FD1" w:rsidRDefault="009949F8" w:rsidP="00BE580B">
      <w:pPr>
        <w:pStyle w:val="Verso"/>
        <w:rPr>
          <w:noProof/>
        </w:rPr>
      </w:pPr>
      <w:r w:rsidRPr="00923FD1">
        <w:rPr>
          <w:noProof/>
        </w:rPr>
        <w:tab/>
      </w:r>
      <w:r w:rsidRPr="00923FD1">
        <w:rPr>
          <w:noProof/>
        </w:rPr>
        <w:tab/>
      </w:r>
      <w:r w:rsidRPr="00923FD1">
        <w:rPr>
          <w:noProof/>
        </w:rPr>
        <w:tab/>
        <w:t>don Carlos, tus disparates</w:t>
      </w:r>
    </w:p>
    <w:p w14:paraId="0A08C6FA" w14:textId="77777777" w:rsidR="009949F8" w:rsidRPr="00923FD1" w:rsidRDefault="009949F8" w:rsidP="00BE580B">
      <w:pPr>
        <w:pStyle w:val="Verso"/>
        <w:rPr>
          <w:noProof/>
        </w:rPr>
      </w:pPr>
      <w:r w:rsidRPr="00923FD1">
        <w:rPr>
          <w:noProof/>
        </w:rPr>
        <w:tab/>
      </w:r>
      <w:r w:rsidRPr="00923FD1">
        <w:rPr>
          <w:noProof/>
        </w:rPr>
        <w:tab/>
      </w:r>
      <w:r w:rsidRPr="00923FD1">
        <w:rPr>
          <w:noProof/>
        </w:rPr>
        <w:tab/>
        <w:t>sino en haberte perdido?</w:t>
      </w:r>
    </w:p>
    <w:p w14:paraId="08197790" w14:textId="540C8449" w:rsidR="00BE580B" w:rsidRPr="00923FD1" w:rsidRDefault="00BE580B" w:rsidP="00BE580B">
      <w:pPr>
        <w:pStyle w:val="Personaje"/>
        <w:rPr>
          <w:noProof/>
        </w:rPr>
      </w:pPr>
      <w:r w:rsidRPr="00923FD1">
        <w:rPr>
          <w:noProof/>
        </w:rPr>
        <w:t>carlos</w:t>
      </w:r>
    </w:p>
    <w:p w14:paraId="0DC62DCE" w14:textId="36431873"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Como me aborreces, haces</w:t>
      </w:r>
    </w:p>
    <w:p w14:paraId="06D7E82B" w14:textId="77777777" w:rsidR="009949F8" w:rsidRPr="00923FD1" w:rsidRDefault="009949F8" w:rsidP="00BE580B">
      <w:pPr>
        <w:pStyle w:val="Verso"/>
        <w:rPr>
          <w:noProof/>
        </w:rPr>
      </w:pPr>
      <w:r w:rsidRPr="00923FD1">
        <w:rPr>
          <w:noProof/>
        </w:rPr>
        <w:tab/>
      </w:r>
      <w:r w:rsidRPr="00923FD1">
        <w:rPr>
          <w:noProof/>
        </w:rPr>
        <w:tab/>
      </w:r>
      <w:r w:rsidRPr="00923FD1">
        <w:rPr>
          <w:noProof/>
        </w:rPr>
        <w:tab/>
        <w:t>tan inorme mi delito,</w:t>
      </w:r>
    </w:p>
    <w:p w14:paraId="23F2732B" w14:textId="4BF641C4" w:rsidR="009949F8" w:rsidRPr="00923FD1" w:rsidRDefault="009949F8" w:rsidP="00BE580B">
      <w:pPr>
        <w:pStyle w:val="Verso"/>
        <w:rPr>
          <w:noProof/>
        </w:rPr>
      </w:pPr>
      <w:r w:rsidRPr="00923FD1">
        <w:rPr>
          <w:noProof/>
        </w:rPr>
        <w:tab/>
      </w:r>
      <w:r w:rsidRPr="00923FD1">
        <w:rPr>
          <w:noProof/>
        </w:rPr>
        <w:tab/>
      </w:r>
      <w:r w:rsidRPr="00923FD1">
        <w:rPr>
          <w:noProof/>
        </w:rPr>
        <w:tab/>
        <w:t>que yo sé que cuantos saben</w:t>
      </w:r>
      <w:r w:rsidRPr="00923FD1">
        <w:rPr>
          <w:noProof/>
        </w:rPr>
        <w:tab/>
      </w:r>
      <w:r w:rsidRPr="00923FD1">
        <w:rPr>
          <w:noProof/>
        </w:rPr>
        <w:tab/>
      </w:r>
      <w:r w:rsidRPr="00923FD1">
        <w:rPr>
          <w:noProof/>
        </w:rPr>
        <w:tab/>
      </w:r>
      <w:r w:rsidRPr="00923FD1">
        <w:rPr>
          <w:noProof/>
        </w:rPr>
        <w:tab/>
      </w:r>
    </w:p>
    <w:p w14:paraId="2738FF48" w14:textId="77777777" w:rsidR="009949F8" w:rsidRPr="00923FD1" w:rsidRDefault="009949F8" w:rsidP="00BE580B">
      <w:pPr>
        <w:pStyle w:val="Verso"/>
        <w:rPr>
          <w:noProof/>
        </w:rPr>
      </w:pPr>
      <w:r w:rsidRPr="00923FD1">
        <w:rPr>
          <w:noProof/>
        </w:rPr>
        <w:tab/>
      </w:r>
      <w:r w:rsidRPr="00923FD1">
        <w:rPr>
          <w:noProof/>
        </w:rPr>
        <w:tab/>
      </w:r>
      <w:r w:rsidRPr="00923FD1">
        <w:rPr>
          <w:noProof/>
        </w:rPr>
        <w:tab/>
        <w:t>que ofendido y provocado</w:t>
      </w:r>
    </w:p>
    <w:p w14:paraId="50A62BA5" w14:textId="77777777" w:rsidR="009949F8" w:rsidRPr="00923FD1" w:rsidRDefault="009949F8" w:rsidP="00BE580B">
      <w:pPr>
        <w:pStyle w:val="Verso"/>
        <w:rPr>
          <w:noProof/>
        </w:rPr>
      </w:pPr>
      <w:r w:rsidRPr="00923FD1">
        <w:rPr>
          <w:noProof/>
        </w:rPr>
        <w:tab/>
      </w:r>
      <w:r w:rsidRPr="00923FD1">
        <w:rPr>
          <w:noProof/>
        </w:rPr>
        <w:tab/>
      </w:r>
      <w:r w:rsidRPr="00923FD1">
        <w:rPr>
          <w:noProof/>
        </w:rPr>
        <w:tab/>
        <w:t>di muerte a don Juan Velázquez</w:t>
      </w:r>
    </w:p>
    <w:p w14:paraId="11E54584" w14:textId="77777777" w:rsidR="009949F8" w:rsidRPr="00923FD1" w:rsidRDefault="009949F8" w:rsidP="00BE580B">
      <w:pPr>
        <w:pStyle w:val="Verso"/>
        <w:rPr>
          <w:noProof/>
        </w:rPr>
      </w:pPr>
      <w:r w:rsidRPr="00923FD1">
        <w:rPr>
          <w:noProof/>
        </w:rPr>
        <w:tab/>
      </w:r>
      <w:r w:rsidRPr="00923FD1">
        <w:rPr>
          <w:noProof/>
        </w:rPr>
        <w:tab/>
      </w:r>
      <w:r w:rsidRPr="00923FD1">
        <w:rPr>
          <w:noProof/>
        </w:rPr>
        <w:tab/>
        <w:t>alaban el valor mío,</w:t>
      </w:r>
    </w:p>
    <w:p w14:paraId="23A89400" w14:textId="77777777" w:rsidR="009949F8" w:rsidRPr="00923FD1" w:rsidRDefault="009949F8" w:rsidP="00BE580B">
      <w:pPr>
        <w:pStyle w:val="Verso"/>
        <w:rPr>
          <w:noProof/>
        </w:rPr>
      </w:pPr>
      <w:r w:rsidRPr="00923FD1">
        <w:rPr>
          <w:noProof/>
        </w:rPr>
        <w:tab/>
      </w:r>
      <w:r w:rsidRPr="00923FD1">
        <w:rPr>
          <w:noProof/>
        </w:rPr>
        <w:tab/>
      </w:r>
      <w:r w:rsidRPr="00923FD1">
        <w:rPr>
          <w:noProof/>
        </w:rPr>
        <w:tab/>
        <w:t>y que, cuando tú te alabes</w:t>
      </w:r>
    </w:p>
    <w:p w14:paraId="15427C93" w14:textId="11A6FE9F" w:rsidR="009949F8" w:rsidRPr="00923FD1" w:rsidRDefault="009949F8" w:rsidP="00BE580B">
      <w:pPr>
        <w:pStyle w:val="Verso"/>
        <w:rPr>
          <w:noProof/>
        </w:rPr>
      </w:pPr>
      <w:r w:rsidRPr="00923FD1">
        <w:rPr>
          <w:noProof/>
        </w:rPr>
        <w:tab/>
      </w:r>
      <w:r w:rsidRPr="00923FD1">
        <w:rPr>
          <w:noProof/>
        </w:rPr>
        <w:tab/>
      </w:r>
      <w:r w:rsidRPr="00923FD1">
        <w:rPr>
          <w:noProof/>
        </w:rPr>
        <w:tab/>
        <w:t>de los muchos enemigos</w:t>
      </w:r>
      <w:r w:rsidRPr="00923FD1">
        <w:rPr>
          <w:noProof/>
        </w:rPr>
        <w:tab/>
      </w:r>
      <w:r w:rsidRPr="00923FD1">
        <w:rPr>
          <w:noProof/>
        </w:rPr>
        <w:tab/>
      </w:r>
      <w:r w:rsidRPr="00923FD1">
        <w:rPr>
          <w:noProof/>
        </w:rPr>
        <w:tab/>
      </w:r>
      <w:r w:rsidRPr="00923FD1">
        <w:rPr>
          <w:noProof/>
        </w:rPr>
        <w:tab/>
      </w:r>
      <w:r w:rsidRPr="00923FD1">
        <w:rPr>
          <w:noProof/>
        </w:rPr>
        <w:tab/>
      </w:r>
    </w:p>
    <w:p w14:paraId="32B1CC33"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que has muerto </w:t>
      </w:r>
      <w:bookmarkStart w:id="32" w:name="_Hlk48560265"/>
      <w:r w:rsidRPr="00923FD1">
        <w:rPr>
          <w:noProof/>
        </w:rPr>
        <w:t>soldado en Flandes</w:t>
      </w:r>
      <w:bookmarkEnd w:id="32"/>
      <w:r w:rsidRPr="00923FD1">
        <w:rPr>
          <w:noProof/>
        </w:rPr>
        <w:t>,</w:t>
      </w:r>
    </w:p>
    <w:p w14:paraId="69F38E3A" w14:textId="77777777" w:rsidR="009949F8" w:rsidRPr="00923FD1" w:rsidRDefault="009949F8" w:rsidP="00BE580B">
      <w:pPr>
        <w:pStyle w:val="Verso"/>
        <w:rPr>
          <w:noProof/>
        </w:rPr>
      </w:pPr>
      <w:r w:rsidRPr="00923FD1">
        <w:rPr>
          <w:noProof/>
        </w:rPr>
        <w:tab/>
      </w:r>
      <w:r w:rsidRPr="00923FD1">
        <w:rPr>
          <w:noProof/>
        </w:rPr>
        <w:tab/>
      </w:r>
      <w:r w:rsidRPr="00923FD1">
        <w:rPr>
          <w:noProof/>
        </w:rPr>
        <w:tab/>
        <w:t>no has ganado tanto honor.</w:t>
      </w:r>
    </w:p>
    <w:p w14:paraId="79FE0EDC" w14:textId="228D0609" w:rsidR="00BE580B" w:rsidRPr="00923FD1" w:rsidRDefault="00BE580B" w:rsidP="00BE580B">
      <w:pPr>
        <w:pStyle w:val="Personaje"/>
        <w:rPr>
          <w:noProof/>
        </w:rPr>
      </w:pPr>
      <w:r w:rsidRPr="00923FD1">
        <w:rPr>
          <w:noProof/>
        </w:rPr>
        <w:t>vasco</w:t>
      </w:r>
    </w:p>
    <w:p w14:paraId="3FA42EC5" w14:textId="470DDDAD" w:rsidR="009949F8" w:rsidRPr="00923FD1" w:rsidRDefault="009949F8" w:rsidP="00BE580B">
      <w:pPr>
        <w:pStyle w:val="Verso"/>
        <w:rPr>
          <w:noProof/>
        </w:rPr>
      </w:pPr>
      <w:r w:rsidRPr="00923FD1">
        <w:rPr>
          <w:noProof/>
        </w:rPr>
        <w:tab/>
      </w:r>
      <w:r w:rsidRPr="00923FD1">
        <w:rPr>
          <w:noProof/>
        </w:rPr>
        <w:tab/>
      </w:r>
      <w:r w:rsidRPr="00923FD1">
        <w:rPr>
          <w:noProof/>
        </w:rPr>
        <w:tab/>
        <w:t xml:space="preserve">¡Qué loco del </w:t>
      </w:r>
      <w:bookmarkStart w:id="33" w:name="_Hlk48562327"/>
      <w:r w:rsidRPr="00923FD1">
        <w:rPr>
          <w:noProof/>
        </w:rPr>
        <w:t xml:space="preserve">Nuncio </w:t>
      </w:r>
      <w:bookmarkEnd w:id="33"/>
      <w:r w:rsidRPr="00923FD1">
        <w:rPr>
          <w:noProof/>
        </w:rPr>
        <w:t>sales!</w:t>
      </w:r>
    </w:p>
    <w:p w14:paraId="18A32465" w14:textId="77777777" w:rsidR="009949F8" w:rsidRPr="00923FD1" w:rsidRDefault="009949F8" w:rsidP="00BE580B">
      <w:pPr>
        <w:pStyle w:val="Verso"/>
        <w:rPr>
          <w:noProof/>
        </w:rPr>
      </w:pPr>
      <w:r w:rsidRPr="00923FD1">
        <w:rPr>
          <w:noProof/>
        </w:rPr>
        <w:tab/>
      </w:r>
      <w:r w:rsidRPr="00923FD1">
        <w:rPr>
          <w:noProof/>
        </w:rPr>
        <w:tab/>
      </w:r>
      <w:r w:rsidRPr="00923FD1">
        <w:rPr>
          <w:noProof/>
        </w:rPr>
        <w:tab/>
        <w:t>Mal dije, que entras agora,</w:t>
      </w:r>
    </w:p>
    <w:p w14:paraId="45B7EE97" w14:textId="4E82C871" w:rsidR="009949F8" w:rsidRPr="00923FD1" w:rsidRDefault="009949F8" w:rsidP="00BE580B">
      <w:pPr>
        <w:pStyle w:val="Verso"/>
        <w:rPr>
          <w:noProof/>
        </w:rPr>
      </w:pPr>
      <w:r w:rsidRPr="00923FD1">
        <w:rPr>
          <w:noProof/>
        </w:rPr>
        <w:tab/>
      </w:r>
      <w:r w:rsidRPr="00923FD1">
        <w:rPr>
          <w:noProof/>
        </w:rPr>
        <w:tab/>
      </w:r>
      <w:r w:rsidRPr="00923FD1">
        <w:rPr>
          <w:noProof/>
        </w:rPr>
        <w:tab/>
        <w:t>donde, por Dios, que te amansen</w:t>
      </w:r>
      <w:r w:rsidRPr="00923FD1">
        <w:rPr>
          <w:noProof/>
        </w:rPr>
        <w:tab/>
      </w:r>
      <w:r w:rsidRPr="00923FD1">
        <w:rPr>
          <w:noProof/>
        </w:rPr>
        <w:tab/>
      </w:r>
      <w:r w:rsidRPr="00923FD1">
        <w:rPr>
          <w:noProof/>
        </w:rPr>
        <w:tab/>
      </w:r>
      <w:r w:rsidRPr="00923FD1">
        <w:rPr>
          <w:noProof/>
        </w:rPr>
        <w:tab/>
      </w:r>
    </w:p>
    <w:p w14:paraId="3C48DDAA" w14:textId="77777777" w:rsidR="009949F8" w:rsidRPr="00923FD1" w:rsidRDefault="009949F8" w:rsidP="00BE580B">
      <w:pPr>
        <w:pStyle w:val="Verso"/>
        <w:rPr>
          <w:noProof/>
        </w:rPr>
      </w:pPr>
      <w:r w:rsidRPr="00923FD1">
        <w:rPr>
          <w:noProof/>
        </w:rPr>
        <w:tab/>
      </w:r>
      <w:r w:rsidRPr="00923FD1">
        <w:rPr>
          <w:noProof/>
        </w:rPr>
        <w:tab/>
      </w:r>
      <w:r w:rsidRPr="00923FD1">
        <w:rPr>
          <w:noProof/>
        </w:rPr>
        <w:tab/>
        <w:t>muchos años de prisión.</w:t>
      </w:r>
    </w:p>
    <w:p w14:paraId="219D2B2D" w14:textId="258E261B" w:rsidR="00BE580B" w:rsidRPr="00923FD1" w:rsidRDefault="00BE580B" w:rsidP="00BE580B">
      <w:pPr>
        <w:pStyle w:val="Personaje"/>
        <w:rPr>
          <w:noProof/>
        </w:rPr>
      </w:pPr>
      <w:r w:rsidRPr="00923FD1">
        <w:rPr>
          <w:noProof/>
        </w:rPr>
        <w:t>carlos</w:t>
      </w:r>
    </w:p>
    <w:p w14:paraId="526C8F2F" w14:textId="470DD33C"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Como tú, señor, me ampares,</w:t>
      </w:r>
    </w:p>
    <w:p w14:paraId="29BDE268" w14:textId="77777777" w:rsidR="009949F8" w:rsidRPr="00923FD1" w:rsidRDefault="009949F8" w:rsidP="00BE580B">
      <w:pPr>
        <w:pStyle w:val="Verso"/>
        <w:rPr>
          <w:noProof/>
        </w:rPr>
      </w:pPr>
      <w:r w:rsidRPr="00923FD1">
        <w:rPr>
          <w:noProof/>
        </w:rPr>
        <w:tab/>
      </w:r>
      <w:r w:rsidRPr="00923FD1">
        <w:rPr>
          <w:noProof/>
        </w:rPr>
        <w:tab/>
      </w:r>
      <w:r w:rsidRPr="00923FD1">
        <w:rPr>
          <w:noProof/>
        </w:rPr>
        <w:tab/>
        <w:t>no pienso que serán meses.</w:t>
      </w:r>
    </w:p>
    <w:p w14:paraId="74A36B92" w14:textId="77777777" w:rsidR="009949F8" w:rsidRPr="00923FD1" w:rsidRDefault="009949F8" w:rsidP="00BE580B">
      <w:pPr>
        <w:pStyle w:val="Verso"/>
        <w:rPr>
          <w:noProof/>
        </w:rPr>
      </w:pPr>
      <w:r w:rsidRPr="00923FD1">
        <w:rPr>
          <w:noProof/>
        </w:rPr>
        <w:tab/>
      </w:r>
      <w:r w:rsidRPr="00923FD1">
        <w:rPr>
          <w:noProof/>
        </w:rPr>
        <w:tab/>
      </w:r>
      <w:r w:rsidRPr="00923FD1">
        <w:rPr>
          <w:noProof/>
        </w:rPr>
        <w:tab/>
        <w:t>Pero, como ansí me trates,</w:t>
      </w:r>
    </w:p>
    <w:p w14:paraId="3C62BE4B" w14:textId="0A50771D" w:rsidR="009949F8" w:rsidRPr="00923FD1" w:rsidRDefault="009949F8" w:rsidP="00BE580B">
      <w:pPr>
        <w:pStyle w:val="Verso"/>
        <w:rPr>
          <w:noProof/>
        </w:rPr>
      </w:pPr>
      <w:r w:rsidRPr="00923FD1">
        <w:rPr>
          <w:noProof/>
        </w:rPr>
        <w:lastRenderedPageBreak/>
        <w:tab/>
      </w:r>
      <w:r w:rsidRPr="00923FD1">
        <w:rPr>
          <w:noProof/>
        </w:rPr>
        <w:tab/>
      </w:r>
      <w:r w:rsidRPr="00923FD1">
        <w:rPr>
          <w:noProof/>
        </w:rPr>
        <w:tab/>
      </w:r>
      <w:bookmarkStart w:id="34" w:name="_Hlk48565444"/>
      <w:r w:rsidRPr="00923FD1">
        <w:rPr>
          <w:noProof/>
        </w:rPr>
        <w:t xml:space="preserve">verame </w:t>
      </w:r>
      <w:bookmarkStart w:id="35" w:name="_Hlk48564056"/>
      <w:r w:rsidRPr="00923FD1">
        <w:rPr>
          <w:noProof/>
        </w:rPr>
        <w:t>Zocodover</w:t>
      </w:r>
      <w:bookmarkEnd w:id="35"/>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332B1FA2"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verter </w:t>
      </w:r>
      <w:bookmarkEnd w:id="34"/>
      <w:r w:rsidRPr="00923FD1">
        <w:rPr>
          <w:noProof/>
        </w:rPr>
        <w:t>del cuello tu sangre.</w:t>
      </w:r>
    </w:p>
    <w:p w14:paraId="1863DCC2" w14:textId="4A18B5D9" w:rsidR="00BE580B" w:rsidRPr="00923FD1" w:rsidRDefault="00BE580B" w:rsidP="00BE580B">
      <w:pPr>
        <w:pStyle w:val="Personaje"/>
        <w:rPr>
          <w:noProof/>
        </w:rPr>
      </w:pPr>
      <w:r w:rsidRPr="00923FD1">
        <w:rPr>
          <w:noProof/>
        </w:rPr>
        <w:t>vasco</w:t>
      </w:r>
    </w:p>
    <w:p w14:paraId="18696245" w14:textId="79AA614E" w:rsidR="009949F8" w:rsidRPr="00923FD1" w:rsidRDefault="009949F8" w:rsidP="00BE580B">
      <w:pPr>
        <w:pStyle w:val="Verso"/>
        <w:rPr>
          <w:noProof/>
        </w:rPr>
      </w:pPr>
      <w:r w:rsidRPr="00923FD1">
        <w:rPr>
          <w:noProof/>
        </w:rPr>
        <w:tab/>
      </w:r>
      <w:r w:rsidRPr="00923FD1">
        <w:rPr>
          <w:noProof/>
        </w:rPr>
        <w:tab/>
      </w:r>
      <w:r w:rsidRPr="00923FD1">
        <w:rPr>
          <w:noProof/>
        </w:rPr>
        <w:tab/>
        <w:t>Sobrino, si esta pendencia</w:t>
      </w:r>
    </w:p>
    <w:p w14:paraId="1DEBB16F" w14:textId="77777777" w:rsidR="009949F8" w:rsidRPr="00923FD1" w:rsidRDefault="009949F8" w:rsidP="00BE580B">
      <w:pPr>
        <w:pStyle w:val="Verso"/>
        <w:rPr>
          <w:noProof/>
        </w:rPr>
      </w:pPr>
      <w:r w:rsidRPr="00923FD1">
        <w:rPr>
          <w:noProof/>
        </w:rPr>
        <w:tab/>
      </w:r>
      <w:r w:rsidRPr="00923FD1">
        <w:rPr>
          <w:noProof/>
        </w:rPr>
        <w:tab/>
      </w:r>
      <w:r w:rsidRPr="00923FD1">
        <w:rPr>
          <w:noProof/>
        </w:rPr>
        <w:tab/>
        <w:t>fuera con disculpas tales</w:t>
      </w:r>
    </w:p>
    <w:p w14:paraId="7602A3EC" w14:textId="77777777" w:rsidR="009949F8" w:rsidRPr="00923FD1" w:rsidRDefault="009949F8" w:rsidP="00BE580B">
      <w:pPr>
        <w:pStyle w:val="Verso"/>
        <w:rPr>
          <w:noProof/>
        </w:rPr>
      </w:pPr>
      <w:r w:rsidRPr="00923FD1">
        <w:rPr>
          <w:noProof/>
        </w:rPr>
        <w:tab/>
      </w:r>
      <w:r w:rsidRPr="00923FD1">
        <w:rPr>
          <w:noProof/>
        </w:rPr>
        <w:tab/>
      </w:r>
      <w:r w:rsidRPr="00923FD1">
        <w:rPr>
          <w:noProof/>
        </w:rPr>
        <w:tab/>
        <w:t>que pudiera honrarme de ellas,</w:t>
      </w:r>
    </w:p>
    <w:p w14:paraId="5E578234" w14:textId="4145D8D1" w:rsidR="009949F8" w:rsidRPr="00923FD1" w:rsidRDefault="009949F8" w:rsidP="00BE580B">
      <w:pPr>
        <w:pStyle w:val="Verso"/>
        <w:rPr>
          <w:noProof/>
        </w:rPr>
      </w:pPr>
      <w:r w:rsidRPr="00923FD1">
        <w:rPr>
          <w:noProof/>
        </w:rPr>
        <w:tab/>
      </w:r>
      <w:r w:rsidRPr="00923FD1">
        <w:rPr>
          <w:noProof/>
        </w:rPr>
        <w:tab/>
      </w:r>
      <w:r w:rsidRPr="00923FD1">
        <w:rPr>
          <w:noProof/>
        </w:rPr>
        <w:tab/>
        <w:t xml:space="preserve">mi hacienda —no es </w:t>
      </w:r>
      <w:bookmarkStart w:id="36" w:name="_Hlk48565653"/>
      <w:r w:rsidRPr="00923FD1">
        <w:rPr>
          <w:noProof/>
        </w:rPr>
        <w:t>alargarme</w:t>
      </w:r>
      <w:bookmarkEnd w:id="36"/>
      <w:r w:rsidRPr="00923FD1">
        <w:rPr>
          <w:noProof/>
        </w:rPr>
        <w:t>—,</w:t>
      </w:r>
      <w:r w:rsidRPr="00923FD1">
        <w:rPr>
          <w:noProof/>
        </w:rPr>
        <w:tab/>
      </w:r>
      <w:r w:rsidRPr="00923FD1">
        <w:rPr>
          <w:noProof/>
        </w:rPr>
        <w:tab/>
      </w:r>
      <w:r w:rsidRPr="00923FD1">
        <w:rPr>
          <w:noProof/>
        </w:rPr>
        <w:tab/>
      </w:r>
      <w:r w:rsidRPr="00923FD1">
        <w:rPr>
          <w:noProof/>
        </w:rPr>
        <w:tab/>
      </w:r>
    </w:p>
    <w:p w14:paraId="5E2AED44" w14:textId="77777777" w:rsidR="009949F8" w:rsidRPr="00923FD1" w:rsidRDefault="009949F8" w:rsidP="00BE580B">
      <w:pPr>
        <w:pStyle w:val="Verso"/>
        <w:rPr>
          <w:noProof/>
        </w:rPr>
      </w:pPr>
      <w:r w:rsidRPr="00923FD1">
        <w:rPr>
          <w:noProof/>
        </w:rPr>
        <w:tab/>
      </w:r>
      <w:r w:rsidRPr="00923FD1">
        <w:rPr>
          <w:noProof/>
        </w:rPr>
        <w:tab/>
      </w:r>
      <w:r w:rsidRPr="00923FD1">
        <w:rPr>
          <w:noProof/>
        </w:rPr>
        <w:tab/>
        <w:t>mi vida vender supiera.</w:t>
      </w:r>
    </w:p>
    <w:p w14:paraId="2FDD2484" w14:textId="77777777" w:rsidR="009949F8" w:rsidRPr="00923FD1" w:rsidRDefault="009949F8" w:rsidP="00BE580B">
      <w:pPr>
        <w:pStyle w:val="Verso"/>
        <w:rPr>
          <w:noProof/>
        </w:rPr>
      </w:pPr>
      <w:r w:rsidRPr="00923FD1">
        <w:rPr>
          <w:noProof/>
        </w:rPr>
        <w:tab/>
      </w:r>
      <w:r w:rsidRPr="00923FD1">
        <w:rPr>
          <w:noProof/>
        </w:rPr>
        <w:tab/>
      </w:r>
      <w:r w:rsidRPr="00923FD1">
        <w:rPr>
          <w:noProof/>
        </w:rPr>
        <w:tab/>
        <w:t>Pero en casa de Violante,</w:t>
      </w:r>
    </w:p>
    <w:p w14:paraId="51CEBB7C" w14:textId="77777777" w:rsidR="009949F8" w:rsidRPr="00923FD1" w:rsidRDefault="009949F8" w:rsidP="00BE580B">
      <w:pPr>
        <w:pStyle w:val="Verso"/>
        <w:rPr>
          <w:noProof/>
        </w:rPr>
      </w:pPr>
      <w:r w:rsidRPr="00923FD1">
        <w:rPr>
          <w:noProof/>
        </w:rPr>
        <w:tab/>
      </w:r>
      <w:r w:rsidRPr="00923FD1">
        <w:rPr>
          <w:noProof/>
        </w:rPr>
        <w:tab/>
      </w:r>
      <w:r w:rsidRPr="00923FD1">
        <w:rPr>
          <w:noProof/>
        </w:rPr>
        <w:tab/>
        <w:t>mujer libre de Madrid,</w:t>
      </w:r>
    </w:p>
    <w:p w14:paraId="02FB7498" w14:textId="77777777" w:rsidR="009949F8" w:rsidRPr="00923FD1" w:rsidRDefault="009949F8" w:rsidP="00BE580B">
      <w:pPr>
        <w:pStyle w:val="Verso"/>
        <w:rPr>
          <w:noProof/>
        </w:rPr>
      </w:pPr>
      <w:r w:rsidRPr="00923FD1">
        <w:rPr>
          <w:noProof/>
        </w:rPr>
        <w:tab/>
      </w:r>
      <w:r w:rsidRPr="00923FD1">
        <w:rPr>
          <w:noProof/>
        </w:rPr>
        <w:tab/>
      </w:r>
      <w:r w:rsidRPr="00923FD1">
        <w:rPr>
          <w:noProof/>
        </w:rPr>
        <w:tab/>
      </w:r>
      <w:bookmarkStart w:id="37" w:name="_Hlk48567575"/>
      <w:r w:rsidRPr="00923FD1">
        <w:rPr>
          <w:noProof/>
        </w:rPr>
        <w:t>sobre el juego</w:t>
      </w:r>
      <w:bookmarkEnd w:id="37"/>
      <w:r w:rsidRPr="00923FD1">
        <w:rPr>
          <w:noProof/>
        </w:rPr>
        <w:t>… Es cosa infame.</w:t>
      </w:r>
    </w:p>
    <w:p w14:paraId="03B497F4" w14:textId="2F9B90E2" w:rsidR="009949F8" w:rsidRPr="00923FD1" w:rsidRDefault="009949F8" w:rsidP="00BE580B">
      <w:pPr>
        <w:pStyle w:val="Verso"/>
        <w:rPr>
          <w:noProof/>
        </w:rPr>
      </w:pPr>
      <w:r w:rsidRPr="00923FD1">
        <w:rPr>
          <w:noProof/>
        </w:rPr>
        <w:tab/>
      </w:r>
      <w:r w:rsidRPr="00923FD1">
        <w:rPr>
          <w:noProof/>
        </w:rPr>
        <w:tab/>
      </w:r>
      <w:r w:rsidRPr="00923FD1">
        <w:rPr>
          <w:noProof/>
        </w:rPr>
        <w:tab/>
        <w:t>Oí decir a un amigo</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42362FFA" w14:textId="77777777" w:rsidR="009949F8" w:rsidRPr="00923FD1" w:rsidRDefault="009949F8" w:rsidP="00BE580B">
      <w:pPr>
        <w:pStyle w:val="Verso"/>
        <w:rPr>
          <w:noProof/>
        </w:rPr>
      </w:pPr>
      <w:r w:rsidRPr="00923FD1">
        <w:rPr>
          <w:noProof/>
        </w:rPr>
        <w:tab/>
      </w:r>
      <w:r w:rsidRPr="00923FD1">
        <w:rPr>
          <w:noProof/>
        </w:rPr>
        <w:tab/>
      </w:r>
      <w:r w:rsidRPr="00923FD1">
        <w:rPr>
          <w:noProof/>
        </w:rPr>
        <w:tab/>
        <w:t>que mujeres semejantes,</w:t>
      </w:r>
    </w:p>
    <w:p w14:paraId="33DB6D77"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y los que </w:t>
      </w:r>
      <w:bookmarkStart w:id="38" w:name="_Hlk48567729"/>
      <w:r w:rsidRPr="00923FD1">
        <w:rPr>
          <w:noProof/>
        </w:rPr>
        <w:t>se pagan de ellas</w:t>
      </w:r>
      <w:bookmarkEnd w:id="38"/>
      <w:r w:rsidRPr="00923FD1">
        <w:rPr>
          <w:noProof/>
        </w:rPr>
        <w:t>,</w:t>
      </w:r>
    </w:p>
    <w:p w14:paraId="04034F1E" w14:textId="77777777" w:rsidR="009949F8" w:rsidRPr="00923FD1" w:rsidRDefault="009949F8" w:rsidP="00BE580B">
      <w:pPr>
        <w:pStyle w:val="Verso"/>
        <w:rPr>
          <w:noProof/>
        </w:rPr>
      </w:pPr>
      <w:r w:rsidRPr="00923FD1">
        <w:rPr>
          <w:noProof/>
        </w:rPr>
        <w:tab/>
      </w:r>
      <w:r w:rsidRPr="00923FD1">
        <w:rPr>
          <w:noProof/>
        </w:rPr>
        <w:tab/>
      </w:r>
      <w:r w:rsidRPr="00923FD1">
        <w:rPr>
          <w:noProof/>
        </w:rPr>
        <w:tab/>
        <w:t>eran baraja de naipes:</w:t>
      </w:r>
    </w:p>
    <w:p w14:paraId="0DFEE00F" w14:textId="77777777" w:rsidR="009949F8" w:rsidRPr="00923FD1" w:rsidRDefault="009949F8" w:rsidP="00BE580B">
      <w:pPr>
        <w:pStyle w:val="Verso"/>
        <w:rPr>
          <w:noProof/>
        </w:rPr>
      </w:pPr>
      <w:r w:rsidRPr="00923FD1">
        <w:rPr>
          <w:noProof/>
        </w:rPr>
        <w:tab/>
      </w:r>
      <w:r w:rsidRPr="00923FD1">
        <w:rPr>
          <w:noProof/>
        </w:rPr>
        <w:tab/>
      </w:r>
      <w:r w:rsidRPr="00923FD1">
        <w:rPr>
          <w:noProof/>
        </w:rPr>
        <w:tab/>
        <w:t>en copas dan el veneno</w:t>
      </w:r>
    </w:p>
    <w:p w14:paraId="05E64EBC" w14:textId="47959B68" w:rsidR="009949F8" w:rsidRPr="00923FD1" w:rsidRDefault="009949F8" w:rsidP="00BE580B">
      <w:pPr>
        <w:pStyle w:val="Verso"/>
        <w:rPr>
          <w:noProof/>
        </w:rPr>
      </w:pPr>
      <w:r w:rsidRPr="00923FD1">
        <w:rPr>
          <w:noProof/>
        </w:rPr>
        <w:tab/>
      </w:r>
      <w:r w:rsidRPr="00923FD1">
        <w:rPr>
          <w:noProof/>
        </w:rPr>
        <w:tab/>
      </w:r>
      <w:r w:rsidRPr="00923FD1">
        <w:rPr>
          <w:noProof/>
        </w:rPr>
        <w:tab/>
        <w:t>que emborracha a sus galanes;</w:t>
      </w:r>
      <w:r w:rsidRPr="00923FD1">
        <w:rPr>
          <w:noProof/>
        </w:rPr>
        <w:tab/>
      </w:r>
      <w:r w:rsidRPr="00923FD1">
        <w:rPr>
          <w:noProof/>
        </w:rPr>
        <w:tab/>
      </w:r>
      <w:r w:rsidRPr="00923FD1">
        <w:rPr>
          <w:noProof/>
        </w:rPr>
        <w:tab/>
      </w:r>
      <w:r w:rsidRPr="00923FD1">
        <w:rPr>
          <w:noProof/>
        </w:rPr>
        <w:tab/>
      </w:r>
    </w:p>
    <w:p w14:paraId="6F672702" w14:textId="77777777" w:rsidR="009949F8" w:rsidRPr="00923FD1" w:rsidRDefault="009949F8" w:rsidP="00BE580B">
      <w:pPr>
        <w:pStyle w:val="Verso"/>
        <w:rPr>
          <w:noProof/>
        </w:rPr>
      </w:pPr>
      <w:r w:rsidRPr="00923FD1">
        <w:rPr>
          <w:noProof/>
        </w:rPr>
        <w:tab/>
      </w:r>
      <w:r w:rsidRPr="00923FD1">
        <w:rPr>
          <w:noProof/>
        </w:rPr>
        <w:tab/>
      </w:r>
      <w:r w:rsidRPr="00923FD1">
        <w:rPr>
          <w:noProof/>
        </w:rPr>
        <w:tab/>
        <w:t>en los bastos, los bordones</w:t>
      </w:r>
    </w:p>
    <w:p w14:paraId="63507814" w14:textId="77777777" w:rsidR="009949F8" w:rsidRPr="00923FD1" w:rsidRDefault="009949F8" w:rsidP="00BE580B">
      <w:pPr>
        <w:pStyle w:val="Verso"/>
        <w:rPr>
          <w:noProof/>
        </w:rPr>
      </w:pPr>
      <w:r w:rsidRPr="00923FD1">
        <w:rPr>
          <w:noProof/>
        </w:rPr>
        <w:tab/>
      </w:r>
      <w:r w:rsidRPr="00923FD1">
        <w:rPr>
          <w:noProof/>
        </w:rPr>
        <w:tab/>
      </w:r>
      <w:r w:rsidRPr="00923FD1">
        <w:rPr>
          <w:noProof/>
        </w:rPr>
        <w:tab/>
        <w:t>de tantas enfermedades.</w:t>
      </w:r>
    </w:p>
    <w:p w14:paraId="211B76F4" w14:textId="77777777" w:rsidR="009949F8" w:rsidRPr="00923FD1" w:rsidRDefault="009949F8" w:rsidP="00BE580B">
      <w:pPr>
        <w:pStyle w:val="Verso"/>
        <w:rPr>
          <w:noProof/>
        </w:rPr>
      </w:pPr>
      <w:r w:rsidRPr="00923FD1">
        <w:rPr>
          <w:noProof/>
        </w:rPr>
        <w:tab/>
      </w:r>
      <w:r w:rsidRPr="00923FD1">
        <w:rPr>
          <w:noProof/>
        </w:rPr>
        <w:tab/>
      </w:r>
      <w:r w:rsidRPr="00923FD1">
        <w:rPr>
          <w:noProof/>
        </w:rPr>
        <w:tab/>
        <w:t>Esto dan ellas, y ellos</w:t>
      </w:r>
    </w:p>
    <w:p w14:paraId="35AF2065" w14:textId="77777777" w:rsidR="009949F8" w:rsidRPr="00923FD1" w:rsidRDefault="009949F8" w:rsidP="00BE580B">
      <w:pPr>
        <w:pStyle w:val="Verso"/>
        <w:rPr>
          <w:noProof/>
        </w:rPr>
      </w:pPr>
      <w:r w:rsidRPr="00923FD1">
        <w:rPr>
          <w:noProof/>
        </w:rPr>
        <w:tab/>
      </w:r>
      <w:r w:rsidRPr="00923FD1">
        <w:rPr>
          <w:noProof/>
        </w:rPr>
        <w:tab/>
      </w:r>
      <w:r w:rsidRPr="00923FD1">
        <w:rPr>
          <w:noProof/>
        </w:rPr>
        <w:tab/>
        <w:t>dan los otros dos manjares:</w:t>
      </w:r>
    </w:p>
    <w:p w14:paraId="1A7A8D8C" w14:textId="7E120876" w:rsidR="009949F8" w:rsidRPr="00923FD1" w:rsidRDefault="009949F8" w:rsidP="00BE580B">
      <w:pPr>
        <w:pStyle w:val="Verso"/>
        <w:rPr>
          <w:noProof/>
        </w:rPr>
      </w:pPr>
      <w:r w:rsidRPr="00923FD1">
        <w:rPr>
          <w:noProof/>
        </w:rPr>
        <w:tab/>
      </w:r>
      <w:r w:rsidRPr="00923FD1">
        <w:rPr>
          <w:noProof/>
        </w:rPr>
        <w:tab/>
      </w:r>
      <w:r w:rsidRPr="00923FD1">
        <w:rPr>
          <w:noProof/>
        </w:rPr>
        <w:tab/>
        <w:t>en los oros, sus haciendas,</w:t>
      </w:r>
      <w:r w:rsidRPr="00923FD1">
        <w:rPr>
          <w:noProof/>
        </w:rPr>
        <w:tab/>
      </w:r>
      <w:r w:rsidRPr="00923FD1">
        <w:rPr>
          <w:noProof/>
        </w:rPr>
        <w:tab/>
      </w:r>
      <w:r w:rsidRPr="00923FD1">
        <w:rPr>
          <w:noProof/>
        </w:rPr>
        <w:tab/>
      </w:r>
      <w:r w:rsidRPr="00923FD1">
        <w:rPr>
          <w:noProof/>
        </w:rPr>
        <w:tab/>
      </w:r>
      <w:r w:rsidRPr="00923FD1">
        <w:rPr>
          <w:noProof/>
        </w:rPr>
        <w:tab/>
      </w:r>
    </w:p>
    <w:p w14:paraId="6A94F8F1" w14:textId="77777777" w:rsidR="009949F8" w:rsidRPr="00923FD1" w:rsidRDefault="009949F8" w:rsidP="00BE580B">
      <w:pPr>
        <w:pStyle w:val="Verso"/>
        <w:rPr>
          <w:noProof/>
        </w:rPr>
      </w:pPr>
      <w:r w:rsidRPr="00923FD1">
        <w:rPr>
          <w:noProof/>
        </w:rPr>
        <w:tab/>
      </w:r>
      <w:r w:rsidRPr="00923FD1">
        <w:rPr>
          <w:noProof/>
        </w:rPr>
        <w:tab/>
      </w:r>
      <w:r w:rsidRPr="00923FD1">
        <w:rPr>
          <w:noProof/>
        </w:rPr>
        <w:tab/>
        <w:t>pues hay tantos que las gasten;</w:t>
      </w:r>
    </w:p>
    <w:p w14:paraId="701F2185" w14:textId="77777777" w:rsidR="009949F8" w:rsidRPr="00923FD1" w:rsidRDefault="009949F8" w:rsidP="00BE580B">
      <w:pPr>
        <w:pStyle w:val="Verso"/>
        <w:rPr>
          <w:noProof/>
        </w:rPr>
      </w:pPr>
      <w:r w:rsidRPr="00923FD1">
        <w:rPr>
          <w:noProof/>
        </w:rPr>
        <w:tab/>
      </w:r>
      <w:r w:rsidRPr="00923FD1">
        <w:rPr>
          <w:noProof/>
        </w:rPr>
        <w:tab/>
      </w:r>
      <w:r w:rsidRPr="00923FD1">
        <w:rPr>
          <w:noProof/>
        </w:rPr>
        <w:tab/>
        <w:t>y en las espadas, las muertes</w:t>
      </w:r>
    </w:p>
    <w:p w14:paraId="7555E1B3" w14:textId="77777777" w:rsidR="009949F8" w:rsidRPr="00923FD1" w:rsidRDefault="009949F8" w:rsidP="00BE580B">
      <w:pPr>
        <w:pStyle w:val="Verso"/>
        <w:rPr>
          <w:noProof/>
        </w:rPr>
      </w:pPr>
      <w:r w:rsidRPr="00923FD1">
        <w:rPr>
          <w:noProof/>
        </w:rPr>
        <w:tab/>
      </w:r>
      <w:r w:rsidRPr="00923FD1">
        <w:rPr>
          <w:noProof/>
        </w:rPr>
        <w:tab/>
      </w:r>
      <w:r w:rsidRPr="00923FD1">
        <w:rPr>
          <w:noProof/>
        </w:rPr>
        <w:tab/>
        <w:t>y heridas que en tantas partes</w:t>
      </w:r>
    </w:p>
    <w:p w14:paraId="7AC08FED"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han sucedido </w:t>
      </w:r>
      <w:bookmarkStart w:id="39" w:name="_Hlk48569312"/>
      <w:r w:rsidRPr="00923FD1">
        <w:rPr>
          <w:noProof/>
        </w:rPr>
        <w:t>por ellas</w:t>
      </w:r>
      <w:bookmarkEnd w:id="39"/>
      <w:r w:rsidRPr="00923FD1">
        <w:rPr>
          <w:noProof/>
        </w:rPr>
        <w:t>.</w:t>
      </w:r>
    </w:p>
    <w:p w14:paraId="7F428216" w14:textId="35857B08" w:rsidR="00BE580B" w:rsidRPr="00923FD1" w:rsidRDefault="00BE580B" w:rsidP="00BE580B">
      <w:pPr>
        <w:pStyle w:val="Personaje"/>
        <w:rPr>
          <w:noProof/>
        </w:rPr>
      </w:pPr>
      <w:r w:rsidRPr="00923FD1">
        <w:rPr>
          <w:noProof/>
        </w:rPr>
        <w:t>carlos</w:t>
      </w:r>
    </w:p>
    <w:p w14:paraId="485E79B3" w14:textId="14DB9952"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Para consejos ya es tarde;</w:t>
      </w:r>
      <w:r w:rsidRPr="00923FD1">
        <w:rPr>
          <w:noProof/>
        </w:rPr>
        <w:tab/>
      </w:r>
      <w:r w:rsidRPr="00923FD1">
        <w:rPr>
          <w:noProof/>
        </w:rPr>
        <w:tab/>
      </w:r>
      <w:r w:rsidRPr="00923FD1">
        <w:rPr>
          <w:noProof/>
        </w:rPr>
        <w:tab/>
      </w:r>
      <w:r w:rsidRPr="00923FD1">
        <w:rPr>
          <w:noProof/>
        </w:rPr>
        <w:tab/>
      </w:r>
      <w:r w:rsidRPr="00923FD1">
        <w:rPr>
          <w:noProof/>
        </w:rPr>
        <w:tab/>
      </w:r>
    </w:p>
    <w:p w14:paraId="6B6F9294" w14:textId="77777777" w:rsidR="009949F8" w:rsidRPr="00923FD1" w:rsidRDefault="009949F8" w:rsidP="00BE580B">
      <w:pPr>
        <w:pStyle w:val="Verso"/>
        <w:rPr>
          <w:noProof/>
        </w:rPr>
      </w:pPr>
      <w:r w:rsidRPr="00923FD1">
        <w:rPr>
          <w:noProof/>
        </w:rPr>
        <w:tab/>
      </w:r>
      <w:r w:rsidRPr="00923FD1">
        <w:rPr>
          <w:noProof/>
        </w:rPr>
        <w:tab/>
      </w:r>
      <w:r w:rsidRPr="00923FD1">
        <w:rPr>
          <w:noProof/>
        </w:rPr>
        <w:tab/>
        <w:t>lo que importa son remedios</w:t>
      </w:r>
    </w:p>
    <w:p w14:paraId="32572DB4" w14:textId="77777777"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y que a este Hipólito hables,</w:t>
      </w:r>
    </w:p>
    <w:p w14:paraId="558128A2" w14:textId="77777777" w:rsidR="009949F8" w:rsidRPr="00923FD1" w:rsidRDefault="009949F8" w:rsidP="00BE580B">
      <w:pPr>
        <w:pStyle w:val="Verso"/>
        <w:rPr>
          <w:noProof/>
        </w:rPr>
      </w:pPr>
      <w:r w:rsidRPr="00923FD1">
        <w:rPr>
          <w:noProof/>
        </w:rPr>
        <w:tab/>
      </w:r>
      <w:r w:rsidRPr="00923FD1">
        <w:rPr>
          <w:noProof/>
        </w:rPr>
        <w:tab/>
      </w:r>
      <w:r w:rsidRPr="00923FD1">
        <w:rPr>
          <w:noProof/>
        </w:rPr>
        <w:tab/>
        <w:t>que era amigo de don Juan.</w:t>
      </w:r>
    </w:p>
    <w:p w14:paraId="459041F1" w14:textId="4A3EA6F9" w:rsidR="00BE580B" w:rsidRPr="00923FD1" w:rsidRDefault="00BE580B" w:rsidP="00BE580B">
      <w:pPr>
        <w:pStyle w:val="Personaje"/>
        <w:rPr>
          <w:noProof/>
        </w:rPr>
      </w:pPr>
      <w:r w:rsidRPr="00923FD1">
        <w:rPr>
          <w:noProof/>
        </w:rPr>
        <w:t>vasco</w:t>
      </w:r>
    </w:p>
    <w:p w14:paraId="5700AB50" w14:textId="16F81026" w:rsidR="009949F8" w:rsidRPr="00923FD1" w:rsidRDefault="009949F8" w:rsidP="005438EB">
      <w:pPr>
        <w:pStyle w:val="Partidoincial"/>
        <w:rPr>
          <w:noProof/>
        </w:rPr>
      </w:pPr>
      <w:r w:rsidRPr="00923FD1">
        <w:rPr>
          <w:noProof/>
        </w:rPr>
        <w:tab/>
      </w:r>
      <w:r w:rsidRPr="00923FD1">
        <w:rPr>
          <w:noProof/>
        </w:rPr>
        <w:tab/>
      </w:r>
      <w:r w:rsidRPr="00923FD1">
        <w:rPr>
          <w:noProof/>
        </w:rPr>
        <w:tab/>
        <w:t>¿Para qué?</w:t>
      </w:r>
    </w:p>
    <w:p w14:paraId="757053D9" w14:textId="714D9661" w:rsidR="00BE580B" w:rsidRPr="00923FD1" w:rsidRDefault="00BE580B" w:rsidP="00BE580B">
      <w:pPr>
        <w:pStyle w:val="Personaje"/>
        <w:rPr>
          <w:noProof/>
        </w:rPr>
      </w:pPr>
      <w:r w:rsidRPr="00923FD1">
        <w:rPr>
          <w:noProof/>
        </w:rPr>
        <w:t>carlos</w:t>
      </w:r>
    </w:p>
    <w:p w14:paraId="4FB8FB72" w14:textId="1D66C856" w:rsidR="009949F8" w:rsidRPr="00923FD1" w:rsidRDefault="009949F8" w:rsidP="004B1290">
      <w:pPr>
        <w:pStyle w:val="Partidofinal"/>
      </w:pPr>
      <w:r w:rsidRPr="00923FD1">
        <w:rPr>
          <w:noProof/>
        </w:rPr>
        <w:tab/>
      </w:r>
      <w:r w:rsidRPr="00923FD1">
        <w:rPr>
          <w:noProof/>
        </w:rPr>
        <w:tab/>
      </w:r>
      <w:r w:rsidRPr="00923FD1">
        <w:rPr>
          <w:noProof/>
        </w:rPr>
        <w:tab/>
        <w:t xml:space="preserve">      </w:t>
      </w:r>
      <w:r w:rsidR="003E5DB6" w:rsidRPr="00923FD1">
        <w:rPr>
          <w:noProof/>
        </w:rPr>
        <w:tab/>
        <w:t xml:space="preserve">    </w:t>
      </w:r>
      <w:r w:rsidRPr="00923FD1">
        <w:t>Para que calle,</w:t>
      </w:r>
    </w:p>
    <w:p w14:paraId="06932706" w14:textId="5177BC99" w:rsidR="009949F8" w:rsidRPr="00923FD1" w:rsidRDefault="009949F8" w:rsidP="00BE580B">
      <w:pPr>
        <w:pStyle w:val="Verso"/>
        <w:rPr>
          <w:noProof/>
        </w:rPr>
      </w:pPr>
      <w:r w:rsidRPr="00923FD1">
        <w:rPr>
          <w:noProof/>
        </w:rPr>
        <w:tab/>
      </w:r>
      <w:r w:rsidRPr="00923FD1">
        <w:rPr>
          <w:noProof/>
        </w:rPr>
        <w:tab/>
      </w:r>
      <w:r w:rsidRPr="00923FD1">
        <w:rPr>
          <w:noProof/>
        </w:rPr>
        <w:tab/>
        <w:t>que si él jura, soy perdido.</w:t>
      </w:r>
      <w:r w:rsidRPr="00923FD1">
        <w:rPr>
          <w:noProof/>
        </w:rPr>
        <w:tab/>
      </w:r>
      <w:r w:rsidRPr="00923FD1">
        <w:rPr>
          <w:noProof/>
        </w:rPr>
        <w:tab/>
      </w:r>
      <w:r w:rsidRPr="00923FD1">
        <w:rPr>
          <w:noProof/>
        </w:rPr>
        <w:tab/>
      </w:r>
      <w:r w:rsidRPr="00923FD1">
        <w:rPr>
          <w:noProof/>
        </w:rPr>
        <w:tab/>
      </w:r>
      <w:r w:rsidRPr="00923FD1">
        <w:rPr>
          <w:noProof/>
        </w:rPr>
        <w:tab/>
      </w:r>
    </w:p>
    <w:p w14:paraId="37E149B4" w14:textId="58D54C51" w:rsidR="00BE580B" w:rsidRPr="00923FD1" w:rsidRDefault="00BE580B" w:rsidP="00BE580B">
      <w:pPr>
        <w:pStyle w:val="Personaje"/>
        <w:rPr>
          <w:noProof/>
        </w:rPr>
      </w:pPr>
      <w:r w:rsidRPr="00923FD1">
        <w:rPr>
          <w:noProof/>
        </w:rPr>
        <w:t>vasco</w:t>
      </w:r>
    </w:p>
    <w:p w14:paraId="564CC627" w14:textId="15ECC8D5" w:rsidR="009949F8" w:rsidRPr="00923FD1" w:rsidRDefault="009949F8" w:rsidP="005438EB">
      <w:pPr>
        <w:pStyle w:val="Partidoincial"/>
        <w:rPr>
          <w:noProof/>
        </w:rPr>
      </w:pPr>
      <w:r w:rsidRPr="00923FD1">
        <w:rPr>
          <w:noProof/>
        </w:rPr>
        <w:tab/>
      </w:r>
      <w:r w:rsidRPr="00923FD1">
        <w:rPr>
          <w:noProof/>
        </w:rPr>
        <w:tab/>
      </w:r>
      <w:r w:rsidRPr="00923FD1">
        <w:rPr>
          <w:noProof/>
        </w:rPr>
        <w:tab/>
        <w:t>¿Dónde está?</w:t>
      </w:r>
    </w:p>
    <w:p w14:paraId="0BFB5033" w14:textId="43406980" w:rsidR="00BE580B" w:rsidRPr="00923FD1" w:rsidRDefault="00BE580B" w:rsidP="00BE580B">
      <w:pPr>
        <w:pStyle w:val="Personaje"/>
        <w:rPr>
          <w:noProof/>
        </w:rPr>
      </w:pPr>
      <w:r w:rsidRPr="00923FD1">
        <w:rPr>
          <w:noProof/>
        </w:rPr>
        <w:t>carlos</w:t>
      </w:r>
    </w:p>
    <w:p w14:paraId="5A5AB01E" w14:textId="72A22184" w:rsidR="009949F8" w:rsidRPr="00923FD1" w:rsidRDefault="009949F8" w:rsidP="004B1290">
      <w:pPr>
        <w:pStyle w:val="Partidofinal"/>
      </w:pPr>
      <w:r w:rsidRPr="00923FD1">
        <w:rPr>
          <w:noProof/>
        </w:rPr>
        <w:tab/>
      </w:r>
      <w:r w:rsidRPr="00923FD1">
        <w:rPr>
          <w:noProof/>
        </w:rPr>
        <w:tab/>
      </w:r>
      <w:r w:rsidRPr="00923FD1">
        <w:rPr>
          <w:noProof/>
        </w:rPr>
        <w:tab/>
        <w:t xml:space="preserve">         </w:t>
      </w:r>
      <w:r w:rsidR="003E5DB6" w:rsidRPr="00923FD1">
        <w:rPr>
          <w:noProof/>
        </w:rPr>
        <w:tab/>
      </w:r>
      <w:r w:rsidR="003E5DB6" w:rsidRPr="00923FD1">
        <w:rPr>
          <w:noProof/>
        </w:rPr>
        <w:tab/>
      </w:r>
      <w:r w:rsidRPr="00923FD1">
        <w:t xml:space="preserve"> La misma cárcel</w:t>
      </w:r>
    </w:p>
    <w:p w14:paraId="64234297" w14:textId="77777777" w:rsidR="009949F8" w:rsidRPr="00923FD1" w:rsidRDefault="009949F8" w:rsidP="00BE580B">
      <w:pPr>
        <w:pStyle w:val="Verso"/>
        <w:rPr>
          <w:noProof/>
        </w:rPr>
      </w:pPr>
      <w:r w:rsidRPr="00923FD1">
        <w:rPr>
          <w:noProof/>
        </w:rPr>
        <w:tab/>
      </w:r>
      <w:r w:rsidRPr="00923FD1">
        <w:rPr>
          <w:noProof/>
        </w:rPr>
        <w:tab/>
      </w:r>
      <w:r w:rsidRPr="00923FD1">
        <w:rPr>
          <w:noProof/>
        </w:rPr>
        <w:tab/>
        <w:t>le han dado que a mí, si bien</w:t>
      </w:r>
    </w:p>
    <w:p w14:paraId="37BE96F0" w14:textId="77777777" w:rsidR="009949F8" w:rsidRPr="00923FD1" w:rsidRDefault="009949F8" w:rsidP="00BE580B">
      <w:pPr>
        <w:pStyle w:val="Verso"/>
        <w:rPr>
          <w:noProof/>
        </w:rPr>
      </w:pPr>
      <w:r w:rsidRPr="00923FD1">
        <w:rPr>
          <w:noProof/>
        </w:rPr>
        <w:tab/>
      </w:r>
      <w:r w:rsidRPr="00923FD1">
        <w:rPr>
          <w:noProof/>
        </w:rPr>
        <w:tab/>
      </w:r>
      <w:r w:rsidRPr="00923FD1">
        <w:rPr>
          <w:noProof/>
        </w:rPr>
        <w:tab/>
        <w:t>la culpa no es más de hallarse</w:t>
      </w:r>
    </w:p>
    <w:p w14:paraId="25B1473C" w14:textId="77777777" w:rsidR="009949F8" w:rsidRPr="00923FD1" w:rsidRDefault="009949F8" w:rsidP="00BE580B">
      <w:pPr>
        <w:pStyle w:val="Verso"/>
        <w:rPr>
          <w:noProof/>
        </w:rPr>
      </w:pPr>
      <w:r w:rsidRPr="00923FD1">
        <w:rPr>
          <w:noProof/>
        </w:rPr>
        <w:tab/>
      </w:r>
      <w:r w:rsidRPr="00923FD1">
        <w:rPr>
          <w:noProof/>
        </w:rPr>
        <w:tab/>
      </w:r>
      <w:r w:rsidRPr="00923FD1">
        <w:rPr>
          <w:noProof/>
        </w:rPr>
        <w:tab/>
        <w:t>al lado del muerto entonces.</w:t>
      </w:r>
    </w:p>
    <w:p w14:paraId="0EF271E6" w14:textId="06083423" w:rsidR="00BE580B" w:rsidRPr="00923FD1" w:rsidRDefault="00BE580B" w:rsidP="00BE580B">
      <w:pPr>
        <w:pStyle w:val="Personaje"/>
        <w:rPr>
          <w:noProof/>
        </w:rPr>
      </w:pPr>
      <w:r w:rsidRPr="00923FD1">
        <w:rPr>
          <w:noProof/>
        </w:rPr>
        <w:t>vasco</w:t>
      </w:r>
    </w:p>
    <w:p w14:paraId="1D069EAB" w14:textId="798B0EEC" w:rsidR="009949F8" w:rsidRPr="00923FD1" w:rsidRDefault="009949F8" w:rsidP="00BE580B">
      <w:pPr>
        <w:pStyle w:val="Verso"/>
        <w:rPr>
          <w:noProof/>
        </w:rPr>
      </w:pPr>
      <w:r w:rsidRPr="00923FD1">
        <w:rPr>
          <w:noProof/>
        </w:rPr>
        <w:tab/>
      </w:r>
      <w:r w:rsidRPr="00923FD1">
        <w:rPr>
          <w:noProof/>
        </w:rPr>
        <w:tab/>
      </w:r>
      <w:r w:rsidRPr="00923FD1">
        <w:rPr>
          <w:noProof/>
        </w:rPr>
        <w:tab/>
        <w:t>Vete a esas rejas que salen</w:t>
      </w:r>
      <w:r w:rsidRPr="00923FD1">
        <w:rPr>
          <w:noProof/>
        </w:rPr>
        <w:tab/>
      </w:r>
      <w:r w:rsidRPr="00923FD1">
        <w:rPr>
          <w:noProof/>
        </w:rPr>
        <w:tab/>
      </w:r>
      <w:r w:rsidRPr="00923FD1">
        <w:rPr>
          <w:noProof/>
        </w:rPr>
        <w:tab/>
      </w:r>
      <w:r w:rsidRPr="00923FD1">
        <w:rPr>
          <w:noProof/>
        </w:rPr>
        <w:tab/>
      </w:r>
      <w:r w:rsidRPr="00923FD1">
        <w:rPr>
          <w:noProof/>
        </w:rPr>
        <w:tab/>
      </w:r>
    </w:p>
    <w:p w14:paraId="2201BFBE"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a </w:t>
      </w:r>
      <w:bookmarkStart w:id="40" w:name="_Hlk48584396"/>
      <w:r w:rsidRPr="00923FD1">
        <w:rPr>
          <w:noProof/>
        </w:rPr>
        <w:t xml:space="preserve">las vistas </w:t>
      </w:r>
      <w:bookmarkEnd w:id="40"/>
      <w:r w:rsidRPr="00923FD1">
        <w:rPr>
          <w:noProof/>
        </w:rPr>
        <w:t>de la Vega,</w:t>
      </w:r>
    </w:p>
    <w:p w14:paraId="3825A9A6" w14:textId="77777777" w:rsidR="009949F8" w:rsidRPr="00923FD1" w:rsidRDefault="009949F8" w:rsidP="00BE580B">
      <w:pPr>
        <w:pStyle w:val="Verso"/>
        <w:rPr>
          <w:noProof/>
        </w:rPr>
      </w:pPr>
      <w:r w:rsidRPr="00923FD1">
        <w:rPr>
          <w:noProof/>
        </w:rPr>
        <w:tab/>
      </w:r>
      <w:r w:rsidRPr="00923FD1">
        <w:rPr>
          <w:noProof/>
        </w:rPr>
        <w:tab/>
      </w:r>
      <w:r w:rsidRPr="00923FD1">
        <w:rPr>
          <w:noProof/>
        </w:rPr>
        <w:tab/>
        <w:t>Carlos, mientras puedo hablarle,</w:t>
      </w:r>
    </w:p>
    <w:p w14:paraId="17EA260A" w14:textId="77777777" w:rsidR="009949F8" w:rsidRPr="00923FD1" w:rsidRDefault="009949F8" w:rsidP="00BE580B">
      <w:pPr>
        <w:pStyle w:val="Verso"/>
        <w:rPr>
          <w:noProof/>
        </w:rPr>
      </w:pPr>
      <w:r w:rsidRPr="00923FD1">
        <w:rPr>
          <w:noProof/>
        </w:rPr>
        <w:tab/>
      </w:r>
      <w:r w:rsidRPr="00923FD1">
        <w:rPr>
          <w:noProof/>
        </w:rPr>
        <w:tab/>
      </w:r>
      <w:r w:rsidRPr="00923FD1">
        <w:rPr>
          <w:noProof/>
        </w:rPr>
        <w:tab/>
        <w:t>que yo haré que suba aquí.</w:t>
      </w:r>
    </w:p>
    <w:p w14:paraId="47E9860B" w14:textId="64C81D46" w:rsidR="00BE580B" w:rsidRPr="00923FD1" w:rsidRDefault="00BE580B" w:rsidP="00BE580B">
      <w:pPr>
        <w:pStyle w:val="Personaje"/>
        <w:rPr>
          <w:noProof/>
        </w:rPr>
      </w:pPr>
      <w:r w:rsidRPr="00923FD1">
        <w:rPr>
          <w:noProof/>
        </w:rPr>
        <w:t>carlos</w:t>
      </w:r>
    </w:p>
    <w:p w14:paraId="0CC21438" w14:textId="50ECC2AF"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Haciendo las amistades,</w:t>
      </w:r>
    </w:p>
    <w:p w14:paraId="0C8E5FDE" w14:textId="66C86FAA" w:rsidR="009949F8" w:rsidRPr="00923FD1" w:rsidRDefault="009949F8" w:rsidP="00BE580B">
      <w:pPr>
        <w:pStyle w:val="Verso"/>
        <w:rPr>
          <w:noProof/>
        </w:rPr>
      </w:pPr>
      <w:r w:rsidRPr="00923FD1">
        <w:rPr>
          <w:noProof/>
        </w:rPr>
        <w:tab/>
      </w:r>
      <w:r w:rsidRPr="00923FD1">
        <w:rPr>
          <w:noProof/>
        </w:rPr>
        <w:tab/>
      </w:r>
      <w:r w:rsidRPr="00923FD1">
        <w:rPr>
          <w:noProof/>
        </w:rPr>
        <w:tab/>
        <w:t>no hay que temer más testigos.</w:t>
      </w:r>
      <w:r w:rsidRPr="00923FD1">
        <w:rPr>
          <w:noProof/>
        </w:rPr>
        <w:tab/>
      </w:r>
      <w:r w:rsidRPr="00923FD1">
        <w:rPr>
          <w:noProof/>
        </w:rPr>
        <w:tab/>
      </w:r>
      <w:r w:rsidRPr="00923FD1">
        <w:rPr>
          <w:noProof/>
        </w:rPr>
        <w:tab/>
      </w:r>
      <w:r w:rsidRPr="00923FD1">
        <w:rPr>
          <w:noProof/>
        </w:rPr>
        <w:tab/>
      </w:r>
    </w:p>
    <w:p w14:paraId="6F18E7EF" w14:textId="2986A9AC" w:rsidR="00BE580B" w:rsidRPr="00923FD1" w:rsidRDefault="00BE580B" w:rsidP="00BE580B">
      <w:pPr>
        <w:pStyle w:val="Personaje"/>
        <w:rPr>
          <w:noProof/>
        </w:rPr>
      </w:pPr>
      <w:r w:rsidRPr="00923FD1">
        <w:rPr>
          <w:noProof/>
        </w:rPr>
        <w:t>vasco</w:t>
      </w:r>
    </w:p>
    <w:p w14:paraId="4D0091FA" w14:textId="286613F8" w:rsidR="009949F8" w:rsidRPr="00923FD1" w:rsidRDefault="009949F8" w:rsidP="00BE580B">
      <w:pPr>
        <w:pStyle w:val="Verso"/>
        <w:rPr>
          <w:noProof/>
        </w:rPr>
      </w:pPr>
      <w:r w:rsidRPr="00923FD1">
        <w:rPr>
          <w:noProof/>
        </w:rPr>
        <w:tab/>
      </w:r>
      <w:r w:rsidRPr="00923FD1">
        <w:rPr>
          <w:noProof/>
        </w:rPr>
        <w:tab/>
      </w:r>
      <w:r w:rsidRPr="00923FD1">
        <w:rPr>
          <w:noProof/>
        </w:rPr>
        <w:tab/>
        <w:t>¡Plega a Dios, Carlos, que pare</w:t>
      </w:r>
    </w:p>
    <w:p w14:paraId="29ED04DB"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en que escarmientes!</w:t>
      </w:r>
    </w:p>
    <w:p w14:paraId="1805246B" w14:textId="1852D226" w:rsidR="00BE580B" w:rsidRPr="00923FD1" w:rsidRDefault="00BE580B" w:rsidP="00BE580B">
      <w:pPr>
        <w:pStyle w:val="Personaje"/>
        <w:rPr>
          <w:noProof/>
        </w:rPr>
      </w:pPr>
      <w:r w:rsidRPr="00923FD1">
        <w:rPr>
          <w:noProof/>
        </w:rPr>
        <w:t>carlos</w:t>
      </w:r>
    </w:p>
    <w:p w14:paraId="04E001A8" w14:textId="5357E788"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003E5DB6" w:rsidRPr="00923FD1">
        <w:t xml:space="preserve">       </w:t>
      </w:r>
      <w:r w:rsidRPr="00923FD1">
        <w:t>Sí haré,</w:t>
      </w:r>
    </w:p>
    <w:p w14:paraId="08E34B5F" w14:textId="6E5A3D2C" w:rsidR="009949F8" w:rsidRPr="00923FD1" w:rsidRDefault="009949F8" w:rsidP="003E5DB6">
      <w:pPr>
        <w:pStyle w:val="Verso"/>
        <w:rPr>
          <w:noProof/>
        </w:rPr>
      </w:pPr>
      <w:r w:rsidRPr="00923FD1">
        <w:rPr>
          <w:noProof/>
        </w:rPr>
        <w:tab/>
      </w:r>
      <w:r w:rsidRPr="00923FD1">
        <w:rPr>
          <w:noProof/>
        </w:rPr>
        <w:tab/>
      </w:r>
      <w:r w:rsidRPr="00923FD1">
        <w:rPr>
          <w:noProof/>
        </w:rPr>
        <w:tab/>
        <w:t>y muchos años te guarde.</w:t>
      </w:r>
    </w:p>
    <w:p w14:paraId="3041FD7B" w14:textId="16E9A8FD" w:rsidR="009949F8" w:rsidRPr="00923FD1" w:rsidRDefault="009949F8" w:rsidP="003E5DB6">
      <w:pPr>
        <w:pStyle w:val="Acot"/>
        <w:rPr>
          <w:noProof/>
        </w:rPr>
      </w:pPr>
      <w:r w:rsidRPr="00923FD1">
        <w:rPr>
          <w:noProof/>
        </w:rPr>
        <w:t>Vase, y salen Isabel y Inés</w:t>
      </w:r>
    </w:p>
    <w:p w14:paraId="7C786736" w14:textId="321C7928" w:rsidR="00BE580B" w:rsidRPr="00923FD1" w:rsidRDefault="00BE580B" w:rsidP="00BE580B">
      <w:pPr>
        <w:pStyle w:val="Personaje"/>
        <w:rPr>
          <w:noProof/>
        </w:rPr>
      </w:pPr>
      <w:r w:rsidRPr="00923FD1">
        <w:rPr>
          <w:noProof/>
        </w:rPr>
        <w:lastRenderedPageBreak/>
        <w:t>inés</w:t>
      </w:r>
    </w:p>
    <w:p w14:paraId="6EA62C93" w14:textId="37135A35" w:rsidR="009949F8" w:rsidRPr="00923FD1" w:rsidRDefault="009949F8" w:rsidP="00BE580B">
      <w:pPr>
        <w:pStyle w:val="Verso"/>
        <w:rPr>
          <w:noProof/>
        </w:rPr>
      </w:pPr>
      <w:r w:rsidRPr="00923FD1">
        <w:rPr>
          <w:noProof/>
        </w:rPr>
        <w:tab/>
      </w:r>
      <w:r w:rsidRPr="00923FD1">
        <w:rPr>
          <w:noProof/>
        </w:rPr>
        <w:tab/>
      </w:r>
      <w:r w:rsidRPr="00923FD1">
        <w:rPr>
          <w:noProof/>
        </w:rPr>
        <w:tab/>
        <w:t>Mucho atrevimiento ha sido.</w:t>
      </w:r>
    </w:p>
    <w:p w14:paraId="2509B3F3" w14:textId="0049413B" w:rsidR="00BE580B" w:rsidRPr="00923FD1" w:rsidRDefault="00BE580B" w:rsidP="00BE580B">
      <w:pPr>
        <w:pStyle w:val="Personaje"/>
        <w:rPr>
          <w:noProof/>
        </w:rPr>
      </w:pPr>
      <w:r w:rsidRPr="00923FD1">
        <w:rPr>
          <w:noProof/>
        </w:rPr>
        <w:t>isabel</w:t>
      </w:r>
    </w:p>
    <w:p w14:paraId="7808FBE2" w14:textId="3270B762" w:rsidR="009949F8" w:rsidRPr="00923FD1" w:rsidRDefault="009949F8" w:rsidP="00C8143A">
      <w:pPr>
        <w:pStyle w:val="Verso"/>
        <w:rPr>
          <w:noProof/>
        </w:rPr>
      </w:pPr>
      <w:r w:rsidRPr="00923FD1">
        <w:rPr>
          <w:noProof/>
        </w:rPr>
        <w:tab/>
      </w:r>
      <w:r w:rsidRPr="00923FD1">
        <w:rPr>
          <w:noProof/>
        </w:rPr>
        <w:tab/>
      </w:r>
      <w:r w:rsidRPr="00923FD1">
        <w:rPr>
          <w:noProof/>
        </w:rPr>
        <w:tab/>
        <w:t>Amor es incontrastable:</w:t>
      </w:r>
      <w:r w:rsidRPr="00923FD1">
        <w:rPr>
          <w:noProof/>
        </w:rPr>
        <w:tab/>
      </w:r>
      <w:r w:rsidRPr="00923FD1">
        <w:rPr>
          <w:noProof/>
        </w:rPr>
        <w:tab/>
      </w:r>
      <w:r w:rsidRPr="00923FD1">
        <w:rPr>
          <w:noProof/>
        </w:rPr>
        <w:tab/>
      </w:r>
      <w:r w:rsidRPr="00923FD1">
        <w:rPr>
          <w:noProof/>
        </w:rPr>
        <w:tab/>
      </w:r>
      <w:r w:rsidRPr="00923FD1">
        <w:rPr>
          <w:noProof/>
        </w:rPr>
        <w:tab/>
      </w:r>
    </w:p>
    <w:p w14:paraId="0BB4104E" w14:textId="77777777" w:rsidR="009949F8" w:rsidRPr="00923FD1" w:rsidRDefault="009949F8" w:rsidP="00BE580B">
      <w:pPr>
        <w:pStyle w:val="Verso"/>
        <w:rPr>
          <w:noProof/>
        </w:rPr>
      </w:pPr>
      <w:r w:rsidRPr="00923FD1">
        <w:rPr>
          <w:noProof/>
        </w:rPr>
        <w:tab/>
      </w:r>
      <w:r w:rsidRPr="00923FD1">
        <w:rPr>
          <w:noProof/>
        </w:rPr>
        <w:tab/>
      </w:r>
      <w:r w:rsidRPr="00923FD1">
        <w:rPr>
          <w:noProof/>
        </w:rPr>
        <w:tab/>
        <w:t>no hay fuerza que le derribe,</w:t>
      </w:r>
    </w:p>
    <w:p w14:paraId="15E235EA" w14:textId="77777777" w:rsidR="009949F8" w:rsidRPr="00923FD1" w:rsidRDefault="009949F8" w:rsidP="00BE580B">
      <w:pPr>
        <w:pStyle w:val="Verso"/>
        <w:rPr>
          <w:noProof/>
        </w:rPr>
      </w:pPr>
      <w:r w:rsidRPr="00923FD1">
        <w:rPr>
          <w:noProof/>
        </w:rPr>
        <w:tab/>
      </w:r>
      <w:r w:rsidRPr="00923FD1">
        <w:rPr>
          <w:noProof/>
        </w:rPr>
        <w:tab/>
      </w:r>
      <w:r w:rsidRPr="00923FD1">
        <w:rPr>
          <w:noProof/>
        </w:rPr>
        <w:tab/>
        <w:t>no hay peligro que le espante.</w:t>
      </w:r>
    </w:p>
    <w:p w14:paraId="335BD6C7" w14:textId="654B7080" w:rsidR="00BE580B" w:rsidRPr="00923FD1" w:rsidRDefault="00BE580B" w:rsidP="00BE580B">
      <w:pPr>
        <w:pStyle w:val="Personaje"/>
        <w:rPr>
          <w:noProof/>
        </w:rPr>
      </w:pPr>
      <w:r w:rsidRPr="00923FD1">
        <w:rPr>
          <w:noProof/>
        </w:rPr>
        <w:t>vasco</w:t>
      </w:r>
    </w:p>
    <w:p w14:paraId="223B009E" w14:textId="38ABD6CA" w:rsidR="009949F8" w:rsidRPr="00923FD1" w:rsidRDefault="009949F8" w:rsidP="00BE580B">
      <w:pPr>
        <w:pStyle w:val="Verso"/>
        <w:rPr>
          <w:noProof/>
        </w:rPr>
      </w:pPr>
      <w:r w:rsidRPr="00923FD1">
        <w:rPr>
          <w:noProof/>
        </w:rPr>
        <w:tab/>
      </w:r>
      <w:r w:rsidRPr="00923FD1">
        <w:rPr>
          <w:noProof/>
        </w:rPr>
        <w:tab/>
      </w:r>
      <w:r w:rsidRPr="00923FD1">
        <w:rPr>
          <w:noProof/>
        </w:rPr>
        <w:tab/>
        <w:t xml:space="preserve">(¡Damas! </w:t>
      </w:r>
      <w:bookmarkStart w:id="41" w:name="_Hlk48643721"/>
      <w:r w:rsidRPr="00923FD1">
        <w:rPr>
          <w:noProof/>
        </w:rPr>
        <w:t xml:space="preserve">Juráralo </w:t>
      </w:r>
      <w:bookmarkEnd w:id="41"/>
      <w:r w:rsidRPr="00923FD1">
        <w:rPr>
          <w:noProof/>
        </w:rPr>
        <w:t>yo.</w:t>
      </w:r>
    </w:p>
    <w:p w14:paraId="4C936020" w14:textId="77777777" w:rsidR="009949F8" w:rsidRPr="00923FD1" w:rsidRDefault="009949F8" w:rsidP="00BE580B">
      <w:pPr>
        <w:pStyle w:val="Verso"/>
        <w:rPr>
          <w:noProof/>
        </w:rPr>
      </w:pPr>
      <w:r w:rsidRPr="00923FD1">
        <w:rPr>
          <w:noProof/>
        </w:rPr>
        <w:tab/>
      </w:r>
      <w:r w:rsidRPr="00923FD1">
        <w:rPr>
          <w:noProof/>
        </w:rPr>
        <w:tab/>
      </w:r>
      <w:r w:rsidRPr="00923FD1">
        <w:rPr>
          <w:noProof/>
        </w:rPr>
        <w:tab/>
        <w:t>Ya vendrán a visitalle</w:t>
      </w:r>
    </w:p>
    <w:p w14:paraId="4CDB8457" w14:textId="2937F049" w:rsidR="009949F8" w:rsidRPr="00923FD1" w:rsidRDefault="009949F8" w:rsidP="00BE580B">
      <w:pPr>
        <w:pStyle w:val="Verso"/>
        <w:rPr>
          <w:noProof/>
        </w:rPr>
      </w:pPr>
      <w:r w:rsidRPr="00923FD1">
        <w:rPr>
          <w:noProof/>
        </w:rPr>
        <w:tab/>
      </w:r>
      <w:r w:rsidRPr="00923FD1">
        <w:rPr>
          <w:noProof/>
        </w:rPr>
        <w:tab/>
      </w:r>
      <w:r w:rsidRPr="00923FD1">
        <w:rPr>
          <w:noProof/>
        </w:rPr>
        <w:tab/>
        <w:t>estos médicos a Carlos.)</w:t>
      </w:r>
      <w:r w:rsidRPr="00923FD1">
        <w:rPr>
          <w:noProof/>
        </w:rPr>
        <w:tab/>
      </w:r>
      <w:r w:rsidRPr="00923FD1">
        <w:rPr>
          <w:noProof/>
        </w:rPr>
        <w:tab/>
      </w:r>
      <w:r w:rsidRPr="00923FD1">
        <w:rPr>
          <w:noProof/>
        </w:rPr>
        <w:tab/>
      </w:r>
      <w:r w:rsidRPr="00923FD1">
        <w:rPr>
          <w:noProof/>
        </w:rPr>
        <w:tab/>
      </w:r>
      <w:r w:rsidRPr="00923FD1">
        <w:rPr>
          <w:noProof/>
        </w:rPr>
        <w:tab/>
      </w:r>
    </w:p>
    <w:p w14:paraId="634124D2" w14:textId="552E7C88" w:rsidR="00BE580B" w:rsidRPr="00923FD1" w:rsidRDefault="00BE580B" w:rsidP="00BE580B">
      <w:pPr>
        <w:pStyle w:val="Personaje"/>
        <w:rPr>
          <w:noProof/>
        </w:rPr>
      </w:pPr>
      <w:r w:rsidRPr="00923FD1">
        <w:rPr>
          <w:noProof/>
        </w:rPr>
        <w:t>isabel</w:t>
      </w:r>
    </w:p>
    <w:p w14:paraId="1C70D9D8" w14:textId="65ED7F7F" w:rsidR="009949F8" w:rsidRPr="00923FD1" w:rsidRDefault="009949F8" w:rsidP="00BE580B">
      <w:pPr>
        <w:pStyle w:val="Verso"/>
        <w:rPr>
          <w:noProof/>
        </w:rPr>
      </w:pPr>
      <w:r w:rsidRPr="00923FD1">
        <w:rPr>
          <w:noProof/>
        </w:rPr>
        <w:tab/>
      </w:r>
      <w:r w:rsidRPr="00923FD1">
        <w:rPr>
          <w:noProof/>
        </w:rPr>
        <w:tab/>
      </w:r>
      <w:r w:rsidRPr="00923FD1">
        <w:rPr>
          <w:noProof/>
        </w:rPr>
        <w:tab/>
        <w:t>(Sin duda es este el alcaide.</w:t>
      </w:r>
    </w:p>
    <w:p w14:paraId="00C881F9" w14:textId="272EE295" w:rsidR="00BE580B" w:rsidRPr="00923FD1" w:rsidRDefault="00BE580B" w:rsidP="00BE580B">
      <w:pPr>
        <w:pStyle w:val="Personaje"/>
        <w:rPr>
          <w:noProof/>
        </w:rPr>
      </w:pPr>
      <w:r w:rsidRPr="00923FD1">
        <w:rPr>
          <w:noProof/>
        </w:rPr>
        <w:t>inés</w:t>
      </w:r>
    </w:p>
    <w:p w14:paraId="3061FDF3" w14:textId="5333AEDF" w:rsidR="009949F8" w:rsidRPr="00923FD1" w:rsidRDefault="009949F8" w:rsidP="00BE580B">
      <w:pPr>
        <w:pStyle w:val="Verso"/>
        <w:rPr>
          <w:noProof/>
        </w:rPr>
      </w:pPr>
      <w:r w:rsidRPr="00923FD1">
        <w:rPr>
          <w:noProof/>
        </w:rPr>
        <w:tab/>
      </w:r>
      <w:r w:rsidRPr="00923FD1">
        <w:rPr>
          <w:noProof/>
        </w:rPr>
        <w:tab/>
      </w:r>
      <w:r w:rsidRPr="00923FD1">
        <w:rPr>
          <w:noProof/>
        </w:rPr>
        <w:tab/>
        <w:t>Pues ¿qué le piensas decir</w:t>
      </w:r>
    </w:p>
    <w:p w14:paraId="3A581BE2" w14:textId="77777777" w:rsidR="009949F8" w:rsidRPr="00923FD1" w:rsidRDefault="009949F8" w:rsidP="00BE580B">
      <w:pPr>
        <w:pStyle w:val="Verso"/>
        <w:rPr>
          <w:noProof/>
        </w:rPr>
      </w:pPr>
      <w:r w:rsidRPr="00923FD1">
        <w:rPr>
          <w:noProof/>
        </w:rPr>
        <w:tab/>
      </w:r>
      <w:r w:rsidRPr="00923FD1">
        <w:rPr>
          <w:noProof/>
        </w:rPr>
        <w:tab/>
      </w:r>
      <w:r w:rsidRPr="00923FD1">
        <w:rPr>
          <w:noProof/>
        </w:rPr>
        <w:tab/>
        <w:t>para que nos deje hablarle?)</w:t>
      </w:r>
    </w:p>
    <w:p w14:paraId="28868B17" w14:textId="4C92C247" w:rsidR="00BE580B" w:rsidRPr="00923FD1" w:rsidRDefault="00BE580B" w:rsidP="00BE580B">
      <w:pPr>
        <w:pStyle w:val="Personaje"/>
        <w:rPr>
          <w:noProof/>
        </w:rPr>
      </w:pPr>
      <w:r w:rsidRPr="00923FD1">
        <w:rPr>
          <w:noProof/>
        </w:rPr>
        <w:t>vasco</w:t>
      </w:r>
    </w:p>
    <w:p w14:paraId="61328750" w14:textId="1D1778EB" w:rsidR="009949F8" w:rsidRPr="00923FD1" w:rsidRDefault="009949F8" w:rsidP="00BE580B">
      <w:pPr>
        <w:pStyle w:val="Verso"/>
        <w:rPr>
          <w:noProof/>
        </w:rPr>
      </w:pPr>
      <w:r w:rsidRPr="00923FD1">
        <w:rPr>
          <w:noProof/>
        </w:rPr>
        <w:tab/>
      </w:r>
      <w:r w:rsidRPr="00923FD1">
        <w:rPr>
          <w:noProof/>
        </w:rPr>
        <w:tab/>
      </w:r>
      <w:r w:rsidRPr="00923FD1">
        <w:rPr>
          <w:noProof/>
        </w:rPr>
        <w:tab/>
        <w:t>Damas, si buscan a Carlos,</w:t>
      </w:r>
    </w:p>
    <w:p w14:paraId="6A7DFC93" w14:textId="33693202" w:rsidR="009949F8" w:rsidRPr="00923FD1" w:rsidRDefault="009949F8" w:rsidP="00BE580B">
      <w:pPr>
        <w:pStyle w:val="Verso"/>
        <w:rPr>
          <w:noProof/>
        </w:rPr>
      </w:pPr>
      <w:r w:rsidRPr="00923FD1">
        <w:rPr>
          <w:noProof/>
        </w:rPr>
        <w:tab/>
      </w:r>
      <w:r w:rsidRPr="00923FD1">
        <w:rPr>
          <w:noProof/>
        </w:rPr>
        <w:tab/>
      </w:r>
      <w:r w:rsidRPr="00923FD1">
        <w:rPr>
          <w:noProof/>
        </w:rPr>
        <w:tab/>
        <w:t>suplícoles que se bajen</w:t>
      </w:r>
      <w:r w:rsidRPr="00923FD1">
        <w:rPr>
          <w:noProof/>
        </w:rPr>
        <w:tab/>
      </w:r>
      <w:r w:rsidRPr="00923FD1">
        <w:rPr>
          <w:noProof/>
        </w:rPr>
        <w:tab/>
      </w:r>
      <w:r w:rsidRPr="00923FD1">
        <w:rPr>
          <w:noProof/>
        </w:rPr>
        <w:tab/>
      </w:r>
      <w:r w:rsidRPr="00923FD1">
        <w:rPr>
          <w:noProof/>
        </w:rPr>
        <w:tab/>
      </w:r>
      <w:r w:rsidRPr="00923FD1">
        <w:rPr>
          <w:noProof/>
        </w:rPr>
        <w:tab/>
      </w:r>
    </w:p>
    <w:p w14:paraId="7E4F7E8C" w14:textId="77777777" w:rsidR="009949F8" w:rsidRPr="00923FD1" w:rsidRDefault="009949F8" w:rsidP="00BE580B">
      <w:pPr>
        <w:pStyle w:val="Verso"/>
        <w:rPr>
          <w:noProof/>
        </w:rPr>
      </w:pPr>
      <w:r w:rsidRPr="00923FD1">
        <w:rPr>
          <w:noProof/>
        </w:rPr>
        <w:tab/>
      </w:r>
      <w:r w:rsidRPr="00923FD1">
        <w:rPr>
          <w:noProof/>
        </w:rPr>
        <w:tab/>
      </w:r>
      <w:r w:rsidRPr="00923FD1">
        <w:rPr>
          <w:noProof/>
        </w:rPr>
        <w:tab/>
        <w:t>de la torre, porque agora</w:t>
      </w:r>
    </w:p>
    <w:p w14:paraId="4AB6B752" w14:textId="77777777" w:rsidR="009949F8" w:rsidRPr="00923FD1" w:rsidRDefault="009949F8" w:rsidP="00BE580B">
      <w:pPr>
        <w:pStyle w:val="Verso"/>
        <w:rPr>
          <w:noProof/>
        </w:rPr>
      </w:pPr>
      <w:r w:rsidRPr="00923FD1">
        <w:rPr>
          <w:noProof/>
        </w:rPr>
        <w:tab/>
      </w:r>
      <w:r w:rsidRPr="00923FD1">
        <w:rPr>
          <w:noProof/>
        </w:rPr>
        <w:tab/>
      </w:r>
      <w:r w:rsidRPr="00923FD1">
        <w:rPr>
          <w:noProof/>
        </w:rPr>
        <w:tab/>
        <w:t>no hace tiempo de ocuparle.</w:t>
      </w:r>
    </w:p>
    <w:p w14:paraId="5EA3A55F" w14:textId="77777777" w:rsidR="009949F8" w:rsidRPr="00923FD1" w:rsidRDefault="009949F8" w:rsidP="00BE580B">
      <w:pPr>
        <w:pStyle w:val="Verso"/>
        <w:rPr>
          <w:noProof/>
        </w:rPr>
      </w:pPr>
      <w:r w:rsidRPr="00923FD1">
        <w:rPr>
          <w:noProof/>
        </w:rPr>
        <w:tab/>
      </w:r>
      <w:r w:rsidRPr="00923FD1">
        <w:rPr>
          <w:noProof/>
        </w:rPr>
        <w:tab/>
      </w:r>
      <w:r w:rsidRPr="00923FD1">
        <w:rPr>
          <w:noProof/>
        </w:rPr>
        <w:tab/>
        <w:t>Dineros, pies y favor</w:t>
      </w:r>
    </w:p>
    <w:p w14:paraId="470C0C85" w14:textId="77777777" w:rsidR="009949F8" w:rsidRPr="00923FD1" w:rsidRDefault="009949F8" w:rsidP="00BE580B">
      <w:pPr>
        <w:pStyle w:val="Verso"/>
        <w:rPr>
          <w:noProof/>
        </w:rPr>
      </w:pPr>
      <w:r w:rsidRPr="00923FD1">
        <w:rPr>
          <w:noProof/>
        </w:rPr>
        <w:tab/>
      </w:r>
      <w:r w:rsidRPr="00923FD1">
        <w:rPr>
          <w:noProof/>
        </w:rPr>
        <w:tab/>
      </w:r>
      <w:r w:rsidRPr="00923FD1">
        <w:rPr>
          <w:noProof/>
        </w:rPr>
        <w:tab/>
        <w:t>dicen que son en la cárcel</w:t>
      </w:r>
    </w:p>
    <w:p w14:paraId="34493072" w14:textId="6209F782" w:rsidR="009949F8" w:rsidRPr="00923FD1" w:rsidRDefault="009949F8" w:rsidP="00BE580B">
      <w:pPr>
        <w:pStyle w:val="Verso"/>
        <w:rPr>
          <w:noProof/>
        </w:rPr>
      </w:pPr>
      <w:r w:rsidRPr="00923FD1">
        <w:rPr>
          <w:noProof/>
        </w:rPr>
        <w:tab/>
      </w:r>
      <w:r w:rsidRPr="00923FD1">
        <w:rPr>
          <w:noProof/>
        </w:rPr>
        <w:tab/>
      </w:r>
      <w:r w:rsidRPr="00923FD1">
        <w:rPr>
          <w:noProof/>
        </w:rPr>
        <w:tab/>
        <w:t>las tres potencias del preso:</w:t>
      </w:r>
      <w:r w:rsidRPr="00923FD1">
        <w:rPr>
          <w:noProof/>
        </w:rPr>
        <w:tab/>
      </w:r>
      <w:r w:rsidRPr="00923FD1">
        <w:rPr>
          <w:noProof/>
        </w:rPr>
        <w:tab/>
      </w:r>
      <w:r w:rsidRPr="00923FD1">
        <w:rPr>
          <w:noProof/>
        </w:rPr>
        <w:tab/>
      </w:r>
      <w:r w:rsidRPr="00923FD1">
        <w:rPr>
          <w:noProof/>
        </w:rPr>
        <w:tab/>
      </w:r>
      <w:r w:rsidRPr="00923FD1">
        <w:rPr>
          <w:noProof/>
        </w:rPr>
        <w:tab/>
      </w:r>
    </w:p>
    <w:p w14:paraId="76D44EFE" w14:textId="77777777" w:rsidR="009949F8" w:rsidRPr="00923FD1" w:rsidRDefault="009949F8" w:rsidP="00BE580B">
      <w:pPr>
        <w:pStyle w:val="Verso"/>
        <w:rPr>
          <w:noProof/>
        </w:rPr>
      </w:pPr>
      <w:r w:rsidRPr="00923FD1">
        <w:rPr>
          <w:noProof/>
        </w:rPr>
        <w:tab/>
      </w:r>
      <w:r w:rsidRPr="00923FD1">
        <w:rPr>
          <w:noProof/>
        </w:rPr>
        <w:tab/>
      </w:r>
      <w:r w:rsidRPr="00923FD1">
        <w:rPr>
          <w:noProof/>
        </w:rPr>
        <w:tab/>
        <w:t>¿cuál de aquestas cosas traen?</w:t>
      </w:r>
    </w:p>
    <w:p w14:paraId="49E74E59" w14:textId="77777777" w:rsidR="009949F8" w:rsidRPr="00923FD1" w:rsidRDefault="009949F8" w:rsidP="00BE580B">
      <w:pPr>
        <w:pStyle w:val="Verso"/>
        <w:rPr>
          <w:noProof/>
        </w:rPr>
      </w:pPr>
      <w:r w:rsidRPr="00923FD1">
        <w:rPr>
          <w:noProof/>
        </w:rPr>
        <w:tab/>
      </w:r>
      <w:r w:rsidRPr="00923FD1">
        <w:rPr>
          <w:noProof/>
        </w:rPr>
        <w:tab/>
      </w:r>
      <w:r w:rsidRPr="00923FD1">
        <w:rPr>
          <w:noProof/>
        </w:rPr>
        <w:tab/>
        <w:t>Que melindres y deleites</w:t>
      </w:r>
    </w:p>
    <w:p w14:paraId="49B591B6" w14:textId="77777777" w:rsidR="009949F8" w:rsidRPr="00923FD1" w:rsidRDefault="009949F8" w:rsidP="00BE580B">
      <w:pPr>
        <w:pStyle w:val="Verso"/>
        <w:rPr>
          <w:noProof/>
        </w:rPr>
      </w:pPr>
      <w:r w:rsidRPr="00923FD1">
        <w:rPr>
          <w:noProof/>
        </w:rPr>
        <w:tab/>
      </w:r>
      <w:r w:rsidRPr="00923FD1">
        <w:rPr>
          <w:noProof/>
        </w:rPr>
        <w:tab/>
      </w:r>
      <w:r w:rsidRPr="00923FD1">
        <w:rPr>
          <w:noProof/>
        </w:rPr>
        <w:tab/>
        <w:t>tienen sus tiempos iguales</w:t>
      </w:r>
    </w:p>
    <w:p w14:paraId="55A3C3BD" w14:textId="77777777" w:rsidR="009949F8" w:rsidRPr="00923FD1" w:rsidRDefault="009949F8" w:rsidP="00BE580B">
      <w:pPr>
        <w:pStyle w:val="Verso"/>
        <w:rPr>
          <w:noProof/>
        </w:rPr>
      </w:pPr>
      <w:r w:rsidRPr="00923FD1">
        <w:rPr>
          <w:noProof/>
        </w:rPr>
        <w:tab/>
      </w:r>
      <w:r w:rsidRPr="00923FD1">
        <w:rPr>
          <w:noProof/>
        </w:rPr>
        <w:tab/>
      </w:r>
      <w:r w:rsidRPr="00923FD1">
        <w:rPr>
          <w:noProof/>
        </w:rPr>
        <w:tab/>
        <w:t>allá donde piden celos,</w:t>
      </w:r>
    </w:p>
    <w:p w14:paraId="06991496" w14:textId="65B05343" w:rsidR="009949F8" w:rsidRPr="00923FD1" w:rsidRDefault="009949F8" w:rsidP="00BE580B">
      <w:pPr>
        <w:pStyle w:val="Verso"/>
        <w:rPr>
          <w:noProof/>
        </w:rPr>
      </w:pPr>
      <w:r w:rsidRPr="00923FD1">
        <w:rPr>
          <w:noProof/>
        </w:rPr>
        <w:tab/>
      </w:r>
      <w:r w:rsidRPr="00923FD1">
        <w:rPr>
          <w:noProof/>
        </w:rPr>
        <w:tab/>
      </w:r>
      <w:r w:rsidRPr="00923FD1">
        <w:rPr>
          <w:noProof/>
        </w:rPr>
        <w:tab/>
        <w:t>allá donde engaños hacen.</w:t>
      </w:r>
      <w:r w:rsidRPr="00923FD1">
        <w:rPr>
          <w:noProof/>
        </w:rPr>
        <w:tab/>
      </w:r>
      <w:r w:rsidRPr="00923FD1">
        <w:rPr>
          <w:noProof/>
        </w:rPr>
        <w:tab/>
      </w:r>
      <w:r w:rsidRPr="00923FD1">
        <w:rPr>
          <w:noProof/>
        </w:rPr>
        <w:tab/>
      </w:r>
      <w:r w:rsidRPr="00923FD1">
        <w:rPr>
          <w:noProof/>
        </w:rPr>
        <w:tab/>
      </w:r>
      <w:r w:rsidRPr="00923FD1">
        <w:rPr>
          <w:noProof/>
        </w:rPr>
        <w:tab/>
      </w:r>
    </w:p>
    <w:p w14:paraId="4E69339B" w14:textId="34EDB06E" w:rsidR="00BE580B" w:rsidRPr="00923FD1" w:rsidRDefault="00BE580B" w:rsidP="00BE580B">
      <w:pPr>
        <w:pStyle w:val="Personaje"/>
        <w:rPr>
          <w:noProof/>
        </w:rPr>
      </w:pPr>
      <w:r w:rsidRPr="00923FD1">
        <w:rPr>
          <w:noProof/>
        </w:rPr>
        <w:t>isabel</w:t>
      </w:r>
    </w:p>
    <w:p w14:paraId="39B779B0" w14:textId="4D86FB72"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Yo no soy la que pensáis,</w:t>
      </w:r>
    </w:p>
    <w:p w14:paraId="4EC41B72" w14:textId="77777777" w:rsidR="009949F8" w:rsidRPr="00923FD1" w:rsidRDefault="009949F8" w:rsidP="00BE580B">
      <w:pPr>
        <w:pStyle w:val="Verso"/>
        <w:rPr>
          <w:noProof/>
        </w:rPr>
      </w:pPr>
      <w:r w:rsidRPr="00923FD1">
        <w:rPr>
          <w:noProof/>
        </w:rPr>
        <w:tab/>
      </w:r>
      <w:r w:rsidRPr="00923FD1">
        <w:rPr>
          <w:noProof/>
        </w:rPr>
        <w:tab/>
      </w:r>
      <w:r w:rsidRPr="00923FD1">
        <w:rPr>
          <w:noProof/>
        </w:rPr>
        <w:tab/>
        <w:t>y es justo que os desengañe</w:t>
      </w:r>
    </w:p>
    <w:p w14:paraId="545DBB54" w14:textId="77777777" w:rsidR="009949F8" w:rsidRPr="00923FD1" w:rsidRDefault="009949F8" w:rsidP="00BE580B">
      <w:pPr>
        <w:pStyle w:val="Verso"/>
        <w:rPr>
          <w:noProof/>
        </w:rPr>
      </w:pPr>
      <w:r w:rsidRPr="00923FD1">
        <w:rPr>
          <w:noProof/>
        </w:rPr>
        <w:tab/>
      </w:r>
      <w:r w:rsidRPr="00923FD1">
        <w:rPr>
          <w:noProof/>
        </w:rPr>
        <w:tab/>
      </w:r>
      <w:r w:rsidRPr="00923FD1">
        <w:rPr>
          <w:noProof/>
        </w:rPr>
        <w:tab/>
        <w:t>la vergüenza de mi rostro,</w:t>
      </w:r>
    </w:p>
    <w:p w14:paraId="2AE87A55" w14:textId="77777777" w:rsidR="009949F8" w:rsidRPr="00923FD1" w:rsidRDefault="009949F8" w:rsidP="00BE580B">
      <w:pPr>
        <w:pStyle w:val="Verso"/>
        <w:rPr>
          <w:noProof/>
        </w:rPr>
      </w:pPr>
      <w:r w:rsidRPr="00923FD1">
        <w:rPr>
          <w:noProof/>
        </w:rPr>
        <w:tab/>
      </w:r>
      <w:r w:rsidRPr="00923FD1">
        <w:rPr>
          <w:noProof/>
        </w:rPr>
        <w:tab/>
      </w:r>
      <w:r w:rsidRPr="00923FD1">
        <w:rPr>
          <w:noProof/>
        </w:rPr>
        <w:tab/>
        <w:t>la honestidad de mi traje;</w:t>
      </w:r>
    </w:p>
    <w:p w14:paraId="33A9C92D" w14:textId="387717B1" w:rsidR="009949F8" w:rsidRPr="00923FD1" w:rsidRDefault="009949F8" w:rsidP="00BE580B">
      <w:pPr>
        <w:pStyle w:val="Verso"/>
        <w:rPr>
          <w:noProof/>
        </w:rPr>
      </w:pPr>
      <w:r w:rsidRPr="00923FD1">
        <w:rPr>
          <w:noProof/>
        </w:rPr>
        <w:tab/>
      </w:r>
      <w:r w:rsidRPr="00923FD1">
        <w:rPr>
          <w:noProof/>
        </w:rPr>
        <w:tab/>
      </w:r>
      <w:r w:rsidRPr="00923FD1">
        <w:rPr>
          <w:noProof/>
        </w:rPr>
        <w:tab/>
        <w:t xml:space="preserve">y, porque en secretos son </w:t>
      </w:r>
      <w:r w:rsidRPr="00923FD1">
        <w:rPr>
          <w:noProof/>
        </w:rPr>
        <w:tab/>
      </w:r>
      <w:r w:rsidRPr="00923FD1">
        <w:rPr>
          <w:noProof/>
        </w:rPr>
        <w:tab/>
      </w:r>
      <w:r w:rsidRPr="00923FD1">
        <w:rPr>
          <w:noProof/>
        </w:rPr>
        <w:tab/>
      </w:r>
      <w:r w:rsidRPr="00923FD1">
        <w:rPr>
          <w:noProof/>
        </w:rPr>
        <w:tab/>
      </w:r>
      <w:r w:rsidRPr="00923FD1">
        <w:rPr>
          <w:noProof/>
        </w:rPr>
        <w:tab/>
      </w:r>
    </w:p>
    <w:p w14:paraId="139782F7" w14:textId="77777777" w:rsidR="009949F8" w:rsidRPr="00923FD1" w:rsidRDefault="009949F8" w:rsidP="00BE580B">
      <w:pPr>
        <w:pStyle w:val="Verso"/>
        <w:rPr>
          <w:noProof/>
        </w:rPr>
      </w:pPr>
      <w:r w:rsidRPr="00923FD1">
        <w:rPr>
          <w:noProof/>
        </w:rPr>
        <w:tab/>
      </w:r>
      <w:r w:rsidRPr="00923FD1">
        <w:rPr>
          <w:noProof/>
        </w:rPr>
        <w:tab/>
      </w:r>
      <w:r w:rsidRPr="00923FD1">
        <w:rPr>
          <w:noProof/>
        </w:rPr>
        <w:tab/>
        <w:t>las canas la mejor llave,</w:t>
      </w:r>
    </w:p>
    <w:p w14:paraId="3687F960" w14:textId="77777777" w:rsidR="009949F8" w:rsidRPr="00923FD1" w:rsidRDefault="009949F8" w:rsidP="00BE580B">
      <w:pPr>
        <w:pStyle w:val="Verso"/>
        <w:rPr>
          <w:noProof/>
        </w:rPr>
      </w:pPr>
      <w:r w:rsidRPr="00923FD1">
        <w:rPr>
          <w:noProof/>
        </w:rPr>
        <w:tab/>
      </w:r>
      <w:r w:rsidRPr="00923FD1">
        <w:rPr>
          <w:noProof/>
        </w:rPr>
        <w:tab/>
      </w:r>
      <w:r w:rsidRPr="00923FD1">
        <w:rPr>
          <w:noProof/>
        </w:rPr>
        <w:tab/>
        <w:t>sabed que soy su mujer.</w:t>
      </w:r>
    </w:p>
    <w:p w14:paraId="51EB2F84" w14:textId="468AB89D" w:rsidR="00BE580B" w:rsidRPr="00923FD1" w:rsidRDefault="00BE580B" w:rsidP="00BE580B">
      <w:pPr>
        <w:pStyle w:val="Personaje"/>
        <w:rPr>
          <w:noProof/>
        </w:rPr>
      </w:pPr>
      <w:r w:rsidRPr="00923FD1">
        <w:rPr>
          <w:noProof/>
        </w:rPr>
        <w:t>vasco</w:t>
      </w:r>
    </w:p>
    <w:p w14:paraId="1976A1D5" w14:textId="5101ECED" w:rsidR="009949F8" w:rsidRPr="00923FD1" w:rsidRDefault="009949F8" w:rsidP="00BE580B">
      <w:pPr>
        <w:pStyle w:val="Verso"/>
        <w:rPr>
          <w:noProof/>
        </w:rPr>
      </w:pPr>
      <w:r w:rsidRPr="00923FD1">
        <w:rPr>
          <w:noProof/>
        </w:rPr>
        <w:tab/>
      </w:r>
      <w:r w:rsidRPr="00923FD1">
        <w:rPr>
          <w:noProof/>
        </w:rPr>
        <w:tab/>
      </w:r>
      <w:r w:rsidRPr="00923FD1">
        <w:rPr>
          <w:noProof/>
        </w:rPr>
        <w:tab/>
        <w:t>¿Su mujer? ¡Caso notable!</w:t>
      </w:r>
    </w:p>
    <w:p w14:paraId="772B2691" w14:textId="77777777" w:rsidR="009949F8" w:rsidRPr="00923FD1" w:rsidRDefault="009949F8" w:rsidP="00BE580B">
      <w:pPr>
        <w:pStyle w:val="Verso"/>
        <w:rPr>
          <w:noProof/>
        </w:rPr>
      </w:pPr>
      <w:r w:rsidRPr="00923FD1">
        <w:rPr>
          <w:noProof/>
        </w:rPr>
        <w:tab/>
      </w:r>
      <w:r w:rsidRPr="00923FD1">
        <w:rPr>
          <w:noProof/>
        </w:rPr>
        <w:tab/>
      </w:r>
      <w:r w:rsidRPr="00923FD1">
        <w:rPr>
          <w:noProof/>
        </w:rPr>
        <w:tab/>
        <w:t>Don Carlos es mozo libre.</w:t>
      </w:r>
    </w:p>
    <w:p w14:paraId="5F3A7D52" w14:textId="61E69D09" w:rsidR="00BE580B" w:rsidRPr="00923FD1" w:rsidRDefault="00BE580B" w:rsidP="00BE580B">
      <w:pPr>
        <w:pStyle w:val="Personaje"/>
        <w:rPr>
          <w:noProof/>
        </w:rPr>
      </w:pPr>
      <w:r w:rsidRPr="00923FD1">
        <w:rPr>
          <w:noProof/>
        </w:rPr>
        <w:t>isabel</w:t>
      </w:r>
    </w:p>
    <w:p w14:paraId="4D737FBD" w14:textId="4BD4BFC9" w:rsidR="009949F8" w:rsidRPr="00923FD1" w:rsidRDefault="009949F8" w:rsidP="00BE580B">
      <w:pPr>
        <w:pStyle w:val="Verso"/>
        <w:rPr>
          <w:noProof/>
        </w:rPr>
      </w:pPr>
      <w:r w:rsidRPr="00923FD1">
        <w:rPr>
          <w:noProof/>
        </w:rPr>
        <w:tab/>
      </w:r>
      <w:r w:rsidRPr="00923FD1">
        <w:rPr>
          <w:noProof/>
        </w:rPr>
        <w:tab/>
      </w:r>
      <w:r w:rsidRPr="00923FD1">
        <w:rPr>
          <w:noProof/>
        </w:rPr>
        <w:tab/>
        <w:t>Esto agora no se sabe</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62F84143" w14:textId="77777777" w:rsidR="009949F8" w:rsidRPr="00923FD1" w:rsidRDefault="009949F8" w:rsidP="00BE580B">
      <w:pPr>
        <w:pStyle w:val="Verso"/>
        <w:rPr>
          <w:noProof/>
        </w:rPr>
      </w:pPr>
      <w:r w:rsidRPr="00923FD1">
        <w:rPr>
          <w:noProof/>
        </w:rPr>
        <w:tab/>
      </w:r>
      <w:r w:rsidRPr="00923FD1">
        <w:rPr>
          <w:noProof/>
        </w:rPr>
        <w:tab/>
      </w:r>
      <w:r w:rsidRPr="00923FD1">
        <w:rPr>
          <w:noProof/>
        </w:rPr>
        <w:tab/>
        <w:t>por don Vasco de Aragón,</w:t>
      </w:r>
    </w:p>
    <w:p w14:paraId="68EC8BBE" w14:textId="77777777" w:rsidR="009949F8" w:rsidRPr="00923FD1" w:rsidRDefault="009949F8" w:rsidP="00BE580B">
      <w:pPr>
        <w:pStyle w:val="Verso"/>
        <w:rPr>
          <w:noProof/>
        </w:rPr>
      </w:pPr>
      <w:r w:rsidRPr="00923FD1">
        <w:rPr>
          <w:noProof/>
        </w:rPr>
        <w:tab/>
      </w:r>
      <w:r w:rsidRPr="00923FD1">
        <w:rPr>
          <w:noProof/>
        </w:rPr>
        <w:tab/>
      </w:r>
      <w:r w:rsidRPr="00923FD1">
        <w:rPr>
          <w:noProof/>
        </w:rPr>
        <w:tab/>
        <w:t>que vino agora de Flandes,</w:t>
      </w:r>
    </w:p>
    <w:p w14:paraId="55B9E126" w14:textId="77777777" w:rsidR="009949F8" w:rsidRPr="00923FD1" w:rsidRDefault="009949F8" w:rsidP="00BE580B">
      <w:pPr>
        <w:pStyle w:val="Verso"/>
        <w:rPr>
          <w:noProof/>
        </w:rPr>
      </w:pPr>
      <w:r w:rsidRPr="00923FD1">
        <w:rPr>
          <w:noProof/>
        </w:rPr>
        <w:tab/>
      </w:r>
      <w:r w:rsidRPr="00923FD1">
        <w:rPr>
          <w:noProof/>
        </w:rPr>
        <w:tab/>
      </w:r>
      <w:r w:rsidRPr="00923FD1">
        <w:rPr>
          <w:noProof/>
        </w:rPr>
        <w:tab/>
        <w:t>porque ha de heredar su hacienda</w:t>
      </w:r>
    </w:p>
    <w:p w14:paraId="56FF4293" w14:textId="77777777" w:rsidR="009949F8" w:rsidRPr="00923FD1" w:rsidRDefault="009949F8" w:rsidP="00BE580B">
      <w:pPr>
        <w:pStyle w:val="Verso"/>
        <w:rPr>
          <w:noProof/>
        </w:rPr>
      </w:pPr>
      <w:r w:rsidRPr="00923FD1">
        <w:rPr>
          <w:noProof/>
        </w:rPr>
        <w:tab/>
      </w:r>
      <w:r w:rsidRPr="00923FD1">
        <w:rPr>
          <w:noProof/>
        </w:rPr>
        <w:tab/>
      </w:r>
      <w:r w:rsidRPr="00923FD1">
        <w:rPr>
          <w:noProof/>
        </w:rPr>
        <w:tab/>
        <w:t>y quiere en Madrid casarle.</w:t>
      </w:r>
    </w:p>
    <w:p w14:paraId="19A9DE17" w14:textId="3BCE5DBB" w:rsidR="009949F8" w:rsidRPr="00923FD1" w:rsidRDefault="009949F8" w:rsidP="00BE580B">
      <w:pPr>
        <w:pStyle w:val="Verso"/>
        <w:rPr>
          <w:noProof/>
        </w:rPr>
      </w:pPr>
      <w:r w:rsidRPr="00923FD1">
        <w:rPr>
          <w:noProof/>
        </w:rPr>
        <w:tab/>
      </w:r>
      <w:r w:rsidRPr="00923FD1">
        <w:rPr>
          <w:noProof/>
        </w:rPr>
        <w:tab/>
      </w:r>
      <w:r w:rsidRPr="00923FD1">
        <w:rPr>
          <w:noProof/>
        </w:rPr>
        <w:tab/>
        <w:t>Yo soy, señor, su mujer.</w:t>
      </w:r>
      <w:r w:rsidRPr="00923FD1">
        <w:rPr>
          <w:noProof/>
        </w:rPr>
        <w:tab/>
      </w:r>
      <w:r w:rsidRPr="00923FD1">
        <w:rPr>
          <w:noProof/>
        </w:rPr>
        <w:tab/>
      </w:r>
      <w:r w:rsidRPr="00923FD1">
        <w:rPr>
          <w:noProof/>
        </w:rPr>
        <w:tab/>
      </w:r>
      <w:r w:rsidRPr="00923FD1">
        <w:rPr>
          <w:noProof/>
        </w:rPr>
        <w:tab/>
      </w:r>
      <w:r w:rsidRPr="00923FD1">
        <w:rPr>
          <w:noProof/>
        </w:rPr>
        <w:tab/>
      </w:r>
    </w:p>
    <w:p w14:paraId="785A22F2" w14:textId="34FB9E91" w:rsidR="00BE580B" w:rsidRPr="00923FD1" w:rsidRDefault="00BE580B" w:rsidP="00BE580B">
      <w:pPr>
        <w:pStyle w:val="Personaje"/>
        <w:rPr>
          <w:noProof/>
        </w:rPr>
      </w:pPr>
      <w:r w:rsidRPr="00923FD1">
        <w:rPr>
          <w:noProof/>
        </w:rPr>
        <w:t>vasco</w:t>
      </w:r>
    </w:p>
    <w:p w14:paraId="24B9E648" w14:textId="24875F27" w:rsidR="009949F8" w:rsidRPr="00923FD1" w:rsidRDefault="009949F8" w:rsidP="00BE580B">
      <w:pPr>
        <w:pStyle w:val="Verso"/>
        <w:rPr>
          <w:noProof/>
        </w:rPr>
      </w:pPr>
      <w:r w:rsidRPr="00923FD1">
        <w:rPr>
          <w:noProof/>
        </w:rPr>
        <w:tab/>
      </w:r>
      <w:r w:rsidRPr="00923FD1">
        <w:rPr>
          <w:noProof/>
        </w:rPr>
        <w:tab/>
      </w:r>
      <w:r w:rsidRPr="00923FD1">
        <w:rPr>
          <w:noProof/>
        </w:rPr>
        <w:tab/>
        <w:t>¿Tenéis calidad bastante?</w:t>
      </w:r>
    </w:p>
    <w:p w14:paraId="6C2FD39B" w14:textId="01D5C797" w:rsidR="00BE580B" w:rsidRPr="00923FD1" w:rsidRDefault="00BE580B" w:rsidP="00BE580B">
      <w:pPr>
        <w:pStyle w:val="Personaje"/>
        <w:rPr>
          <w:noProof/>
        </w:rPr>
      </w:pPr>
      <w:r w:rsidRPr="00923FD1">
        <w:rPr>
          <w:noProof/>
        </w:rPr>
        <w:t>isabel</w:t>
      </w:r>
    </w:p>
    <w:p w14:paraId="0AC42E67" w14:textId="2F690D4B" w:rsidR="009949F8" w:rsidRPr="00923FD1" w:rsidRDefault="009949F8" w:rsidP="00BE580B">
      <w:pPr>
        <w:pStyle w:val="Verso"/>
        <w:rPr>
          <w:noProof/>
        </w:rPr>
      </w:pPr>
      <w:r w:rsidRPr="00923FD1">
        <w:rPr>
          <w:noProof/>
        </w:rPr>
        <w:tab/>
      </w:r>
      <w:r w:rsidRPr="00923FD1">
        <w:rPr>
          <w:noProof/>
        </w:rPr>
        <w:tab/>
      </w:r>
      <w:r w:rsidRPr="00923FD1">
        <w:rPr>
          <w:noProof/>
        </w:rPr>
        <w:tab/>
        <w:t>Hija soy de un pobre hidalgo</w:t>
      </w:r>
    </w:p>
    <w:p w14:paraId="2334DB85" w14:textId="77777777" w:rsidR="009949F8" w:rsidRPr="00923FD1" w:rsidRDefault="009949F8" w:rsidP="00BE580B">
      <w:pPr>
        <w:pStyle w:val="Verso"/>
        <w:rPr>
          <w:noProof/>
        </w:rPr>
      </w:pPr>
      <w:r w:rsidRPr="00923FD1">
        <w:rPr>
          <w:noProof/>
        </w:rPr>
        <w:tab/>
      </w:r>
      <w:r w:rsidRPr="00923FD1">
        <w:rPr>
          <w:noProof/>
        </w:rPr>
        <w:tab/>
      </w:r>
      <w:r w:rsidRPr="00923FD1">
        <w:rPr>
          <w:noProof/>
        </w:rPr>
        <w:tab/>
        <w:t>de limpia y antigua sangre.</w:t>
      </w:r>
    </w:p>
    <w:p w14:paraId="78E89913" w14:textId="0E457899" w:rsidR="00BE580B" w:rsidRPr="00923FD1" w:rsidRDefault="00BE580B" w:rsidP="00BE580B">
      <w:pPr>
        <w:pStyle w:val="Personaje"/>
        <w:rPr>
          <w:noProof/>
        </w:rPr>
      </w:pPr>
      <w:r w:rsidRPr="00923FD1">
        <w:rPr>
          <w:noProof/>
        </w:rPr>
        <w:t>vasco</w:t>
      </w:r>
    </w:p>
    <w:p w14:paraId="3DD63656" w14:textId="73A415E3" w:rsidR="009949F8" w:rsidRPr="00923FD1" w:rsidRDefault="009949F8" w:rsidP="005438EB">
      <w:pPr>
        <w:pStyle w:val="Partidoincial"/>
        <w:rPr>
          <w:noProof/>
        </w:rPr>
      </w:pPr>
      <w:r w:rsidRPr="00923FD1">
        <w:rPr>
          <w:noProof/>
        </w:rPr>
        <w:tab/>
      </w:r>
      <w:r w:rsidRPr="00923FD1">
        <w:rPr>
          <w:noProof/>
        </w:rPr>
        <w:tab/>
      </w:r>
      <w:r w:rsidRPr="00923FD1">
        <w:rPr>
          <w:noProof/>
        </w:rPr>
        <w:tab/>
        <w:t>¿Qué hacienda?</w:t>
      </w:r>
    </w:p>
    <w:p w14:paraId="3272279B" w14:textId="60662645" w:rsidR="00BE580B" w:rsidRPr="00923FD1" w:rsidRDefault="00BE580B" w:rsidP="00BE580B">
      <w:pPr>
        <w:pStyle w:val="Personaje"/>
        <w:rPr>
          <w:noProof/>
        </w:rPr>
      </w:pPr>
      <w:r w:rsidRPr="00923FD1">
        <w:rPr>
          <w:noProof/>
        </w:rPr>
        <w:t>isabel</w:t>
      </w:r>
    </w:p>
    <w:p w14:paraId="5DEF63D9" w14:textId="1BD0C068"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Mucha virtud,</w:t>
      </w:r>
    </w:p>
    <w:p w14:paraId="43D6572B" w14:textId="76EEB55C" w:rsidR="009949F8" w:rsidRPr="00923FD1" w:rsidRDefault="009949F8" w:rsidP="00BE580B">
      <w:pPr>
        <w:pStyle w:val="Verso"/>
        <w:rPr>
          <w:noProof/>
        </w:rPr>
      </w:pPr>
      <w:r w:rsidRPr="00923FD1">
        <w:rPr>
          <w:noProof/>
        </w:rPr>
        <w:tab/>
      </w:r>
      <w:r w:rsidRPr="00923FD1">
        <w:rPr>
          <w:noProof/>
        </w:rPr>
        <w:tab/>
      </w:r>
      <w:r w:rsidRPr="00923FD1">
        <w:rPr>
          <w:noProof/>
        </w:rPr>
        <w:tab/>
        <w:t>heredada de mis padres.</w:t>
      </w:r>
      <w:r w:rsidRPr="00923FD1">
        <w:rPr>
          <w:noProof/>
        </w:rPr>
        <w:tab/>
      </w:r>
      <w:r w:rsidRPr="00923FD1">
        <w:rPr>
          <w:noProof/>
        </w:rPr>
        <w:tab/>
      </w:r>
      <w:r w:rsidRPr="00923FD1">
        <w:rPr>
          <w:noProof/>
        </w:rPr>
        <w:tab/>
      </w:r>
      <w:r w:rsidRPr="00923FD1">
        <w:rPr>
          <w:noProof/>
        </w:rPr>
        <w:tab/>
      </w:r>
      <w:r w:rsidRPr="00923FD1">
        <w:rPr>
          <w:noProof/>
        </w:rPr>
        <w:tab/>
      </w:r>
    </w:p>
    <w:p w14:paraId="665ED836" w14:textId="5F998E3F" w:rsidR="00BE580B" w:rsidRPr="00923FD1" w:rsidRDefault="00BE580B" w:rsidP="00BE580B">
      <w:pPr>
        <w:pStyle w:val="Personaje"/>
        <w:rPr>
          <w:noProof/>
        </w:rPr>
      </w:pPr>
      <w:r w:rsidRPr="00923FD1">
        <w:rPr>
          <w:noProof/>
        </w:rPr>
        <w:t>vasco</w:t>
      </w:r>
    </w:p>
    <w:p w14:paraId="10DAF693" w14:textId="26DC2407" w:rsidR="009949F8" w:rsidRPr="00923FD1" w:rsidRDefault="009949F8" w:rsidP="00BE580B">
      <w:pPr>
        <w:pStyle w:val="Verso"/>
        <w:rPr>
          <w:noProof/>
        </w:rPr>
      </w:pPr>
      <w:r w:rsidRPr="00923FD1">
        <w:rPr>
          <w:noProof/>
        </w:rPr>
        <w:tab/>
      </w:r>
      <w:r w:rsidRPr="00923FD1">
        <w:rPr>
          <w:noProof/>
        </w:rPr>
        <w:tab/>
      </w:r>
      <w:r w:rsidRPr="00923FD1">
        <w:rPr>
          <w:noProof/>
        </w:rPr>
        <w:tab/>
        <w:t>No es moneda que ya pasa,</w:t>
      </w:r>
    </w:p>
    <w:p w14:paraId="3B3212BC" w14:textId="77777777"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aunque era bien que pasase,</w:t>
      </w:r>
    </w:p>
    <w:p w14:paraId="0B058C05" w14:textId="77777777" w:rsidR="009949F8" w:rsidRPr="00923FD1" w:rsidRDefault="009949F8" w:rsidP="00BE580B">
      <w:pPr>
        <w:pStyle w:val="Verso"/>
        <w:rPr>
          <w:noProof/>
        </w:rPr>
      </w:pPr>
      <w:r w:rsidRPr="00923FD1">
        <w:rPr>
          <w:noProof/>
        </w:rPr>
        <w:tab/>
      </w:r>
      <w:r w:rsidRPr="00923FD1">
        <w:rPr>
          <w:noProof/>
        </w:rPr>
        <w:tab/>
      </w:r>
      <w:r w:rsidRPr="00923FD1">
        <w:rPr>
          <w:noProof/>
        </w:rPr>
        <w:tab/>
        <w:t>ni basta limpia hidalguía</w:t>
      </w:r>
    </w:p>
    <w:p w14:paraId="6ED9477F" w14:textId="77777777" w:rsidR="009949F8" w:rsidRPr="00923FD1" w:rsidRDefault="009949F8" w:rsidP="00BE580B">
      <w:pPr>
        <w:pStyle w:val="Verso"/>
        <w:rPr>
          <w:noProof/>
        </w:rPr>
      </w:pPr>
      <w:r w:rsidRPr="00923FD1">
        <w:rPr>
          <w:noProof/>
        </w:rPr>
        <w:tab/>
      </w:r>
      <w:r w:rsidRPr="00923FD1">
        <w:rPr>
          <w:noProof/>
        </w:rPr>
        <w:tab/>
      </w:r>
      <w:r w:rsidRPr="00923FD1">
        <w:rPr>
          <w:noProof/>
        </w:rPr>
        <w:tab/>
        <w:t>si no hay oro que la esmalte.</w:t>
      </w:r>
    </w:p>
    <w:p w14:paraId="2098CF5F" w14:textId="3EB06FE0" w:rsidR="009949F8" w:rsidRPr="00923FD1" w:rsidRDefault="009949F8" w:rsidP="00BE580B">
      <w:pPr>
        <w:pStyle w:val="Verso"/>
        <w:rPr>
          <w:noProof/>
        </w:rPr>
      </w:pPr>
      <w:r w:rsidRPr="00923FD1">
        <w:rPr>
          <w:noProof/>
        </w:rPr>
        <w:tab/>
      </w:r>
      <w:r w:rsidRPr="00923FD1">
        <w:rPr>
          <w:noProof/>
        </w:rPr>
        <w:tab/>
      </w:r>
      <w:r w:rsidRPr="00923FD1">
        <w:rPr>
          <w:noProof/>
        </w:rPr>
        <w:tab/>
        <w:t>Si fue casamiento a escuras,</w:t>
      </w:r>
      <w:r w:rsidRPr="00923FD1">
        <w:rPr>
          <w:noProof/>
        </w:rPr>
        <w:tab/>
      </w:r>
      <w:r w:rsidRPr="00923FD1">
        <w:rPr>
          <w:noProof/>
        </w:rPr>
        <w:tab/>
      </w:r>
      <w:r w:rsidRPr="00923FD1">
        <w:rPr>
          <w:noProof/>
        </w:rPr>
        <w:tab/>
      </w:r>
      <w:r w:rsidRPr="00923FD1">
        <w:rPr>
          <w:noProof/>
        </w:rPr>
        <w:tab/>
      </w:r>
      <w:r w:rsidRPr="00923FD1">
        <w:rPr>
          <w:noProof/>
        </w:rPr>
        <w:tab/>
      </w:r>
    </w:p>
    <w:p w14:paraId="21582949" w14:textId="77777777" w:rsidR="009949F8" w:rsidRPr="00923FD1" w:rsidRDefault="009949F8" w:rsidP="00BE580B">
      <w:pPr>
        <w:pStyle w:val="Verso"/>
        <w:rPr>
          <w:noProof/>
        </w:rPr>
      </w:pPr>
      <w:r w:rsidRPr="00923FD1">
        <w:rPr>
          <w:noProof/>
        </w:rPr>
        <w:tab/>
      </w:r>
      <w:r w:rsidRPr="00923FD1">
        <w:rPr>
          <w:noProof/>
        </w:rPr>
        <w:tab/>
      </w:r>
      <w:r w:rsidRPr="00923FD1">
        <w:rPr>
          <w:noProof/>
        </w:rPr>
        <w:tab/>
        <w:t>porque parecéis un ángel</w:t>
      </w:r>
    </w:p>
    <w:p w14:paraId="4E348AB8" w14:textId="77777777" w:rsidR="009949F8" w:rsidRPr="00923FD1" w:rsidRDefault="009949F8" w:rsidP="00BE580B">
      <w:pPr>
        <w:pStyle w:val="Verso"/>
        <w:rPr>
          <w:noProof/>
        </w:rPr>
      </w:pPr>
      <w:r w:rsidRPr="00923FD1">
        <w:rPr>
          <w:noProof/>
        </w:rPr>
        <w:tab/>
      </w:r>
      <w:r w:rsidRPr="00923FD1">
        <w:rPr>
          <w:noProof/>
        </w:rPr>
        <w:tab/>
      </w:r>
      <w:r w:rsidRPr="00923FD1">
        <w:rPr>
          <w:noProof/>
        </w:rPr>
        <w:tab/>
        <w:t>y me obligáis a respeto</w:t>
      </w:r>
    </w:p>
    <w:p w14:paraId="50BA8D55" w14:textId="77777777" w:rsidR="009949F8" w:rsidRPr="00923FD1" w:rsidRDefault="009949F8" w:rsidP="00BE580B">
      <w:pPr>
        <w:pStyle w:val="Verso"/>
        <w:rPr>
          <w:noProof/>
        </w:rPr>
      </w:pPr>
      <w:r w:rsidRPr="00923FD1">
        <w:rPr>
          <w:noProof/>
        </w:rPr>
        <w:tab/>
      </w:r>
      <w:r w:rsidRPr="00923FD1">
        <w:rPr>
          <w:noProof/>
        </w:rPr>
        <w:tab/>
      </w:r>
      <w:r w:rsidRPr="00923FD1">
        <w:rPr>
          <w:noProof/>
        </w:rPr>
        <w:tab/>
        <w:t>—que no fue poco obligarme—,</w:t>
      </w:r>
    </w:p>
    <w:p w14:paraId="1FCCE394" w14:textId="77777777" w:rsidR="009949F8" w:rsidRPr="00923FD1" w:rsidRDefault="009949F8" w:rsidP="00BE580B">
      <w:pPr>
        <w:pStyle w:val="Verso"/>
        <w:rPr>
          <w:noProof/>
        </w:rPr>
      </w:pPr>
      <w:r w:rsidRPr="00923FD1">
        <w:rPr>
          <w:noProof/>
        </w:rPr>
        <w:tab/>
      </w:r>
      <w:r w:rsidRPr="00923FD1">
        <w:rPr>
          <w:noProof/>
        </w:rPr>
        <w:tab/>
      </w:r>
      <w:r w:rsidRPr="00923FD1">
        <w:rPr>
          <w:noProof/>
        </w:rPr>
        <w:tab/>
        <w:t>yo tengo algunos dineros</w:t>
      </w:r>
    </w:p>
    <w:p w14:paraId="1243553F" w14:textId="11C0BC1F" w:rsidR="009949F8" w:rsidRPr="00923FD1" w:rsidRDefault="009949F8" w:rsidP="00BE580B">
      <w:pPr>
        <w:pStyle w:val="Verso"/>
        <w:rPr>
          <w:noProof/>
        </w:rPr>
      </w:pPr>
      <w:r w:rsidRPr="00923FD1">
        <w:rPr>
          <w:noProof/>
        </w:rPr>
        <w:tab/>
      </w:r>
      <w:r w:rsidRPr="00923FD1">
        <w:rPr>
          <w:noProof/>
        </w:rPr>
        <w:tab/>
      </w:r>
      <w:r w:rsidRPr="00923FD1">
        <w:rPr>
          <w:noProof/>
        </w:rPr>
        <w:tab/>
        <w:t>con que vos en otra parte</w:t>
      </w:r>
      <w:r w:rsidRPr="00923FD1">
        <w:rPr>
          <w:noProof/>
        </w:rPr>
        <w:tab/>
      </w:r>
      <w:r w:rsidRPr="00923FD1">
        <w:rPr>
          <w:noProof/>
        </w:rPr>
        <w:tab/>
      </w:r>
      <w:r w:rsidRPr="00923FD1">
        <w:rPr>
          <w:noProof/>
        </w:rPr>
        <w:tab/>
      </w:r>
      <w:r w:rsidRPr="00923FD1">
        <w:rPr>
          <w:noProof/>
        </w:rPr>
        <w:tab/>
      </w:r>
      <w:r w:rsidRPr="00923FD1">
        <w:rPr>
          <w:noProof/>
        </w:rPr>
        <w:tab/>
      </w:r>
    </w:p>
    <w:p w14:paraId="3C2A195E" w14:textId="77777777" w:rsidR="009949F8" w:rsidRPr="00923FD1" w:rsidRDefault="009949F8" w:rsidP="00BE580B">
      <w:pPr>
        <w:pStyle w:val="Verso"/>
        <w:rPr>
          <w:noProof/>
        </w:rPr>
      </w:pPr>
      <w:r w:rsidRPr="00923FD1">
        <w:rPr>
          <w:noProof/>
        </w:rPr>
        <w:tab/>
      </w:r>
      <w:r w:rsidRPr="00923FD1">
        <w:rPr>
          <w:noProof/>
        </w:rPr>
        <w:tab/>
      </w:r>
      <w:r w:rsidRPr="00923FD1">
        <w:rPr>
          <w:noProof/>
        </w:rPr>
        <w:tab/>
        <w:t>hallaréis igual marido.</w:t>
      </w:r>
    </w:p>
    <w:p w14:paraId="361C0FEE" w14:textId="77777777" w:rsidR="009949F8" w:rsidRPr="00923FD1" w:rsidRDefault="009949F8" w:rsidP="00BE580B">
      <w:pPr>
        <w:pStyle w:val="Verso"/>
        <w:rPr>
          <w:noProof/>
        </w:rPr>
      </w:pPr>
      <w:r w:rsidRPr="00923FD1">
        <w:rPr>
          <w:noProof/>
        </w:rPr>
        <w:tab/>
      </w:r>
      <w:r w:rsidRPr="00923FD1">
        <w:rPr>
          <w:noProof/>
        </w:rPr>
        <w:tab/>
      </w:r>
      <w:r w:rsidRPr="00923FD1">
        <w:rPr>
          <w:noProof/>
        </w:rPr>
        <w:tab/>
        <w:t>Porque sabed, escuchadme,</w:t>
      </w:r>
    </w:p>
    <w:p w14:paraId="6D9BDCB3" w14:textId="77777777" w:rsidR="009949F8" w:rsidRPr="00923FD1" w:rsidRDefault="009949F8" w:rsidP="00BE580B">
      <w:pPr>
        <w:pStyle w:val="Verso"/>
        <w:rPr>
          <w:noProof/>
        </w:rPr>
      </w:pPr>
      <w:r w:rsidRPr="00923FD1">
        <w:rPr>
          <w:noProof/>
        </w:rPr>
        <w:tab/>
      </w:r>
      <w:r w:rsidRPr="00923FD1">
        <w:rPr>
          <w:noProof/>
        </w:rPr>
        <w:tab/>
      </w:r>
      <w:r w:rsidRPr="00923FD1">
        <w:rPr>
          <w:noProof/>
        </w:rPr>
        <w:tab/>
        <w:t>que soy Vasco de Aragón</w:t>
      </w:r>
    </w:p>
    <w:p w14:paraId="0F6EA48F" w14:textId="77777777" w:rsidR="009949F8" w:rsidRPr="00923FD1" w:rsidRDefault="009949F8" w:rsidP="00BE580B">
      <w:pPr>
        <w:pStyle w:val="Verso"/>
        <w:rPr>
          <w:noProof/>
        </w:rPr>
      </w:pPr>
      <w:r w:rsidRPr="00923FD1">
        <w:rPr>
          <w:noProof/>
        </w:rPr>
        <w:tab/>
      </w:r>
      <w:r w:rsidRPr="00923FD1">
        <w:rPr>
          <w:noProof/>
        </w:rPr>
        <w:tab/>
      </w:r>
      <w:r w:rsidRPr="00923FD1">
        <w:rPr>
          <w:noProof/>
        </w:rPr>
        <w:tab/>
        <w:t>y no de esta puerta alcaide.</w:t>
      </w:r>
    </w:p>
    <w:p w14:paraId="22ABBA39"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¡Y vive Dios…!</w:t>
      </w:r>
    </w:p>
    <w:p w14:paraId="7D9E8C64" w14:textId="467CD562" w:rsidR="00BE580B" w:rsidRPr="00923FD1" w:rsidRDefault="00BE580B" w:rsidP="00BE580B">
      <w:pPr>
        <w:pStyle w:val="Personaje"/>
        <w:rPr>
          <w:noProof/>
        </w:rPr>
      </w:pPr>
      <w:r w:rsidRPr="00923FD1">
        <w:rPr>
          <w:noProof/>
        </w:rPr>
        <w:t>isabel</w:t>
      </w:r>
    </w:p>
    <w:p w14:paraId="3113DFFE" w14:textId="29FD9946"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Señor mío,</w:t>
      </w:r>
      <w:r w:rsidRPr="00923FD1">
        <w:tab/>
      </w:r>
      <w:r w:rsidRPr="00923FD1">
        <w:tab/>
      </w:r>
      <w:r w:rsidRPr="00923FD1">
        <w:tab/>
      </w:r>
      <w:r w:rsidRPr="00923FD1">
        <w:tab/>
      </w:r>
      <w:r w:rsidRPr="00923FD1">
        <w:tab/>
      </w:r>
    </w:p>
    <w:p w14:paraId="6284F175" w14:textId="77777777" w:rsidR="009949F8" w:rsidRPr="00923FD1" w:rsidRDefault="009949F8" w:rsidP="00BE580B">
      <w:pPr>
        <w:pStyle w:val="Verso"/>
        <w:rPr>
          <w:noProof/>
        </w:rPr>
      </w:pPr>
      <w:r w:rsidRPr="00923FD1">
        <w:rPr>
          <w:noProof/>
        </w:rPr>
        <w:tab/>
      </w:r>
      <w:r w:rsidRPr="00923FD1">
        <w:rPr>
          <w:noProof/>
        </w:rPr>
        <w:tab/>
      </w:r>
      <w:r w:rsidRPr="00923FD1">
        <w:rPr>
          <w:noProof/>
        </w:rPr>
        <w:tab/>
        <w:t>sin amenazar a nadie,</w:t>
      </w:r>
    </w:p>
    <w:p w14:paraId="212FFBB5" w14:textId="77777777" w:rsidR="009949F8" w:rsidRPr="00923FD1" w:rsidRDefault="009949F8" w:rsidP="00BE580B">
      <w:pPr>
        <w:pStyle w:val="Verso"/>
        <w:rPr>
          <w:noProof/>
        </w:rPr>
      </w:pPr>
      <w:r w:rsidRPr="00923FD1">
        <w:rPr>
          <w:noProof/>
        </w:rPr>
        <w:tab/>
      </w:r>
      <w:r w:rsidRPr="00923FD1">
        <w:rPr>
          <w:noProof/>
        </w:rPr>
        <w:tab/>
      </w:r>
      <w:r w:rsidRPr="00923FD1">
        <w:rPr>
          <w:noProof/>
        </w:rPr>
        <w:tab/>
        <w:t>que a mí no me conocéis;</w:t>
      </w:r>
    </w:p>
    <w:p w14:paraId="48D81F4D" w14:textId="77777777" w:rsidR="009949F8" w:rsidRPr="00923FD1" w:rsidRDefault="009949F8" w:rsidP="00BE580B">
      <w:pPr>
        <w:pStyle w:val="Verso"/>
        <w:rPr>
          <w:noProof/>
        </w:rPr>
      </w:pPr>
      <w:r w:rsidRPr="00923FD1">
        <w:rPr>
          <w:noProof/>
        </w:rPr>
        <w:tab/>
      </w:r>
      <w:r w:rsidRPr="00923FD1">
        <w:rPr>
          <w:noProof/>
        </w:rPr>
        <w:tab/>
      </w:r>
      <w:r w:rsidRPr="00923FD1">
        <w:rPr>
          <w:noProof/>
        </w:rPr>
        <w:tab/>
        <w:t>y en llegando a despreciarme,</w:t>
      </w:r>
    </w:p>
    <w:p w14:paraId="2635B0EE" w14:textId="77777777" w:rsidR="009949F8" w:rsidRPr="00923FD1" w:rsidRDefault="009949F8" w:rsidP="00BE580B">
      <w:pPr>
        <w:pStyle w:val="Verso"/>
        <w:rPr>
          <w:noProof/>
        </w:rPr>
      </w:pPr>
      <w:r w:rsidRPr="00923FD1">
        <w:rPr>
          <w:noProof/>
        </w:rPr>
        <w:tab/>
      </w:r>
      <w:r w:rsidRPr="00923FD1">
        <w:rPr>
          <w:noProof/>
        </w:rPr>
        <w:tab/>
      </w:r>
      <w:r w:rsidRPr="00923FD1">
        <w:rPr>
          <w:noProof/>
        </w:rPr>
        <w:tab/>
        <w:t>ni vos, ni Carlos, ni el mundo</w:t>
      </w:r>
    </w:p>
    <w:p w14:paraId="74D159C6" w14:textId="428824FF" w:rsidR="009949F8" w:rsidRPr="00923FD1" w:rsidRDefault="009949F8" w:rsidP="00BE580B">
      <w:pPr>
        <w:pStyle w:val="Verso"/>
        <w:rPr>
          <w:noProof/>
        </w:rPr>
      </w:pPr>
      <w:r w:rsidRPr="00923FD1">
        <w:rPr>
          <w:noProof/>
        </w:rPr>
        <w:tab/>
      </w:r>
      <w:r w:rsidRPr="00923FD1">
        <w:rPr>
          <w:noProof/>
        </w:rPr>
        <w:tab/>
      </w:r>
      <w:r w:rsidRPr="00923FD1">
        <w:rPr>
          <w:noProof/>
        </w:rPr>
        <w:tab/>
        <w:t>merece que yo me baje</w:t>
      </w:r>
      <w:r w:rsidRPr="00923FD1">
        <w:rPr>
          <w:noProof/>
        </w:rPr>
        <w:tab/>
      </w:r>
      <w:r w:rsidRPr="00923FD1">
        <w:rPr>
          <w:noProof/>
        </w:rPr>
        <w:tab/>
      </w:r>
      <w:r w:rsidRPr="00923FD1">
        <w:rPr>
          <w:noProof/>
        </w:rPr>
        <w:tab/>
      </w:r>
      <w:r w:rsidRPr="00923FD1">
        <w:rPr>
          <w:noProof/>
        </w:rPr>
        <w:tab/>
      </w:r>
      <w:r w:rsidRPr="00923FD1">
        <w:rPr>
          <w:noProof/>
        </w:rPr>
        <w:tab/>
      </w:r>
    </w:p>
    <w:p w14:paraId="1E6DED6E" w14:textId="77777777" w:rsidR="009949F8" w:rsidRPr="00923FD1" w:rsidRDefault="009949F8" w:rsidP="00BE580B">
      <w:pPr>
        <w:pStyle w:val="Verso"/>
        <w:rPr>
          <w:noProof/>
        </w:rPr>
      </w:pPr>
      <w:r w:rsidRPr="00923FD1">
        <w:rPr>
          <w:noProof/>
        </w:rPr>
        <w:tab/>
      </w:r>
      <w:r w:rsidRPr="00923FD1">
        <w:rPr>
          <w:noProof/>
        </w:rPr>
        <w:tab/>
      </w:r>
      <w:r w:rsidRPr="00923FD1">
        <w:rPr>
          <w:noProof/>
        </w:rPr>
        <w:tab/>
        <w:t>a admitirle por marido,</w:t>
      </w:r>
    </w:p>
    <w:p w14:paraId="7A3A4908" w14:textId="77777777" w:rsidR="009949F8" w:rsidRPr="00923FD1" w:rsidRDefault="009949F8" w:rsidP="00BE580B">
      <w:pPr>
        <w:pStyle w:val="Verso"/>
        <w:rPr>
          <w:noProof/>
        </w:rPr>
      </w:pPr>
      <w:r w:rsidRPr="00923FD1">
        <w:rPr>
          <w:noProof/>
        </w:rPr>
        <w:tab/>
      </w:r>
      <w:r w:rsidRPr="00923FD1">
        <w:rPr>
          <w:noProof/>
        </w:rPr>
        <w:tab/>
      </w:r>
      <w:r w:rsidRPr="00923FD1">
        <w:rPr>
          <w:noProof/>
        </w:rPr>
        <w:tab/>
        <w:t>ni que él a mí me descalce.</w:t>
      </w:r>
    </w:p>
    <w:p w14:paraId="2910C154" w14:textId="77777777" w:rsidR="009949F8" w:rsidRPr="00923FD1" w:rsidRDefault="009949F8" w:rsidP="00BE580B">
      <w:pPr>
        <w:pStyle w:val="Verso"/>
        <w:rPr>
          <w:noProof/>
        </w:rPr>
      </w:pPr>
      <w:r w:rsidRPr="00923FD1">
        <w:rPr>
          <w:noProof/>
        </w:rPr>
        <w:tab/>
      </w:r>
      <w:r w:rsidRPr="00923FD1">
        <w:rPr>
          <w:noProof/>
        </w:rPr>
        <w:tab/>
      </w:r>
      <w:r w:rsidRPr="00923FD1">
        <w:rPr>
          <w:noProof/>
        </w:rPr>
        <w:tab/>
        <w:t>Carlos, con fuerte escritura</w:t>
      </w:r>
    </w:p>
    <w:p w14:paraId="02D56C17" w14:textId="77777777" w:rsidR="009949F8" w:rsidRPr="00923FD1" w:rsidRDefault="009949F8" w:rsidP="00BE580B">
      <w:pPr>
        <w:pStyle w:val="Verso"/>
        <w:rPr>
          <w:noProof/>
        </w:rPr>
      </w:pPr>
      <w:r w:rsidRPr="00923FD1">
        <w:rPr>
          <w:noProof/>
        </w:rPr>
        <w:tab/>
      </w:r>
      <w:r w:rsidRPr="00923FD1">
        <w:rPr>
          <w:noProof/>
        </w:rPr>
        <w:tab/>
      </w:r>
      <w:r w:rsidRPr="00923FD1">
        <w:rPr>
          <w:noProof/>
        </w:rPr>
        <w:tab/>
        <w:t>y juramentos bastantes,</w:t>
      </w:r>
    </w:p>
    <w:p w14:paraId="50A06727" w14:textId="00EDEC1F" w:rsidR="009949F8" w:rsidRPr="00923FD1" w:rsidRDefault="009949F8" w:rsidP="00BE580B">
      <w:pPr>
        <w:pStyle w:val="Verso"/>
        <w:rPr>
          <w:noProof/>
        </w:rPr>
      </w:pPr>
      <w:r w:rsidRPr="00923FD1">
        <w:rPr>
          <w:noProof/>
        </w:rPr>
        <w:tab/>
      </w:r>
      <w:r w:rsidRPr="00923FD1">
        <w:rPr>
          <w:noProof/>
        </w:rPr>
        <w:tab/>
      </w:r>
      <w:r w:rsidRPr="00923FD1">
        <w:rPr>
          <w:noProof/>
        </w:rPr>
        <w:tab/>
        <w:t>está obligado a mi honor.</w:t>
      </w:r>
      <w:r w:rsidRPr="00923FD1">
        <w:rPr>
          <w:noProof/>
        </w:rPr>
        <w:tab/>
      </w:r>
      <w:r w:rsidRPr="00923FD1">
        <w:rPr>
          <w:noProof/>
        </w:rPr>
        <w:tab/>
      </w:r>
      <w:r w:rsidRPr="00923FD1">
        <w:rPr>
          <w:noProof/>
        </w:rPr>
        <w:tab/>
      </w:r>
      <w:r w:rsidRPr="00923FD1">
        <w:rPr>
          <w:noProof/>
        </w:rPr>
        <w:tab/>
      </w:r>
      <w:r w:rsidRPr="00923FD1">
        <w:rPr>
          <w:noProof/>
        </w:rPr>
        <w:tab/>
      </w:r>
    </w:p>
    <w:p w14:paraId="34A210DF" w14:textId="77777777" w:rsidR="009949F8" w:rsidRPr="00923FD1" w:rsidRDefault="009949F8" w:rsidP="00BE580B">
      <w:pPr>
        <w:pStyle w:val="Verso"/>
        <w:rPr>
          <w:noProof/>
        </w:rPr>
      </w:pPr>
      <w:r w:rsidRPr="00923FD1">
        <w:rPr>
          <w:noProof/>
        </w:rPr>
        <w:tab/>
      </w:r>
      <w:r w:rsidRPr="00923FD1">
        <w:rPr>
          <w:noProof/>
        </w:rPr>
        <w:tab/>
      </w:r>
      <w:r w:rsidRPr="00923FD1">
        <w:rPr>
          <w:noProof/>
        </w:rPr>
        <w:tab/>
        <w:t>Este no es pleito de alcaldes</w:t>
      </w:r>
    </w:p>
    <w:p w14:paraId="486E135A" w14:textId="77777777" w:rsidR="009949F8" w:rsidRPr="00923FD1" w:rsidRDefault="009949F8" w:rsidP="00BE580B">
      <w:pPr>
        <w:pStyle w:val="Verso"/>
        <w:rPr>
          <w:noProof/>
        </w:rPr>
      </w:pPr>
      <w:r w:rsidRPr="00923FD1">
        <w:rPr>
          <w:noProof/>
        </w:rPr>
        <w:tab/>
      </w:r>
      <w:r w:rsidRPr="00923FD1">
        <w:rPr>
          <w:noProof/>
        </w:rPr>
        <w:tab/>
      </w:r>
      <w:r w:rsidRPr="00923FD1">
        <w:rPr>
          <w:noProof/>
        </w:rPr>
        <w:tab/>
        <w:t>ni jüeces de la iglesia,</w:t>
      </w:r>
    </w:p>
    <w:p w14:paraId="41E94374" w14:textId="77777777" w:rsidR="009949F8" w:rsidRPr="00923FD1" w:rsidRDefault="009949F8" w:rsidP="00BE580B">
      <w:pPr>
        <w:pStyle w:val="Verso"/>
        <w:rPr>
          <w:noProof/>
        </w:rPr>
      </w:pPr>
      <w:r w:rsidRPr="00923FD1">
        <w:rPr>
          <w:noProof/>
        </w:rPr>
        <w:tab/>
      </w:r>
      <w:r w:rsidRPr="00923FD1">
        <w:rPr>
          <w:noProof/>
        </w:rPr>
        <w:tab/>
      </w:r>
      <w:r w:rsidRPr="00923FD1">
        <w:rPr>
          <w:noProof/>
        </w:rPr>
        <w:tab/>
        <w:t>porque sabré yo quejarme</w:t>
      </w:r>
    </w:p>
    <w:p w14:paraId="2CCD983A" w14:textId="77777777"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al rey y a su presidente,</w:t>
      </w:r>
    </w:p>
    <w:p w14:paraId="6655AFCD" w14:textId="7C002C44" w:rsidR="009949F8" w:rsidRPr="00923FD1" w:rsidRDefault="009949F8" w:rsidP="00BE580B">
      <w:pPr>
        <w:pStyle w:val="Verso"/>
        <w:rPr>
          <w:noProof/>
        </w:rPr>
      </w:pPr>
      <w:r w:rsidRPr="00923FD1">
        <w:rPr>
          <w:noProof/>
        </w:rPr>
        <w:tab/>
      </w:r>
      <w:r w:rsidRPr="00923FD1">
        <w:rPr>
          <w:noProof/>
        </w:rPr>
        <w:tab/>
      </w:r>
      <w:r w:rsidRPr="00923FD1">
        <w:rPr>
          <w:noProof/>
        </w:rPr>
        <w:tab/>
        <w:t>y cuando no, hacer matarle.</w:t>
      </w:r>
      <w:r w:rsidRPr="00923FD1">
        <w:rPr>
          <w:noProof/>
        </w:rPr>
        <w:tab/>
      </w:r>
      <w:r w:rsidRPr="00923FD1">
        <w:rPr>
          <w:noProof/>
        </w:rPr>
        <w:tab/>
      </w:r>
      <w:r w:rsidRPr="00923FD1">
        <w:rPr>
          <w:noProof/>
        </w:rPr>
        <w:tab/>
      </w:r>
      <w:r w:rsidRPr="00923FD1">
        <w:rPr>
          <w:noProof/>
        </w:rPr>
        <w:tab/>
      </w:r>
      <w:r w:rsidRPr="00923FD1">
        <w:rPr>
          <w:noProof/>
        </w:rPr>
        <w:tab/>
      </w:r>
    </w:p>
    <w:p w14:paraId="0046374C" w14:textId="77777777" w:rsidR="009949F8" w:rsidRPr="00923FD1" w:rsidRDefault="009949F8" w:rsidP="00BE580B">
      <w:pPr>
        <w:pStyle w:val="Verso"/>
        <w:rPr>
          <w:noProof/>
        </w:rPr>
      </w:pPr>
      <w:r w:rsidRPr="00923FD1">
        <w:rPr>
          <w:noProof/>
        </w:rPr>
        <w:tab/>
      </w:r>
      <w:r w:rsidRPr="00923FD1">
        <w:rPr>
          <w:noProof/>
        </w:rPr>
        <w:tab/>
      </w:r>
      <w:r w:rsidRPr="00923FD1">
        <w:rPr>
          <w:noProof/>
        </w:rPr>
        <w:tab/>
        <w:t>Ese dinerillo vuestro</w:t>
      </w:r>
    </w:p>
    <w:p w14:paraId="20C420B3" w14:textId="77777777" w:rsidR="009949F8" w:rsidRPr="00923FD1" w:rsidRDefault="009949F8" w:rsidP="00BE580B">
      <w:pPr>
        <w:pStyle w:val="Verso"/>
        <w:rPr>
          <w:noProof/>
        </w:rPr>
      </w:pPr>
      <w:r w:rsidRPr="00923FD1">
        <w:rPr>
          <w:noProof/>
        </w:rPr>
        <w:tab/>
      </w:r>
      <w:r w:rsidRPr="00923FD1">
        <w:rPr>
          <w:noProof/>
        </w:rPr>
        <w:tab/>
      </w:r>
      <w:r w:rsidRPr="00923FD1">
        <w:rPr>
          <w:noProof/>
        </w:rPr>
        <w:tab/>
        <w:t>a las mujercillas dalde,</w:t>
      </w:r>
    </w:p>
    <w:p w14:paraId="1F272E73" w14:textId="77777777" w:rsidR="009949F8" w:rsidRPr="00923FD1" w:rsidRDefault="009949F8" w:rsidP="00BE580B">
      <w:pPr>
        <w:pStyle w:val="Verso"/>
        <w:rPr>
          <w:noProof/>
        </w:rPr>
      </w:pPr>
      <w:r w:rsidRPr="00923FD1">
        <w:rPr>
          <w:noProof/>
        </w:rPr>
        <w:tab/>
      </w:r>
      <w:r w:rsidRPr="00923FD1">
        <w:rPr>
          <w:noProof/>
        </w:rPr>
        <w:tab/>
      </w:r>
      <w:r w:rsidRPr="00923FD1">
        <w:rPr>
          <w:noProof/>
        </w:rPr>
        <w:tab/>
        <w:t>que suelen vender su honor;</w:t>
      </w:r>
    </w:p>
    <w:p w14:paraId="3D2DB537" w14:textId="77777777" w:rsidR="009949F8" w:rsidRPr="00923FD1" w:rsidRDefault="009949F8" w:rsidP="00BE580B">
      <w:pPr>
        <w:pStyle w:val="Verso"/>
        <w:rPr>
          <w:noProof/>
        </w:rPr>
      </w:pPr>
      <w:r w:rsidRPr="00923FD1">
        <w:rPr>
          <w:noProof/>
        </w:rPr>
        <w:tab/>
      </w:r>
      <w:r w:rsidRPr="00923FD1">
        <w:rPr>
          <w:noProof/>
        </w:rPr>
        <w:tab/>
      </w:r>
      <w:r w:rsidRPr="00923FD1">
        <w:rPr>
          <w:noProof/>
        </w:rPr>
        <w:tab/>
        <w:t>que, como es su honor tan grande,</w:t>
      </w:r>
    </w:p>
    <w:p w14:paraId="1D8DC4BE" w14:textId="2DAF2C02" w:rsidR="009949F8" w:rsidRPr="00923FD1" w:rsidRDefault="009949F8" w:rsidP="00BE580B">
      <w:pPr>
        <w:pStyle w:val="Verso"/>
        <w:rPr>
          <w:noProof/>
        </w:rPr>
      </w:pPr>
      <w:r w:rsidRPr="00923FD1">
        <w:rPr>
          <w:noProof/>
        </w:rPr>
        <w:tab/>
      </w:r>
      <w:r w:rsidRPr="00923FD1">
        <w:rPr>
          <w:noProof/>
        </w:rPr>
        <w:tab/>
      </w:r>
      <w:r w:rsidRPr="00923FD1">
        <w:rPr>
          <w:noProof/>
        </w:rPr>
        <w:tab/>
        <w:t>hay para venderle a muchos,</w:t>
      </w:r>
      <w:r w:rsidRPr="00923FD1">
        <w:rPr>
          <w:noProof/>
        </w:rPr>
        <w:tab/>
      </w:r>
      <w:r w:rsidRPr="00923FD1">
        <w:rPr>
          <w:noProof/>
        </w:rPr>
        <w:tab/>
      </w:r>
      <w:r w:rsidRPr="00923FD1">
        <w:rPr>
          <w:noProof/>
        </w:rPr>
        <w:tab/>
      </w:r>
      <w:r w:rsidRPr="00923FD1">
        <w:rPr>
          <w:noProof/>
        </w:rPr>
        <w:tab/>
      </w:r>
      <w:r w:rsidRPr="00923FD1">
        <w:rPr>
          <w:noProof/>
        </w:rPr>
        <w:tab/>
      </w:r>
    </w:p>
    <w:p w14:paraId="62C1649E" w14:textId="77777777" w:rsidR="009949F8" w:rsidRPr="00923FD1" w:rsidRDefault="009949F8" w:rsidP="00BE580B">
      <w:pPr>
        <w:pStyle w:val="Verso"/>
        <w:rPr>
          <w:noProof/>
        </w:rPr>
      </w:pPr>
      <w:r w:rsidRPr="00923FD1">
        <w:rPr>
          <w:noProof/>
        </w:rPr>
        <w:tab/>
      </w:r>
      <w:r w:rsidRPr="00923FD1">
        <w:rPr>
          <w:noProof/>
        </w:rPr>
        <w:tab/>
      </w:r>
      <w:r w:rsidRPr="00923FD1">
        <w:rPr>
          <w:noProof/>
        </w:rPr>
        <w:tab/>
        <w:t>y entre tantos, mucho vale.</w:t>
      </w:r>
    </w:p>
    <w:p w14:paraId="303DF90F" w14:textId="77777777" w:rsidR="009949F8" w:rsidRPr="00923FD1" w:rsidRDefault="009949F8" w:rsidP="00BE580B">
      <w:pPr>
        <w:pStyle w:val="Verso"/>
        <w:rPr>
          <w:noProof/>
        </w:rPr>
      </w:pPr>
      <w:r w:rsidRPr="00923FD1">
        <w:rPr>
          <w:noProof/>
        </w:rPr>
        <w:tab/>
      </w:r>
      <w:r w:rsidRPr="00923FD1">
        <w:rPr>
          <w:noProof/>
        </w:rPr>
        <w:tab/>
      </w:r>
      <w:r w:rsidRPr="00923FD1">
        <w:rPr>
          <w:noProof/>
        </w:rPr>
        <w:tab/>
        <w:t>Yo os hablé con inocencia:</w:t>
      </w:r>
    </w:p>
    <w:p w14:paraId="5488915C" w14:textId="77777777" w:rsidR="009949F8" w:rsidRPr="00923FD1" w:rsidRDefault="009949F8" w:rsidP="00BE580B">
      <w:pPr>
        <w:pStyle w:val="Verso"/>
        <w:rPr>
          <w:noProof/>
        </w:rPr>
      </w:pPr>
      <w:r w:rsidRPr="00923FD1">
        <w:rPr>
          <w:noProof/>
        </w:rPr>
        <w:tab/>
      </w:r>
      <w:r w:rsidRPr="00923FD1">
        <w:rPr>
          <w:noProof/>
        </w:rPr>
        <w:tab/>
      </w:r>
      <w:r w:rsidRPr="00923FD1">
        <w:rPr>
          <w:noProof/>
        </w:rPr>
        <w:tab/>
        <w:t>si os ofendí, perdonadme,</w:t>
      </w:r>
    </w:p>
    <w:p w14:paraId="163D5941" w14:textId="77777777" w:rsidR="009949F8" w:rsidRPr="00923FD1" w:rsidRDefault="009949F8" w:rsidP="00BE580B">
      <w:pPr>
        <w:pStyle w:val="Verso"/>
        <w:rPr>
          <w:noProof/>
        </w:rPr>
      </w:pPr>
      <w:r w:rsidRPr="00923FD1">
        <w:rPr>
          <w:noProof/>
        </w:rPr>
        <w:tab/>
      </w:r>
      <w:r w:rsidRPr="00923FD1">
        <w:rPr>
          <w:noProof/>
        </w:rPr>
        <w:tab/>
      </w:r>
      <w:r w:rsidRPr="00923FD1">
        <w:rPr>
          <w:noProof/>
        </w:rPr>
        <w:tab/>
        <w:t>que Carlos es mi marido.</w:t>
      </w:r>
    </w:p>
    <w:p w14:paraId="6948C882" w14:textId="28410828" w:rsidR="00BE580B" w:rsidRPr="00923FD1" w:rsidRDefault="00BE580B" w:rsidP="00BE580B">
      <w:pPr>
        <w:pStyle w:val="Personaje"/>
        <w:rPr>
          <w:noProof/>
        </w:rPr>
      </w:pPr>
      <w:r w:rsidRPr="00923FD1">
        <w:rPr>
          <w:noProof/>
        </w:rPr>
        <w:t>vasco</w:t>
      </w:r>
    </w:p>
    <w:p w14:paraId="4A95DC7E" w14:textId="34381395" w:rsidR="009949F8" w:rsidRPr="00923FD1" w:rsidRDefault="009949F8" w:rsidP="00BE580B">
      <w:pPr>
        <w:pStyle w:val="Verso"/>
        <w:rPr>
          <w:noProof/>
        </w:rPr>
      </w:pPr>
      <w:r w:rsidRPr="00923FD1">
        <w:rPr>
          <w:noProof/>
        </w:rPr>
        <w:tab/>
      </w:r>
      <w:r w:rsidRPr="00923FD1">
        <w:rPr>
          <w:noProof/>
        </w:rPr>
        <w:tab/>
      </w:r>
      <w:r w:rsidRPr="00923FD1">
        <w:rPr>
          <w:noProof/>
        </w:rPr>
        <w:tab/>
        <w:t>A un espejo semejante,</w:t>
      </w:r>
      <w:r w:rsidRPr="00923FD1">
        <w:rPr>
          <w:noProof/>
        </w:rPr>
        <w:tab/>
      </w:r>
      <w:r w:rsidRPr="00923FD1">
        <w:rPr>
          <w:noProof/>
        </w:rPr>
        <w:tab/>
      </w:r>
      <w:r w:rsidRPr="00923FD1">
        <w:rPr>
          <w:noProof/>
        </w:rPr>
        <w:tab/>
      </w:r>
      <w:r w:rsidRPr="00923FD1">
        <w:rPr>
          <w:noProof/>
        </w:rPr>
        <w:tab/>
      </w:r>
      <w:r w:rsidRPr="00923FD1">
        <w:rPr>
          <w:noProof/>
        </w:rPr>
        <w:tab/>
      </w:r>
    </w:p>
    <w:p w14:paraId="7238AB5B" w14:textId="77777777" w:rsidR="009949F8" w:rsidRPr="00923FD1" w:rsidRDefault="009949F8" w:rsidP="00BE580B">
      <w:pPr>
        <w:pStyle w:val="Verso"/>
        <w:rPr>
          <w:noProof/>
        </w:rPr>
      </w:pPr>
      <w:r w:rsidRPr="00923FD1">
        <w:rPr>
          <w:noProof/>
        </w:rPr>
        <w:tab/>
      </w:r>
      <w:r w:rsidRPr="00923FD1">
        <w:rPr>
          <w:noProof/>
        </w:rPr>
        <w:tab/>
      </w:r>
      <w:r w:rsidRPr="00923FD1">
        <w:rPr>
          <w:noProof/>
        </w:rPr>
        <w:tab/>
        <w:t>miro la virtud en vos,</w:t>
      </w:r>
    </w:p>
    <w:p w14:paraId="0312BD3F" w14:textId="77777777" w:rsidR="009949F8" w:rsidRPr="00923FD1" w:rsidRDefault="009949F8" w:rsidP="00BE580B">
      <w:pPr>
        <w:pStyle w:val="Verso"/>
        <w:rPr>
          <w:noProof/>
        </w:rPr>
      </w:pPr>
      <w:r w:rsidRPr="00923FD1">
        <w:rPr>
          <w:noProof/>
        </w:rPr>
        <w:tab/>
      </w:r>
      <w:r w:rsidRPr="00923FD1">
        <w:rPr>
          <w:noProof/>
        </w:rPr>
        <w:tab/>
      </w:r>
      <w:r w:rsidRPr="00923FD1">
        <w:rPr>
          <w:noProof/>
        </w:rPr>
        <w:tab/>
        <w:t>y, como en vuestros cristales</w:t>
      </w:r>
    </w:p>
    <w:p w14:paraId="00F2BEAE" w14:textId="77777777" w:rsidR="009949F8" w:rsidRPr="00923FD1" w:rsidRDefault="009949F8" w:rsidP="00BE580B">
      <w:pPr>
        <w:pStyle w:val="Verso"/>
        <w:rPr>
          <w:noProof/>
        </w:rPr>
      </w:pPr>
      <w:r w:rsidRPr="00923FD1">
        <w:rPr>
          <w:noProof/>
        </w:rPr>
        <w:tab/>
      </w:r>
      <w:r w:rsidRPr="00923FD1">
        <w:rPr>
          <w:noProof/>
        </w:rPr>
        <w:tab/>
      </w:r>
      <w:r w:rsidRPr="00923FD1">
        <w:rPr>
          <w:noProof/>
        </w:rPr>
        <w:tab/>
        <w:t>miro mis canas, por ellas</w:t>
      </w:r>
    </w:p>
    <w:p w14:paraId="7B89D3CE" w14:textId="77777777" w:rsidR="009949F8" w:rsidRPr="00923FD1" w:rsidRDefault="009949F8" w:rsidP="00BE580B">
      <w:pPr>
        <w:pStyle w:val="Verso"/>
        <w:rPr>
          <w:noProof/>
        </w:rPr>
      </w:pPr>
      <w:r w:rsidRPr="00923FD1">
        <w:rPr>
          <w:noProof/>
        </w:rPr>
        <w:tab/>
      </w:r>
      <w:r w:rsidRPr="00923FD1">
        <w:rPr>
          <w:noProof/>
        </w:rPr>
        <w:tab/>
      </w:r>
      <w:r w:rsidRPr="00923FD1">
        <w:rPr>
          <w:noProof/>
        </w:rPr>
        <w:tab/>
        <w:t>quiero también reportarme.</w:t>
      </w:r>
    </w:p>
    <w:p w14:paraId="718F7851" w14:textId="66540036" w:rsidR="009949F8" w:rsidRPr="00923FD1" w:rsidRDefault="009949F8" w:rsidP="00BE580B">
      <w:pPr>
        <w:pStyle w:val="Verso"/>
        <w:rPr>
          <w:noProof/>
        </w:rPr>
      </w:pPr>
      <w:r w:rsidRPr="00923FD1">
        <w:rPr>
          <w:noProof/>
        </w:rPr>
        <w:tab/>
      </w:r>
      <w:r w:rsidRPr="00923FD1">
        <w:rPr>
          <w:noProof/>
        </w:rPr>
        <w:tab/>
      </w:r>
      <w:r w:rsidRPr="00923FD1">
        <w:rPr>
          <w:noProof/>
        </w:rPr>
        <w:tab/>
        <w:t>Desheredo a Carlos hoy,</w:t>
      </w:r>
      <w:r w:rsidRPr="00923FD1">
        <w:rPr>
          <w:noProof/>
        </w:rPr>
        <w:tab/>
      </w:r>
      <w:r w:rsidRPr="00923FD1">
        <w:rPr>
          <w:noProof/>
        </w:rPr>
        <w:tab/>
      </w:r>
      <w:r w:rsidRPr="00923FD1">
        <w:rPr>
          <w:noProof/>
        </w:rPr>
        <w:tab/>
      </w:r>
      <w:r w:rsidRPr="00923FD1">
        <w:rPr>
          <w:noProof/>
        </w:rPr>
        <w:tab/>
      </w:r>
      <w:r w:rsidRPr="00923FD1">
        <w:rPr>
          <w:noProof/>
        </w:rPr>
        <w:tab/>
      </w:r>
    </w:p>
    <w:p w14:paraId="2807BD94" w14:textId="77777777" w:rsidR="009949F8" w:rsidRPr="00923FD1" w:rsidRDefault="009949F8" w:rsidP="00BE580B">
      <w:pPr>
        <w:pStyle w:val="Verso"/>
        <w:rPr>
          <w:noProof/>
        </w:rPr>
      </w:pPr>
      <w:r w:rsidRPr="00923FD1">
        <w:rPr>
          <w:noProof/>
        </w:rPr>
        <w:tab/>
      </w:r>
      <w:r w:rsidRPr="00923FD1">
        <w:rPr>
          <w:noProof/>
        </w:rPr>
        <w:tab/>
      </w:r>
      <w:r w:rsidRPr="00923FD1">
        <w:rPr>
          <w:noProof/>
        </w:rPr>
        <w:tab/>
        <w:t>con juramento inviolable</w:t>
      </w:r>
    </w:p>
    <w:p w14:paraId="4C009DDF" w14:textId="77777777" w:rsidR="009949F8" w:rsidRPr="00923FD1" w:rsidRDefault="009949F8" w:rsidP="00BE580B">
      <w:pPr>
        <w:pStyle w:val="Verso"/>
        <w:rPr>
          <w:noProof/>
        </w:rPr>
      </w:pPr>
      <w:r w:rsidRPr="00923FD1">
        <w:rPr>
          <w:noProof/>
        </w:rPr>
        <w:tab/>
      </w:r>
      <w:r w:rsidRPr="00923FD1">
        <w:rPr>
          <w:noProof/>
        </w:rPr>
        <w:tab/>
      </w:r>
      <w:r w:rsidRPr="00923FD1">
        <w:rPr>
          <w:noProof/>
        </w:rPr>
        <w:tab/>
        <w:t>de dar mi hacienda a su hermana</w:t>
      </w:r>
    </w:p>
    <w:p w14:paraId="4EB55C50" w14:textId="77777777" w:rsidR="009949F8" w:rsidRPr="00923FD1" w:rsidRDefault="009949F8" w:rsidP="00BE580B">
      <w:pPr>
        <w:pStyle w:val="Verso"/>
        <w:rPr>
          <w:noProof/>
        </w:rPr>
      </w:pPr>
      <w:r w:rsidRPr="00923FD1">
        <w:rPr>
          <w:noProof/>
        </w:rPr>
        <w:tab/>
      </w:r>
      <w:r w:rsidRPr="00923FD1">
        <w:rPr>
          <w:noProof/>
        </w:rPr>
        <w:tab/>
      </w:r>
      <w:r w:rsidRPr="00923FD1">
        <w:rPr>
          <w:noProof/>
        </w:rPr>
        <w:tab/>
        <w:t>y de no verle ni hablarle</w:t>
      </w:r>
    </w:p>
    <w:p w14:paraId="1EA33CE9" w14:textId="77777777" w:rsidR="009949F8" w:rsidRPr="00923FD1" w:rsidRDefault="009949F8" w:rsidP="00BE580B">
      <w:pPr>
        <w:pStyle w:val="Verso"/>
        <w:rPr>
          <w:noProof/>
        </w:rPr>
      </w:pPr>
      <w:r w:rsidRPr="00923FD1">
        <w:rPr>
          <w:noProof/>
        </w:rPr>
        <w:tab/>
      </w:r>
      <w:r w:rsidRPr="00923FD1">
        <w:rPr>
          <w:noProof/>
        </w:rPr>
        <w:tab/>
      </w:r>
      <w:r w:rsidRPr="00923FD1">
        <w:rPr>
          <w:noProof/>
        </w:rPr>
        <w:tab/>
        <w:t>mientras Dios me diere vida,</w:t>
      </w:r>
    </w:p>
    <w:p w14:paraId="776473EF" w14:textId="3F990397" w:rsidR="009949F8" w:rsidRPr="00923FD1" w:rsidRDefault="009949F8" w:rsidP="00BE580B">
      <w:pPr>
        <w:pStyle w:val="Verso"/>
        <w:rPr>
          <w:noProof/>
        </w:rPr>
      </w:pPr>
      <w:r w:rsidRPr="00923FD1">
        <w:rPr>
          <w:noProof/>
        </w:rPr>
        <w:tab/>
      </w:r>
      <w:r w:rsidRPr="00923FD1">
        <w:rPr>
          <w:noProof/>
        </w:rPr>
        <w:tab/>
      </w:r>
      <w:r w:rsidRPr="00923FD1">
        <w:rPr>
          <w:noProof/>
        </w:rPr>
        <w:tab/>
        <w:t>o le destierren o maten,</w:t>
      </w:r>
      <w:r w:rsidRPr="00923FD1">
        <w:rPr>
          <w:noProof/>
        </w:rPr>
        <w:tab/>
      </w:r>
      <w:r w:rsidRPr="00923FD1">
        <w:rPr>
          <w:noProof/>
        </w:rPr>
        <w:tab/>
      </w:r>
      <w:r w:rsidRPr="00923FD1">
        <w:rPr>
          <w:noProof/>
        </w:rPr>
        <w:tab/>
      </w:r>
      <w:r w:rsidRPr="00923FD1">
        <w:rPr>
          <w:noProof/>
        </w:rPr>
        <w:tab/>
      </w:r>
      <w:r w:rsidRPr="00923FD1">
        <w:rPr>
          <w:noProof/>
        </w:rPr>
        <w:tab/>
      </w:r>
    </w:p>
    <w:p w14:paraId="63C087FD" w14:textId="77777777" w:rsidR="009949F8" w:rsidRPr="00923FD1" w:rsidRDefault="009949F8" w:rsidP="00BE580B">
      <w:pPr>
        <w:pStyle w:val="Verso"/>
        <w:rPr>
          <w:noProof/>
        </w:rPr>
      </w:pPr>
      <w:r w:rsidRPr="00923FD1">
        <w:rPr>
          <w:noProof/>
        </w:rPr>
        <w:tab/>
      </w:r>
      <w:r w:rsidRPr="00923FD1">
        <w:rPr>
          <w:noProof/>
        </w:rPr>
        <w:tab/>
      </w:r>
      <w:r w:rsidRPr="00923FD1">
        <w:rPr>
          <w:noProof/>
        </w:rPr>
        <w:tab/>
        <w:t>o aquí le tengan mil años.</w:t>
      </w:r>
    </w:p>
    <w:p w14:paraId="3AD14330" w14:textId="090B67E6" w:rsidR="00BE580B" w:rsidRPr="00923FD1" w:rsidRDefault="00BE580B" w:rsidP="00BE580B">
      <w:pPr>
        <w:pStyle w:val="Personaje"/>
        <w:rPr>
          <w:noProof/>
        </w:rPr>
      </w:pPr>
      <w:r w:rsidRPr="00923FD1">
        <w:rPr>
          <w:noProof/>
        </w:rPr>
        <w:t>isabel</w:t>
      </w:r>
    </w:p>
    <w:p w14:paraId="6C2DF1F7" w14:textId="2E48D2F1" w:rsidR="009949F8" w:rsidRPr="00923FD1" w:rsidRDefault="009949F8" w:rsidP="005438EB">
      <w:pPr>
        <w:pStyle w:val="Partidoincial"/>
        <w:rPr>
          <w:noProof/>
        </w:rPr>
      </w:pPr>
      <w:r w:rsidRPr="00923FD1">
        <w:rPr>
          <w:noProof/>
        </w:rPr>
        <w:tab/>
      </w:r>
      <w:r w:rsidRPr="00923FD1">
        <w:rPr>
          <w:noProof/>
        </w:rPr>
        <w:tab/>
      </w:r>
      <w:r w:rsidRPr="00923FD1">
        <w:rPr>
          <w:noProof/>
        </w:rPr>
        <w:tab/>
        <w:t>Señor, escuchad…</w:t>
      </w:r>
    </w:p>
    <w:p w14:paraId="1CA93457" w14:textId="2249AEB8" w:rsidR="00BE580B" w:rsidRPr="00923FD1" w:rsidRDefault="00BE580B" w:rsidP="00BE580B">
      <w:pPr>
        <w:pStyle w:val="Personaje"/>
        <w:rPr>
          <w:noProof/>
        </w:rPr>
      </w:pPr>
      <w:r w:rsidRPr="00923FD1">
        <w:rPr>
          <w:noProof/>
        </w:rPr>
        <w:t>vasco</w:t>
      </w:r>
    </w:p>
    <w:p w14:paraId="0DF60A3D" w14:textId="1D04A9E2"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Dejadme.</w:t>
      </w:r>
    </w:p>
    <w:p w14:paraId="4334C0E0" w14:textId="56F610E0" w:rsidR="009949F8" w:rsidRPr="00923FD1" w:rsidRDefault="009949F8" w:rsidP="003E5DB6">
      <w:pPr>
        <w:pStyle w:val="Acot"/>
        <w:rPr>
          <w:noProof/>
        </w:rPr>
      </w:pPr>
      <w:r w:rsidRPr="00923FD1">
        <w:rPr>
          <w:noProof/>
        </w:rPr>
        <w:t>Vase, y sale Carlos</w:t>
      </w:r>
    </w:p>
    <w:p w14:paraId="19BC40DF" w14:textId="66117C4F" w:rsidR="00BE580B" w:rsidRPr="00923FD1" w:rsidRDefault="00BE580B" w:rsidP="00BE580B">
      <w:pPr>
        <w:pStyle w:val="Personaje"/>
        <w:rPr>
          <w:noProof/>
        </w:rPr>
      </w:pPr>
      <w:r w:rsidRPr="00923FD1">
        <w:rPr>
          <w:noProof/>
        </w:rPr>
        <w:lastRenderedPageBreak/>
        <w:t>carlos</w:t>
      </w:r>
    </w:p>
    <w:p w14:paraId="59D832C8" w14:textId="42F59AB3" w:rsidR="009949F8" w:rsidRPr="00923FD1" w:rsidRDefault="009949F8" w:rsidP="005438EB">
      <w:pPr>
        <w:pStyle w:val="Partidoincial"/>
        <w:rPr>
          <w:noProof/>
        </w:rPr>
      </w:pPr>
      <w:r w:rsidRPr="00923FD1">
        <w:rPr>
          <w:noProof/>
        </w:rPr>
        <w:tab/>
      </w:r>
      <w:r w:rsidRPr="00923FD1">
        <w:rPr>
          <w:noProof/>
        </w:rPr>
        <w:tab/>
      </w:r>
      <w:r w:rsidR="003E5DB6" w:rsidRPr="00923FD1">
        <w:rPr>
          <w:noProof/>
        </w:rPr>
        <w:tab/>
      </w:r>
      <w:r w:rsidRPr="00923FD1">
        <w:rPr>
          <w:noProof/>
        </w:rPr>
        <w:t>¿Qué has hecho?</w:t>
      </w:r>
    </w:p>
    <w:p w14:paraId="05B5929D" w14:textId="21C63F7E" w:rsidR="00BE580B" w:rsidRPr="00923FD1" w:rsidRDefault="00BE580B" w:rsidP="00BE580B">
      <w:pPr>
        <w:pStyle w:val="Personaje"/>
        <w:rPr>
          <w:noProof/>
        </w:rPr>
      </w:pPr>
      <w:r w:rsidRPr="00923FD1">
        <w:rPr>
          <w:noProof/>
        </w:rPr>
        <w:t>isabel</w:t>
      </w:r>
    </w:p>
    <w:p w14:paraId="56210197" w14:textId="44016CBE"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Si lo has oído,</w:t>
      </w:r>
    </w:p>
    <w:p w14:paraId="4B46DD04"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¿qué preguntas?</w:t>
      </w:r>
    </w:p>
    <w:p w14:paraId="568A94EC" w14:textId="1D80138E" w:rsidR="00BE580B" w:rsidRPr="00923FD1" w:rsidRDefault="00BE580B" w:rsidP="00BE580B">
      <w:pPr>
        <w:pStyle w:val="Personaje"/>
        <w:rPr>
          <w:noProof/>
        </w:rPr>
      </w:pPr>
      <w:r w:rsidRPr="00923FD1">
        <w:rPr>
          <w:noProof/>
        </w:rPr>
        <w:t>carlos</w:t>
      </w:r>
    </w:p>
    <w:p w14:paraId="7899B027" w14:textId="38F2500B"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t xml:space="preserve">  </w:t>
      </w:r>
      <w:r w:rsidR="003E5DB6" w:rsidRPr="00923FD1">
        <w:rPr>
          <w:noProof/>
        </w:rPr>
        <w:tab/>
      </w:r>
      <w:r w:rsidRPr="00923FD1">
        <w:t xml:space="preserve"> Para darte</w:t>
      </w:r>
    </w:p>
    <w:p w14:paraId="3B07AFDF" w14:textId="6C2B87E0" w:rsidR="009949F8" w:rsidRPr="00923FD1" w:rsidRDefault="009949F8" w:rsidP="00BE580B">
      <w:pPr>
        <w:pStyle w:val="Verso"/>
        <w:rPr>
          <w:noProof/>
        </w:rPr>
      </w:pPr>
      <w:r w:rsidRPr="00923FD1">
        <w:rPr>
          <w:noProof/>
        </w:rPr>
        <w:tab/>
      </w:r>
      <w:r w:rsidRPr="00923FD1">
        <w:rPr>
          <w:noProof/>
        </w:rPr>
        <w:tab/>
      </w:r>
      <w:r w:rsidRPr="00923FD1">
        <w:rPr>
          <w:noProof/>
        </w:rPr>
        <w:tab/>
        <w:t>la muerte, ocasión me has dado.</w:t>
      </w:r>
      <w:r w:rsidRPr="00923FD1">
        <w:rPr>
          <w:noProof/>
        </w:rPr>
        <w:tab/>
      </w:r>
      <w:r w:rsidRPr="00923FD1">
        <w:rPr>
          <w:noProof/>
        </w:rPr>
        <w:tab/>
      </w:r>
      <w:r w:rsidRPr="00923FD1">
        <w:rPr>
          <w:noProof/>
        </w:rPr>
        <w:tab/>
      </w:r>
      <w:r w:rsidRPr="00923FD1">
        <w:rPr>
          <w:noProof/>
        </w:rPr>
        <w:tab/>
      </w:r>
    </w:p>
    <w:p w14:paraId="00F60CCB" w14:textId="7A557227" w:rsidR="00BE580B" w:rsidRPr="00923FD1" w:rsidRDefault="00BE580B" w:rsidP="00BE580B">
      <w:pPr>
        <w:pStyle w:val="Personaje"/>
        <w:rPr>
          <w:noProof/>
        </w:rPr>
      </w:pPr>
      <w:r w:rsidRPr="00923FD1">
        <w:rPr>
          <w:noProof/>
        </w:rPr>
        <w:t>isabel</w:t>
      </w:r>
    </w:p>
    <w:p w14:paraId="30F2C079" w14:textId="43C53E5B" w:rsidR="009949F8" w:rsidRPr="00923FD1" w:rsidRDefault="009949F8" w:rsidP="00BE580B">
      <w:pPr>
        <w:pStyle w:val="Verso"/>
        <w:rPr>
          <w:noProof/>
        </w:rPr>
      </w:pPr>
      <w:r w:rsidRPr="00923FD1">
        <w:rPr>
          <w:noProof/>
        </w:rPr>
        <w:tab/>
      </w:r>
      <w:r w:rsidRPr="00923FD1">
        <w:rPr>
          <w:noProof/>
        </w:rPr>
        <w:tab/>
      </w:r>
      <w:r w:rsidRPr="00923FD1">
        <w:rPr>
          <w:noProof/>
        </w:rPr>
        <w:tab/>
        <w:t>No puedes, Carlos, culparme,</w:t>
      </w:r>
    </w:p>
    <w:p w14:paraId="6BCEC037" w14:textId="77777777" w:rsidR="009949F8" w:rsidRPr="00923FD1" w:rsidRDefault="009949F8" w:rsidP="00BE580B">
      <w:pPr>
        <w:pStyle w:val="Verso"/>
        <w:rPr>
          <w:noProof/>
        </w:rPr>
      </w:pPr>
      <w:r w:rsidRPr="00923FD1">
        <w:rPr>
          <w:noProof/>
        </w:rPr>
        <w:tab/>
      </w:r>
      <w:r w:rsidRPr="00923FD1">
        <w:rPr>
          <w:noProof/>
        </w:rPr>
        <w:tab/>
      </w:r>
      <w:r w:rsidRPr="00923FD1">
        <w:rPr>
          <w:noProof/>
        </w:rPr>
        <w:tab/>
        <w:t>porque hablé sin conocerle.</w:t>
      </w:r>
    </w:p>
    <w:p w14:paraId="62EE28C9" w14:textId="659F9443" w:rsidR="00BE580B" w:rsidRPr="00923FD1" w:rsidRDefault="00BE580B" w:rsidP="00BE580B">
      <w:pPr>
        <w:pStyle w:val="Personaje"/>
        <w:rPr>
          <w:noProof/>
        </w:rPr>
      </w:pPr>
      <w:r w:rsidRPr="00923FD1">
        <w:rPr>
          <w:noProof/>
        </w:rPr>
        <w:t>carlos</w:t>
      </w:r>
    </w:p>
    <w:p w14:paraId="75B0EB26" w14:textId="633CA3A9"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¿Tú dices, infame, a nadie</w:t>
      </w:r>
    </w:p>
    <w:p w14:paraId="1F3A03AC"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que eres mi mujer?</w:t>
      </w:r>
    </w:p>
    <w:p w14:paraId="229EEAE1" w14:textId="45A58172" w:rsidR="00BE580B" w:rsidRPr="00923FD1" w:rsidRDefault="00BE580B" w:rsidP="00BE580B">
      <w:pPr>
        <w:pStyle w:val="Personaje"/>
        <w:rPr>
          <w:noProof/>
        </w:rPr>
      </w:pPr>
      <w:r w:rsidRPr="00923FD1">
        <w:rPr>
          <w:noProof/>
        </w:rPr>
        <w:t>isabel</w:t>
      </w:r>
    </w:p>
    <w:p w14:paraId="0FABA27F" w14:textId="4A7FC46A" w:rsidR="009949F8" w:rsidRPr="00923FD1" w:rsidRDefault="009949F8"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Advierte,</w:t>
      </w:r>
    </w:p>
    <w:p w14:paraId="4685A0C7" w14:textId="5D089C47" w:rsidR="009949F8" w:rsidRPr="00923FD1" w:rsidRDefault="009949F8" w:rsidP="00BE580B">
      <w:pPr>
        <w:pStyle w:val="Verso"/>
        <w:rPr>
          <w:noProof/>
        </w:rPr>
      </w:pPr>
      <w:r w:rsidRPr="00923FD1">
        <w:rPr>
          <w:noProof/>
        </w:rPr>
        <w:tab/>
      </w:r>
      <w:r w:rsidRPr="00923FD1">
        <w:rPr>
          <w:noProof/>
        </w:rPr>
        <w:tab/>
      </w:r>
      <w:r w:rsidRPr="00923FD1">
        <w:rPr>
          <w:noProof/>
        </w:rPr>
        <w:tab/>
        <w:t>Carlos, que no soy infame:</w:t>
      </w:r>
      <w:r w:rsidRPr="00923FD1">
        <w:rPr>
          <w:noProof/>
        </w:rPr>
        <w:tab/>
      </w:r>
      <w:r w:rsidRPr="00923FD1">
        <w:rPr>
          <w:noProof/>
        </w:rPr>
        <w:tab/>
      </w:r>
      <w:r w:rsidRPr="00923FD1">
        <w:rPr>
          <w:noProof/>
        </w:rPr>
        <w:tab/>
      </w:r>
      <w:r w:rsidRPr="00923FD1">
        <w:rPr>
          <w:noProof/>
        </w:rPr>
        <w:tab/>
      </w:r>
      <w:r w:rsidRPr="00923FD1">
        <w:rPr>
          <w:noProof/>
        </w:rPr>
        <w:tab/>
      </w:r>
    </w:p>
    <w:p w14:paraId="0F75C671" w14:textId="77777777" w:rsidR="009949F8" w:rsidRPr="00923FD1" w:rsidRDefault="009949F8" w:rsidP="00BE580B">
      <w:pPr>
        <w:pStyle w:val="Verso"/>
        <w:rPr>
          <w:noProof/>
        </w:rPr>
      </w:pPr>
      <w:r w:rsidRPr="00923FD1">
        <w:rPr>
          <w:noProof/>
        </w:rPr>
        <w:tab/>
      </w:r>
      <w:r w:rsidRPr="00923FD1">
        <w:rPr>
          <w:noProof/>
        </w:rPr>
        <w:tab/>
      </w:r>
      <w:r w:rsidRPr="00923FD1">
        <w:rPr>
          <w:noProof/>
        </w:rPr>
        <w:tab/>
        <w:t>mira que es ofensa tuya</w:t>
      </w:r>
    </w:p>
    <w:p w14:paraId="344A8FDA" w14:textId="77777777" w:rsidR="009949F8" w:rsidRPr="00923FD1" w:rsidRDefault="009949F8" w:rsidP="00BE580B">
      <w:pPr>
        <w:pStyle w:val="Verso"/>
        <w:rPr>
          <w:noProof/>
        </w:rPr>
      </w:pPr>
      <w:r w:rsidRPr="00923FD1">
        <w:rPr>
          <w:noProof/>
        </w:rPr>
        <w:tab/>
      </w:r>
      <w:r w:rsidRPr="00923FD1">
        <w:rPr>
          <w:noProof/>
        </w:rPr>
        <w:tab/>
      </w:r>
      <w:r w:rsidRPr="00923FD1">
        <w:rPr>
          <w:noProof/>
        </w:rPr>
        <w:tab/>
        <w:t>que de esa suerte me trates.</w:t>
      </w:r>
    </w:p>
    <w:p w14:paraId="73599F19" w14:textId="50396F8E" w:rsidR="00BE580B" w:rsidRPr="00923FD1" w:rsidRDefault="00BE580B" w:rsidP="00BE580B">
      <w:pPr>
        <w:pStyle w:val="Personaje"/>
        <w:rPr>
          <w:noProof/>
        </w:rPr>
      </w:pPr>
      <w:r w:rsidRPr="00923FD1">
        <w:rPr>
          <w:noProof/>
        </w:rPr>
        <w:t>carlos</w:t>
      </w:r>
    </w:p>
    <w:p w14:paraId="2B7D7DE1" w14:textId="285F740C"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¿Cuándo fui yo tu marido?</w:t>
      </w:r>
    </w:p>
    <w:p w14:paraId="03C4E74D" w14:textId="33EA1E42" w:rsidR="00BE580B" w:rsidRPr="00923FD1" w:rsidRDefault="00BE580B" w:rsidP="00BE580B">
      <w:pPr>
        <w:pStyle w:val="Personaje"/>
        <w:rPr>
          <w:noProof/>
        </w:rPr>
      </w:pPr>
      <w:r w:rsidRPr="00923FD1">
        <w:rPr>
          <w:noProof/>
        </w:rPr>
        <w:t>isabel</w:t>
      </w:r>
    </w:p>
    <w:p w14:paraId="0852F8DC" w14:textId="292B78C5" w:rsidR="009949F8" w:rsidRPr="00923FD1" w:rsidRDefault="009949F8" w:rsidP="00BE580B">
      <w:pPr>
        <w:pStyle w:val="Verso"/>
        <w:rPr>
          <w:noProof/>
        </w:rPr>
      </w:pPr>
      <w:r w:rsidRPr="00923FD1">
        <w:rPr>
          <w:noProof/>
        </w:rPr>
        <w:tab/>
      </w:r>
      <w:r w:rsidRPr="00923FD1">
        <w:rPr>
          <w:noProof/>
        </w:rPr>
        <w:tab/>
      </w:r>
      <w:r w:rsidRPr="00923FD1">
        <w:rPr>
          <w:noProof/>
        </w:rPr>
        <w:tab/>
        <w:t>Cuando a Dios, cuando a su madre</w:t>
      </w:r>
    </w:p>
    <w:p w14:paraId="7221B469" w14:textId="77777777" w:rsidR="009949F8" w:rsidRPr="00923FD1" w:rsidRDefault="009949F8" w:rsidP="005438EB">
      <w:pPr>
        <w:pStyle w:val="Partidoincial"/>
        <w:rPr>
          <w:noProof/>
        </w:rPr>
      </w:pPr>
      <w:r w:rsidRPr="00923FD1">
        <w:rPr>
          <w:noProof/>
        </w:rPr>
        <w:tab/>
      </w:r>
      <w:r w:rsidRPr="00923FD1">
        <w:rPr>
          <w:noProof/>
        </w:rPr>
        <w:tab/>
      </w:r>
      <w:r w:rsidRPr="00923FD1">
        <w:rPr>
          <w:noProof/>
        </w:rPr>
        <w:tab/>
        <w:t>lo juraste.</w:t>
      </w:r>
    </w:p>
    <w:p w14:paraId="43332F67" w14:textId="1DAE5032" w:rsidR="00BE580B" w:rsidRPr="00923FD1" w:rsidRDefault="00BE580B" w:rsidP="00BE580B">
      <w:pPr>
        <w:pStyle w:val="Personaje"/>
        <w:rPr>
          <w:noProof/>
        </w:rPr>
      </w:pPr>
      <w:r w:rsidRPr="00923FD1">
        <w:rPr>
          <w:noProof/>
        </w:rPr>
        <w:t>carlos</w:t>
      </w:r>
    </w:p>
    <w:p w14:paraId="12130B98" w14:textId="1D2121A3" w:rsidR="009949F8" w:rsidRPr="00923FD1" w:rsidRDefault="009949F8" w:rsidP="005438EB">
      <w:pPr>
        <w:pStyle w:val="Partidomedio"/>
        <w:rPr>
          <w:noProof/>
        </w:rPr>
      </w:pPr>
      <w:r w:rsidRPr="00923FD1">
        <w:rPr>
          <w:noProof/>
        </w:rPr>
        <w:tab/>
      </w:r>
      <w:r w:rsidRPr="00923FD1">
        <w:rPr>
          <w:noProof/>
        </w:rPr>
        <w:tab/>
      </w:r>
      <w:r w:rsidRPr="00923FD1">
        <w:rPr>
          <w:noProof/>
        </w:rPr>
        <w:tab/>
        <w:t xml:space="preserve">     </w:t>
      </w:r>
      <w:r w:rsidR="003E5DB6" w:rsidRPr="00923FD1">
        <w:rPr>
          <w:noProof/>
        </w:rPr>
        <w:tab/>
        <w:t xml:space="preserve">   </w:t>
      </w:r>
      <w:r w:rsidRPr="00923FD1">
        <w:rPr>
          <w:noProof/>
        </w:rPr>
        <w:t>¿Yo?</w:t>
      </w:r>
    </w:p>
    <w:p w14:paraId="30E4BC2C" w14:textId="5213C22B" w:rsidR="00BE580B" w:rsidRPr="00923FD1" w:rsidRDefault="00BE580B" w:rsidP="00BE580B">
      <w:pPr>
        <w:pStyle w:val="Personaje"/>
        <w:rPr>
          <w:noProof/>
        </w:rPr>
      </w:pPr>
      <w:r w:rsidRPr="00923FD1">
        <w:rPr>
          <w:noProof/>
        </w:rPr>
        <w:t>isabel</w:t>
      </w:r>
    </w:p>
    <w:p w14:paraId="7FB08BF9" w14:textId="3210283F" w:rsidR="009949F8" w:rsidRPr="00923FD1" w:rsidRDefault="009949F8" w:rsidP="005438EB">
      <w:pPr>
        <w:pStyle w:val="Partidomedio"/>
        <w:rPr>
          <w:noProof/>
        </w:rPr>
      </w:pPr>
      <w:r w:rsidRPr="00923FD1">
        <w:rPr>
          <w:noProof/>
        </w:rPr>
        <w:tab/>
      </w:r>
      <w:r w:rsidRPr="00923FD1">
        <w:rPr>
          <w:noProof/>
        </w:rPr>
        <w:tab/>
      </w:r>
      <w:r w:rsidRPr="00923FD1">
        <w:rPr>
          <w:noProof/>
        </w:rPr>
        <w:tab/>
      </w:r>
      <w:r w:rsidRPr="00923FD1">
        <w:rPr>
          <w:noProof/>
        </w:rPr>
        <w:tab/>
      </w:r>
      <w:r w:rsidRPr="00923FD1">
        <w:rPr>
          <w:noProof/>
        </w:rPr>
        <w:tab/>
        <w:t xml:space="preserve">   Sí.</w:t>
      </w:r>
    </w:p>
    <w:p w14:paraId="0022F85E" w14:textId="589ECDFE" w:rsidR="00BE580B" w:rsidRPr="00923FD1" w:rsidRDefault="00BE580B" w:rsidP="00BE580B">
      <w:pPr>
        <w:pStyle w:val="Personaje"/>
        <w:rPr>
          <w:noProof/>
        </w:rPr>
      </w:pPr>
      <w:r w:rsidRPr="00923FD1">
        <w:rPr>
          <w:noProof/>
        </w:rPr>
        <w:t>carlos</w:t>
      </w:r>
    </w:p>
    <w:p w14:paraId="32F6D3C8" w14:textId="2E602C08" w:rsidR="009949F8" w:rsidRPr="00923FD1" w:rsidRDefault="009949F8" w:rsidP="004B1290">
      <w:pPr>
        <w:pStyle w:val="Partidofinal"/>
      </w:pPr>
      <w:r w:rsidRPr="00923FD1">
        <w:rPr>
          <w:noProof/>
        </w:rPr>
        <w:lastRenderedPageBreak/>
        <w:tab/>
      </w:r>
      <w:r w:rsidRPr="00923FD1">
        <w:rPr>
          <w:noProof/>
        </w:rPr>
        <w:tab/>
      </w:r>
      <w:r w:rsidRPr="00923FD1">
        <w:rPr>
          <w:noProof/>
        </w:rPr>
        <w:tab/>
      </w:r>
      <w:r w:rsidRPr="00923FD1">
        <w:rPr>
          <w:noProof/>
        </w:rPr>
        <w:tab/>
        <w:t xml:space="preserve">        </w:t>
      </w:r>
      <w:r w:rsidR="003E5DB6" w:rsidRPr="00923FD1">
        <w:rPr>
          <w:noProof/>
        </w:rPr>
        <w:tab/>
      </w:r>
      <w:r w:rsidR="003E5DB6" w:rsidRPr="00923FD1">
        <w:t xml:space="preserve">       </w:t>
      </w:r>
      <w:r w:rsidRPr="00923FD1">
        <w:t xml:space="preserve"> ¿Yo?</w:t>
      </w:r>
      <w:r w:rsidRPr="00923FD1">
        <w:tab/>
      </w:r>
      <w:r w:rsidRPr="00923FD1">
        <w:tab/>
      </w:r>
      <w:r w:rsidRPr="00923FD1">
        <w:tab/>
      </w:r>
      <w:r w:rsidRPr="00923FD1">
        <w:tab/>
      </w:r>
      <w:r w:rsidRPr="00923FD1">
        <w:tab/>
      </w:r>
    </w:p>
    <w:p w14:paraId="5704E2A7" w14:textId="71780392" w:rsidR="00BE580B" w:rsidRPr="00923FD1" w:rsidRDefault="00BE580B" w:rsidP="00BE580B">
      <w:pPr>
        <w:pStyle w:val="Personaje"/>
        <w:rPr>
          <w:noProof/>
        </w:rPr>
      </w:pPr>
      <w:r w:rsidRPr="00923FD1">
        <w:rPr>
          <w:noProof/>
        </w:rPr>
        <w:t>isabel</w:t>
      </w:r>
    </w:p>
    <w:p w14:paraId="4227711A" w14:textId="4A7A75C5" w:rsidR="009949F8" w:rsidRPr="00923FD1" w:rsidRDefault="009949F8" w:rsidP="00BE580B">
      <w:pPr>
        <w:pStyle w:val="Verso"/>
        <w:rPr>
          <w:noProof/>
        </w:rPr>
      </w:pPr>
      <w:r w:rsidRPr="00923FD1">
        <w:rPr>
          <w:noProof/>
        </w:rPr>
        <w:tab/>
      </w:r>
      <w:r w:rsidRPr="00923FD1">
        <w:rPr>
          <w:noProof/>
        </w:rPr>
        <w:tab/>
      </w:r>
      <w:r w:rsidRPr="00923FD1">
        <w:rPr>
          <w:noProof/>
        </w:rPr>
        <w:tab/>
        <w:t>Testigo, su santa imagen.</w:t>
      </w:r>
    </w:p>
    <w:p w14:paraId="5A9E565E" w14:textId="0764473E" w:rsidR="00BE580B" w:rsidRPr="00923FD1" w:rsidRDefault="00BE580B" w:rsidP="00BE580B">
      <w:pPr>
        <w:pStyle w:val="Personaje"/>
        <w:rPr>
          <w:noProof/>
        </w:rPr>
      </w:pPr>
      <w:r w:rsidRPr="00923FD1">
        <w:rPr>
          <w:noProof/>
        </w:rPr>
        <w:t>carlos</w:t>
      </w:r>
    </w:p>
    <w:p w14:paraId="7E2ADD4A" w14:textId="584E8A0B"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No se llaman juramentos</w:t>
      </w:r>
    </w:p>
    <w:p w14:paraId="4D7860D5" w14:textId="77777777" w:rsidR="009949F8" w:rsidRPr="00923FD1" w:rsidRDefault="009949F8" w:rsidP="00BE580B">
      <w:pPr>
        <w:pStyle w:val="Verso"/>
        <w:rPr>
          <w:noProof/>
        </w:rPr>
      </w:pPr>
      <w:r w:rsidRPr="00923FD1">
        <w:rPr>
          <w:noProof/>
        </w:rPr>
        <w:tab/>
      </w:r>
      <w:r w:rsidRPr="00923FD1">
        <w:rPr>
          <w:noProof/>
        </w:rPr>
        <w:tab/>
      </w:r>
      <w:r w:rsidRPr="00923FD1">
        <w:rPr>
          <w:noProof/>
        </w:rPr>
        <w:tab/>
        <w:t>esos que los hombres hacen</w:t>
      </w:r>
    </w:p>
    <w:p w14:paraId="1E27BC73" w14:textId="77777777" w:rsidR="009949F8" w:rsidRPr="00923FD1" w:rsidRDefault="009949F8" w:rsidP="00BE580B">
      <w:pPr>
        <w:pStyle w:val="Verso"/>
        <w:rPr>
          <w:noProof/>
        </w:rPr>
      </w:pPr>
      <w:r w:rsidRPr="00923FD1">
        <w:rPr>
          <w:noProof/>
        </w:rPr>
        <w:tab/>
      </w:r>
      <w:r w:rsidRPr="00923FD1">
        <w:rPr>
          <w:noProof/>
        </w:rPr>
        <w:tab/>
      </w:r>
      <w:r w:rsidRPr="00923FD1">
        <w:rPr>
          <w:noProof/>
        </w:rPr>
        <w:tab/>
        <w:t>cuando están fuera de sí,</w:t>
      </w:r>
    </w:p>
    <w:p w14:paraId="75753EEC" w14:textId="3A85F963" w:rsidR="009949F8" w:rsidRPr="00923FD1" w:rsidRDefault="009949F8" w:rsidP="00BE580B">
      <w:pPr>
        <w:pStyle w:val="Verso"/>
        <w:rPr>
          <w:noProof/>
        </w:rPr>
      </w:pPr>
      <w:r w:rsidRPr="00923FD1">
        <w:rPr>
          <w:noProof/>
        </w:rPr>
        <w:tab/>
      </w:r>
      <w:r w:rsidRPr="00923FD1">
        <w:rPr>
          <w:noProof/>
        </w:rPr>
        <w:tab/>
      </w:r>
      <w:r w:rsidRPr="00923FD1">
        <w:rPr>
          <w:noProof/>
        </w:rPr>
        <w:tab/>
        <w:t>que fuera de sí no valen.</w:t>
      </w:r>
      <w:r w:rsidRPr="00923FD1">
        <w:rPr>
          <w:noProof/>
        </w:rPr>
        <w:tab/>
      </w:r>
      <w:r w:rsidRPr="00923FD1">
        <w:rPr>
          <w:noProof/>
        </w:rPr>
        <w:tab/>
      </w:r>
      <w:r w:rsidRPr="00923FD1">
        <w:rPr>
          <w:noProof/>
        </w:rPr>
        <w:tab/>
      </w:r>
      <w:r w:rsidRPr="00923FD1">
        <w:rPr>
          <w:noProof/>
        </w:rPr>
        <w:tab/>
      </w:r>
      <w:r w:rsidRPr="00923FD1">
        <w:rPr>
          <w:noProof/>
        </w:rPr>
        <w:tab/>
      </w:r>
    </w:p>
    <w:p w14:paraId="277A289A" w14:textId="147467B3" w:rsidR="00BE580B" w:rsidRPr="00923FD1" w:rsidRDefault="00BE580B" w:rsidP="00BE580B">
      <w:pPr>
        <w:pStyle w:val="Personaje"/>
        <w:rPr>
          <w:noProof/>
        </w:rPr>
      </w:pPr>
      <w:r w:rsidRPr="00923FD1">
        <w:rPr>
          <w:noProof/>
        </w:rPr>
        <w:t>isabel</w:t>
      </w:r>
    </w:p>
    <w:p w14:paraId="2DFBD7F3" w14:textId="5A0C5DDF" w:rsidR="009949F8" w:rsidRPr="00923FD1" w:rsidRDefault="009949F8" w:rsidP="00BE580B">
      <w:pPr>
        <w:pStyle w:val="Verso"/>
        <w:rPr>
          <w:noProof/>
        </w:rPr>
      </w:pPr>
      <w:r w:rsidRPr="00923FD1">
        <w:rPr>
          <w:noProof/>
        </w:rPr>
        <w:tab/>
      </w:r>
      <w:r w:rsidRPr="00923FD1">
        <w:rPr>
          <w:noProof/>
        </w:rPr>
        <w:tab/>
      </w:r>
      <w:r w:rsidRPr="00923FD1">
        <w:rPr>
          <w:noProof/>
        </w:rPr>
        <w:tab/>
        <w:t>¡Qué ejemplo para mil necias!</w:t>
      </w:r>
    </w:p>
    <w:p w14:paraId="319854A1" w14:textId="77777777" w:rsidR="009949F8" w:rsidRPr="00923FD1" w:rsidRDefault="009949F8" w:rsidP="00BE580B">
      <w:pPr>
        <w:pStyle w:val="Verso"/>
        <w:rPr>
          <w:noProof/>
        </w:rPr>
      </w:pPr>
      <w:r w:rsidRPr="00923FD1">
        <w:rPr>
          <w:noProof/>
        </w:rPr>
        <w:tab/>
      </w:r>
      <w:r w:rsidRPr="00923FD1">
        <w:rPr>
          <w:noProof/>
        </w:rPr>
        <w:tab/>
      </w:r>
      <w:r w:rsidRPr="00923FD1">
        <w:rPr>
          <w:noProof/>
        </w:rPr>
        <w:tab/>
        <w:t xml:space="preserve">Pero, </w:t>
      </w:r>
      <w:bookmarkStart w:id="42" w:name="_Hlk48750517"/>
      <w:r w:rsidRPr="00923FD1">
        <w:rPr>
          <w:noProof/>
        </w:rPr>
        <w:t>cuando ellos no basten</w:t>
      </w:r>
      <w:bookmarkEnd w:id="42"/>
      <w:r w:rsidRPr="00923FD1">
        <w:rPr>
          <w:noProof/>
        </w:rPr>
        <w:t>,</w:t>
      </w:r>
    </w:p>
    <w:p w14:paraId="3BF365AD" w14:textId="77777777" w:rsidR="009949F8" w:rsidRPr="00923FD1" w:rsidRDefault="009949F8" w:rsidP="00BE580B">
      <w:pPr>
        <w:pStyle w:val="Verso"/>
        <w:rPr>
          <w:noProof/>
        </w:rPr>
      </w:pPr>
      <w:r w:rsidRPr="00923FD1">
        <w:rPr>
          <w:noProof/>
        </w:rPr>
        <w:tab/>
      </w:r>
      <w:r w:rsidRPr="00923FD1">
        <w:rPr>
          <w:noProof/>
        </w:rPr>
        <w:tab/>
      </w:r>
      <w:r w:rsidRPr="00923FD1">
        <w:rPr>
          <w:noProof/>
        </w:rPr>
        <w:tab/>
        <w:t>bastarán mil firmas tuyas.</w:t>
      </w:r>
    </w:p>
    <w:p w14:paraId="464E2D6D" w14:textId="403179AD" w:rsidR="00BE580B" w:rsidRPr="00923FD1" w:rsidRDefault="00BE580B" w:rsidP="00BE580B">
      <w:pPr>
        <w:pStyle w:val="Personaje"/>
        <w:rPr>
          <w:noProof/>
        </w:rPr>
      </w:pPr>
      <w:r w:rsidRPr="00923FD1">
        <w:rPr>
          <w:noProof/>
        </w:rPr>
        <w:t>carlos</w:t>
      </w:r>
    </w:p>
    <w:p w14:paraId="039078BD" w14:textId="58129D1D"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Papel es manjar del aire.</w:t>
      </w:r>
    </w:p>
    <w:p w14:paraId="5874AACC" w14:textId="40BD1392" w:rsidR="009949F8" w:rsidRPr="00923FD1" w:rsidRDefault="009949F8" w:rsidP="00BE580B">
      <w:pPr>
        <w:pStyle w:val="Verso"/>
        <w:rPr>
          <w:noProof/>
        </w:rPr>
      </w:pPr>
      <w:r w:rsidRPr="00923FD1">
        <w:rPr>
          <w:noProof/>
        </w:rPr>
        <w:tab/>
      </w:r>
      <w:r w:rsidRPr="00923FD1">
        <w:rPr>
          <w:noProof/>
        </w:rPr>
        <w:tab/>
      </w:r>
      <w:r w:rsidRPr="00923FD1">
        <w:rPr>
          <w:noProof/>
        </w:rPr>
        <w:tab/>
        <w:t>¡Vive Dios, que no me veas,</w:t>
      </w:r>
      <w:r w:rsidRPr="00923FD1">
        <w:rPr>
          <w:noProof/>
        </w:rPr>
        <w:tab/>
      </w:r>
      <w:r w:rsidRPr="00923FD1">
        <w:rPr>
          <w:noProof/>
        </w:rPr>
        <w:tab/>
      </w:r>
      <w:r w:rsidRPr="00923FD1">
        <w:rPr>
          <w:noProof/>
        </w:rPr>
        <w:tab/>
      </w:r>
      <w:r w:rsidRPr="00923FD1">
        <w:rPr>
          <w:noProof/>
        </w:rPr>
        <w:tab/>
      </w:r>
      <w:r w:rsidRPr="00923FD1">
        <w:rPr>
          <w:noProof/>
        </w:rPr>
        <w:tab/>
      </w:r>
    </w:p>
    <w:p w14:paraId="0EC94089" w14:textId="77777777" w:rsidR="009949F8" w:rsidRPr="00923FD1" w:rsidRDefault="009949F8" w:rsidP="00BE580B">
      <w:pPr>
        <w:pStyle w:val="Verso"/>
        <w:rPr>
          <w:noProof/>
        </w:rPr>
      </w:pPr>
      <w:r w:rsidRPr="00923FD1">
        <w:rPr>
          <w:noProof/>
        </w:rPr>
        <w:tab/>
      </w:r>
      <w:r w:rsidRPr="00923FD1">
        <w:rPr>
          <w:noProof/>
        </w:rPr>
        <w:tab/>
      </w:r>
      <w:r w:rsidRPr="00923FD1">
        <w:rPr>
          <w:noProof/>
        </w:rPr>
        <w:tab/>
        <w:t>mujer enemiga, hablarte!</w:t>
      </w:r>
    </w:p>
    <w:p w14:paraId="59BD74E0" w14:textId="77777777" w:rsidR="009949F8" w:rsidRPr="00923FD1" w:rsidRDefault="009949F8" w:rsidP="00BE580B">
      <w:pPr>
        <w:pStyle w:val="Verso"/>
        <w:rPr>
          <w:noProof/>
        </w:rPr>
      </w:pPr>
      <w:r w:rsidRPr="00923FD1">
        <w:rPr>
          <w:noProof/>
        </w:rPr>
        <w:tab/>
      </w:r>
      <w:r w:rsidRPr="00923FD1">
        <w:rPr>
          <w:noProof/>
        </w:rPr>
        <w:tab/>
      </w:r>
      <w:r w:rsidRPr="00923FD1">
        <w:rPr>
          <w:noProof/>
        </w:rPr>
        <w:tab/>
        <w:t>¿Qué digo hablarte? ¡Ni verte,</w:t>
      </w:r>
    </w:p>
    <w:p w14:paraId="54399C8D" w14:textId="77777777" w:rsidR="009949F8" w:rsidRPr="00923FD1" w:rsidRDefault="009949F8" w:rsidP="00BE580B">
      <w:pPr>
        <w:pStyle w:val="Verso"/>
        <w:rPr>
          <w:noProof/>
        </w:rPr>
      </w:pPr>
      <w:r w:rsidRPr="00923FD1">
        <w:rPr>
          <w:noProof/>
        </w:rPr>
        <w:tab/>
      </w:r>
      <w:r w:rsidRPr="00923FD1">
        <w:rPr>
          <w:noProof/>
        </w:rPr>
        <w:tab/>
      </w:r>
      <w:r w:rsidRPr="00923FD1">
        <w:rPr>
          <w:noProof/>
        </w:rPr>
        <w:tab/>
        <w:t>aunque dos mil siglos pasen,</w:t>
      </w:r>
    </w:p>
    <w:p w14:paraId="4137ABA2" w14:textId="77777777" w:rsidR="009949F8" w:rsidRPr="00923FD1" w:rsidRDefault="009949F8" w:rsidP="00BE580B">
      <w:pPr>
        <w:pStyle w:val="Verso"/>
        <w:rPr>
          <w:noProof/>
        </w:rPr>
      </w:pPr>
      <w:r w:rsidRPr="00923FD1">
        <w:rPr>
          <w:noProof/>
        </w:rPr>
        <w:tab/>
      </w:r>
      <w:r w:rsidRPr="00923FD1">
        <w:rPr>
          <w:noProof/>
        </w:rPr>
        <w:tab/>
      </w:r>
      <w:r w:rsidRPr="00923FD1">
        <w:rPr>
          <w:noProof/>
        </w:rPr>
        <w:tab/>
        <w:t>porque en cuanto dices mientes!</w:t>
      </w:r>
    </w:p>
    <w:p w14:paraId="22E40685" w14:textId="20DAE812" w:rsidR="00BE580B" w:rsidRPr="00923FD1" w:rsidRDefault="00BE580B" w:rsidP="00BE580B">
      <w:pPr>
        <w:pStyle w:val="Personaje"/>
        <w:rPr>
          <w:noProof/>
        </w:rPr>
      </w:pPr>
      <w:r w:rsidRPr="00923FD1">
        <w:rPr>
          <w:noProof/>
        </w:rPr>
        <w:t>isabel</w:t>
      </w:r>
    </w:p>
    <w:p w14:paraId="0FC03A99" w14:textId="30A4A241" w:rsidR="009949F8" w:rsidRPr="00923FD1" w:rsidRDefault="009949F8" w:rsidP="00BE580B">
      <w:pPr>
        <w:pStyle w:val="Verso"/>
        <w:rPr>
          <w:noProof/>
        </w:rPr>
      </w:pPr>
      <w:r w:rsidRPr="00923FD1">
        <w:rPr>
          <w:noProof/>
        </w:rPr>
        <w:tab/>
      </w:r>
      <w:r w:rsidRPr="00923FD1">
        <w:rPr>
          <w:noProof/>
        </w:rPr>
        <w:tab/>
      </w:r>
      <w:r w:rsidRPr="00923FD1">
        <w:rPr>
          <w:noProof/>
        </w:rPr>
        <w:tab/>
        <w:t>Mi bien, si es enojo, baste.</w:t>
      </w:r>
      <w:r w:rsidRPr="00923FD1">
        <w:rPr>
          <w:noProof/>
        </w:rPr>
        <w:tab/>
      </w:r>
      <w:r w:rsidRPr="00923FD1">
        <w:rPr>
          <w:noProof/>
        </w:rPr>
        <w:tab/>
      </w:r>
      <w:r w:rsidRPr="00923FD1">
        <w:rPr>
          <w:noProof/>
        </w:rPr>
        <w:tab/>
      </w:r>
      <w:r w:rsidRPr="00923FD1">
        <w:rPr>
          <w:noProof/>
        </w:rPr>
        <w:tab/>
      </w:r>
      <w:r w:rsidRPr="00923FD1">
        <w:rPr>
          <w:noProof/>
        </w:rPr>
        <w:tab/>
      </w:r>
    </w:p>
    <w:p w14:paraId="5C94C3C4" w14:textId="77777777" w:rsidR="009949F8" w:rsidRPr="00923FD1" w:rsidRDefault="009949F8" w:rsidP="00BE580B">
      <w:pPr>
        <w:pStyle w:val="Verso"/>
        <w:rPr>
          <w:noProof/>
        </w:rPr>
      </w:pPr>
      <w:r w:rsidRPr="00923FD1">
        <w:rPr>
          <w:noProof/>
        </w:rPr>
        <w:tab/>
      </w:r>
      <w:r w:rsidRPr="00923FD1">
        <w:rPr>
          <w:noProof/>
        </w:rPr>
        <w:tab/>
      </w:r>
      <w:r w:rsidRPr="00923FD1">
        <w:rPr>
          <w:noProof/>
        </w:rPr>
        <w:tab/>
        <w:t>Mira que esas asperezas</w:t>
      </w:r>
    </w:p>
    <w:p w14:paraId="52271B48" w14:textId="77777777" w:rsidR="009949F8" w:rsidRPr="00923FD1" w:rsidRDefault="009949F8" w:rsidP="00BE580B">
      <w:pPr>
        <w:pStyle w:val="Verso"/>
        <w:rPr>
          <w:noProof/>
        </w:rPr>
      </w:pPr>
      <w:r w:rsidRPr="00923FD1">
        <w:rPr>
          <w:noProof/>
        </w:rPr>
        <w:tab/>
      </w:r>
      <w:r w:rsidRPr="00923FD1">
        <w:rPr>
          <w:noProof/>
        </w:rPr>
        <w:tab/>
      </w:r>
      <w:r w:rsidRPr="00923FD1">
        <w:rPr>
          <w:noProof/>
        </w:rPr>
        <w:tab/>
        <w:t>en mujeres principales</w:t>
      </w:r>
    </w:p>
    <w:p w14:paraId="414E7445" w14:textId="77777777" w:rsidR="009949F8" w:rsidRPr="00923FD1" w:rsidRDefault="009949F8" w:rsidP="00BE580B">
      <w:pPr>
        <w:pStyle w:val="Verso"/>
        <w:rPr>
          <w:noProof/>
        </w:rPr>
      </w:pPr>
      <w:r w:rsidRPr="00923FD1">
        <w:rPr>
          <w:noProof/>
        </w:rPr>
        <w:tab/>
      </w:r>
      <w:r w:rsidRPr="00923FD1">
        <w:rPr>
          <w:noProof/>
        </w:rPr>
        <w:tab/>
      </w:r>
      <w:r w:rsidRPr="00923FD1">
        <w:rPr>
          <w:noProof/>
        </w:rPr>
        <w:tab/>
        <w:t>han causado muchos yerros.</w:t>
      </w:r>
    </w:p>
    <w:p w14:paraId="470333FC" w14:textId="60EE15A0" w:rsidR="00BE580B" w:rsidRPr="00923FD1" w:rsidRDefault="00BE580B" w:rsidP="00BE580B">
      <w:pPr>
        <w:pStyle w:val="Personaje"/>
        <w:rPr>
          <w:noProof/>
        </w:rPr>
      </w:pPr>
      <w:r w:rsidRPr="00923FD1">
        <w:rPr>
          <w:noProof/>
        </w:rPr>
        <w:t>carlos</w:t>
      </w:r>
    </w:p>
    <w:p w14:paraId="79CF501B" w14:textId="5D22488F" w:rsidR="009949F8" w:rsidRPr="00923FD1" w:rsidRDefault="009949F8" w:rsidP="00BE580B">
      <w:pPr>
        <w:pStyle w:val="Verso"/>
        <w:rPr>
          <w:noProof/>
        </w:rPr>
      </w:pPr>
      <w:r w:rsidRPr="00923FD1">
        <w:rPr>
          <w:noProof/>
        </w:rPr>
        <w:tab/>
      </w:r>
      <w:r w:rsidRPr="00923FD1">
        <w:rPr>
          <w:noProof/>
        </w:rPr>
        <w:tab/>
      </w:r>
      <w:r w:rsidR="003E5DB6" w:rsidRPr="00923FD1">
        <w:rPr>
          <w:noProof/>
        </w:rPr>
        <w:tab/>
      </w:r>
      <w:r w:rsidRPr="00923FD1">
        <w:rPr>
          <w:noProof/>
        </w:rPr>
        <w:t>¿Para qué me persüades</w:t>
      </w:r>
    </w:p>
    <w:p w14:paraId="2141223B" w14:textId="36F165C4" w:rsidR="009949F8" w:rsidRPr="00923FD1" w:rsidRDefault="009949F8" w:rsidP="00BE580B">
      <w:pPr>
        <w:pStyle w:val="Verso"/>
        <w:rPr>
          <w:noProof/>
        </w:rPr>
      </w:pPr>
      <w:r w:rsidRPr="00923FD1">
        <w:rPr>
          <w:noProof/>
        </w:rPr>
        <w:tab/>
      </w:r>
      <w:r w:rsidRPr="00923FD1">
        <w:rPr>
          <w:noProof/>
        </w:rPr>
        <w:tab/>
      </w:r>
      <w:r w:rsidRPr="00923FD1">
        <w:rPr>
          <w:noProof/>
        </w:rPr>
        <w:tab/>
        <w:t>con amenazas a mí?</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5ACB062D" w14:textId="77777777" w:rsidR="009949F8" w:rsidRPr="00923FD1" w:rsidRDefault="009949F8" w:rsidP="00BE580B">
      <w:pPr>
        <w:pStyle w:val="Verso"/>
        <w:rPr>
          <w:noProof/>
        </w:rPr>
      </w:pPr>
      <w:r w:rsidRPr="00923FD1">
        <w:rPr>
          <w:noProof/>
        </w:rPr>
        <w:tab/>
      </w:r>
      <w:r w:rsidRPr="00923FD1">
        <w:rPr>
          <w:noProof/>
        </w:rPr>
        <w:tab/>
      </w:r>
      <w:r w:rsidRPr="00923FD1">
        <w:rPr>
          <w:noProof/>
        </w:rPr>
        <w:tab/>
        <w:t>El cielo podrá bajarse</w:t>
      </w:r>
    </w:p>
    <w:p w14:paraId="39B8D6E5" w14:textId="77777777" w:rsidR="009949F8" w:rsidRPr="00923FD1" w:rsidRDefault="009949F8" w:rsidP="00BE580B">
      <w:pPr>
        <w:pStyle w:val="Verso"/>
        <w:rPr>
          <w:noProof/>
        </w:rPr>
      </w:pPr>
      <w:r w:rsidRPr="00923FD1">
        <w:rPr>
          <w:noProof/>
        </w:rPr>
        <w:tab/>
      </w:r>
      <w:r w:rsidRPr="00923FD1">
        <w:rPr>
          <w:noProof/>
        </w:rPr>
        <w:tab/>
      </w:r>
      <w:r w:rsidRPr="00923FD1">
        <w:rPr>
          <w:noProof/>
        </w:rPr>
        <w:tab/>
        <w:t>al suelo, el suelo subirse</w:t>
      </w:r>
    </w:p>
    <w:p w14:paraId="0318F446" w14:textId="77777777" w:rsidR="009949F8" w:rsidRPr="00923FD1" w:rsidRDefault="009949F8" w:rsidP="00BE580B">
      <w:pPr>
        <w:pStyle w:val="Verso"/>
        <w:rPr>
          <w:noProof/>
        </w:rPr>
      </w:pPr>
      <w:r w:rsidRPr="00923FD1">
        <w:rPr>
          <w:noProof/>
        </w:rPr>
        <w:lastRenderedPageBreak/>
        <w:tab/>
      </w:r>
      <w:r w:rsidRPr="00923FD1">
        <w:rPr>
          <w:noProof/>
        </w:rPr>
        <w:tab/>
      </w:r>
      <w:r w:rsidRPr="00923FD1">
        <w:rPr>
          <w:noProof/>
        </w:rPr>
        <w:tab/>
        <w:t>a la esfera en que el sol nace;</w:t>
      </w:r>
    </w:p>
    <w:p w14:paraId="6F5FD62D" w14:textId="77777777" w:rsidR="009949F8" w:rsidRPr="00923FD1" w:rsidRDefault="009949F8" w:rsidP="00BE580B">
      <w:pPr>
        <w:pStyle w:val="Verso"/>
        <w:rPr>
          <w:noProof/>
        </w:rPr>
      </w:pPr>
      <w:r w:rsidRPr="00923FD1">
        <w:rPr>
          <w:noProof/>
        </w:rPr>
        <w:tab/>
      </w:r>
      <w:r w:rsidRPr="00923FD1">
        <w:rPr>
          <w:noProof/>
        </w:rPr>
        <w:tab/>
      </w:r>
      <w:r w:rsidRPr="00923FD1">
        <w:rPr>
          <w:noProof/>
        </w:rPr>
        <w:tab/>
        <w:t>dejar de ser lo que fue;</w:t>
      </w:r>
    </w:p>
    <w:p w14:paraId="4AA877C2" w14:textId="65D9D4FC" w:rsidR="009949F8" w:rsidRPr="00923FD1" w:rsidRDefault="009949F8" w:rsidP="00BE580B">
      <w:pPr>
        <w:pStyle w:val="Verso"/>
        <w:rPr>
          <w:noProof/>
        </w:rPr>
      </w:pPr>
      <w:r w:rsidRPr="00923FD1">
        <w:rPr>
          <w:noProof/>
        </w:rPr>
        <w:tab/>
      </w:r>
      <w:r w:rsidRPr="00923FD1">
        <w:rPr>
          <w:noProof/>
        </w:rPr>
        <w:tab/>
      </w:r>
      <w:r w:rsidRPr="00923FD1">
        <w:rPr>
          <w:noProof/>
        </w:rPr>
        <w:tab/>
        <w:t>ser el agua y tierra graves</w:t>
      </w:r>
      <w:r w:rsidRPr="00923FD1">
        <w:rPr>
          <w:noProof/>
        </w:rPr>
        <w:tab/>
      </w:r>
      <w:r w:rsidRPr="00923FD1">
        <w:rPr>
          <w:noProof/>
        </w:rPr>
        <w:tab/>
      </w:r>
      <w:r w:rsidRPr="00923FD1">
        <w:rPr>
          <w:noProof/>
        </w:rPr>
        <w:tab/>
      </w:r>
      <w:r w:rsidRPr="00923FD1">
        <w:rPr>
          <w:noProof/>
        </w:rPr>
        <w:tab/>
      </w:r>
      <w:r w:rsidRPr="00923FD1">
        <w:rPr>
          <w:noProof/>
        </w:rPr>
        <w:tab/>
      </w:r>
    </w:p>
    <w:p w14:paraId="3C071E2D" w14:textId="77777777" w:rsidR="009949F8" w:rsidRPr="00923FD1" w:rsidRDefault="009949F8" w:rsidP="00BE580B">
      <w:pPr>
        <w:pStyle w:val="Verso"/>
        <w:rPr>
          <w:noProof/>
        </w:rPr>
      </w:pPr>
      <w:r w:rsidRPr="00923FD1">
        <w:rPr>
          <w:noProof/>
        </w:rPr>
        <w:tab/>
      </w:r>
      <w:r w:rsidRPr="00923FD1">
        <w:rPr>
          <w:noProof/>
        </w:rPr>
        <w:tab/>
      </w:r>
      <w:r w:rsidRPr="00923FD1">
        <w:rPr>
          <w:noProof/>
        </w:rPr>
        <w:tab/>
        <w:t>ligeras, y el aire y fuego,</w:t>
      </w:r>
    </w:p>
    <w:p w14:paraId="781D6FDF" w14:textId="77777777" w:rsidR="009949F8" w:rsidRPr="00923FD1" w:rsidRDefault="009949F8" w:rsidP="00BE580B">
      <w:pPr>
        <w:pStyle w:val="Verso"/>
        <w:rPr>
          <w:noProof/>
        </w:rPr>
      </w:pPr>
      <w:r w:rsidRPr="00923FD1">
        <w:rPr>
          <w:noProof/>
        </w:rPr>
        <w:tab/>
      </w:r>
      <w:r w:rsidRPr="00923FD1">
        <w:rPr>
          <w:noProof/>
        </w:rPr>
        <w:tab/>
      </w:r>
      <w:r w:rsidRPr="00923FD1">
        <w:rPr>
          <w:noProof/>
        </w:rPr>
        <w:tab/>
        <w:t>graves y dejar tocarse;</w:t>
      </w:r>
    </w:p>
    <w:p w14:paraId="1C59C1D0" w14:textId="77777777" w:rsidR="009949F8" w:rsidRPr="00923FD1" w:rsidRDefault="009949F8" w:rsidP="00BE580B">
      <w:pPr>
        <w:pStyle w:val="Verso"/>
        <w:rPr>
          <w:noProof/>
        </w:rPr>
      </w:pPr>
      <w:r w:rsidRPr="00923FD1">
        <w:rPr>
          <w:noProof/>
        </w:rPr>
        <w:tab/>
      </w:r>
      <w:r w:rsidRPr="00923FD1">
        <w:rPr>
          <w:noProof/>
        </w:rPr>
        <w:tab/>
      </w:r>
      <w:r w:rsidRPr="00923FD1">
        <w:rPr>
          <w:noProof/>
        </w:rPr>
        <w:tab/>
        <w:t>persuadir a un hombre lego</w:t>
      </w:r>
    </w:p>
    <w:p w14:paraId="3A6D0F85" w14:textId="77777777" w:rsidR="009949F8" w:rsidRPr="00923FD1" w:rsidRDefault="009949F8" w:rsidP="00BE580B">
      <w:pPr>
        <w:pStyle w:val="Verso"/>
        <w:rPr>
          <w:noProof/>
        </w:rPr>
      </w:pPr>
      <w:r w:rsidRPr="00923FD1">
        <w:rPr>
          <w:noProof/>
        </w:rPr>
        <w:tab/>
      </w:r>
      <w:r w:rsidRPr="00923FD1">
        <w:rPr>
          <w:noProof/>
        </w:rPr>
        <w:tab/>
      </w:r>
      <w:r w:rsidRPr="00923FD1">
        <w:rPr>
          <w:noProof/>
        </w:rPr>
        <w:tab/>
        <w:t>con principios de estudiante;</w:t>
      </w:r>
    </w:p>
    <w:p w14:paraId="04F93BAF" w14:textId="70CCBE01" w:rsidR="009949F8" w:rsidRPr="00923FD1" w:rsidRDefault="009949F8" w:rsidP="00BE580B">
      <w:pPr>
        <w:pStyle w:val="Verso"/>
        <w:rPr>
          <w:noProof/>
        </w:rPr>
      </w:pPr>
      <w:r w:rsidRPr="00923FD1">
        <w:rPr>
          <w:noProof/>
        </w:rPr>
        <w:tab/>
      </w:r>
      <w:r w:rsidRPr="00923FD1">
        <w:rPr>
          <w:noProof/>
        </w:rPr>
        <w:tab/>
      </w:r>
      <w:r w:rsidRPr="00923FD1">
        <w:rPr>
          <w:noProof/>
        </w:rPr>
        <w:tab/>
        <w:t>o hacer que mujer con celos,</w:t>
      </w:r>
      <w:r w:rsidRPr="00923FD1">
        <w:rPr>
          <w:noProof/>
        </w:rPr>
        <w:tab/>
      </w:r>
      <w:r w:rsidRPr="00923FD1">
        <w:rPr>
          <w:noProof/>
        </w:rPr>
        <w:tab/>
      </w:r>
      <w:r w:rsidRPr="00923FD1">
        <w:rPr>
          <w:noProof/>
        </w:rPr>
        <w:tab/>
      </w:r>
      <w:r w:rsidRPr="00923FD1">
        <w:rPr>
          <w:noProof/>
        </w:rPr>
        <w:tab/>
      </w:r>
      <w:r w:rsidRPr="00923FD1">
        <w:rPr>
          <w:noProof/>
        </w:rPr>
        <w:tab/>
      </w:r>
    </w:p>
    <w:p w14:paraId="68735E4C" w14:textId="77777777" w:rsidR="009949F8" w:rsidRPr="00923FD1" w:rsidRDefault="009949F8" w:rsidP="00BE580B">
      <w:pPr>
        <w:pStyle w:val="Verso"/>
        <w:rPr>
          <w:noProof/>
        </w:rPr>
      </w:pPr>
      <w:r w:rsidRPr="00923FD1">
        <w:rPr>
          <w:noProof/>
        </w:rPr>
        <w:tab/>
      </w:r>
      <w:r w:rsidRPr="00923FD1">
        <w:rPr>
          <w:noProof/>
        </w:rPr>
        <w:tab/>
      </w:r>
      <w:r w:rsidRPr="00923FD1">
        <w:rPr>
          <w:noProof/>
        </w:rPr>
        <w:tab/>
      </w:r>
      <w:bookmarkStart w:id="43" w:name="_Hlk48836441"/>
      <w:r w:rsidRPr="00923FD1">
        <w:rPr>
          <w:noProof/>
        </w:rPr>
        <w:t>siendo propia</w:t>
      </w:r>
      <w:bookmarkEnd w:id="43"/>
      <w:r w:rsidRPr="00923FD1">
        <w:rPr>
          <w:noProof/>
        </w:rPr>
        <w:t>, sienta y calle,</w:t>
      </w:r>
    </w:p>
    <w:p w14:paraId="2CF56C84" w14:textId="77777777" w:rsidR="009949F8" w:rsidRPr="00923FD1" w:rsidRDefault="009949F8" w:rsidP="00BE580B">
      <w:pPr>
        <w:pStyle w:val="Verso"/>
        <w:rPr>
          <w:noProof/>
        </w:rPr>
      </w:pPr>
      <w:r w:rsidRPr="00923FD1">
        <w:rPr>
          <w:noProof/>
        </w:rPr>
        <w:tab/>
      </w:r>
      <w:r w:rsidRPr="00923FD1">
        <w:rPr>
          <w:noProof/>
        </w:rPr>
        <w:tab/>
      </w:r>
      <w:r w:rsidRPr="00923FD1">
        <w:rPr>
          <w:noProof/>
        </w:rPr>
        <w:tab/>
      </w:r>
      <w:bookmarkStart w:id="44" w:name="_Hlk48835923"/>
      <w:r w:rsidRPr="00923FD1">
        <w:rPr>
          <w:noProof/>
        </w:rPr>
        <w:t>que eternamente</w:t>
      </w:r>
      <w:bookmarkEnd w:id="44"/>
      <w:r w:rsidRPr="00923FD1">
        <w:rPr>
          <w:noProof/>
        </w:rPr>
        <w:t>, Isabel,</w:t>
      </w:r>
    </w:p>
    <w:p w14:paraId="5E50D4CD" w14:textId="77777777" w:rsidR="009949F8" w:rsidRPr="00923FD1" w:rsidRDefault="009949F8" w:rsidP="00BE580B">
      <w:pPr>
        <w:pStyle w:val="Verso"/>
        <w:rPr>
          <w:noProof/>
        </w:rPr>
      </w:pPr>
      <w:r w:rsidRPr="00923FD1">
        <w:rPr>
          <w:noProof/>
        </w:rPr>
        <w:tab/>
      </w:r>
      <w:r w:rsidRPr="00923FD1">
        <w:rPr>
          <w:noProof/>
        </w:rPr>
        <w:tab/>
      </w:r>
      <w:r w:rsidRPr="00923FD1">
        <w:rPr>
          <w:noProof/>
        </w:rPr>
        <w:tab/>
        <w:t>verte, hablarte ni escucharte.</w:t>
      </w:r>
    </w:p>
    <w:p w14:paraId="7F7E1CE7" w14:textId="2427BBF6" w:rsidR="00BE580B" w:rsidRPr="00923FD1" w:rsidRDefault="00BE580B" w:rsidP="00BE580B">
      <w:pPr>
        <w:pStyle w:val="Personaje"/>
        <w:rPr>
          <w:noProof/>
        </w:rPr>
      </w:pPr>
      <w:r w:rsidRPr="00923FD1">
        <w:rPr>
          <w:noProof/>
        </w:rPr>
        <w:t>isabel</w:t>
      </w:r>
    </w:p>
    <w:p w14:paraId="5E0095EF" w14:textId="5F209196" w:rsidR="009949F8" w:rsidRPr="00923FD1" w:rsidRDefault="009949F8" w:rsidP="00BE580B">
      <w:pPr>
        <w:pStyle w:val="Verso"/>
        <w:rPr>
          <w:noProof/>
        </w:rPr>
      </w:pPr>
      <w:r w:rsidRPr="00923FD1">
        <w:rPr>
          <w:noProof/>
        </w:rPr>
        <w:tab/>
      </w:r>
      <w:r w:rsidRPr="00923FD1">
        <w:rPr>
          <w:noProof/>
        </w:rPr>
        <w:tab/>
      </w:r>
      <w:r w:rsidRPr="00923FD1">
        <w:rPr>
          <w:noProof/>
        </w:rPr>
        <w:tab/>
        <w:t>Pues primero, Carlos mío,</w:t>
      </w:r>
    </w:p>
    <w:p w14:paraId="5784ED61" w14:textId="79A2333B" w:rsidR="009949F8" w:rsidRPr="00923FD1" w:rsidRDefault="009949F8" w:rsidP="00BE580B">
      <w:pPr>
        <w:pStyle w:val="Verso"/>
        <w:rPr>
          <w:noProof/>
        </w:rPr>
      </w:pPr>
      <w:r w:rsidRPr="00923FD1">
        <w:rPr>
          <w:noProof/>
        </w:rPr>
        <w:tab/>
      </w:r>
      <w:r w:rsidRPr="00923FD1">
        <w:rPr>
          <w:noProof/>
        </w:rPr>
        <w:tab/>
      </w:r>
      <w:r w:rsidRPr="00923FD1">
        <w:rPr>
          <w:noProof/>
        </w:rPr>
        <w:tab/>
        <w:t>verás que los cielos caen</w:t>
      </w:r>
      <w:r w:rsidRPr="00923FD1">
        <w:rPr>
          <w:noProof/>
        </w:rPr>
        <w:tab/>
      </w:r>
      <w:r w:rsidRPr="00923FD1">
        <w:rPr>
          <w:noProof/>
        </w:rPr>
        <w:tab/>
      </w:r>
      <w:r w:rsidRPr="00923FD1">
        <w:rPr>
          <w:noProof/>
        </w:rPr>
        <w:tab/>
      </w:r>
      <w:r w:rsidRPr="00923FD1">
        <w:rPr>
          <w:noProof/>
        </w:rPr>
        <w:tab/>
      </w:r>
      <w:r w:rsidRPr="00923FD1">
        <w:rPr>
          <w:noProof/>
        </w:rPr>
        <w:tab/>
      </w:r>
    </w:p>
    <w:p w14:paraId="2193903C" w14:textId="77777777" w:rsidR="009949F8" w:rsidRPr="00923FD1" w:rsidRDefault="009949F8" w:rsidP="00BE580B">
      <w:pPr>
        <w:pStyle w:val="Verso"/>
        <w:rPr>
          <w:noProof/>
        </w:rPr>
      </w:pPr>
      <w:r w:rsidRPr="00923FD1">
        <w:rPr>
          <w:noProof/>
        </w:rPr>
        <w:tab/>
      </w:r>
      <w:r w:rsidRPr="00923FD1">
        <w:rPr>
          <w:noProof/>
        </w:rPr>
        <w:tab/>
      </w:r>
      <w:r w:rsidRPr="00923FD1">
        <w:rPr>
          <w:noProof/>
        </w:rPr>
        <w:tab/>
        <w:t>de los polos en que estriban,</w:t>
      </w:r>
    </w:p>
    <w:p w14:paraId="35111A26" w14:textId="77777777" w:rsidR="009949F8" w:rsidRPr="00923FD1" w:rsidRDefault="009949F8" w:rsidP="00BE580B">
      <w:pPr>
        <w:pStyle w:val="Verso"/>
        <w:rPr>
          <w:noProof/>
        </w:rPr>
      </w:pPr>
      <w:r w:rsidRPr="00923FD1">
        <w:rPr>
          <w:noProof/>
        </w:rPr>
        <w:tab/>
      </w:r>
      <w:r w:rsidRPr="00923FD1">
        <w:rPr>
          <w:noProof/>
        </w:rPr>
        <w:tab/>
      </w:r>
      <w:r w:rsidRPr="00923FD1">
        <w:rPr>
          <w:noProof/>
        </w:rPr>
        <w:tab/>
        <w:t>y que junta se deshace</w:t>
      </w:r>
    </w:p>
    <w:p w14:paraId="6C25012A" w14:textId="77777777" w:rsidR="009949F8" w:rsidRPr="00923FD1" w:rsidRDefault="009949F8" w:rsidP="00BE580B">
      <w:pPr>
        <w:pStyle w:val="Verso"/>
        <w:rPr>
          <w:noProof/>
        </w:rPr>
      </w:pPr>
      <w:r w:rsidRPr="00923FD1">
        <w:rPr>
          <w:noProof/>
        </w:rPr>
        <w:tab/>
      </w:r>
      <w:r w:rsidRPr="00923FD1">
        <w:rPr>
          <w:noProof/>
        </w:rPr>
        <w:tab/>
      </w:r>
      <w:r w:rsidRPr="00923FD1">
        <w:rPr>
          <w:noProof/>
        </w:rPr>
        <w:tab/>
        <w:t>su soberana armonía;</w:t>
      </w:r>
    </w:p>
    <w:p w14:paraId="62AA8E88" w14:textId="77777777" w:rsidR="009949F8" w:rsidRPr="00923FD1" w:rsidRDefault="009949F8" w:rsidP="00BE580B">
      <w:pPr>
        <w:pStyle w:val="Verso"/>
        <w:rPr>
          <w:noProof/>
        </w:rPr>
      </w:pPr>
      <w:r w:rsidRPr="00923FD1">
        <w:rPr>
          <w:noProof/>
        </w:rPr>
        <w:tab/>
      </w:r>
      <w:r w:rsidRPr="00923FD1">
        <w:rPr>
          <w:noProof/>
        </w:rPr>
        <w:tab/>
      </w:r>
      <w:r w:rsidRPr="00923FD1">
        <w:rPr>
          <w:noProof/>
        </w:rPr>
        <w:tab/>
        <w:t>y verás que dos amantes,</w:t>
      </w:r>
    </w:p>
    <w:p w14:paraId="442AF55C" w14:textId="5E945CD6" w:rsidR="009949F8" w:rsidRPr="00923FD1" w:rsidRDefault="009949F8" w:rsidP="00BE580B">
      <w:pPr>
        <w:pStyle w:val="Verso"/>
        <w:rPr>
          <w:noProof/>
        </w:rPr>
      </w:pPr>
      <w:r w:rsidRPr="00923FD1">
        <w:rPr>
          <w:noProof/>
        </w:rPr>
        <w:tab/>
      </w:r>
      <w:r w:rsidRPr="00923FD1">
        <w:rPr>
          <w:noProof/>
        </w:rPr>
        <w:tab/>
      </w:r>
      <w:r w:rsidRPr="00923FD1">
        <w:rPr>
          <w:noProof/>
        </w:rPr>
        <w:tab/>
        <w:t>cuando juraron no verse,</w:t>
      </w:r>
      <w:r w:rsidRPr="00923FD1">
        <w:rPr>
          <w:noProof/>
        </w:rPr>
        <w:tab/>
      </w:r>
      <w:r w:rsidRPr="00923FD1">
        <w:rPr>
          <w:noProof/>
        </w:rPr>
        <w:tab/>
      </w:r>
      <w:r w:rsidRPr="00923FD1">
        <w:rPr>
          <w:noProof/>
        </w:rPr>
        <w:tab/>
      </w:r>
      <w:r w:rsidRPr="00923FD1">
        <w:rPr>
          <w:noProof/>
        </w:rPr>
        <w:tab/>
      </w:r>
      <w:r w:rsidRPr="00923FD1">
        <w:rPr>
          <w:noProof/>
        </w:rPr>
        <w:tab/>
      </w:r>
    </w:p>
    <w:p w14:paraId="3F13B139" w14:textId="77777777" w:rsidR="009949F8" w:rsidRPr="00923FD1" w:rsidRDefault="009949F8" w:rsidP="00BE580B">
      <w:pPr>
        <w:pStyle w:val="Verso"/>
        <w:rPr>
          <w:noProof/>
        </w:rPr>
      </w:pPr>
      <w:r w:rsidRPr="00923FD1">
        <w:rPr>
          <w:noProof/>
        </w:rPr>
        <w:tab/>
      </w:r>
      <w:r w:rsidRPr="00923FD1">
        <w:rPr>
          <w:noProof/>
        </w:rPr>
        <w:tab/>
      </w:r>
      <w:r w:rsidRPr="00923FD1">
        <w:rPr>
          <w:noProof/>
        </w:rPr>
        <w:tab/>
        <w:t>dejen de verse y de hablarse;</w:t>
      </w:r>
    </w:p>
    <w:p w14:paraId="7182B9A3" w14:textId="77777777" w:rsidR="009949F8" w:rsidRPr="00923FD1" w:rsidRDefault="009949F8" w:rsidP="00BE580B">
      <w:pPr>
        <w:pStyle w:val="Verso"/>
        <w:rPr>
          <w:noProof/>
        </w:rPr>
      </w:pPr>
      <w:r w:rsidRPr="00923FD1">
        <w:rPr>
          <w:noProof/>
        </w:rPr>
        <w:tab/>
      </w:r>
      <w:r w:rsidRPr="00923FD1">
        <w:rPr>
          <w:noProof/>
        </w:rPr>
        <w:tab/>
      </w:r>
      <w:r w:rsidRPr="00923FD1">
        <w:rPr>
          <w:noProof/>
        </w:rPr>
        <w:tab/>
        <w:t>primero los elementos</w:t>
      </w:r>
    </w:p>
    <w:p w14:paraId="3F188B90" w14:textId="77777777" w:rsidR="009949F8" w:rsidRPr="00923FD1" w:rsidRDefault="009949F8" w:rsidP="00BE580B">
      <w:pPr>
        <w:pStyle w:val="Verso"/>
        <w:rPr>
          <w:noProof/>
        </w:rPr>
      </w:pPr>
      <w:r w:rsidRPr="00923FD1">
        <w:rPr>
          <w:noProof/>
        </w:rPr>
        <w:tab/>
      </w:r>
      <w:r w:rsidRPr="00923FD1">
        <w:rPr>
          <w:noProof/>
        </w:rPr>
        <w:tab/>
      </w:r>
      <w:r w:rsidRPr="00923FD1">
        <w:rPr>
          <w:noProof/>
        </w:rPr>
        <w:tab/>
        <w:t>firmarán eternas paces,</w:t>
      </w:r>
    </w:p>
    <w:p w14:paraId="2BAEFC24" w14:textId="77777777" w:rsidR="009949F8" w:rsidRPr="00923FD1" w:rsidRDefault="009949F8" w:rsidP="00BE580B">
      <w:pPr>
        <w:pStyle w:val="Verso"/>
        <w:rPr>
          <w:noProof/>
        </w:rPr>
      </w:pPr>
      <w:r w:rsidRPr="00923FD1">
        <w:rPr>
          <w:noProof/>
        </w:rPr>
        <w:tab/>
      </w:r>
      <w:r w:rsidRPr="00923FD1">
        <w:rPr>
          <w:noProof/>
        </w:rPr>
        <w:tab/>
      </w:r>
      <w:r w:rsidRPr="00923FD1">
        <w:rPr>
          <w:noProof/>
        </w:rPr>
        <w:tab/>
        <w:t>tendrá el infierno alegría</w:t>
      </w:r>
    </w:p>
    <w:p w14:paraId="730BA8F9" w14:textId="7CBA6810" w:rsidR="009949F8" w:rsidRPr="00923FD1" w:rsidRDefault="009949F8" w:rsidP="00BE580B">
      <w:pPr>
        <w:pStyle w:val="Verso"/>
        <w:rPr>
          <w:noProof/>
        </w:rPr>
      </w:pPr>
      <w:r w:rsidRPr="00923FD1">
        <w:rPr>
          <w:noProof/>
        </w:rPr>
        <w:tab/>
      </w:r>
      <w:r w:rsidRPr="00923FD1">
        <w:rPr>
          <w:noProof/>
        </w:rPr>
        <w:tab/>
      </w:r>
      <w:r w:rsidRPr="00923FD1">
        <w:rPr>
          <w:noProof/>
        </w:rPr>
        <w:tab/>
        <w:t>y será a un discreto fácil</w:t>
      </w:r>
      <w:r w:rsidRPr="00923FD1">
        <w:rPr>
          <w:noProof/>
        </w:rPr>
        <w:tab/>
      </w:r>
      <w:r w:rsidRPr="00923FD1">
        <w:rPr>
          <w:noProof/>
        </w:rPr>
        <w:tab/>
      </w:r>
      <w:r w:rsidRPr="00923FD1">
        <w:rPr>
          <w:noProof/>
        </w:rPr>
        <w:tab/>
      </w:r>
      <w:r w:rsidRPr="00923FD1">
        <w:rPr>
          <w:noProof/>
        </w:rPr>
        <w:tab/>
      </w:r>
      <w:r w:rsidRPr="00923FD1">
        <w:rPr>
          <w:noProof/>
        </w:rPr>
        <w:tab/>
      </w:r>
    </w:p>
    <w:p w14:paraId="215E45A1" w14:textId="77777777" w:rsidR="009949F8" w:rsidRPr="00923FD1" w:rsidRDefault="009949F8" w:rsidP="00BE580B">
      <w:pPr>
        <w:pStyle w:val="Verso"/>
        <w:rPr>
          <w:noProof/>
        </w:rPr>
      </w:pPr>
      <w:r w:rsidRPr="00923FD1">
        <w:rPr>
          <w:noProof/>
        </w:rPr>
        <w:tab/>
      </w:r>
      <w:r w:rsidRPr="00923FD1">
        <w:rPr>
          <w:noProof/>
        </w:rPr>
        <w:tab/>
      </w:r>
      <w:r w:rsidRPr="00923FD1">
        <w:rPr>
          <w:noProof/>
        </w:rPr>
        <w:tab/>
        <w:t>sufrir un necio, que yo</w:t>
      </w:r>
    </w:p>
    <w:p w14:paraId="3999BE35" w14:textId="3B356C6A" w:rsidR="009949F8" w:rsidRPr="00923FD1" w:rsidRDefault="009949F8" w:rsidP="003E5DB6">
      <w:pPr>
        <w:pStyle w:val="Verso"/>
        <w:rPr>
          <w:noProof/>
        </w:rPr>
      </w:pPr>
      <w:r w:rsidRPr="00923FD1">
        <w:rPr>
          <w:noProof/>
        </w:rPr>
        <w:tab/>
      </w:r>
      <w:r w:rsidRPr="00923FD1">
        <w:rPr>
          <w:noProof/>
        </w:rPr>
        <w:tab/>
      </w:r>
      <w:r w:rsidRPr="00923FD1">
        <w:rPr>
          <w:noProof/>
        </w:rPr>
        <w:tab/>
        <w:t>pueda dejar de adorarte.</w:t>
      </w:r>
    </w:p>
    <w:p w14:paraId="5A22D54A" w14:textId="77777777" w:rsidR="009949F8" w:rsidRPr="00923FD1" w:rsidRDefault="009949F8" w:rsidP="003E5DB6">
      <w:pPr>
        <w:pStyle w:val="Acot"/>
        <w:rPr>
          <w:noProof/>
        </w:rPr>
      </w:pPr>
      <w:r w:rsidRPr="00923FD1">
        <w:rPr>
          <w:noProof/>
        </w:rPr>
        <w:t>@Vanse</w:t>
      </w:r>
    </w:p>
    <w:p w14:paraId="4F898A50" w14:textId="77777777" w:rsidR="00B55FE7" w:rsidRPr="00923FD1" w:rsidRDefault="00B55FE7" w:rsidP="00B55FE7">
      <w:pPr>
        <w:pStyle w:val="Acto"/>
        <w:rPr>
          <w:noProof/>
        </w:rPr>
      </w:pPr>
      <w:r w:rsidRPr="00923FD1">
        <w:rPr>
          <w:noProof/>
        </w:rPr>
        <w:t>acto segundo</w:t>
      </w:r>
    </w:p>
    <w:p w14:paraId="6A8C1200" w14:textId="77777777" w:rsidR="00B55FE7" w:rsidRPr="00923FD1" w:rsidRDefault="00B55FE7" w:rsidP="00B55FE7">
      <w:pPr>
        <w:spacing w:after="0" w:line="240" w:lineRule="auto"/>
        <w:jc w:val="center"/>
        <w:rPr>
          <w:rFonts w:ascii="Garamond" w:hAnsi="Garamond" w:cs="Times New Roman"/>
          <w:smallCaps/>
          <w:noProof/>
          <w:sz w:val="24"/>
          <w:szCs w:val="24"/>
        </w:rPr>
      </w:pPr>
    </w:p>
    <w:p w14:paraId="1A9B7C45" w14:textId="77777777" w:rsidR="00B55FE7" w:rsidRPr="00923FD1" w:rsidRDefault="00B55FE7" w:rsidP="00B55FE7">
      <w:pPr>
        <w:pStyle w:val="Acot"/>
        <w:rPr>
          <w:noProof/>
        </w:rPr>
      </w:pPr>
      <w:r w:rsidRPr="00923FD1">
        <w:rPr>
          <w:noProof/>
        </w:rPr>
        <w:lastRenderedPageBreak/>
        <w:t>Salen Isabel y Feliciano, viejo, su tío</w:t>
      </w:r>
    </w:p>
    <w:p w14:paraId="59FB169E" w14:textId="77777777" w:rsidR="00B55FE7" w:rsidRPr="00923FD1" w:rsidRDefault="00B55FE7" w:rsidP="00B55FE7">
      <w:pPr>
        <w:spacing w:after="0" w:line="240" w:lineRule="auto"/>
        <w:jc w:val="center"/>
        <w:rPr>
          <w:rFonts w:ascii="Garamond" w:hAnsi="Garamond" w:cs="Times New Roman"/>
          <w:noProof/>
          <w:sz w:val="24"/>
          <w:szCs w:val="24"/>
        </w:rPr>
      </w:pPr>
    </w:p>
    <w:p w14:paraId="1498A46A" w14:textId="3B6C4FA5" w:rsidR="00B55FE7" w:rsidRPr="00923FD1" w:rsidRDefault="00B55FE7" w:rsidP="00B55FE7">
      <w:pPr>
        <w:pStyle w:val="Personaje"/>
        <w:rPr>
          <w:noProof/>
        </w:rPr>
      </w:pPr>
      <w:r w:rsidRPr="00923FD1">
        <w:rPr>
          <w:noProof/>
        </w:rPr>
        <w:t>feliciano</w:t>
      </w:r>
    </w:p>
    <w:p w14:paraId="4538358C" w14:textId="3917CE41" w:rsidR="00B55FE7" w:rsidRPr="00923FD1" w:rsidRDefault="00B55FE7" w:rsidP="00B55FE7">
      <w:pPr>
        <w:rPr>
          <w:rFonts w:ascii="Garamond" w:hAnsi="Garamond"/>
        </w:rPr>
      </w:pPr>
      <w:r w:rsidRPr="00923FD1">
        <w:rPr>
          <w:rFonts w:ascii="Garamond" w:hAnsi="Garamond"/>
        </w:rPr>
        <w:t>$redondillas</w:t>
      </w:r>
    </w:p>
    <w:p w14:paraId="109F840B" w14:textId="4216A109" w:rsidR="00B55FE7" w:rsidRPr="00923FD1" w:rsidRDefault="00B55FE7" w:rsidP="00B55FE7">
      <w:pPr>
        <w:pStyle w:val="Verso"/>
        <w:rPr>
          <w:noProof/>
        </w:rPr>
      </w:pPr>
      <w:r w:rsidRPr="00923FD1">
        <w:rPr>
          <w:noProof/>
        </w:rPr>
        <w:tab/>
      </w:r>
      <w:r w:rsidRPr="00923FD1">
        <w:rPr>
          <w:noProof/>
        </w:rPr>
        <w:tab/>
        <w:t xml:space="preserve">  </w:t>
      </w:r>
      <w:r w:rsidRPr="00923FD1">
        <w:rPr>
          <w:noProof/>
        </w:rPr>
        <w:tab/>
        <w:t>Años ha que deseaba</w:t>
      </w:r>
    </w:p>
    <w:p w14:paraId="529948E7"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ver a </w:t>
      </w:r>
      <w:bookmarkStart w:id="45" w:name="_Hlk48913564"/>
      <w:r w:rsidRPr="00923FD1">
        <w:rPr>
          <w:noProof/>
        </w:rPr>
        <w:t>tu padre y mi hermano</w:t>
      </w:r>
      <w:bookmarkEnd w:id="45"/>
      <w:r w:rsidRPr="00923FD1">
        <w:rPr>
          <w:noProof/>
        </w:rPr>
        <w:t>.</w:t>
      </w:r>
    </w:p>
    <w:p w14:paraId="569C0AAE" w14:textId="3B52A860" w:rsidR="00B55FE7" w:rsidRPr="00923FD1" w:rsidRDefault="00B55FE7" w:rsidP="00B55FE7">
      <w:pPr>
        <w:pStyle w:val="Personaje"/>
        <w:rPr>
          <w:noProof/>
        </w:rPr>
      </w:pPr>
      <w:r w:rsidRPr="00923FD1">
        <w:rPr>
          <w:noProof/>
        </w:rPr>
        <w:t>isabel</w:t>
      </w:r>
    </w:p>
    <w:p w14:paraId="5D8E9484" w14:textId="1637245A" w:rsidR="00B55FE7" w:rsidRPr="00923FD1" w:rsidRDefault="00B55FE7" w:rsidP="00C8143A">
      <w:pPr>
        <w:pStyle w:val="Verso"/>
        <w:rPr>
          <w:noProof/>
        </w:rPr>
      </w:pPr>
      <w:r w:rsidRPr="00923FD1">
        <w:rPr>
          <w:noProof/>
        </w:rPr>
        <w:tab/>
      </w:r>
      <w:r w:rsidRPr="00923FD1">
        <w:rPr>
          <w:noProof/>
        </w:rPr>
        <w:tab/>
      </w:r>
      <w:r w:rsidRPr="00923FD1">
        <w:rPr>
          <w:noProof/>
        </w:rPr>
        <w:tab/>
        <w:t>Murió, señor Feliciano,</w:t>
      </w:r>
      <w:r w:rsidRPr="00923FD1">
        <w:rPr>
          <w:noProof/>
        </w:rPr>
        <w:tab/>
      </w:r>
      <w:r w:rsidRPr="00923FD1">
        <w:rPr>
          <w:noProof/>
        </w:rPr>
        <w:tab/>
      </w:r>
      <w:r w:rsidRPr="00923FD1">
        <w:rPr>
          <w:noProof/>
        </w:rPr>
        <w:tab/>
      </w:r>
      <w:r w:rsidRPr="00923FD1">
        <w:rPr>
          <w:noProof/>
        </w:rPr>
        <w:tab/>
      </w:r>
      <w:r w:rsidRPr="00923FD1">
        <w:rPr>
          <w:noProof/>
        </w:rPr>
        <w:tab/>
      </w:r>
    </w:p>
    <w:p w14:paraId="41E47A8C" w14:textId="77777777" w:rsidR="00B55FE7" w:rsidRPr="00923FD1" w:rsidRDefault="00B55FE7" w:rsidP="00B55FE7">
      <w:pPr>
        <w:pStyle w:val="Verso"/>
        <w:rPr>
          <w:noProof/>
        </w:rPr>
      </w:pPr>
      <w:r w:rsidRPr="00923FD1">
        <w:rPr>
          <w:noProof/>
        </w:rPr>
        <w:tab/>
      </w:r>
      <w:r w:rsidRPr="00923FD1">
        <w:rPr>
          <w:noProof/>
        </w:rPr>
        <w:tab/>
      </w:r>
      <w:r w:rsidRPr="00923FD1">
        <w:rPr>
          <w:noProof/>
        </w:rPr>
        <w:tab/>
        <w:t>quien vida y honor me daba.</w:t>
      </w:r>
    </w:p>
    <w:p w14:paraId="753E2A97"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  Quedaron mis esperanzas,</w:t>
      </w:r>
    </w:p>
    <w:p w14:paraId="6CF4EBF9" w14:textId="77777777" w:rsidR="00B55FE7" w:rsidRPr="00923FD1" w:rsidRDefault="00B55FE7" w:rsidP="00B55FE7">
      <w:pPr>
        <w:pStyle w:val="Verso"/>
        <w:rPr>
          <w:noProof/>
        </w:rPr>
      </w:pPr>
      <w:r w:rsidRPr="00923FD1">
        <w:rPr>
          <w:noProof/>
        </w:rPr>
        <w:tab/>
      </w:r>
      <w:r w:rsidRPr="00923FD1">
        <w:rPr>
          <w:noProof/>
        </w:rPr>
        <w:tab/>
      </w:r>
      <w:r w:rsidRPr="00923FD1">
        <w:rPr>
          <w:noProof/>
        </w:rPr>
        <w:tab/>
        <w:t>rota su firme coluna,</w:t>
      </w:r>
    </w:p>
    <w:p w14:paraId="0B0D98E2" w14:textId="77777777" w:rsidR="00B55FE7" w:rsidRPr="00923FD1" w:rsidRDefault="00B55FE7" w:rsidP="00B55FE7">
      <w:pPr>
        <w:pStyle w:val="Verso"/>
        <w:rPr>
          <w:noProof/>
        </w:rPr>
      </w:pPr>
      <w:r w:rsidRPr="00923FD1">
        <w:rPr>
          <w:noProof/>
        </w:rPr>
        <w:tab/>
      </w:r>
      <w:r w:rsidRPr="00923FD1">
        <w:rPr>
          <w:noProof/>
        </w:rPr>
        <w:tab/>
      </w:r>
      <w:r w:rsidRPr="00923FD1">
        <w:rPr>
          <w:noProof/>
        </w:rPr>
        <w:tab/>
        <w:t>a discreción de Fortuna,</w:t>
      </w:r>
    </w:p>
    <w:p w14:paraId="23AEDF75" w14:textId="5C7A51F5" w:rsidR="00B55FE7" w:rsidRPr="00923FD1" w:rsidRDefault="00B55FE7" w:rsidP="00B55FE7">
      <w:pPr>
        <w:pStyle w:val="Verso"/>
        <w:rPr>
          <w:noProof/>
        </w:rPr>
      </w:pPr>
      <w:r w:rsidRPr="00923FD1">
        <w:rPr>
          <w:noProof/>
        </w:rPr>
        <w:tab/>
      </w:r>
      <w:r w:rsidRPr="00923FD1">
        <w:rPr>
          <w:noProof/>
        </w:rPr>
        <w:tab/>
      </w:r>
      <w:r w:rsidRPr="00923FD1">
        <w:rPr>
          <w:noProof/>
        </w:rPr>
        <w:tab/>
        <w:t>mujer en hacer mudanzas.</w:t>
      </w:r>
      <w:r w:rsidRPr="00923FD1">
        <w:rPr>
          <w:noProof/>
        </w:rPr>
        <w:tab/>
      </w:r>
      <w:r w:rsidRPr="00923FD1">
        <w:rPr>
          <w:noProof/>
        </w:rPr>
        <w:tab/>
      </w:r>
      <w:r w:rsidRPr="00923FD1">
        <w:rPr>
          <w:noProof/>
        </w:rPr>
        <w:tab/>
      </w:r>
      <w:r w:rsidRPr="00923FD1">
        <w:rPr>
          <w:noProof/>
        </w:rPr>
        <w:tab/>
      </w:r>
      <w:r w:rsidRPr="00923FD1">
        <w:rPr>
          <w:noProof/>
        </w:rPr>
        <w:tab/>
      </w:r>
    </w:p>
    <w:p w14:paraId="06BF5EAE"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  Aunque en las que vengo a ver</w:t>
      </w:r>
    </w:p>
    <w:p w14:paraId="769FDE26" w14:textId="77777777" w:rsidR="00B55FE7" w:rsidRPr="00923FD1" w:rsidRDefault="00B55FE7" w:rsidP="00B55FE7">
      <w:pPr>
        <w:pStyle w:val="Verso"/>
        <w:rPr>
          <w:noProof/>
        </w:rPr>
      </w:pPr>
      <w:r w:rsidRPr="00923FD1">
        <w:rPr>
          <w:noProof/>
        </w:rPr>
        <w:tab/>
      </w:r>
      <w:r w:rsidRPr="00923FD1">
        <w:rPr>
          <w:noProof/>
        </w:rPr>
        <w:tab/>
      </w:r>
      <w:r w:rsidRPr="00923FD1">
        <w:rPr>
          <w:noProof/>
        </w:rPr>
        <w:tab/>
        <w:t>en mi desdicha y pobreza,</w:t>
      </w:r>
    </w:p>
    <w:p w14:paraId="6E1A46B2" w14:textId="77777777" w:rsidR="00B55FE7" w:rsidRPr="00923FD1" w:rsidRDefault="00B55FE7" w:rsidP="00B55FE7">
      <w:pPr>
        <w:pStyle w:val="Verso"/>
        <w:rPr>
          <w:noProof/>
        </w:rPr>
      </w:pPr>
      <w:r w:rsidRPr="00923FD1">
        <w:rPr>
          <w:noProof/>
        </w:rPr>
        <w:tab/>
      </w:r>
      <w:r w:rsidRPr="00923FD1">
        <w:rPr>
          <w:noProof/>
        </w:rPr>
        <w:tab/>
      </w:r>
      <w:r w:rsidRPr="00923FD1">
        <w:rPr>
          <w:noProof/>
        </w:rPr>
        <w:tab/>
        <w:t>tanta ha sido mi firmeza</w:t>
      </w:r>
    </w:p>
    <w:p w14:paraId="01171447" w14:textId="77777777" w:rsidR="00B55FE7" w:rsidRPr="00923FD1" w:rsidRDefault="00B55FE7" w:rsidP="00B55FE7">
      <w:pPr>
        <w:pStyle w:val="Verso"/>
        <w:rPr>
          <w:noProof/>
        </w:rPr>
      </w:pPr>
      <w:r w:rsidRPr="00923FD1">
        <w:rPr>
          <w:noProof/>
        </w:rPr>
        <w:tab/>
      </w:r>
      <w:r w:rsidRPr="00923FD1">
        <w:rPr>
          <w:noProof/>
        </w:rPr>
        <w:tab/>
      </w:r>
      <w:r w:rsidRPr="00923FD1">
        <w:rPr>
          <w:noProof/>
        </w:rPr>
        <w:tab/>
      </w:r>
      <w:bookmarkStart w:id="46" w:name="_Hlk48916335"/>
      <w:r w:rsidRPr="00923FD1">
        <w:rPr>
          <w:noProof/>
        </w:rPr>
        <w:t>que no parezco mujer</w:t>
      </w:r>
      <w:bookmarkEnd w:id="46"/>
      <w:r w:rsidRPr="00923FD1">
        <w:rPr>
          <w:noProof/>
        </w:rPr>
        <w:t>.</w:t>
      </w:r>
    </w:p>
    <w:p w14:paraId="26C88DFB" w14:textId="76FB902D" w:rsidR="00B55FE7" w:rsidRPr="00923FD1" w:rsidRDefault="00B55FE7" w:rsidP="00B55FE7">
      <w:pPr>
        <w:pStyle w:val="Personaje"/>
        <w:rPr>
          <w:noProof/>
        </w:rPr>
      </w:pPr>
      <w:r w:rsidRPr="00923FD1">
        <w:rPr>
          <w:noProof/>
        </w:rPr>
        <w:t>feliciano</w:t>
      </w:r>
    </w:p>
    <w:p w14:paraId="6D7193C6" w14:textId="5BA705DC" w:rsidR="00B55FE7" w:rsidRPr="00923FD1" w:rsidRDefault="00B55FE7" w:rsidP="00B55FE7">
      <w:pPr>
        <w:pStyle w:val="Verso"/>
        <w:rPr>
          <w:noProof/>
        </w:rPr>
      </w:pPr>
      <w:r w:rsidRPr="00923FD1">
        <w:rPr>
          <w:noProof/>
        </w:rPr>
        <w:tab/>
      </w:r>
      <w:r w:rsidRPr="00923FD1">
        <w:rPr>
          <w:noProof/>
        </w:rPr>
        <w:tab/>
      </w:r>
      <w:r w:rsidRPr="00923FD1">
        <w:rPr>
          <w:noProof/>
        </w:rPr>
        <w:tab/>
        <w:t xml:space="preserve">  ¿Tan necesitada estás?</w:t>
      </w:r>
      <w:r w:rsidRPr="00923FD1">
        <w:rPr>
          <w:noProof/>
        </w:rPr>
        <w:tab/>
      </w:r>
      <w:r w:rsidRPr="00923FD1">
        <w:rPr>
          <w:noProof/>
        </w:rPr>
        <w:tab/>
      </w:r>
      <w:r w:rsidRPr="00923FD1">
        <w:rPr>
          <w:noProof/>
        </w:rPr>
        <w:tab/>
      </w:r>
      <w:r w:rsidRPr="00923FD1">
        <w:rPr>
          <w:noProof/>
        </w:rPr>
        <w:tab/>
      </w:r>
      <w:r w:rsidRPr="00923FD1">
        <w:rPr>
          <w:noProof/>
        </w:rPr>
        <w:tab/>
      </w:r>
    </w:p>
    <w:p w14:paraId="08A24BAB" w14:textId="553D8F86" w:rsidR="00B55FE7" w:rsidRPr="00923FD1" w:rsidRDefault="00B55FE7" w:rsidP="00B55FE7">
      <w:pPr>
        <w:pStyle w:val="Personaje"/>
        <w:rPr>
          <w:noProof/>
        </w:rPr>
      </w:pPr>
      <w:r w:rsidRPr="00923FD1">
        <w:rPr>
          <w:noProof/>
        </w:rPr>
        <w:t>isabel</w:t>
      </w:r>
    </w:p>
    <w:p w14:paraId="393F04AC" w14:textId="2DE0156A" w:rsidR="00B55FE7" w:rsidRPr="00923FD1" w:rsidRDefault="00B55FE7" w:rsidP="00B55FE7">
      <w:pPr>
        <w:pStyle w:val="Verso"/>
        <w:rPr>
          <w:noProof/>
        </w:rPr>
      </w:pPr>
      <w:r w:rsidRPr="00923FD1">
        <w:rPr>
          <w:noProof/>
        </w:rPr>
        <w:tab/>
      </w:r>
      <w:r w:rsidRPr="00923FD1">
        <w:rPr>
          <w:noProof/>
        </w:rPr>
        <w:tab/>
      </w:r>
      <w:r w:rsidRPr="00923FD1">
        <w:rPr>
          <w:noProof/>
        </w:rPr>
        <w:tab/>
        <w:t>Tanto, que solo, señor,</w:t>
      </w:r>
    </w:p>
    <w:p w14:paraId="41A31586" w14:textId="77777777" w:rsidR="00B55FE7" w:rsidRPr="00923FD1" w:rsidRDefault="00B55FE7" w:rsidP="00B55FE7">
      <w:pPr>
        <w:pStyle w:val="Verso"/>
        <w:rPr>
          <w:noProof/>
        </w:rPr>
      </w:pPr>
      <w:r w:rsidRPr="00923FD1">
        <w:rPr>
          <w:noProof/>
        </w:rPr>
        <w:tab/>
      </w:r>
      <w:r w:rsidRPr="00923FD1">
        <w:rPr>
          <w:noProof/>
        </w:rPr>
        <w:tab/>
      </w:r>
      <w:r w:rsidRPr="00923FD1">
        <w:rPr>
          <w:noProof/>
        </w:rPr>
        <w:tab/>
        <w:t>me sustenta mi labor,</w:t>
      </w:r>
    </w:p>
    <w:p w14:paraId="287D83C2" w14:textId="77777777" w:rsidR="00B55FE7" w:rsidRPr="00923FD1" w:rsidRDefault="00B55FE7" w:rsidP="00B55FE7">
      <w:pPr>
        <w:pStyle w:val="Verso"/>
        <w:rPr>
          <w:noProof/>
        </w:rPr>
      </w:pPr>
      <w:r w:rsidRPr="00923FD1">
        <w:rPr>
          <w:noProof/>
        </w:rPr>
        <w:tab/>
      </w:r>
      <w:r w:rsidRPr="00923FD1">
        <w:rPr>
          <w:noProof/>
        </w:rPr>
        <w:tab/>
      </w:r>
      <w:r w:rsidRPr="00923FD1">
        <w:rPr>
          <w:noProof/>
        </w:rPr>
        <w:tab/>
        <w:t>que después de Dios no hay más.</w:t>
      </w:r>
    </w:p>
    <w:p w14:paraId="65720E8D" w14:textId="63A5315B" w:rsidR="00B55FE7" w:rsidRPr="00923FD1" w:rsidRDefault="00B55FE7" w:rsidP="00B55FE7">
      <w:pPr>
        <w:pStyle w:val="Personaje"/>
        <w:rPr>
          <w:noProof/>
        </w:rPr>
      </w:pPr>
      <w:r w:rsidRPr="00923FD1">
        <w:rPr>
          <w:noProof/>
        </w:rPr>
        <w:t>feliciano</w:t>
      </w:r>
    </w:p>
    <w:p w14:paraId="7234674A" w14:textId="3FB55324" w:rsidR="00B55FE7" w:rsidRPr="00923FD1" w:rsidRDefault="00B55FE7" w:rsidP="00B55FE7">
      <w:pPr>
        <w:pStyle w:val="Verso"/>
        <w:rPr>
          <w:noProof/>
        </w:rPr>
      </w:pPr>
      <w:r w:rsidRPr="00923FD1">
        <w:rPr>
          <w:noProof/>
        </w:rPr>
        <w:tab/>
      </w:r>
      <w:r w:rsidRPr="00923FD1">
        <w:rPr>
          <w:noProof/>
        </w:rPr>
        <w:tab/>
        <w:t xml:space="preserve">  </w:t>
      </w:r>
      <w:r w:rsidRPr="00923FD1">
        <w:rPr>
          <w:noProof/>
        </w:rPr>
        <w:tab/>
        <w:t>Desde el valle de Carriedo,</w:t>
      </w:r>
    </w:p>
    <w:p w14:paraId="5F6B7C77" w14:textId="3198AB4E" w:rsidR="00B55FE7" w:rsidRPr="00923FD1" w:rsidRDefault="00B55FE7" w:rsidP="00B55FE7">
      <w:pPr>
        <w:pStyle w:val="Verso"/>
        <w:rPr>
          <w:noProof/>
        </w:rPr>
      </w:pPr>
      <w:r w:rsidRPr="00923FD1">
        <w:rPr>
          <w:noProof/>
        </w:rPr>
        <w:tab/>
      </w:r>
      <w:r w:rsidRPr="00923FD1">
        <w:rPr>
          <w:noProof/>
        </w:rPr>
        <w:tab/>
      </w:r>
      <w:r w:rsidRPr="00923FD1">
        <w:rPr>
          <w:noProof/>
        </w:rPr>
        <w:tab/>
      </w:r>
      <w:bookmarkStart w:id="47" w:name="_Hlk48920048"/>
      <w:r w:rsidRPr="00923FD1">
        <w:rPr>
          <w:noProof/>
        </w:rPr>
        <w:t>montaña limpia y leal</w:t>
      </w:r>
      <w:bookmarkEnd w:id="47"/>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3992C15D" w14:textId="77777777" w:rsidR="00B55FE7" w:rsidRPr="00923FD1" w:rsidRDefault="00B55FE7" w:rsidP="00B55FE7">
      <w:pPr>
        <w:pStyle w:val="Verso"/>
        <w:rPr>
          <w:noProof/>
        </w:rPr>
      </w:pPr>
      <w:r w:rsidRPr="00923FD1">
        <w:rPr>
          <w:noProof/>
        </w:rPr>
        <w:tab/>
      </w:r>
      <w:r w:rsidRPr="00923FD1">
        <w:rPr>
          <w:noProof/>
        </w:rPr>
        <w:tab/>
      </w:r>
      <w:r w:rsidRPr="00923FD1">
        <w:rPr>
          <w:noProof/>
        </w:rPr>
        <w:tab/>
        <w:t>de donde era natural,</w:t>
      </w:r>
    </w:p>
    <w:p w14:paraId="4E10E859" w14:textId="77777777" w:rsidR="00B55FE7" w:rsidRPr="00923FD1" w:rsidRDefault="00B55FE7" w:rsidP="00B55FE7">
      <w:pPr>
        <w:pStyle w:val="Verso"/>
        <w:rPr>
          <w:noProof/>
        </w:rPr>
      </w:pPr>
      <w:r w:rsidRPr="00923FD1">
        <w:rPr>
          <w:noProof/>
        </w:rPr>
        <w:tab/>
      </w:r>
      <w:r w:rsidRPr="00923FD1">
        <w:rPr>
          <w:noProof/>
        </w:rPr>
        <w:tab/>
      </w:r>
      <w:r w:rsidRPr="00923FD1">
        <w:rPr>
          <w:noProof/>
        </w:rPr>
        <w:tab/>
        <w:t>tu padre vino a Toledo.</w:t>
      </w:r>
    </w:p>
    <w:p w14:paraId="79AE76D2"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  Quedé yo allí, y estos años</w:t>
      </w:r>
    </w:p>
    <w:p w14:paraId="351143FC" w14:textId="77777777" w:rsidR="00B55FE7" w:rsidRPr="00923FD1" w:rsidRDefault="00B55FE7" w:rsidP="00B55FE7">
      <w:pPr>
        <w:pStyle w:val="Verso"/>
        <w:rPr>
          <w:noProof/>
        </w:rPr>
      </w:pPr>
      <w:r w:rsidRPr="00923FD1">
        <w:rPr>
          <w:noProof/>
        </w:rPr>
        <w:lastRenderedPageBreak/>
        <w:tab/>
      </w:r>
      <w:r w:rsidRPr="00923FD1">
        <w:rPr>
          <w:noProof/>
        </w:rPr>
        <w:tab/>
      </w:r>
      <w:r w:rsidRPr="00923FD1">
        <w:rPr>
          <w:noProof/>
        </w:rPr>
        <w:tab/>
        <w:t>tan mal de hacienda me fue</w:t>
      </w:r>
    </w:p>
    <w:p w14:paraId="7269F163" w14:textId="48F095C5" w:rsidR="00B55FE7" w:rsidRPr="00923FD1" w:rsidRDefault="00B55FE7" w:rsidP="00B55FE7">
      <w:pPr>
        <w:pStyle w:val="Verso"/>
        <w:rPr>
          <w:noProof/>
        </w:rPr>
      </w:pPr>
      <w:r w:rsidRPr="00923FD1">
        <w:rPr>
          <w:noProof/>
        </w:rPr>
        <w:tab/>
      </w:r>
      <w:r w:rsidRPr="00923FD1">
        <w:rPr>
          <w:noProof/>
        </w:rPr>
        <w:tab/>
      </w:r>
      <w:r w:rsidRPr="00923FD1">
        <w:rPr>
          <w:noProof/>
        </w:rPr>
        <w:tab/>
        <w:t>que por acá imaginé</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655E50CF" w14:textId="77777777" w:rsidR="00B55FE7" w:rsidRPr="00923FD1" w:rsidRDefault="00B55FE7" w:rsidP="00B55FE7">
      <w:pPr>
        <w:pStyle w:val="Verso"/>
        <w:rPr>
          <w:noProof/>
        </w:rPr>
      </w:pPr>
      <w:r w:rsidRPr="00923FD1">
        <w:rPr>
          <w:noProof/>
        </w:rPr>
        <w:tab/>
      </w:r>
      <w:r w:rsidRPr="00923FD1">
        <w:rPr>
          <w:noProof/>
        </w:rPr>
        <w:tab/>
      </w:r>
      <w:r w:rsidRPr="00923FD1">
        <w:rPr>
          <w:noProof/>
        </w:rPr>
        <w:tab/>
        <w:t>poder reparar mis daños.</w:t>
      </w:r>
    </w:p>
    <w:p w14:paraId="6E4EFA20"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  Hallo difunto a mi hermano,</w:t>
      </w:r>
    </w:p>
    <w:p w14:paraId="66DE912A" w14:textId="77777777" w:rsidR="00B55FE7" w:rsidRPr="00923FD1" w:rsidRDefault="00B55FE7" w:rsidP="00B55FE7">
      <w:pPr>
        <w:pStyle w:val="Verso"/>
        <w:rPr>
          <w:noProof/>
        </w:rPr>
      </w:pPr>
      <w:r w:rsidRPr="00923FD1">
        <w:rPr>
          <w:noProof/>
        </w:rPr>
        <w:tab/>
      </w:r>
      <w:r w:rsidRPr="00923FD1">
        <w:rPr>
          <w:noProof/>
        </w:rPr>
        <w:tab/>
      </w:r>
      <w:r w:rsidRPr="00923FD1">
        <w:rPr>
          <w:noProof/>
        </w:rPr>
        <w:tab/>
        <w:t>y a ti con tanta pobreza</w:t>
      </w:r>
    </w:p>
    <w:p w14:paraId="0373D5B3" w14:textId="77777777" w:rsidR="00B55FE7" w:rsidRPr="00923FD1" w:rsidRDefault="00B55FE7" w:rsidP="00B55FE7">
      <w:pPr>
        <w:pStyle w:val="Verso"/>
        <w:rPr>
          <w:noProof/>
        </w:rPr>
      </w:pPr>
      <w:r w:rsidRPr="00923FD1">
        <w:rPr>
          <w:noProof/>
        </w:rPr>
        <w:tab/>
      </w:r>
      <w:r w:rsidRPr="00923FD1">
        <w:rPr>
          <w:noProof/>
        </w:rPr>
        <w:tab/>
      </w:r>
      <w:r w:rsidRPr="00923FD1">
        <w:rPr>
          <w:noProof/>
        </w:rPr>
        <w:tab/>
        <w:t>que has doblado mi tristeza,</w:t>
      </w:r>
    </w:p>
    <w:p w14:paraId="0DD9D48D" w14:textId="50AE7684" w:rsidR="00B55FE7" w:rsidRPr="00923FD1" w:rsidRDefault="00B55FE7" w:rsidP="00B55FE7">
      <w:pPr>
        <w:pStyle w:val="Verso"/>
        <w:rPr>
          <w:noProof/>
        </w:rPr>
      </w:pPr>
      <w:r w:rsidRPr="00923FD1">
        <w:rPr>
          <w:noProof/>
        </w:rPr>
        <w:tab/>
      </w:r>
      <w:r w:rsidRPr="00923FD1">
        <w:rPr>
          <w:noProof/>
        </w:rPr>
        <w:tab/>
      </w:r>
      <w:r w:rsidRPr="00923FD1">
        <w:rPr>
          <w:noProof/>
        </w:rPr>
        <w:tab/>
        <w:t>viendo mi remedio en vano.</w:t>
      </w:r>
      <w:r w:rsidRPr="00923FD1">
        <w:rPr>
          <w:noProof/>
        </w:rPr>
        <w:tab/>
      </w:r>
      <w:r w:rsidRPr="00923FD1">
        <w:rPr>
          <w:noProof/>
        </w:rPr>
        <w:tab/>
      </w:r>
      <w:r w:rsidRPr="00923FD1">
        <w:rPr>
          <w:noProof/>
        </w:rPr>
        <w:tab/>
      </w:r>
      <w:r w:rsidRPr="00923FD1">
        <w:rPr>
          <w:noProof/>
        </w:rPr>
        <w:tab/>
      </w:r>
      <w:r w:rsidRPr="00923FD1">
        <w:rPr>
          <w:noProof/>
        </w:rPr>
        <w:tab/>
      </w:r>
    </w:p>
    <w:p w14:paraId="78BBD240"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  Y pues tu cuidado es tal,</w:t>
      </w:r>
    </w:p>
    <w:p w14:paraId="587DE7D2" w14:textId="77777777" w:rsidR="00B55FE7" w:rsidRPr="00923FD1" w:rsidRDefault="00B55FE7" w:rsidP="00B55FE7">
      <w:pPr>
        <w:pStyle w:val="Verso"/>
        <w:rPr>
          <w:noProof/>
        </w:rPr>
      </w:pPr>
      <w:r w:rsidRPr="00923FD1">
        <w:rPr>
          <w:noProof/>
        </w:rPr>
        <w:tab/>
      </w:r>
      <w:r w:rsidRPr="00923FD1">
        <w:rPr>
          <w:noProof/>
        </w:rPr>
        <w:tab/>
      </w:r>
      <w:r w:rsidRPr="00923FD1">
        <w:rPr>
          <w:noProof/>
        </w:rPr>
        <w:tab/>
        <w:t>ya que es fuerza que me vaya,</w:t>
      </w:r>
    </w:p>
    <w:p w14:paraId="713345D1" w14:textId="77777777" w:rsidR="00B55FE7" w:rsidRPr="00923FD1" w:rsidRDefault="00B55FE7" w:rsidP="00B55FE7">
      <w:pPr>
        <w:pStyle w:val="Verso"/>
        <w:rPr>
          <w:noProof/>
        </w:rPr>
      </w:pPr>
      <w:r w:rsidRPr="00923FD1">
        <w:rPr>
          <w:noProof/>
        </w:rPr>
        <w:tab/>
      </w:r>
      <w:r w:rsidRPr="00923FD1">
        <w:rPr>
          <w:noProof/>
        </w:rPr>
        <w:tab/>
      </w:r>
      <w:r w:rsidRPr="00923FD1">
        <w:rPr>
          <w:noProof/>
        </w:rPr>
        <w:tab/>
        <w:t>vente conmigo a Selaya:</w:t>
      </w:r>
    </w:p>
    <w:p w14:paraId="570A5DA8" w14:textId="77777777" w:rsidR="00B55FE7" w:rsidRPr="00923FD1" w:rsidRDefault="00B55FE7" w:rsidP="00B55FE7">
      <w:pPr>
        <w:pStyle w:val="Verso"/>
        <w:rPr>
          <w:noProof/>
        </w:rPr>
      </w:pPr>
      <w:r w:rsidRPr="00923FD1">
        <w:rPr>
          <w:noProof/>
        </w:rPr>
        <w:tab/>
      </w:r>
      <w:r w:rsidRPr="00923FD1">
        <w:rPr>
          <w:noProof/>
        </w:rPr>
        <w:tab/>
      </w:r>
      <w:r w:rsidRPr="00923FD1">
        <w:rPr>
          <w:noProof/>
        </w:rPr>
        <w:tab/>
        <w:t>pasaraslo menos mal;</w:t>
      </w:r>
    </w:p>
    <w:p w14:paraId="43B7E440" w14:textId="50057886" w:rsidR="00B55FE7" w:rsidRPr="00923FD1" w:rsidRDefault="00B55FE7" w:rsidP="00B55FE7">
      <w:pPr>
        <w:pStyle w:val="Verso"/>
        <w:rPr>
          <w:noProof/>
        </w:rPr>
      </w:pPr>
      <w:r w:rsidRPr="00923FD1">
        <w:rPr>
          <w:noProof/>
        </w:rPr>
        <w:tab/>
      </w:r>
      <w:r w:rsidRPr="00923FD1">
        <w:rPr>
          <w:noProof/>
        </w:rPr>
        <w:tab/>
      </w:r>
      <w:r w:rsidRPr="00923FD1">
        <w:rPr>
          <w:noProof/>
        </w:rPr>
        <w:tab/>
        <w:t xml:space="preserve">  que en aquel pobre rincón,</w:t>
      </w:r>
      <w:r w:rsidRPr="00923FD1">
        <w:rPr>
          <w:noProof/>
        </w:rPr>
        <w:tab/>
      </w:r>
      <w:r w:rsidRPr="00923FD1">
        <w:rPr>
          <w:noProof/>
        </w:rPr>
        <w:tab/>
      </w:r>
      <w:r w:rsidRPr="00923FD1">
        <w:rPr>
          <w:noProof/>
        </w:rPr>
        <w:tab/>
      </w:r>
      <w:r w:rsidRPr="00923FD1">
        <w:rPr>
          <w:noProof/>
        </w:rPr>
        <w:tab/>
      </w:r>
      <w:r w:rsidRPr="00923FD1">
        <w:rPr>
          <w:noProof/>
        </w:rPr>
        <w:tab/>
      </w:r>
    </w:p>
    <w:p w14:paraId="00BC4C83" w14:textId="77777777" w:rsidR="00B55FE7" w:rsidRPr="00923FD1" w:rsidRDefault="00B55FE7" w:rsidP="00B55FE7">
      <w:pPr>
        <w:pStyle w:val="Verso"/>
        <w:rPr>
          <w:noProof/>
        </w:rPr>
      </w:pPr>
      <w:r w:rsidRPr="00923FD1">
        <w:rPr>
          <w:noProof/>
        </w:rPr>
        <w:tab/>
      </w:r>
      <w:r w:rsidRPr="00923FD1">
        <w:rPr>
          <w:noProof/>
        </w:rPr>
        <w:tab/>
      </w:r>
      <w:r w:rsidRPr="00923FD1">
        <w:rPr>
          <w:noProof/>
        </w:rPr>
        <w:tab/>
        <w:t>aunque agradable aspereza,</w:t>
      </w:r>
    </w:p>
    <w:p w14:paraId="52CFE839" w14:textId="77777777" w:rsidR="00B55FE7" w:rsidRPr="00923FD1" w:rsidRDefault="00B55FE7" w:rsidP="00B55FE7">
      <w:pPr>
        <w:pStyle w:val="Verso"/>
        <w:rPr>
          <w:noProof/>
        </w:rPr>
      </w:pPr>
      <w:r w:rsidRPr="00923FD1">
        <w:rPr>
          <w:noProof/>
        </w:rPr>
        <w:tab/>
      </w:r>
      <w:r w:rsidRPr="00923FD1">
        <w:rPr>
          <w:noProof/>
        </w:rPr>
        <w:tab/>
      </w:r>
      <w:r w:rsidRPr="00923FD1">
        <w:rPr>
          <w:noProof/>
        </w:rPr>
        <w:tab/>
        <w:t>nos sustenta la nobleza,</w:t>
      </w:r>
    </w:p>
    <w:p w14:paraId="0D0CBA1D" w14:textId="77777777" w:rsidR="00B55FE7" w:rsidRPr="00923FD1" w:rsidRDefault="00B55FE7" w:rsidP="00B55FE7">
      <w:pPr>
        <w:pStyle w:val="Verso"/>
        <w:rPr>
          <w:noProof/>
        </w:rPr>
      </w:pPr>
      <w:r w:rsidRPr="00923FD1">
        <w:rPr>
          <w:noProof/>
        </w:rPr>
        <w:tab/>
      </w:r>
      <w:r w:rsidRPr="00923FD1">
        <w:rPr>
          <w:noProof/>
        </w:rPr>
        <w:tab/>
      </w:r>
      <w:r w:rsidRPr="00923FD1">
        <w:rPr>
          <w:noProof/>
        </w:rPr>
        <w:tab/>
        <w:t>como acá la ostentación.</w:t>
      </w:r>
    </w:p>
    <w:p w14:paraId="36BF44CC" w14:textId="62BF257E" w:rsidR="00B55FE7" w:rsidRPr="00923FD1" w:rsidRDefault="00B55FE7" w:rsidP="00B55FE7">
      <w:pPr>
        <w:pStyle w:val="Personaje"/>
        <w:rPr>
          <w:noProof/>
        </w:rPr>
      </w:pPr>
      <w:r w:rsidRPr="00923FD1">
        <w:rPr>
          <w:noProof/>
        </w:rPr>
        <w:t>isabel</w:t>
      </w:r>
    </w:p>
    <w:p w14:paraId="3C4C9C96" w14:textId="1B66184F" w:rsidR="00B55FE7" w:rsidRPr="00923FD1" w:rsidRDefault="00B55FE7" w:rsidP="00B55FE7">
      <w:pPr>
        <w:pStyle w:val="Verso"/>
        <w:rPr>
          <w:noProof/>
        </w:rPr>
      </w:pPr>
      <w:r w:rsidRPr="00923FD1">
        <w:rPr>
          <w:noProof/>
        </w:rPr>
        <w:tab/>
      </w:r>
      <w:r w:rsidRPr="00923FD1">
        <w:rPr>
          <w:noProof/>
        </w:rPr>
        <w:tab/>
      </w:r>
      <w:r w:rsidRPr="00923FD1">
        <w:rPr>
          <w:noProof/>
        </w:rPr>
        <w:tab/>
        <w:t xml:space="preserve">  Bien sabe Dios si quisiera</w:t>
      </w:r>
    </w:p>
    <w:p w14:paraId="62200D38" w14:textId="7CED8CF6" w:rsidR="00B55FE7" w:rsidRPr="00923FD1" w:rsidRDefault="00B55FE7" w:rsidP="00B55FE7">
      <w:pPr>
        <w:pStyle w:val="Verso"/>
        <w:rPr>
          <w:noProof/>
        </w:rPr>
      </w:pPr>
      <w:r w:rsidRPr="00923FD1">
        <w:rPr>
          <w:noProof/>
        </w:rPr>
        <w:tab/>
      </w:r>
      <w:r w:rsidRPr="00923FD1">
        <w:rPr>
          <w:noProof/>
        </w:rPr>
        <w:tab/>
      </w:r>
      <w:r w:rsidRPr="00923FD1">
        <w:rPr>
          <w:noProof/>
        </w:rPr>
        <w:tab/>
        <w:t>poder esconderme en él</w:t>
      </w:r>
      <w:r w:rsidRPr="00923FD1">
        <w:rPr>
          <w:noProof/>
        </w:rPr>
        <w:tab/>
      </w:r>
      <w:r w:rsidRPr="00923FD1">
        <w:rPr>
          <w:noProof/>
        </w:rPr>
        <w:tab/>
      </w:r>
      <w:r w:rsidRPr="00923FD1">
        <w:rPr>
          <w:noProof/>
        </w:rPr>
        <w:tab/>
      </w:r>
      <w:r w:rsidRPr="00923FD1">
        <w:rPr>
          <w:noProof/>
        </w:rPr>
        <w:tab/>
      </w:r>
      <w:r w:rsidRPr="00923FD1">
        <w:rPr>
          <w:noProof/>
        </w:rPr>
        <w:tab/>
      </w:r>
    </w:p>
    <w:p w14:paraId="02A7F850" w14:textId="77777777" w:rsidR="00B55FE7" w:rsidRPr="00923FD1" w:rsidRDefault="00B55FE7" w:rsidP="00B55FE7">
      <w:pPr>
        <w:pStyle w:val="Verso"/>
        <w:rPr>
          <w:noProof/>
        </w:rPr>
      </w:pPr>
      <w:r w:rsidRPr="00923FD1">
        <w:rPr>
          <w:noProof/>
        </w:rPr>
        <w:tab/>
      </w:r>
      <w:r w:rsidRPr="00923FD1">
        <w:rPr>
          <w:noProof/>
        </w:rPr>
        <w:tab/>
      </w:r>
      <w:r w:rsidRPr="00923FD1">
        <w:rPr>
          <w:noProof/>
        </w:rPr>
        <w:tab/>
        <w:t>de mi desdicha crüel,</w:t>
      </w:r>
    </w:p>
    <w:p w14:paraId="00EDB5CF" w14:textId="77777777" w:rsidR="00B55FE7" w:rsidRPr="00923FD1" w:rsidRDefault="00B55FE7" w:rsidP="00B55FE7">
      <w:pPr>
        <w:pStyle w:val="Verso"/>
        <w:rPr>
          <w:noProof/>
        </w:rPr>
      </w:pPr>
      <w:r w:rsidRPr="00923FD1">
        <w:rPr>
          <w:noProof/>
        </w:rPr>
        <w:tab/>
      </w:r>
      <w:r w:rsidRPr="00923FD1">
        <w:rPr>
          <w:noProof/>
        </w:rPr>
        <w:tab/>
      </w:r>
      <w:r w:rsidRPr="00923FD1">
        <w:rPr>
          <w:noProof/>
        </w:rPr>
        <w:tab/>
        <w:t>tío, si posible fuera.</w:t>
      </w:r>
    </w:p>
    <w:p w14:paraId="3A648824"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  Mas no puedo, aunque lo intento,</w:t>
      </w:r>
    </w:p>
    <w:p w14:paraId="3DC7918F" w14:textId="77777777" w:rsidR="00B55FE7" w:rsidRPr="00923FD1" w:rsidRDefault="00B55FE7" w:rsidP="00B55FE7">
      <w:pPr>
        <w:pStyle w:val="Verso"/>
        <w:rPr>
          <w:noProof/>
        </w:rPr>
      </w:pPr>
      <w:r w:rsidRPr="00923FD1">
        <w:rPr>
          <w:noProof/>
        </w:rPr>
        <w:tab/>
      </w:r>
      <w:r w:rsidRPr="00923FD1">
        <w:rPr>
          <w:noProof/>
        </w:rPr>
        <w:tab/>
      </w:r>
      <w:r w:rsidRPr="00923FD1">
        <w:rPr>
          <w:noProof/>
        </w:rPr>
        <w:tab/>
        <w:t>por una notable historia.</w:t>
      </w:r>
    </w:p>
    <w:p w14:paraId="4E966A8A" w14:textId="7B8213C9" w:rsidR="00B55FE7" w:rsidRPr="00923FD1" w:rsidRDefault="00B55FE7" w:rsidP="00B55FE7">
      <w:pPr>
        <w:pStyle w:val="Personaje"/>
        <w:rPr>
          <w:noProof/>
        </w:rPr>
      </w:pPr>
      <w:r w:rsidRPr="00923FD1">
        <w:rPr>
          <w:noProof/>
        </w:rPr>
        <w:t>feliciano</w:t>
      </w:r>
    </w:p>
    <w:p w14:paraId="2C27E26F" w14:textId="4045A2DE" w:rsidR="00B55FE7" w:rsidRPr="00923FD1" w:rsidRDefault="00B55FE7" w:rsidP="00B55FE7">
      <w:pPr>
        <w:pStyle w:val="Verso"/>
        <w:rPr>
          <w:noProof/>
        </w:rPr>
      </w:pPr>
      <w:r w:rsidRPr="00923FD1">
        <w:rPr>
          <w:noProof/>
        </w:rPr>
        <w:tab/>
      </w:r>
      <w:r w:rsidRPr="00923FD1">
        <w:rPr>
          <w:noProof/>
        </w:rPr>
        <w:tab/>
      </w:r>
      <w:r w:rsidRPr="00923FD1">
        <w:rPr>
          <w:noProof/>
        </w:rPr>
        <w:tab/>
        <w:t>Aunque aflijas tu memoria,</w:t>
      </w:r>
      <w:r w:rsidRPr="00923FD1">
        <w:rPr>
          <w:noProof/>
        </w:rPr>
        <w:tab/>
      </w:r>
      <w:r w:rsidRPr="00923FD1">
        <w:rPr>
          <w:noProof/>
        </w:rPr>
        <w:tab/>
      </w:r>
      <w:r w:rsidRPr="00923FD1">
        <w:rPr>
          <w:noProof/>
        </w:rPr>
        <w:tab/>
      </w:r>
      <w:r w:rsidRPr="00923FD1">
        <w:rPr>
          <w:noProof/>
        </w:rPr>
        <w:tab/>
      </w:r>
      <w:r w:rsidRPr="00923FD1">
        <w:rPr>
          <w:noProof/>
        </w:rPr>
        <w:tab/>
      </w:r>
    </w:p>
    <w:p w14:paraId="11267ABE" w14:textId="77777777" w:rsidR="00B55FE7" w:rsidRPr="00923FD1" w:rsidRDefault="00B55FE7" w:rsidP="00EF716E">
      <w:pPr>
        <w:pStyle w:val="Partidoincial"/>
        <w:rPr>
          <w:noProof/>
        </w:rPr>
      </w:pPr>
      <w:r w:rsidRPr="00923FD1">
        <w:rPr>
          <w:noProof/>
        </w:rPr>
        <w:tab/>
      </w:r>
      <w:r w:rsidRPr="00923FD1">
        <w:rPr>
          <w:noProof/>
        </w:rPr>
        <w:tab/>
      </w:r>
      <w:r w:rsidRPr="00923FD1">
        <w:rPr>
          <w:noProof/>
        </w:rPr>
        <w:tab/>
        <w:t>refiérela.</w:t>
      </w:r>
    </w:p>
    <w:p w14:paraId="2DB64137" w14:textId="43F0998C" w:rsidR="00B55FE7" w:rsidRPr="00923FD1" w:rsidRDefault="00B55FE7" w:rsidP="00B55FE7">
      <w:pPr>
        <w:pStyle w:val="Personaje"/>
        <w:rPr>
          <w:noProof/>
        </w:rPr>
      </w:pPr>
      <w:r w:rsidRPr="00923FD1">
        <w:rPr>
          <w:noProof/>
        </w:rPr>
        <w:t>isabel</w:t>
      </w:r>
    </w:p>
    <w:p w14:paraId="0C3F8A44" w14:textId="2170D74A"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t xml:space="preserve">   </w:t>
      </w:r>
      <w:r w:rsidRPr="00923FD1">
        <w:t>Estadme atento.</w:t>
      </w:r>
    </w:p>
    <w:p w14:paraId="00FFE5F6" w14:textId="16CAD9B7" w:rsidR="00B55FE7" w:rsidRPr="00923FD1" w:rsidRDefault="00B55FE7" w:rsidP="00B55FE7">
      <w:pPr>
        <w:rPr>
          <w:rFonts w:ascii="Garamond" w:hAnsi="Garamond"/>
        </w:rPr>
      </w:pPr>
      <w:r w:rsidRPr="00923FD1">
        <w:rPr>
          <w:rFonts w:ascii="Garamond" w:hAnsi="Garamond"/>
        </w:rPr>
        <w:t>$romance en e-a</w:t>
      </w:r>
    </w:p>
    <w:p w14:paraId="7CA811DD"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  En esta noble ciudad,</w:t>
      </w:r>
    </w:p>
    <w:p w14:paraId="56C25035" w14:textId="77777777" w:rsidR="00B55FE7" w:rsidRPr="00923FD1" w:rsidRDefault="00B55FE7" w:rsidP="00B55FE7">
      <w:pPr>
        <w:pStyle w:val="Verso"/>
        <w:rPr>
          <w:noProof/>
        </w:rPr>
      </w:pPr>
      <w:r w:rsidRPr="00923FD1">
        <w:rPr>
          <w:noProof/>
        </w:rPr>
        <w:lastRenderedPageBreak/>
        <w:tab/>
      </w:r>
      <w:r w:rsidRPr="00923FD1">
        <w:rPr>
          <w:noProof/>
        </w:rPr>
        <w:tab/>
      </w:r>
      <w:r w:rsidRPr="00923FD1">
        <w:rPr>
          <w:noProof/>
        </w:rPr>
        <w:tab/>
        <w:t>Roma de España en grandezas</w:t>
      </w:r>
    </w:p>
    <w:p w14:paraId="778BE415" w14:textId="77777777" w:rsidR="00B55FE7" w:rsidRPr="00923FD1" w:rsidRDefault="00B55FE7" w:rsidP="00B55FE7">
      <w:pPr>
        <w:pStyle w:val="Verso"/>
        <w:rPr>
          <w:noProof/>
        </w:rPr>
      </w:pPr>
      <w:r w:rsidRPr="00923FD1">
        <w:rPr>
          <w:noProof/>
        </w:rPr>
        <w:tab/>
      </w:r>
      <w:r w:rsidRPr="00923FD1">
        <w:rPr>
          <w:noProof/>
        </w:rPr>
        <w:tab/>
      </w:r>
      <w:r w:rsidRPr="00923FD1">
        <w:rPr>
          <w:noProof/>
        </w:rPr>
        <w:tab/>
        <w:t>y en tener su eterna silla</w:t>
      </w:r>
    </w:p>
    <w:p w14:paraId="4CB9E9DF" w14:textId="4A85EEE5" w:rsidR="00B55FE7" w:rsidRPr="00923FD1" w:rsidRDefault="00B55FE7" w:rsidP="00B55FE7">
      <w:pPr>
        <w:pStyle w:val="Verso"/>
        <w:rPr>
          <w:noProof/>
        </w:rPr>
      </w:pPr>
      <w:r w:rsidRPr="00923FD1">
        <w:rPr>
          <w:noProof/>
        </w:rPr>
        <w:tab/>
      </w:r>
      <w:r w:rsidRPr="00923FD1">
        <w:rPr>
          <w:noProof/>
        </w:rPr>
        <w:tab/>
      </w:r>
      <w:r w:rsidRPr="00923FD1">
        <w:rPr>
          <w:noProof/>
        </w:rPr>
        <w:tab/>
        <w:t>sobre montañas soberbias,</w:t>
      </w:r>
      <w:r w:rsidRPr="00923FD1">
        <w:rPr>
          <w:noProof/>
        </w:rPr>
        <w:tab/>
      </w:r>
      <w:r w:rsidRPr="00923FD1">
        <w:rPr>
          <w:noProof/>
        </w:rPr>
        <w:tab/>
      </w:r>
      <w:r w:rsidRPr="00923FD1">
        <w:rPr>
          <w:noProof/>
        </w:rPr>
        <w:tab/>
      </w:r>
      <w:r w:rsidRPr="00923FD1">
        <w:rPr>
          <w:noProof/>
        </w:rPr>
        <w:tab/>
      </w:r>
      <w:r w:rsidRPr="00923FD1">
        <w:rPr>
          <w:noProof/>
        </w:rPr>
        <w:tab/>
      </w:r>
    </w:p>
    <w:p w14:paraId="134DEDC0" w14:textId="77777777" w:rsidR="00B55FE7" w:rsidRPr="00923FD1" w:rsidRDefault="00B55FE7" w:rsidP="00B55FE7">
      <w:pPr>
        <w:pStyle w:val="Verso"/>
        <w:rPr>
          <w:noProof/>
        </w:rPr>
      </w:pPr>
      <w:r w:rsidRPr="00923FD1">
        <w:rPr>
          <w:noProof/>
        </w:rPr>
        <w:tab/>
      </w:r>
      <w:r w:rsidRPr="00923FD1">
        <w:rPr>
          <w:noProof/>
        </w:rPr>
        <w:tab/>
      </w:r>
      <w:r w:rsidRPr="00923FD1">
        <w:rPr>
          <w:noProof/>
        </w:rPr>
        <w:tab/>
        <w:t>en esta torre de casas</w:t>
      </w:r>
    </w:p>
    <w:p w14:paraId="2FA69B25" w14:textId="77777777" w:rsidR="00B55FE7" w:rsidRPr="00923FD1" w:rsidRDefault="00B55FE7" w:rsidP="00B55FE7">
      <w:pPr>
        <w:pStyle w:val="Verso"/>
        <w:rPr>
          <w:noProof/>
        </w:rPr>
      </w:pPr>
      <w:r w:rsidRPr="00923FD1">
        <w:rPr>
          <w:noProof/>
        </w:rPr>
        <w:tab/>
      </w:r>
      <w:r w:rsidRPr="00923FD1">
        <w:rPr>
          <w:noProof/>
        </w:rPr>
        <w:tab/>
      </w:r>
      <w:r w:rsidRPr="00923FD1">
        <w:rPr>
          <w:noProof/>
        </w:rPr>
        <w:tab/>
        <w:t>adonde mejor pudiera</w:t>
      </w:r>
    </w:p>
    <w:p w14:paraId="259A9D5B" w14:textId="77777777" w:rsidR="00B55FE7" w:rsidRPr="00923FD1" w:rsidRDefault="00B55FE7" w:rsidP="00B55FE7">
      <w:pPr>
        <w:pStyle w:val="Verso"/>
        <w:rPr>
          <w:noProof/>
        </w:rPr>
      </w:pPr>
      <w:r w:rsidRPr="00923FD1">
        <w:rPr>
          <w:noProof/>
        </w:rPr>
        <w:tab/>
      </w:r>
      <w:r w:rsidRPr="00923FD1">
        <w:rPr>
          <w:noProof/>
        </w:rPr>
        <w:tab/>
      </w:r>
      <w:r w:rsidRPr="00923FD1">
        <w:rPr>
          <w:noProof/>
        </w:rPr>
        <w:tab/>
        <w:t>la arrogancia de Nembrot</w:t>
      </w:r>
    </w:p>
    <w:p w14:paraId="37936767" w14:textId="77777777" w:rsidR="00B55FE7" w:rsidRPr="00923FD1" w:rsidRDefault="00B55FE7" w:rsidP="00B55FE7">
      <w:pPr>
        <w:pStyle w:val="Verso"/>
        <w:rPr>
          <w:noProof/>
        </w:rPr>
      </w:pPr>
      <w:r w:rsidRPr="00923FD1">
        <w:rPr>
          <w:noProof/>
        </w:rPr>
        <w:tab/>
      </w:r>
      <w:r w:rsidRPr="00923FD1">
        <w:rPr>
          <w:noProof/>
        </w:rPr>
        <w:tab/>
      </w:r>
      <w:r w:rsidRPr="00923FD1">
        <w:rPr>
          <w:noProof/>
        </w:rPr>
        <w:tab/>
        <w:t>atreverse a las estrellas,</w:t>
      </w:r>
    </w:p>
    <w:p w14:paraId="2CF2AEDD" w14:textId="0F2AB5A4" w:rsidR="00B55FE7" w:rsidRPr="00923FD1" w:rsidRDefault="00B55FE7" w:rsidP="00B55FE7">
      <w:pPr>
        <w:pStyle w:val="Verso"/>
        <w:rPr>
          <w:noProof/>
        </w:rPr>
      </w:pPr>
      <w:r w:rsidRPr="00923FD1">
        <w:rPr>
          <w:noProof/>
        </w:rPr>
        <w:tab/>
      </w:r>
      <w:r w:rsidRPr="00923FD1">
        <w:rPr>
          <w:noProof/>
        </w:rPr>
        <w:tab/>
      </w:r>
      <w:r w:rsidRPr="00923FD1">
        <w:rPr>
          <w:noProof/>
        </w:rPr>
        <w:tab/>
        <w:t>viéndome tan pobre y sola</w:t>
      </w:r>
      <w:r w:rsidRPr="00923FD1">
        <w:rPr>
          <w:noProof/>
        </w:rPr>
        <w:tab/>
      </w:r>
      <w:r w:rsidRPr="00923FD1">
        <w:rPr>
          <w:noProof/>
        </w:rPr>
        <w:tab/>
      </w:r>
      <w:r w:rsidRPr="00923FD1">
        <w:rPr>
          <w:noProof/>
        </w:rPr>
        <w:tab/>
      </w:r>
      <w:r w:rsidRPr="00923FD1">
        <w:rPr>
          <w:noProof/>
        </w:rPr>
        <w:tab/>
      </w:r>
      <w:r w:rsidRPr="00923FD1">
        <w:rPr>
          <w:noProof/>
        </w:rPr>
        <w:tab/>
      </w:r>
    </w:p>
    <w:p w14:paraId="752B22F5" w14:textId="77777777" w:rsidR="00B55FE7" w:rsidRPr="00923FD1" w:rsidRDefault="00B55FE7" w:rsidP="00B55FE7">
      <w:pPr>
        <w:pStyle w:val="Verso"/>
        <w:rPr>
          <w:noProof/>
        </w:rPr>
      </w:pPr>
      <w:r w:rsidRPr="00923FD1">
        <w:rPr>
          <w:noProof/>
        </w:rPr>
        <w:tab/>
      </w:r>
      <w:r w:rsidRPr="00923FD1">
        <w:rPr>
          <w:noProof/>
        </w:rPr>
        <w:tab/>
      </w:r>
      <w:r w:rsidRPr="00923FD1">
        <w:rPr>
          <w:noProof/>
        </w:rPr>
        <w:tab/>
        <w:t>y con alguna belleza,</w:t>
      </w:r>
    </w:p>
    <w:p w14:paraId="12E90692" w14:textId="77777777" w:rsidR="00B55FE7" w:rsidRPr="00923FD1" w:rsidRDefault="00B55FE7" w:rsidP="00B55FE7">
      <w:pPr>
        <w:pStyle w:val="Verso"/>
        <w:rPr>
          <w:noProof/>
        </w:rPr>
      </w:pPr>
      <w:r w:rsidRPr="00923FD1">
        <w:rPr>
          <w:noProof/>
        </w:rPr>
        <w:tab/>
      </w:r>
      <w:r w:rsidRPr="00923FD1">
        <w:rPr>
          <w:noProof/>
        </w:rPr>
        <w:tab/>
      </w:r>
      <w:r w:rsidRPr="00923FD1">
        <w:rPr>
          <w:noProof/>
        </w:rPr>
        <w:tab/>
        <w:t>de la ociosa juventud</w:t>
      </w:r>
    </w:p>
    <w:p w14:paraId="10ADC25E" w14:textId="77777777" w:rsidR="00B55FE7" w:rsidRPr="00923FD1" w:rsidRDefault="00B55FE7" w:rsidP="00B55FE7">
      <w:pPr>
        <w:pStyle w:val="Verso"/>
        <w:rPr>
          <w:noProof/>
        </w:rPr>
      </w:pPr>
      <w:r w:rsidRPr="00923FD1">
        <w:rPr>
          <w:noProof/>
        </w:rPr>
        <w:tab/>
      </w:r>
      <w:r w:rsidRPr="00923FD1">
        <w:rPr>
          <w:noProof/>
        </w:rPr>
        <w:tab/>
      </w:r>
      <w:r w:rsidRPr="00923FD1">
        <w:rPr>
          <w:noProof/>
        </w:rPr>
        <w:tab/>
        <w:t>sufrí notables ofensas.</w:t>
      </w:r>
    </w:p>
    <w:p w14:paraId="750653E1" w14:textId="77777777" w:rsidR="00B55FE7" w:rsidRPr="00923FD1" w:rsidRDefault="00B55FE7" w:rsidP="00B55FE7">
      <w:pPr>
        <w:pStyle w:val="Verso"/>
        <w:rPr>
          <w:noProof/>
        </w:rPr>
      </w:pPr>
      <w:r w:rsidRPr="00923FD1">
        <w:rPr>
          <w:noProof/>
        </w:rPr>
        <w:tab/>
      </w:r>
      <w:r w:rsidRPr="00923FD1">
        <w:rPr>
          <w:noProof/>
        </w:rPr>
        <w:tab/>
      </w:r>
      <w:r w:rsidRPr="00923FD1">
        <w:rPr>
          <w:noProof/>
        </w:rPr>
        <w:tab/>
        <w:t>No tuvo plata labrada</w:t>
      </w:r>
    </w:p>
    <w:p w14:paraId="0ECCE6BD" w14:textId="7486FE03" w:rsidR="00B55FE7" w:rsidRPr="00923FD1" w:rsidRDefault="00B55FE7" w:rsidP="00B55FE7">
      <w:pPr>
        <w:pStyle w:val="Verso"/>
        <w:rPr>
          <w:noProof/>
        </w:rPr>
      </w:pPr>
      <w:r w:rsidRPr="00923FD1">
        <w:rPr>
          <w:noProof/>
        </w:rPr>
        <w:tab/>
      </w:r>
      <w:r w:rsidRPr="00923FD1">
        <w:rPr>
          <w:noProof/>
        </w:rPr>
        <w:tab/>
      </w:r>
      <w:r w:rsidRPr="00923FD1">
        <w:rPr>
          <w:noProof/>
        </w:rPr>
        <w:tab/>
        <w:t>su Casa de la Moneda,</w:t>
      </w:r>
      <w:r w:rsidRPr="00923FD1">
        <w:rPr>
          <w:noProof/>
        </w:rPr>
        <w:tab/>
      </w:r>
      <w:r w:rsidRPr="00923FD1">
        <w:rPr>
          <w:noProof/>
        </w:rPr>
        <w:tab/>
      </w:r>
      <w:r w:rsidRPr="00923FD1">
        <w:rPr>
          <w:noProof/>
        </w:rPr>
        <w:tab/>
      </w:r>
      <w:r w:rsidRPr="00923FD1">
        <w:rPr>
          <w:noProof/>
        </w:rPr>
        <w:tab/>
      </w:r>
      <w:r w:rsidRPr="00923FD1">
        <w:rPr>
          <w:noProof/>
        </w:rPr>
        <w:tab/>
      </w:r>
    </w:p>
    <w:p w14:paraId="65BC87D8" w14:textId="77777777" w:rsidR="00B55FE7" w:rsidRPr="00923FD1" w:rsidRDefault="00B55FE7" w:rsidP="00B55FE7">
      <w:pPr>
        <w:pStyle w:val="Verso"/>
        <w:rPr>
          <w:noProof/>
        </w:rPr>
      </w:pPr>
      <w:r w:rsidRPr="00923FD1">
        <w:rPr>
          <w:noProof/>
        </w:rPr>
        <w:tab/>
      </w:r>
      <w:r w:rsidRPr="00923FD1">
        <w:rPr>
          <w:noProof/>
        </w:rPr>
        <w:tab/>
      </w:r>
      <w:r w:rsidRPr="00923FD1">
        <w:rPr>
          <w:noProof/>
        </w:rPr>
        <w:tab/>
        <w:t>ni joya su platería,</w:t>
      </w:r>
    </w:p>
    <w:p w14:paraId="0CB46999" w14:textId="77777777" w:rsidR="00B55FE7" w:rsidRPr="00923FD1" w:rsidRDefault="00B55FE7" w:rsidP="00B55FE7">
      <w:pPr>
        <w:pStyle w:val="Verso"/>
        <w:rPr>
          <w:noProof/>
        </w:rPr>
      </w:pPr>
      <w:r w:rsidRPr="00923FD1">
        <w:rPr>
          <w:noProof/>
        </w:rPr>
        <w:tab/>
      </w:r>
      <w:r w:rsidRPr="00923FD1">
        <w:rPr>
          <w:noProof/>
        </w:rPr>
        <w:tab/>
      </w:r>
      <w:r w:rsidRPr="00923FD1">
        <w:rPr>
          <w:noProof/>
        </w:rPr>
        <w:tab/>
        <w:t>ni su Alcaná seda y telas,</w:t>
      </w:r>
    </w:p>
    <w:p w14:paraId="0043DD4A" w14:textId="77777777" w:rsidR="00B55FE7" w:rsidRPr="00923FD1" w:rsidRDefault="00B55FE7" w:rsidP="00B55FE7">
      <w:pPr>
        <w:pStyle w:val="Verso"/>
        <w:rPr>
          <w:noProof/>
        </w:rPr>
      </w:pPr>
      <w:r w:rsidRPr="00923FD1">
        <w:rPr>
          <w:noProof/>
        </w:rPr>
        <w:tab/>
      </w:r>
      <w:r w:rsidRPr="00923FD1">
        <w:rPr>
          <w:noProof/>
        </w:rPr>
        <w:tab/>
      </w:r>
      <w:r w:rsidRPr="00923FD1">
        <w:rPr>
          <w:noProof/>
        </w:rPr>
        <w:tab/>
        <w:t>ni flor ni fruto su campo,</w:t>
      </w:r>
    </w:p>
    <w:p w14:paraId="468D1708" w14:textId="77777777" w:rsidR="00B55FE7" w:rsidRPr="00923FD1" w:rsidRDefault="00B55FE7" w:rsidP="00B55FE7">
      <w:pPr>
        <w:pStyle w:val="Verso"/>
        <w:rPr>
          <w:noProof/>
        </w:rPr>
      </w:pPr>
      <w:r w:rsidRPr="00923FD1">
        <w:rPr>
          <w:noProof/>
        </w:rPr>
        <w:tab/>
      </w:r>
      <w:r w:rsidRPr="00923FD1">
        <w:rPr>
          <w:noProof/>
        </w:rPr>
        <w:tab/>
      </w:r>
      <w:r w:rsidRPr="00923FD1">
        <w:rPr>
          <w:noProof/>
        </w:rPr>
        <w:tab/>
        <w:t>ni caza su verde Vega,</w:t>
      </w:r>
    </w:p>
    <w:p w14:paraId="2DB95BC2" w14:textId="1462C885" w:rsidR="00B55FE7" w:rsidRPr="00923FD1" w:rsidRDefault="00B55FE7" w:rsidP="00B55FE7">
      <w:pPr>
        <w:pStyle w:val="Verso"/>
        <w:rPr>
          <w:noProof/>
        </w:rPr>
      </w:pPr>
      <w:r w:rsidRPr="00923FD1">
        <w:rPr>
          <w:noProof/>
        </w:rPr>
        <w:tab/>
      </w:r>
      <w:r w:rsidRPr="00923FD1">
        <w:rPr>
          <w:noProof/>
        </w:rPr>
        <w:tab/>
      </w:r>
      <w:r w:rsidRPr="00923FD1">
        <w:rPr>
          <w:noProof/>
        </w:rPr>
        <w:tab/>
        <w:t>ni peces su claro río,</w:t>
      </w:r>
      <w:r w:rsidRPr="00923FD1">
        <w:rPr>
          <w:noProof/>
        </w:rPr>
        <w:tab/>
      </w:r>
      <w:r w:rsidRPr="00923FD1">
        <w:rPr>
          <w:noProof/>
        </w:rPr>
        <w:tab/>
      </w:r>
      <w:r w:rsidRPr="00923FD1">
        <w:rPr>
          <w:noProof/>
        </w:rPr>
        <w:tab/>
      </w:r>
      <w:r w:rsidRPr="00923FD1">
        <w:rPr>
          <w:noProof/>
        </w:rPr>
        <w:tab/>
      </w:r>
      <w:r w:rsidRPr="00923FD1">
        <w:rPr>
          <w:noProof/>
        </w:rPr>
        <w:tab/>
      </w:r>
    </w:p>
    <w:p w14:paraId="3B01FF23" w14:textId="77777777" w:rsidR="00B55FE7" w:rsidRPr="00923FD1" w:rsidRDefault="00B55FE7" w:rsidP="00B55FE7">
      <w:pPr>
        <w:pStyle w:val="Verso"/>
        <w:rPr>
          <w:noProof/>
        </w:rPr>
      </w:pPr>
      <w:r w:rsidRPr="00923FD1">
        <w:rPr>
          <w:noProof/>
        </w:rPr>
        <w:tab/>
      </w:r>
      <w:r w:rsidRPr="00923FD1">
        <w:rPr>
          <w:noProof/>
        </w:rPr>
        <w:tab/>
      </w:r>
      <w:r w:rsidRPr="00923FD1">
        <w:rPr>
          <w:noProof/>
        </w:rPr>
        <w:tab/>
        <w:t>ni libres aves su selva,</w:t>
      </w:r>
    </w:p>
    <w:p w14:paraId="56A5BD80" w14:textId="77777777" w:rsidR="00B55FE7" w:rsidRPr="00923FD1" w:rsidRDefault="00B55FE7" w:rsidP="00B55FE7">
      <w:pPr>
        <w:pStyle w:val="Verso"/>
        <w:rPr>
          <w:noProof/>
        </w:rPr>
      </w:pPr>
      <w:r w:rsidRPr="00923FD1">
        <w:rPr>
          <w:noProof/>
        </w:rPr>
        <w:tab/>
      </w:r>
      <w:r w:rsidRPr="00923FD1">
        <w:rPr>
          <w:noProof/>
        </w:rPr>
        <w:tab/>
      </w:r>
      <w:r w:rsidRPr="00923FD1">
        <w:rPr>
          <w:noProof/>
        </w:rPr>
        <w:tab/>
        <w:t>ni concetos la poesía,</w:t>
      </w:r>
    </w:p>
    <w:p w14:paraId="2F63C4E6" w14:textId="77777777" w:rsidR="00B55FE7" w:rsidRPr="00923FD1" w:rsidRDefault="00B55FE7" w:rsidP="00B55FE7">
      <w:pPr>
        <w:pStyle w:val="Verso"/>
        <w:rPr>
          <w:noProof/>
        </w:rPr>
      </w:pPr>
      <w:r w:rsidRPr="00923FD1">
        <w:rPr>
          <w:noProof/>
        </w:rPr>
        <w:tab/>
      </w:r>
      <w:r w:rsidRPr="00923FD1">
        <w:rPr>
          <w:noProof/>
        </w:rPr>
        <w:tab/>
      </w:r>
      <w:r w:rsidRPr="00923FD1">
        <w:rPr>
          <w:noProof/>
        </w:rPr>
        <w:tab/>
        <w:t>ni las tinieblas licencia,</w:t>
      </w:r>
    </w:p>
    <w:p w14:paraId="21856687" w14:textId="77777777" w:rsidR="00B55FE7" w:rsidRPr="00923FD1" w:rsidRDefault="00B55FE7" w:rsidP="00B55FE7">
      <w:pPr>
        <w:pStyle w:val="Verso"/>
        <w:rPr>
          <w:noProof/>
        </w:rPr>
      </w:pPr>
      <w:r w:rsidRPr="00923FD1">
        <w:rPr>
          <w:noProof/>
        </w:rPr>
        <w:tab/>
      </w:r>
      <w:r w:rsidRPr="00923FD1">
        <w:rPr>
          <w:noProof/>
        </w:rPr>
        <w:tab/>
      </w:r>
      <w:r w:rsidRPr="00923FD1">
        <w:rPr>
          <w:noProof/>
        </w:rPr>
        <w:tab/>
        <w:t>ni la música instrumento,</w:t>
      </w:r>
    </w:p>
    <w:p w14:paraId="15BAFAA6" w14:textId="7761A88D" w:rsidR="00B55FE7" w:rsidRPr="00923FD1" w:rsidRDefault="00B55FE7" w:rsidP="00B55FE7">
      <w:pPr>
        <w:pStyle w:val="Verso"/>
        <w:rPr>
          <w:noProof/>
        </w:rPr>
      </w:pPr>
      <w:r w:rsidRPr="00923FD1">
        <w:rPr>
          <w:noProof/>
        </w:rPr>
        <w:tab/>
      </w:r>
      <w:r w:rsidRPr="00923FD1">
        <w:rPr>
          <w:noProof/>
        </w:rPr>
        <w:tab/>
      </w:r>
      <w:r w:rsidRPr="00923FD1">
        <w:rPr>
          <w:noProof/>
        </w:rPr>
        <w:tab/>
        <w:t>ni amor tercera discreta</w:t>
      </w:r>
      <w:r w:rsidRPr="00923FD1">
        <w:rPr>
          <w:noProof/>
        </w:rPr>
        <w:tab/>
      </w:r>
      <w:r w:rsidRPr="00923FD1">
        <w:rPr>
          <w:noProof/>
        </w:rPr>
        <w:tab/>
      </w:r>
      <w:r w:rsidRPr="00923FD1">
        <w:rPr>
          <w:noProof/>
        </w:rPr>
        <w:tab/>
      </w:r>
      <w:r w:rsidRPr="00923FD1">
        <w:rPr>
          <w:noProof/>
        </w:rPr>
        <w:tab/>
      </w:r>
    </w:p>
    <w:p w14:paraId="412E6F39" w14:textId="77777777" w:rsidR="00B55FE7" w:rsidRPr="00923FD1" w:rsidRDefault="00B55FE7" w:rsidP="00B55FE7">
      <w:pPr>
        <w:pStyle w:val="Verso"/>
        <w:rPr>
          <w:noProof/>
        </w:rPr>
      </w:pPr>
      <w:r w:rsidRPr="00923FD1">
        <w:rPr>
          <w:noProof/>
        </w:rPr>
        <w:tab/>
      </w:r>
      <w:r w:rsidRPr="00923FD1">
        <w:rPr>
          <w:noProof/>
        </w:rPr>
        <w:tab/>
      </w:r>
      <w:r w:rsidRPr="00923FD1">
        <w:rPr>
          <w:noProof/>
        </w:rPr>
        <w:tab/>
        <w:t>con que no me conquistasen.</w:t>
      </w:r>
    </w:p>
    <w:p w14:paraId="2D6DAB09" w14:textId="77777777" w:rsidR="00B55FE7" w:rsidRPr="00923FD1" w:rsidRDefault="00B55FE7" w:rsidP="00B55FE7">
      <w:pPr>
        <w:pStyle w:val="Verso"/>
        <w:rPr>
          <w:noProof/>
        </w:rPr>
      </w:pPr>
      <w:r w:rsidRPr="00923FD1">
        <w:rPr>
          <w:noProof/>
        </w:rPr>
        <w:tab/>
      </w:r>
      <w:r w:rsidRPr="00923FD1">
        <w:rPr>
          <w:noProof/>
        </w:rPr>
        <w:tab/>
      </w:r>
      <w:r w:rsidRPr="00923FD1">
        <w:rPr>
          <w:noProof/>
        </w:rPr>
        <w:tab/>
        <w:t>Pero eran balas de cera,</w:t>
      </w:r>
    </w:p>
    <w:p w14:paraId="63473D20" w14:textId="77777777" w:rsidR="00B55FE7" w:rsidRPr="00923FD1" w:rsidRDefault="00B55FE7" w:rsidP="00B55FE7">
      <w:pPr>
        <w:pStyle w:val="Verso"/>
        <w:rPr>
          <w:noProof/>
        </w:rPr>
      </w:pPr>
      <w:r w:rsidRPr="00923FD1">
        <w:rPr>
          <w:noProof/>
        </w:rPr>
        <w:tab/>
      </w:r>
      <w:r w:rsidRPr="00923FD1">
        <w:rPr>
          <w:noProof/>
        </w:rPr>
        <w:tab/>
      </w:r>
      <w:r w:rsidRPr="00923FD1">
        <w:rPr>
          <w:noProof/>
        </w:rPr>
        <w:tab/>
        <w:t>que en la casa del honor</w:t>
      </w:r>
    </w:p>
    <w:p w14:paraId="3F00F20E" w14:textId="77777777" w:rsidR="00B55FE7" w:rsidRPr="00923FD1" w:rsidRDefault="00B55FE7" w:rsidP="00B55FE7">
      <w:pPr>
        <w:pStyle w:val="Verso"/>
        <w:rPr>
          <w:noProof/>
        </w:rPr>
      </w:pPr>
      <w:r w:rsidRPr="00923FD1">
        <w:rPr>
          <w:noProof/>
        </w:rPr>
        <w:tab/>
      </w:r>
      <w:r w:rsidRPr="00923FD1">
        <w:rPr>
          <w:noProof/>
        </w:rPr>
        <w:tab/>
      </w:r>
      <w:r w:rsidRPr="00923FD1">
        <w:rPr>
          <w:noProof/>
        </w:rPr>
        <w:tab/>
        <w:t>son de diamante las puertas.</w:t>
      </w:r>
    </w:p>
    <w:p w14:paraId="2252DF7A" w14:textId="3143ED32" w:rsidR="00B55FE7" w:rsidRPr="00923FD1" w:rsidRDefault="00B55FE7" w:rsidP="00B55FE7">
      <w:pPr>
        <w:pStyle w:val="Verso"/>
        <w:rPr>
          <w:noProof/>
        </w:rPr>
      </w:pPr>
      <w:r w:rsidRPr="00923FD1">
        <w:rPr>
          <w:noProof/>
        </w:rPr>
        <w:tab/>
      </w:r>
      <w:r w:rsidRPr="00923FD1">
        <w:rPr>
          <w:noProof/>
        </w:rPr>
        <w:tab/>
      </w:r>
      <w:r w:rsidRPr="00923FD1">
        <w:rPr>
          <w:noProof/>
        </w:rPr>
        <w:tab/>
        <w:t>Mas, como donde no pueden</w:t>
      </w:r>
      <w:r w:rsidRPr="00923FD1">
        <w:rPr>
          <w:noProof/>
        </w:rPr>
        <w:tab/>
      </w:r>
      <w:r w:rsidRPr="00923FD1">
        <w:rPr>
          <w:noProof/>
        </w:rPr>
        <w:tab/>
      </w:r>
      <w:r w:rsidRPr="00923FD1">
        <w:rPr>
          <w:noProof/>
        </w:rPr>
        <w:tab/>
      </w:r>
      <w:r w:rsidRPr="00923FD1">
        <w:rPr>
          <w:noProof/>
        </w:rPr>
        <w:tab/>
      </w:r>
    </w:p>
    <w:p w14:paraId="6053FD5F" w14:textId="77777777" w:rsidR="00B55FE7" w:rsidRPr="00923FD1" w:rsidRDefault="00B55FE7" w:rsidP="00B55FE7">
      <w:pPr>
        <w:pStyle w:val="Verso"/>
        <w:rPr>
          <w:noProof/>
        </w:rPr>
      </w:pPr>
      <w:r w:rsidRPr="00923FD1">
        <w:rPr>
          <w:noProof/>
        </w:rPr>
        <w:tab/>
      </w:r>
      <w:r w:rsidRPr="00923FD1">
        <w:rPr>
          <w:noProof/>
        </w:rPr>
        <w:tab/>
      </w:r>
      <w:r w:rsidRPr="00923FD1">
        <w:rPr>
          <w:noProof/>
        </w:rPr>
        <w:tab/>
        <w:t>entrar humanas flaquezas</w:t>
      </w:r>
    </w:p>
    <w:p w14:paraId="112C0C3E" w14:textId="77777777" w:rsidR="00B55FE7" w:rsidRPr="00923FD1" w:rsidRDefault="00B55FE7" w:rsidP="00B55FE7">
      <w:pPr>
        <w:pStyle w:val="Verso"/>
        <w:rPr>
          <w:noProof/>
        </w:rPr>
      </w:pPr>
      <w:r w:rsidRPr="00923FD1">
        <w:rPr>
          <w:noProof/>
        </w:rPr>
        <w:lastRenderedPageBreak/>
        <w:tab/>
      </w:r>
      <w:r w:rsidRPr="00923FD1">
        <w:rPr>
          <w:noProof/>
        </w:rPr>
        <w:tab/>
      </w:r>
      <w:r w:rsidRPr="00923FD1">
        <w:rPr>
          <w:noProof/>
        </w:rPr>
        <w:tab/>
        <w:t>hallan paso las desdichas,</w:t>
      </w:r>
    </w:p>
    <w:p w14:paraId="61DE5B1F" w14:textId="77777777" w:rsidR="00B55FE7" w:rsidRPr="00923FD1" w:rsidRDefault="00B55FE7" w:rsidP="00B55FE7">
      <w:pPr>
        <w:pStyle w:val="Verso"/>
        <w:rPr>
          <w:noProof/>
        </w:rPr>
      </w:pPr>
      <w:r w:rsidRPr="00923FD1">
        <w:rPr>
          <w:noProof/>
        </w:rPr>
        <w:tab/>
      </w:r>
      <w:r w:rsidRPr="00923FD1">
        <w:rPr>
          <w:noProof/>
        </w:rPr>
        <w:tab/>
      </w:r>
      <w:r w:rsidRPr="00923FD1">
        <w:rPr>
          <w:noProof/>
        </w:rPr>
        <w:tab/>
        <w:t>que entran en casa por fuerza,</w:t>
      </w:r>
    </w:p>
    <w:p w14:paraId="2A5AA1BC" w14:textId="77777777" w:rsidR="00B55FE7" w:rsidRPr="00923FD1" w:rsidRDefault="00B55FE7" w:rsidP="00B55FE7">
      <w:pPr>
        <w:pStyle w:val="Verso"/>
        <w:rPr>
          <w:noProof/>
        </w:rPr>
      </w:pPr>
      <w:r w:rsidRPr="00923FD1">
        <w:rPr>
          <w:noProof/>
        </w:rPr>
        <w:tab/>
      </w:r>
      <w:r w:rsidRPr="00923FD1">
        <w:rPr>
          <w:noProof/>
        </w:rPr>
        <w:tab/>
      </w:r>
      <w:r w:rsidRPr="00923FD1">
        <w:rPr>
          <w:noProof/>
        </w:rPr>
        <w:tab/>
        <w:t>Carlos de Aragón, un hombre</w:t>
      </w:r>
    </w:p>
    <w:p w14:paraId="71FB6B3B" w14:textId="15EF5C2D" w:rsidR="00B55FE7" w:rsidRPr="00923FD1" w:rsidRDefault="00B55FE7" w:rsidP="00B55FE7">
      <w:pPr>
        <w:pStyle w:val="Verso"/>
        <w:rPr>
          <w:noProof/>
        </w:rPr>
      </w:pPr>
      <w:r w:rsidRPr="00923FD1">
        <w:rPr>
          <w:noProof/>
        </w:rPr>
        <w:tab/>
      </w:r>
      <w:r w:rsidRPr="00923FD1">
        <w:rPr>
          <w:noProof/>
        </w:rPr>
        <w:tab/>
      </w:r>
      <w:r w:rsidRPr="00923FD1">
        <w:rPr>
          <w:noProof/>
        </w:rPr>
        <w:tab/>
        <w:t>de conocida nobleza,</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554DB0A4" w14:textId="77777777" w:rsidR="00B55FE7" w:rsidRPr="00923FD1" w:rsidRDefault="00B55FE7" w:rsidP="00B55FE7">
      <w:pPr>
        <w:pStyle w:val="Verso"/>
        <w:rPr>
          <w:noProof/>
        </w:rPr>
      </w:pPr>
      <w:r w:rsidRPr="00923FD1">
        <w:rPr>
          <w:noProof/>
        </w:rPr>
        <w:tab/>
      </w:r>
      <w:r w:rsidRPr="00923FD1">
        <w:rPr>
          <w:noProof/>
        </w:rPr>
        <w:tab/>
      </w:r>
      <w:r w:rsidRPr="00923FD1">
        <w:rPr>
          <w:noProof/>
        </w:rPr>
        <w:tab/>
        <w:t>se casó conmigo. ¡Ay, Dios!</w:t>
      </w:r>
    </w:p>
    <w:p w14:paraId="207E674F" w14:textId="77777777" w:rsidR="00B55FE7" w:rsidRPr="00923FD1" w:rsidRDefault="00B55FE7" w:rsidP="00B55FE7">
      <w:pPr>
        <w:pStyle w:val="Verso"/>
        <w:rPr>
          <w:noProof/>
        </w:rPr>
      </w:pPr>
      <w:r w:rsidRPr="00923FD1">
        <w:rPr>
          <w:noProof/>
        </w:rPr>
        <w:tab/>
      </w:r>
      <w:r w:rsidRPr="00923FD1">
        <w:rPr>
          <w:noProof/>
        </w:rPr>
        <w:tab/>
      </w:r>
      <w:r w:rsidRPr="00923FD1">
        <w:rPr>
          <w:noProof/>
        </w:rPr>
        <w:tab/>
        <w:t>¡Qué traición y qué inocencia!</w:t>
      </w:r>
    </w:p>
    <w:p w14:paraId="2C4E1279" w14:textId="77777777" w:rsidR="00B55FE7" w:rsidRPr="00923FD1" w:rsidRDefault="00B55FE7" w:rsidP="00B55FE7">
      <w:pPr>
        <w:pStyle w:val="Verso"/>
        <w:rPr>
          <w:noProof/>
        </w:rPr>
      </w:pPr>
      <w:r w:rsidRPr="00923FD1">
        <w:rPr>
          <w:noProof/>
        </w:rPr>
        <w:tab/>
      </w:r>
      <w:r w:rsidRPr="00923FD1">
        <w:rPr>
          <w:noProof/>
        </w:rPr>
        <w:tab/>
      </w:r>
      <w:r w:rsidRPr="00923FD1">
        <w:rPr>
          <w:noProof/>
        </w:rPr>
        <w:tab/>
        <w:t>Fue secreto el casamiento</w:t>
      </w:r>
    </w:p>
    <w:p w14:paraId="4A277E74" w14:textId="77777777" w:rsidR="00B55FE7" w:rsidRPr="00923FD1" w:rsidRDefault="00B55FE7" w:rsidP="00B55FE7">
      <w:pPr>
        <w:pStyle w:val="Verso"/>
        <w:rPr>
          <w:noProof/>
        </w:rPr>
      </w:pPr>
      <w:r w:rsidRPr="00923FD1">
        <w:rPr>
          <w:noProof/>
        </w:rPr>
        <w:tab/>
      </w:r>
      <w:r w:rsidRPr="00923FD1">
        <w:rPr>
          <w:noProof/>
        </w:rPr>
        <w:tab/>
      </w:r>
      <w:r w:rsidRPr="00923FD1">
        <w:rPr>
          <w:noProof/>
        </w:rPr>
        <w:tab/>
        <w:t>porque, viendo mi pobreza,</w:t>
      </w:r>
    </w:p>
    <w:p w14:paraId="682B0174" w14:textId="1AAFE8FE" w:rsidR="00B55FE7" w:rsidRPr="00923FD1" w:rsidRDefault="00B55FE7" w:rsidP="00B55FE7">
      <w:pPr>
        <w:pStyle w:val="Verso"/>
        <w:rPr>
          <w:noProof/>
        </w:rPr>
      </w:pPr>
      <w:r w:rsidRPr="00923FD1">
        <w:rPr>
          <w:noProof/>
        </w:rPr>
        <w:tab/>
      </w:r>
      <w:r w:rsidRPr="00923FD1">
        <w:rPr>
          <w:noProof/>
        </w:rPr>
        <w:tab/>
      </w:r>
      <w:r w:rsidRPr="00923FD1">
        <w:rPr>
          <w:noProof/>
        </w:rPr>
        <w:tab/>
        <w:t>Vasco de Aragón, su tío,</w:t>
      </w:r>
      <w:r w:rsidRPr="00923FD1">
        <w:rPr>
          <w:noProof/>
        </w:rPr>
        <w:tab/>
      </w:r>
      <w:r w:rsidRPr="00923FD1">
        <w:rPr>
          <w:noProof/>
        </w:rPr>
        <w:tab/>
      </w:r>
      <w:r w:rsidRPr="00923FD1">
        <w:rPr>
          <w:noProof/>
        </w:rPr>
        <w:tab/>
      </w:r>
      <w:r w:rsidRPr="00923FD1">
        <w:rPr>
          <w:noProof/>
        </w:rPr>
        <w:tab/>
      </w:r>
      <w:r w:rsidRPr="00923FD1">
        <w:rPr>
          <w:noProof/>
        </w:rPr>
        <w:tab/>
      </w:r>
    </w:p>
    <w:p w14:paraId="54E3ACC2" w14:textId="77777777" w:rsidR="00B55FE7" w:rsidRPr="00923FD1" w:rsidRDefault="00B55FE7" w:rsidP="00B55FE7">
      <w:pPr>
        <w:pStyle w:val="Verso"/>
        <w:rPr>
          <w:noProof/>
        </w:rPr>
      </w:pPr>
      <w:r w:rsidRPr="00923FD1">
        <w:rPr>
          <w:noProof/>
        </w:rPr>
        <w:tab/>
      </w:r>
      <w:r w:rsidRPr="00923FD1">
        <w:rPr>
          <w:noProof/>
        </w:rPr>
        <w:tab/>
      </w:r>
      <w:r w:rsidRPr="00923FD1">
        <w:rPr>
          <w:noProof/>
        </w:rPr>
        <w:tab/>
        <w:t>no le quitase su herencia.</w:t>
      </w:r>
    </w:p>
    <w:p w14:paraId="3D6784B7" w14:textId="77777777" w:rsidR="00B55FE7" w:rsidRPr="00923FD1" w:rsidRDefault="00B55FE7" w:rsidP="00B55FE7">
      <w:pPr>
        <w:pStyle w:val="Verso"/>
        <w:rPr>
          <w:noProof/>
        </w:rPr>
      </w:pPr>
      <w:r w:rsidRPr="00923FD1">
        <w:rPr>
          <w:noProof/>
        </w:rPr>
        <w:tab/>
      </w:r>
      <w:r w:rsidRPr="00923FD1">
        <w:rPr>
          <w:noProof/>
        </w:rPr>
        <w:tab/>
      </w:r>
      <w:r w:rsidRPr="00923FD1">
        <w:rPr>
          <w:noProof/>
        </w:rPr>
        <w:tab/>
        <w:t>Apenas de cierta noche</w:t>
      </w:r>
    </w:p>
    <w:p w14:paraId="475B2C15" w14:textId="77777777" w:rsidR="00B55FE7" w:rsidRPr="00923FD1" w:rsidRDefault="00B55FE7" w:rsidP="00B55FE7">
      <w:pPr>
        <w:pStyle w:val="Verso"/>
        <w:rPr>
          <w:noProof/>
        </w:rPr>
      </w:pPr>
      <w:r w:rsidRPr="00923FD1">
        <w:rPr>
          <w:noProof/>
        </w:rPr>
        <w:tab/>
      </w:r>
      <w:r w:rsidRPr="00923FD1">
        <w:rPr>
          <w:noProof/>
        </w:rPr>
        <w:tab/>
      </w:r>
      <w:r w:rsidRPr="00923FD1">
        <w:rPr>
          <w:noProof/>
        </w:rPr>
        <w:tab/>
        <w:t>—¡oh, qué bien he dicho «apenas»,</w:t>
      </w:r>
    </w:p>
    <w:p w14:paraId="0FB70609" w14:textId="77777777" w:rsidR="00B55FE7" w:rsidRPr="00923FD1" w:rsidRDefault="00B55FE7" w:rsidP="00B55FE7">
      <w:pPr>
        <w:pStyle w:val="Verso"/>
        <w:rPr>
          <w:noProof/>
        </w:rPr>
      </w:pPr>
      <w:r w:rsidRPr="00923FD1">
        <w:rPr>
          <w:noProof/>
        </w:rPr>
        <w:tab/>
      </w:r>
      <w:r w:rsidRPr="00923FD1">
        <w:rPr>
          <w:noProof/>
        </w:rPr>
        <w:tab/>
      </w:r>
      <w:r w:rsidRPr="00923FD1">
        <w:rPr>
          <w:noProof/>
        </w:rPr>
        <w:tab/>
        <w:t>que, tantas como he tenido,</w:t>
      </w:r>
    </w:p>
    <w:p w14:paraId="7B6F4A07" w14:textId="698A060D" w:rsidR="00B55FE7" w:rsidRPr="00923FD1" w:rsidRDefault="00B55FE7" w:rsidP="00B55FE7">
      <w:pPr>
        <w:pStyle w:val="Verso"/>
        <w:rPr>
          <w:noProof/>
        </w:rPr>
      </w:pPr>
      <w:r w:rsidRPr="00923FD1">
        <w:rPr>
          <w:noProof/>
        </w:rPr>
        <w:tab/>
      </w:r>
      <w:r w:rsidRPr="00923FD1">
        <w:rPr>
          <w:noProof/>
        </w:rPr>
        <w:tab/>
      </w:r>
      <w:r w:rsidRPr="00923FD1">
        <w:rPr>
          <w:noProof/>
        </w:rPr>
        <w:tab/>
        <w:t>todas procedieron de ella!—</w:t>
      </w:r>
      <w:r w:rsidRPr="00923FD1">
        <w:rPr>
          <w:noProof/>
        </w:rPr>
        <w:tab/>
      </w:r>
      <w:r w:rsidRPr="00923FD1">
        <w:rPr>
          <w:noProof/>
        </w:rPr>
        <w:tab/>
      </w:r>
      <w:r w:rsidRPr="00923FD1">
        <w:rPr>
          <w:noProof/>
        </w:rPr>
        <w:tab/>
      </w:r>
      <w:r w:rsidRPr="00923FD1">
        <w:rPr>
          <w:noProof/>
        </w:rPr>
        <w:tab/>
      </w:r>
      <w:r w:rsidRPr="00923FD1">
        <w:rPr>
          <w:noProof/>
        </w:rPr>
        <w:tab/>
      </w:r>
    </w:p>
    <w:p w14:paraId="7777E8AC" w14:textId="77777777" w:rsidR="00B55FE7" w:rsidRPr="00923FD1" w:rsidRDefault="00B55FE7" w:rsidP="00B55FE7">
      <w:pPr>
        <w:pStyle w:val="Verso"/>
        <w:rPr>
          <w:noProof/>
        </w:rPr>
      </w:pPr>
      <w:r w:rsidRPr="00923FD1">
        <w:rPr>
          <w:noProof/>
        </w:rPr>
        <w:tab/>
      </w:r>
      <w:r w:rsidRPr="00923FD1">
        <w:rPr>
          <w:noProof/>
        </w:rPr>
        <w:tab/>
      </w:r>
      <w:r w:rsidRPr="00923FD1">
        <w:rPr>
          <w:noProof/>
        </w:rPr>
        <w:tab/>
        <w:t>llegó la luz del aurora,</w:t>
      </w:r>
    </w:p>
    <w:p w14:paraId="4E2611AF" w14:textId="77777777" w:rsidR="00B55FE7" w:rsidRPr="00923FD1" w:rsidRDefault="00B55FE7" w:rsidP="00B55FE7">
      <w:pPr>
        <w:pStyle w:val="Verso"/>
        <w:rPr>
          <w:noProof/>
        </w:rPr>
      </w:pPr>
      <w:r w:rsidRPr="00923FD1">
        <w:rPr>
          <w:noProof/>
        </w:rPr>
        <w:tab/>
      </w:r>
      <w:r w:rsidRPr="00923FD1">
        <w:rPr>
          <w:noProof/>
        </w:rPr>
        <w:tab/>
      </w:r>
      <w:r w:rsidRPr="00923FD1">
        <w:rPr>
          <w:noProof/>
        </w:rPr>
        <w:tab/>
        <w:t>cuando, como hombre que deja</w:t>
      </w:r>
    </w:p>
    <w:p w14:paraId="25814283" w14:textId="77777777" w:rsidR="00B55FE7" w:rsidRPr="00923FD1" w:rsidRDefault="00B55FE7" w:rsidP="00B55FE7">
      <w:pPr>
        <w:pStyle w:val="Verso"/>
        <w:rPr>
          <w:noProof/>
        </w:rPr>
      </w:pPr>
      <w:r w:rsidRPr="00923FD1">
        <w:rPr>
          <w:noProof/>
        </w:rPr>
        <w:tab/>
      </w:r>
      <w:r w:rsidRPr="00923FD1">
        <w:rPr>
          <w:noProof/>
        </w:rPr>
        <w:tab/>
      </w:r>
      <w:r w:rsidRPr="00923FD1">
        <w:rPr>
          <w:noProof/>
        </w:rPr>
        <w:tab/>
        <w:t>la capa al toro y se escapa,</w:t>
      </w:r>
    </w:p>
    <w:p w14:paraId="6AE1708E" w14:textId="77777777" w:rsidR="00B55FE7" w:rsidRPr="00923FD1" w:rsidRDefault="00B55FE7" w:rsidP="00B55FE7">
      <w:pPr>
        <w:pStyle w:val="Verso"/>
        <w:rPr>
          <w:noProof/>
        </w:rPr>
      </w:pPr>
      <w:r w:rsidRPr="00923FD1">
        <w:rPr>
          <w:noProof/>
        </w:rPr>
        <w:tab/>
      </w:r>
      <w:r w:rsidRPr="00923FD1">
        <w:rPr>
          <w:noProof/>
        </w:rPr>
        <w:tab/>
      </w:r>
      <w:r w:rsidRPr="00923FD1">
        <w:rPr>
          <w:noProof/>
        </w:rPr>
        <w:tab/>
        <w:t>huye de mi cama y vuela.</w:t>
      </w:r>
    </w:p>
    <w:p w14:paraId="65A7F709" w14:textId="6F172040" w:rsidR="00B55FE7" w:rsidRPr="00923FD1" w:rsidRDefault="00B55FE7" w:rsidP="00B55FE7">
      <w:pPr>
        <w:pStyle w:val="Verso"/>
        <w:rPr>
          <w:noProof/>
        </w:rPr>
      </w:pPr>
      <w:r w:rsidRPr="00923FD1">
        <w:rPr>
          <w:noProof/>
        </w:rPr>
        <w:tab/>
      </w:r>
      <w:r w:rsidRPr="00923FD1">
        <w:rPr>
          <w:noProof/>
        </w:rPr>
        <w:tab/>
      </w:r>
      <w:r w:rsidRPr="00923FD1">
        <w:rPr>
          <w:noProof/>
        </w:rPr>
        <w:tab/>
        <w:t>No solo no me vio más,</w:t>
      </w:r>
      <w:r w:rsidRPr="00923FD1">
        <w:rPr>
          <w:noProof/>
        </w:rPr>
        <w:tab/>
      </w:r>
      <w:r w:rsidRPr="00923FD1">
        <w:rPr>
          <w:noProof/>
        </w:rPr>
        <w:tab/>
      </w:r>
      <w:r w:rsidRPr="00923FD1">
        <w:rPr>
          <w:noProof/>
        </w:rPr>
        <w:tab/>
      </w:r>
      <w:r w:rsidRPr="00923FD1">
        <w:rPr>
          <w:noProof/>
        </w:rPr>
        <w:tab/>
      </w:r>
      <w:r w:rsidRPr="00923FD1">
        <w:rPr>
          <w:noProof/>
        </w:rPr>
        <w:tab/>
      </w:r>
    </w:p>
    <w:p w14:paraId="77BD136B" w14:textId="77777777" w:rsidR="00B55FE7" w:rsidRPr="00923FD1" w:rsidRDefault="00B55FE7" w:rsidP="00B55FE7">
      <w:pPr>
        <w:pStyle w:val="Verso"/>
        <w:rPr>
          <w:noProof/>
        </w:rPr>
      </w:pPr>
      <w:r w:rsidRPr="00923FD1">
        <w:rPr>
          <w:noProof/>
        </w:rPr>
        <w:tab/>
      </w:r>
      <w:r w:rsidRPr="00923FD1">
        <w:rPr>
          <w:noProof/>
        </w:rPr>
        <w:tab/>
      </w:r>
      <w:r w:rsidRPr="00923FD1">
        <w:rPr>
          <w:noProof/>
        </w:rPr>
        <w:tab/>
        <w:t>mas dio en vivir de manera</w:t>
      </w:r>
    </w:p>
    <w:p w14:paraId="2B9EF971" w14:textId="77777777" w:rsidR="00B55FE7" w:rsidRPr="00923FD1" w:rsidRDefault="00B55FE7" w:rsidP="00B55FE7">
      <w:pPr>
        <w:pStyle w:val="Verso"/>
        <w:rPr>
          <w:noProof/>
        </w:rPr>
      </w:pPr>
      <w:r w:rsidRPr="00923FD1">
        <w:rPr>
          <w:noProof/>
        </w:rPr>
        <w:tab/>
      </w:r>
      <w:r w:rsidRPr="00923FD1">
        <w:rPr>
          <w:noProof/>
        </w:rPr>
        <w:tab/>
      </w:r>
      <w:r w:rsidRPr="00923FD1">
        <w:rPr>
          <w:noProof/>
        </w:rPr>
        <w:tab/>
        <w:t>que su salud consumía</w:t>
      </w:r>
    </w:p>
    <w:p w14:paraId="0CD42A69" w14:textId="77777777" w:rsidR="00B55FE7" w:rsidRPr="00923FD1" w:rsidRDefault="00B55FE7" w:rsidP="00B55FE7">
      <w:pPr>
        <w:pStyle w:val="Verso"/>
        <w:rPr>
          <w:noProof/>
        </w:rPr>
      </w:pPr>
      <w:r w:rsidRPr="00923FD1">
        <w:rPr>
          <w:noProof/>
        </w:rPr>
        <w:tab/>
      </w:r>
      <w:r w:rsidRPr="00923FD1">
        <w:rPr>
          <w:noProof/>
        </w:rPr>
        <w:tab/>
      </w:r>
      <w:r w:rsidRPr="00923FD1">
        <w:rPr>
          <w:noProof/>
        </w:rPr>
        <w:tab/>
        <w:t>con infamia de sus prendas.</w:t>
      </w:r>
    </w:p>
    <w:p w14:paraId="426BC720" w14:textId="77777777" w:rsidR="00B55FE7" w:rsidRPr="00923FD1" w:rsidRDefault="00B55FE7" w:rsidP="00B55FE7">
      <w:pPr>
        <w:pStyle w:val="Verso"/>
        <w:rPr>
          <w:noProof/>
        </w:rPr>
      </w:pPr>
      <w:r w:rsidRPr="00923FD1">
        <w:rPr>
          <w:noProof/>
        </w:rPr>
        <w:tab/>
      </w:r>
      <w:r w:rsidRPr="00923FD1">
        <w:rPr>
          <w:noProof/>
        </w:rPr>
        <w:tab/>
      </w:r>
      <w:r w:rsidRPr="00923FD1">
        <w:rPr>
          <w:noProof/>
        </w:rPr>
        <w:tab/>
        <w:t>Mató finalmente un hombre,</w:t>
      </w:r>
    </w:p>
    <w:p w14:paraId="3BC2ED51" w14:textId="653D16EE" w:rsidR="00B55FE7" w:rsidRPr="00923FD1" w:rsidRDefault="00B55FE7" w:rsidP="00B55FE7">
      <w:pPr>
        <w:pStyle w:val="Verso"/>
        <w:rPr>
          <w:noProof/>
        </w:rPr>
      </w:pPr>
      <w:r w:rsidRPr="00923FD1">
        <w:rPr>
          <w:noProof/>
        </w:rPr>
        <w:tab/>
      </w:r>
      <w:r w:rsidRPr="00923FD1">
        <w:rPr>
          <w:noProof/>
        </w:rPr>
        <w:tab/>
      </w:r>
      <w:r w:rsidRPr="00923FD1">
        <w:rPr>
          <w:noProof/>
        </w:rPr>
        <w:tab/>
        <w:t>y, por muchas diligencias</w:t>
      </w:r>
      <w:r w:rsidRPr="00923FD1">
        <w:rPr>
          <w:noProof/>
        </w:rPr>
        <w:tab/>
      </w:r>
      <w:r w:rsidRPr="00923FD1">
        <w:rPr>
          <w:noProof/>
        </w:rPr>
        <w:tab/>
      </w:r>
      <w:r w:rsidRPr="00923FD1">
        <w:rPr>
          <w:noProof/>
        </w:rPr>
        <w:tab/>
      </w:r>
      <w:r w:rsidRPr="00923FD1">
        <w:rPr>
          <w:noProof/>
        </w:rPr>
        <w:tab/>
      </w:r>
      <w:r w:rsidRPr="00923FD1">
        <w:rPr>
          <w:noProof/>
        </w:rPr>
        <w:tab/>
      </w:r>
    </w:p>
    <w:p w14:paraId="40171C56" w14:textId="77777777" w:rsidR="00B55FE7" w:rsidRPr="00923FD1" w:rsidRDefault="00B55FE7" w:rsidP="00B55FE7">
      <w:pPr>
        <w:pStyle w:val="Verso"/>
        <w:rPr>
          <w:noProof/>
        </w:rPr>
      </w:pPr>
      <w:r w:rsidRPr="00923FD1">
        <w:rPr>
          <w:noProof/>
        </w:rPr>
        <w:tab/>
      </w:r>
      <w:r w:rsidRPr="00923FD1">
        <w:rPr>
          <w:noProof/>
        </w:rPr>
        <w:tab/>
      </w:r>
      <w:r w:rsidRPr="00923FD1">
        <w:rPr>
          <w:noProof/>
        </w:rPr>
        <w:tab/>
        <w:t>y poca prueba, a seis años</w:t>
      </w:r>
    </w:p>
    <w:p w14:paraId="51A6D5E6" w14:textId="77777777" w:rsidR="00B55FE7" w:rsidRPr="00923FD1" w:rsidRDefault="00B55FE7" w:rsidP="00B55FE7">
      <w:pPr>
        <w:pStyle w:val="Verso"/>
        <w:rPr>
          <w:noProof/>
        </w:rPr>
      </w:pPr>
      <w:r w:rsidRPr="00923FD1">
        <w:rPr>
          <w:noProof/>
        </w:rPr>
        <w:tab/>
      </w:r>
      <w:r w:rsidRPr="00923FD1">
        <w:rPr>
          <w:noProof/>
        </w:rPr>
        <w:tab/>
      </w:r>
      <w:r w:rsidRPr="00923FD1">
        <w:rPr>
          <w:noProof/>
        </w:rPr>
        <w:tab/>
        <w:t>de Orán a Carlos sentencian.</w:t>
      </w:r>
    </w:p>
    <w:p w14:paraId="0868BD69" w14:textId="77777777" w:rsidR="00B55FE7" w:rsidRPr="00923FD1" w:rsidRDefault="00B55FE7" w:rsidP="00B55FE7">
      <w:pPr>
        <w:pStyle w:val="Verso"/>
        <w:rPr>
          <w:noProof/>
        </w:rPr>
      </w:pPr>
      <w:r w:rsidRPr="00923FD1">
        <w:rPr>
          <w:noProof/>
        </w:rPr>
        <w:tab/>
      </w:r>
      <w:r w:rsidRPr="00923FD1">
        <w:rPr>
          <w:noProof/>
        </w:rPr>
        <w:tab/>
      </w:r>
      <w:r w:rsidRPr="00923FD1">
        <w:rPr>
          <w:noProof/>
        </w:rPr>
        <w:tab/>
        <w:t>Parte a cumplirlos; su tío,</w:t>
      </w:r>
    </w:p>
    <w:p w14:paraId="35372B5A" w14:textId="77777777" w:rsidR="00B55FE7" w:rsidRPr="00923FD1" w:rsidRDefault="00B55FE7" w:rsidP="00B55FE7">
      <w:pPr>
        <w:pStyle w:val="Verso"/>
        <w:rPr>
          <w:noProof/>
        </w:rPr>
      </w:pPr>
      <w:r w:rsidRPr="00923FD1">
        <w:rPr>
          <w:noProof/>
        </w:rPr>
        <w:tab/>
      </w:r>
      <w:r w:rsidRPr="00923FD1">
        <w:rPr>
          <w:noProof/>
        </w:rPr>
        <w:tab/>
      </w:r>
      <w:r w:rsidRPr="00923FD1">
        <w:rPr>
          <w:noProof/>
        </w:rPr>
        <w:tab/>
        <w:t>airado, le deshereda,</w:t>
      </w:r>
    </w:p>
    <w:p w14:paraId="2086FD1B" w14:textId="73A5A703" w:rsidR="00B55FE7" w:rsidRPr="00923FD1" w:rsidRDefault="00B55FE7" w:rsidP="00B55FE7">
      <w:pPr>
        <w:pStyle w:val="Verso"/>
        <w:rPr>
          <w:noProof/>
        </w:rPr>
      </w:pPr>
      <w:r w:rsidRPr="00923FD1">
        <w:rPr>
          <w:noProof/>
        </w:rPr>
        <w:tab/>
      </w:r>
      <w:r w:rsidRPr="00923FD1">
        <w:rPr>
          <w:noProof/>
        </w:rPr>
        <w:tab/>
      </w:r>
      <w:r w:rsidRPr="00923FD1">
        <w:rPr>
          <w:noProof/>
        </w:rPr>
        <w:tab/>
        <w:t>sabiendo mi casamiento;</w:t>
      </w:r>
      <w:r w:rsidRPr="00923FD1">
        <w:rPr>
          <w:noProof/>
        </w:rPr>
        <w:tab/>
      </w:r>
      <w:r w:rsidRPr="00923FD1">
        <w:rPr>
          <w:noProof/>
        </w:rPr>
        <w:tab/>
      </w:r>
      <w:r w:rsidRPr="00923FD1">
        <w:rPr>
          <w:noProof/>
        </w:rPr>
        <w:tab/>
      </w:r>
      <w:r w:rsidRPr="00923FD1">
        <w:rPr>
          <w:noProof/>
        </w:rPr>
        <w:tab/>
      </w:r>
      <w:r w:rsidRPr="00923FD1">
        <w:rPr>
          <w:noProof/>
        </w:rPr>
        <w:tab/>
      </w:r>
    </w:p>
    <w:p w14:paraId="75A8AD60" w14:textId="77777777" w:rsidR="00B55FE7" w:rsidRPr="00923FD1" w:rsidRDefault="00B55FE7" w:rsidP="00B55FE7">
      <w:pPr>
        <w:pStyle w:val="Verso"/>
        <w:rPr>
          <w:noProof/>
        </w:rPr>
      </w:pPr>
      <w:r w:rsidRPr="00923FD1">
        <w:rPr>
          <w:noProof/>
        </w:rPr>
        <w:lastRenderedPageBreak/>
        <w:tab/>
      </w:r>
      <w:r w:rsidRPr="00923FD1">
        <w:rPr>
          <w:noProof/>
        </w:rPr>
        <w:tab/>
      </w:r>
      <w:r w:rsidRPr="00923FD1">
        <w:rPr>
          <w:noProof/>
        </w:rPr>
        <w:tab/>
        <w:t>muere, y su hacienda le deja</w:t>
      </w:r>
    </w:p>
    <w:p w14:paraId="63104165" w14:textId="77777777" w:rsidR="00B55FE7" w:rsidRPr="00923FD1" w:rsidRDefault="00B55FE7" w:rsidP="00B55FE7">
      <w:pPr>
        <w:pStyle w:val="Verso"/>
        <w:rPr>
          <w:noProof/>
        </w:rPr>
      </w:pPr>
      <w:r w:rsidRPr="00923FD1">
        <w:rPr>
          <w:noProof/>
        </w:rPr>
        <w:tab/>
      </w:r>
      <w:r w:rsidRPr="00923FD1">
        <w:rPr>
          <w:noProof/>
        </w:rPr>
        <w:tab/>
      </w:r>
      <w:r w:rsidRPr="00923FD1">
        <w:rPr>
          <w:noProof/>
        </w:rPr>
        <w:tab/>
        <w:t>a doña Elena, su hermana,</w:t>
      </w:r>
    </w:p>
    <w:p w14:paraId="01A9B3E9" w14:textId="77777777" w:rsidR="00B55FE7" w:rsidRPr="00923FD1" w:rsidRDefault="00B55FE7" w:rsidP="00B55FE7">
      <w:pPr>
        <w:pStyle w:val="Verso"/>
        <w:rPr>
          <w:noProof/>
        </w:rPr>
      </w:pPr>
      <w:r w:rsidRPr="00923FD1">
        <w:rPr>
          <w:noProof/>
        </w:rPr>
        <w:tab/>
      </w:r>
      <w:r w:rsidRPr="00923FD1">
        <w:rPr>
          <w:noProof/>
        </w:rPr>
        <w:tab/>
      </w:r>
      <w:r w:rsidRPr="00923FD1">
        <w:rPr>
          <w:noProof/>
        </w:rPr>
        <w:tab/>
        <w:t>mas no goza doña Elena</w:t>
      </w:r>
    </w:p>
    <w:p w14:paraId="66679A8E" w14:textId="77777777" w:rsidR="00B55FE7" w:rsidRPr="00923FD1" w:rsidRDefault="00B55FE7" w:rsidP="00B55FE7">
      <w:pPr>
        <w:pStyle w:val="Verso"/>
        <w:rPr>
          <w:noProof/>
        </w:rPr>
      </w:pPr>
      <w:r w:rsidRPr="00923FD1">
        <w:rPr>
          <w:noProof/>
        </w:rPr>
        <w:tab/>
      </w:r>
      <w:r w:rsidRPr="00923FD1">
        <w:rPr>
          <w:noProof/>
        </w:rPr>
        <w:tab/>
      </w:r>
      <w:r w:rsidRPr="00923FD1">
        <w:rPr>
          <w:noProof/>
        </w:rPr>
        <w:tab/>
        <w:t>su hacienda hasta que se case.</w:t>
      </w:r>
    </w:p>
    <w:p w14:paraId="2FA11A2C" w14:textId="35051647" w:rsidR="00B55FE7" w:rsidRPr="00923FD1" w:rsidRDefault="00B55FE7" w:rsidP="00B55FE7">
      <w:pPr>
        <w:pStyle w:val="Verso"/>
        <w:rPr>
          <w:noProof/>
        </w:rPr>
      </w:pPr>
      <w:r w:rsidRPr="00923FD1">
        <w:rPr>
          <w:noProof/>
        </w:rPr>
        <w:tab/>
      </w:r>
      <w:r w:rsidRPr="00923FD1">
        <w:rPr>
          <w:noProof/>
        </w:rPr>
        <w:tab/>
      </w:r>
      <w:r w:rsidRPr="00923FD1">
        <w:rPr>
          <w:noProof/>
        </w:rPr>
        <w:tab/>
        <w:t>Lloré seis meses su ausencia.</w:t>
      </w:r>
      <w:r w:rsidRPr="00923FD1">
        <w:rPr>
          <w:noProof/>
        </w:rPr>
        <w:tab/>
      </w:r>
      <w:r w:rsidRPr="00923FD1">
        <w:rPr>
          <w:noProof/>
        </w:rPr>
        <w:tab/>
      </w:r>
      <w:r w:rsidRPr="00923FD1">
        <w:rPr>
          <w:noProof/>
        </w:rPr>
        <w:tab/>
      </w:r>
      <w:r w:rsidRPr="00923FD1">
        <w:rPr>
          <w:noProof/>
        </w:rPr>
        <w:tab/>
      </w:r>
      <w:r w:rsidRPr="00923FD1">
        <w:rPr>
          <w:noProof/>
        </w:rPr>
        <w:tab/>
      </w:r>
    </w:p>
    <w:p w14:paraId="5275CE18" w14:textId="77777777" w:rsidR="00B55FE7" w:rsidRPr="00923FD1" w:rsidRDefault="00B55FE7" w:rsidP="00B55FE7">
      <w:pPr>
        <w:pStyle w:val="Verso"/>
        <w:rPr>
          <w:noProof/>
        </w:rPr>
      </w:pPr>
      <w:r w:rsidRPr="00923FD1">
        <w:rPr>
          <w:noProof/>
        </w:rPr>
        <w:tab/>
      </w:r>
      <w:r w:rsidRPr="00923FD1">
        <w:rPr>
          <w:noProof/>
        </w:rPr>
        <w:tab/>
      </w:r>
      <w:r w:rsidRPr="00923FD1">
        <w:rPr>
          <w:noProof/>
        </w:rPr>
        <w:tab/>
        <w:t>Julio, después —Julio, un hombre</w:t>
      </w:r>
    </w:p>
    <w:p w14:paraId="0C704CD5" w14:textId="77777777" w:rsidR="00B55FE7" w:rsidRPr="00923FD1" w:rsidRDefault="00B55FE7" w:rsidP="00B55FE7">
      <w:pPr>
        <w:pStyle w:val="Verso"/>
        <w:rPr>
          <w:noProof/>
        </w:rPr>
      </w:pPr>
      <w:r w:rsidRPr="00923FD1">
        <w:rPr>
          <w:noProof/>
        </w:rPr>
        <w:tab/>
      </w:r>
      <w:r w:rsidRPr="00923FD1">
        <w:rPr>
          <w:noProof/>
        </w:rPr>
        <w:tab/>
      </w:r>
      <w:r w:rsidRPr="00923FD1">
        <w:rPr>
          <w:noProof/>
        </w:rPr>
        <w:tab/>
        <w:t>que le sirve—, trujo nuevas</w:t>
      </w:r>
    </w:p>
    <w:p w14:paraId="4B404040" w14:textId="77777777" w:rsidR="00B55FE7" w:rsidRPr="00923FD1" w:rsidRDefault="00B55FE7" w:rsidP="00B55FE7">
      <w:pPr>
        <w:pStyle w:val="Verso"/>
        <w:rPr>
          <w:noProof/>
        </w:rPr>
      </w:pPr>
      <w:r w:rsidRPr="00923FD1">
        <w:rPr>
          <w:noProof/>
        </w:rPr>
        <w:tab/>
      </w:r>
      <w:r w:rsidRPr="00923FD1">
        <w:rPr>
          <w:noProof/>
        </w:rPr>
        <w:tab/>
      </w:r>
      <w:r w:rsidRPr="00923FD1">
        <w:rPr>
          <w:noProof/>
        </w:rPr>
        <w:tab/>
        <w:t>de que quedaba cautivo,</w:t>
      </w:r>
    </w:p>
    <w:p w14:paraId="7AEDABEA" w14:textId="77777777" w:rsidR="00B55FE7" w:rsidRPr="00923FD1" w:rsidRDefault="00B55FE7" w:rsidP="00B55FE7">
      <w:pPr>
        <w:pStyle w:val="Verso"/>
        <w:rPr>
          <w:noProof/>
        </w:rPr>
      </w:pPr>
      <w:r w:rsidRPr="00923FD1">
        <w:rPr>
          <w:noProof/>
        </w:rPr>
        <w:tab/>
      </w:r>
      <w:r w:rsidRPr="00923FD1">
        <w:rPr>
          <w:noProof/>
        </w:rPr>
        <w:tab/>
      </w:r>
      <w:r w:rsidRPr="00923FD1">
        <w:rPr>
          <w:noProof/>
        </w:rPr>
        <w:tab/>
        <w:t>porque, alargando la rienda</w:t>
      </w:r>
    </w:p>
    <w:p w14:paraId="0AE939F4" w14:textId="1F3462C2" w:rsidR="00B55FE7" w:rsidRPr="00923FD1" w:rsidRDefault="00B55FE7" w:rsidP="00B55FE7">
      <w:pPr>
        <w:pStyle w:val="Verso"/>
        <w:rPr>
          <w:noProof/>
        </w:rPr>
      </w:pPr>
      <w:r w:rsidRPr="00923FD1">
        <w:rPr>
          <w:noProof/>
        </w:rPr>
        <w:tab/>
      </w:r>
      <w:r w:rsidRPr="00923FD1">
        <w:rPr>
          <w:noProof/>
        </w:rPr>
        <w:tab/>
      </w:r>
      <w:r w:rsidRPr="00923FD1">
        <w:rPr>
          <w:noProof/>
        </w:rPr>
        <w:tab/>
        <w:t>una noche en Berbería</w:t>
      </w:r>
      <w:r w:rsidRPr="00923FD1">
        <w:rPr>
          <w:noProof/>
        </w:rPr>
        <w:tab/>
      </w:r>
      <w:r w:rsidRPr="00923FD1">
        <w:rPr>
          <w:noProof/>
        </w:rPr>
        <w:tab/>
      </w:r>
      <w:r w:rsidRPr="00923FD1">
        <w:rPr>
          <w:noProof/>
        </w:rPr>
        <w:tab/>
      </w:r>
      <w:r w:rsidRPr="00923FD1">
        <w:rPr>
          <w:noProof/>
        </w:rPr>
        <w:tab/>
      </w:r>
      <w:r w:rsidRPr="00923FD1">
        <w:rPr>
          <w:noProof/>
        </w:rPr>
        <w:tab/>
      </w:r>
    </w:p>
    <w:p w14:paraId="3061088E" w14:textId="77777777" w:rsidR="00B55FE7" w:rsidRPr="00923FD1" w:rsidRDefault="00B55FE7" w:rsidP="00B55FE7">
      <w:pPr>
        <w:pStyle w:val="Verso"/>
        <w:rPr>
          <w:noProof/>
        </w:rPr>
      </w:pPr>
      <w:r w:rsidRPr="00923FD1">
        <w:rPr>
          <w:noProof/>
        </w:rPr>
        <w:tab/>
      </w:r>
      <w:r w:rsidRPr="00923FD1">
        <w:rPr>
          <w:noProof/>
        </w:rPr>
        <w:tab/>
      </w:r>
      <w:r w:rsidRPr="00923FD1">
        <w:rPr>
          <w:noProof/>
        </w:rPr>
        <w:tab/>
        <w:t>de la demás soldadesca,</w:t>
      </w:r>
    </w:p>
    <w:p w14:paraId="1591EAEF" w14:textId="77777777" w:rsidR="00B55FE7" w:rsidRPr="00923FD1" w:rsidRDefault="00B55FE7" w:rsidP="00B55FE7">
      <w:pPr>
        <w:pStyle w:val="Verso"/>
        <w:rPr>
          <w:noProof/>
        </w:rPr>
      </w:pPr>
      <w:r w:rsidRPr="00923FD1">
        <w:rPr>
          <w:noProof/>
        </w:rPr>
        <w:tab/>
      </w:r>
      <w:r w:rsidRPr="00923FD1">
        <w:rPr>
          <w:noProof/>
        </w:rPr>
        <w:tab/>
      </w:r>
      <w:r w:rsidRPr="00923FD1">
        <w:rPr>
          <w:noProof/>
        </w:rPr>
        <w:tab/>
        <w:t>le prendió un alarbe moro;</w:t>
      </w:r>
    </w:p>
    <w:p w14:paraId="19EE80E8" w14:textId="77777777" w:rsidR="00B55FE7" w:rsidRPr="00923FD1" w:rsidRDefault="00B55FE7" w:rsidP="00B55FE7">
      <w:pPr>
        <w:pStyle w:val="Verso"/>
        <w:rPr>
          <w:noProof/>
        </w:rPr>
      </w:pPr>
      <w:r w:rsidRPr="00923FD1">
        <w:rPr>
          <w:noProof/>
        </w:rPr>
        <w:tab/>
      </w:r>
      <w:r w:rsidRPr="00923FD1">
        <w:rPr>
          <w:noProof/>
        </w:rPr>
        <w:tab/>
      </w:r>
      <w:r w:rsidRPr="00923FD1">
        <w:rPr>
          <w:noProof/>
        </w:rPr>
        <w:tab/>
        <w:t>y, porque tuvo sospecha</w:t>
      </w:r>
    </w:p>
    <w:p w14:paraId="6DD412F4" w14:textId="77777777" w:rsidR="00B55FE7" w:rsidRPr="00923FD1" w:rsidRDefault="00B55FE7" w:rsidP="00B55FE7">
      <w:pPr>
        <w:pStyle w:val="Verso"/>
        <w:rPr>
          <w:noProof/>
        </w:rPr>
      </w:pPr>
      <w:r w:rsidRPr="00923FD1">
        <w:rPr>
          <w:noProof/>
        </w:rPr>
        <w:tab/>
      </w:r>
      <w:r w:rsidRPr="00923FD1">
        <w:rPr>
          <w:noProof/>
        </w:rPr>
        <w:tab/>
      </w:r>
      <w:r w:rsidRPr="00923FD1">
        <w:rPr>
          <w:noProof/>
        </w:rPr>
        <w:tab/>
        <w:t>que era caballero, pide</w:t>
      </w:r>
    </w:p>
    <w:p w14:paraId="7BE81033" w14:textId="79DCE55E" w:rsidR="00B55FE7" w:rsidRPr="00923FD1" w:rsidRDefault="00B55FE7" w:rsidP="00B55FE7">
      <w:pPr>
        <w:pStyle w:val="Verso"/>
        <w:rPr>
          <w:noProof/>
        </w:rPr>
      </w:pPr>
      <w:r w:rsidRPr="00923FD1">
        <w:rPr>
          <w:noProof/>
        </w:rPr>
        <w:tab/>
      </w:r>
      <w:r w:rsidRPr="00923FD1">
        <w:rPr>
          <w:noProof/>
        </w:rPr>
        <w:tab/>
      </w:r>
      <w:r w:rsidRPr="00923FD1">
        <w:rPr>
          <w:noProof/>
        </w:rPr>
        <w:tab/>
        <w:t>con temeraria insolencia</w:t>
      </w:r>
      <w:r w:rsidRPr="00923FD1">
        <w:rPr>
          <w:noProof/>
        </w:rPr>
        <w:tab/>
      </w:r>
      <w:r w:rsidRPr="00923FD1">
        <w:rPr>
          <w:noProof/>
        </w:rPr>
        <w:tab/>
      </w:r>
      <w:r w:rsidRPr="00923FD1">
        <w:rPr>
          <w:noProof/>
        </w:rPr>
        <w:tab/>
      </w:r>
      <w:r w:rsidRPr="00923FD1">
        <w:rPr>
          <w:noProof/>
        </w:rPr>
        <w:tab/>
      </w:r>
    </w:p>
    <w:p w14:paraId="10C27495" w14:textId="77777777" w:rsidR="00B55FE7" w:rsidRPr="00923FD1" w:rsidRDefault="00B55FE7" w:rsidP="00B55FE7">
      <w:pPr>
        <w:pStyle w:val="Verso"/>
        <w:rPr>
          <w:noProof/>
        </w:rPr>
      </w:pPr>
      <w:r w:rsidRPr="00923FD1">
        <w:rPr>
          <w:noProof/>
        </w:rPr>
        <w:tab/>
      </w:r>
      <w:r w:rsidRPr="00923FD1">
        <w:rPr>
          <w:noProof/>
        </w:rPr>
        <w:tab/>
      </w:r>
      <w:r w:rsidRPr="00923FD1">
        <w:rPr>
          <w:noProof/>
        </w:rPr>
        <w:tab/>
        <w:t>mil y docientos ducados.</w:t>
      </w:r>
    </w:p>
    <w:p w14:paraId="0EFF3BF1" w14:textId="77777777" w:rsidR="00B55FE7" w:rsidRPr="00923FD1" w:rsidRDefault="00B55FE7" w:rsidP="00B55FE7">
      <w:pPr>
        <w:pStyle w:val="Verso"/>
        <w:rPr>
          <w:noProof/>
        </w:rPr>
      </w:pPr>
      <w:r w:rsidRPr="00923FD1">
        <w:rPr>
          <w:noProof/>
        </w:rPr>
        <w:tab/>
      </w:r>
      <w:r w:rsidRPr="00923FD1">
        <w:rPr>
          <w:noProof/>
        </w:rPr>
        <w:tab/>
      </w:r>
      <w:r w:rsidRPr="00923FD1">
        <w:rPr>
          <w:noProof/>
        </w:rPr>
        <w:tab/>
        <w:t>Yo vendo mi pobre hacienda,</w:t>
      </w:r>
    </w:p>
    <w:p w14:paraId="70AB4EC9" w14:textId="77777777" w:rsidR="00B55FE7" w:rsidRPr="00923FD1" w:rsidRDefault="00B55FE7" w:rsidP="00B55FE7">
      <w:pPr>
        <w:pStyle w:val="Verso"/>
        <w:rPr>
          <w:noProof/>
        </w:rPr>
      </w:pPr>
      <w:r w:rsidRPr="00923FD1">
        <w:rPr>
          <w:noProof/>
        </w:rPr>
        <w:tab/>
      </w:r>
      <w:r w:rsidRPr="00923FD1">
        <w:rPr>
          <w:noProof/>
        </w:rPr>
        <w:tab/>
      </w:r>
      <w:r w:rsidRPr="00923FD1">
        <w:rPr>
          <w:noProof/>
        </w:rPr>
        <w:tab/>
      </w:r>
      <w:bookmarkStart w:id="48" w:name="_Hlk49418533"/>
      <w:r w:rsidRPr="00923FD1">
        <w:rPr>
          <w:noProof/>
        </w:rPr>
        <w:t>que llega a docientos solos</w:t>
      </w:r>
      <w:bookmarkEnd w:id="48"/>
      <w:r w:rsidRPr="00923FD1">
        <w:rPr>
          <w:noProof/>
        </w:rPr>
        <w:t>;</w:t>
      </w:r>
    </w:p>
    <w:p w14:paraId="76FA64BC" w14:textId="77777777" w:rsidR="00B55FE7" w:rsidRPr="00923FD1" w:rsidRDefault="00B55FE7" w:rsidP="00B55FE7">
      <w:pPr>
        <w:pStyle w:val="Verso"/>
        <w:rPr>
          <w:noProof/>
        </w:rPr>
      </w:pPr>
      <w:r w:rsidRPr="00923FD1">
        <w:rPr>
          <w:noProof/>
        </w:rPr>
        <w:tab/>
      </w:r>
      <w:r w:rsidRPr="00923FD1">
        <w:rPr>
          <w:noProof/>
        </w:rPr>
        <w:tab/>
      </w:r>
      <w:r w:rsidRPr="00923FD1">
        <w:rPr>
          <w:noProof/>
        </w:rPr>
        <w:tab/>
        <w:t>su hermana, poniendo en venta</w:t>
      </w:r>
    </w:p>
    <w:p w14:paraId="7EF779E7" w14:textId="14941D74" w:rsidR="00B55FE7" w:rsidRPr="00923FD1" w:rsidRDefault="00B55FE7" w:rsidP="00B55FE7">
      <w:pPr>
        <w:pStyle w:val="Verso"/>
        <w:rPr>
          <w:noProof/>
        </w:rPr>
      </w:pPr>
      <w:r w:rsidRPr="00923FD1">
        <w:rPr>
          <w:noProof/>
        </w:rPr>
        <w:tab/>
      </w:r>
      <w:r w:rsidRPr="00923FD1">
        <w:rPr>
          <w:noProof/>
        </w:rPr>
        <w:tab/>
      </w:r>
      <w:r w:rsidRPr="00923FD1">
        <w:rPr>
          <w:noProof/>
        </w:rPr>
        <w:tab/>
        <w:t>sus vestidos y sus joyas</w:t>
      </w:r>
      <w:r w:rsidRPr="00923FD1">
        <w:rPr>
          <w:noProof/>
        </w:rPr>
        <w:tab/>
      </w:r>
      <w:r w:rsidRPr="00923FD1">
        <w:rPr>
          <w:noProof/>
        </w:rPr>
        <w:tab/>
      </w:r>
      <w:r w:rsidRPr="00923FD1">
        <w:rPr>
          <w:noProof/>
        </w:rPr>
        <w:tab/>
      </w:r>
      <w:r w:rsidRPr="00923FD1">
        <w:rPr>
          <w:noProof/>
        </w:rPr>
        <w:tab/>
      </w:r>
    </w:p>
    <w:p w14:paraId="770C8BA0" w14:textId="77777777" w:rsidR="00B55FE7" w:rsidRPr="00923FD1" w:rsidRDefault="00B55FE7" w:rsidP="00B55FE7">
      <w:pPr>
        <w:pStyle w:val="Verso"/>
        <w:rPr>
          <w:noProof/>
        </w:rPr>
      </w:pPr>
      <w:r w:rsidRPr="00923FD1">
        <w:rPr>
          <w:noProof/>
        </w:rPr>
        <w:tab/>
      </w:r>
      <w:r w:rsidRPr="00923FD1">
        <w:rPr>
          <w:noProof/>
        </w:rPr>
        <w:tab/>
      </w:r>
      <w:r w:rsidRPr="00923FD1">
        <w:rPr>
          <w:noProof/>
        </w:rPr>
        <w:tab/>
      </w:r>
      <w:bookmarkStart w:id="49" w:name="_Hlk49105848"/>
      <w:r w:rsidRPr="00923FD1">
        <w:rPr>
          <w:noProof/>
        </w:rPr>
        <w:t>mientras su herencia posea</w:t>
      </w:r>
      <w:bookmarkEnd w:id="49"/>
      <w:r w:rsidRPr="00923FD1">
        <w:rPr>
          <w:noProof/>
        </w:rPr>
        <w:t>,</w:t>
      </w:r>
    </w:p>
    <w:p w14:paraId="37556AF1" w14:textId="77777777" w:rsidR="00B55FE7" w:rsidRPr="00923FD1" w:rsidRDefault="00B55FE7" w:rsidP="00B55FE7">
      <w:pPr>
        <w:pStyle w:val="Verso"/>
        <w:rPr>
          <w:noProof/>
        </w:rPr>
      </w:pPr>
      <w:r w:rsidRPr="00923FD1">
        <w:rPr>
          <w:noProof/>
        </w:rPr>
        <w:tab/>
      </w:r>
      <w:r w:rsidRPr="00923FD1">
        <w:rPr>
          <w:noProof/>
        </w:rPr>
        <w:tab/>
      </w:r>
      <w:r w:rsidRPr="00923FD1">
        <w:rPr>
          <w:noProof/>
        </w:rPr>
        <w:tab/>
        <w:t>cuatrocientos me ha envïado,</w:t>
      </w:r>
    </w:p>
    <w:p w14:paraId="62F47617" w14:textId="77777777" w:rsidR="00B55FE7" w:rsidRPr="00923FD1" w:rsidRDefault="00B55FE7" w:rsidP="00B55FE7">
      <w:pPr>
        <w:pStyle w:val="Verso"/>
        <w:rPr>
          <w:noProof/>
        </w:rPr>
      </w:pPr>
      <w:r w:rsidRPr="00923FD1">
        <w:rPr>
          <w:noProof/>
        </w:rPr>
        <w:tab/>
      </w:r>
      <w:r w:rsidRPr="00923FD1">
        <w:rPr>
          <w:noProof/>
        </w:rPr>
        <w:tab/>
      </w:r>
      <w:r w:rsidRPr="00923FD1">
        <w:rPr>
          <w:noProof/>
        </w:rPr>
        <w:tab/>
        <w:t>de su valor justa prueba.</w:t>
      </w:r>
    </w:p>
    <w:p w14:paraId="576348B0" w14:textId="77777777" w:rsidR="00B55FE7" w:rsidRPr="00923FD1" w:rsidRDefault="00B55FE7" w:rsidP="00B55FE7">
      <w:pPr>
        <w:pStyle w:val="Verso"/>
        <w:rPr>
          <w:noProof/>
        </w:rPr>
      </w:pPr>
      <w:r w:rsidRPr="00923FD1">
        <w:rPr>
          <w:noProof/>
        </w:rPr>
        <w:tab/>
      </w:r>
      <w:r w:rsidRPr="00923FD1">
        <w:rPr>
          <w:noProof/>
        </w:rPr>
        <w:tab/>
      </w:r>
      <w:r w:rsidRPr="00923FD1">
        <w:rPr>
          <w:noProof/>
        </w:rPr>
        <w:tab/>
        <w:t>Mas no puedo hallar arbitrio</w:t>
      </w:r>
    </w:p>
    <w:p w14:paraId="16E87D34" w14:textId="113A9D0C" w:rsidR="00B55FE7" w:rsidRPr="00923FD1" w:rsidRDefault="00B55FE7" w:rsidP="00B55FE7">
      <w:pPr>
        <w:pStyle w:val="Verso"/>
        <w:rPr>
          <w:noProof/>
        </w:rPr>
      </w:pPr>
      <w:r w:rsidRPr="00923FD1">
        <w:rPr>
          <w:noProof/>
        </w:rPr>
        <w:tab/>
      </w:r>
      <w:r w:rsidRPr="00923FD1">
        <w:rPr>
          <w:noProof/>
        </w:rPr>
        <w:tab/>
      </w:r>
      <w:r w:rsidRPr="00923FD1">
        <w:rPr>
          <w:noProof/>
        </w:rPr>
        <w:tab/>
        <w:t>a los seiscientos que restan,</w:t>
      </w:r>
      <w:r w:rsidRPr="00923FD1">
        <w:rPr>
          <w:noProof/>
        </w:rPr>
        <w:tab/>
      </w:r>
      <w:r w:rsidRPr="00923FD1">
        <w:rPr>
          <w:noProof/>
        </w:rPr>
        <w:tab/>
      </w:r>
      <w:r w:rsidRPr="00923FD1">
        <w:rPr>
          <w:noProof/>
        </w:rPr>
        <w:tab/>
      </w:r>
      <w:r w:rsidRPr="00923FD1">
        <w:rPr>
          <w:noProof/>
        </w:rPr>
        <w:tab/>
      </w:r>
      <w:r w:rsidRPr="00923FD1">
        <w:rPr>
          <w:noProof/>
        </w:rPr>
        <w:tab/>
      </w:r>
    </w:p>
    <w:p w14:paraId="7017F1A1" w14:textId="77777777" w:rsidR="00B55FE7" w:rsidRPr="00923FD1" w:rsidRDefault="00B55FE7" w:rsidP="00B55FE7">
      <w:pPr>
        <w:pStyle w:val="Verso"/>
        <w:rPr>
          <w:noProof/>
        </w:rPr>
      </w:pPr>
      <w:r w:rsidRPr="00923FD1">
        <w:rPr>
          <w:noProof/>
        </w:rPr>
        <w:tab/>
      </w:r>
      <w:r w:rsidRPr="00923FD1">
        <w:rPr>
          <w:noProof/>
        </w:rPr>
        <w:tab/>
      </w:r>
      <w:r w:rsidRPr="00923FD1">
        <w:rPr>
          <w:noProof/>
        </w:rPr>
        <w:tab/>
        <w:t>que todos cuantos me miran</w:t>
      </w:r>
    </w:p>
    <w:p w14:paraId="619DA11A" w14:textId="77777777" w:rsidR="00B55FE7" w:rsidRPr="00923FD1" w:rsidRDefault="00B55FE7" w:rsidP="00B55FE7">
      <w:pPr>
        <w:pStyle w:val="Verso"/>
        <w:rPr>
          <w:noProof/>
        </w:rPr>
      </w:pPr>
      <w:r w:rsidRPr="00923FD1">
        <w:rPr>
          <w:noProof/>
        </w:rPr>
        <w:tab/>
      </w:r>
      <w:r w:rsidRPr="00923FD1">
        <w:rPr>
          <w:noProof/>
        </w:rPr>
        <w:tab/>
      </w:r>
      <w:r w:rsidRPr="00923FD1">
        <w:rPr>
          <w:noProof/>
        </w:rPr>
        <w:tab/>
        <w:t>y apasionados intentan</w:t>
      </w:r>
    </w:p>
    <w:p w14:paraId="773A46C5" w14:textId="77777777" w:rsidR="00B55FE7" w:rsidRPr="00923FD1" w:rsidRDefault="00B55FE7" w:rsidP="00B55FE7">
      <w:pPr>
        <w:pStyle w:val="Verso"/>
        <w:rPr>
          <w:noProof/>
        </w:rPr>
      </w:pPr>
      <w:r w:rsidRPr="00923FD1">
        <w:rPr>
          <w:noProof/>
        </w:rPr>
        <w:tab/>
      </w:r>
      <w:r w:rsidRPr="00923FD1">
        <w:rPr>
          <w:noProof/>
        </w:rPr>
        <w:tab/>
      </w:r>
      <w:r w:rsidRPr="00923FD1">
        <w:rPr>
          <w:noProof/>
        </w:rPr>
        <w:tab/>
        <w:t>hacerme bien, a mi honor</w:t>
      </w:r>
    </w:p>
    <w:p w14:paraId="11B9FC17" w14:textId="77777777" w:rsidR="00B55FE7" w:rsidRPr="00923FD1" w:rsidRDefault="00B55FE7" w:rsidP="00B55FE7">
      <w:pPr>
        <w:pStyle w:val="Verso"/>
        <w:rPr>
          <w:noProof/>
        </w:rPr>
      </w:pPr>
      <w:r w:rsidRPr="00923FD1">
        <w:rPr>
          <w:noProof/>
        </w:rPr>
        <w:tab/>
      </w:r>
      <w:r w:rsidRPr="00923FD1">
        <w:rPr>
          <w:noProof/>
        </w:rPr>
        <w:tab/>
      </w:r>
      <w:r w:rsidRPr="00923FD1">
        <w:rPr>
          <w:noProof/>
        </w:rPr>
        <w:tab/>
        <w:t>quieren remitir la deuda.</w:t>
      </w:r>
    </w:p>
    <w:p w14:paraId="2708B009" w14:textId="10A787CA" w:rsidR="00B55FE7" w:rsidRPr="00923FD1" w:rsidRDefault="00B55FE7" w:rsidP="00B55FE7">
      <w:pPr>
        <w:pStyle w:val="Verso"/>
        <w:rPr>
          <w:noProof/>
        </w:rPr>
      </w:pPr>
      <w:r w:rsidRPr="00923FD1">
        <w:rPr>
          <w:noProof/>
        </w:rPr>
        <w:lastRenderedPageBreak/>
        <w:tab/>
      </w:r>
      <w:r w:rsidRPr="00923FD1">
        <w:rPr>
          <w:noProof/>
        </w:rPr>
        <w:tab/>
      </w:r>
      <w:r w:rsidRPr="00923FD1">
        <w:rPr>
          <w:noProof/>
        </w:rPr>
        <w:tab/>
        <w:t>Pero, aunque yo muera ausente</w:t>
      </w:r>
      <w:r w:rsidRPr="00923FD1">
        <w:rPr>
          <w:noProof/>
        </w:rPr>
        <w:tab/>
      </w:r>
      <w:r w:rsidRPr="00923FD1">
        <w:rPr>
          <w:noProof/>
        </w:rPr>
        <w:tab/>
      </w:r>
      <w:r w:rsidRPr="00923FD1">
        <w:rPr>
          <w:noProof/>
        </w:rPr>
        <w:tab/>
      </w:r>
      <w:r w:rsidRPr="00923FD1">
        <w:rPr>
          <w:noProof/>
        </w:rPr>
        <w:tab/>
      </w:r>
    </w:p>
    <w:p w14:paraId="13560D28" w14:textId="77777777" w:rsidR="00B55FE7" w:rsidRPr="00923FD1" w:rsidRDefault="00B55FE7" w:rsidP="00B55FE7">
      <w:pPr>
        <w:pStyle w:val="Verso"/>
        <w:rPr>
          <w:noProof/>
        </w:rPr>
      </w:pPr>
      <w:r w:rsidRPr="00923FD1">
        <w:rPr>
          <w:noProof/>
        </w:rPr>
        <w:tab/>
      </w:r>
      <w:r w:rsidRPr="00923FD1">
        <w:rPr>
          <w:noProof/>
        </w:rPr>
        <w:tab/>
      </w:r>
      <w:r w:rsidRPr="00923FD1">
        <w:rPr>
          <w:noProof/>
        </w:rPr>
        <w:tab/>
        <w:t>y Carlos cautivo muera,</w:t>
      </w:r>
    </w:p>
    <w:p w14:paraId="674380BC" w14:textId="77777777" w:rsidR="00B55FE7" w:rsidRPr="00923FD1" w:rsidRDefault="00B55FE7" w:rsidP="00B55FE7">
      <w:pPr>
        <w:pStyle w:val="Verso"/>
        <w:rPr>
          <w:noProof/>
        </w:rPr>
      </w:pPr>
      <w:r w:rsidRPr="00923FD1">
        <w:rPr>
          <w:noProof/>
        </w:rPr>
        <w:tab/>
      </w:r>
      <w:r w:rsidRPr="00923FD1">
        <w:rPr>
          <w:noProof/>
        </w:rPr>
        <w:tab/>
      </w:r>
      <w:r w:rsidRPr="00923FD1">
        <w:rPr>
          <w:noProof/>
        </w:rPr>
        <w:tab/>
        <w:t>ha de vivir mi virtud,</w:t>
      </w:r>
    </w:p>
    <w:p w14:paraId="23AE97E5" w14:textId="77777777" w:rsidR="00B55FE7" w:rsidRPr="00923FD1" w:rsidRDefault="00B55FE7" w:rsidP="00B55FE7">
      <w:pPr>
        <w:pStyle w:val="Verso"/>
        <w:rPr>
          <w:noProof/>
        </w:rPr>
      </w:pPr>
      <w:r w:rsidRPr="00923FD1">
        <w:rPr>
          <w:noProof/>
        </w:rPr>
        <w:tab/>
      </w:r>
      <w:r w:rsidRPr="00923FD1">
        <w:rPr>
          <w:noProof/>
        </w:rPr>
        <w:tab/>
      </w:r>
      <w:r w:rsidRPr="00923FD1">
        <w:rPr>
          <w:noProof/>
        </w:rPr>
        <w:tab/>
        <w:t>ha de triunfar mi paciencia,</w:t>
      </w:r>
    </w:p>
    <w:p w14:paraId="7C05FFBC" w14:textId="77777777" w:rsidR="00B55FE7" w:rsidRPr="00923FD1" w:rsidRDefault="00B55FE7" w:rsidP="00B55FE7">
      <w:pPr>
        <w:pStyle w:val="Verso"/>
        <w:rPr>
          <w:noProof/>
        </w:rPr>
      </w:pPr>
      <w:r w:rsidRPr="00923FD1">
        <w:rPr>
          <w:noProof/>
        </w:rPr>
        <w:tab/>
      </w:r>
      <w:r w:rsidRPr="00923FD1">
        <w:rPr>
          <w:noProof/>
        </w:rPr>
        <w:tab/>
      </w:r>
      <w:r w:rsidRPr="00923FD1">
        <w:rPr>
          <w:noProof/>
        </w:rPr>
        <w:tab/>
        <w:t>que quiero yo que por mí,</w:t>
      </w:r>
    </w:p>
    <w:p w14:paraId="0D30BD72" w14:textId="06110D3A" w:rsidR="00B55FE7" w:rsidRPr="00923FD1" w:rsidRDefault="00B55FE7" w:rsidP="00B55FE7">
      <w:pPr>
        <w:pStyle w:val="Verso"/>
        <w:rPr>
          <w:noProof/>
        </w:rPr>
      </w:pPr>
      <w:r w:rsidRPr="00923FD1">
        <w:rPr>
          <w:noProof/>
        </w:rPr>
        <w:tab/>
      </w:r>
      <w:r w:rsidRPr="00923FD1">
        <w:rPr>
          <w:noProof/>
        </w:rPr>
        <w:tab/>
      </w:r>
      <w:r w:rsidRPr="00923FD1">
        <w:rPr>
          <w:noProof/>
        </w:rPr>
        <w:tab/>
        <w:t>aunque imposible parezca,</w:t>
      </w:r>
      <w:r w:rsidRPr="00923FD1">
        <w:rPr>
          <w:noProof/>
        </w:rPr>
        <w:tab/>
      </w:r>
      <w:r w:rsidRPr="00923FD1">
        <w:rPr>
          <w:noProof/>
        </w:rPr>
        <w:tab/>
      </w:r>
      <w:r w:rsidRPr="00923FD1">
        <w:rPr>
          <w:noProof/>
        </w:rPr>
        <w:tab/>
      </w:r>
      <w:r w:rsidRPr="00923FD1">
        <w:rPr>
          <w:noProof/>
        </w:rPr>
        <w:tab/>
      </w:r>
      <w:r w:rsidRPr="00923FD1">
        <w:rPr>
          <w:noProof/>
        </w:rPr>
        <w:tab/>
      </w:r>
    </w:p>
    <w:p w14:paraId="21E0727E" w14:textId="77777777" w:rsidR="00B55FE7" w:rsidRPr="00923FD1" w:rsidRDefault="00B55FE7" w:rsidP="00B55FE7">
      <w:pPr>
        <w:pStyle w:val="Verso"/>
        <w:rPr>
          <w:noProof/>
        </w:rPr>
      </w:pPr>
      <w:r w:rsidRPr="00923FD1">
        <w:rPr>
          <w:noProof/>
        </w:rPr>
        <w:tab/>
      </w:r>
      <w:r w:rsidRPr="00923FD1">
        <w:rPr>
          <w:noProof/>
        </w:rPr>
        <w:tab/>
      </w:r>
      <w:r w:rsidRPr="00923FD1">
        <w:rPr>
          <w:noProof/>
        </w:rPr>
        <w:tab/>
        <w:t>virtud, pobreza y mujer</w:t>
      </w:r>
    </w:p>
    <w:p w14:paraId="3A950877" w14:textId="77777777" w:rsidR="00B55FE7" w:rsidRPr="00923FD1" w:rsidRDefault="00B55FE7" w:rsidP="00B55FE7">
      <w:pPr>
        <w:pStyle w:val="Verso"/>
        <w:rPr>
          <w:noProof/>
        </w:rPr>
      </w:pPr>
      <w:r w:rsidRPr="00923FD1">
        <w:rPr>
          <w:noProof/>
        </w:rPr>
        <w:tab/>
      </w:r>
      <w:r w:rsidRPr="00923FD1">
        <w:rPr>
          <w:noProof/>
        </w:rPr>
        <w:tab/>
      </w:r>
      <w:r w:rsidRPr="00923FD1">
        <w:rPr>
          <w:noProof/>
        </w:rPr>
        <w:tab/>
        <w:t>en un sujeto se vean.</w:t>
      </w:r>
    </w:p>
    <w:p w14:paraId="37264032" w14:textId="1BA58E37" w:rsidR="00B55FE7" w:rsidRPr="00923FD1" w:rsidRDefault="00B55FE7" w:rsidP="00B55FE7">
      <w:pPr>
        <w:pStyle w:val="Personaje"/>
        <w:rPr>
          <w:noProof/>
        </w:rPr>
      </w:pPr>
      <w:r w:rsidRPr="00923FD1">
        <w:rPr>
          <w:noProof/>
        </w:rPr>
        <w:t>feliciano</w:t>
      </w:r>
    </w:p>
    <w:p w14:paraId="394D96BE" w14:textId="036E775E" w:rsidR="00B55FE7" w:rsidRPr="00923FD1" w:rsidRDefault="00B55FE7" w:rsidP="00B55FE7">
      <w:pPr>
        <w:rPr>
          <w:rFonts w:ascii="Garamond" w:hAnsi="Garamond"/>
        </w:rPr>
      </w:pPr>
      <w:r w:rsidRPr="00923FD1">
        <w:rPr>
          <w:rFonts w:ascii="Garamond" w:hAnsi="Garamond"/>
        </w:rPr>
        <w:t>$redondillas</w:t>
      </w:r>
    </w:p>
    <w:p w14:paraId="02729C05" w14:textId="7692BB13" w:rsidR="00B55FE7" w:rsidRPr="00923FD1" w:rsidRDefault="00B55FE7" w:rsidP="00B55FE7">
      <w:pPr>
        <w:pStyle w:val="Verso"/>
        <w:rPr>
          <w:noProof/>
        </w:rPr>
      </w:pPr>
      <w:r w:rsidRPr="00923FD1">
        <w:rPr>
          <w:noProof/>
        </w:rPr>
        <w:tab/>
      </w:r>
      <w:r w:rsidRPr="00923FD1">
        <w:rPr>
          <w:noProof/>
        </w:rPr>
        <w:tab/>
        <w:t xml:space="preserve"> </w:t>
      </w:r>
      <w:r w:rsidRPr="00923FD1">
        <w:rPr>
          <w:noProof/>
        </w:rPr>
        <w:tab/>
        <w:t xml:space="preserve"> Mis brazos te quiero dar</w:t>
      </w:r>
    </w:p>
    <w:p w14:paraId="01D816AE" w14:textId="77777777" w:rsidR="00B55FE7" w:rsidRPr="00923FD1" w:rsidRDefault="00B55FE7" w:rsidP="00B55FE7">
      <w:pPr>
        <w:pStyle w:val="Verso"/>
        <w:rPr>
          <w:noProof/>
        </w:rPr>
      </w:pPr>
      <w:r w:rsidRPr="00923FD1">
        <w:rPr>
          <w:noProof/>
        </w:rPr>
        <w:tab/>
      </w:r>
      <w:r w:rsidRPr="00923FD1">
        <w:rPr>
          <w:noProof/>
        </w:rPr>
        <w:tab/>
      </w:r>
      <w:r w:rsidRPr="00923FD1">
        <w:rPr>
          <w:noProof/>
        </w:rPr>
        <w:tab/>
        <w:t>con uno y con mil abrazos,</w:t>
      </w:r>
    </w:p>
    <w:p w14:paraId="59EAC0CB" w14:textId="5735306D" w:rsidR="00B55FE7" w:rsidRPr="00923FD1" w:rsidRDefault="00B55FE7" w:rsidP="00B55FE7">
      <w:pPr>
        <w:pStyle w:val="Verso"/>
        <w:rPr>
          <w:noProof/>
        </w:rPr>
      </w:pPr>
      <w:r w:rsidRPr="00923FD1">
        <w:rPr>
          <w:noProof/>
        </w:rPr>
        <w:tab/>
      </w:r>
      <w:r w:rsidRPr="00923FD1">
        <w:rPr>
          <w:noProof/>
        </w:rPr>
        <w:tab/>
      </w:r>
      <w:r w:rsidRPr="00923FD1">
        <w:rPr>
          <w:noProof/>
        </w:rPr>
        <w:tab/>
        <w:t>que bien merece mis brazos</w:t>
      </w:r>
      <w:r w:rsidRPr="00923FD1">
        <w:rPr>
          <w:noProof/>
        </w:rPr>
        <w:tab/>
      </w:r>
      <w:r w:rsidRPr="00923FD1">
        <w:rPr>
          <w:noProof/>
        </w:rPr>
        <w:tab/>
      </w:r>
      <w:r w:rsidRPr="00923FD1">
        <w:rPr>
          <w:noProof/>
        </w:rPr>
        <w:tab/>
      </w:r>
      <w:r w:rsidRPr="00923FD1">
        <w:rPr>
          <w:noProof/>
        </w:rPr>
        <w:tab/>
      </w:r>
      <w:r w:rsidRPr="00923FD1">
        <w:rPr>
          <w:noProof/>
        </w:rPr>
        <w:tab/>
      </w:r>
    </w:p>
    <w:p w14:paraId="1DF30356" w14:textId="77777777" w:rsidR="00B55FE7" w:rsidRPr="00923FD1" w:rsidRDefault="00B55FE7" w:rsidP="00B55FE7">
      <w:pPr>
        <w:pStyle w:val="Verso"/>
        <w:rPr>
          <w:noProof/>
        </w:rPr>
      </w:pPr>
      <w:r w:rsidRPr="00923FD1">
        <w:rPr>
          <w:noProof/>
        </w:rPr>
        <w:tab/>
      </w:r>
      <w:r w:rsidRPr="00923FD1">
        <w:rPr>
          <w:noProof/>
        </w:rPr>
        <w:tab/>
      </w:r>
      <w:r w:rsidRPr="00923FD1">
        <w:rPr>
          <w:noProof/>
        </w:rPr>
        <w:tab/>
        <w:t>quien mis brazos sabe honrar.</w:t>
      </w:r>
    </w:p>
    <w:p w14:paraId="0ED3B30B"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  No puedo yo darte aquí</w:t>
      </w:r>
    </w:p>
    <w:p w14:paraId="6A885455" w14:textId="77777777" w:rsidR="00B55FE7" w:rsidRPr="00923FD1" w:rsidRDefault="00B55FE7" w:rsidP="00B55FE7">
      <w:pPr>
        <w:pStyle w:val="Verso"/>
        <w:rPr>
          <w:noProof/>
        </w:rPr>
      </w:pPr>
      <w:r w:rsidRPr="00923FD1">
        <w:rPr>
          <w:noProof/>
        </w:rPr>
        <w:tab/>
      </w:r>
      <w:r w:rsidRPr="00923FD1">
        <w:rPr>
          <w:noProof/>
        </w:rPr>
        <w:tab/>
      </w:r>
      <w:r w:rsidRPr="00923FD1">
        <w:rPr>
          <w:noProof/>
        </w:rPr>
        <w:tab/>
        <w:t>lo que mi amor pretendía,</w:t>
      </w:r>
    </w:p>
    <w:p w14:paraId="0B182895" w14:textId="77777777" w:rsidR="00B55FE7" w:rsidRPr="00923FD1" w:rsidRDefault="00B55FE7" w:rsidP="00B55FE7">
      <w:pPr>
        <w:pStyle w:val="Verso"/>
        <w:rPr>
          <w:noProof/>
        </w:rPr>
      </w:pPr>
      <w:r w:rsidRPr="00923FD1">
        <w:rPr>
          <w:noProof/>
        </w:rPr>
        <w:tab/>
      </w:r>
      <w:r w:rsidRPr="00923FD1">
        <w:rPr>
          <w:noProof/>
        </w:rPr>
        <w:tab/>
      </w:r>
      <w:r w:rsidRPr="00923FD1">
        <w:rPr>
          <w:noProof/>
        </w:rPr>
        <w:tab/>
        <w:t>pues en efeto venía</w:t>
      </w:r>
    </w:p>
    <w:p w14:paraId="38D99E97" w14:textId="2E8FB4F1" w:rsidR="00B55FE7" w:rsidRPr="00923FD1" w:rsidRDefault="00B55FE7" w:rsidP="00B55FE7">
      <w:pPr>
        <w:pStyle w:val="Verso"/>
        <w:rPr>
          <w:noProof/>
        </w:rPr>
      </w:pPr>
      <w:r w:rsidRPr="00923FD1">
        <w:rPr>
          <w:noProof/>
        </w:rPr>
        <w:tab/>
      </w:r>
      <w:r w:rsidRPr="00923FD1">
        <w:rPr>
          <w:noProof/>
        </w:rPr>
        <w:tab/>
      </w:r>
      <w:r w:rsidRPr="00923FD1">
        <w:rPr>
          <w:noProof/>
        </w:rPr>
        <w:tab/>
        <w:t>a socorrerme de ti.</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0FA5E51E" w14:textId="77777777" w:rsidR="00B55FE7" w:rsidRPr="00923FD1" w:rsidRDefault="00B55FE7" w:rsidP="00B55FE7">
      <w:pPr>
        <w:pStyle w:val="Verso"/>
        <w:rPr>
          <w:noProof/>
        </w:rPr>
      </w:pPr>
      <w:r w:rsidRPr="00923FD1">
        <w:rPr>
          <w:noProof/>
        </w:rPr>
        <w:tab/>
      </w:r>
      <w:r w:rsidRPr="00923FD1">
        <w:rPr>
          <w:noProof/>
        </w:rPr>
        <w:tab/>
      </w:r>
      <w:r w:rsidRPr="00923FD1">
        <w:rPr>
          <w:noProof/>
        </w:rPr>
        <w:tab/>
        <w:t xml:space="preserve">  Lágrimas me han atajado.</w:t>
      </w:r>
    </w:p>
    <w:p w14:paraId="6A5376B4" w14:textId="77777777" w:rsidR="00B55FE7" w:rsidRPr="00923FD1" w:rsidRDefault="00B55FE7" w:rsidP="00B55FE7">
      <w:pPr>
        <w:pStyle w:val="Verso"/>
        <w:rPr>
          <w:noProof/>
        </w:rPr>
      </w:pPr>
      <w:r w:rsidRPr="00923FD1">
        <w:rPr>
          <w:noProof/>
        </w:rPr>
        <w:tab/>
      </w:r>
      <w:r w:rsidRPr="00923FD1">
        <w:rPr>
          <w:noProof/>
        </w:rPr>
        <w:tab/>
      </w:r>
      <w:r w:rsidRPr="00923FD1">
        <w:rPr>
          <w:noProof/>
        </w:rPr>
        <w:tab/>
        <w:t>Queda, sobrina, con Dios.</w:t>
      </w:r>
    </w:p>
    <w:p w14:paraId="1EFDCA2F" w14:textId="77777777" w:rsidR="00B55FE7" w:rsidRPr="00923FD1" w:rsidRDefault="00B55FE7" w:rsidP="00B55FE7">
      <w:pPr>
        <w:spacing w:after="0" w:line="240" w:lineRule="auto"/>
        <w:rPr>
          <w:rFonts w:ascii="Garamond" w:hAnsi="Garamond" w:cs="Times New Roman"/>
          <w:noProof/>
          <w:sz w:val="24"/>
          <w:szCs w:val="24"/>
        </w:rPr>
      </w:pPr>
    </w:p>
    <w:p w14:paraId="09422B0B" w14:textId="77777777" w:rsidR="00B55FE7" w:rsidRPr="00923FD1" w:rsidRDefault="00B55FE7" w:rsidP="00B55FE7">
      <w:pPr>
        <w:pStyle w:val="Acot"/>
        <w:rPr>
          <w:noProof/>
        </w:rPr>
      </w:pPr>
      <w:r w:rsidRPr="00923FD1">
        <w:rPr>
          <w:noProof/>
        </w:rPr>
        <w:t>Vase, y sale Julio</w:t>
      </w:r>
    </w:p>
    <w:p w14:paraId="4A7A00CA" w14:textId="77777777" w:rsidR="00B55FE7" w:rsidRPr="00923FD1" w:rsidRDefault="00B55FE7" w:rsidP="00B55FE7">
      <w:pPr>
        <w:spacing w:after="0" w:line="240" w:lineRule="auto"/>
        <w:jc w:val="center"/>
        <w:rPr>
          <w:rFonts w:ascii="Garamond" w:hAnsi="Garamond" w:cs="Times New Roman"/>
          <w:noProof/>
          <w:sz w:val="24"/>
          <w:szCs w:val="24"/>
        </w:rPr>
      </w:pPr>
    </w:p>
    <w:p w14:paraId="383840B8" w14:textId="61179754" w:rsidR="00EF716E" w:rsidRPr="00923FD1" w:rsidRDefault="00EF716E" w:rsidP="00EF716E">
      <w:pPr>
        <w:pStyle w:val="Personaje"/>
        <w:rPr>
          <w:noProof/>
        </w:rPr>
      </w:pPr>
      <w:r w:rsidRPr="00923FD1">
        <w:rPr>
          <w:noProof/>
        </w:rPr>
        <w:t>julio</w:t>
      </w:r>
    </w:p>
    <w:p w14:paraId="457D1D46" w14:textId="14450E0A" w:rsidR="00B55FE7" w:rsidRPr="00923FD1" w:rsidRDefault="00B55FE7" w:rsidP="00EF716E">
      <w:pPr>
        <w:pStyle w:val="Verso"/>
        <w:rPr>
          <w:noProof/>
        </w:rPr>
      </w:pPr>
      <w:r w:rsidRPr="00923FD1">
        <w:rPr>
          <w:noProof/>
        </w:rPr>
        <w:tab/>
      </w:r>
      <w:r w:rsidRPr="00923FD1">
        <w:rPr>
          <w:noProof/>
        </w:rPr>
        <w:tab/>
      </w:r>
      <w:r w:rsidRPr="00923FD1">
        <w:rPr>
          <w:noProof/>
        </w:rPr>
        <w:tab/>
        <w:t xml:space="preserve">A que </w:t>
      </w:r>
      <w:bookmarkStart w:id="50" w:name="_Hlk49187882"/>
      <w:r w:rsidRPr="00923FD1">
        <w:rPr>
          <w:noProof/>
        </w:rPr>
        <w:t xml:space="preserve">hablásedes </w:t>
      </w:r>
      <w:bookmarkEnd w:id="50"/>
      <w:r w:rsidRPr="00923FD1">
        <w:rPr>
          <w:noProof/>
        </w:rPr>
        <w:t>los dos</w:t>
      </w:r>
    </w:p>
    <w:p w14:paraId="6BD8E2BD" w14:textId="77777777" w:rsidR="00B55FE7" w:rsidRPr="00923FD1" w:rsidRDefault="00B55FE7" w:rsidP="00EF716E">
      <w:pPr>
        <w:pStyle w:val="Verso"/>
        <w:rPr>
          <w:noProof/>
        </w:rPr>
      </w:pPr>
      <w:r w:rsidRPr="00923FD1">
        <w:rPr>
          <w:noProof/>
        </w:rPr>
        <w:tab/>
      </w:r>
      <w:r w:rsidRPr="00923FD1">
        <w:rPr>
          <w:noProof/>
        </w:rPr>
        <w:tab/>
      </w:r>
      <w:r w:rsidRPr="00923FD1">
        <w:rPr>
          <w:noProof/>
        </w:rPr>
        <w:tab/>
        <w:t>aguardaba mi cuidado.</w:t>
      </w:r>
    </w:p>
    <w:p w14:paraId="7A7F6478" w14:textId="5A1D583E" w:rsidR="00B55FE7" w:rsidRPr="00923FD1" w:rsidRDefault="00B55FE7" w:rsidP="00EF716E">
      <w:pPr>
        <w:pStyle w:val="Verso"/>
        <w:rPr>
          <w:noProof/>
        </w:rPr>
      </w:pPr>
      <w:r w:rsidRPr="00923FD1">
        <w:rPr>
          <w:noProof/>
        </w:rPr>
        <w:tab/>
      </w:r>
      <w:r w:rsidRPr="00923FD1">
        <w:rPr>
          <w:noProof/>
        </w:rPr>
        <w:tab/>
      </w:r>
      <w:r w:rsidRPr="00923FD1">
        <w:rPr>
          <w:noProof/>
        </w:rPr>
        <w:tab/>
        <w:t xml:space="preserve">  Ya está aquí todo el dinero</w:t>
      </w:r>
      <w:r w:rsidRPr="00923FD1">
        <w:rPr>
          <w:noProof/>
        </w:rPr>
        <w:tab/>
      </w:r>
      <w:r w:rsidRPr="00923FD1">
        <w:rPr>
          <w:noProof/>
        </w:rPr>
        <w:tab/>
      </w:r>
      <w:r w:rsidRPr="00923FD1">
        <w:rPr>
          <w:noProof/>
        </w:rPr>
        <w:tab/>
      </w:r>
      <w:r w:rsidRPr="00923FD1">
        <w:rPr>
          <w:noProof/>
        </w:rPr>
        <w:tab/>
      </w:r>
      <w:r w:rsidRPr="00923FD1">
        <w:rPr>
          <w:noProof/>
        </w:rPr>
        <w:tab/>
      </w:r>
    </w:p>
    <w:p w14:paraId="043E3A85" w14:textId="77777777" w:rsidR="00B55FE7" w:rsidRPr="00923FD1" w:rsidRDefault="00B55FE7" w:rsidP="00EF716E">
      <w:pPr>
        <w:pStyle w:val="Verso"/>
        <w:rPr>
          <w:noProof/>
        </w:rPr>
      </w:pPr>
      <w:r w:rsidRPr="00923FD1">
        <w:rPr>
          <w:noProof/>
        </w:rPr>
        <w:tab/>
      </w:r>
      <w:r w:rsidRPr="00923FD1">
        <w:rPr>
          <w:noProof/>
        </w:rPr>
        <w:tab/>
      </w:r>
      <w:r w:rsidRPr="00923FD1">
        <w:rPr>
          <w:noProof/>
        </w:rPr>
        <w:tab/>
        <w:t>que doña Elena envïó.</w:t>
      </w:r>
    </w:p>
    <w:p w14:paraId="5F72EE67" w14:textId="5730DAAE" w:rsidR="00EF716E" w:rsidRPr="00923FD1" w:rsidRDefault="00EF716E" w:rsidP="00EF716E">
      <w:pPr>
        <w:pStyle w:val="Personaje"/>
        <w:rPr>
          <w:noProof/>
        </w:rPr>
      </w:pPr>
      <w:r w:rsidRPr="00923FD1">
        <w:rPr>
          <w:noProof/>
        </w:rPr>
        <w:t>isabel</w:t>
      </w:r>
    </w:p>
    <w:p w14:paraId="6257BB95" w14:textId="16D4093C" w:rsidR="00B55FE7" w:rsidRPr="00923FD1" w:rsidRDefault="00B55FE7" w:rsidP="00EF716E">
      <w:pPr>
        <w:pStyle w:val="Verso"/>
        <w:rPr>
          <w:noProof/>
        </w:rPr>
      </w:pPr>
      <w:r w:rsidRPr="00923FD1">
        <w:rPr>
          <w:noProof/>
        </w:rPr>
        <w:lastRenderedPageBreak/>
        <w:tab/>
      </w:r>
      <w:r w:rsidRPr="00923FD1">
        <w:rPr>
          <w:noProof/>
        </w:rPr>
        <w:tab/>
      </w:r>
      <w:r w:rsidRPr="00923FD1">
        <w:rPr>
          <w:noProof/>
        </w:rPr>
        <w:tab/>
        <w:t>¡Ay, Julio! En lo que faltó,</w:t>
      </w:r>
    </w:p>
    <w:p w14:paraId="5AC436F7" w14:textId="77777777" w:rsidR="00B55FE7" w:rsidRPr="00923FD1" w:rsidRDefault="00B55FE7" w:rsidP="00EF716E">
      <w:pPr>
        <w:pStyle w:val="Verso"/>
        <w:rPr>
          <w:noProof/>
        </w:rPr>
      </w:pPr>
      <w:r w:rsidRPr="00923FD1">
        <w:rPr>
          <w:noProof/>
        </w:rPr>
        <w:tab/>
      </w:r>
      <w:r w:rsidRPr="00923FD1">
        <w:rPr>
          <w:noProof/>
        </w:rPr>
        <w:tab/>
      </w:r>
      <w:r w:rsidRPr="00923FD1">
        <w:rPr>
          <w:noProof/>
        </w:rPr>
        <w:tab/>
        <w:t>¿qué humano remedio espero?</w:t>
      </w:r>
    </w:p>
    <w:p w14:paraId="1F47EAC9" w14:textId="2506E49B" w:rsidR="00EF716E" w:rsidRPr="00923FD1" w:rsidRDefault="00EF716E" w:rsidP="00EF716E">
      <w:pPr>
        <w:pStyle w:val="Personaje"/>
        <w:rPr>
          <w:noProof/>
        </w:rPr>
      </w:pPr>
      <w:r w:rsidRPr="00923FD1">
        <w:rPr>
          <w:noProof/>
        </w:rPr>
        <w:t>julio</w:t>
      </w:r>
    </w:p>
    <w:p w14:paraId="347D9AE4" w14:textId="120D321B" w:rsidR="00B55FE7" w:rsidRPr="00923FD1" w:rsidRDefault="00B55FE7" w:rsidP="00EF716E">
      <w:pPr>
        <w:pStyle w:val="Verso"/>
        <w:rPr>
          <w:noProof/>
        </w:rPr>
      </w:pPr>
      <w:r w:rsidRPr="00923FD1">
        <w:rPr>
          <w:noProof/>
        </w:rPr>
        <w:tab/>
      </w:r>
      <w:r w:rsidRPr="00923FD1">
        <w:rPr>
          <w:noProof/>
        </w:rPr>
        <w:tab/>
      </w:r>
      <w:r w:rsidRPr="00923FD1">
        <w:rPr>
          <w:noProof/>
        </w:rPr>
        <w:tab/>
        <w:t xml:space="preserve">  Ya con seiscientos ducados</w:t>
      </w:r>
    </w:p>
    <w:p w14:paraId="51ABEBA7" w14:textId="32CF226F" w:rsidR="00B55FE7" w:rsidRPr="00923FD1" w:rsidRDefault="00B55FE7" w:rsidP="00C8143A">
      <w:pPr>
        <w:pStyle w:val="Verso"/>
        <w:rPr>
          <w:noProof/>
        </w:rPr>
      </w:pPr>
      <w:r w:rsidRPr="00923FD1">
        <w:rPr>
          <w:noProof/>
        </w:rPr>
        <w:tab/>
      </w:r>
      <w:r w:rsidRPr="00923FD1">
        <w:rPr>
          <w:noProof/>
        </w:rPr>
        <w:tab/>
      </w:r>
      <w:r w:rsidRPr="00923FD1">
        <w:rPr>
          <w:noProof/>
        </w:rPr>
        <w:tab/>
        <w:t>tendremos toda la talla</w:t>
      </w:r>
      <w:r w:rsidRPr="00923FD1">
        <w:rPr>
          <w:noProof/>
        </w:rPr>
        <w:tab/>
      </w:r>
      <w:r w:rsidRPr="00923FD1">
        <w:rPr>
          <w:noProof/>
        </w:rPr>
        <w:tab/>
      </w:r>
      <w:r w:rsidRPr="00923FD1">
        <w:rPr>
          <w:noProof/>
        </w:rPr>
        <w:tab/>
      </w:r>
      <w:r w:rsidRPr="00923FD1">
        <w:rPr>
          <w:noProof/>
        </w:rPr>
        <w:tab/>
      </w:r>
      <w:r w:rsidRPr="00923FD1">
        <w:rPr>
          <w:noProof/>
        </w:rPr>
        <w:tab/>
      </w:r>
    </w:p>
    <w:p w14:paraId="4B7C42CE" w14:textId="77777777" w:rsidR="00B55FE7" w:rsidRPr="00923FD1" w:rsidRDefault="00B55FE7" w:rsidP="00EF716E">
      <w:pPr>
        <w:pStyle w:val="Verso"/>
        <w:rPr>
          <w:noProof/>
        </w:rPr>
      </w:pPr>
      <w:r w:rsidRPr="00923FD1">
        <w:rPr>
          <w:noProof/>
        </w:rPr>
        <w:tab/>
      </w:r>
      <w:r w:rsidRPr="00923FD1">
        <w:rPr>
          <w:noProof/>
        </w:rPr>
        <w:tab/>
      </w:r>
      <w:r w:rsidRPr="00923FD1">
        <w:rPr>
          <w:noProof/>
        </w:rPr>
        <w:tab/>
        <w:t>con que le rescate Audalla,</w:t>
      </w:r>
    </w:p>
    <w:p w14:paraId="791BAA34" w14:textId="77777777" w:rsidR="00B55FE7" w:rsidRPr="00923FD1" w:rsidRDefault="00B55FE7" w:rsidP="00EF716E">
      <w:pPr>
        <w:pStyle w:val="Verso"/>
        <w:rPr>
          <w:noProof/>
          <w:lang w:bidi="fa-IR"/>
        </w:rPr>
      </w:pPr>
      <w:r w:rsidRPr="00923FD1">
        <w:rPr>
          <w:noProof/>
        </w:rPr>
        <w:tab/>
      </w:r>
      <w:r w:rsidRPr="00923FD1">
        <w:rPr>
          <w:noProof/>
        </w:rPr>
        <w:tab/>
      </w:r>
      <w:r w:rsidRPr="00923FD1">
        <w:rPr>
          <w:noProof/>
        </w:rPr>
        <w:tab/>
        <w:t>por Carlos bien empleados</w:t>
      </w:r>
      <w:r w:rsidRPr="00923FD1">
        <w:rPr>
          <w:noProof/>
          <w:lang w:bidi="fa-IR"/>
        </w:rPr>
        <w:t>;</w:t>
      </w:r>
    </w:p>
    <w:p w14:paraId="355D9722"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mas por el moro es maldad,</w:t>
      </w:r>
    </w:p>
    <w:p w14:paraId="627BD222" w14:textId="77777777" w:rsidR="00B55FE7" w:rsidRPr="00923FD1" w:rsidRDefault="00B55FE7" w:rsidP="00EF716E">
      <w:pPr>
        <w:pStyle w:val="Verso"/>
        <w:rPr>
          <w:noProof/>
        </w:rPr>
      </w:pPr>
      <w:r w:rsidRPr="00923FD1">
        <w:rPr>
          <w:noProof/>
        </w:rPr>
        <w:tab/>
      </w:r>
      <w:r w:rsidRPr="00923FD1">
        <w:rPr>
          <w:noProof/>
        </w:rPr>
        <w:tab/>
      </w:r>
      <w:r w:rsidRPr="00923FD1">
        <w:rPr>
          <w:noProof/>
        </w:rPr>
        <w:tab/>
        <w:t>y ha sido precio excesivo.</w:t>
      </w:r>
    </w:p>
    <w:p w14:paraId="62DBC3B7" w14:textId="23F02377" w:rsidR="00EF716E" w:rsidRPr="00923FD1" w:rsidRDefault="00EF716E" w:rsidP="00EF716E">
      <w:pPr>
        <w:pStyle w:val="Personaje"/>
        <w:rPr>
          <w:noProof/>
        </w:rPr>
      </w:pPr>
      <w:r w:rsidRPr="00923FD1">
        <w:rPr>
          <w:noProof/>
        </w:rPr>
        <w:t>isabel</w:t>
      </w:r>
    </w:p>
    <w:p w14:paraId="433959F0" w14:textId="4F68C2FB" w:rsidR="00B55FE7" w:rsidRPr="00923FD1" w:rsidRDefault="00B55FE7" w:rsidP="00EF716E">
      <w:pPr>
        <w:pStyle w:val="Verso"/>
        <w:rPr>
          <w:noProof/>
        </w:rPr>
      </w:pPr>
      <w:r w:rsidRPr="00923FD1">
        <w:rPr>
          <w:noProof/>
        </w:rPr>
        <w:tab/>
      </w:r>
      <w:r w:rsidRPr="00923FD1">
        <w:rPr>
          <w:noProof/>
        </w:rPr>
        <w:tab/>
      </w:r>
      <w:r w:rsidRPr="00923FD1">
        <w:rPr>
          <w:noProof/>
        </w:rPr>
        <w:tab/>
        <w:t xml:space="preserve">¡Que </w:t>
      </w:r>
      <w:bookmarkStart w:id="51" w:name="_Hlk49192080"/>
      <w:r w:rsidRPr="00923FD1">
        <w:rPr>
          <w:noProof/>
        </w:rPr>
        <w:t xml:space="preserve">de tanto bien </w:t>
      </w:r>
      <w:bookmarkEnd w:id="51"/>
      <w:r w:rsidRPr="00923FD1">
        <w:rPr>
          <w:noProof/>
        </w:rPr>
        <w:t>me privo</w:t>
      </w:r>
      <w:r w:rsidRPr="00923FD1">
        <w:rPr>
          <w:noProof/>
        </w:rPr>
        <w:tab/>
      </w:r>
      <w:r w:rsidRPr="00923FD1">
        <w:rPr>
          <w:noProof/>
        </w:rPr>
        <w:tab/>
      </w:r>
      <w:r w:rsidRPr="00923FD1">
        <w:rPr>
          <w:noProof/>
        </w:rPr>
        <w:tab/>
      </w:r>
      <w:r w:rsidRPr="00923FD1">
        <w:rPr>
          <w:noProof/>
        </w:rPr>
        <w:tab/>
      </w:r>
      <w:r w:rsidRPr="00923FD1">
        <w:rPr>
          <w:noProof/>
        </w:rPr>
        <w:tab/>
      </w:r>
    </w:p>
    <w:p w14:paraId="0A3C2222" w14:textId="77777777" w:rsidR="00B55FE7" w:rsidRPr="00923FD1" w:rsidRDefault="00B55FE7" w:rsidP="00EF716E">
      <w:pPr>
        <w:pStyle w:val="Verso"/>
        <w:rPr>
          <w:noProof/>
        </w:rPr>
      </w:pPr>
      <w:r w:rsidRPr="00923FD1">
        <w:rPr>
          <w:noProof/>
        </w:rPr>
        <w:tab/>
      </w:r>
      <w:r w:rsidRPr="00923FD1">
        <w:rPr>
          <w:noProof/>
        </w:rPr>
        <w:tab/>
      </w:r>
      <w:r w:rsidRPr="00923FD1">
        <w:rPr>
          <w:noProof/>
        </w:rPr>
        <w:tab/>
        <w:t>por tanta necesidad!</w:t>
      </w:r>
    </w:p>
    <w:p w14:paraId="3FF632F1"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Cielos, </w:t>
      </w:r>
      <w:bookmarkStart w:id="52" w:name="_Hlk49188150"/>
      <w:r w:rsidRPr="00923FD1">
        <w:rPr>
          <w:noProof/>
        </w:rPr>
        <w:t xml:space="preserve">condoleos </w:t>
      </w:r>
      <w:bookmarkEnd w:id="52"/>
      <w:r w:rsidRPr="00923FD1">
        <w:rPr>
          <w:noProof/>
        </w:rPr>
        <w:t>de ver</w:t>
      </w:r>
    </w:p>
    <w:p w14:paraId="630D110E" w14:textId="77777777" w:rsidR="00B55FE7" w:rsidRPr="00923FD1" w:rsidRDefault="00B55FE7" w:rsidP="00EF716E">
      <w:pPr>
        <w:pStyle w:val="Verso"/>
        <w:rPr>
          <w:noProof/>
        </w:rPr>
      </w:pPr>
      <w:r w:rsidRPr="00923FD1">
        <w:rPr>
          <w:noProof/>
        </w:rPr>
        <w:tab/>
      </w:r>
      <w:r w:rsidRPr="00923FD1">
        <w:rPr>
          <w:noProof/>
        </w:rPr>
        <w:tab/>
      </w:r>
      <w:r w:rsidRPr="00923FD1">
        <w:rPr>
          <w:noProof/>
        </w:rPr>
        <w:tab/>
        <w:t>que por conservar mi honor</w:t>
      </w:r>
    </w:p>
    <w:p w14:paraId="07542732"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resisto a </w:t>
      </w:r>
      <w:bookmarkStart w:id="53" w:name="_Hlk49190866"/>
      <w:r w:rsidRPr="00923FD1">
        <w:rPr>
          <w:noProof/>
        </w:rPr>
        <w:t>ruegos de amor</w:t>
      </w:r>
    </w:p>
    <w:p w14:paraId="42706C3A" w14:textId="010CFC0B" w:rsidR="00B55FE7" w:rsidRPr="00923FD1" w:rsidRDefault="00B55FE7" w:rsidP="00EF716E">
      <w:pPr>
        <w:pStyle w:val="Verso"/>
        <w:rPr>
          <w:noProof/>
        </w:rPr>
      </w:pPr>
      <w:r w:rsidRPr="00923FD1">
        <w:rPr>
          <w:noProof/>
        </w:rPr>
        <w:tab/>
      </w:r>
      <w:r w:rsidRPr="00923FD1">
        <w:rPr>
          <w:noProof/>
        </w:rPr>
        <w:tab/>
      </w:r>
      <w:r w:rsidRPr="00923FD1">
        <w:rPr>
          <w:noProof/>
        </w:rPr>
        <w:tab/>
        <w:t xml:space="preserve">y </w:t>
      </w:r>
      <w:bookmarkStart w:id="54" w:name="_Hlk49191394"/>
      <w:r w:rsidRPr="00923FD1">
        <w:rPr>
          <w:noProof/>
        </w:rPr>
        <w:t>al ser pobre</w:t>
      </w:r>
      <w:bookmarkEnd w:id="54"/>
      <w:r w:rsidRPr="00923FD1">
        <w:rPr>
          <w:noProof/>
        </w:rPr>
        <w:t>, y soy mujer.</w:t>
      </w:r>
      <w:r w:rsidRPr="00923FD1">
        <w:rPr>
          <w:noProof/>
        </w:rPr>
        <w:tab/>
      </w:r>
      <w:r w:rsidRPr="00923FD1">
        <w:rPr>
          <w:noProof/>
        </w:rPr>
        <w:tab/>
      </w:r>
      <w:r w:rsidRPr="00923FD1">
        <w:rPr>
          <w:noProof/>
        </w:rPr>
        <w:tab/>
      </w:r>
      <w:r w:rsidRPr="00923FD1">
        <w:rPr>
          <w:noProof/>
        </w:rPr>
        <w:tab/>
      </w:r>
      <w:r w:rsidRPr="00923FD1">
        <w:rPr>
          <w:noProof/>
        </w:rPr>
        <w:tab/>
      </w:r>
    </w:p>
    <w:p w14:paraId="6DF4B659"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Bien sabéis </w:t>
      </w:r>
      <w:bookmarkEnd w:id="53"/>
      <w:r w:rsidRPr="00923FD1">
        <w:rPr>
          <w:noProof/>
        </w:rPr>
        <w:t>que no ofendí</w:t>
      </w:r>
    </w:p>
    <w:p w14:paraId="600466E5" w14:textId="77777777" w:rsidR="00B55FE7" w:rsidRPr="00923FD1" w:rsidRDefault="00B55FE7" w:rsidP="00EF716E">
      <w:pPr>
        <w:pStyle w:val="Verso"/>
        <w:rPr>
          <w:noProof/>
        </w:rPr>
      </w:pPr>
      <w:r w:rsidRPr="00923FD1">
        <w:rPr>
          <w:noProof/>
        </w:rPr>
        <w:tab/>
      </w:r>
      <w:r w:rsidRPr="00923FD1">
        <w:rPr>
          <w:noProof/>
        </w:rPr>
        <w:tab/>
      </w:r>
      <w:r w:rsidRPr="00923FD1">
        <w:rPr>
          <w:noProof/>
        </w:rPr>
        <w:tab/>
        <w:t>eternamente el espejo</w:t>
      </w:r>
    </w:p>
    <w:p w14:paraId="23EC550E" w14:textId="77777777" w:rsidR="00B55FE7" w:rsidRPr="00923FD1" w:rsidRDefault="00B55FE7" w:rsidP="00EF716E">
      <w:pPr>
        <w:pStyle w:val="Partidoincial"/>
        <w:rPr>
          <w:noProof/>
        </w:rPr>
      </w:pPr>
      <w:r w:rsidRPr="00923FD1">
        <w:rPr>
          <w:noProof/>
        </w:rPr>
        <w:tab/>
      </w:r>
      <w:r w:rsidRPr="00923FD1">
        <w:rPr>
          <w:noProof/>
        </w:rPr>
        <w:tab/>
      </w:r>
      <w:r w:rsidRPr="00923FD1">
        <w:rPr>
          <w:noProof/>
        </w:rPr>
        <w:tab/>
        <w:t>de mi virtud.</w:t>
      </w:r>
    </w:p>
    <w:p w14:paraId="35ED38E7" w14:textId="68ACC03F" w:rsidR="00EF716E" w:rsidRPr="00923FD1" w:rsidRDefault="00EF716E" w:rsidP="00EF716E">
      <w:pPr>
        <w:pStyle w:val="Personaje"/>
        <w:rPr>
          <w:noProof/>
        </w:rPr>
      </w:pPr>
      <w:r w:rsidRPr="00923FD1">
        <w:rPr>
          <w:noProof/>
        </w:rPr>
        <w:t>julio</w:t>
      </w:r>
    </w:p>
    <w:p w14:paraId="3C87C936" w14:textId="31CD8ED4"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Un consejo</w:t>
      </w:r>
    </w:p>
    <w:p w14:paraId="403EEF43" w14:textId="77777777" w:rsidR="00B55FE7" w:rsidRPr="00923FD1" w:rsidRDefault="00B55FE7" w:rsidP="00EF716E">
      <w:pPr>
        <w:pStyle w:val="Partidoincial"/>
        <w:rPr>
          <w:noProof/>
        </w:rPr>
      </w:pPr>
      <w:r w:rsidRPr="00923FD1">
        <w:rPr>
          <w:noProof/>
        </w:rPr>
        <w:tab/>
      </w:r>
      <w:r w:rsidRPr="00923FD1">
        <w:rPr>
          <w:noProof/>
        </w:rPr>
        <w:tab/>
      </w:r>
      <w:r w:rsidRPr="00923FD1">
        <w:rPr>
          <w:noProof/>
        </w:rPr>
        <w:tab/>
        <w:t>quiero darte.</w:t>
      </w:r>
    </w:p>
    <w:p w14:paraId="4A32D4B3" w14:textId="1B16A9FA" w:rsidR="00EF716E" w:rsidRPr="00923FD1" w:rsidRDefault="00EF716E" w:rsidP="00EF716E">
      <w:pPr>
        <w:pStyle w:val="Personaje"/>
        <w:rPr>
          <w:noProof/>
        </w:rPr>
      </w:pPr>
      <w:r w:rsidRPr="00923FD1">
        <w:rPr>
          <w:noProof/>
        </w:rPr>
        <w:t>isabel</w:t>
      </w:r>
    </w:p>
    <w:p w14:paraId="496DC497" w14:textId="0E0E006C"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¡Ay, </w:t>
      </w:r>
      <w:proofErr w:type="gramStart"/>
      <w:r w:rsidRPr="00923FD1">
        <w:t>Julio, di!</w:t>
      </w:r>
      <w:proofErr w:type="gramEnd"/>
    </w:p>
    <w:p w14:paraId="57F69FFE" w14:textId="2B64AF23" w:rsidR="00EF716E" w:rsidRPr="00923FD1" w:rsidRDefault="00EF716E" w:rsidP="00EF716E">
      <w:pPr>
        <w:pStyle w:val="Personaje"/>
        <w:rPr>
          <w:noProof/>
        </w:rPr>
      </w:pPr>
      <w:r w:rsidRPr="00923FD1">
        <w:rPr>
          <w:noProof/>
        </w:rPr>
        <w:t>julio</w:t>
      </w:r>
    </w:p>
    <w:p w14:paraId="131BBA3D" w14:textId="6A2DD1D7" w:rsidR="00B55FE7" w:rsidRPr="00923FD1" w:rsidRDefault="00B55FE7" w:rsidP="00EF716E">
      <w:pPr>
        <w:pStyle w:val="Verso"/>
        <w:rPr>
          <w:noProof/>
        </w:rPr>
      </w:pPr>
      <w:r w:rsidRPr="00923FD1">
        <w:rPr>
          <w:noProof/>
        </w:rPr>
        <w:tab/>
      </w:r>
      <w:r w:rsidRPr="00923FD1">
        <w:rPr>
          <w:noProof/>
        </w:rPr>
        <w:tab/>
      </w:r>
      <w:r w:rsidRPr="00923FD1">
        <w:rPr>
          <w:noProof/>
        </w:rPr>
        <w:tab/>
        <w:t xml:space="preserve">  Bien pudieras en Toledo</w:t>
      </w:r>
      <w:r w:rsidRPr="00923FD1">
        <w:rPr>
          <w:noProof/>
        </w:rPr>
        <w:tab/>
      </w:r>
      <w:r w:rsidRPr="00923FD1">
        <w:rPr>
          <w:noProof/>
        </w:rPr>
        <w:tab/>
      </w:r>
      <w:r w:rsidRPr="00923FD1">
        <w:rPr>
          <w:noProof/>
        </w:rPr>
        <w:tab/>
      </w:r>
      <w:r w:rsidRPr="00923FD1">
        <w:rPr>
          <w:noProof/>
        </w:rPr>
        <w:tab/>
      </w:r>
      <w:r w:rsidRPr="00923FD1">
        <w:rPr>
          <w:noProof/>
        </w:rPr>
        <w:tab/>
      </w:r>
    </w:p>
    <w:p w14:paraId="29C4606C" w14:textId="77777777" w:rsidR="00B55FE7" w:rsidRPr="00923FD1" w:rsidRDefault="00B55FE7" w:rsidP="00EF716E">
      <w:pPr>
        <w:pStyle w:val="Verso"/>
        <w:rPr>
          <w:noProof/>
        </w:rPr>
      </w:pPr>
      <w:r w:rsidRPr="00923FD1">
        <w:rPr>
          <w:noProof/>
        </w:rPr>
        <w:tab/>
      </w:r>
      <w:r w:rsidRPr="00923FD1">
        <w:rPr>
          <w:noProof/>
        </w:rPr>
        <w:tab/>
      </w:r>
      <w:r w:rsidRPr="00923FD1">
        <w:rPr>
          <w:noProof/>
        </w:rPr>
        <w:tab/>
        <w:t>pedir para su rescate;</w:t>
      </w:r>
    </w:p>
    <w:p w14:paraId="6DB3D3CB"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pero de esto </w:t>
      </w:r>
      <w:bookmarkStart w:id="55" w:name="_Hlk49193648"/>
      <w:r w:rsidRPr="00923FD1">
        <w:rPr>
          <w:noProof/>
        </w:rPr>
        <w:t>no se trate</w:t>
      </w:r>
      <w:bookmarkEnd w:id="55"/>
      <w:r w:rsidRPr="00923FD1">
        <w:rPr>
          <w:noProof/>
        </w:rPr>
        <w:t>,</w:t>
      </w:r>
    </w:p>
    <w:p w14:paraId="26D0F44E" w14:textId="77777777" w:rsidR="00B55FE7" w:rsidRPr="00923FD1" w:rsidRDefault="00B55FE7" w:rsidP="00EF716E">
      <w:pPr>
        <w:pStyle w:val="Verso"/>
        <w:rPr>
          <w:noProof/>
        </w:rPr>
      </w:pPr>
      <w:r w:rsidRPr="00923FD1">
        <w:rPr>
          <w:noProof/>
        </w:rPr>
        <w:tab/>
      </w:r>
      <w:r w:rsidRPr="00923FD1">
        <w:rPr>
          <w:noProof/>
        </w:rPr>
        <w:tab/>
      </w:r>
      <w:r w:rsidRPr="00923FD1">
        <w:rPr>
          <w:noProof/>
        </w:rPr>
        <w:tab/>
        <w:t>por justo respeto y miedo</w:t>
      </w:r>
    </w:p>
    <w:p w14:paraId="39391AFE" w14:textId="77777777" w:rsidR="00B55FE7" w:rsidRPr="00923FD1" w:rsidRDefault="00B55FE7" w:rsidP="00EF716E">
      <w:pPr>
        <w:pStyle w:val="Verso"/>
        <w:rPr>
          <w:noProof/>
        </w:rPr>
      </w:pPr>
      <w:r w:rsidRPr="00923FD1">
        <w:rPr>
          <w:noProof/>
        </w:rPr>
        <w:lastRenderedPageBreak/>
        <w:tab/>
      </w:r>
      <w:r w:rsidRPr="00923FD1">
        <w:rPr>
          <w:noProof/>
        </w:rPr>
        <w:tab/>
      </w:r>
      <w:r w:rsidRPr="00923FD1">
        <w:rPr>
          <w:noProof/>
        </w:rPr>
        <w:tab/>
        <w:t xml:space="preserve">  de lo que pueden decir</w:t>
      </w:r>
    </w:p>
    <w:p w14:paraId="5ECD6720" w14:textId="4C7EB9FD" w:rsidR="00B55FE7" w:rsidRPr="00923FD1" w:rsidRDefault="00B55FE7" w:rsidP="00EF716E">
      <w:pPr>
        <w:pStyle w:val="Verso"/>
        <w:rPr>
          <w:noProof/>
        </w:rPr>
      </w:pPr>
      <w:r w:rsidRPr="00923FD1">
        <w:rPr>
          <w:noProof/>
        </w:rPr>
        <w:tab/>
      </w:r>
      <w:r w:rsidRPr="00923FD1">
        <w:rPr>
          <w:noProof/>
        </w:rPr>
        <w:tab/>
      </w:r>
      <w:r w:rsidRPr="00923FD1">
        <w:rPr>
          <w:noProof/>
        </w:rPr>
        <w:tab/>
        <w:t>y de ser tan conocidos,</w:t>
      </w:r>
      <w:r w:rsidRPr="00923FD1">
        <w:rPr>
          <w:noProof/>
        </w:rPr>
        <w:tab/>
      </w:r>
      <w:r w:rsidRPr="00923FD1">
        <w:rPr>
          <w:noProof/>
        </w:rPr>
        <w:tab/>
      </w:r>
      <w:r w:rsidRPr="00923FD1">
        <w:rPr>
          <w:noProof/>
        </w:rPr>
        <w:tab/>
      </w:r>
      <w:r w:rsidRPr="00923FD1">
        <w:rPr>
          <w:noProof/>
        </w:rPr>
        <w:tab/>
      </w:r>
      <w:r w:rsidRPr="00923FD1">
        <w:rPr>
          <w:noProof/>
        </w:rPr>
        <w:tab/>
      </w:r>
    </w:p>
    <w:p w14:paraId="08FA2333"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y por tantos atrevidos </w:t>
      </w:r>
    </w:p>
    <w:p w14:paraId="7F251691" w14:textId="77777777" w:rsidR="00B55FE7" w:rsidRPr="00923FD1" w:rsidRDefault="00B55FE7" w:rsidP="00EF716E">
      <w:pPr>
        <w:pStyle w:val="Verso"/>
        <w:rPr>
          <w:noProof/>
        </w:rPr>
      </w:pPr>
      <w:r w:rsidRPr="00923FD1">
        <w:rPr>
          <w:noProof/>
        </w:rPr>
        <w:tab/>
      </w:r>
      <w:r w:rsidRPr="00923FD1">
        <w:rPr>
          <w:noProof/>
        </w:rPr>
        <w:tab/>
      </w:r>
      <w:r w:rsidRPr="00923FD1">
        <w:rPr>
          <w:noProof/>
        </w:rPr>
        <w:tab/>
        <w:t>que te intentaron servir.</w:t>
      </w:r>
    </w:p>
    <w:p w14:paraId="4CDFBDF9"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Madrid es corte, en efeto,</w:t>
      </w:r>
    </w:p>
    <w:p w14:paraId="3E87D8B1" w14:textId="77777777" w:rsidR="00B55FE7" w:rsidRPr="00923FD1" w:rsidRDefault="00B55FE7" w:rsidP="00EF716E">
      <w:pPr>
        <w:pStyle w:val="Verso"/>
        <w:rPr>
          <w:noProof/>
        </w:rPr>
      </w:pPr>
      <w:r w:rsidRPr="00923FD1">
        <w:rPr>
          <w:noProof/>
        </w:rPr>
        <w:tab/>
      </w:r>
      <w:r w:rsidRPr="00923FD1">
        <w:rPr>
          <w:noProof/>
        </w:rPr>
        <w:tab/>
      </w:r>
      <w:r w:rsidRPr="00923FD1">
        <w:rPr>
          <w:noProof/>
        </w:rPr>
        <w:tab/>
        <w:t>su gente y riqueza es más:</w:t>
      </w:r>
    </w:p>
    <w:p w14:paraId="7C90D2F7" w14:textId="7AD80683" w:rsidR="00B55FE7" w:rsidRPr="00923FD1" w:rsidRDefault="00B55FE7" w:rsidP="00EF716E">
      <w:pPr>
        <w:pStyle w:val="Verso"/>
        <w:rPr>
          <w:noProof/>
        </w:rPr>
      </w:pPr>
      <w:r w:rsidRPr="00923FD1">
        <w:rPr>
          <w:noProof/>
        </w:rPr>
        <w:tab/>
      </w:r>
      <w:r w:rsidRPr="00923FD1">
        <w:rPr>
          <w:noProof/>
        </w:rPr>
        <w:tab/>
      </w:r>
      <w:r w:rsidRPr="00923FD1">
        <w:rPr>
          <w:noProof/>
        </w:rPr>
        <w:tab/>
        <w:t>en ella pedir podrás</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5AFA57AC" w14:textId="77777777" w:rsidR="00B55FE7" w:rsidRPr="00923FD1" w:rsidRDefault="00B55FE7" w:rsidP="00EF716E">
      <w:pPr>
        <w:pStyle w:val="Verso"/>
        <w:rPr>
          <w:noProof/>
        </w:rPr>
      </w:pPr>
      <w:r w:rsidRPr="00923FD1">
        <w:rPr>
          <w:noProof/>
        </w:rPr>
        <w:tab/>
      </w:r>
      <w:r w:rsidRPr="00923FD1">
        <w:rPr>
          <w:noProof/>
        </w:rPr>
        <w:tab/>
      </w:r>
      <w:r w:rsidRPr="00923FD1">
        <w:rPr>
          <w:noProof/>
        </w:rPr>
        <w:tab/>
        <w:t>con libertad y secreto;</w:t>
      </w:r>
    </w:p>
    <w:p w14:paraId="51024AC2"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y no dudes que en seis días</w:t>
      </w:r>
    </w:p>
    <w:p w14:paraId="5FFAD62E" w14:textId="77777777" w:rsidR="00B55FE7" w:rsidRPr="00923FD1" w:rsidRDefault="00B55FE7" w:rsidP="00EF716E">
      <w:pPr>
        <w:pStyle w:val="Verso"/>
        <w:rPr>
          <w:noProof/>
        </w:rPr>
      </w:pPr>
      <w:r w:rsidRPr="00923FD1">
        <w:rPr>
          <w:noProof/>
        </w:rPr>
        <w:tab/>
      </w:r>
      <w:r w:rsidRPr="00923FD1">
        <w:rPr>
          <w:noProof/>
        </w:rPr>
        <w:tab/>
      </w:r>
      <w:r w:rsidRPr="00923FD1">
        <w:rPr>
          <w:noProof/>
        </w:rPr>
        <w:tab/>
        <w:t>tengas mayor cantidad.</w:t>
      </w:r>
    </w:p>
    <w:p w14:paraId="2C430557" w14:textId="22309354" w:rsidR="00EF716E" w:rsidRPr="00923FD1" w:rsidRDefault="00EF716E" w:rsidP="00EF716E">
      <w:pPr>
        <w:pStyle w:val="Personaje"/>
        <w:rPr>
          <w:noProof/>
        </w:rPr>
      </w:pPr>
      <w:r w:rsidRPr="00923FD1">
        <w:rPr>
          <w:noProof/>
        </w:rPr>
        <w:t>isabel</w:t>
      </w:r>
    </w:p>
    <w:p w14:paraId="34F79D85" w14:textId="3A56BAA4" w:rsidR="00B55FE7" w:rsidRPr="00923FD1" w:rsidRDefault="00B55FE7" w:rsidP="00EF716E">
      <w:pPr>
        <w:pStyle w:val="Verso"/>
        <w:rPr>
          <w:noProof/>
        </w:rPr>
      </w:pPr>
      <w:r w:rsidRPr="00923FD1">
        <w:rPr>
          <w:noProof/>
        </w:rPr>
        <w:tab/>
      </w:r>
      <w:r w:rsidRPr="00923FD1">
        <w:rPr>
          <w:noProof/>
        </w:rPr>
        <w:tab/>
      </w:r>
      <w:r w:rsidRPr="00923FD1">
        <w:rPr>
          <w:noProof/>
        </w:rPr>
        <w:tab/>
        <w:t>¡Ah, fuerte necesidad!</w:t>
      </w:r>
    </w:p>
    <w:p w14:paraId="1A62C5FE" w14:textId="34B1F60E" w:rsidR="00B55FE7" w:rsidRPr="00923FD1" w:rsidRDefault="00B55FE7" w:rsidP="00EF716E">
      <w:pPr>
        <w:pStyle w:val="Verso"/>
        <w:rPr>
          <w:noProof/>
        </w:rPr>
      </w:pPr>
      <w:r w:rsidRPr="00923FD1">
        <w:rPr>
          <w:noProof/>
        </w:rPr>
        <w:tab/>
      </w:r>
      <w:r w:rsidRPr="00923FD1">
        <w:rPr>
          <w:noProof/>
        </w:rPr>
        <w:tab/>
      </w:r>
      <w:r w:rsidRPr="00923FD1">
        <w:rPr>
          <w:noProof/>
        </w:rPr>
        <w:tab/>
        <w:t>¡A qué obligas si porfías!</w:t>
      </w:r>
      <w:r w:rsidRPr="00923FD1">
        <w:rPr>
          <w:noProof/>
        </w:rPr>
        <w:tab/>
      </w:r>
      <w:r w:rsidRPr="00923FD1">
        <w:rPr>
          <w:noProof/>
        </w:rPr>
        <w:tab/>
      </w:r>
      <w:r w:rsidRPr="00923FD1">
        <w:rPr>
          <w:noProof/>
        </w:rPr>
        <w:tab/>
      </w:r>
      <w:r w:rsidRPr="00923FD1">
        <w:rPr>
          <w:noProof/>
        </w:rPr>
        <w:tab/>
      </w:r>
      <w:r w:rsidRPr="00923FD1">
        <w:rPr>
          <w:noProof/>
        </w:rPr>
        <w:tab/>
      </w:r>
    </w:p>
    <w:p w14:paraId="5A527079"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Ahora bien, esto ha de ser.</w:t>
      </w:r>
    </w:p>
    <w:p w14:paraId="27B1AB93" w14:textId="77777777" w:rsidR="00B55FE7" w:rsidRPr="00923FD1" w:rsidRDefault="00B55FE7" w:rsidP="00EF716E">
      <w:pPr>
        <w:pStyle w:val="Verso"/>
        <w:rPr>
          <w:noProof/>
        </w:rPr>
      </w:pPr>
      <w:r w:rsidRPr="00923FD1">
        <w:rPr>
          <w:noProof/>
        </w:rPr>
        <w:tab/>
      </w:r>
      <w:r w:rsidRPr="00923FD1">
        <w:rPr>
          <w:noProof/>
        </w:rPr>
        <w:tab/>
      </w:r>
      <w:r w:rsidRPr="00923FD1">
        <w:rPr>
          <w:noProof/>
        </w:rPr>
        <w:tab/>
        <w:t>Vamos, aunque he de sentir</w:t>
      </w:r>
    </w:p>
    <w:p w14:paraId="660FE32B" w14:textId="77777777" w:rsidR="00B55FE7" w:rsidRPr="00923FD1" w:rsidRDefault="00B55FE7" w:rsidP="00EF716E">
      <w:pPr>
        <w:pStyle w:val="Verso"/>
        <w:rPr>
          <w:noProof/>
        </w:rPr>
      </w:pPr>
      <w:r w:rsidRPr="00923FD1">
        <w:rPr>
          <w:noProof/>
        </w:rPr>
        <w:tab/>
      </w:r>
      <w:r w:rsidRPr="00923FD1">
        <w:rPr>
          <w:noProof/>
        </w:rPr>
        <w:tab/>
      </w:r>
      <w:r w:rsidRPr="00923FD1">
        <w:rPr>
          <w:noProof/>
        </w:rPr>
        <w:tab/>
        <w:t>notablemente el pedir.</w:t>
      </w:r>
    </w:p>
    <w:p w14:paraId="283DA4AD" w14:textId="5FE335F8" w:rsidR="00EF716E" w:rsidRPr="00923FD1" w:rsidRDefault="00EF716E" w:rsidP="00EF716E">
      <w:pPr>
        <w:pStyle w:val="Personaje"/>
        <w:rPr>
          <w:noProof/>
        </w:rPr>
      </w:pPr>
      <w:r w:rsidRPr="00923FD1">
        <w:rPr>
          <w:noProof/>
        </w:rPr>
        <w:t>julio</w:t>
      </w:r>
    </w:p>
    <w:p w14:paraId="0A8ACE61" w14:textId="6E4D5834" w:rsidR="00B55FE7" w:rsidRPr="00923FD1" w:rsidRDefault="00B55FE7" w:rsidP="00EF716E">
      <w:pPr>
        <w:pStyle w:val="Verso"/>
        <w:rPr>
          <w:noProof/>
        </w:rPr>
      </w:pPr>
      <w:r w:rsidRPr="00923FD1">
        <w:rPr>
          <w:noProof/>
        </w:rPr>
        <w:tab/>
      </w:r>
      <w:r w:rsidRPr="00923FD1">
        <w:rPr>
          <w:noProof/>
        </w:rPr>
        <w:tab/>
      </w:r>
      <w:r w:rsidRPr="00923FD1">
        <w:rPr>
          <w:noProof/>
        </w:rPr>
        <w:tab/>
      </w:r>
      <w:bookmarkStart w:id="56" w:name="_Hlk49193924"/>
      <w:r w:rsidRPr="00923FD1">
        <w:rPr>
          <w:noProof/>
        </w:rPr>
        <w:t>¿El pedir, siendo mujer?</w:t>
      </w:r>
      <w:bookmarkEnd w:id="56"/>
    </w:p>
    <w:p w14:paraId="0A1C05FB" w14:textId="77777777" w:rsidR="00B55FE7" w:rsidRPr="00923FD1" w:rsidRDefault="00B55FE7" w:rsidP="00EF716E">
      <w:pPr>
        <w:pStyle w:val="Partidoincial"/>
        <w:rPr>
          <w:noProof/>
        </w:rPr>
      </w:pPr>
      <w:r w:rsidRPr="00923FD1">
        <w:rPr>
          <w:noProof/>
        </w:rPr>
        <w:tab/>
      </w:r>
      <w:r w:rsidRPr="00923FD1">
        <w:rPr>
          <w:noProof/>
        </w:rPr>
        <w:tab/>
      </w:r>
      <w:r w:rsidRPr="00923FD1">
        <w:rPr>
          <w:noProof/>
        </w:rPr>
        <w:tab/>
        <w:t xml:space="preserve">  Mal lo entiendes.</w:t>
      </w:r>
    </w:p>
    <w:p w14:paraId="6091EDBA" w14:textId="5959D987" w:rsidR="00EF716E" w:rsidRPr="00923FD1" w:rsidRDefault="00EF716E" w:rsidP="00EF716E">
      <w:pPr>
        <w:pStyle w:val="Personaje"/>
        <w:rPr>
          <w:noProof/>
        </w:rPr>
      </w:pPr>
      <w:r w:rsidRPr="00923FD1">
        <w:rPr>
          <w:noProof/>
        </w:rPr>
        <w:t>isabel</w:t>
      </w:r>
    </w:p>
    <w:p w14:paraId="701E1E23" w14:textId="2A393414"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¿Por qué no,</w:t>
      </w:r>
      <w:r w:rsidRPr="00923FD1">
        <w:tab/>
      </w:r>
      <w:r w:rsidRPr="00923FD1">
        <w:tab/>
      </w:r>
      <w:r w:rsidRPr="00923FD1">
        <w:tab/>
      </w:r>
      <w:r w:rsidRPr="00923FD1">
        <w:tab/>
      </w:r>
    </w:p>
    <w:p w14:paraId="4E770825" w14:textId="77777777" w:rsidR="00B55FE7" w:rsidRPr="00923FD1" w:rsidRDefault="00B55FE7" w:rsidP="00EF716E">
      <w:pPr>
        <w:pStyle w:val="Partidoincial"/>
        <w:rPr>
          <w:noProof/>
        </w:rPr>
      </w:pPr>
      <w:r w:rsidRPr="00923FD1">
        <w:rPr>
          <w:noProof/>
        </w:rPr>
        <w:tab/>
      </w:r>
      <w:r w:rsidRPr="00923FD1">
        <w:rPr>
          <w:noProof/>
        </w:rPr>
        <w:tab/>
      </w:r>
      <w:r w:rsidRPr="00923FD1">
        <w:rPr>
          <w:noProof/>
        </w:rPr>
        <w:tab/>
        <w:t>si soy quien sabes?</w:t>
      </w:r>
    </w:p>
    <w:p w14:paraId="05A1417B" w14:textId="1659B054" w:rsidR="00EF716E" w:rsidRPr="00923FD1" w:rsidRDefault="00EF716E" w:rsidP="00EF716E">
      <w:pPr>
        <w:pStyle w:val="Personaje"/>
        <w:rPr>
          <w:noProof/>
        </w:rPr>
      </w:pPr>
      <w:r w:rsidRPr="00923FD1">
        <w:rPr>
          <w:noProof/>
        </w:rPr>
        <w:t>julio</w:t>
      </w:r>
    </w:p>
    <w:p w14:paraId="47804EC7" w14:textId="532D22EA"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No creas</w:t>
      </w:r>
    </w:p>
    <w:p w14:paraId="205B123E"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que </w:t>
      </w:r>
      <w:bookmarkStart w:id="57" w:name="_Hlk49194575"/>
      <w:r w:rsidRPr="00923FD1">
        <w:rPr>
          <w:noProof/>
        </w:rPr>
        <w:t xml:space="preserve">en comenzándolo </w:t>
      </w:r>
      <w:bookmarkEnd w:id="57"/>
      <w:r w:rsidRPr="00923FD1">
        <w:rPr>
          <w:noProof/>
        </w:rPr>
        <w:t>seas</w:t>
      </w:r>
    </w:p>
    <w:p w14:paraId="60D7A837" w14:textId="77777777" w:rsidR="00B55FE7" w:rsidRPr="00923FD1" w:rsidRDefault="00B55FE7" w:rsidP="00EF716E">
      <w:pPr>
        <w:pStyle w:val="Verso"/>
        <w:rPr>
          <w:noProof/>
        </w:rPr>
      </w:pPr>
      <w:r w:rsidRPr="00923FD1">
        <w:rPr>
          <w:noProof/>
        </w:rPr>
        <w:tab/>
      </w:r>
      <w:r w:rsidRPr="00923FD1">
        <w:rPr>
          <w:noProof/>
        </w:rPr>
        <w:tab/>
      </w:r>
      <w:r w:rsidRPr="00923FD1">
        <w:rPr>
          <w:noProof/>
        </w:rPr>
        <w:tab/>
        <w:t>más vergonzosa que yo.</w:t>
      </w:r>
    </w:p>
    <w:p w14:paraId="4C5D4210"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w:t>
      </w:r>
      <w:bookmarkStart w:id="58" w:name="_Hlk68428924"/>
      <w:r w:rsidRPr="00923FD1">
        <w:rPr>
          <w:noProof/>
        </w:rPr>
        <w:t xml:space="preserve">El pedir </w:t>
      </w:r>
      <w:bookmarkStart w:id="59" w:name="_Hlk49194180"/>
      <w:r w:rsidRPr="00923FD1">
        <w:rPr>
          <w:noProof/>
        </w:rPr>
        <w:t>se ha de seguir</w:t>
      </w:r>
      <w:bookmarkEnd w:id="59"/>
    </w:p>
    <w:p w14:paraId="30BC31DC" w14:textId="6F8FB78F" w:rsidR="00B55FE7" w:rsidRPr="00923FD1" w:rsidRDefault="00B55FE7" w:rsidP="00EF716E">
      <w:pPr>
        <w:pStyle w:val="Verso"/>
        <w:rPr>
          <w:noProof/>
        </w:rPr>
      </w:pPr>
      <w:r w:rsidRPr="00923FD1">
        <w:rPr>
          <w:noProof/>
        </w:rPr>
        <w:tab/>
      </w:r>
      <w:r w:rsidRPr="00923FD1">
        <w:rPr>
          <w:noProof/>
        </w:rPr>
        <w:tab/>
      </w:r>
      <w:r w:rsidRPr="00923FD1">
        <w:rPr>
          <w:noProof/>
        </w:rPr>
        <w:tab/>
        <w:t>al nacer cualquier mujer</w:t>
      </w:r>
      <w:bookmarkEnd w:id="58"/>
      <w:r w:rsidRPr="00923FD1">
        <w:rPr>
          <w:noProof/>
        </w:rPr>
        <w:t>,</w:t>
      </w:r>
      <w:r w:rsidRPr="00923FD1">
        <w:rPr>
          <w:noProof/>
        </w:rPr>
        <w:tab/>
      </w:r>
      <w:r w:rsidRPr="00923FD1">
        <w:rPr>
          <w:noProof/>
        </w:rPr>
        <w:tab/>
      </w:r>
      <w:r w:rsidRPr="00923FD1">
        <w:rPr>
          <w:noProof/>
        </w:rPr>
        <w:tab/>
      </w:r>
      <w:r w:rsidRPr="00923FD1">
        <w:rPr>
          <w:noProof/>
        </w:rPr>
        <w:tab/>
      </w:r>
      <w:r w:rsidRPr="00923FD1">
        <w:rPr>
          <w:noProof/>
        </w:rPr>
        <w:tab/>
      </w:r>
    </w:p>
    <w:p w14:paraId="3ED19ACA" w14:textId="77777777" w:rsidR="00B55FE7" w:rsidRPr="00923FD1" w:rsidRDefault="00B55FE7" w:rsidP="00EF716E">
      <w:pPr>
        <w:pStyle w:val="Verso"/>
        <w:rPr>
          <w:noProof/>
        </w:rPr>
      </w:pPr>
      <w:r w:rsidRPr="00923FD1">
        <w:rPr>
          <w:noProof/>
        </w:rPr>
        <w:tab/>
      </w:r>
      <w:r w:rsidRPr="00923FD1">
        <w:rPr>
          <w:noProof/>
        </w:rPr>
        <w:tab/>
      </w:r>
      <w:r w:rsidRPr="00923FD1">
        <w:rPr>
          <w:noProof/>
        </w:rPr>
        <w:tab/>
        <w:t>porque el llorar al nacer</w:t>
      </w:r>
    </w:p>
    <w:p w14:paraId="0A2C175F" w14:textId="77777777" w:rsidR="00B55FE7" w:rsidRPr="00923FD1" w:rsidRDefault="00B55FE7" w:rsidP="00EF716E">
      <w:pPr>
        <w:pStyle w:val="Verso"/>
        <w:rPr>
          <w:noProof/>
        </w:rPr>
      </w:pPr>
      <w:r w:rsidRPr="00923FD1">
        <w:rPr>
          <w:noProof/>
        </w:rPr>
        <w:lastRenderedPageBreak/>
        <w:tab/>
      </w:r>
      <w:r w:rsidRPr="00923FD1">
        <w:rPr>
          <w:noProof/>
        </w:rPr>
        <w:tab/>
      </w:r>
      <w:r w:rsidRPr="00923FD1">
        <w:rPr>
          <w:noProof/>
        </w:rPr>
        <w:tab/>
        <w:t>es comenzar a pedir.</w:t>
      </w:r>
    </w:p>
    <w:p w14:paraId="58893EC6"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La primera le pidió</w:t>
      </w:r>
    </w:p>
    <w:p w14:paraId="243A12AA" w14:textId="77777777" w:rsidR="00B55FE7" w:rsidRPr="00923FD1" w:rsidRDefault="00B55FE7" w:rsidP="00EF716E">
      <w:pPr>
        <w:pStyle w:val="Verso"/>
        <w:rPr>
          <w:noProof/>
        </w:rPr>
      </w:pPr>
      <w:r w:rsidRPr="00923FD1">
        <w:rPr>
          <w:noProof/>
        </w:rPr>
        <w:tab/>
      </w:r>
      <w:r w:rsidRPr="00923FD1">
        <w:rPr>
          <w:noProof/>
        </w:rPr>
        <w:tab/>
      </w:r>
      <w:r w:rsidRPr="00923FD1">
        <w:rPr>
          <w:noProof/>
        </w:rPr>
        <w:tab/>
        <w:t>a su esposo que comiese,</w:t>
      </w:r>
    </w:p>
    <w:p w14:paraId="62EACA57" w14:textId="7781D00C" w:rsidR="00B55FE7" w:rsidRPr="00923FD1" w:rsidRDefault="00B55FE7" w:rsidP="00C8143A">
      <w:pPr>
        <w:pStyle w:val="Verso"/>
        <w:rPr>
          <w:noProof/>
        </w:rPr>
      </w:pPr>
      <w:r w:rsidRPr="00923FD1">
        <w:rPr>
          <w:noProof/>
        </w:rPr>
        <w:tab/>
      </w:r>
      <w:r w:rsidRPr="00923FD1">
        <w:rPr>
          <w:noProof/>
        </w:rPr>
        <w:tab/>
      </w:r>
      <w:r w:rsidRPr="00923FD1">
        <w:rPr>
          <w:noProof/>
        </w:rPr>
        <w:tab/>
        <w:t>y aunque él su desdicha viese,</w:t>
      </w:r>
      <w:r w:rsidRPr="00923FD1">
        <w:rPr>
          <w:noProof/>
        </w:rPr>
        <w:tab/>
      </w:r>
      <w:r w:rsidRPr="00923FD1">
        <w:rPr>
          <w:noProof/>
        </w:rPr>
        <w:tab/>
      </w:r>
      <w:r w:rsidRPr="00923FD1">
        <w:rPr>
          <w:noProof/>
        </w:rPr>
        <w:tab/>
      </w:r>
      <w:r w:rsidRPr="00923FD1">
        <w:rPr>
          <w:noProof/>
        </w:rPr>
        <w:tab/>
      </w:r>
    </w:p>
    <w:p w14:paraId="6461497D" w14:textId="77777777" w:rsidR="00B55FE7" w:rsidRPr="00923FD1" w:rsidRDefault="00B55FE7" w:rsidP="00EF716E">
      <w:pPr>
        <w:pStyle w:val="Verso"/>
        <w:rPr>
          <w:noProof/>
        </w:rPr>
      </w:pPr>
      <w:r w:rsidRPr="00923FD1">
        <w:rPr>
          <w:noProof/>
        </w:rPr>
        <w:tab/>
      </w:r>
      <w:r w:rsidRPr="00923FD1">
        <w:rPr>
          <w:noProof/>
        </w:rPr>
        <w:tab/>
      </w:r>
      <w:r w:rsidRPr="00923FD1">
        <w:rPr>
          <w:noProof/>
        </w:rPr>
        <w:tab/>
        <w:t>eso que pidió le dio.</w:t>
      </w:r>
    </w:p>
    <w:p w14:paraId="034D311B"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Y quiero que consideres</w:t>
      </w:r>
    </w:p>
    <w:p w14:paraId="4361937A" w14:textId="77777777" w:rsidR="00B55FE7" w:rsidRPr="00923FD1" w:rsidRDefault="00B55FE7" w:rsidP="00EF716E">
      <w:pPr>
        <w:pStyle w:val="Verso"/>
        <w:rPr>
          <w:noProof/>
        </w:rPr>
      </w:pPr>
      <w:r w:rsidRPr="00923FD1">
        <w:rPr>
          <w:noProof/>
        </w:rPr>
        <w:tab/>
      </w:r>
      <w:r w:rsidRPr="00923FD1">
        <w:rPr>
          <w:noProof/>
        </w:rPr>
        <w:tab/>
      </w:r>
      <w:r w:rsidRPr="00923FD1">
        <w:rPr>
          <w:noProof/>
        </w:rPr>
        <w:tab/>
        <w:t>que la demanda, oración,</w:t>
      </w:r>
    </w:p>
    <w:p w14:paraId="116391C8" w14:textId="77777777" w:rsidR="00B55FE7" w:rsidRPr="00923FD1" w:rsidRDefault="00B55FE7" w:rsidP="00EF716E">
      <w:pPr>
        <w:pStyle w:val="Verso"/>
        <w:rPr>
          <w:noProof/>
        </w:rPr>
      </w:pPr>
      <w:r w:rsidRPr="00923FD1">
        <w:rPr>
          <w:noProof/>
        </w:rPr>
        <w:tab/>
      </w:r>
      <w:r w:rsidRPr="00923FD1">
        <w:rPr>
          <w:noProof/>
        </w:rPr>
        <w:tab/>
      </w:r>
      <w:r w:rsidRPr="00923FD1">
        <w:rPr>
          <w:noProof/>
        </w:rPr>
        <w:tab/>
        <w:t>deuda, firma y petición,</w:t>
      </w:r>
    </w:p>
    <w:p w14:paraId="33DC63B3" w14:textId="4A175A2A" w:rsidR="00B55FE7" w:rsidRPr="00923FD1" w:rsidRDefault="00B55FE7" w:rsidP="00EF716E">
      <w:pPr>
        <w:pStyle w:val="Verso"/>
        <w:rPr>
          <w:noProof/>
        </w:rPr>
      </w:pPr>
      <w:r w:rsidRPr="00923FD1">
        <w:rPr>
          <w:noProof/>
        </w:rPr>
        <w:tab/>
      </w:r>
      <w:r w:rsidRPr="00923FD1">
        <w:rPr>
          <w:noProof/>
        </w:rPr>
        <w:tab/>
      </w:r>
      <w:r w:rsidRPr="00923FD1">
        <w:rPr>
          <w:noProof/>
        </w:rPr>
        <w:tab/>
        <w:t xml:space="preserve">porque piden, </w:t>
      </w:r>
      <w:bookmarkStart w:id="60" w:name="_Hlk49272439"/>
      <w:r w:rsidRPr="00923FD1">
        <w:rPr>
          <w:noProof/>
        </w:rPr>
        <w:t>son mujeres</w:t>
      </w:r>
      <w:bookmarkEnd w:id="60"/>
      <w:r w:rsidRPr="00923FD1">
        <w:rPr>
          <w:noProof/>
        </w:rPr>
        <w:t>.</w:t>
      </w:r>
      <w:r w:rsidRPr="00923FD1">
        <w:rPr>
          <w:noProof/>
        </w:rPr>
        <w:tab/>
      </w:r>
      <w:r w:rsidRPr="00923FD1">
        <w:rPr>
          <w:noProof/>
        </w:rPr>
        <w:tab/>
      </w:r>
      <w:r w:rsidRPr="00923FD1">
        <w:rPr>
          <w:noProof/>
        </w:rPr>
        <w:tab/>
      </w:r>
      <w:r w:rsidRPr="00923FD1">
        <w:rPr>
          <w:noProof/>
        </w:rPr>
        <w:tab/>
      </w:r>
      <w:r w:rsidRPr="00923FD1">
        <w:rPr>
          <w:noProof/>
        </w:rPr>
        <w:tab/>
      </w:r>
    </w:p>
    <w:p w14:paraId="28E98CCA"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Pintan la tierra con velos</w:t>
      </w:r>
    </w:p>
    <w:p w14:paraId="22CAF528" w14:textId="77777777" w:rsidR="00B55FE7" w:rsidRPr="00923FD1" w:rsidRDefault="00B55FE7" w:rsidP="00EF716E">
      <w:pPr>
        <w:pStyle w:val="Verso"/>
        <w:rPr>
          <w:noProof/>
        </w:rPr>
      </w:pPr>
      <w:r w:rsidRPr="00923FD1">
        <w:rPr>
          <w:noProof/>
        </w:rPr>
        <w:tab/>
      </w:r>
      <w:r w:rsidRPr="00923FD1">
        <w:rPr>
          <w:noProof/>
        </w:rPr>
        <w:tab/>
      </w:r>
      <w:r w:rsidRPr="00923FD1">
        <w:rPr>
          <w:noProof/>
        </w:rPr>
        <w:tab/>
        <w:t>de mujer sobre la frente,</w:t>
      </w:r>
    </w:p>
    <w:p w14:paraId="5F2BB5DA" w14:textId="77777777" w:rsidR="00B55FE7" w:rsidRPr="00923FD1" w:rsidRDefault="00B55FE7" w:rsidP="00EF716E">
      <w:pPr>
        <w:pStyle w:val="Verso"/>
        <w:rPr>
          <w:noProof/>
        </w:rPr>
      </w:pPr>
      <w:r w:rsidRPr="00923FD1">
        <w:rPr>
          <w:noProof/>
        </w:rPr>
        <w:tab/>
      </w:r>
      <w:r w:rsidRPr="00923FD1">
        <w:rPr>
          <w:noProof/>
        </w:rPr>
        <w:tab/>
      </w:r>
      <w:r w:rsidRPr="00923FD1">
        <w:rPr>
          <w:noProof/>
        </w:rPr>
        <w:tab/>
        <w:t>porque pide eternamente</w:t>
      </w:r>
    </w:p>
    <w:p w14:paraId="2AEC607C" w14:textId="77777777" w:rsidR="00B55FE7" w:rsidRPr="00923FD1" w:rsidRDefault="00B55FE7" w:rsidP="00EF716E">
      <w:pPr>
        <w:pStyle w:val="Verso"/>
        <w:rPr>
          <w:noProof/>
        </w:rPr>
      </w:pPr>
      <w:r w:rsidRPr="00923FD1">
        <w:rPr>
          <w:noProof/>
        </w:rPr>
        <w:tab/>
      </w:r>
      <w:r w:rsidRPr="00923FD1">
        <w:rPr>
          <w:noProof/>
        </w:rPr>
        <w:tab/>
      </w:r>
      <w:r w:rsidRPr="00923FD1">
        <w:rPr>
          <w:noProof/>
        </w:rPr>
        <w:tab/>
        <w:t>agua y más agua a los cielos.</w:t>
      </w:r>
    </w:p>
    <w:p w14:paraId="493E4B4A" w14:textId="7CEAD632" w:rsidR="00B55FE7" w:rsidRPr="00923FD1" w:rsidRDefault="00B55FE7" w:rsidP="00EF716E">
      <w:pPr>
        <w:pStyle w:val="Verso"/>
        <w:rPr>
          <w:noProof/>
        </w:rPr>
      </w:pPr>
      <w:r w:rsidRPr="00923FD1">
        <w:rPr>
          <w:noProof/>
        </w:rPr>
        <w:tab/>
      </w:r>
      <w:r w:rsidRPr="00923FD1">
        <w:rPr>
          <w:noProof/>
        </w:rPr>
        <w:tab/>
      </w:r>
      <w:r w:rsidRPr="00923FD1">
        <w:rPr>
          <w:noProof/>
        </w:rPr>
        <w:tab/>
        <w:t xml:space="preserve">  La prisión, la enfermedad,</w:t>
      </w:r>
      <w:r w:rsidRPr="00923FD1">
        <w:rPr>
          <w:noProof/>
        </w:rPr>
        <w:tab/>
      </w:r>
      <w:r w:rsidRPr="00923FD1">
        <w:rPr>
          <w:noProof/>
        </w:rPr>
        <w:tab/>
      </w:r>
      <w:r w:rsidRPr="00923FD1">
        <w:rPr>
          <w:noProof/>
        </w:rPr>
        <w:tab/>
      </w:r>
      <w:r w:rsidRPr="00923FD1">
        <w:rPr>
          <w:noProof/>
        </w:rPr>
        <w:tab/>
      </w:r>
      <w:r w:rsidRPr="00923FD1">
        <w:rPr>
          <w:noProof/>
        </w:rPr>
        <w:tab/>
      </w:r>
    </w:p>
    <w:p w14:paraId="75DB3257" w14:textId="77777777" w:rsidR="00B55FE7" w:rsidRPr="00923FD1" w:rsidRDefault="00B55FE7" w:rsidP="00EF716E">
      <w:pPr>
        <w:pStyle w:val="Verso"/>
        <w:rPr>
          <w:noProof/>
        </w:rPr>
      </w:pPr>
      <w:r w:rsidRPr="00923FD1">
        <w:rPr>
          <w:noProof/>
        </w:rPr>
        <w:tab/>
      </w:r>
      <w:r w:rsidRPr="00923FD1">
        <w:rPr>
          <w:noProof/>
        </w:rPr>
        <w:tab/>
      </w:r>
      <w:r w:rsidRPr="00923FD1">
        <w:rPr>
          <w:noProof/>
        </w:rPr>
        <w:tab/>
        <w:t>que son mujeres entiendo,</w:t>
      </w:r>
    </w:p>
    <w:p w14:paraId="75273959" w14:textId="77777777" w:rsidR="00B55FE7" w:rsidRPr="00923FD1" w:rsidRDefault="00B55FE7" w:rsidP="00EF716E">
      <w:pPr>
        <w:pStyle w:val="Verso"/>
        <w:rPr>
          <w:noProof/>
        </w:rPr>
      </w:pPr>
      <w:r w:rsidRPr="00923FD1">
        <w:rPr>
          <w:noProof/>
        </w:rPr>
        <w:tab/>
      </w:r>
      <w:r w:rsidRPr="00923FD1">
        <w:rPr>
          <w:noProof/>
        </w:rPr>
        <w:tab/>
      </w:r>
      <w:r w:rsidRPr="00923FD1">
        <w:rPr>
          <w:noProof/>
        </w:rPr>
        <w:tab/>
        <w:t>porque siempre están pidiendo</w:t>
      </w:r>
    </w:p>
    <w:p w14:paraId="7CD0145F" w14:textId="77777777" w:rsidR="00B55FE7" w:rsidRPr="00923FD1" w:rsidRDefault="00B55FE7" w:rsidP="00EF716E">
      <w:pPr>
        <w:pStyle w:val="Verso"/>
        <w:rPr>
          <w:noProof/>
        </w:rPr>
      </w:pPr>
      <w:r w:rsidRPr="00923FD1">
        <w:rPr>
          <w:noProof/>
        </w:rPr>
        <w:tab/>
      </w:r>
      <w:r w:rsidRPr="00923FD1">
        <w:rPr>
          <w:noProof/>
        </w:rPr>
        <w:tab/>
      </w:r>
      <w:r w:rsidRPr="00923FD1">
        <w:rPr>
          <w:noProof/>
        </w:rPr>
        <w:tab/>
        <w:t>la salud y libertad.</w:t>
      </w:r>
      <w:r w:rsidRPr="00923FD1">
        <w:rPr>
          <w:noProof/>
        </w:rPr>
        <w:tab/>
      </w:r>
      <w:r w:rsidRPr="00923FD1">
        <w:rPr>
          <w:noProof/>
        </w:rPr>
        <w:tab/>
      </w:r>
      <w:r w:rsidRPr="00923FD1">
        <w:rPr>
          <w:noProof/>
        </w:rPr>
        <w:tab/>
      </w:r>
    </w:p>
    <w:p w14:paraId="55AA8941"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Por el pedir se conforma</w:t>
      </w:r>
    </w:p>
    <w:p w14:paraId="0A606F7D" w14:textId="58282D4E" w:rsidR="00B55FE7" w:rsidRPr="00923FD1" w:rsidRDefault="00B55FE7" w:rsidP="00EF716E">
      <w:pPr>
        <w:pStyle w:val="Verso"/>
        <w:rPr>
          <w:noProof/>
        </w:rPr>
      </w:pPr>
      <w:r w:rsidRPr="00923FD1">
        <w:rPr>
          <w:noProof/>
        </w:rPr>
        <w:tab/>
      </w:r>
      <w:r w:rsidRPr="00923FD1">
        <w:rPr>
          <w:noProof/>
        </w:rPr>
        <w:tab/>
      </w:r>
      <w:r w:rsidRPr="00923FD1">
        <w:rPr>
          <w:noProof/>
        </w:rPr>
        <w:tab/>
        <w:t>la venganza al mismo ser,</w:t>
      </w:r>
      <w:r w:rsidRPr="00923FD1">
        <w:rPr>
          <w:noProof/>
        </w:rPr>
        <w:tab/>
      </w:r>
      <w:r w:rsidRPr="00923FD1">
        <w:rPr>
          <w:noProof/>
        </w:rPr>
        <w:tab/>
      </w:r>
      <w:r w:rsidRPr="00923FD1">
        <w:rPr>
          <w:noProof/>
        </w:rPr>
        <w:tab/>
      </w:r>
      <w:r w:rsidRPr="00923FD1">
        <w:rPr>
          <w:noProof/>
        </w:rPr>
        <w:tab/>
      </w:r>
      <w:r w:rsidRPr="00923FD1">
        <w:rPr>
          <w:noProof/>
        </w:rPr>
        <w:tab/>
      </w:r>
    </w:p>
    <w:p w14:paraId="30A1BEF7" w14:textId="77777777" w:rsidR="00B55FE7" w:rsidRPr="00923FD1" w:rsidRDefault="00B55FE7" w:rsidP="00EF716E">
      <w:pPr>
        <w:pStyle w:val="Verso"/>
        <w:rPr>
          <w:noProof/>
        </w:rPr>
      </w:pPr>
      <w:r w:rsidRPr="00923FD1">
        <w:rPr>
          <w:noProof/>
        </w:rPr>
        <w:tab/>
      </w:r>
      <w:r w:rsidRPr="00923FD1">
        <w:rPr>
          <w:noProof/>
        </w:rPr>
        <w:tab/>
      </w:r>
      <w:r w:rsidRPr="00923FD1">
        <w:rPr>
          <w:noProof/>
        </w:rPr>
        <w:tab/>
        <w:t>y la materia es mujer</w:t>
      </w:r>
    </w:p>
    <w:p w14:paraId="4827D82E" w14:textId="77777777" w:rsidR="00B55FE7" w:rsidRPr="00923FD1" w:rsidRDefault="00B55FE7" w:rsidP="00EF716E">
      <w:pPr>
        <w:pStyle w:val="Verso"/>
        <w:rPr>
          <w:noProof/>
        </w:rPr>
      </w:pPr>
      <w:r w:rsidRPr="00923FD1">
        <w:rPr>
          <w:noProof/>
        </w:rPr>
        <w:tab/>
      </w:r>
      <w:r w:rsidRPr="00923FD1">
        <w:rPr>
          <w:noProof/>
        </w:rPr>
        <w:tab/>
      </w:r>
      <w:r w:rsidRPr="00923FD1">
        <w:rPr>
          <w:noProof/>
        </w:rPr>
        <w:tab/>
        <w:t>por pedir siempre la forma.</w:t>
      </w:r>
    </w:p>
    <w:p w14:paraId="3B9D3D5E"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En este traje verás</w:t>
      </w:r>
    </w:p>
    <w:p w14:paraId="1A482521" w14:textId="77777777" w:rsidR="00B55FE7" w:rsidRPr="00923FD1" w:rsidRDefault="00B55FE7" w:rsidP="00EF716E">
      <w:pPr>
        <w:pStyle w:val="Verso"/>
        <w:rPr>
          <w:noProof/>
        </w:rPr>
      </w:pPr>
      <w:r w:rsidRPr="00923FD1">
        <w:rPr>
          <w:noProof/>
        </w:rPr>
        <w:tab/>
      </w:r>
      <w:r w:rsidRPr="00923FD1">
        <w:rPr>
          <w:noProof/>
        </w:rPr>
        <w:tab/>
      </w:r>
      <w:r w:rsidRPr="00923FD1">
        <w:rPr>
          <w:noProof/>
        </w:rPr>
        <w:tab/>
        <w:t>a la codicia vestida,</w:t>
      </w:r>
    </w:p>
    <w:p w14:paraId="5CC51EA1" w14:textId="185EEDF8" w:rsidR="00B55FE7" w:rsidRPr="00923FD1" w:rsidRDefault="00B55FE7" w:rsidP="00EF716E">
      <w:pPr>
        <w:pStyle w:val="Verso"/>
        <w:rPr>
          <w:noProof/>
        </w:rPr>
      </w:pPr>
      <w:r w:rsidRPr="00923FD1">
        <w:rPr>
          <w:noProof/>
        </w:rPr>
        <w:tab/>
      </w:r>
      <w:r w:rsidRPr="00923FD1">
        <w:rPr>
          <w:noProof/>
        </w:rPr>
        <w:tab/>
      </w:r>
      <w:r w:rsidRPr="00923FD1">
        <w:rPr>
          <w:noProof/>
        </w:rPr>
        <w:tab/>
        <w:t>y siempre mujer la vida,</w:t>
      </w:r>
      <w:r w:rsidRPr="00923FD1">
        <w:rPr>
          <w:noProof/>
        </w:rPr>
        <w:tab/>
      </w:r>
      <w:r w:rsidRPr="00923FD1">
        <w:rPr>
          <w:noProof/>
        </w:rPr>
        <w:tab/>
      </w:r>
      <w:r w:rsidRPr="00923FD1">
        <w:rPr>
          <w:noProof/>
        </w:rPr>
        <w:tab/>
      </w:r>
      <w:r w:rsidRPr="00923FD1">
        <w:rPr>
          <w:noProof/>
        </w:rPr>
        <w:tab/>
      </w:r>
      <w:r w:rsidRPr="00923FD1">
        <w:rPr>
          <w:noProof/>
        </w:rPr>
        <w:tab/>
      </w:r>
    </w:p>
    <w:p w14:paraId="1134F6CF" w14:textId="77777777" w:rsidR="00B55FE7" w:rsidRPr="00923FD1" w:rsidRDefault="00B55FE7" w:rsidP="00EF716E">
      <w:pPr>
        <w:pStyle w:val="Verso"/>
        <w:rPr>
          <w:noProof/>
        </w:rPr>
      </w:pPr>
      <w:r w:rsidRPr="00923FD1">
        <w:rPr>
          <w:noProof/>
        </w:rPr>
        <w:tab/>
      </w:r>
      <w:r w:rsidRPr="00923FD1">
        <w:rPr>
          <w:noProof/>
        </w:rPr>
        <w:tab/>
      </w:r>
      <w:r w:rsidRPr="00923FD1">
        <w:rPr>
          <w:noProof/>
        </w:rPr>
        <w:tab/>
        <w:t>porque siempre pide más;</w:t>
      </w:r>
    </w:p>
    <w:p w14:paraId="37ED2164"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y son tales sus desvelos</w:t>
      </w:r>
    </w:p>
    <w:p w14:paraId="1F26CA07" w14:textId="77777777" w:rsidR="00B55FE7" w:rsidRPr="00923FD1" w:rsidRDefault="00B55FE7" w:rsidP="00EF716E">
      <w:pPr>
        <w:pStyle w:val="Verso"/>
        <w:rPr>
          <w:noProof/>
        </w:rPr>
      </w:pPr>
      <w:r w:rsidRPr="00923FD1">
        <w:rPr>
          <w:noProof/>
        </w:rPr>
        <w:tab/>
      </w:r>
      <w:r w:rsidRPr="00923FD1">
        <w:rPr>
          <w:noProof/>
        </w:rPr>
        <w:tab/>
      </w:r>
      <w:r w:rsidRPr="00923FD1">
        <w:rPr>
          <w:noProof/>
        </w:rPr>
        <w:tab/>
        <w:t>en pedir y en perseguir,</w:t>
      </w:r>
    </w:p>
    <w:p w14:paraId="2E213A12" w14:textId="77777777" w:rsidR="00B55FE7" w:rsidRPr="00923FD1" w:rsidRDefault="00B55FE7" w:rsidP="00EF716E">
      <w:pPr>
        <w:pStyle w:val="Verso"/>
        <w:rPr>
          <w:noProof/>
        </w:rPr>
      </w:pPr>
      <w:r w:rsidRPr="00923FD1">
        <w:rPr>
          <w:noProof/>
        </w:rPr>
        <w:tab/>
      </w:r>
      <w:r w:rsidRPr="00923FD1">
        <w:rPr>
          <w:noProof/>
        </w:rPr>
        <w:tab/>
      </w:r>
      <w:r w:rsidRPr="00923FD1">
        <w:rPr>
          <w:noProof/>
        </w:rPr>
        <w:tab/>
        <w:t>que, en no habiendo que pedir,</w:t>
      </w:r>
    </w:p>
    <w:p w14:paraId="4BBDA1F9" w14:textId="0CDBF466" w:rsidR="00B55FE7" w:rsidRPr="00923FD1" w:rsidRDefault="00B55FE7" w:rsidP="00EF716E">
      <w:pPr>
        <w:pStyle w:val="Verso"/>
        <w:rPr>
          <w:noProof/>
        </w:rPr>
      </w:pPr>
      <w:r w:rsidRPr="00923FD1">
        <w:rPr>
          <w:noProof/>
        </w:rPr>
        <w:tab/>
      </w:r>
      <w:r w:rsidRPr="00923FD1">
        <w:rPr>
          <w:noProof/>
        </w:rPr>
        <w:tab/>
      </w:r>
      <w:r w:rsidRPr="00923FD1">
        <w:rPr>
          <w:noProof/>
        </w:rPr>
        <w:tab/>
        <w:t xml:space="preserve">nos matan </w:t>
      </w:r>
      <w:bookmarkStart w:id="61" w:name="_Hlk49276816"/>
      <w:r w:rsidRPr="00923FD1">
        <w:rPr>
          <w:noProof/>
        </w:rPr>
        <w:t>pidiendo celos</w:t>
      </w:r>
      <w:bookmarkEnd w:id="61"/>
      <w:r w:rsidRPr="00923FD1">
        <w:rPr>
          <w:noProof/>
        </w:rPr>
        <w:t>.</w:t>
      </w:r>
      <w:r w:rsidRPr="00923FD1">
        <w:rPr>
          <w:noProof/>
        </w:rPr>
        <w:tab/>
      </w:r>
      <w:r w:rsidRPr="00923FD1">
        <w:rPr>
          <w:noProof/>
        </w:rPr>
        <w:tab/>
      </w:r>
      <w:r w:rsidRPr="00923FD1">
        <w:rPr>
          <w:noProof/>
        </w:rPr>
        <w:tab/>
      </w:r>
      <w:r w:rsidRPr="00923FD1">
        <w:rPr>
          <w:noProof/>
        </w:rPr>
        <w:tab/>
      </w:r>
      <w:r w:rsidRPr="00923FD1">
        <w:rPr>
          <w:noProof/>
        </w:rPr>
        <w:tab/>
      </w:r>
    </w:p>
    <w:p w14:paraId="44FBBAB4" w14:textId="77777777" w:rsidR="00B55FE7" w:rsidRPr="00923FD1" w:rsidRDefault="00B55FE7" w:rsidP="00EF716E">
      <w:pPr>
        <w:pStyle w:val="Verso"/>
        <w:rPr>
          <w:noProof/>
        </w:rPr>
      </w:pPr>
      <w:r w:rsidRPr="00923FD1">
        <w:rPr>
          <w:noProof/>
        </w:rPr>
        <w:lastRenderedPageBreak/>
        <w:tab/>
      </w:r>
      <w:r w:rsidRPr="00923FD1">
        <w:rPr>
          <w:noProof/>
        </w:rPr>
        <w:tab/>
      </w:r>
      <w:r w:rsidRPr="00923FD1">
        <w:rPr>
          <w:noProof/>
        </w:rPr>
        <w:tab/>
        <w:t xml:space="preserve">  En fin, o buenas o malas,</w:t>
      </w:r>
    </w:p>
    <w:p w14:paraId="08365ECA" w14:textId="77777777" w:rsidR="00B55FE7" w:rsidRPr="00923FD1" w:rsidRDefault="00B55FE7" w:rsidP="00EF716E">
      <w:pPr>
        <w:pStyle w:val="Verso"/>
        <w:rPr>
          <w:noProof/>
        </w:rPr>
      </w:pPr>
      <w:r w:rsidRPr="00923FD1">
        <w:rPr>
          <w:noProof/>
        </w:rPr>
        <w:tab/>
      </w:r>
      <w:r w:rsidRPr="00923FD1">
        <w:rPr>
          <w:noProof/>
        </w:rPr>
        <w:tab/>
      </w:r>
      <w:r w:rsidRPr="00923FD1">
        <w:rPr>
          <w:noProof/>
        </w:rPr>
        <w:tab/>
        <w:t>consumen sin resistencia</w:t>
      </w:r>
    </w:p>
    <w:p w14:paraId="28DF253B" w14:textId="77777777" w:rsidR="00B55FE7" w:rsidRPr="00923FD1" w:rsidRDefault="00B55FE7" w:rsidP="00EF716E">
      <w:pPr>
        <w:pStyle w:val="Verso"/>
        <w:rPr>
          <w:noProof/>
        </w:rPr>
      </w:pPr>
      <w:r w:rsidRPr="00923FD1">
        <w:rPr>
          <w:noProof/>
        </w:rPr>
        <w:tab/>
      </w:r>
      <w:r w:rsidRPr="00923FD1">
        <w:rPr>
          <w:noProof/>
        </w:rPr>
        <w:tab/>
      </w:r>
      <w:r w:rsidRPr="00923FD1">
        <w:rPr>
          <w:noProof/>
        </w:rPr>
        <w:tab/>
        <w:t>con los celos la paciencia,</w:t>
      </w:r>
    </w:p>
    <w:p w14:paraId="13A4049B" w14:textId="77777777" w:rsidR="00B55FE7" w:rsidRPr="00923FD1" w:rsidRDefault="00B55FE7" w:rsidP="00EF716E">
      <w:pPr>
        <w:pStyle w:val="Verso"/>
        <w:rPr>
          <w:noProof/>
        </w:rPr>
      </w:pPr>
      <w:r w:rsidRPr="00923FD1">
        <w:rPr>
          <w:noProof/>
        </w:rPr>
        <w:tab/>
      </w:r>
      <w:r w:rsidRPr="00923FD1">
        <w:rPr>
          <w:noProof/>
        </w:rPr>
        <w:tab/>
      </w:r>
      <w:r w:rsidRPr="00923FD1">
        <w:rPr>
          <w:noProof/>
        </w:rPr>
        <w:tab/>
        <w:t>y la bolsa con las galas.</w:t>
      </w:r>
    </w:p>
    <w:p w14:paraId="2CBC4B1C" w14:textId="4E9A4A7C" w:rsidR="00EF716E" w:rsidRPr="00923FD1" w:rsidRDefault="00EF716E" w:rsidP="00EF716E">
      <w:pPr>
        <w:pStyle w:val="Personaje"/>
        <w:rPr>
          <w:noProof/>
        </w:rPr>
      </w:pPr>
      <w:r w:rsidRPr="00923FD1">
        <w:rPr>
          <w:noProof/>
        </w:rPr>
        <w:t>isabel</w:t>
      </w:r>
    </w:p>
    <w:p w14:paraId="16515C51" w14:textId="6D3BB475" w:rsidR="00B55FE7" w:rsidRPr="00923FD1" w:rsidRDefault="00B55FE7" w:rsidP="00EF716E">
      <w:pPr>
        <w:pStyle w:val="Verso"/>
        <w:rPr>
          <w:noProof/>
        </w:rPr>
      </w:pPr>
      <w:r w:rsidRPr="00923FD1">
        <w:rPr>
          <w:noProof/>
        </w:rPr>
        <w:tab/>
      </w:r>
      <w:r w:rsidRPr="00923FD1">
        <w:rPr>
          <w:noProof/>
        </w:rPr>
        <w:tab/>
      </w:r>
      <w:r w:rsidRPr="00923FD1">
        <w:rPr>
          <w:noProof/>
        </w:rPr>
        <w:tab/>
        <w:t xml:space="preserve">  Julio, no corre por mí</w:t>
      </w:r>
      <w:r w:rsidRPr="00923FD1">
        <w:rPr>
          <w:noProof/>
        </w:rPr>
        <w:tab/>
      </w:r>
      <w:r w:rsidRPr="00923FD1">
        <w:rPr>
          <w:noProof/>
        </w:rPr>
        <w:tab/>
      </w:r>
      <w:r w:rsidRPr="00923FD1">
        <w:rPr>
          <w:noProof/>
        </w:rPr>
        <w:tab/>
      </w:r>
      <w:r w:rsidRPr="00923FD1">
        <w:rPr>
          <w:noProof/>
        </w:rPr>
        <w:tab/>
      </w:r>
      <w:r w:rsidRPr="00923FD1">
        <w:rPr>
          <w:noProof/>
        </w:rPr>
        <w:tab/>
      </w:r>
    </w:p>
    <w:p w14:paraId="4A4F5722" w14:textId="77777777" w:rsidR="00B55FE7" w:rsidRPr="00923FD1" w:rsidRDefault="00B55FE7" w:rsidP="00EF716E">
      <w:pPr>
        <w:pStyle w:val="Verso"/>
        <w:rPr>
          <w:noProof/>
        </w:rPr>
      </w:pPr>
      <w:r w:rsidRPr="00923FD1">
        <w:rPr>
          <w:noProof/>
        </w:rPr>
        <w:tab/>
      </w:r>
      <w:r w:rsidRPr="00923FD1">
        <w:rPr>
          <w:noProof/>
        </w:rPr>
        <w:tab/>
      </w:r>
      <w:r w:rsidRPr="00923FD1">
        <w:rPr>
          <w:noProof/>
        </w:rPr>
        <w:tab/>
        <w:t>ese discurso que has hecho.</w:t>
      </w:r>
    </w:p>
    <w:p w14:paraId="5BF3DDA3" w14:textId="358AA64F" w:rsidR="00EF716E" w:rsidRPr="00923FD1" w:rsidRDefault="00EF716E" w:rsidP="00EF716E">
      <w:pPr>
        <w:pStyle w:val="Personaje"/>
        <w:rPr>
          <w:noProof/>
        </w:rPr>
      </w:pPr>
      <w:r w:rsidRPr="00923FD1">
        <w:rPr>
          <w:noProof/>
        </w:rPr>
        <w:t>julio</w:t>
      </w:r>
    </w:p>
    <w:p w14:paraId="60CE86AC" w14:textId="4A2DD93D" w:rsidR="00B55FE7" w:rsidRPr="00923FD1" w:rsidRDefault="00B55FE7" w:rsidP="00EF716E">
      <w:pPr>
        <w:pStyle w:val="Verso"/>
        <w:rPr>
          <w:noProof/>
        </w:rPr>
      </w:pPr>
      <w:r w:rsidRPr="00923FD1">
        <w:rPr>
          <w:noProof/>
        </w:rPr>
        <w:tab/>
      </w:r>
      <w:r w:rsidRPr="00923FD1">
        <w:rPr>
          <w:noProof/>
        </w:rPr>
        <w:tab/>
      </w:r>
      <w:r w:rsidRPr="00923FD1">
        <w:rPr>
          <w:noProof/>
        </w:rPr>
        <w:tab/>
        <w:t>Que sabrás pedir sospecho.</w:t>
      </w:r>
    </w:p>
    <w:p w14:paraId="1FC368B9" w14:textId="2695392E" w:rsidR="00EF716E" w:rsidRPr="00923FD1" w:rsidRDefault="00EF716E" w:rsidP="00EF716E">
      <w:pPr>
        <w:pStyle w:val="Personaje"/>
        <w:rPr>
          <w:noProof/>
        </w:rPr>
      </w:pPr>
      <w:r w:rsidRPr="00923FD1">
        <w:rPr>
          <w:noProof/>
        </w:rPr>
        <w:t>isabel</w:t>
      </w:r>
    </w:p>
    <w:p w14:paraId="6E114DB9" w14:textId="59800818" w:rsidR="00B55FE7" w:rsidRPr="00923FD1" w:rsidRDefault="00B55FE7" w:rsidP="00EF716E">
      <w:pPr>
        <w:pStyle w:val="Verso"/>
        <w:rPr>
          <w:noProof/>
        </w:rPr>
      </w:pPr>
      <w:r w:rsidRPr="00923FD1">
        <w:rPr>
          <w:noProof/>
        </w:rPr>
        <w:tab/>
      </w:r>
      <w:r w:rsidRPr="00923FD1">
        <w:rPr>
          <w:noProof/>
        </w:rPr>
        <w:tab/>
      </w:r>
      <w:r w:rsidRPr="00923FD1">
        <w:rPr>
          <w:noProof/>
        </w:rPr>
        <w:tab/>
        <w:t>Por causa tan justa, sí,</w:t>
      </w:r>
    </w:p>
    <w:p w14:paraId="28DF98DC"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y siendo honrada y fïel.</w:t>
      </w:r>
    </w:p>
    <w:p w14:paraId="0B6934B6" w14:textId="5E17ED67" w:rsidR="00EF716E" w:rsidRPr="00923FD1" w:rsidRDefault="00EF716E" w:rsidP="00EF716E">
      <w:pPr>
        <w:pStyle w:val="Personaje"/>
        <w:rPr>
          <w:noProof/>
        </w:rPr>
      </w:pPr>
      <w:r w:rsidRPr="00923FD1">
        <w:rPr>
          <w:noProof/>
        </w:rPr>
        <w:t>julio</w:t>
      </w:r>
    </w:p>
    <w:p w14:paraId="24F80411" w14:textId="2686F0AE" w:rsidR="00B55FE7" w:rsidRPr="00923FD1" w:rsidRDefault="00B55FE7" w:rsidP="00EF716E">
      <w:pPr>
        <w:pStyle w:val="Verso"/>
        <w:rPr>
          <w:noProof/>
        </w:rPr>
      </w:pPr>
      <w:r w:rsidRPr="00923FD1">
        <w:rPr>
          <w:noProof/>
        </w:rPr>
        <w:tab/>
      </w:r>
      <w:r w:rsidRPr="00923FD1">
        <w:rPr>
          <w:noProof/>
        </w:rPr>
        <w:tab/>
      </w:r>
      <w:r w:rsidRPr="00923FD1">
        <w:rPr>
          <w:noProof/>
        </w:rPr>
        <w:tab/>
        <w:t>En comenzando a pedir,</w:t>
      </w:r>
      <w:r w:rsidRPr="00923FD1">
        <w:rPr>
          <w:noProof/>
        </w:rPr>
        <w:tab/>
      </w:r>
      <w:r w:rsidRPr="00923FD1">
        <w:rPr>
          <w:noProof/>
        </w:rPr>
        <w:tab/>
      </w:r>
      <w:r w:rsidRPr="00923FD1">
        <w:rPr>
          <w:noProof/>
        </w:rPr>
        <w:tab/>
      </w:r>
      <w:r w:rsidRPr="00923FD1">
        <w:rPr>
          <w:noProof/>
        </w:rPr>
        <w:tab/>
      </w:r>
      <w:r w:rsidRPr="00923FD1">
        <w:rPr>
          <w:noProof/>
        </w:rPr>
        <w:tab/>
      </w:r>
    </w:p>
    <w:p w14:paraId="59C0D957" w14:textId="77777777" w:rsidR="00B55FE7" w:rsidRPr="00923FD1" w:rsidRDefault="00B55FE7" w:rsidP="00EF716E">
      <w:pPr>
        <w:pStyle w:val="Verso"/>
        <w:rPr>
          <w:noProof/>
        </w:rPr>
      </w:pPr>
      <w:r w:rsidRPr="00923FD1">
        <w:rPr>
          <w:noProof/>
        </w:rPr>
        <w:tab/>
      </w:r>
      <w:r w:rsidRPr="00923FD1">
        <w:rPr>
          <w:noProof/>
        </w:rPr>
        <w:tab/>
      </w:r>
      <w:r w:rsidRPr="00923FD1">
        <w:rPr>
          <w:noProof/>
        </w:rPr>
        <w:tab/>
        <w:t>tan dulce lo has de sentir</w:t>
      </w:r>
    </w:p>
    <w:p w14:paraId="0BB6F501" w14:textId="0086D39A" w:rsidR="00B55FE7" w:rsidRPr="00923FD1" w:rsidRDefault="00B55FE7" w:rsidP="00EF716E">
      <w:pPr>
        <w:pStyle w:val="Verso"/>
        <w:rPr>
          <w:noProof/>
        </w:rPr>
      </w:pPr>
      <w:r w:rsidRPr="00923FD1">
        <w:rPr>
          <w:noProof/>
        </w:rPr>
        <w:tab/>
      </w:r>
      <w:r w:rsidRPr="00923FD1">
        <w:rPr>
          <w:noProof/>
        </w:rPr>
        <w:tab/>
      </w:r>
      <w:r w:rsidRPr="00923FD1">
        <w:rPr>
          <w:noProof/>
        </w:rPr>
        <w:tab/>
        <w:t>que rescates medio Argel.</w:t>
      </w:r>
    </w:p>
    <w:p w14:paraId="655655A4" w14:textId="3633E938" w:rsidR="00B55FE7" w:rsidRPr="00923FD1" w:rsidRDefault="00B55FE7" w:rsidP="00EF716E">
      <w:pPr>
        <w:pStyle w:val="Acot"/>
        <w:rPr>
          <w:noProof/>
        </w:rPr>
      </w:pPr>
      <w:r w:rsidRPr="00923FD1">
        <w:rPr>
          <w:noProof/>
        </w:rPr>
        <w:t>Vanse, y salen don Carlos, cautivo, y @Fátima, mora</w:t>
      </w:r>
    </w:p>
    <w:p w14:paraId="069E274F" w14:textId="4F706EA5" w:rsidR="00EF716E" w:rsidRPr="00923FD1" w:rsidRDefault="00EF716E" w:rsidP="00EF716E">
      <w:pPr>
        <w:pStyle w:val="Personaje"/>
        <w:rPr>
          <w:noProof/>
        </w:rPr>
      </w:pPr>
      <w:r w:rsidRPr="00923FD1">
        <w:rPr>
          <w:noProof/>
        </w:rPr>
        <w:t>fátima</w:t>
      </w:r>
    </w:p>
    <w:p w14:paraId="27519685" w14:textId="5703B840" w:rsidR="00EF716E" w:rsidRPr="00923FD1" w:rsidRDefault="00EF716E" w:rsidP="00EF716E">
      <w:pPr>
        <w:spacing w:after="0" w:line="240" w:lineRule="auto"/>
        <w:rPr>
          <w:rFonts w:ascii="Garamond" w:hAnsi="Garamond" w:cs="Times New Roman"/>
          <w:noProof/>
          <w:sz w:val="24"/>
          <w:szCs w:val="24"/>
        </w:rPr>
      </w:pPr>
      <w:r w:rsidRPr="00923FD1">
        <w:rPr>
          <w:rFonts w:ascii="Garamond" w:hAnsi="Garamond" w:cs="GranjonLTStd"/>
          <w:sz w:val="23"/>
          <w:szCs w:val="23"/>
          <w:lang w:val="es-ES"/>
        </w:rPr>
        <w:t>$quintillas</w:t>
      </w:r>
    </w:p>
    <w:p w14:paraId="3C20608D" w14:textId="44C0445E" w:rsidR="00B55FE7" w:rsidRPr="00923FD1" w:rsidRDefault="00B55FE7" w:rsidP="00EF716E">
      <w:pPr>
        <w:pStyle w:val="Verso"/>
        <w:rPr>
          <w:noProof/>
        </w:rPr>
      </w:pPr>
      <w:r w:rsidRPr="00923FD1">
        <w:rPr>
          <w:noProof/>
        </w:rPr>
        <w:tab/>
      </w:r>
      <w:r w:rsidRPr="00923FD1">
        <w:rPr>
          <w:noProof/>
        </w:rPr>
        <w:tab/>
        <w:t xml:space="preserve">  </w:t>
      </w:r>
      <w:r w:rsidR="00EF716E" w:rsidRPr="00923FD1">
        <w:rPr>
          <w:noProof/>
        </w:rPr>
        <w:tab/>
      </w:r>
      <w:r w:rsidRPr="00923FD1">
        <w:rPr>
          <w:noProof/>
        </w:rPr>
        <w:t>Con lástima de tu historia,</w:t>
      </w:r>
    </w:p>
    <w:p w14:paraId="4124D13F" w14:textId="77777777" w:rsidR="00B55FE7" w:rsidRPr="00923FD1" w:rsidRDefault="00B55FE7" w:rsidP="00EF716E">
      <w:pPr>
        <w:pStyle w:val="Verso"/>
        <w:rPr>
          <w:noProof/>
        </w:rPr>
      </w:pPr>
      <w:r w:rsidRPr="00923FD1">
        <w:rPr>
          <w:noProof/>
        </w:rPr>
        <w:tab/>
      </w:r>
      <w:r w:rsidRPr="00923FD1">
        <w:rPr>
          <w:noProof/>
        </w:rPr>
        <w:tab/>
      </w:r>
      <w:r w:rsidRPr="00923FD1">
        <w:rPr>
          <w:noProof/>
        </w:rPr>
        <w:tab/>
        <w:t>bañé los ojos en llanto</w:t>
      </w:r>
    </w:p>
    <w:p w14:paraId="3C7C376D" w14:textId="21CC0693" w:rsidR="00B55FE7" w:rsidRPr="00923FD1" w:rsidRDefault="00B55FE7" w:rsidP="00EF716E">
      <w:pPr>
        <w:pStyle w:val="Verso"/>
        <w:rPr>
          <w:noProof/>
        </w:rPr>
      </w:pPr>
      <w:r w:rsidRPr="00923FD1">
        <w:rPr>
          <w:noProof/>
        </w:rPr>
        <w:tab/>
      </w:r>
      <w:r w:rsidRPr="00923FD1">
        <w:rPr>
          <w:noProof/>
        </w:rPr>
        <w:tab/>
      </w:r>
      <w:r w:rsidRPr="00923FD1">
        <w:rPr>
          <w:noProof/>
        </w:rPr>
        <w:tab/>
        <w:t>y en tristezas la memoria.</w:t>
      </w:r>
      <w:r w:rsidRPr="00923FD1">
        <w:rPr>
          <w:noProof/>
        </w:rPr>
        <w:tab/>
      </w:r>
      <w:r w:rsidRPr="00923FD1">
        <w:rPr>
          <w:noProof/>
        </w:rPr>
        <w:tab/>
      </w:r>
      <w:r w:rsidRPr="00923FD1">
        <w:rPr>
          <w:noProof/>
        </w:rPr>
        <w:tab/>
      </w:r>
      <w:r w:rsidRPr="00923FD1">
        <w:rPr>
          <w:noProof/>
        </w:rPr>
        <w:tab/>
      </w:r>
      <w:r w:rsidRPr="00923FD1">
        <w:rPr>
          <w:noProof/>
        </w:rPr>
        <w:tab/>
      </w:r>
    </w:p>
    <w:p w14:paraId="2E7A4FC1" w14:textId="255261CD" w:rsidR="00EF716E" w:rsidRPr="00923FD1" w:rsidRDefault="00EF716E" w:rsidP="00EF716E">
      <w:pPr>
        <w:pStyle w:val="Personaje"/>
        <w:rPr>
          <w:noProof/>
        </w:rPr>
      </w:pPr>
      <w:r w:rsidRPr="00923FD1">
        <w:rPr>
          <w:noProof/>
        </w:rPr>
        <w:t>carlos</w:t>
      </w:r>
    </w:p>
    <w:p w14:paraId="04672CC3" w14:textId="1F0BB12D"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En penas que afligen tanto,</w:t>
      </w:r>
    </w:p>
    <w:p w14:paraId="052CF85B" w14:textId="77777777" w:rsidR="00B55FE7" w:rsidRPr="00923FD1" w:rsidRDefault="00B55FE7" w:rsidP="00EF716E">
      <w:pPr>
        <w:pStyle w:val="Verso"/>
        <w:rPr>
          <w:noProof/>
        </w:rPr>
      </w:pPr>
      <w:r w:rsidRPr="00923FD1">
        <w:rPr>
          <w:noProof/>
        </w:rPr>
        <w:tab/>
      </w:r>
      <w:r w:rsidRPr="00923FD1">
        <w:rPr>
          <w:noProof/>
        </w:rPr>
        <w:tab/>
      </w:r>
      <w:r w:rsidRPr="00923FD1">
        <w:rPr>
          <w:noProof/>
        </w:rPr>
        <w:tab/>
        <w:t>causa el referirlas gloria;</w:t>
      </w:r>
    </w:p>
    <w:p w14:paraId="2940616C"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pero ya me pesa en parte,</w:t>
      </w:r>
    </w:p>
    <w:p w14:paraId="25E64613" w14:textId="77777777" w:rsidR="00B55FE7" w:rsidRPr="00923FD1" w:rsidRDefault="00B55FE7" w:rsidP="00EF716E">
      <w:pPr>
        <w:pStyle w:val="Verso"/>
        <w:rPr>
          <w:noProof/>
        </w:rPr>
      </w:pPr>
      <w:r w:rsidRPr="00923FD1">
        <w:rPr>
          <w:noProof/>
        </w:rPr>
        <w:tab/>
      </w:r>
      <w:r w:rsidRPr="00923FD1">
        <w:rPr>
          <w:noProof/>
        </w:rPr>
        <w:tab/>
      </w:r>
      <w:r w:rsidRPr="00923FD1">
        <w:rPr>
          <w:noProof/>
        </w:rPr>
        <w:tab/>
        <w:t>Fátima hermosa, de darte</w:t>
      </w:r>
    </w:p>
    <w:p w14:paraId="0E1B1894" w14:textId="2B24F432" w:rsidR="00B55FE7" w:rsidRPr="00923FD1" w:rsidRDefault="00B55FE7" w:rsidP="00EF716E">
      <w:pPr>
        <w:pStyle w:val="Verso"/>
        <w:rPr>
          <w:noProof/>
        </w:rPr>
      </w:pPr>
      <w:r w:rsidRPr="00923FD1">
        <w:rPr>
          <w:noProof/>
        </w:rPr>
        <w:tab/>
      </w:r>
      <w:r w:rsidRPr="00923FD1">
        <w:rPr>
          <w:noProof/>
        </w:rPr>
        <w:tab/>
      </w:r>
      <w:r w:rsidRPr="00923FD1">
        <w:rPr>
          <w:noProof/>
        </w:rPr>
        <w:tab/>
        <w:t>pena con mi historia triste.</w:t>
      </w:r>
      <w:r w:rsidRPr="00923FD1">
        <w:rPr>
          <w:noProof/>
        </w:rPr>
        <w:tab/>
      </w:r>
      <w:r w:rsidRPr="00923FD1">
        <w:rPr>
          <w:noProof/>
        </w:rPr>
        <w:tab/>
      </w:r>
      <w:r w:rsidRPr="00923FD1">
        <w:rPr>
          <w:noProof/>
        </w:rPr>
        <w:tab/>
      </w:r>
      <w:r w:rsidRPr="00923FD1">
        <w:rPr>
          <w:noProof/>
        </w:rPr>
        <w:tab/>
      </w:r>
      <w:r w:rsidRPr="00923FD1">
        <w:rPr>
          <w:noProof/>
        </w:rPr>
        <w:tab/>
      </w:r>
    </w:p>
    <w:p w14:paraId="3FAF44F5" w14:textId="41F53CAD" w:rsidR="00EF716E" w:rsidRPr="00923FD1" w:rsidRDefault="00EF716E" w:rsidP="00EF716E">
      <w:pPr>
        <w:pStyle w:val="Personaje"/>
        <w:rPr>
          <w:noProof/>
        </w:rPr>
      </w:pPr>
      <w:r w:rsidRPr="00923FD1">
        <w:rPr>
          <w:noProof/>
        </w:rPr>
        <w:t>fátima</w:t>
      </w:r>
    </w:p>
    <w:p w14:paraId="408A98CB" w14:textId="1E98DBD3" w:rsidR="00B55FE7" w:rsidRPr="00923FD1" w:rsidRDefault="00B55FE7" w:rsidP="00EF716E">
      <w:pPr>
        <w:pStyle w:val="Verso"/>
        <w:rPr>
          <w:noProof/>
        </w:rPr>
      </w:pPr>
      <w:r w:rsidRPr="00923FD1">
        <w:rPr>
          <w:noProof/>
        </w:rPr>
        <w:lastRenderedPageBreak/>
        <w:tab/>
      </w:r>
      <w:r w:rsidRPr="00923FD1">
        <w:rPr>
          <w:noProof/>
        </w:rPr>
        <w:tab/>
      </w:r>
      <w:r w:rsidR="00EF716E" w:rsidRPr="00923FD1">
        <w:rPr>
          <w:noProof/>
        </w:rPr>
        <w:tab/>
      </w:r>
      <w:r w:rsidRPr="00923FD1">
        <w:rPr>
          <w:noProof/>
        </w:rPr>
        <w:t>¿Tanto esa mujer quisiste?</w:t>
      </w:r>
    </w:p>
    <w:p w14:paraId="1CC8B7D3" w14:textId="5B40D42C" w:rsidR="00EF716E" w:rsidRPr="00923FD1" w:rsidRDefault="00EF716E" w:rsidP="00EF716E">
      <w:pPr>
        <w:pStyle w:val="Personaje"/>
        <w:rPr>
          <w:noProof/>
        </w:rPr>
      </w:pPr>
      <w:r w:rsidRPr="00923FD1">
        <w:rPr>
          <w:noProof/>
        </w:rPr>
        <w:t>carlos</w:t>
      </w:r>
    </w:p>
    <w:p w14:paraId="201471F9" w14:textId="6935E446"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Dejo su belleza aparte,</w:t>
      </w:r>
    </w:p>
    <w:p w14:paraId="4B652936"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y alabo su discreción</w:t>
      </w:r>
    </w:p>
    <w:p w14:paraId="02EAC899" w14:textId="77777777" w:rsidR="00B55FE7" w:rsidRPr="00923FD1" w:rsidRDefault="00B55FE7" w:rsidP="00EF716E">
      <w:pPr>
        <w:pStyle w:val="Verso"/>
        <w:rPr>
          <w:noProof/>
        </w:rPr>
      </w:pPr>
      <w:r w:rsidRPr="00923FD1">
        <w:rPr>
          <w:noProof/>
        </w:rPr>
        <w:tab/>
      </w:r>
      <w:r w:rsidRPr="00923FD1">
        <w:rPr>
          <w:noProof/>
        </w:rPr>
        <w:tab/>
      </w:r>
      <w:r w:rsidRPr="00923FD1">
        <w:rPr>
          <w:noProof/>
        </w:rPr>
        <w:tab/>
        <w:t>y su virtud sumamente.</w:t>
      </w:r>
    </w:p>
    <w:p w14:paraId="6E732253" w14:textId="51F8B543" w:rsidR="00EF716E" w:rsidRPr="00923FD1" w:rsidRDefault="00EF716E" w:rsidP="00EF716E">
      <w:pPr>
        <w:pStyle w:val="Personaje"/>
        <w:rPr>
          <w:noProof/>
        </w:rPr>
      </w:pPr>
      <w:r w:rsidRPr="00923FD1">
        <w:rPr>
          <w:noProof/>
        </w:rPr>
        <w:t>fátima</w:t>
      </w:r>
    </w:p>
    <w:p w14:paraId="041E501B" w14:textId="43B8DDE2" w:rsidR="00B55FE7" w:rsidRPr="00923FD1" w:rsidRDefault="00B55FE7" w:rsidP="00C8143A">
      <w:pPr>
        <w:pStyle w:val="Verso"/>
        <w:rPr>
          <w:noProof/>
        </w:rPr>
      </w:pPr>
      <w:r w:rsidRPr="00923FD1">
        <w:rPr>
          <w:noProof/>
        </w:rPr>
        <w:tab/>
      </w:r>
      <w:r w:rsidRPr="00923FD1">
        <w:rPr>
          <w:noProof/>
        </w:rPr>
        <w:tab/>
      </w:r>
      <w:r w:rsidR="00EF716E" w:rsidRPr="00923FD1">
        <w:rPr>
          <w:noProof/>
        </w:rPr>
        <w:tab/>
      </w:r>
      <w:r w:rsidRPr="00923FD1">
        <w:rPr>
          <w:noProof/>
        </w:rPr>
        <w:t>Pues ¿cómo tanta afición</w:t>
      </w:r>
      <w:r w:rsidRPr="00923FD1">
        <w:rPr>
          <w:noProof/>
        </w:rPr>
        <w:tab/>
      </w:r>
      <w:r w:rsidRPr="00923FD1">
        <w:rPr>
          <w:noProof/>
        </w:rPr>
        <w:tab/>
      </w:r>
      <w:r w:rsidRPr="00923FD1">
        <w:rPr>
          <w:noProof/>
        </w:rPr>
        <w:tab/>
      </w:r>
      <w:r w:rsidRPr="00923FD1">
        <w:rPr>
          <w:noProof/>
        </w:rPr>
        <w:tab/>
      </w:r>
      <w:r w:rsidRPr="00923FD1">
        <w:rPr>
          <w:noProof/>
        </w:rPr>
        <w:tab/>
      </w:r>
    </w:p>
    <w:p w14:paraId="19F3C9F8" w14:textId="77777777" w:rsidR="00B55FE7" w:rsidRPr="00923FD1" w:rsidRDefault="00B55FE7" w:rsidP="00EF716E">
      <w:pPr>
        <w:pStyle w:val="Verso"/>
        <w:rPr>
          <w:noProof/>
        </w:rPr>
      </w:pPr>
      <w:r w:rsidRPr="00923FD1">
        <w:rPr>
          <w:noProof/>
        </w:rPr>
        <w:tab/>
      </w:r>
      <w:r w:rsidRPr="00923FD1">
        <w:rPr>
          <w:noProof/>
        </w:rPr>
        <w:tab/>
      </w:r>
      <w:r w:rsidRPr="00923FD1">
        <w:rPr>
          <w:noProof/>
        </w:rPr>
        <w:tab/>
        <w:t>pudiste olvidar presente</w:t>
      </w:r>
    </w:p>
    <w:p w14:paraId="3897F55E" w14:textId="77777777" w:rsidR="00B55FE7" w:rsidRPr="00923FD1" w:rsidRDefault="00B55FE7" w:rsidP="00EF716E">
      <w:pPr>
        <w:pStyle w:val="Verso"/>
        <w:rPr>
          <w:noProof/>
        </w:rPr>
      </w:pPr>
      <w:r w:rsidRPr="00923FD1">
        <w:rPr>
          <w:noProof/>
        </w:rPr>
        <w:tab/>
      </w:r>
      <w:r w:rsidRPr="00923FD1">
        <w:rPr>
          <w:noProof/>
        </w:rPr>
        <w:tab/>
      </w:r>
      <w:r w:rsidRPr="00923FD1">
        <w:rPr>
          <w:noProof/>
        </w:rPr>
        <w:tab/>
        <w:t>sin que te diese ocasión?</w:t>
      </w:r>
    </w:p>
    <w:p w14:paraId="1E8575B9" w14:textId="0101F8C7" w:rsidR="00EF716E" w:rsidRPr="00923FD1" w:rsidRDefault="00EF716E" w:rsidP="00EF716E">
      <w:pPr>
        <w:pStyle w:val="Personaje"/>
        <w:rPr>
          <w:noProof/>
        </w:rPr>
      </w:pPr>
      <w:r w:rsidRPr="00923FD1">
        <w:rPr>
          <w:noProof/>
        </w:rPr>
        <w:t>carlos</w:t>
      </w:r>
    </w:p>
    <w:p w14:paraId="38ACF047" w14:textId="6C840C30" w:rsidR="00B55FE7" w:rsidRPr="00923FD1" w:rsidRDefault="00B55FE7" w:rsidP="00EF716E">
      <w:pPr>
        <w:pStyle w:val="Verso"/>
        <w:rPr>
          <w:noProof/>
        </w:rPr>
      </w:pPr>
      <w:r w:rsidRPr="00923FD1">
        <w:rPr>
          <w:noProof/>
        </w:rPr>
        <w:tab/>
      </w:r>
      <w:r w:rsidRPr="00923FD1">
        <w:rPr>
          <w:noProof/>
        </w:rPr>
        <w:tab/>
        <w:t xml:space="preserve">  </w:t>
      </w:r>
      <w:r w:rsidR="00EF716E" w:rsidRPr="00923FD1">
        <w:rPr>
          <w:noProof/>
        </w:rPr>
        <w:tab/>
      </w:r>
      <w:r w:rsidRPr="00923FD1">
        <w:rPr>
          <w:noProof/>
        </w:rPr>
        <w:t>Porque es fácil olvidar</w:t>
      </w:r>
    </w:p>
    <w:p w14:paraId="5D8A9CC6" w14:textId="77777777" w:rsidR="00B55FE7" w:rsidRPr="00923FD1" w:rsidRDefault="00B55FE7" w:rsidP="00EF716E">
      <w:pPr>
        <w:pStyle w:val="Verso"/>
        <w:rPr>
          <w:noProof/>
        </w:rPr>
      </w:pPr>
      <w:r w:rsidRPr="00923FD1">
        <w:rPr>
          <w:noProof/>
        </w:rPr>
        <w:tab/>
      </w:r>
      <w:r w:rsidRPr="00923FD1">
        <w:rPr>
          <w:noProof/>
        </w:rPr>
        <w:tab/>
      </w:r>
      <w:r w:rsidRPr="00923FD1">
        <w:rPr>
          <w:noProof/>
        </w:rPr>
        <w:tab/>
        <w:t>a cualquier mujer de bien,</w:t>
      </w:r>
    </w:p>
    <w:p w14:paraId="29AD2EA0" w14:textId="2624F807" w:rsidR="00B55FE7" w:rsidRPr="00923FD1" w:rsidRDefault="00B55FE7" w:rsidP="00EF716E">
      <w:pPr>
        <w:pStyle w:val="Verso"/>
        <w:rPr>
          <w:noProof/>
        </w:rPr>
      </w:pPr>
      <w:r w:rsidRPr="00923FD1">
        <w:rPr>
          <w:noProof/>
        </w:rPr>
        <w:tab/>
      </w:r>
      <w:r w:rsidRPr="00923FD1">
        <w:rPr>
          <w:noProof/>
        </w:rPr>
        <w:tab/>
      </w:r>
      <w:r w:rsidRPr="00923FD1">
        <w:rPr>
          <w:noProof/>
        </w:rPr>
        <w:tab/>
        <w:t>que, en no poderse vengar</w:t>
      </w:r>
      <w:r w:rsidRPr="00923FD1">
        <w:rPr>
          <w:noProof/>
        </w:rPr>
        <w:tab/>
      </w:r>
      <w:r w:rsidRPr="00923FD1">
        <w:rPr>
          <w:noProof/>
        </w:rPr>
        <w:tab/>
      </w:r>
      <w:r w:rsidRPr="00923FD1">
        <w:rPr>
          <w:noProof/>
        </w:rPr>
        <w:tab/>
      </w:r>
      <w:r w:rsidRPr="00923FD1">
        <w:rPr>
          <w:noProof/>
        </w:rPr>
        <w:tab/>
      </w:r>
      <w:r w:rsidRPr="00923FD1">
        <w:rPr>
          <w:noProof/>
        </w:rPr>
        <w:tab/>
      </w:r>
    </w:p>
    <w:p w14:paraId="73E269AB" w14:textId="77777777" w:rsidR="00B55FE7" w:rsidRPr="00923FD1" w:rsidRDefault="00B55FE7" w:rsidP="00EF716E">
      <w:pPr>
        <w:pStyle w:val="Verso"/>
        <w:rPr>
          <w:noProof/>
        </w:rPr>
      </w:pPr>
      <w:r w:rsidRPr="00923FD1">
        <w:rPr>
          <w:noProof/>
        </w:rPr>
        <w:tab/>
      </w:r>
      <w:r w:rsidRPr="00923FD1">
        <w:rPr>
          <w:noProof/>
        </w:rPr>
        <w:tab/>
      </w:r>
      <w:r w:rsidRPr="00923FD1">
        <w:rPr>
          <w:noProof/>
        </w:rPr>
        <w:tab/>
        <w:t>con dar celos, no hay con quién</w:t>
      </w:r>
    </w:p>
    <w:p w14:paraId="4FFCB224" w14:textId="77777777" w:rsidR="00B55FE7" w:rsidRPr="00923FD1" w:rsidRDefault="00B55FE7" w:rsidP="00EF716E">
      <w:pPr>
        <w:pStyle w:val="Verso"/>
        <w:rPr>
          <w:noProof/>
        </w:rPr>
      </w:pPr>
      <w:r w:rsidRPr="00923FD1">
        <w:rPr>
          <w:noProof/>
        </w:rPr>
        <w:tab/>
      </w:r>
      <w:r w:rsidRPr="00923FD1">
        <w:rPr>
          <w:noProof/>
        </w:rPr>
        <w:tab/>
      </w:r>
      <w:r w:rsidRPr="00923FD1">
        <w:rPr>
          <w:noProof/>
        </w:rPr>
        <w:tab/>
        <w:t>pueda picar y abrasar:</w:t>
      </w:r>
    </w:p>
    <w:p w14:paraId="2C4AF402"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hace que sin pesadumbre</w:t>
      </w:r>
    </w:p>
    <w:p w14:paraId="527FBDE7" w14:textId="77777777" w:rsidR="00B55FE7" w:rsidRPr="00923FD1" w:rsidRDefault="00B55FE7" w:rsidP="00EF716E">
      <w:pPr>
        <w:pStyle w:val="Verso"/>
        <w:rPr>
          <w:noProof/>
        </w:rPr>
      </w:pPr>
      <w:r w:rsidRPr="00923FD1">
        <w:rPr>
          <w:noProof/>
        </w:rPr>
        <w:tab/>
      </w:r>
      <w:r w:rsidRPr="00923FD1">
        <w:rPr>
          <w:noProof/>
        </w:rPr>
        <w:tab/>
      </w:r>
      <w:r w:rsidRPr="00923FD1">
        <w:rPr>
          <w:noProof/>
        </w:rPr>
        <w:tab/>
        <w:t>el que quiere olvidar pase.</w:t>
      </w:r>
    </w:p>
    <w:p w14:paraId="09A52435" w14:textId="734BDE9C" w:rsidR="00B55FE7" w:rsidRPr="00923FD1" w:rsidRDefault="00B55FE7" w:rsidP="00EF716E">
      <w:pPr>
        <w:pStyle w:val="Verso"/>
        <w:rPr>
          <w:noProof/>
        </w:rPr>
      </w:pPr>
      <w:r w:rsidRPr="00923FD1">
        <w:rPr>
          <w:noProof/>
        </w:rPr>
        <w:tab/>
      </w:r>
      <w:r w:rsidRPr="00923FD1">
        <w:rPr>
          <w:noProof/>
        </w:rPr>
        <w:tab/>
      </w:r>
      <w:r w:rsidRPr="00923FD1">
        <w:rPr>
          <w:noProof/>
        </w:rPr>
        <w:tab/>
      </w:r>
      <w:bookmarkStart w:id="62" w:name="_Hlk49341711"/>
      <w:r w:rsidRPr="00923FD1">
        <w:rPr>
          <w:noProof/>
        </w:rPr>
        <w:t>Amor no es más de una lumbre</w:t>
      </w:r>
      <w:bookmarkEnd w:id="62"/>
      <w:r w:rsidRPr="00923FD1">
        <w:rPr>
          <w:noProof/>
        </w:rPr>
        <w:t>,</w:t>
      </w:r>
      <w:r w:rsidRPr="00923FD1">
        <w:rPr>
          <w:noProof/>
        </w:rPr>
        <w:tab/>
      </w:r>
      <w:r w:rsidRPr="00923FD1">
        <w:rPr>
          <w:noProof/>
        </w:rPr>
        <w:tab/>
      </w:r>
      <w:r w:rsidRPr="00923FD1">
        <w:rPr>
          <w:noProof/>
        </w:rPr>
        <w:tab/>
      </w:r>
      <w:r w:rsidRPr="00923FD1">
        <w:rPr>
          <w:noProof/>
        </w:rPr>
        <w:tab/>
      </w:r>
    </w:p>
    <w:p w14:paraId="1F6ABE34" w14:textId="77777777" w:rsidR="00B55FE7" w:rsidRPr="00923FD1" w:rsidRDefault="00B55FE7" w:rsidP="00EF716E">
      <w:pPr>
        <w:pStyle w:val="Verso"/>
        <w:rPr>
          <w:noProof/>
        </w:rPr>
      </w:pPr>
      <w:r w:rsidRPr="00923FD1">
        <w:rPr>
          <w:noProof/>
        </w:rPr>
        <w:tab/>
      </w:r>
      <w:r w:rsidRPr="00923FD1">
        <w:rPr>
          <w:noProof/>
        </w:rPr>
        <w:tab/>
      </w:r>
      <w:r w:rsidRPr="00923FD1">
        <w:rPr>
          <w:noProof/>
        </w:rPr>
        <w:tab/>
        <w:t>porque no hay cosa que abrase</w:t>
      </w:r>
    </w:p>
    <w:p w14:paraId="5D0F862A" w14:textId="77777777" w:rsidR="00B55FE7" w:rsidRPr="00923FD1" w:rsidRDefault="00B55FE7" w:rsidP="00EF716E">
      <w:pPr>
        <w:pStyle w:val="Verso"/>
        <w:rPr>
          <w:noProof/>
        </w:rPr>
      </w:pPr>
      <w:r w:rsidRPr="00923FD1">
        <w:rPr>
          <w:noProof/>
        </w:rPr>
        <w:tab/>
      </w:r>
      <w:r w:rsidRPr="00923FD1">
        <w:rPr>
          <w:noProof/>
        </w:rPr>
        <w:tab/>
      </w:r>
      <w:r w:rsidRPr="00923FD1">
        <w:rPr>
          <w:noProof/>
        </w:rPr>
        <w:tab/>
        <w:t>como el trato y la costumbre.</w:t>
      </w:r>
    </w:p>
    <w:p w14:paraId="379AD8B8"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Muchos piensan que es amor</w:t>
      </w:r>
    </w:p>
    <w:p w14:paraId="4A78CE0E" w14:textId="77777777" w:rsidR="00B55FE7" w:rsidRPr="00923FD1" w:rsidRDefault="00B55FE7" w:rsidP="00EF716E">
      <w:pPr>
        <w:pStyle w:val="Verso"/>
        <w:rPr>
          <w:noProof/>
        </w:rPr>
      </w:pPr>
      <w:r w:rsidRPr="00923FD1">
        <w:rPr>
          <w:noProof/>
        </w:rPr>
        <w:tab/>
      </w:r>
      <w:r w:rsidRPr="00923FD1">
        <w:rPr>
          <w:noProof/>
        </w:rPr>
        <w:tab/>
      </w:r>
      <w:r w:rsidRPr="00923FD1">
        <w:rPr>
          <w:noProof/>
        </w:rPr>
        <w:tab/>
        <w:t>aquel gran desasosiego,</w:t>
      </w:r>
    </w:p>
    <w:p w14:paraId="1785C64E" w14:textId="40A7FE1C" w:rsidR="00B55FE7" w:rsidRPr="00923FD1" w:rsidRDefault="00B55FE7" w:rsidP="00EF716E">
      <w:pPr>
        <w:pStyle w:val="Verso"/>
        <w:rPr>
          <w:noProof/>
        </w:rPr>
      </w:pPr>
      <w:r w:rsidRPr="00923FD1">
        <w:rPr>
          <w:noProof/>
        </w:rPr>
        <w:tab/>
      </w:r>
      <w:r w:rsidRPr="00923FD1">
        <w:rPr>
          <w:noProof/>
        </w:rPr>
        <w:tab/>
      </w:r>
      <w:r w:rsidRPr="00923FD1">
        <w:rPr>
          <w:noProof/>
        </w:rPr>
        <w:tab/>
        <w:t xml:space="preserve">y </w:t>
      </w:r>
      <w:bookmarkStart w:id="63" w:name="_Hlk49341871"/>
      <w:r w:rsidRPr="00923FD1">
        <w:rPr>
          <w:noProof/>
        </w:rPr>
        <w:t>es la costumbre</w:t>
      </w:r>
      <w:bookmarkEnd w:id="63"/>
      <w:r w:rsidRPr="00923FD1">
        <w:rPr>
          <w:noProof/>
        </w:rPr>
        <w:t>, en rigor;</w:t>
      </w:r>
      <w:r w:rsidRPr="00923FD1">
        <w:rPr>
          <w:noProof/>
        </w:rPr>
        <w:tab/>
      </w:r>
      <w:r w:rsidRPr="00923FD1">
        <w:rPr>
          <w:noProof/>
        </w:rPr>
        <w:tab/>
      </w:r>
      <w:r w:rsidRPr="00923FD1">
        <w:rPr>
          <w:noProof/>
        </w:rPr>
        <w:tab/>
      </w:r>
      <w:r w:rsidRPr="00923FD1">
        <w:rPr>
          <w:noProof/>
        </w:rPr>
        <w:tab/>
      </w:r>
      <w:r w:rsidRPr="00923FD1">
        <w:rPr>
          <w:noProof/>
        </w:rPr>
        <w:tab/>
      </w:r>
    </w:p>
    <w:p w14:paraId="0215624D" w14:textId="77777777" w:rsidR="00B55FE7" w:rsidRPr="00923FD1" w:rsidRDefault="00B55FE7" w:rsidP="00EF716E">
      <w:pPr>
        <w:pStyle w:val="Verso"/>
        <w:rPr>
          <w:noProof/>
        </w:rPr>
      </w:pPr>
      <w:r w:rsidRPr="00923FD1">
        <w:rPr>
          <w:noProof/>
        </w:rPr>
        <w:tab/>
      </w:r>
      <w:r w:rsidRPr="00923FD1">
        <w:rPr>
          <w:noProof/>
        </w:rPr>
        <w:tab/>
      </w:r>
      <w:r w:rsidRPr="00923FD1">
        <w:rPr>
          <w:noProof/>
        </w:rPr>
        <w:tab/>
        <w:t>que amor, hasta el bien, es ciego,</w:t>
      </w:r>
    </w:p>
    <w:p w14:paraId="0968CDC9"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y luego, </w:t>
      </w:r>
      <w:bookmarkStart w:id="64" w:name="_Hlk49342023"/>
      <w:r w:rsidRPr="00923FD1">
        <w:rPr>
          <w:noProof/>
        </w:rPr>
        <w:t>al trato inferior</w:t>
      </w:r>
      <w:bookmarkEnd w:id="64"/>
      <w:r w:rsidRPr="00923FD1">
        <w:rPr>
          <w:noProof/>
        </w:rPr>
        <w:t>.</w:t>
      </w:r>
    </w:p>
    <w:p w14:paraId="14AB5923"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Yo he sido de esta opinión,</w:t>
      </w:r>
    </w:p>
    <w:p w14:paraId="0C875845" w14:textId="77777777" w:rsidR="00B55FE7" w:rsidRPr="00923FD1" w:rsidRDefault="00B55FE7" w:rsidP="00EF716E">
      <w:pPr>
        <w:pStyle w:val="Verso"/>
        <w:rPr>
          <w:noProof/>
        </w:rPr>
      </w:pPr>
      <w:r w:rsidRPr="00923FD1">
        <w:rPr>
          <w:noProof/>
        </w:rPr>
        <w:tab/>
      </w:r>
      <w:r w:rsidRPr="00923FD1">
        <w:rPr>
          <w:noProof/>
        </w:rPr>
        <w:tab/>
      </w:r>
      <w:r w:rsidRPr="00923FD1">
        <w:rPr>
          <w:noProof/>
        </w:rPr>
        <w:tab/>
        <w:t>si bien causa maravilla</w:t>
      </w:r>
    </w:p>
    <w:p w14:paraId="3F51FB03" w14:textId="07CC4055" w:rsidR="00B55FE7" w:rsidRPr="00923FD1" w:rsidRDefault="00B55FE7" w:rsidP="00EF716E">
      <w:pPr>
        <w:pStyle w:val="Verso"/>
        <w:rPr>
          <w:noProof/>
        </w:rPr>
      </w:pPr>
      <w:r w:rsidRPr="00923FD1">
        <w:rPr>
          <w:noProof/>
        </w:rPr>
        <w:tab/>
      </w:r>
      <w:r w:rsidRPr="00923FD1">
        <w:rPr>
          <w:noProof/>
        </w:rPr>
        <w:tab/>
      </w:r>
      <w:r w:rsidRPr="00923FD1">
        <w:rPr>
          <w:noProof/>
        </w:rPr>
        <w:tab/>
        <w:t>a muchos que de otra son;</w:t>
      </w:r>
      <w:r w:rsidRPr="00923FD1">
        <w:rPr>
          <w:noProof/>
        </w:rPr>
        <w:tab/>
      </w:r>
      <w:r w:rsidRPr="00923FD1">
        <w:rPr>
          <w:noProof/>
        </w:rPr>
        <w:tab/>
      </w:r>
      <w:r w:rsidRPr="00923FD1">
        <w:rPr>
          <w:noProof/>
        </w:rPr>
        <w:tab/>
      </w:r>
      <w:r w:rsidRPr="00923FD1">
        <w:rPr>
          <w:noProof/>
        </w:rPr>
        <w:tab/>
      </w:r>
      <w:r w:rsidRPr="00923FD1">
        <w:rPr>
          <w:noProof/>
        </w:rPr>
        <w:tab/>
      </w:r>
    </w:p>
    <w:p w14:paraId="47177D2A" w14:textId="77777777" w:rsidR="00B55FE7" w:rsidRPr="00923FD1" w:rsidRDefault="00B55FE7" w:rsidP="00EF716E">
      <w:pPr>
        <w:pStyle w:val="Verso"/>
        <w:rPr>
          <w:noProof/>
        </w:rPr>
      </w:pPr>
      <w:r w:rsidRPr="00923FD1">
        <w:rPr>
          <w:noProof/>
        </w:rPr>
        <w:tab/>
      </w:r>
      <w:r w:rsidRPr="00923FD1">
        <w:rPr>
          <w:noProof/>
        </w:rPr>
        <w:tab/>
      </w:r>
      <w:r w:rsidRPr="00923FD1">
        <w:rPr>
          <w:noProof/>
        </w:rPr>
        <w:tab/>
        <w:t>que amor no es más de tablilla,</w:t>
      </w:r>
    </w:p>
    <w:p w14:paraId="6B2998F6" w14:textId="77777777" w:rsidR="00B55FE7" w:rsidRPr="00923FD1" w:rsidRDefault="00B55FE7" w:rsidP="00EF716E">
      <w:pPr>
        <w:pStyle w:val="Verso"/>
        <w:rPr>
          <w:noProof/>
        </w:rPr>
      </w:pPr>
      <w:r w:rsidRPr="00923FD1">
        <w:rPr>
          <w:noProof/>
        </w:rPr>
        <w:lastRenderedPageBreak/>
        <w:tab/>
      </w:r>
      <w:r w:rsidRPr="00923FD1">
        <w:rPr>
          <w:noProof/>
        </w:rPr>
        <w:tab/>
      </w:r>
      <w:r w:rsidRPr="00923FD1">
        <w:rPr>
          <w:noProof/>
        </w:rPr>
        <w:tab/>
        <w:t>y la costumbre, mesón.</w:t>
      </w:r>
    </w:p>
    <w:p w14:paraId="35DDF401"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Así yo pude olvidar,</w:t>
      </w:r>
    </w:p>
    <w:p w14:paraId="1EE68DBA"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pues una noche </w:t>
      </w:r>
      <w:bookmarkStart w:id="65" w:name="_Hlk49350557"/>
      <w:r w:rsidRPr="00923FD1">
        <w:rPr>
          <w:noProof/>
        </w:rPr>
        <w:t>no es trato</w:t>
      </w:r>
      <w:bookmarkEnd w:id="65"/>
      <w:r w:rsidRPr="00923FD1">
        <w:rPr>
          <w:noProof/>
        </w:rPr>
        <w:t>,</w:t>
      </w:r>
    </w:p>
    <w:p w14:paraId="0DD7D75D" w14:textId="41CCAD48" w:rsidR="00B55FE7" w:rsidRPr="00923FD1" w:rsidRDefault="00B55FE7" w:rsidP="00C8143A">
      <w:pPr>
        <w:pStyle w:val="Verso"/>
        <w:rPr>
          <w:noProof/>
        </w:rPr>
      </w:pPr>
      <w:r w:rsidRPr="00923FD1">
        <w:rPr>
          <w:noProof/>
        </w:rPr>
        <w:tab/>
      </w:r>
      <w:r w:rsidRPr="00923FD1">
        <w:rPr>
          <w:noProof/>
        </w:rPr>
        <w:tab/>
      </w:r>
      <w:r w:rsidRPr="00923FD1">
        <w:rPr>
          <w:noProof/>
        </w:rPr>
        <w:tab/>
        <w:t>y pudo mi amor cesar.</w:t>
      </w:r>
      <w:r w:rsidRPr="00923FD1">
        <w:rPr>
          <w:noProof/>
        </w:rPr>
        <w:tab/>
      </w:r>
      <w:r w:rsidRPr="00923FD1">
        <w:rPr>
          <w:noProof/>
        </w:rPr>
        <w:tab/>
      </w:r>
      <w:r w:rsidRPr="00923FD1">
        <w:rPr>
          <w:noProof/>
        </w:rPr>
        <w:tab/>
      </w:r>
      <w:r w:rsidRPr="00923FD1">
        <w:rPr>
          <w:noProof/>
        </w:rPr>
        <w:tab/>
      </w:r>
      <w:r w:rsidRPr="00923FD1">
        <w:rPr>
          <w:noProof/>
        </w:rPr>
        <w:tab/>
      </w:r>
    </w:p>
    <w:p w14:paraId="059D1266" w14:textId="75D77B70" w:rsidR="00EF716E" w:rsidRPr="00923FD1" w:rsidRDefault="00EF716E" w:rsidP="00EF716E">
      <w:pPr>
        <w:pStyle w:val="Personaje"/>
        <w:rPr>
          <w:noProof/>
        </w:rPr>
      </w:pPr>
      <w:r w:rsidRPr="00923FD1">
        <w:rPr>
          <w:noProof/>
        </w:rPr>
        <w:t>fátima</w:t>
      </w:r>
    </w:p>
    <w:p w14:paraId="2C6DC681" w14:textId="20D491C3"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O tú eres, Carlos, ingrato,</w:t>
      </w:r>
    </w:p>
    <w:p w14:paraId="0A6513CA" w14:textId="77777777" w:rsidR="00B55FE7" w:rsidRPr="00923FD1" w:rsidRDefault="00B55FE7" w:rsidP="00EF716E">
      <w:pPr>
        <w:pStyle w:val="Verso"/>
        <w:rPr>
          <w:noProof/>
        </w:rPr>
      </w:pPr>
      <w:r w:rsidRPr="00923FD1">
        <w:rPr>
          <w:noProof/>
        </w:rPr>
        <w:tab/>
      </w:r>
      <w:r w:rsidRPr="00923FD1">
        <w:rPr>
          <w:noProof/>
        </w:rPr>
        <w:tab/>
      </w:r>
      <w:r w:rsidRPr="00923FD1">
        <w:rPr>
          <w:noProof/>
        </w:rPr>
        <w:tab/>
        <w:t>o nunca supiste amar.</w:t>
      </w:r>
    </w:p>
    <w:p w14:paraId="62B4E673"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Moras han estado aquí,</w:t>
      </w:r>
    </w:p>
    <w:p w14:paraId="50F9C136" w14:textId="77777777" w:rsidR="00B55FE7" w:rsidRPr="00923FD1" w:rsidRDefault="00B55FE7" w:rsidP="00EF716E">
      <w:pPr>
        <w:pStyle w:val="Verso"/>
        <w:rPr>
          <w:noProof/>
        </w:rPr>
      </w:pPr>
      <w:r w:rsidRPr="00923FD1">
        <w:rPr>
          <w:noProof/>
        </w:rPr>
        <w:tab/>
      </w:r>
      <w:r w:rsidRPr="00923FD1">
        <w:rPr>
          <w:noProof/>
        </w:rPr>
        <w:tab/>
      </w:r>
      <w:r w:rsidRPr="00923FD1">
        <w:rPr>
          <w:noProof/>
        </w:rPr>
        <w:tab/>
        <w:t>de las que echastes de España,</w:t>
      </w:r>
    </w:p>
    <w:p w14:paraId="187622FD" w14:textId="64208A08" w:rsidR="00B55FE7" w:rsidRPr="00923FD1" w:rsidRDefault="00B55FE7" w:rsidP="00EF716E">
      <w:pPr>
        <w:pStyle w:val="Verso"/>
        <w:rPr>
          <w:noProof/>
        </w:rPr>
      </w:pPr>
      <w:r w:rsidRPr="00923FD1">
        <w:rPr>
          <w:noProof/>
        </w:rPr>
        <w:tab/>
      </w:r>
      <w:r w:rsidRPr="00923FD1">
        <w:rPr>
          <w:noProof/>
        </w:rPr>
        <w:tab/>
      </w:r>
      <w:r w:rsidRPr="00923FD1">
        <w:rPr>
          <w:noProof/>
        </w:rPr>
        <w:tab/>
        <w:t>que me contaban a mí</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07290CBF" w14:textId="77777777" w:rsidR="00B55FE7" w:rsidRPr="00923FD1" w:rsidRDefault="00B55FE7" w:rsidP="00EF716E">
      <w:pPr>
        <w:pStyle w:val="Verso"/>
        <w:rPr>
          <w:noProof/>
        </w:rPr>
      </w:pPr>
      <w:r w:rsidRPr="00923FD1">
        <w:rPr>
          <w:noProof/>
        </w:rPr>
        <w:tab/>
      </w:r>
      <w:r w:rsidRPr="00923FD1">
        <w:rPr>
          <w:noProof/>
        </w:rPr>
        <w:tab/>
      </w:r>
      <w:r w:rsidRPr="00923FD1">
        <w:rPr>
          <w:noProof/>
        </w:rPr>
        <w:tab/>
        <w:t>cómo vuestro amor engaña,</w:t>
      </w:r>
    </w:p>
    <w:p w14:paraId="4CDA9DC7" w14:textId="77777777" w:rsidR="00B55FE7" w:rsidRPr="00923FD1" w:rsidRDefault="00B55FE7" w:rsidP="00EF716E">
      <w:pPr>
        <w:pStyle w:val="Verso"/>
        <w:rPr>
          <w:noProof/>
        </w:rPr>
      </w:pPr>
      <w:r w:rsidRPr="00923FD1">
        <w:rPr>
          <w:noProof/>
        </w:rPr>
        <w:tab/>
      </w:r>
      <w:r w:rsidRPr="00923FD1">
        <w:rPr>
          <w:noProof/>
        </w:rPr>
        <w:tab/>
      </w:r>
      <w:r w:rsidRPr="00923FD1">
        <w:rPr>
          <w:noProof/>
        </w:rPr>
        <w:tab/>
        <w:t>y desde entonces temí...</w:t>
      </w:r>
    </w:p>
    <w:p w14:paraId="68FA2CE6" w14:textId="60995329" w:rsidR="00EF716E" w:rsidRPr="00923FD1" w:rsidRDefault="00EF716E" w:rsidP="00EF716E">
      <w:pPr>
        <w:pStyle w:val="Personaje"/>
        <w:rPr>
          <w:noProof/>
        </w:rPr>
      </w:pPr>
      <w:r w:rsidRPr="00923FD1">
        <w:rPr>
          <w:noProof/>
        </w:rPr>
        <w:t>carlos</w:t>
      </w:r>
    </w:p>
    <w:p w14:paraId="79E3C371" w14:textId="15E8B74A" w:rsidR="00B55FE7" w:rsidRPr="00923FD1" w:rsidRDefault="00B55FE7" w:rsidP="00EF716E">
      <w:pPr>
        <w:pStyle w:val="Verso"/>
        <w:rPr>
          <w:noProof/>
        </w:rPr>
      </w:pPr>
      <w:r w:rsidRPr="00923FD1">
        <w:rPr>
          <w:noProof/>
        </w:rPr>
        <w:tab/>
      </w:r>
      <w:r w:rsidRPr="00923FD1">
        <w:rPr>
          <w:noProof/>
        </w:rPr>
        <w:tab/>
        <w:t xml:space="preserve"> </w:t>
      </w:r>
      <w:r w:rsidR="00EF716E" w:rsidRPr="00923FD1">
        <w:rPr>
          <w:noProof/>
        </w:rPr>
        <w:tab/>
      </w:r>
      <w:r w:rsidRPr="00923FD1">
        <w:rPr>
          <w:noProof/>
        </w:rPr>
        <w:t xml:space="preserve"> ¿Qué tienes tú que temer?</w:t>
      </w:r>
    </w:p>
    <w:p w14:paraId="0126A850" w14:textId="4313BB17" w:rsidR="00EF716E" w:rsidRPr="00923FD1" w:rsidRDefault="00EF716E" w:rsidP="00EF716E">
      <w:pPr>
        <w:pStyle w:val="Personaje"/>
        <w:rPr>
          <w:noProof/>
        </w:rPr>
      </w:pPr>
      <w:r w:rsidRPr="00923FD1">
        <w:rPr>
          <w:noProof/>
        </w:rPr>
        <w:t>fátima</w:t>
      </w:r>
    </w:p>
    <w:p w14:paraId="31CDB253" w14:textId="1BCC565F" w:rsidR="00B55FE7" w:rsidRPr="00923FD1" w:rsidRDefault="00B55FE7" w:rsidP="001C4C97">
      <w:pPr>
        <w:pStyle w:val="Partidoincial"/>
        <w:rPr>
          <w:noProof/>
        </w:rPr>
      </w:pPr>
      <w:r w:rsidRPr="00923FD1">
        <w:rPr>
          <w:noProof/>
        </w:rPr>
        <w:tab/>
      </w:r>
      <w:r w:rsidRPr="00923FD1">
        <w:rPr>
          <w:noProof/>
        </w:rPr>
        <w:tab/>
      </w:r>
      <w:r w:rsidR="00EF716E" w:rsidRPr="00923FD1">
        <w:rPr>
          <w:noProof/>
        </w:rPr>
        <w:tab/>
      </w:r>
      <w:r w:rsidRPr="00923FD1">
        <w:rPr>
          <w:noProof/>
        </w:rPr>
        <w:t>Yo me entiendo.</w:t>
      </w:r>
    </w:p>
    <w:p w14:paraId="09D70406" w14:textId="18C20258" w:rsidR="00EF716E" w:rsidRPr="00923FD1" w:rsidRDefault="00EF716E" w:rsidP="00EF716E">
      <w:pPr>
        <w:pStyle w:val="Personaje"/>
        <w:rPr>
          <w:noProof/>
        </w:rPr>
      </w:pPr>
      <w:r w:rsidRPr="00923FD1">
        <w:rPr>
          <w:noProof/>
        </w:rPr>
        <w:t>carlos</w:t>
      </w:r>
    </w:p>
    <w:p w14:paraId="3B3EDFC3" w14:textId="091A2EBE"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00EF716E" w:rsidRPr="00923FD1">
        <w:rPr>
          <w:noProof/>
        </w:rPr>
        <w:tab/>
      </w:r>
      <w:r w:rsidRPr="00923FD1">
        <w:t xml:space="preserve">    Bien quisiera,</w:t>
      </w:r>
    </w:p>
    <w:p w14:paraId="761B0BDC" w14:textId="4F5C3DCE" w:rsidR="00B55FE7" w:rsidRPr="00923FD1" w:rsidRDefault="00B55FE7" w:rsidP="00EF716E">
      <w:pPr>
        <w:pStyle w:val="Verso"/>
        <w:rPr>
          <w:noProof/>
        </w:rPr>
      </w:pPr>
      <w:r w:rsidRPr="00923FD1">
        <w:rPr>
          <w:noProof/>
        </w:rPr>
        <w:tab/>
      </w:r>
      <w:r w:rsidRPr="00923FD1">
        <w:rPr>
          <w:noProof/>
        </w:rPr>
        <w:tab/>
      </w:r>
      <w:r w:rsidRPr="00923FD1">
        <w:rPr>
          <w:noProof/>
        </w:rPr>
        <w:tab/>
        <w:t>Fátima hermosa, querer</w:t>
      </w:r>
      <w:r w:rsidRPr="00923FD1">
        <w:rPr>
          <w:noProof/>
        </w:rPr>
        <w:tab/>
      </w:r>
      <w:r w:rsidRPr="00923FD1">
        <w:rPr>
          <w:noProof/>
        </w:rPr>
        <w:tab/>
      </w:r>
      <w:r w:rsidRPr="00923FD1">
        <w:rPr>
          <w:noProof/>
        </w:rPr>
        <w:tab/>
      </w:r>
      <w:r w:rsidRPr="00923FD1">
        <w:rPr>
          <w:noProof/>
        </w:rPr>
        <w:tab/>
      </w:r>
      <w:r w:rsidRPr="00923FD1">
        <w:rPr>
          <w:noProof/>
        </w:rPr>
        <w:tab/>
      </w:r>
    </w:p>
    <w:p w14:paraId="06A2F6D4" w14:textId="77777777" w:rsidR="00B55FE7" w:rsidRPr="00923FD1" w:rsidRDefault="00B55FE7" w:rsidP="00EF716E">
      <w:pPr>
        <w:pStyle w:val="Verso"/>
        <w:rPr>
          <w:noProof/>
        </w:rPr>
      </w:pPr>
      <w:r w:rsidRPr="00923FD1">
        <w:rPr>
          <w:noProof/>
        </w:rPr>
        <w:tab/>
      </w:r>
      <w:r w:rsidRPr="00923FD1">
        <w:rPr>
          <w:noProof/>
        </w:rPr>
        <w:tab/>
      </w:r>
      <w:r w:rsidRPr="00923FD1">
        <w:rPr>
          <w:noProof/>
        </w:rPr>
        <w:tab/>
        <w:t>a Isabel, si no tuviera</w:t>
      </w:r>
    </w:p>
    <w:p w14:paraId="34E3D8E4" w14:textId="77777777" w:rsidR="00B55FE7" w:rsidRPr="00923FD1" w:rsidRDefault="00B55FE7" w:rsidP="00EF716E">
      <w:pPr>
        <w:pStyle w:val="Verso"/>
        <w:rPr>
          <w:noProof/>
        </w:rPr>
      </w:pPr>
      <w:r w:rsidRPr="00923FD1">
        <w:rPr>
          <w:noProof/>
        </w:rPr>
        <w:tab/>
      </w:r>
      <w:r w:rsidRPr="00923FD1">
        <w:rPr>
          <w:noProof/>
        </w:rPr>
        <w:tab/>
      </w:r>
      <w:r w:rsidRPr="00923FD1">
        <w:rPr>
          <w:noProof/>
        </w:rPr>
        <w:tab/>
        <w:t>gusto de propia mujer.</w:t>
      </w:r>
    </w:p>
    <w:p w14:paraId="24046D4F"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Ya te dije que era honrada</w:t>
      </w:r>
    </w:p>
    <w:p w14:paraId="58E2384E" w14:textId="77777777" w:rsidR="00B55FE7" w:rsidRPr="00923FD1" w:rsidRDefault="00B55FE7" w:rsidP="00EF716E">
      <w:pPr>
        <w:pStyle w:val="Verso"/>
        <w:rPr>
          <w:noProof/>
        </w:rPr>
      </w:pPr>
      <w:r w:rsidRPr="00923FD1">
        <w:rPr>
          <w:noProof/>
        </w:rPr>
        <w:tab/>
      </w:r>
      <w:r w:rsidRPr="00923FD1">
        <w:rPr>
          <w:noProof/>
        </w:rPr>
        <w:tab/>
      </w:r>
      <w:r w:rsidRPr="00923FD1">
        <w:rPr>
          <w:noProof/>
        </w:rPr>
        <w:tab/>
        <w:t>y en estremo virtüosa,</w:t>
      </w:r>
    </w:p>
    <w:p w14:paraId="7996E28C" w14:textId="20BBED11" w:rsidR="00B55FE7" w:rsidRPr="00923FD1" w:rsidRDefault="00B55FE7" w:rsidP="00EF716E">
      <w:pPr>
        <w:pStyle w:val="Verso"/>
        <w:rPr>
          <w:noProof/>
        </w:rPr>
      </w:pPr>
      <w:r w:rsidRPr="00923FD1">
        <w:rPr>
          <w:noProof/>
        </w:rPr>
        <w:tab/>
      </w:r>
      <w:r w:rsidRPr="00923FD1">
        <w:rPr>
          <w:noProof/>
        </w:rPr>
        <w:tab/>
      </w:r>
      <w:r w:rsidRPr="00923FD1">
        <w:rPr>
          <w:noProof/>
        </w:rPr>
        <w:tab/>
        <w:t>y que me quiso engañada.</w:t>
      </w:r>
      <w:r w:rsidRPr="00923FD1">
        <w:rPr>
          <w:noProof/>
        </w:rPr>
        <w:tab/>
      </w:r>
      <w:r w:rsidRPr="00923FD1">
        <w:rPr>
          <w:noProof/>
        </w:rPr>
        <w:tab/>
      </w:r>
      <w:r w:rsidRPr="00923FD1">
        <w:rPr>
          <w:noProof/>
        </w:rPr>
        <w:tab/>
      </w:r>
      <w:r w:rsidRPr="00923FD1">
        <w:rPr>
          <w:noProof/>
        </w:rPr>
        <w:tab/>
      </w:r>
      <w:r w:rsidRPr="00923FD1">
        <w:rPr>
          <w:noProof/>
        </w:rPr>
        <w:tab/>
      </w:r>
    </w:p>
    <w:p w14:paraId="4A610436" w14:textId="06EB628A" w:rsidR="00EF716E" w:rsidRPr="00923FD1" w:rsidRDefault="00EF716E" w:rsidP="00EF716E">
      <w:pPr>
        <w:pStyle w:val="Personaje"/>
        <w:rPr>
          <w:noProof/>
        </w:rPr>
      </w:pPr>
      <w:r w:rsidRPr="00923FD1">
        <w:rPr>
          <w:noProof/>
        </w:rPr>
        <w:t>fátima</w:t>
      </w:r>
    </w:p>
    <w:p w14:paraId="2C7E0960" w14:textId="4C7FD34A"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Siendo propia, ¿no era cosa</w:t>
      </w:r>
    </w:p>
    <w:p w14:paraId="7A3A6CBB" w14:textId="77777777" w:rsidR="00B55FE7" w:rsidRPr="00923FD1" w:rsidRDefault="00B55FE7" w:rsidP="00EF716E">
      <w:pPr>
        <w:pStyle w:val="Verso"/>
        <w:rPr>
          <w:noProof/>
        </w:rPr>
      </w:pPr>
      <w:r w:rsidRPr="00923FD1">
        <w:rPr>
          <w:noProof/>
        </w:rPr>
        <w:tab/>
      </w:r>
      <w:r w:rsidRPr="00923FD1">
        <w:rPr>
          <w:noProof/>
        </w:rPr>
        <w:tab/>
      </w:r>
      <w:r w:rsidRPr="00923FD1">
        <w:rPr>
          <w:noProof/>
        </w:rPr>
        <w:tab/>
        <w:t>más segura y más fundada?</w:t>
      </w:r>
    </w:p>
    <w:p w14:paraId="5AF366D3" w14:textId="46BC9CF8" w:rsidR="00EF716E" w:rsidRPr="00923FD1" w:rsidRDefault="00EF716E" w:rsidP="00EF716E">
      <w:pPr>
        <w:pStyle w:val="Personaje"/>
        <w:rPr>
          <w:noProof/>
        </w:rPr>
      </w:pPr>
      <w:r w:rsidRPr="00923FD1">
        <w:rPr>
          <w:noProof/>
        </w:rPr>
        <w:t>carlos</w:t>
      </w:r>
    </w:p>
    <w:p w14:paraId="2E6A3F5D" w14:textId="5ED9946C" w:rsidR="00B55FE7" w:rsidRPr="00923FD1" w:rsidRDefault="00B55FE7" w:rsidP="00EF716E">
      <w:pPr>
        <w:pStyle w:val="Verso"/>
        <w:rPr>
          <w:noProof/>
        </w:rPr>
      </w:pPr>
      <w:r w:rsidRPr="00923FD1">
        <w:rPr>
          <w:noProof/>
        </w:rPr>
        <w:tab/>
      </w:r>
      <w:r w:rsidRPr="00923FD1">
        <w:rPr>
          <w:noProof/>
        </w:rPr>
        <w:tab/>
      </w:r>
      <w:bookmarkStart w:id="66" w:name="_Hlk49416638"/>
      <w:r w:rsidRPr="00923FD1">
        <w:rPr>
          <w:noProof/>
        </w:rPr>
        <w:t xml:space="preserve">  </w:t>
      </w:r>
      <w:r w:rsidR="00EF716E" w:rsidRPr="00923FD1">
        <w:rPr>
          <w:noProof/>
        </w:rPr>
        <w:tab/>
      </w:r>
      <w:r w:rsidRPr="00923FD1">
        <w:rPr>
          <w:noProof/>
        </w:rPr>
        <w:t>Al principio te decía</w:t>
      </w:r>
      <w:bookmarkEnd w:id="66"/>
    </w:p>
    <w:p w14:paraId="3D0DAF52" w14:textId="77777777" w:rsidR="00B55FE7" w:rsidRPr="00923FD1" w:rsidRDefault="00B55FE7" w:rsidP="00EF716E">
      <w:pPr>
        <w:pStyle w:val="Verso"/>
        <w:rPr>
          <w:noProof/>
        </w:rPr>
      </w:pPr>
      <w:r w:rsidRPr="00923FD1">
        <w:rPr>
          <w:noProof/>
        </w:rPr>
        <w:lastRenderedPageBreak/>
        <w:tab/>
      </w:r>
      <w:r w:rsidRPr="00923FD1">
        <w:rPr>
          <w:noProof/>
        </w:rPr>
        <w:tab/>
      </w:r>
      <w:r w:rsidRPr="00923FD1">
        <w:rPr>
          <w:noProof/>
        </w:rPr>
        <w:tab/>
        <w:t>que, como ella no sabía</w:t>
      </w:r>
    </w:p>
    <w:p w14:paraId="510BC324" w14:textId="648267DC" w:rsidR="00B55FE7" w:rsidRPr="00923FD1" w:rsidRDefault="00B55FE7" w:rsidP="00EF716E">
      <w:pPr>
        <w:pStyle w:val="Verso"/>
        <w:rPr>
          <w:noProof/>
        </w:rPr>
      </w:pPr>
      <w:r w:rsidRPr="00923FD1">
        <w:rPr>
          <w:noProof/>
        </w:rPr>
        <w:tab/>
      </w:r>
      <w:r w:rsidRPr="00923FD1">
        <w:rPr>
          <w:noProof/>
        </w:rPr>
        <w:tab/>
      </w:r>
      <w:r w:rsidRPr="00923FD1">
        <w:rPr>
          <w:noProof/>
        </w:rPr>
        <w:tab/>
        <w:t>dar celos, sino llorar,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4B4A1A90" w14:textId="77777777" w:rsidR="00B55FE7" w:rsidRPr="00923FD1" w:rsidRDefault="00B55FE7" w:rsidP="00EF716E">
      <w:pPr>
        <w:pStyle w:val="Verso"/>
        <w:rPr>
          <w:noProof/>
        </w:rPr>
      </w:pPr>
      <w:r w:rsidRPr="00923FD1">
        <w:rPr>
          <w:noProof/>
        </w:rPr>
        <w:tab/>
      </w:r>
      <w:r w:rsidRPr="00923FD1">
        <w:rPr>
          <w:noProof/>
        </w:rPr>
        <w:tab/>
      </w:r>
      <w:r w:rsidRPr="00923FD1">
        <w:rPr>
          <w:noProof/>
        </w:rPr>
        <w:tab/>
        <w:t>no me podía picar</w:t>
      </w:r>
    </w:p>
    <w:p w14:paraId="74E9E206" w14:textId="77777777" w:rsidR="00B55FE7" w:rsidRPr="00923FD1" w:rsidRDefault="00B55FE7" w:rsidP="00EF716E">
      <w:pPr>
        <w:pStyle w:val="Verso"/>
        <w:rPr>
          <w:noProof/>
        </w:rPr>
      </w:pPr>
      <w:r w:rsidRPr="00923FD1">
        <w:rPr>
          <w:noProof/>
        </w:rPr>
        <w:tab/>
      </w:r>
      <w:r w:rsidRPr="00923FD1">
        <w:rPr>
          <w:noProof/>
        </w:rPr>
        <w:tab/>
      </w:r>
      <w:r w:rsidRPr="00923FD1">
        <w:rPr>
          <w:noProof/>
        </w:rPr>
        <w:tab/>
        <w:t>y yo dejarla podía.</w:t>
      </w:r>
    </w:p>
    <w:p w14:paraId="4B90E69B"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Cuando es libre una mujer,</w:t>
      </w:r>
    </w:p>
    <w:p w14:paraId="10EBADD7" w14:textId="77777777" w:rsidR="00B55FE7" w:rsidRPr="00923FD1" w:rsidRDefault="00B55FE7" w:rsidP="00EF716E">
      <w:pPr>
        <w:pStyle w:val="Verso"/>
        <w:rPr>
          <w:noProof/>
        </w:rPr>
      </w:pPr>
      <w:r w:rsidRPr="00923FD1">
        <w:rPr>
          <w:noProof/>
        </w:rPr>
        <w:tab/>
      </w:r>
      <w:r w:rsidRPr="00923FD1">
        <w:rPr>
          <w:noProof/>
        </w:rPr>
        <w:tab/>
      </w:r>
      <w:r w:rsidRPr="00923FD1">
        <w:rPr>
          <w:noProof/>
        </w:rPr>
        <w:tab/>
        <w:t>más presto a querer obliga,</w:t>
      </w:r>
    </w:p>
    <w:p w14:paraId="3C78C94D" w14:textId="79D75615" w:rsidR="00B55FE7" w:rsidRPr="00923FD1" w:rsidRDefault="00B55FE7" w:rsidP="00EF716E">
      <w:pPr>
        <w:pStyle w:val="Verso"/>
        <w:rPr>
          <w:noProof/>
        </w:rPr>
      </w:pPr>
      <w:r w:rsidRPr="00923FD1">
        <w:rPr>
          <w:noProof/>
        </w:rPr>
        <w:tab/>
      </w:r>
      <w:r w:rsidRPr="00923FD1">
        <w:rPr>
          <w:noProof/>
        </w:rPr>
        <w:tab/>
      </w:r>
      <w:r w:rsidRPr="00923FD1">
        <w:rPr>
          <w:noProof/>
        </w:rPr>
        <w:tab/>
        <w:t>porque está diestra en hacer</w:t>
      </w:r>
      <w:r w:rsidRPr="00923FD1">
        <w:rPr>
          <w:noProof/>
        </w:rPr>
        <w:tab/>
      </w:r>
      <w:r w:rsidRPr="00923FD1">
        <w:rPr>
          <w:noProof/>
        </w:rPr>
        <w:tab/>
      </w:r>
      <w:r w:rsidRPr="00923FD1">
        <w:rPr>
          <w:noProof/>
        </w:rPr>
        <w:tab/>
      </w:r>
      <w:r w:rsidRPr="00923FD1">
        <w:rPr>
          <w:noProof/>
        </w:rPr>
        <w:tab/>
      </w:r>
      <w:r w:rsidRPr="00923FD1">
        <w:rPr>
          <w:noProof/>
        </w:rPr>
        <w:tab/>
      </w:r>
    </w:p>
    <w:p w14:paraId="00CF71A8" w14:textId="77777777" w:rsidR="00B55FE7" w:rsidRPr="00923FD1" w:rsidRDefault="00B55FE7" w:rsidP="00EF716E">
      <w:pPr>
        <w:pStyle w:val="Verso"/>
        <w:rPr>
          <w:noProof/>
        </w:rPr>
      </w:pPr>
      <w:r w:rsidRPr="00923FD1">
        <w:rPr>
          <w:noProof/>
        </w:rPr>
        <w:tab/>
      </w:r>
      <w:r w:rsidRPr="00923FD1">
        <w:rPr>
          <w:noProof/>
        </w:rPr>
        <w:tab/>
      </w:r>
      <w:r w:rsidRPr="00923FD1">
        <w:rPr>
          <w:noProof/>
        </w:rPr>
        <w:tab/>
        <w:t>las varetas y la liga</w:t>
      </w:r>
    </w:p>
    <w:p w14:paraId="3147F5FA"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en que </w:t>
      </w:r>
      <w:bookmarkStart w:id="67" w:name="_Hlk49351966"/>
      <w:r w:rsidRPr="00923FD1">
        <w:rPr>
          <w:noProof/>
        </w:rPr>
        <w:t>se vuelve a querer</w:t>
      </w:r>
      <w:bookmarkEnd w:id="67"/>
      <w:r w:rsidRPr="00923FD1">
        <w:rPr>
          <w:noProof/>
        </w:rPr>
        <w:t>.</w:t>
      </w:r>
    </w:p>
    <w:p w14:paraId="30B43749"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¿No has visto que un cazador</w:t>
      </w:r>
    </w:p>
    <w:p w14:paraId="0CB9CB18" w14:textId="77777777" w:rsidR="00B55FE7" w:rsidRPr="00923FD1" w:rsidRDefault="00B55FE7" w:rsidP="00EF716E">
      <w:pPr>
        <w:pStyle w:val="Verso"/>
        <w:rPr>
          <w:noProof/>
        </w:rPr>
      </w:pPr>
      <w:r w:rsidRPr="00923FD1">
        <w:rPr>
          <w:noProof/>
        </w:rPr>
        <w:tab/>
      </w:r>
      <w:r w:rsidRPr="00923FD1">
        <w:rPr>
          <w:noProof/>
        </w:rPr>
        <w:tab/>
      </w:r>
      <w:r w:rsidRPr="00923FD1">
        <w:rPr>
          <w:noProof/>
        </w:rPr>
        <w:tab/>
        <w:t>de su mano alrededor</w:t>
      </w:r>
    </w:p>
    <w:p w14:paraId="4EB11233" w14:textId="550E6ACC" w:rsidR="00B55FE7" w:rsidRPr="00923FD1" w:rsidRDefault="00B55FE7" w:rsidP="00EF716E">
      <w:pPr>
        <w:pStyle w:val="Verso"/>
        <w:rPr>
          <w:noProof/>
        </w:rPr>
      </w:pPr>
      <w:r w:rsidRPr="00923FD1">
        <w:rPr>
          <w:noProof/>
        </w:rPr>
        <w:tab/>
      </w:r>
      <w:r w:rsidRPr="00923FD1">
        <w:rPr>
          <w:noProof/>
        </w:rPr>
        <w:tab/>
      </w:r>
      <w:r w:rsidRPr="00923FD1">
        <w:rPr>
          <w:noProof/>
        </w:rPr>
        <w:tab/>
        <w:t>pájaros suele poner?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7A1412BE" w14:textId="77777777" w:rsidR="00B55FE7" w:rsidRPr="00923FD1" w:rsidRDefault="00B55FE7" w:rsidP="00EF716E">
      <w:pPr>
        <w:pStyle w:val="Verso"/>
        <w:rPr>
          <w:noProof/>
        </w:rPr>
      </w:pPr>
      <w:r w:rsidRPr="00923FD1">
        <w:rPr>
          <w:noProof/>
        </w:rPr>
        <w:tab/>
      </w:r>
      <w:r w:rsidRPr="00923FD1">
        <w:rPr>
          <w:noProof/>
        </w:rPr>
        <w:tab/>
      </w:r>
      <w:r w:rsidRPr="00923FD1">
        <w:rPr>
          <w:noProof/>
        </w:rPr>
        <w:tab/>
        <w:t>Pues lo mismo la mujer</w:t>
      </w:r>
    </w:p>
    <w:p w14:paraId="6F1FEDDE" w14:textId="77777777" w:rsidR="00B55FE7" w:rsidRPr="00923FD1" w:rsidRDefault="00B55FE7" w:rsidP="00EF716E">
      <w:pPr>
        <w:pStyle w:val="Verso"/>
        <w:rPr>
          <w:noProof/>
        </w:rPr>
      </w:pPr>
      <w:r w:rsidRPr="00923FD1">
        <w:rPr>
          <w:noProof/>
        </w:rPr>
        <w:tab/>
      </w:r>
      <w:r w:rsidRPr="00923FD1">
        <w:rPr>
          <w:noProof/>
        </w:rPr>
        <w:tab/>
      </w:r>
      <w:r w:rsidRPr="00923FD1">
        <w:rPr>
          <w:noProof/>
        </w:rPr>
        <w:tab/>
        <w:t>con hombres provoca a amor.</w:t>
      </w:r>
    </w:p>
    <w:p w14:paraId="5D973043" w14:textId="0C236797" w:rsidR="00EF716E" w:rsidRPr="00923FD1" w:rsidRDefault="00EF716E" w:rsidP="00EF716E">
      <w:pPr>
        <w:pStyle w:val="Personaje"/>
        <w:rPr>
          <w:noProof/>
        </w:rPr>
      </w:pPr>
      <w:r w:rsidRPr="00923FD1">
        <w:rPr>
          <w:noProof/>
        </w:rPr>
        <w:t>fátima</w:t>
      </w:r>
    </w:p>
    <w:p w14:paraId="36F55EC0" w14:textId="5C1FEB91" w:rsidR="00B55FE7" w:rsidRPr="00923FD1" w:rsidRDefault="00B55FE7" w:rsidP="00EF716E">
      <w:pPr>
        <w:pStyle w:val="Verso"/>
        <w:rPr>
          <w:noProof/>
        </w:rPr>
      </w:pPr>
      <w:r w:rsidRPr="00923FD1">
        <w:rPr>
          <w:noProof/>
        </w:rPr>
        <w:tab/>
      </w:r>
      <w:r w:rsidRPr="00923FD1">
        <w:rPr>
          <w:noProof/>
        </w:rPr>
        <w:tab/>
        <w:t xml:space="preserve"> </w:t>
      </w:r>
      <w:r w:rsidR="00EF716E" w:rsidRPr="00923FD1">
        <w:rPr>
          <w:noProof/>
        </w:rPr>
        <w:tab/>
      </w:r>
      <w:r w:rsidRPr="00923FD1">
        <w:rPr>
          <w:noProof/>
        </w:rPr>
        <w:t xml:space="preserve"> ¡Alá me libre que hiciera</w:t>
      </w:r>
      <w:r w:rsidRPr="00923FD1">
        <w:rPr>
          <w:noProof/>
        </w:rPr>
        <w:tab/>
      </w:r>
    </w:p>
    <w:p w14:paraId="7E40C463" w14:textId="77777777" w:rsidR="00B55FE7" w:rsidRPr="00923FD1" w:rsidRDefault="00B55FE7" w:rsidP="00EF716E">
      <w:pPr>
        <w:pStyle w:val="Verso"/>
        <w:rPr>
          <w:noProof/>
        </w:rPr>
      </w:pPr>
      <w:r w:rsidRPr="00923FD1">
        <w:rPr>
          <w:noProof/>
        </w:rPr>
        <w:tab/>
      </w:r>
      <w:r w:rsidRPr="00923FD1">
        <w:rPr>
          <w:noProof/>
        </w:rPr>
        <w:tab/>
      </w:r>
      <w:r w:rsidRPr="00923FD1">
        <w:rPr>
          <w:noProof/>
        </w:rPr>
        <w:tab/>
        <w:t>más que esa necia tu esposa,</w:t>
      </w:r>
    </w:p>
    <w:p w14:paraId="15BB0599" w14:textId="25240807" w:rsidR="00B55FE7" w:rsidRPr="00923FD1" w:rsidRDefault="00B55FE7" w:rsidP="00EF716E">
      <w:pPr>
        <w:pStyle w:val="Verso"/>
        <w:rPr>
          <w:noProof/>
        </w:rPr>
      </w:pPr>
      <w:r w:rsidRPr="00923FD1">
        <w:rPr>
          <w:noProof/>
        </w:rPr>
        <w:tab/>
      </w:r>
      <w:r w:rsidRPr="00923FD1">
        <w:rPr>
          <w:noProof/>
        </w:rPr>
        <w:tab/>
      </w:r>
      <w:r w:rsidRPr="00923FD1">
        <w:rPr>
          <w:noProof/>
        </w:rPr>
        <w:tab/>
        <w:t>aunque nunca más te viera!</w:t>
      </w:r>
      <w:r w:rsidRPr="00923FD1">
        <w:rPr>
          <w:noProof/>
        </w:rPr>
        <w:tab/>
      </w:r>
      <w:r w:rsidRPr="00923FD1">
        <w:rPr>
          <w:noProof/>
        </w:rPr>
        <w:tab/>
      </w:r>
      <w:r w:rsidRPr="00923FD1">
        <w:rPr>
          <w:noProof/>
        </w:rPr>
        <w:tab/>
      </w:r>
      <w:r w:rsidRPr="00923FD1">
        <w:rPr>
          <w:noProof/>
        </w:rPr>
        <w:tab/>
      </w:r>
      <w:r w:rsidRPr="00923FD1">
        <w:rPr>
          <w:noProof/>
        </w:rPr>
        <w:tab/>
      </w:r>
    </w:p>
    <w:p w14:paraId="42D28D55" w14:textId="77777777" w:rsidR="00B55FE7" w:rsidRPr="00923FD1" w:rsidRDefault="00B55FE7" w:rsidP="00EF716E">
      <w:pPr>
        <w:pStyle w:val="Verso"/>
        <w:rPr>
          <w:noProof/>
        </w:rPr>
      </w:pPr>
      <w:r w:rsidRPr="00923FD1">
        <w:rPr>
          <w:noProof/>
        </w:rPr>
        <w:tab/>
      </w:r>
      <w:r w:rsidRPr="00923FD1">
        <w:rPr>
          <w:noProof/>
        </w:rPr>
        <w:tab/>
      </w:r>
      <w:r w:rsidRPr="00923FD1">
        <w:rPr>
          <w:noProof/>
        </w:rPr>
        <w:tab/>
        <w:t>Que amar sin honra es la cosa</w:t>
      </w:r>
    </w:p>
    <w:p w14:paraId="2284CC0C" w14:textId="77777777" w:rsidR="00B55FE7" w:rsidRPr="00923FD1" w:rsidRDefault="00B55FE7" w:rsidP="00EF716E">
      <w:pPr>
        <w:pStyle w:val="Verso"/>
        <w:rPr>
          <w:noProof/>
        </w:rPr>
      </w:pPr>
      <w:r w:rsidRPr="00923FD1">
        <w:rPr>
          <w:noProof/>
        </w:rPr>
        <w:tab/>
      </w:r>
      <w:r w:rsidRPr="00923FD1">
        <w:rPr>
          <w:noProof/>
        </w:rPr>
        <w:tab/>
      </w:r>
      <w:r w:rsidRPr="00923FD1">
        <w:rPr>
          <w:noProof/>
        </w:rPr>
        <w:tab/>
        <w:t>más indigna, injusta y fiera.</w:t>
      </w:r>
    </w:p>
    <w:p w14:paraId="5B94BDDA"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w:t>
      </w:r>
      <w:bookmarkStart w:id="68" w:name="_Hlk49352134"/>
      <w:r w:rsidRPr="00923FD1">
        <w:rPr>
          <w:noProof/>
        </w:rPr>
        <w:t>Querer en correspondencia</w:t>
      </w:r>
      <w:bookmarkEnd w:id="68"/>
    </w:p>
    <w:p w14:paraId="744437B2" w14:textId="77777777" w:rsidR="00B55FE7" w:rsidRPr="00923FD1" w:rsidRDefault="00B55FE7" w:rsidP="00EF716E">
      <w:pPr>
        <w:pStyle w:val="Verso"/>
        <w:rPr>
          <w:noProof/>
        </w:rPr>
      </w:pPr>
      <w:r w:rsidRPr="00923FD1">
        <w:rPr>
          <w:noProof/>
        </w:rPr>
        <w:tab/>
      </w:r>
      <w:r w:rsidRPr="00923FD1">
        <w:rPr>
          <w:noProof/>
        </w:rPr>
        <w:tab/>
      </w:r>
      <w:r w:rsidRPr="00923FD1">
        <w:rPr>
          <w:noProof/>
        </w:rPr>
        <w:tab/>
        <w:t>es justicia y es prudencia,</w:t>
      </w:r>
    </w:p>
    <w:p w14:paraId="7819B041" w14:textId="7254A7F1" w:rsidR="00B55FE7" w:rsidRPr="00923FD1" w:rsidRDefault="00B55FE7" w:rsidP="00EF716E">
      <w:pPr>
        <w:pStyle w:val="Verso"/>
        <w:rPr>
          <w:noProof/>
        </w:rPr>
      </w:pPr>
      <w:r w:rsidRPr="00923FD1">
        <w:rPr>
          <w:noProof/>
        </w:rPr>
        <w:tab/>
      </w:r>
      <w:r w:rsidRPr="00923FD1">
        <w:rPr>
          <w:noProof/>
        </w:rPr>
        <w:tab/>
      </w:r>
      <w:r w:rsidRPr="00923FD1">
        <w:rPr>
          <w:noProof/>
        </w:rPr>
        <w:tab/>
        <w:t>pero de otra suerte no,</w:t>
      </w:r>
      <w:r w:rsidRPr="00923FD1">
        <w:rPr>
          <w:noProof/>
        </w:rPr>
        <w:tab/>
      </w:r>
      <w:r w:rsidRPr="00923FD1">
        <w:rPr>
          <w:noProof/>
        </w:rPr>
        <w:tab/>
      </w:r>
      <w:r w:rsidRPr="00923FD1">
        <w:rPr>
          <w:noProof/>
        </w:rPr>
        <w:tab/>
      </w:r>
      <w:r w:rsidRPr="00923FD1">
        <w:rPr>
          <w:noProof/>
        </w:rPr>
        <w:tab/>
      </w:r>
      <w:r w:rsidRPr="00923FD1">
        <w:rPr>
          <w:noProof/>
        </w:rPr>
        <w:tab/>
      </w:r>
    </w:p>
    <w:p w14:paraId="0C8BB2EA" w14:textId="77777777" w:rsidR="00B55FE7" w:rsidRPr="00923FD1" w:rsidRDefault="00B55FE7" w:rsidP="00EF716E">
      <w:pPr>
        <w:pStyle w:val="Verso"/>
        <w:rPr>
          <w:noProof/>
        </w:rPr>
      </w:pPr>
      <w:r w:rsidRPr="00923FD1">
        <w:rPr>
          <w:noProof/>
        </w:rPr>
        <w:tab/>
      </w:r>
      <w:r w:rsidRPr="00923FD1">
        <w:rPr>
          <w:noProof/>
        </w:rPr>
        <w:tab/>
      </w:r>
      <w:r w:rsidRPr="00923FD1">
        <w:rPr>
          <w:noProof/>
        </w:rPr>
        <w:tab/>
        <w:t>porque en los desprecios yo</w:t>
      </w:r>
    </w:p>
    <w:p w14:paraId="665B73E0" w14:textId="77777777" w:rsidR="00B55FE7" w:rsidRPr="00923FD1" w:rsidRDefault="00B55FE7" w:rsidP="00EF716E">
      <w:pPr>
        <w:pStyle w:val="Verso"/>
        <w:rPr>
          <w:noProof/>
        </w:rPr>
      </w:pPr>
      <w:r w:rsidRPr="00923FD1">
        <w:rPr>
          <w:noProof/>
        </w:rPr>
        <w:tab/>
      </w:r>
      <w:r w:rsidRPr="00923FD1">
        <w:rPr>
          <w:noProof/>
        </w:rPr>
        <w:tab/>
      </w:r>
      <w:r w:rsidRPr="00923FD1">
        <w:rPr>
          <w:noProof/>
        </w:rPr>
        <w:tab/>
        <w:t>ni tengo amor ni paciencia.</w:t>
      </w:r>
    </w:p>
    <w:p w14:paraId="61846ED2" w14:textId="309C5C5C" w:rsidR="00EF716E" w:rsidRPr="00923FD1" w:rsidRDefault="00EF716E" w:rsidP="00EF716E">
      <w:pPr>
        <w:pStyle w:val="Personaje"/>
        <w:rPr>
          <w:noProof/>
        </w:rPr>
      </w:pPr>
      <w:r w:rsidRPr="00923FD1">
        <w:rPr>
          <w:noProof/>
        </w:rPr>
        <w:t>carlos</w:t>
      </w:r>
    </w:p>
    <w:p w14:paraId="5D795368" w14:textId="4F9D0EF0" w:rsidR="00B55FE7" w:rsidRPr="00923FD1" w:rsidRDefault="00B55FE7" w:rsidP="00EF716E">
      <w:pPr>
        <w:pStyle w:val="Verso"/>
        <w:rPr>
          <w:noProof/>
        </w:rPr>
      </w:pPr>
      <w:r w:rsidRPr="00923FD1">
        <w:rPr>
          <w:noProof/>
        </w:rPr>
        <w:tab/>
      </w:r>
      <w:r w:rsidRPr="00923FD1">
        <w:rPr>
          <w:noProof/>
        </w:rPr>
        <w:tab/>
        <w:t xml:space="preserve">  </w:t>
      </w:r>
      <w:r w:rsidR="00EF716E" w:rsidRPr="00923FD1">
        <w:rPr>
          <w:noProof/>
        </w:rPr>
        <w:tab/>
      </w:r>
      <w:r w:rsidRPr="00923FD1">
        <w:rPr>
          <w:noProof/>
        </w:rPr>
        <w:t>Pues, Fátima, la mujer</w:t>
      </w:r>
    </w:p>
    <w:p w14:paraId="1281A05D" w14:textId="77777777" w:rsidR="00B55FE7" w:rsidRPr="00923FD1" w:rsidRDefault="00B55FE7" w:rsidP="00EF716E">
      <w:pPr>
        <w:pStyle w:val="Verso"/>
        <w:rPr>
          <w:noProof/>
        </w:rPr>
      </w:pPr>
      <w:r w:rsidRPr="00923FD1">
        <w:rPr>
          <w:noProof/>
        </w:rPr>
        <w:tab/>
      </w:r>
      <w:r w:rsidRPr="00923FD1">
        <w:rPr>
          <w:noProof/>
        </w:rPr>
        <w:tab/>
      </w:r>
      <w:r w:rsidRPr="00923FD1">
        <w:rPr>
          <w:noProof/>
        </w:rPr>
        <w:tab/>
        <w:t>que no sabe dar disgusto</w:t>
      </w:r>
    </w:p>
    <w:p w14:paraId="11F1D2A0" w14:textId="34BBB99E" w:rsidR="00B55FE7" w:rsidRPr="00923FD1" w:rsidRDefault="00B55FE7" w:rsidP="00EF716E">
      <w:pPr>
        <w:pStyle w:val="Verso"/>
        <w:rPr>
          <w:noProof/>
        </w:rPr>
      </w:pPr>
      <w:r w:rsidRPr="00923FD1">
        <w:rPr>
          <w:noProof/>
        </w:rPr>
        <w:tab/>
      </w:r>
      <w:r w:rsidRPr="00923FD1">
        <w:rPr>
          <w:noProof/>
        </w:rPr>
        <w:tab/>
      </w:r>
      <w:r w:rsidRPr="00923FD1">
        <w:rPr>
          <w:noProof/>
        </w:rPr>
        <w:tab/>
        <w:t>pocos la saben querer,</w:t>
      </w:r>
      <w:r w:rsidRPr="00923FD1">
        <w:rPr>
          <w:noProof/>
        </w:rPr>
        <w:tab/>
      </w:r>
      <w:r w:rsidRPr="00923FD1">
        <w:rPr>
          <w:noProof/>
        </w:rPr>
        <w:tab/>
      </w:r>
      <w:r w:rsidRPr="00923FD1">
        <w:rPr>
          <w:noProof/>
        </w:rPr>
        <w:tab/>
      </w:r>
      <w:r w:rsidRPr="00923FD1">
        <w:rPr>
          <w:noProof/>
        </w:rPr>
        <w:tab/>
      </w:r>
      <w:r w:rsidRPr="00923FD1">
        <w:rPr>
          <w:noProof/>
        </w:rPr>
        <w:tab/>
      </w:r>
    </w:p>
    <w:p w14:paraId="0529F881" w14:textId="77777777" w:rsidR="00B55FE7" w:rsidRPr="00923FD1" w:rsidRDefault="00B55FE7" w:rsidP="00EF716E">
      <w:pPr>
        <w:pStyle w:val="Verso"/>
        <w:rPr>
          <w:noProof/>
        </w:rPr>
      </w:pPr>
      <w:r w:rsidRPr="00923FD1">
        <w:rPr>
          <w:noProof/>
        </w:rPr>
        <w:lastRenderedPageBreak/>
        <w:tab/>
      </w:r>
      <w:r w:rsidRPr="00923FD1">
        <w:rPr>
          <w:noProof/>
        </w:rPr>
        <w:tab/>
      </w:r>
      <w:r w:rsidRPr="00923FD1">
        <w:rPr>
          <w:noProof/>
        </w:rPr>
        <w:tab/>
        <w:t>que hacer pesar dobla el gusto,</w:t>
      </w:r>
    </w:p>
    <w:p w14:paraId="362F1F11"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y </w:t>
      </w:r>
      <w:bookmarkStart w:id="69" w:name="_Hlk49415722"/>
      <w:r w:rsidRPr="00923FD1">
        <w:rPr>
          <w:noProof/>
        </w:rPr>
        <w:t>no hay sin pesar placer</w:t>
      </w:r>
      <w:bookmarkEnd w:id="69"/>
      <w:r w:rsidRPr="00923FD1">
        <w:rPr>
          <w:noProof/>
        </w:rPr>
        <w:t>.</w:t>
      </w:r>
    </w:p>
    <w:p w14:paraId="48C79D7A"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Si la mujer que yo quiero</w:t>
      </w:r>
    </w:p>
    <w:p w14:paraId="2CF1240B" w14:textId="77777777" w:rsidR="00B55FE7" w:rsidRPr="00923FD1" w:rsidRDefault="00B55FE7" w:rsidP="00EF716E">
      <w:pPr>
        <w:pStyle w:val="Verso"/>
        <w:rPr>
          <w:noProof/>
        </w:rPr>
      </w:pPr>
      <w:r w:rsidRPr="00923FD1">
        <w:rPr>
          <w:noProof/>
        </w:rPr>
        <w:tab/>
      </w:r>
      <w:r w:rsidRPr="00923FD1">
        <w:rPr>
          <w:noProof/>
        </w:rPr>
        <w:tab/>
      </w:r>
      <w:r w:rsidRPr="00923FD1">
        <w:rPr>
          <w:noProof/>
        </w:rPr>
        <w:tab/>
        <w:t>por honrada considero</w:t>
      </w:r>
    </w:p>
    <w:p w14:paraId="3A0081DA" w14:textId="69EDFB5D" w:rsidR="00B55FE7" w:rsidRPr="00923FD1" w:rsidRDefault="00B55FE7" w:rsidP="00EF716E">
      <w:pPr>
        <w:pStyle w:val="Verso"/>
        <w:rPr>
          <w:noProof/>
        </w:rPr>
      </w:pPr>
      <w:r w:rsidRPr="00923FD1">
        <w:rPr>
          <w:noProof/>
        </w:rPr>
        <w:tab/>
      </w:r>
      <w:r w:rsidRPr="00923FD1">
        <w:rPr>
          <w:noProof/>
        </w:rPr>
        <w:tab/>
      </w:r>
      <w:r w:rsidRPr="00923FD1">
        <w:rPr>
          <w:noProof/>
        </w:rPr>
        <w:tab/>
        <w:t>que está en su casa llorando</w:t>
      </w:r>
      <w:r w:rsidRPr="00923FD1">
        <w:rPr>
          <w:noProof/>
        </w:rPr>
        <w:tab/>
      </w:r>
      <w:r w:rsidRPr="00923FD1">
        <w:rPr>
          <w:noProof/>
        </w:rPr>
        <w:tab/>
      </w:r>
      <w:r w:rsidRPr="00923FD1">
        <w:rPr>
          <w:noProof/>
        </w:rPr>
        <w:tab/>
      </w:r>
      <w:r w:rsidRPr="00923FD1">
        <w:rPr>
          <w:noProof/>
        </w:rPr>
        <w:tab/>
      </w:r>
    </w:p>
    <w:p w14:paraId="40826974" w14:textId="77777777" w:rsidR="00B55FE7" w:rsidRPr="00923FD1" w:rsidRDefault="00B55FE7" w:rsidP="00EF716E">
      <w:pPr>
        <w:pStyle w:val="Verso"/>
        <w:rPr>
          <w:noProof/>
        </w:rPr>
      </w:pPr>
      <w:r w:rsidRPr="00923FD1">
        <w:rPr>
          <w:noProof/>
        </w:rPr>
        <w:tab/>
      </w:r>
      <w:r w:rsidRPr="00923FD1">
        <w:rPr>
          <w:noProof/>
        </w:rPr>
        <w:tab/>
      </w:r>
      <w:r w:rsidRPr="00923FD1">
        <w:rPr>
          <w:noProof/>
        </w:rPr>
        <w:tab/>
        <w:t>mientras, de su amor burlando,</w:t>
      </w:r>
    </w:p>
    <w:p w14:paraId="66145823" w14:textId="77777777" w:rsidR="00B55FE7" w:rsidRPr="00923FD1" w:rsidRDefault="00B55FE7" w:rsidP="00EF716E">
      <w:pPr>
        <w:pStyle w:val="Verso"/>
        <w:rPr>
          <w:noProof/>
        </w:rPr>
      </w:pPr>
      <w:r w:rsidRPr="00923FD1">
        <w:rPr>
          <w:noProof/>
        </w:rPr>
        <w:tab/>
      </w:r>
      <w:r w:rsidRPr="00923FD1">
        <w:rPr>
          <w:noProof/>
        </w:rPr>
        <w:tab/>
      </w:r>
      <w:r w:rsidRPr="00923FD1">
        <w:rPr>
          <w:noProof/>
        </w:rPr>
        <w:tab/>
        <w:t>ajenos brazos espero,</w:t>
      </w:r>
    </w:p>
    <w:p w14:paraId="35861E1E"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¿qué celos me han de picar?,</w:t>
      </w:r>
    </w:p>
    <w:p w14:paraId="753E31D9" w14:textId="77777777" w:rsidR="00B55FE7" w:rsidRPr="00923FD1" w:rsidRDefault="00B55FE7" w:rsidP="00EF716E">
      <w:pPr>
        <w:pStyle w:val="Verso"/>
        <w:rPr>
          <w:noProof/>
        </w:rPr>
      </w:pPr>
      <w:r w:rsidRPr="00923FD1">
        <w:rPr>
          <w:noProof/>
        </w:rPr>
        <w:tab/>
      </w:r>
      <w:r w:rsidRPr="00923FD1">
        <w:rPr>
          <w:noProof/>
        </w:rPr>
        <w:tab/>
      </w:r>
      <w:r w:rsidRPr="00923FD1">
        <w:rPr>
          <w:noProof/>
        </w:rPr>
        <w:tab/>
        <w:t>¿qué temores despertar?</w:t>
      </w:r>
    </w:p>
    <w:p w14:paraId="6E0B4093" w14:textId="69D1104D" w:rsidR="00B55FE7" w:rsidRPr="00923FD1" w:rsidRDefault="00B55FE7" w:rsidP="00EF716E">
      <w:pPr>
        <w:pStyle w:val="Verso"/>
        <w:rPr>
          <w:noProof/>
        </w:rPr>
      </w:pPr>
      <w:r w:rsidRPr="00923FD1">
        <w:rPr>
          <w:noProof/>
        </w:rPr>
        <w:tab/>
      </w:r>
      <w:r w:rsidRPr="00923FD1">
        <w:rPr>
          <w:noProof/>
        </w:rPr>
        <w:tab/>
      </w:r>
      <w:r w:rsidRPr="00923FD1">
        <w:rPr>
          <w:noProof/>
        </w:rPr>
        <w:tab/>
        <w:t>Mas, si no es mujer de bien</w:t>
      </w:r>
      <w:r w:rsidRPr="00923FD1">
        <w:rPr>
          <w:noProof/>
        </w:rPr>
        <w:tab/>
      </w:r>
      <w:r w:rsidRPr="00923FD1">
        <w:rPr>
          <w:noProof/>
        </w:rPr>
        <w:tab/>
      </w:r>
      <w:r w:rsidRPr="00923FD1">
        <w:rPr>
          <w:noProof/>
        </w:rPr>
        <w:tab/>
      </w:r>
      <w:r w:rsidRPr="00923FD1">
        <w:rPr>
          <w:noProof/>
        </w:rPr>
        <w:tab/>
      </w:r>
      <w:r w:rsidRPr="00923FD1">
        <w:rPr>
          <w:noProof/>
        </w:rPr>
        <w:tab/>
      </w:r>
    </w:p>
    <w:p w14:paraId="40B93339"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y, en </w:t>
      </w:r>
      <w:bookmarkStart w:id="70" w:name="_Hlk49411960"/>
      <w:r w:rsidRPr="00923FD1">
        <w:rPr>
          <w:noProof/>
        </w:rPr>
        <w:t>haciéndola un desdén</w:t>
      </w:r>
      <w:bookmarkEnd w:id="70"/>
      <w:r w:rsidRPr="00923FD1">
        <w:rPr>
          <w:noProof/>
        </w:rPr>
        <w:t>,</w:t>
      </w:r>
    </w:p>
    <w:p w14:paraId="1BEEFA3C" w14:textId="77777777" w:rsidR="00B55FE7" w:rsidRPr="00923FD1" w:rsidRDefault="00B55FE7" w:rsidP="00EF716E">
      <w:pPr>
        <w:pStyle w:val="Verso"/>
        <w:rPr>
          <w:noProof/>
        </w:rPr>
      </w:pPr>
      <w:r w:rsidRPr="00923FD1">
        <w:rPr>
          <w:noProof/>
        </w:rPr>
        <w:tab/>
      </w:r>
      <w:r w:rsidRPr="00923FD1">
        <w:rPr>
          <w:noProof/>
        </w:rPr>
        <w:tab/>
      </w:r>
      <w:r w:rsidRPr="00923FD1">
        <w:rPr>
          <w:noProof/>
        </w:rPr>
        <w:tab/>
        <w:t>otro ocupa mi lugar</w:t>
      </w:r>
    </w:p>
    <w:p w14:paraId="3A02922F"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—y le veo con buen talle—</w:t>
      </w:r>
    </w:p>
    <w:p w14:paraId="0FAEEC5E" w14:textId="77777777" w:rsidR="00B55FE7" w:rsidRPr="00923FD1" w:rsidRDefault="00B55FE7" w:rsidP="00EF716E">
      <w:pPr>
        <w:pStyle w:val="Verso"/>
        <w:rPr>
          <w:noProof/>
        </w:rPr>
      </w:pPr>
      <w:r w:rsidRPr="00923FD1">
        <w:rPr>
          <w:noProof/>
        </w:rPr>
        <w:tab/>
      </w:r>
      <w:r w:rsidRPr="00923FD1">
        <w:rPr>
          <w:noProof/>
        </w:rPr>
        <w:tab/>
      </w:r>
      <w:r w:rsidRPr="00923FD1">
        <w:rPr>
          <w:noProof/>
        </w:rPr>
        <w:tab/>
        <w:t>que para verme salir</w:t>
      </w:r>
    </w:p>
    <w:p w14:paraId="44AE9D14" w14:textId="146B3AEF" w:rsidR="00B55FE7" w:rsidRPr="00923FD1" w:rsidRDefault="00B55FE7" w:rsidP="00EF716E">
      <w:pPr>
        <w:pStyle w:val="Verso"/>
        <w:rPr>
          <w:noProof/>
        </w:rPr>
      </w:pPr>
      <w:r w:rsidRPr="00923FD1">
        <w:rPr>
          <w:noProof/>
        </w:rPr>
        <w:tab/>
      </w:r>
      <w:r w:rsidRPr="00923FD1">
        <w:rPr>
          <w:noProof/>
        </w:rPr>
        <w:tab/>
      </w:r>
      <w:r w:rsidRPr="00923FD1">
        <w:rPr>
          <w:noProof/>
        </w:rPr>
        <w:tab/>
        <w:t>ronda su puerta y su calle,</w:t>
      </w:r>
      <w:r w:rsidRPr="00923FD1">
        <w:rPr>
          <w:noProof/>
        </w:rPr>
        <w:tab/>
      </w:r>
      <w:r w:rsidRPr="00923FD1">
        <w:rPr>
          <w:noProof/>
        </w:rPr>
        <w:tab/>
      </w:r>
      <w:r w:rsidRPr="00923FD1">
        <w:rPr>
          <w:noProof/>
        </w:rPr>
        <w:tab/>
      </w:r>
      <w:r w:rsidRPr="00923FD1">
        <w:rPr>
          <w:noProof/>
        </w:rPr>
        <w:tab/>
      </w:r>
      <w:r w:rsidRPr="00923FD1">
        <w:rPr>
          <w:noProof/>
        </w:rPr>
        <w:tab/>
      </w:r>
    </w:p>
    <w:p w14:paraId="79CCD451" w14:textId="77777777" w:rsidR="00B55FE7" w:rsidRPr="00923FD1" w:rsidRDefault="00B55FE7" w:rsidP="00EF716E">
      <w:pPr>
        <w:pStyle w:val="Verso"/>
        <w:rPr>
          <w:noProof/>
        </w:rPr>
      </w:pPr>
      <w:r w:rsidRPr="00923FD1">
        <w:rPr>
          <w:noProof/>
        </w:rPr>
        <w:tab/>
      </w:r>
      <w:r w:rsidRPr="00923FD1">
        <w:rPr>
          <w:noProof/>
        </w:rPr>
        <w:tab/>
      </w:r>
      <w:r w:rsidRPr="00923FD1">
        <w:rPr>
          <w:noProof/>
        </w:rPr>
        <w:tab/>
        <w:t>¿dónde me tengo de ir?,</w:t>
      </w:r>
    </w:p>
    <w:p w14:paraId="41FA0F47" w14:textId="77777777" w:rsidR="00B55FE7" w:rsidRPr="00923FD1" w:rsidRDefault="00B55FE7" w:rsidP="00EF716E">
      <w:pPr>
        <w:pStyle w:val="Verso"/>
        <w:rPr>
          <w:noProof/>
        </w:rPr>
      </w:pPr>
      <w:r w:rsidRPr="00923FD1">
        <w:rPr>
          <w:noProof/>
        </w:rPr>
        <w:tab/>
      </w:r>
      <w:r w:rsidRPr="00923FD1">
        <w:rPr>
          <w:noProof/>
        </w:rPr>
        <w:tab/>
      </w:r>
      <w:r w:rsidRPr="00923FD1">
        <w:rPr>
          <w:noProof/>
        </w:rPr>
        <w:tab/>
        <w:t>¿cómo tengo de dejalle?</w:t>
      </w:r>
    </w:p>
    <w:p w14:paraId="5B367E23" w14:textId="5491F22F" w:rsidR="00EF716E" w:rsidRPr="00923FD1" w:rsidRDefault="00EF716E" w:rsidP="00EF716E">
      <w:pPr>
        <w:pStyle w:val="Personaje"/>
        <w:rPr>
          <w:noProof/>
        </w:rPr>
      </w:pPr>
      <w:r w:rsidRPr="00923FD1">
        <w:rPr>
          <w:noProof/>
        </w:rPr>
        <w:t>fátima</w:t>
      </w:r>
    </w:p>
    <w:p w14:paraId="3128E758" w14:textId="5752F14A" w:rsidR="00B55FE7" w:rsidRPr="00923FD1" w:rsidRDefault="00B55FE7" w:rsidP="00EF716E">
      <w:pPr>
        <w:pStyle w:val="Verso"/>
        <w:rPr>
          <w:noProof/>
        </w:rPr>
      </w:pPr>
      <w:r w:rsidRPr="00923FD1">
        <w:rPr>
          <w:noProof/>
        </w:rPr>
        <w:tab/>
      </w:r>
      <w:r w:rsidRPr="00923FD1">
        <w:rPr>
          <w:noProof/>
        </w:rPr>
        <w:tab/>
        <w:t xml:space="preserve"> </w:t>
      </w:r>
      <w:r w:rsidR="00EF716E" w:rsidRPr="00923FD1">
        <w:rPr>
          <w:noProof/>
        </w:rPr>
        <w:tab/>
      </w:r>
      <w:r w:rsidRPr="00923FD1">
        <w:rPr>
          <w:noProof/>
        </w:rPr>
        <w:t xml:space="preserve"> ¿De suerte que no queréis</w:t>
      </w:r>
    </w:p>
    <w:p w14:paraId="093FD890" w14:textId="77777777" w:rsidR="00B55FE7" w:rsidRPr="00923FD1" w:rsidRDefault="00B55FE7" w:rsidP="00EF716E">
      <w:pPr>
        <w:pStyle w:val="Verso"/>
        <w:rPr>
          <w:noProof/>
        </w:rPr>
      </w:pPr>
      <w:r w:rsidRPr="00923FD1">
        <w:rPr>
          <w:noProof/>
        </w:rPr>
        <w:tab/>
      </w:r>
      <w:r w:rsidRPr="00923FD1">
        <w:rPr>
          <w:noProof/>
        </w:rPr>
        <w:tab/>
      </w:r>
      <w:r w:rsidRPr="00923FD1">
        <w:rPr>
          <w:noProof/>
        </w:rPr>
        <w:tab/>
        <w:t>sino solo mal tratados?</w:t>
      </w:r>
    </w:p>
    <w:p w14:paraId="0D556D2E" w14:textId="214A29D9" w:rsidR="00EF716E" w:rsidRPr="00923FD1" w:rsidRDefault="00EF716E" w:rsidP="00EF716E">
      <w:pPr>
        <w:pStyle w:val="Personaje"/>
        <w:rPr>
          <w:noProof/>
        </w:rPr>
      </w:pPr>
      <w:r w:rsidRPr="00923FD1">
        <w:rPr>
          <w:noProof/>
        </w:rPr>
        <w:t>carlos</w:t>
      </w:r>
    </w:p>
    <w:p w14:paraId="7163CBA0" w14:textId="70C097F2"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Eso todas lo sabéis.</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5C1E54B9" w14:textId="12A521B0" w:rsidR="00EF716E" w:rsidRPr="00923FD1" w:rsidRDefault="00EF716E" w:rsidP="00EF716E">
      <w:pPr>
        <w:pStyle w:val="Personaje"/>
        <w:rPr>
          <w:noProof/>
        </w:rPr>
      </w:pPr>
      <w:r w:rsidRPr="00923FD1">
        <w:rPr>
          <w:noProof/>
        </w:rPr>
        <w:t>fátima</w:t>
      </w:r>
    </w:p>
    <w:p w14:paraId="1C87A5A0" w14:textId="1F63C765"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 xml:space="preserve">¿De manera que, </w:t>
      </w:r>
      <w:bookmarkStart w:id="71" w:name="_Hlk49414710"/>
      <w:r w:rsidRPr="00923FD1">
        <w:rPr>
          <w:noProof/>
        </w:rPr>
        <w:t>obligados</w:t>
      </w:r>
      <w:bookmarkEnd w:id="71"/>
      <w:r w:rsidRPr="00923FD1">
        <w:rPr>
          <w:noProof/>
        </w:rPr>
        <w:t>,</w:t>
      </w:r>
    </w:p>
    <w:p w14:paraId="1AE99F34" w14:textId="77777777" w:rsidR="00B55FE7" w:rsidRPr="00923FD1" w:rsidRDefault="00B55FE7" w:rsidP="00EF716E">
      <w:pPr>
        <w:pStyle w:val="Verso"/>
        <w:rPr>
          <w:noProof/>
        </w:rPr>
      </w:pPr>
      <w:r w:rsidRPr="00923FD1">
        <w:rPr>
          <w:noProof/>
        </w:rPr>
        <w:tab/>
      </w:r>
      <w:r w:rsidRPr="00923FD1">
        <w:rPr>
          <w:noProof/>
        </w:rPr>
        <w:tab/>
      </w:r>
      <w:r w:rsidRPr="00923FD1">
        <w:rPr>
          <w:noProof/>
        </w:rPr>
        <w:tab/>
        <w:t>olvidáis y aborrecéis?</w:t>
      </w:r>
    </w:p>
    <w:p w14:paraId="7A196A0A" w14:textId="3C05F792" w:rsidR="00EF716E" w:rsidRPr="00923FD1" w:rsidRDefault="00EF716E" w:rsidP="00EF716E">
      <w:pPr>
        <w:pStyle w:val="Personaje"/>
        <w:rPr>
          <w:noProof/>
        </w:rPr>
      </w:pPr>
      <w:r w:rsidRPr="00923FD1">
        <w:rPr>
          <w:noProof/>
        </w:rPr>
        <w:t>carlos</w:t>
      </w:r>
    </w:p>
    <w:p w14:paraId="0F8D4A96" w14:textId="51E52284" w:rsidR="00B55FE7" w:rsidRPr="00923FD1" w:rsidRDefault="00B55FE7" w:rsidP="00EF716E">
      <w:pPr>
        <w:pStyle w:val="Verso"/>
        <w:rPr>
          <w:noProof/>
        </w:rPr>
      </w:pPr>
      <w:r w:rsidRPr="00923FD1">
        <w:rPr>
          <w:noProof/>
        </w:rPr>
        <w:tab/>
      </w:r>
      <w:r w:rsidRPr="00923FD1">
        <w:rPr>
          <w:noProof/>
        </w:rPr>
        <w:tab/>
        <w:t xml:space="preserve">  </w:t>
      </w:r>
      <w:r w:rsidR="00EF716E" w:rsidRPr="00923FD1">
        <w:rPr>
          <w:noProof/>
        </w:rPr>
        <w:tab/>
      </w:r>
      <w:r w:rsidRPr="00923FD1">
        <w:rPr>
          <w:noProof/>
        </w:rPr>
        <w:t>Estoy por decir que sí.</w:t>
      </w:r>
    </w:p>
    <w:p w14:paraId="3C3E4756" w14:textId="3C43908C" w:rsidR="00EF716E" w:rsidRPr="00923FD1" w:rsidRDefault="00EF716E" w:rsidP="00EF716E">
      <w:pPr>
        <w:pStyle w:val="Personaje"/>
        <w:rPr>
          <w:noProof/>
        </w:rPr>
      </w:pPr>
      <w:r w:rsidRPr="00923FD1">
        <w:rPr>
          <w:noProof/>
        </w:rPr>
        <w:t>fátima</w:t>
      </w:r>
    </w:p>
    <w:p w14:paraId="3A7314EA" w14:textId="5E69FDF7"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Y yo te quiero creer,</w:t>
      </w:r>
    </w:p>
    <w:p w14:paraId="6BF6263A" w14:textId="279216CD" w:rsidR="00B55FE7" w:rsidRPr="00923FD1" w:rsidRDefault="00B55FE7" w:rsidP="00EF716E">
      <w:pPr>
        <w:pStyle w:val="Verso"/>
        <w:rPr>
          <w:noProof/>
        </w:rPr>
      </w:pPr>
      <w:r w:rsidRPr="00923FD1">
        <w:rPr>
          <w:noProof/>
        </w:rPr>
        <w:lastRenderedPageBreak/>
        <w:tab/>
      </w:r>
      <w:r w:rsidRPr="00923FD1">
        <w:rPr>
          <w:noProof/>
        </w:rPr>
        <w:tab/>
      </w:r>
      <w:r w:rsidRPr="00923FD1">
        <w:rPr>
          <w:noProof/>
        </w:rPr>
        <w:tab/>
        <w:t>pues, aborreciendo a Alí,</w:t>
      </w:r>
      <w:r w:rsidRPr="00923FD1">
        <w:rPr>
          <w:noProof/>
        </w:rPr>
        <w:tab/>
      </w:r>
      <w:r w:rsidRPr="00923FD1">
        <w:rPr>
          <w:noProof/>
        </w:rPr>
        <w:tab/>
      </w:r>
      <w:r w:rsidRPr="00923FD1">
        <w:rPr>
          <w:noProof/>
        </w:rPr>
        <w:tab/>
      </w:r>
      <w:r w:rsidRPr="00923FD1">
        <w:rPr>
          <w:noProof/>
        </w:rPr>
        <w:tab/>
      </w:r>
      <w:r w:rsidRPr="00923FD1">
        <w:rPr>
          <w:noProof/>
        </w:rPr>
        <w:tab/>
      </w:r>
    </w:p>
    <w:p w14:paraId="5D257B60" w14:textId="77777777" w:rsidR="00B55FE7" w:rsidRPr="00923FD1" w:rsidRDefault="00B55FE7" w:rsidP="00EF716E">
      <w:pPr>
        <w:pStyle w:val="Verso"/>
        <w:rPr>
          <w:noProof/>
        </w:rPr>
      </w:pPr>
      <w:r w:rsidRPr="00923FD1">
        <w:rPr>
          <w:noProof/>
        </w:rPr>
        <w:tab/>
      </w:r>
      <w:r w:rsidRPr="00923FD1">
        <w:rPr>
          <w:noProof/>
        </w:rPr>
        <w:tab/>
      </w:r>
      <w:r w:rsidRPr="00923FD1">
        <w:rPr>
          <w:noProof/>
        </w:rPr>
        <w:tab/>
        <w:t>da en que he de ser su mujer,</w:t>
      </w:r>
    </w:p>
    <w:p w14:paraId="01FAF8E8" w14:textId="77777777" w:rsidR="00B55FE7" w:rsidRPr="00923FD1" w:rsidRDefault="00B55FE7" w:rsidP="00EF716E">
      <w:pPr>
        <w:pStyle w:val="Verso"/>
        <w:rPr>
          <w:noProof/>
        </w:rPr>
      </w:pPr>
      <w:r w:rsidRPr="00923FD1">
        <w:rPr>
          <w:noProof/>
        </w:rPr>
        <w:tab/>
      </w:r>
      <w:r w:rsidRPr="00923FD1">
        <w:rPr>
          <w:noProof/>
        </w:rPr>
        <w:tab/>
      </w:r>
      <w:r w:rsidRPr="00923FD1">
        <w:rPr>
          <w:noProof/>
        </w:rPr>
        <w:tab/>
        <w:t>como yo en quererte a ti.</w:t>
      </w:r>
    </w:p>
    <w:p w14:paraId="142B8665"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 xml:space="preserve">  ¡Qué dije!</w:t>
      </w:r>
    </w:p>
    <w:p w14:paraId="7155EB89" w14:textId="0839E4E1" w:rsidR="00EF716E" w:rsidRPr="00923FD1" w:rsidRDefault="00EF716E" w:rsidP="00EF716E">
      <w:pPr>
        <w:pStyle w:val="Personaje"/>
        <w:rPr>
          <w:noProof/>
        </w:rPr>
      </w:pPr>
      <w:r w:rsidRPr="00923FD1">
        <w:rPr>
          <w:noProof/>
        </w:rPr>
        <w:t>carlos</w:t>
      </w:r>
    </w:p>
    <w:p w14:paraId="64CF8751" w14:textId="7CF2B839" w:rsidR="00B55FE7" w:rsidRPr="00923FD1" w:rsidRDefault="00B55FE7" w:rsidP="004B1290">
      <w:pPr>
        <w:pStyle w:val="Partidofinal"/>
      </w:pPr>
      <w:r w:rsidRPr="00923FD1">
        <w:rPr>
          <w:noProof/>
        </w:rPr>
        <w:tab/>
      </w:r>
      <w:r w:rsidRPr="00923FD1">
        <w:rPr>
          <w:noProof/>
        </w:rPr>
        <w:tab/>
      </w:r>
      <w:r w:rsidRPr="00923FD1">
        <w:rPr>
          <w:noProof/>
        </w:rPr>
        <w:tab/>
        <w:t xml:space="preserve">      </w:t>
      </w:r>
      <w:r w:rsidR="00EF716E" w:rsidRPr="00923FD1">
        <w:rPr>
          <w:noProof/>
        </w:rPr>
        <w:tab/>
        <w:t xml:space="preserve">    </w:t>
      </w:r>
      <w:r w:rsidRPr="00923FD1">
        <w:rPr>
          <w:noProof/>
        </w:rPr>
        <w:t xml:space="preserve">  </w:t>
      </w:r>
      <w:r w:rsidRPr="00923FD1">
        <w:t>No te arrepientas,</w:t>
      </w:r>
    </w:p>
    <w:p w14:paraId="088708DE"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que en esta </w:t>
      </w:r>
      <w:bookmarkStart w:id="72" w:name="_Hlk49414907"/>
      <w:r w:rsidRPr="00923FD1">
        <w:rPr>
          <w:noProof/>
        </w:rPr>
        <w:t>desigualdad</w:t>
      </w:r>
      <w:bookmarkEnd w:id="72"/>
    </w:p>
    <w:p w14:paraId="3F6BE957" w14:textId="2A8181ED" w:rsidR="00B55FE7" w:rsidRPr="00923FD1" w:rsidRDefault="00B55FE7" w:rsidP="00EF716E">
      <w:pPr>
        <w:pStyle w:val="Verso"/>
        <w:rPr>
          <w:noProof/>
        </w:rPr>
      </w:pPr>
      <w:r w:rsidRPr="00923FD1">
        <w:rPr>
          <w:noProof/>
        </w:rPr>
        <w:tab/>
      </w:r>
      <w:r w:rsidRPr="00923FD1">
        <w:rPr>
          <w:noProof/>
        </w:rPr>
        <w:tab/>
      </w:r>
      <w:r w:rsidRPr="00923FD1">
        <w:rPr>
          <w:noProof/>
        </w:rPr>
        <w:tab/>
        <w:t>lo que no es posible intentas.</w:t>
      </w:r>
      <w:r w:rsidRPr="00923FD1">
        <w:rPr>
          <w:noProof/>
        </w:rPr>
        <w:tab/>
      </w:r>
      <w:r w:rsidRPr="00923FD1">
        <w:rPr>
          <w:noProof/>
        </w:rPr>
        <w:tab/>
      </w:r>
      <w:r w:rsidRPr="00923FD1">
        <w:rPr>
          <w:noProof/>
        </w:rPr>
        <w:tab/>
      </w:r>
      <w:r w:rsidRPr="00923FD1">
        <w:rPr>
          <w:noProof/>
        </w:rPr>
        <w:tab/>
      </w:r>
      <w:r w:rsidRPr="00923FD1">
        <w:rPr>
          <w:noProof/>
        </w:rPr>
        <w:tab/>
      </w:r>
    </w:p>
    <w:p w14:paraId="20DCD0DB" w14:textId="52452B83" w:rsidR="00EF716E" w:rsidRPr="00923FD1" w:rsidRDefault="00EF716E" w:rsidP="00EF716E">
      <w:pPr>
        <w:pStyle w:val="Personaje"/>
        <w:rPr>
          <w:noProof/>
        </w:rPr>
      </w:pPr>
      <w:r w:rsidRPr="00923FD1">
        <w:rPr>
          <w:noProof/>
        </w:rPr>
        <w:t>fátima</w:t>
      </w:r>
    </w:p>
    <w:p w14:paraId="29E38D64" w14:textId="0692538E"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¿Naciste sin voluntad?</w:t>
      </w:r>
    </w:p>
    <w:p w14:paraId="584D7CBE" w14:textId="2FB77245" w:rsidR="00EF716E" w:rsidRPr="00923FD1" w:rsidRDefault="00EF716E" w:rsidP="00EF716E">
      <w:pPr>
        <w:pStyle w:val="Personaje"/>
        <w:rPr>
          <w:noProof/>
        </w:rPr>
      </w:pPr>
      <w:r w:rsidRPr="00923FD1">
        <w:rPr>
          <w:noProof/>
        </w:rPr>
        <w:t>carlos</w:t>
      </w:r>
    </w:p>
    <w:p w14:paraId="19B4068E" w14:textId="369C1F37"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¿Por tan bárbaro me cuentas?</w:t>
      </w:r>
    </w:p>
    <w:p w14:paraId="130D90B2" w14:textId="0A74C460" w:rsidR="00EF716E" w:rsidRPr="00923FD1" w:rsidRDefault="00EF716E" w:rsidP="00EF716E">
      <w:pPr>
        <w:pStyle w:val="Personaje"/>
        <w:rPr>
          <w:noProof/>
        </w:rPr>
      </w:pPr>
      <w:r w:rsidRPr="00923FD1">
        <w:rPr>
          <w:noProof/>
        </w:rPr>
        <w:t>fátima</w:t>
      </w:r>
    </w:p>
    <w:p w14:paraId="2A6C252B" w14:textId="1E665667" w:rsidR="00B55FE7" w:rsidRPr="00923FD1" w:rsidRDefault="00B55FE7" w:rsidP="00EF716E">
      <w:pPr>
        <w:pStyle w:val="Verso"/>
        <w:rPr>
          <w:noProof/>
        </w:rPr>
      </w:pPr>
      <w:r w:rsidRPr="00923FD1">
        <w:rPr>
          <w:noProof/>
        </w:rPr>
        <w:tab/>
      </w:r>
      <w:r w:rsidRPr="00923FD1">
        <w:rPr>
          <w:noProof/>
        </w:rPr>
        <w:tab/>
        <w:t xml:space="preserve">  </w:t>
      </w:r>
      <w:r w:rsidR="00EF716E" w:rsidRPr="00923FD1">
        <w:rPr>
          <w:noProof/>
        </w:rPr>
        <w:tab/>
      </w:r>
      <w:r w:rsidRPr="00923FD1">
        <w:rPr>
          <w:noProof/>
        </w:rPr>
        <w:t>No digo yo que lo eres;</w:t>
      </w:r>
    </w:p>
    <w:p w14:paraId="11DAA336"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pero </w:t>
      </w:r>
      <w:bookmarkStart w:id="73" w:name="_Hlk49415284"/>
      <w:r w:rsidRPr="00923FD1">
        <w:rPr>
          <w:noProof/>
        </w:rPr>
        <w:t>parecen mujeres</w:t>
      </w:r>
      <w:bookmarkEnd w:id="73"/>
    </w:p>
    <w:p w14:paraId="0BB41820" w14:textId="45623791" w:rsidR="00B55FE7" w:rsidRPr="00923FD1" w:rsidRDefault="00B55FE7" w:rsidP="00EF716E">
      <w:pPr>
        <w:pStyle w:val="Verso"/>
        <w:rPr>
          <w:noProof/>
        </w:rPr>
      </w:pPr>
      <w:r w:rsidRPr="00923FD1">
        <w:rPr>
          <w:noProof/>
        </w:rPr>
        <w:tab/>
      </w:r>
      <w:r w:rsidRPr="00923FD1">
        <w:rPr>
          <w:noProof/>
        </w:rPr>
        <w:tab/>
      </w:r>
      <w:r w:rsidRPr="00923FD1">
        <w:rPr>
          <w:noProof/>
        </w:rPr>
        <w:tab/>
        <w:t>los hombres cuando los ruegan</w:t>
      </w:r>
      <w:r w:rsidRPr="00923FD1">
        <w:rPr>
          <w:noProof/>
        </w:rPr>
        <w:tab/>
      </w:r>
      <w:r w:rsidRPr="00923FD1">
        <w:rPr>
          <w:noProof/>
        </w:rPr>
        <w:tab/>
      </w:r>
      <w:r w:rsidRPr="00923FD1">
        <w:rPr>
          <w:noProof/>
        </w:rPr>
        <w:tab/>
      </w:r>
      <w:r w:rsidRPr="00923FD1">
        <w:rPr>
          <w:noProof/>
        </w:rPr>
        <w:tab/>
      </w:r>
    </w:p>
    <w:p w14:paraId="170E3E5F" w14:textId="77777777" w:rsidR="00B55FE7" w:rsidRPr="00923FD1" w:rsidRDefault="00B55FE7" w:rsidP="00EF716E">
      <w:pPr>
        <w:pStyle w:val="Verso"/>
        <w:rPr>
          <w:noProof/>
        </w:rPr>
      </w:pPr>
      <w:r w:rsidRPr="00923FD1">
        <w:rPr>
          <w:noProof/>
        </w:rPr>
        <w:tab/>
      </w:r>
      <w:r w:rsidRPr="00923FD1">
        <w:rPr>
          <w:noProof/>
        </w:rPr>
        <w:tab/>
      </w:r>
      <w:r w:rsidRPr="00923FD1">
        <w:rPr>
          <w:noProof/>
        </w:rPr>
        <w:tab/>
        <w:t>y, sin perder honra, niegan</w:t>
      </w:r>
    </w:p>
    <w:p w14:paraId="187B8593" w14:textId="77777777" w:rsidR="00B55FE7" w:rsidRPr="00923FD1" w:rsidRDefault="00B55FE7" w:rsidP="00EF716E">
      <w:pPr>
        <w:pStyle w:val="Verso"/>
        <w:rPr>
          <w:noProof/>
        </w:rPr>
      </w:pPr>
      <w:r w:rsidRPr="00923FD1">
        <w:rPr>
          <w:noProof/>
        </w:rPr>
        <w:tab/>
      </w:r>
      <w:r w:rsidRPr="00923FD1">
        <w:rPr>
          <w:noProof/>
        </w:rPr>
        <w:tab/>
      </w:r>
      <w:r w:rsidRPr="00923FD1">
        <w:rPr>
          <w:noProof/>
        </w:rPr>
        <w:tab/>
        <w:t>lo que tú negarme quieres.</w:t>
      </w:r>
    </w:p>
    <w:p w14:paraId="55C021AE"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Ea, cristiano y esclavo,</w:t>
      </w:r>
    </w:p>
    <w:p w14:paraId="46D902C7" w14:textId="77777777" w:rsidR="00B55FE7" w:rsidRPr="00923FD1" w:rsidRDefault="00B55FE7" w:rsidP="00EF716E">
      <w:pPr>
        <w:pStyle w:val="Verso"/>
        <w:rPr>
          <w:noProof/>
        </w:rPr>
      </w:pPr>
      <w:r w:rsidRPr="00923FD1">
        <w:rPr>
          <w:noProof/>
        </w:rPr>
        <w:tab/>
      </w:r>
      <w:r w:rsidRPr="00923FD1">
        <w:rPr>
          <w:noProof/>
        </w:rPr>
        <w:tab/>
      </w:r>
      <w:r w:rsidRPr="00923FD1">
        <w:rPr>
          <w:noProof/>
        </w:rPr>
        <w:tab/>
        <w:t>acércate a mí, no seas</w:t>
      </w:r>
    </w:p>
    <w:p w14:paraId="0E4C5BB8" w14:textId="63FA80AD" w:rsidR="00B55FE7" w:rsidRPr="00923FD1" w:rsidRDefault="00B55FE7" w:rsidP="00EF716E">
      <w:pPr>
        <w:pStyle w:val="Verso"/>
        <w:rPr>
          <w:noProof/>
        </w:rPr>
      </w:pPr>
      <w:r w:rsidRPr="00923FD1">
        <w:rPr>
          <w:noProof/>
        </w:rPr>
        <w:tab/>
      </w:r>
      <w:r w:rsidRPr="00923FD1">
        <w:rPr>
          <w:noProof/>
        </w:rPr>
        <w:tab/>
      </w:r>
      <w:r w:rsidRPr="00923FD1">
        <w:rPr>
          <w:noProof/>
        </w:rPr>
        <w:tab/>
        <w:t>tan desabrido y tan bravo.</w:t>
      </w:r>
      <w:r w:rsidRPr="00923FD1">
        <w:rPr>
          <w:noProof/>
        </w:rPr>
        <w:tab/>
      </w:r>
      <w:r w:rsidRPr="00923FD1">
        <w:rPr>
          <w:noProof/>
        </w:rPr>
        <w:tab/>
      </w:r>
      <w:r w:rsidRPr="00923FD1">
        <w:rPr>
          <w:noProof/>
        </w:rPr>
        <w:tab/>
      </w:r>
      <w:r w:rsidRPr="00923FD1">
        <w:rPr>
          <w:noProof/>
        </w:rPr>
        <w:tab/>
      </w:r>
      <w:r w:rsidRPr="00923FD1">
        <w:rPr>
          <w:noProof/>
        </w:rPr>
        <w:tab/>
      </w:r>
    </w:p>
    <w:p w14:paraId="1099BDB8" w14:textId="75100712" w:rsidR="00EF716E" w:rsidRPr="00923FD1" w:rsidRDefault="00EF716E" w:rsidP="00EF716E">
      <w:pPr>
        <w:pStyle w:val="Personaje"/>
        <w:rPr>
          <w:noProof/>
        </w:rPr>
      </w:pPr>
      <w:r w:rsidRPr="00923FD1">
        <w:rPr>
          <w:noProof/>
        </w:rPr>
        <w:t>carlos</w:t>
      </w:r>
    </w:p>
    <w:p w14:paraId="22676A00" w14:textId="570D6397"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Quiero, Fátima, que creas</w:t>
      </w:r>
    </w:p>
    <w:p w14:paraId="745A58C4" w14:textId="77777777" w:rsidR="00B55FE7" w:rsidRPr="00923FD1" w:rsidRDefault="00B55FE7" w:rsidP="00EF716E">
      <w:pPr>
        <w:pStyle w:val="Verso"/>
        <w:rPr>
          <w:noProof/>
        </w:rPr>
      </w:pPr>
      <w:r w:rsidRPr="00923FD1">
        <w:rPr>
          <w:noProof/>
        </w:rPr>
        <w:tab/>
      </w:r>
      <w:r w:rsidRPr="00923FD1">
        <w:rPr>
          <w:noProof/>
        </w:rPr>
        <w:tab/>
      </w:r>
      <w:r w:rsidRPr="00923FD1">
        <w:rPr>
          <w:noProof/>
        </w:rPr>
        <w:tab/>
      </w:r>
      <w:bookmarkStart w:id="74" w:name="_Hlk49418437"/>
      <w:r w:rsidRPr="00923FD1">
        <w:rPr>
          <w:noProof/>
        </w:rPr>
        <w:t>que de costumbres me alabo</w:t>
      </w:r>
      <w:bookmarkEnd w:id="74"/>
      <w:r w:rsidRPr="00923FD1">
        <w:rPr>
          <w:noProof/>
        </w:rPr>
        <w:t>:</w:t>
      </w:r>
    </w:p>
    <w:p w14:paraId="490C3E14" w14:textId="77777777" w:rsidR="00B55FE7" w:rsidRPr="00923FD1" w:rsidRDefault="00B55FE7" w:rsidP="00EF716E">
      <w:pPr>
        <w:pStyle w:val="Verso"/>
        <w:rPr>
          <w:noProof/>
        </w:rPr>
      </w:pPr>
      <w:r w:rsidRPr="00923FD1">
        <w:rPr>
          <w:noProof/>
        </w:rPr>
        <w:tab/>
      </w:r>
      <w:r w:rsidRPr="00923FD1">
        <w:rPr>
          <w:noProof/>
        </w:rPr>
        <w:tab/>
      </w:r>
      <w:r w:rsidRPr="00923FD1">
        <w:rPr>
          <w:noProof/>
        </w:rPr>
        <w:tab/>
        <w:t xml:space="preserve">  mi ley me aparta de ti.</w:t>
      </w:r>
    </w:p>
    <w:p w14:paraId="0251DF83" w14:textId="19F85DC3" w:rsidR="00EF716E" w:rsidRPr="00923FD1" w:rsidRDefault="00EF716E" w:rsidP="00EF716E">
      <w:pPr>
        <w:pStyle w:val="Personaje"/>
        <w:rPr>
          <w:noProof/>
        </w:rPr>
      </w:pPr>
      <w:r w:rsidRPr="00923FD1">
        <w:rPr>
          <w:noProof/>
        </w:rPr>
        <w:t>fátima</w:t>
      </w:r>
    </w:p>
    <w:p w14:paraId="75B66E3D" w14:textId="37B27E35" w:rsidR="00B55FE7" w:rsidRPr="00923FD1" w:rsidRDefault="00B55FE7" w:rsidP="00EF716E">
      <w:pPr>
        <w:pStyle w:val="Verso"/>
        <w:rPr>
          <w:noProof/>
        </w:rPr>
      </w:pPr>
      <w:r w:rsidRPr="00923FD1">
        <w:rPr>
          <w:noProof/>
        </w:rPr>
        <w:tab/>
      </w:r>
      <w:r w:rsidRPr="00923FD1">
        <w:rPr>
          <w:noProof/>
        </w:rPr>
        <w:tab/>
      </w:r>
      <w:r w:rsidR="00EF716E" w:rsidRPr="00923FD1">
        <w:rPr>
          <w:noProof/>
        </w:rPr>
        <w:tab/>
      </w:r>
      <w:r w:rsidRPr="00923FD1">
        <w:rPr>
          <w:noProof/>
        </w:rPr>
        <w:t>Si me quisieras, dejaras</w:t>
      </w:r>
    </w:p>
    <w:p w14:paraId="72B0065B" w14:textId="1C27663C" w:rsidR="00B55FE7" w:rsidRPr="00923FD1" w:rsidRDefault="00B55FE7" w:rsidP="00EF716E">
      <w:pPr>
        <w:pStyle w:val="Verso"/>
        <w:rPr>
          <w:noProof/>
        </w:rPr>
      </w:pPr>
      <w:r w:rsidRPr="00923FD1">
        <w:rPr>
          <w:noProof/>
        </w:rPr>
        <w:tab/>
      </w:r>
      <w:r w:rsidRPr="00923FD1">
        <w:rPr>
          <w:noProof/>
        </w:rPr>
        <w:tab/>
      </w:r>
      <w:r w:rsidRPr="00923FD1">
        <w:rPr>
          <w:noProof/>
        </w:rPr>
        <w:tab/>
        <w:t>el mismo cielo por mí.</w:t>
      </w:r>
      <w:r w:rsidRPr="00923FD1">
        <w:rPr>
          <w:noProof/>
        </w:rPr>
        <w:tab/>
      </w:r>
      <w:r w:rsidRPr="00923FD1">
        <w:rPr>
          <w:noProof/>
        </w:rPr>
        <w:tab/>
      </w:r>
      <w:r w:rsidRPr="00923FD1">
        <w:rPr>
          <w:noProof/>
        </w:rPr>
        <w:tab/>
      </w:r>
      <w:r w:rsidRPr="00923FD1">
        <w:rPr>
          <w:noProof/>
        </w:rPr>
        <w:tab/>
      </w:r>
      <w:r w:rsidRPr="00923FD1">
        <w:rPr>
          <w:noProof/>
        </w:rPr>
        <w:tab/>
      </w:r>
    </w:p>
    <w:p w14:paraId="1853F80F" w14:textId="686003E1" w:rsidR="00EF716E" w:rsidRPr="00923FD1" w:rsidRDefault="00EF716E" w:rsidP="00EF716E">
      <w:pPr>
        <w:pStyle w:val="Personaje"/>
        <w:rPr>
          <w:noProof/>
        </w:rPr>
      </w:pPr>
      <w:r w:rsidRPr="00923FD1">
        <w:rPr>
          <w:noProof/>
        </w:rPr>
        <w:t>carlos</w:t>
      </w:r>
    </w:p>
    <w:p w14:paraId="65F0B5FC" w14:textId="55A095BD" w:rsidR="00B55FE7" w:rsidRPr="00923FD1" w:rsidRDefault="00B55FE7" w:rsidP="001C4C97">
      <w:pPr>
        <w:pStyle w:val="Partidoincial"/>
        <w:rPr>
          <w:noProof/>
        </w:rPr>
      </w:pPr>
      <w:r w:rsidRPr="00923FD1">
        <w:rPr>
          <w:noProof/>
        </w:rPr>
        <w:lastRenderedPageBreak/>
        <w:tab/>
      </w:r>
      <w:r w:rsidRPr="00923FD1">
        <w:rPr>
          <w:noProof/>
        </w:rPr>
        <w:tab/>
      </w:r>
      <w:r w:rsidR="00EF716E" w:rsidRPr="00923FD1">
        <w:rPr>
          <w:noProof/>
        </w:rPr>
        <w:tab/>
      </w:r>
      <w:r w:rsidRPr="00923FD1">
        <w:rPr>
          <w:noProof/>
        </w:rPr>
        <w:t>¡Tu padre!</w:t>
      </w:r>
    </w:p>
    <w:p w14:paraId="183380A7" w14:textId="0ADB4CF4" w:rsidR="00EF716E" w:rsidRPr="00923FD1" w:rsidRDefault="00EF716E" w:rsidP="00EF716E">
      <w:pPr>
        <w:pStyle w:val="Personaje"/>
        <w:rPr>
          <w:noProof/>
        </w:rPr>
      </w:pPr>
      <w:r w:rsidRPr="00923FD1">
        <w:rPr>
          <w:noProof/>
        </w:rPr>
        <w:t>fátima</w:t>
      </w:r>
    </w:p>
    <w:p w14:paraId="4E48A126" w14:textId="1454A3B5" w:rsidR="00B55FE7" w:rsidRPr="00923FD1" w:rsidRDefault="00B55FE7" w:rsidP="004B1290">
      <w:pPr>
        <w:pStyle w:val="Partidofinal"/>
      </w:pPr>
      <w:r w:rsidRPr="00923FD1">
        <w:rPr>
          <w:noProof/>
        </w:rPr>
        <w:tab/>
      </w:r>
      <w:r w:rsidRPr="00923FD1">
        <w:rPr>
          <w:noProof/>
        </w:rPr>
        <w:tab/>
      </w:r>
      <w:r w:rsidRPr="00923FD1">
        <w:rPr>
          <w:noProof/>
        </w:rPr>
        <w:tab/>
        <w:t xml:space="preserve">    </w:t>
      </w:r>
      <w:r w:rsidR="00EF716E" w:rsidRPr="00923FD1">
        <w:rPr>
          <w:noProof/>
        </w:rPr>
        <w:tab/>
      </w:r>
      <w:r w:rsidRPr="00923FD1">
        <w:t xml:space="preserve"> </w:t>
      </w:r>
      <w:r w:rsidR="001C4C97" w:rsidRPr="00923FD1">
        <w:t xml:space="preserve">  </w:t>
      </w:r>
      <w:r w:rsidRPr="00923FD1">
        <w:t xml:space="preserve"> ¿En eso reparas?</w:t>
      </w:r>
    </w:p>
    <w:p w14:paraId="669B3149" w14:textId="512F080C" w:rsidR="00B55FE7" w:rsidRPr="00923FD1" w:rsidRDefault="00B55FE7" w:rsidP="001C4C97">
      <w:pPr>
        <w:pStyle w:val="Acot"/>
        <w:rPr>
          <w:noProof/>
        </w:rPr>
      </w:pPr>
      <w:r w:rsidRPr="00923FD1">
        <w:rPr>
          <w:noProof/>
        </w:rPr>
        <w:t>Sale Alí, @alcaide de Tremecén, y Audalla, padre de Fátima</w:t>
      </w:r>
    </w:p>
    <w:p w14:paraId="025D1BF6" w14:textId="49064D56" w:rsidR="001C4C97" w:rsidRPr="00923FD1" w:rsidRDefault="001C4C97" w:rsidP="001C4C97">
      <w:pPr>
        <w:pStyle w:val="Personaje"/>
        <w:rPr>
          <w:noProof/>
        </w:rPr>
      </w:pPr>
      <w:r w:rsidRPr="00923FD1">
        <w:rPr>
          <w:noProof/>
        </w:rPr>
        <w:t>audalla</w:t>
      </w:r>
    </w:p>
    <w:p w14:paraId="6ABE9974" w14:textId="010FAB66" w:rsidR="00B55FE7" w:rsidRPr="00923FD1" w:rsidRDefault="00B55FE7" w:rsidP="001C4C97">
      <w:pPr>
        <w:pStyle w:val="Verso"/>
        <w:rPr>
          <w:noProof/>
        </w:rPr>
      </w:pPr>
      <w:r w:rsidRPr="00923FD1">
        <w:rPr>
          <w:noProof/>
        </w:rPr>
        <w:tab/>
      </w:r>
      <w:r w:rsidRPr="00923FD1">
        <w:rPr>
          <w:noProof/>
        </w:rPr>
        <w:tab/>
      </w:r>
      <w:r w:rsidR="001C4C97" w:rsidRPr="00923FD1">
        <w:rPr>
          <w:noProof/>
        </w:rPr>
        <w:tab/>
      </w:r>
      <w:r w:rsidRPr="00923FD1">
        <w:rPr>
          <w:noProof/>
        </w:rPr>
        <w:t>Yo te le presento, Alí,</w:t>
      </w:r>
    </w:p>
    <w:p w14:paraId="2D11F279"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  pero por precio no puedo,</w:t>
      </w:r>
    </w:p>
    <w:p w14:paraId="248FE50C" w14:textId="77777777" w:rsidR="00B55FE7" w:rsidRPr="00923FD1" w:rsidRDefault="00B55FE7" w:rsidP="001C4C97">
      <w:pPr>
        <w:pStyle w:val="Verso"/>
        <w:rPr>
          <w:noProof/>
        </w:rPr>
      </w:pPr>
      <w:r w:rsidRPr="00923FD1">
        <w:rPr>
          <w:noProof/>
        </w:rPr>
        <w:tab/>
      </w:r>
      <w:r w:rsidRPr="00923FD1">
        <w:rPr>
          <w:noProof/>
        </w:rPr>
        <w:tab/>
      </w:r>
      <w:r w:rsidRPr="00923FD1">
        <w:rPr>
          <w:noProof/>
        </w:rPr>
        <w:tab/>
        <w:t>pues a traer mil ducados</w:t>
      </w:r>
    </w:p>
    <w:p w14:paraId="3F52D613" w14:textId="2E89C92A" w:rsidR="00B55FE7" w:rsidRPr="00923FD1" w:rsidRDefault="00B55FE7" w:rsidP="001C4C97">
      <w:pPr>
        <w:pStyle w:val="Verso"/>
        <w:rPr>
          <w:noProof/>
        </w:rPr>
      </w:pPr>
      <w:r w:rsidRPr="00923FD1">
        <w:rPr>
          <w:noProof/>
        </w:rPr>
        <w:tab/>
      </w:r>
      <w:r w:rsidRPr="00923FD1">
        <w:rPr>
          <w:noProof/>
        </w:rPr>
        <w:tab/>
      </w:r>
      <w:r w:rsidRPr="00923FD1">
        <w:rPr>
          <w:noProof/>
        </w:rPr>
        <w:tab/>
        <w:t>partió un soldado a Toledo,</w:t>
      </w:r>
      <w:r w:rsidRPr="00923FD1">
        <w:rPr>
          <w:noProof/>
        </w:rPr>
        <w:tab/>
      </w:r>
      <w:r w:rsidRPr="00923FD1">
        <w:rPr>
          <w:noProof/>
        </w:rPr>
        <w:tab/>
      </w:r>
      <w:r w:rsidRPr="00923FD1">
        <w:rPr>
          <w:noProof/>
        </w:rPr>
        <w:tab/>
      </w:r>
      <w:r w:rsidRPr="00923FD1">
        <w:rPr>
          <w:noProof/>
        </w:rPr>
        <w:tab/>
      </w:r>
      <w:r w:rsidRPr="00923FD1">
        <w:rPr>
          <w:noProof/>
        </w:rPr>
        <w:tab/>
      </w:r>
    </w:p>
    <w:p w14:paraId="67EB7323" w14:textId="77777777" w:rsidR="00B55FE7" w:rsidRPr="00923FD1" w:rsidRDefault="00B55FE7" w:rsidP="001C4C97">
      <w:pPr>
        <w:pStyle w:val="Verso"/>
        <w:rPr>
          <w:noProof/>
        </w:rPr>
      </w:pPr>
      <w:r w:rsidRPr="00923FD1">
        <w:rPr>
          <w:noProof/>
        </w:rPr>
        <w:tab/>
      </w:r>
      <w:r w:rsidRPr="00923FD1">
        <w:rPr>
          <w:noProof/>
        </w:rPr>
        <w:tab/>
      </w:r>
      <w:r w:rsidRPr="00923FD1">
        <w:rPr>
          <w:noProof/>
        </w:rPr>
        <w:tab/>
        <w:t>que tiene deudos honrados.</w:t>
      </w:r>
    </w:p>
    <w:p w14:paraId="4F59A655" w14:textId="3D4EF055" w:rsidR="001C4C97" w:rsidRPr="00923FD1" w:rsidRDefault="001C4C97" w:rsidP="001C4C97">
      <w:pPr>
        <w:pStyle w:val="Personaje"/>
        <w:rPr>
          <w:noProof/>
        </w:rPr>
      </w:pPr>
      <w:r w:rsidRPr="00923FD1">
        <w:rPr>
          <w:noProof/>
        </w:rPr>
        <w:t>alí</w:t>
      </w:r>
    </w:p>
    <w:p w14:paraId="4EACF68E" w14:textId="3206F109" w:rsidR="00B55FE7" w:rsidRPr="00923FD1" w:rsidRDefault="00B55FE7" w:rsidP="001C4C97">
      <w:pPr>
        <w:pStyle w:val="Verso"/>
        <w:rPr>
          <w:noProof/>
        </w:rPr>
      </w:pPr>
      <w:r w:rsidRPr="00923FD1">
        <w:rPr>
          <w:noProof/>
        </w:rPr>
        <w:tab/>
      </w:r>
      <w:r w:rsidRPr="00923FD1">
        <w:rPr>
          <w:noProof/>
        </w:rPr>
        <w:tab/>
      </w:r>
      <w:r w:rsidRPr="00923FD1">
        <w:rPr>
          <w:noProof/>
        </w:rPr>
        <w:tab/>
        <w:t>Basta, satisfecho quedo.</w:t>
      </w:r>
    </w:p>
    <w:p w14:paraId="2225771D" w14:textId="125755DA" w:rsidR="001C4C97" w:rsidRPr="00923FD1" w:rsidRDefault="001C4C97" w:rsidP="001C4C97">
      <w:pPr>
        <w:pStyle w:val="Personaje"/>
        <w:rPr>
          <w:noProof/>
        </w:rPr>
      </w:pPr>
      <w:r w:rsidRPr="00923FD1">
        <w:rPr>
          <w:noProof/>
        </w:rPr>
        <w:t>audalla</w:t>
      </w:r>
    </w:p>
    <w:p w14:paraId="5C7B948E" w14:textId="0E19128D" w:rsidR="00B55FE7" w:rsidRPr="00923FD1" w:rsidRDefault="00B55FE7" w:rsidP="001C4C97">
      <w:pPr>
        <w:pStyle w:val="Verso"/>
        <w:rPr>
          <w:noProof/>
        </w:rPr>
      </w:pPr>
      <w:r w:rsidRPr="00923FD1">
        <w:rPr>
          <w:noProof/>
        </w:rPr>
        <w:tab/>
      </w:r>
      <w:r w:rsidRPr="00923FD1">
        <w:rPr>
          <w:noProof/>
        </w:rPr>
        <w:tab/>
        <w:t xml:space="preserve"> </w:t>
      </w:r>
      <w:r w:rsidR="001C4C97" w:rsidRPr="00923FD1">
        <w:rPr>
          <w:noProof/>
        </w:rPr>
        <w:tab/>
      </w:r>
      <w:r w:rsidRPr="00923FD1">
        <w:rPr>
          <w:noProof/>
        </w:rPr>
        <w:t xml:space="preserve"> Demás que le tengo amor,</w:t>
      </w:r>
    </w:p>
    <w:p w14:paraId="0BFEE5CE"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y, </w:t>
      </w:r>
      <w:bookmarkStart w:id="75" w:name="_Hlk49515337"/>
      <w:r w:rsidRPr="00923FD1">
        <w:rPr>
          <w:noProof/>
        </w:rPr>
        <w:t>si es para tus fragatas</w:t>
      </w:r>
      <w:bookmarkEnd w:id="75"/>
      <w:r w:rsidRPr="00923FD1">
        <w:rPr>
          <w:noProof/>
        </w:rPr>
        <w:t>,</w:t>
      </w:r>
    </w:p>
    <w:p w14:paraId="4CC2B79F" w14:textId="76F72107" w:rsidR="00B55FE7" w:rsidRPr="00923FD1" w:rsidRDefault="00B55FE7" w:rsidP="001C4C97">
      <w:pPr>
        <w:pStyle w:val="Verso"/>
        <w:rPr>
          <w:noProof/>
        </w:rPr>
      </w:pPr>
      <w:r w:rsidRPr="00923FD1">
        <w:rPr>
          <w:noProof/>
        </w:rPr>
        <w:tab/>
      </w:r>
      <w:r w:rsidRPr="00923FD1">
        <w:rPr>
          <w:noProof/>
        </w:rPr>
        <w:tab/>
      </w:r>
      <w:r w:rsidRPr="00923FD1">
        <w:rPr>
          <w:noProof/>
        </w:rPr>
        <w:tab/>
        <w:t>será venderle rigor;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650B39E8" w14:textId="77777777" w:rsidR="00B55FE7" w:rsidRPr="00923FD1" w:rsidRDefault="00B55FE7" w:rsidP="001C4C97">
      <w:pPr>
        <w:pStyle w:val="Verso"/>
        <w:rPr>
          <w:noProof/>
        </w:rPr>
      </w:pPr>
      <w:r w:rsidRPr="00923FD1">
        <w:rPr>
          <w:noProof/>
        </w:rPr>
        <w:tab/>
      </w:r>
      <w:r w:rsidRPr="00923FD1">
        <w:rPr>
          <w:noProof/>
        </w:rPr>
        <w:tab/>
      </w:r>
      <w:r w:rsidRPr="00923FD1">
        <w:rPr>
          <w:noProof/>
        </w:rPr>
        <w:tab/>
        <w:t>que, aunque tú no los maltratas,</w:t>
      </w:r>
    </w:p>
    <w:p w14:paraId="7AB96FBD" w14:textId="77777777" w:rsidR="00B55FE7" w:rsidRPr="00923FD1" w:rsidRDefault="00B55FE7" w:rsidP="001C4C97">
      <w:pPr>
        <w:pStyle w:val="Verso"/>
        <w:rPr>
          <w:noProof/>
        </w:rPr>
      </w:pPr>
      <w:r w:rsidRPr="00923FD1">
        <w:rPr>
          <w:noProof/>
        </w:rPr>
        <w:tab/>
      </w:r>
      <w:r w:rsidRPr="00923FD1">
        <w:rPr>
          <w:noProof/>
        </w:rPr>
        <w:tab/>
      </w:r>
      <w:r w:rsidRPr="00923FD1">
        <w:rPr>
          <w:noProof/>
        </w:rPr>
        <w:tab/>
        <w:t>viviera en tierra mejor,</w:t>
      </w:r>
    </w:p>
    <w:p w14:paraId="3700AC88"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  que </w:t>
      </w:r>
      <w:bookmarkStart w:id="76" w:name="_Hlk49515047"/>
      <w:r w:rsidRPr="00923FD1">
        <w:rPr>
          <w:noProof/>
        </w:rPr>
        <w:t>al alcanzar y al hüir</w:t>
      </w:r>
      <w:bookmarkEnd w:id="76"/>
    </w:p>
    <w:p w14:paraId="2FE7B573" w14:textId="77777777" w:rsidR="00B55FE7" w:rsidRPr="00923FD1" w:rsidRDefault="00B55FE7" w:rsidP="001C4C97">
      <w:pPr>
        <w:pStyle w:val="Verso"/>
        <w:rPr>
          <w:noProof/>
        </w:rPr>
      </w:pPr>
      <w:r w:rsidRPr="00923FD1">
        <w:rPr>
          <w:noProof/>
        </w:rPr>
        <w:tab/>
      </w:r>
      <w:r w:rsidRPr="00923FD1">
        <w:rPr>
          <w:noProof/>
        </w:rPr>
        <w:tab/>
      </w:r>
      <w:r w:rsidRPr="00923FD1">
        <w:rPr>
          <w:noProof/>
        </w:rPr>
        <w:tab/>
        <w:t>es fuerza azotar y herir.</w:t>
      </w:r>
    </w:p>
    <w:p w14:paraId="016E1037" w14:textId="7670B1C1" w:rsidR="001C4C97" w:rsidRPr="00923FD1" w:rsidRDefault="001C4C97" w:rsidP="001C4C97">
      <w:pPr>
        <w:pStyle w:val="Personaje"/>
        <w:rPr>
          <w:noProof/>
        </w:rPr>
      </w:pPr>
      <w:r w:rsidRPr="00923FD1">
        <w:rPr>
          <w:noProof/>
        </w:rPr>
        <w:t>alí</w:t>
      </w:r>
    </w:p>
    <w:p w14:paraId="6728C0A9" w14:textId="01BB0268" w:rsidR="00B55FE7" w:rsidRPr="00923FD1" w:rsidRDefault="00B55FE7" w:rsidP="001C4C97">
      <w:pPr>
        <w:pStyle w:val="Verso"/>
        <w:rPr>
          <w:noProof/>
        </w:rPr>
      </w:pPr>
      <w:r w:rsidRPr="00923FD1">
        <w:rPr>
          <w:noProof/>
        </w:rPr>
        <w:tab/>
      </w:r>
      <w:r w:rsidRPr="00923FD1">
        <w:rPr>
          <w:noProof/>
        </w:rPr>
        <w:tab/>
      </w:r>
      <w:r w:rsidRPr="00923FD1">
        <w:rPr>
          <w:noProof/>
        </w:rPr>
        <w:tab/>
        <w:t>Por Alá, que no es mi intento</w:t>
      </w:r>
      <w:r w:rsidRPr="00923FD1">
        <w:rPr>
          <w:noProof/>
        </w:rPr>
        <w:tab/>
      </w:r>
      <w:r w:rsidRPr="00923FD1">
        <w:rPr>
          <w:noProof/>
        </w:rPr>
        <w:tab/>
      </w:r>
      <w:r w:rsidRPr="00923FD1">
        <w:rPr>
          <w:noProof/>
        </w:rPr>
        <w:tab/>
      </w:r>
      <w:r w:rsidRPr="00923FD1">
        <w:rPr>
          <w:noProof/>
        </w:rPr>
        <w:tab/>
      </w:r>
      <w:r w:rsidRPr="00923FD1">
        <w:rPr>
          <w:noProof/>
        </w:rPr>
        <w:tab/>
      </w:r>
    </w:p>
    <w:p w14:paraId="217402F7"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echarle al remo.</w:t>
      </w:r>
    </w:p>
    <w:p w14:paraId="43F090A1" w14:textId="7EE9508B" w:rsidR="001C4C97" w:rsidRPr="00923FD1" w:rsidRDefault="001C4C97" w:rsidP="001C4C97">
      <w:pPr>
        <w:pStyle w:val="Personaje"/>
        <w:rPr>
          <w:noProof/>
        </w:rPr>
      </w:pPr>
      <w:r w:rsidRPr="00923FD1">
        <w:rPr>
          <w:noProof/>
        </w:rPr>
        <w:t>audalla</w:t>
      </w:r>
    </w:p>
    <w:p w14:paraId="7AA282F6" w14:textId="72E95CBF"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001C4C97" w:rsidRPr="00923FD1">
        <w:tab/>
      </w:r>
      <w:r w:rsidRPr="00923FD1">
        <w:t xml:space="preserve">   Esto siento.</w:t>
      </w:r>
    </w:p>
    <w:p w14:paraId="029E06CC" w14:textId="03777636" w:rsidR="001C4C97" w:rsidRPr="00923FD1" w:rsidRDefault="001C4C97" w:rsidP="001C4C97">
      <w:pPr>
        <w:pStyle w:val="Personaje"/>
        <w:rPr>
          <w:noProof/>
        </w:rPr>
      </w:pPr>
      <w:r w:rsidRPr="00923FD1">
        <w:rPr>
          <w:noProof/>
        </w:rPr>
        <w:t>fátima</w:t>
      </w:r>
    </w:p>
    <w:p w14:paraId="47871146" w14:textId="7D980E0F" w:rsidR="00B55FE7" w:rsidRPr="00923FD1" w:rsidRDefault="00B55FE7" w:rsidP="001C4C97">
      <w:pPr>
        <w:pStyle w:val="Verso"/>
        <w:rPr>
          <w:noProof/>
        </w:rPr>
      </w:pPr>
      <w:r w:rsidRPr="00923FD1">
        <w:rPr>
          <w:noProof/>
        </w:rPr>
        <w:tab/>
      </w:r>
      <w:r w:rsidRPr="00923FD1">
        <w:rPr>
          <w:noProof/>
        </w:rPr>
        <w:tab/>
      </w:r>
      <w:r w:rsidR="001C4C97" w:rsidRPr="00923FD1">
        <w:rPr>
          <w:noProof/>
        </w:rPr>
        <w:tab/>
      </w:r>
      <w:r w:rsidRPr="00923FD1">
        <w:rPr>
          <w:noProof/>
        </w:rPr>
        <w:t>(Carlos, yo me quiero ir,</w:t>
      </w:r>
    </w:p>
    <w:p w14:paraId="23AE98A7"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  que no quiero que me hable</w:t>
      </w:r>
    </w:p>
    <w:p w14:paraId="7C22F98F" w14:textId="77777777" w:rsidR="00B55FE7" w:rsidRPr="00923FD1" w:rsidRDefault="00B55FE7" w:rsidP="001C4C97">
      <w:pPr>
        <w:pStyle w:val="Verso"/>
        <w:rPr>
          <w:noProof/>
        </w:rPr>
      </w:pPr>
      <w:r w:rsidRPr="00923FD1">
        <w:rPr>
          <w:noProof/>
        </w:rPr>
        <w:tab/>
      </w:r>
      <w:r w:rsidRPr="00923FD1">
        <w:rPr>
          <w:noProof/>
        </w:rPr>
        <w:tab/>
      </w:r>
      <w:r w:rsidRPr="00923FD1">
        <w:rPr>
          <w:noProof/>
        </w:rPr>
        <w:tab/>
        <w:t>el alcaide, aunque te diera</w:t>
      </w:r>
    </w:p>
    <w:p w14:paraId="64CCDA4F" w14:textId="7E5802CE" w:rsidR="00B55FE7" w:rsidRPr="00923FD1" w:rsidRDefault="00B55FE7" w:rsidP="00C8143A">
      <w:pPr>
        <w:pStyle w:val="Verso"/>
        <w:rPr>
          <w:noProof/>
        </w:rPr>
      </w:pPr>
      <w:r w:rsidRPr="00923FD1">
        <w:rPr>
          <w:noProof/>
        </w:rPr>
        <w:lastRenderedPageBreak/>
        <w:tab/>
      </w:r>
      <w:r w:rsidRPr="00923FD1">
        <w:rPr>
          <w:noProof/>
        </w:rPr>
        <w:tab/>
      </w:r>
      <w:r w:rsidRPr="00923FD1">
        <w:rPr>
          <w:noProof/>
        </w:rPr>
        <w:tab/>
        <w:t>celos, que es lición notable.</w:t>
      </w:r>
      <w:r w:rsidRPr="00923FD1">
        <w:rPr>
          <w:noProof/>
        </w:rPr>
        <w:tab/>
      </w:r>
      <w:r w:rsidRPr="00923FD1">
        <w:rPr>
          <w:noProof/>
        </w:rPr>
        <w:tab/>
      </w:r>
      <w:r w:rsidRPr="00923FD1">
        <w:rPr>
          <w:noProof/>
        </w:rPr>
        <w:tab/>
      </w:r>
      <w:r w:rsidRPr="00923FD1">
        <w:rPr>
          <w:noProof/>
        </w:rPr>
        <w:tab/>
      </w:r>
      <w:r w:rsidRPr="00923FD1">
        <w:rPr>
          <w:noProof/>
        </w:rPr>
        <w:tab/>
      </w:r>
    </w:p>
    <w:p w14:paraId="6AC1035D" w14:textId="09AB05F1" w:rsidR="001C4C97" w:rsidRPr="00923FD1" w:rsidRDefault="001C4C97" w:rsidP="001C4C97">
      <w:pPr>
        <w:pStyle w:val="Personaje"/>
        <w:rPr>
          <w:noProof/>
        </w:rPr>
      </w:pPr>
      <w:r w:rsidRPr="00923FD1">
        <w:rPr>
          <w:noProof/>
        </w:rPr>
        <w:t>carlos</w:t>
      </w:r>
    </w:p>
    <w:p w14:paraId="21DFF02D" w14:textId="4D604D42" w:rsidR="00B55FE7" w:rsidRPr="00923FD1" w:rsidRDefault="00B55FE7" w:rsidP="001C4C97">
      <w:pPr>
        <w:pStyle w:val="Verso"/>
        <w:rPr>
          <w:noProof/>
        </w:rPr>
      </w:pPr>
      <w:r w:rsidRPr="00923FD1">
        <w:rPr>
          <w:noProof/>
        </w:rPr>
        <w:tab/>
      </w:r>
      <w:r w:rsidRPr="00923FD1">
        <w:rPr>
          <w:noProof/>
        </w:rPr>
        <w:tab/>
      </w:r>
      <w:r w:rsidR="001C4C97" w:rsidRPr="00923FD1">
        <w:rPr>
          <w:noProof/>
        </w:rPr>
        <w:tab/>
      </w:r>
      <w:r w:rsidRPr="00923FD1">
        <w:rPr>
          <w:noProof/>
        </w:rPr>
        <w:t>Yo pienso que entonces fuera</w:t>
      </w:r>
    </w:p>
    <w:p w14:paraId="55E29553" w14:textId="6FB441F9" w:rsidR="00B55FE7" w:rsidRPr="00923FD1" w:rsidRDefault="00B55FE7" w:rsidP="001C4C97">
      <w:pPr>
        <w:pStyle w:val="Verso"/>
        <w:rPr>
          <w:noProof/>
        </w:rPr>
      </w:pPr>
      <w:r w:rsidRPr="00923FD1">
        <w:rPr>
          <w:noProof/>
        </w:rPr>
        <w:tab/>
      </w:r>
      <w:r w:rsidRPr="00923FD1">
        <w:rPr>
          <w:noProof/>
        </w:rPr>
        <w:tab/>
      </w:r>
      <w:r w:rsidRPr="00923FD1">
        <w:rPr>
          <w:noProof/>
        </w:rPr>
        <w:tab/>
      </w:r>
      <w:bookmarkStart w:id="77" w:name="_Hlk49516081"/>
      <w:r w:rsidRPr="00923FD1">
        <w:rPr>
          <w:noProof/>
        </w:rPr>
        <w:t>roca al mar incontrastable</w:t>
      </w:r>
      <w:bookmarkEnd w:id="77"/>
      <w:r w:rsidRPr="00923FD1">
        <w:rPr>
          <w:noProof/>
        </w:rPr>
        <w:t>.)</w:t>
      </w:r>
    </w:p>
    <w:p w14:paraId="18DAE486" w14:textId="7153E14B" w:rsidR="00B55FE7" w:rsidRPr="00923FD1" w:rsidRDefault="00B55FE7" w:rsidP="001C4C97">
      <w:pPr>
        <w:pStyle w:val="Acot"/>
        <w:rPr>
          <w:noProof/>
        </w:rPr>
      </w:pPr>
      <w:r w:rsidRPr="00923FD1">
        <w:rPr>
          <w:noProof/>
        </w:rPr>
        <w:t>Vase</w:t>
      </w:r>
    </w:p>
    <w:p w14:paraId="18830420" w14:textId="7541F44C" w:rsidR="001C4C97" w:rsidRPr="00923FD1" w:rsidRDefault="001C4C97" w:rsidP="001C4C97">
      <w:pPr>
        <w:pStyle w:val="Personaje"/>
        <w:rPr>
          <w:noProof/>
        </w:rPr>
      </w:pPr>
      <w:r w:rsidRPr="00923FD1">
        <w:rPr>
          <w:noProof/>
        </w:rPr>
        <w:t>alí</w:t>
      </w:r>
    </w:p>
    <w:p w14:paraId="207D97D0" w14:textId="41594398" w:rsidR="00B55FE7" w:rsidRPr="00923FD1" w:rsidRDefault="00B55FE7" w:rsidP="001C4C97">
      <w:pPr>
        <w:pStyle w:val="Verso"/>
        <w:rPr>
          <w:noProof/>
        </w:rPr>
      </w:pPr>
      <w:r w:rsidRPr="00923FD1">
        <w:rPr>
          <w:noProof/>
        </w:rPr>
        <w:tab/>
      </w:r>
      <w:r w:rsidRPr="00923FD1">
        <w:rPr>
          <w:noProof/>
        </w:rPr>
        <w:tab/>
      </w:r>
      <w:r w:rsidRPr="00923FD1">
        <w:rPr>
          <w:noProof/>
        </w:rPr>
        <w:tab/>
        <w:t xml:space="preserve">  Diez esclavos te daré</w:t>
      </w:r>
    </w:p>
    <w:p w14:paraId="0D35C3B5"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por este español.</w:t>
      </w:r>
    </w:p>
    <w:p w14:paraId="0AD8667C" w14:textId="2AE05507" w:rsidR="001C4C97" w:rsidRPr="00923FD1" w:rsidRDefault="001C4C97" w:rsidP="001C4C97">
      <w:pPr>
        <w:pStyle w:val="Personaje"/>
        <w:rPr>
          <w:noProof/>
        </w:rPr>
      </w:pPr>
      <w:r w:rsidRPr="00923FD1">
        <w:rPr>
          <w:noProof/>
        </w:rPr>
        <w:t>audalla</w:t>
      </w:r>
    </w:p>
    <w:p w14:paraId="62A1B29F" w14:textId="7B2AA6EF"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t xml:space="preserve">   </w:t>
      </w:r>
      <w:r w:rsidR="001C4C97" w:rsidRPr="00923FD1">
        <w:rPr>
          <w:noProof/>
        </w:rPr>
        <w:tab/>
      </w:r>
      <w:r w:rsidRPr="00923FD1">
        <w:t xml:space="preserve"> No sé</w:t>
      </w:r>
    </w:p>
    <w:p w14:paraId="704E5C9E" w14:textId="11708D6E" w:rsidR="00B55FE7" w:rsidRPr="00923FD1" w:rsidRDefault="00B55FE7" w:rsidP="00C8143A">
      <w:pPr>
        <w:pStyle w:val="Verso"/>
        <w:rPr>
          <w:noProof/>
        </w:rPr>
      </w:pPr>
      <w:r w:rsidRPr="00923FD1">
        <w:rPr>
          <w:noProof/>
        </w:rPr>
        <w:tab/>
      </w:r>
      <w:r w:rsidRPr="00923FD1">
        <w:rPr>
          <w:noProof/>
        </w:rPr>
        <w:tab/>
      </w:r>
      <w:r w:rsidRPr="00923FD1">
        <w:rPr>
          <w:noProof/>
        </w:rPr>
        <w:tab/>
        <w:t>cómo negártele pueda:</w:t>
      </w:r>
      <w:r w:rsidRPr="00923FD1">
        <w:rPr>
          <w:noProof/>
        </w:rPr>
        <w:tab/>
      </w:r>
      <w:r w:rsidRPr="00923FD1">
        <w:rPr>
          <w:noProof/>
        </w:rPr>
        <w:tab/>
      </w:r>
      <w:r w:rsidRPr="00923FD1">
        <w:rPr>
          <w:noProof/>
        </w:rPr>
        <w:tab/>
      </w:r>
      <w:r w:rsidRPr="00923FD1">
        <w:rPr>
          <w:noProof/>
        </w:rPr>
        <w:tab/>
      </w:r>
      <w:r w:rsidRPr="00923FD1">
        <w:rPr>
          <w:noProof/>
        </w:rPr>
        <w:tab/>
      </w:r>
    </w:p>
    <w:p w14:paraId="1457BD8A" w14:textId="39F6F38E" w:rsidR="00B55FE7" w:rsidRPr="00923FD1" w:rsidRDefault="00B55FE7" w:rsidP="001C4C97">
      <w:pPr>
        <w:pStyle w:val="Verso"/>
        <w:rPr>
          <w:noProof/>
        </w:rPr>
      </w:pPr>
      <w:r w:rsidRPr="00923FD1">
        <w:rPr>
          <w:noProof/>
        </w:rPr>
        <w:tab/>
      </w:r>
      <w:r w:rsidRPr="00923FD1">
        <w:rPr>
          <w:noProof/>
        </w:rPr>
        <w:tab/>
      </w:r>
      <w:r w:rsidRPr="00923FD1">
        <w:rPr>
          <w:noProof/>
        </w:rPr>
        <w:tab/>
        <w:t>ya es tuyo, contigo queda.</w:t>
      </w:r>
    </w:p>
    <w:p w14:paraId="3027910A" w14:textId="51EA6B6C" w:rsidR="00B55FE7" w:rsidRPr="00923FD1" w:rsidRDefault="00B55FE7" w:rsidP="001C4C97">
      <w:pPr>
        <w:pStyle w:val="Acot"/>
        <w:rPr>
          <w:noProof/>
        </w:rPr>
      </w:pPr>
      <w:r w:rsidRPr="00923FD1">
        <w:rPr>
          <w:noProof/>
        </w:rPr>
        <w:t>Vase</w:t>
      </w:r>
    </w:p>
    <w:p w14:paraId="5DDC8DA5" w14:textId="7132EAC0" w:rsidR="001C4C97" w:rsidRPr="00923FD1" w:rsidRDefault="001C4C97" w:rsidP="001C4C97">
      <w:pPr>
        <w:pStyle w:val="Personaje"/>
        <w:rPr>
          <w:noProof/>
        </w:rPr>
      </w:pPr>
      <w:r w:rsidRPr="00923FD1">
        <w:rPr>
          <w:noProof/>
        </w:rPr>
        <w:t>alí</w:t>
      </w:r>
    </w:p>
    <w:p w14:paraId="78F3F982" w14:textId="7B71F54D" w:rsidR="00B55FE7" w:rsidRPr="00923FD1" w:rsidRDefault="00B55FE7" w:rsidP="001C4C97">
      <w:pPr>
        <w:pStyle w:val="Verso"/>
        <w:rPr>
          <w:noProof/>
        </w:rPr>
      </w:pPr>
      <w:r w:rsidRPr="00923FD1">
        <w:rPr>
          <w:noProof/>
        </w:rPr>
        <w:tab/>
      </w:r>
      <w:r w:rsidRPr="00923FD1">
        <w:rPr>
          <w:noProof/>
        </w:rPr>
        <w:tab/>
      </w:r>
      <w:r w:rsidRPr="00923FD1">
        <w:rPr>
          <w:noProof/>
        </w:rPr>
        <w:tab/>
        <w:t>(Fátima ingrata se fue...)</w:t>
      </w:r>
    </w:p>
    <w:p w14:paraId="42B7D801"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 xml:space="preserve">  Carlos.</w:t>
      </w:r>
    </w:p>
    <w:p w14:paraId="700F4D5B" w14:textId="16179525" w:rsidR="001C4C97" w:rsidRPr="00923FD1" w:rsidRDefault="001C4C97" w:rsidP="001C4C97">
      <w:pPr>
        <w:pStyle w:val="Personaje"/>
        <w:rPr>
          <w:noProof/>
        </w:rPr>
      </w:pPr>
      <w:r w:rsidRPr="00923FD1">
        <w:rPr>
          <w:noProof/>
        </w:rPr>
        <w:t>carlos</w:t>
      </w:r>
    </w:p>
    <w:p w14:paraId="21E667DF" w14:textId="2D07107C" w:rsidR="00B55FE7" w:rsidRPr="00923FD1" w:rsidRDefault="00B55FE7" w:rsidP="001C4C97">
      <w:pPr>
        <w:pStyle w:val="Partidomedio"/>
        <w:rPr>
          <w:noProof/>
        </w:rPr>
      </w:pPr>
      <w:r w:rsidRPr="00923FD1">
        <w:rPr>
          <w:noProof/>
        </w:rPr>
        <w:tab/>
      </w:r>
      <w:r w:rsidRPr="00923FD1">
        <w:rPr>
          <w:noProof/>
        </w:rPr>
        <w:tab/>
      </w:r>
      <w:r w:rsidRPr="00923FD1">
        <w:rPr>
          <w:noProof/>
        </w:rPr>
        <w:tab/>
        <w:t xml:space="preserve">  </w:t>
      </w:r>
      <w:r w:rsidR="001C4C97" w:rsidRPr="00923FD1">
        <w:rPr>
          <w:noProof/>
        </w:rPr>
        <w:tab/>
      </w:r>
      <w:r w:rsidRPr="00923FD1">
        <w:rPr>
          <w:noProof/>
        </w:rPr>
        <w:t xml:space="preserve"> ¿Señor?</w:t>
      </w:r>
    </w:p>
    <w:p w14:paraId="25A9EA58" w14:textId="028FFEED" w:rsidR="001C4C97" w:rsidRPr="00923FD1" w:rsidRDefault="001C4C97" w:rsidP="001C4C97">
      <w:pPr>
        <w:pStyle w:val="Personaje"/>
        <w:rPr>
          <w:noProof/>
        </w:rPr>
      </w:pPr>
      <w:r w:rsidRPr="00923FD1">
        <w:rPr>
          <w:noProof/>
        </w:rPr>
        <w:t>alí</w:t>
      </w:r>
    </w:p>
    <w:p w14:paraId="1F2B90C2" w14:textId="6C9EDDA5"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Ya eres mío:</w:t>
      </w:r>
    </w:p>
    <w:p w14:paraId="655D2589" w14:textId="77777777" w:rsidR="00B55FE7" w:rsidRPr="00923FD1" w:rsidRDefault="00B55FE7" w:rsidP="001C4C97">
      <w:pPr>
        <w:pStyle w:val="Verso"/>
        <w:rPr>
          <w:noProof/>
        </w:rPr>
      </w:pPr>
      <w:r w:rsidRPr="00923FD1">
        <w:rPr>
          <w:noProof/>
        </w:rPr>
        <w:tab/>
      </w:r>
      <w:r w:rsidRPr="00923FD1">
        <w:rPr>
          <w:noProof/>
        </w:rPr>
        <w:tab/>
      </w:r>
      <w:r w:rsidRPr="00923FD1">
        <w:rPr>
          <w:noProof/>
        </w:rPr>
        <w:tab/>
        <w:t>Audalla te me vendió.</w:t>
      </w:r>
    </w:p>
    <w:p w14:paraId="0570009A" w14:textId="34D3D00A" w:rsidR="001C4C97" w:rsidRPr="00923FD1" w:rsidRDefault="001C4C97" w:rsidP="001C4C97">
      <w:pPr>
        <w:pStyle w:val="Personaje"/>
        <w:rPr>
          <w:noProof/>
        </w:rPr>
      </w:pPr>
      <w:r w:rsidRPr="00923FD1">
        <w:rPr>
          <w:noProof/>
        </w:rPr>
        <w:t>carlos</w:t>
      </w:r>
    </w:p>
    <w:p w14:paraId="4175E86A" w14:textId="25EE716E" w:rsidR="00B55FE7" w:rsidRPr="00923FD1" w:rsidRDefault="00B55FE7" w:rsidP="00C8143A">
      <w:pPr>
        <w:pStyle w:val="Verso"/>
        <w:rPr>
          <w:noProof/>
        </w:rPr>
      </w:pPr>
      <w:r w:rsidRPr="00923FD1">
        <w:rPr>
          <w:noProof/>
        </w:rPr>
        <w:tab/>
      </w:r>
      <w:r w:rsidRPr="00923FD1">
        <w:rPr>
          <w:noProof/>
        </w:rPr>
        <w:tab/>
      </w:r>
      <w:r w:rsidR="001C4C97" w:rsidRPr="00923FD1">
        <w:rPr>
          <w:noProof/>
        </w:rPr>
        <w:tab/>
      </w:r>
      <w:r w:rsidRPr="00923FD1">
        <w:rPr>
          <w:noProof/>
        </w:rPr>
        <w:t>(</w:t>
      </w:r>
      <w:bookmarkStart w:id="78" w:name="_Hlk49523752"/>
      <w:r w:rsidRPr="00923FD1">
        <w:rPr>
          <w:noProof/>
        </w:rPr>
        <w:t>De libertad desconfío</w:t>
      </w:r>
      <w:bookmarkEnd w:id="78"/>
      <w:r w:rsidRPr="00923FD1">
        <w:rPr>
          <w:noProof/>
        </w:rPr>
        <w:t>.)</w:t>
      </w:r>
      <w:r w:rsidRPr="00923FD1">
        <w:rPr>
          <w:noProof/>
        </w:rPr>
        <w:tab/>
      </w:r>
      <w:r w:rsidRPr="00923FD1">
        <w:rPr>
          <w:noProof/>
        </w:rPr>
        <w:tab/>
      </w:r>
      <w:r w:rsidRPr="00923FD1">
        <w:rPr>
          <w:noProof/>
        </w:rPr>
        <w:tab/>
      </w:r>
      <w:r w:rsidRPr="00923FD1">
        <w:rPr>
          <w:noProof/>
        </w:rPr>
        <w:tab/>
      </w:r>
      <w:r w:rsidRPr="00923FD1">
        <w:rPr>
          <w:noProof/>
        </w:rPr>
        <w:tab/>
      </w:r>
    </w:p>
    <w:p w14:paraId="3437514E" w14:textId="4936F23B" w:rsidR="001C4C97" w:rsidRPr="00923FD1" w:rsidRDefault="001C4C97" w:rsidP="001C4C97">
      <w:pPr>
        <w:pStyle w:val="Personaje"/>
        <w:rPr>
          <w:noProof/>
        </w:rPr>
      </w:pPr>
      <w:r w:rsidRPr="00923FD1">
        <w:rPr>
          <w:noProof/>
        </w:rPr>
        <w:t>alí</w:t>
      </w:r>
    </w:p>
    <w:p w14:paraId="6361F6B5" w14:textId="3B688807" w:rsidR="00B55FE7" w:rsidRPr="00923FD1" w:rsidRDefault="00B55FE7" w:rsidP="001C4C97">
      <w:pPr>
        <w:pStyle w:val="Partidoincial"/>
        <w:rPr>
          <w:noProof/>
        </w:rPr>
      </w:pPr>
      <w:r w:rsidRPr="00923FD1">
        <w:rPr>
          <w:noProof/>
        </w:rPr>
        <w:tab/>
      </w:r>
      <w:r w:rsidRPr="00923FD1">
        <w:rPr>
          <w:noProof/>
        </w:rPr>
        <w:tab/>
      </w:r>
      <w:r w:rsidRPr="00923FD1">
        <w:rPr>
          <w:noProof/>
        </w:rPr>
        <w:tab/>
        <w:t>¿Sabes quién soy?</w:t>
      </w:r>
    </w:p>
    <w:p w14:paraId="024FAF16" w14:textId="45FC95D7" w:rsidR="001C4C97" w:rsidRPr="00923FD1" w:rsidRDefault="001C4C97" w:rsidP="001C4C97">
      <w:pPr>
        <w:pStyle w:val="Personaje"/>
        <w:rPr>
          <w:noProof/>
        </w:rPr>
      </w:pPr>
      <w:r w:rsidRPr="00923FD1">
        <w:rPr>
          <w:noProof/>
        </w:rPr>
        <w:t>carlos</w:t>
      </w:r>
    </w:p>
    <w:p w14:paraId="4042738B" w14:textId="058A2DDA"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t xml:space="preserve">     </w:t>
      </w:r>
      <w:r w:rsidR="001C4C97" w:rsidRPr="00923FD1">
        <w:tab/>
        <w:t xml:space="preserve">  </w:t>
      </w:r>
      <w:r w:rsidRPr="00923FD1">
        <w:t xml:space="preserve"> </w:t>
      </w:r>
      <w:bookmarkStart w:id="79" w:name="_Hlk49523995"/>
      <w:r w:rsidRPr="00923FD1">
        <w:t>Bien sé yo</w:t>
      </w:r>
      <w:bookmarkEnd w:id="79"/>
      <w:r w:rsidRPr="00923FD1">
        <w:t>…</w:t>
      </w:r>
    </w:p>
    <w:p w14:paraId="505763A7" w14:textId="77777777" w:rsidR="00B55FE7" w:rsidRPr="00923FD1" w:rsidRDefault="00B55FE7" w:rsidP="001C4C97">
      <w:pPr>
        <w:pStyle w:val="Verso"/>
        <w:rPr>
          <w:noProof/>
        </w:rPr>
      </w:pPr>
      <w:r w:rsidRPr="00923FD1">
        <w:rPr>
          <w:noProof/>
        </w:rPr>
        <w:tab/>
      </w:r>
      <w:r w:rsidRPr="00923FD1">
        <w:rPr>
          <w:noProof/>
        </w:rPr>
        <w:tab/>
      </w:r>
      <w:r w:rsidRPr="00923FD1">
        <w:rPr>
          <w:noProof/>
        </w:rPr>
        <w:tab/>
        <w:t>(que contra el cielo porfío:</w:t>
      </w:r>
    </w:p>
    <w:p w14:paraId="4396D46F"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  él me quiere castigar.)</w:t>
      </w:r>
    </w:p>
    <w:p w14:paraId="162D02B5" w14:textId="57CD9F36" w:rsidR="001C4C97" w:rsidRPr="00923FD1" w:rsidRDefault="001C4C97" w:rsidP="001C4C97">
      <w:pPr>
        <w:pStyle w:val="Personaje"/>
        <w:rPr>
          <w:noProof/>
        </w:rPr>
      </w:pPr>
      <w:r w:rsidRPr="00923FD1">
        <w:rPr>
          <w:noProof/>
        </w:rPr>
        <w:lastRenderedPageBreak/>
        <w:t>alí</w:t>
      </w:r>
    </w:p>
    <w:p w14:paraId="0C608D34" w14:textId="774E695D" w:rsidR="00B55FE7" w:rsidRPr="00923FD1" w:rsidRDefault="00B55FE7" w:rsidP="001C4C97">
      <w:pPr>
        <w:pStyle w:val="Verso"/>
        <w:rPr>
          <w:noProof/>
        </w:rPr>
      </w:pPr>
      <w:r w:rsidRPr="00923FD1">
        <w:rPr>
          <w:noProof/>
        </w:rPr>
        <w:tab/>
      </w:r>
      <w:r w:rsidRPr="00923FD1">
        <w:rPr>
          <w:noProof/>
        </w:rPr>
        <w:tab/>
      </w:r>
      <w:r w:rsidRPr="00923FD1">
        <w:rPr>
          <w:noProof/>
        </w:rPr>
        <w:tab/>
        <w:t>¿Sabes que el alcaide soy</w:t>
      </w:r>
    </w:p>
    <w:p w14:paraId="6F15C66D"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de Tremecén?</w:t>
      </w:r>
    </w:p>
    <w:p w14:paraId="06A1416E" w14:textId="7357C22B" w:rsidR="001C4C97" w:rsidRPr="00923FD1" w:rsidRDefault="001C4C97" w:rsidP="001C4C97">
      <w:pPr>
        <w:pStyle w:val="Personaje"/>
        <w:rPr>
          <w:noProof/>
        </w:rPr>
      </w:pPr>
      <w:r w:rsidRPr="00923FD1">
        <w:rPr>
          <w:noProof/>
        </w:rPr>
        <w:t>carlos</w:t>
      </w:r>
    </w:p>
    <w:p w14:paraId="316A28D4" w14:textId="478252D7"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001C4C97" w:rsidRPr="00923FD1">
        <w:rPr>
          <w:noProof/>
        </w:rPr>
        <w:tab/>
      </w:r>
      <w:r w:rsidRPr="00923FD1">
        <w:t>(Si tratar</w:t>
      </w:r>
      <w:r w:rsidRPr="00923FD1">
        <w:tab/>
      </w:r>
      <w:r w:rsidRPr="00923FD1">
        <w:tab/>
      </w:r>
      <w:r w:rsidRPr="00923FD1">
        <w:tab/>
      </w:r>
      <w:r w:rsidRPr="00923FD1">
        <w:tab/>
      </w:r>
      <w:r w:rsidRPr="00923FD1">
        <w:tab/>
      </w:r>
    </w:p>
    <w:p w14:paraId="50AD0FC7" w14:textId="77777777" w:rsidR="00B55FE7" w:rsidRPr="00923FD1" w:rsidRDefault="00B55FE7" w:rsidP="001C4C97">
      <w:pPr>
        <w:pStyle w:val="Verso"/>
        <w:rPr>
          <w:noProof/>
        </w:rPr>
      </w:pPr>
      <w:r w:rsidRPr="00923FD1">
        <w:rPr>
          <w:noProof/>
        </w:rPr>
        <w:tab/>
      </w:r>
      <w:r w:rsidRPr="00923FD1">
        <w:rPr>
          <w:noProof/>
        </w:rPr>
        <w:tab/>
      </w:r>
      <w:r w:rsidRPr="00923FD1">
        <w:rPr>
          <w:noProof/>
        </w:rPr>
        <w:tab/>
        <w:t>verdad no es ley donde estoy,</w:t>
      </w:r>
    </w:p>
    <w:p w14:paraId="1A431911" w14:textId="77777777" w:rsidR="00B55FE7" w:rsidRPr="00923FD1" w:rsidRDefault="00B55FE7" w:rsidP="001C4C97">
      <w:pPr>
        <w:pStyle w:val="Verso"/>
        <w:rPr>
          <w:noProof/>
        </w:rPr>
      </w:pPr>
      <w:r w:rsidRPr="00923FD1">
        <w:rPr>
          <w:noProof/>
        </w:rPr>
        <w:tab/>
      </w:r>
      <w:r w:rsidRPr="00923FD1">
        <w:rPr>
          <w:noProof/>
        </w:rPr>
        <w:tab/>
      </w:r>
      <w:r w:rsidRPr="00923FD1">
        <w:rPr>
          <w:noProof/>
        </w:rPr>
        <w:tab/>
        <w:t>¿qué tengo ya que esperar?)</w:t>
      </w:r>
    </w:p>
    <w:p w14:paraId="1B255780"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  Con Audalla he concertado</w:t>
      </w:r>
    </w:p>
    <w:p w14:paraId="029A976E" w14:textId="77777777" w:rsidR="00B55FE7" w:rsidRPr="00923FD1" w:rsidRDefault="00B55FE7" w:rsidP="001C4C97">
      <w:pPr>
        <w:pStyle w:val="Verso"/>
        <w:rPr>
          <w:noProof/>
        </w:rPr>
      </w:pPr>
      <w:r w:rsidRPr="00923FD1">
        <w:rPr>
          <w:noProof/>
        </w:rPr>
        <w:tab/>
      </w:r>
      <w:r w:rsidRPr="00923FD1">
        <w:rPr>
          <w:noProof/>
        </w:rPr>
        <w:tab/>
      </w:r>
      <w:r w:rsidRPr="00923FD1">
        <w:rPr>
          <w:noProof/>
        </w:rPr>
        <w:tab/>
        <w:t>mi rescate, y un soldado</w:t>
      </w:r>
    </w:p>
    <w:p w14:paraId="7FB006D6" w14:textId="6DB0DFB0" w:rsidR="00B55FE7" w:rsidRPr="00923FD1" w:rsidRDefault="00B55FE7" w:rsidP="00C8143A">
      <w:pPr>
        <w:pStyle w:val="Verso"/>
        <w:rPr>
          <w:noProof/>
        </w:rPr>
      </w:pPr>
      <w:r w:rsidRPr="00923FD1">
        <w:rPr>
          <w:noProof/>
        </w:rPr>
        <w:tab/>
      </w:r>
      <w:r w:rsidRPr="00923FD1">
        <w:rPr>
          <w:noProof/>
        </w:rPr>
        <w:tab/>
      </w:r>
      <w:r w:rsidRPr="00923FD1">
        <w:rPr>
          <w:noProof/>
        </w:rPr>
        <w:tab/>
        <w:t>por él a España partió;</w:t>
      </w:r>
      <w:r w:rsidRPr="00923FD1">
        <w:rPr>
          <w:noProof/>
        </w:rPr>
        <w:tab/>
      </w:r>
      <w:r w:rsidRPr="00923FD1">
        <w:rPr>
          <w:noProof/>
        </w:rPr>
        <w:tab/>
      </w:r>
      <w:r w:rsidRPr="00923FD1">
        <w:rPr>
          <w:noProof/>
        </w:rPr>
        <w:tab/>
      </w:r>
      <w:r w:rsidRPr="00923FD1">
        <w:rPr>
          <w:noProof/>
        </w:rPr>
        <w:tab/>
      </w:r>
      <w:r w:rsidRPr="00923FD1">
        <w:rPr>
          <w:noProof/>
        </w:rPr>
        <w:tab/>
      </w:r>
    </w:p>
    <w:p w14:paraId="1F034292"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¿y hame vendido?</w:t>
      </w:r>
    </w:p>
    <w:p w14:paraId="46766E79" w14:textId="4878FAB6" w:rsidR="001C4C97" w:rsidRPr="00923FD1" w:rsidRDefault="001C4C97" w:rsidP="001C4C97">
      <w:pPr>
        <w:pStyle w:val="Personaje"/>
        <w:rPr>
          <w:noProof/>
        </w:rPr>
      </w:pPr>
      <w:r w:rsidRPr="00923FD1">
        <w:rPr>
          <w:noProof/>
        </w:rPr>
        <w:t>alí</w:t>
      </w:r>
    </w:p>
    <w:p w14:paraId="5B1DAB23" w14:textId="2B17ADE2"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Si yo</w:t>
      </w:r>
    </w:p>
    <w:p w14:paraId="1C3B3E3A" w14:textId="77777777" w:rsidR="00B55FE7" w:rsidRPr="00923FD1" w:rsidRDefault="00B55FE7" w:rsidP="001C4C97">
      <w:pPr>
        <w:pStyle w:val="Verso"/>
        <w:rPr>
          <w:noProof/>
        </w:rPr>
      </w:pPr>
      <w:r w:rsidRPr="00923FD1">
        <w:rPr>
          <w:noProof/>
        </w:rPr>
        <w:tab/>
      </w:r>
      <w:r w:rsidRPr="00923FD1">
        <w:rPr>
          <w:noProof/>
        </w:rPr>
        <w:tab/>
      </w:r>
      <w:r w:rsidRPr="00923FD1">
        <w:rPr>
          <w:noProof/>
        </w:rPr>
        <w:tab/>
        <w:t>soy, Carlos, quien te ha comprado,</w:t>
      </w:r>
    </w:p>
    <w:p w14:paraId="27CEE8C0"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  no pierdas las esperanzas.</w:t>
      </w:r>
    </w:p>
    <w:p w14:paraId="47C3D1A3" w14:textId="77777777" w:rsidR="00B55FE7" w:rsidRPr="00923FD1" w:rsidRDefault="00B55FE7" w:rsidP="001C4C97">
      <w:pPr>
        <w:pStyle w:val="Verso"/>
        <w:rPr>
          <w:noProof/>
        </w:rPr>
      </w:pPr>
      <w:r w:rsidRPr="00923FD1">
        <w:rPr>
          <w:noProof/>
        </w:rPr>
        <w:tab/>
      </w:r>
      <w:r w:rsidRPr="00923FD1">
        <w:rPr>
          <w:noProof/>
        </w:rPr>
        <w:tab/>
      </w:r>
      <w:r w:rsidRPr="00923FD1">
        <w:rPr>
          <w:noProof/>
        </w:rPr>
        <w:tab/>
      </w:r>
      <w:bookmarkStart w:id="80" w:name="_Hlk49527916"/>
      <w:r w:rsidRPr="00923FD1">
        <w:rPr>
          <w:noProof/>
        </w:rPr>
        <w:t>Turco soy, que no soy moro</w:t>
      </w:r>
      <w:bookmarkEnd w:id="80"/>
      <w:r w:rsidRPr="00923FD1">
        <w:rPr>
          <w:noProof/>
        </w:rPr>
        <w:t>;</w:t>
      </w:r>
    </w:p>
    <w:p w14:paraId="3E4E236C"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noble soy.</w:t>
      </w:r>
    </w:p>
    <w:p w14:paraId="489EE728" w14:textId="1316B8BC" w:rsidR="001C4C97" w:rsidRPr="00923FD1" w:rsidRDefault="001C4C97" w:rsidP="001C4C97">
      <w:pPr>
        <w:pStyle w:val="Personaje"/>
        <w:rPr>
          <w:noProof/>
        </w:rPr>
      </w:pPr>
      <w:r w:rsidRPr="00923FD1">
        <w:rPr>
          <w:noProof/>
        </w:rPr>
        <w:t>carlos</w:t>
      </w:r>
    </w:p>
    <w:p w14:paraId="56B1AB78" w14:textId="35825E1F" w:rsidR="00B55FE7" w:rsidRPr="00923FD1" w:rsidRDefault="00B55FE7" w:rsidP="004B1290">
      <w:pPr>
        <w:pStyle w:val="Partidofinal"/>
      </w:pPr>
      <w:r w:rsidRPr="00923FD1">
        <w:rPr>
          <w:noProof/>
        </w:rPr>
        <w:tab/>
      </w:r>
      <w:r w:rsidRPr="00923FD1">
        <w:rPr>
          <w:noProof/>
        </w:rPr>
        <w:tab/>
      </w:r>
      <w:r w:rsidRPr="00923FD1">
        <w:rPr>
          <w:noProof/>
        </w:rPr>
        <w:tab/>
        <w:t xml:space="preserve">     </w:t>
      </w:r>
      <w:r w:rsidR="001C4C97" w:rsidRPr="00923FD1">
        <w:tab/>
        <w:t xml:space="preserve">  </w:t>
      </w:r>
      <w:r w:rsidRPr="00923FD1">
        <w:t>¡</w:t>
      </w:r>
      <w:bookmarkStart w:id="81" w:name="_Hlk49528501"/>
      <w:r w:rsidRPr="00923FD1">
        <w:t>Tantas mudanzas</w:t>
      </w:r>
      <w:bookmarkEnd w:id="81"/>
      <w:r w:rsidRPr="00923FD1">
        <w:t>!</w:t>
      </w:r>
      <w:r w:rsidRPr="00923FD1">
        <w:tab/>
      </w:r>
      <w:r w:rsidRPr="00923FD1">
        <w:tab/>
      </w:r>
      <w:r w:rsidRPr="00923FD1">
        <w:tab/>
      </w:r>
      <w:r w:rsidRPr="00923FD1">
        <w:tab/>
      </w:r>
      <w:r w:rsidRPr="00923FD1">
        <w:tab/>
      </w:r>
    </w:p>
    <w:p w14:paraId="790BEE23" w14:textId="77777777" w:rsidR="00B55FE7" w:rsidRPr="00923FD1" w:rsidRDefault="00B55FE7" w:rsidP="001C4C97">
      <w:pPr>
        <w:pStyle w:val="Verso"/>
        <w:rPr>
          <w:noProof/>
        </w:rPr>
      </w:pPr>
      <w:r w:rsidRPr="00923FD1">
        <w:rPr>
          <w:noProof/>
        </w:rPr>
        <w:tab/>
      </w:r>
      <w:r w:rsidRPr="00923FD1">
        <w:rPr>
          <w:noProof/>
        </w:rPr>
        <w:tab/>
      </w:r>
      <w:r w:rsidRPr="00923FD1">
        <w:rPr>
          <w:noProof/>
        </w:rPr>
        <w:tab/>
        <w:t>(¡Cielo, tu castigo adoro,</w:t>
      </w:r>
    </w:p>
    <w:p w14:paraId="59BBA2DC" w14:textId="77777777" w:rsidR="00B55FE7" w:rsidRPr="00923FD1" w:rsidRDefault="00B55FE7" w:rsidP="001C4C97">
      <w:pPr>
        <w:pStyle w:val="Verso"/>
        <w:rPr>
          <w:noProof/>
        </w:rPr>
      </w:pPr>
      <w:r w:rsidRPr="00923FD1">
        <w:rPr>
          <w:noProof/>
        </w:rPr>
        <w:tab/>
      </w:r>
      <w:r w:rsidRPr="00923FD1">
        <w:rPr>
          <w:noProof/>
        </w:rPr>
        <w:tab/>
      </w:r>
      <w:r w:rsidRPr="00923FD1">
        <w:rPr>
          <w:noProof/>
        </w:rPr>
        <w:tab/>
        <w:t>y de Isabel las venganzas!)</w:t>
      </w:r>
    </w:p>
    <w:p w14:paraId="34AD91DC" w14:textId="01C17B3E" w:rsidR="001C4C97" w:rsidRPr="00923FD1" w:rsidRDefault="001C4C97" w:rsidP="001C4C97">
      <w:pPr>
        <w:pStyle w:val="Personaje"/>
        <w:rPr>
          <w:noProof/>
        </w:rPr>
      </w:pPr>
      <w:r w:rsidRPr="00923FD1">
        <w:rPr>
          <w:noProof/>
        </w:rPr>
        <w:t>alí</w:t>
      </w:r>
    </w:p>
    <w:p w14:paraId="0E63AC5D" w14:textId="2539C7AA" w:rsidR="00B55FE7" w:rsidRPr="00923FD1" w:rsidRDefault="00B55FE7" w:rsidP="001C4C97">
      <w:pPr>
        <w:pStyle w:val="Verso"/>
        <w:rPr>
          <w:noProof/>
        </w:rPr>
      </w:pPr>
      <w:r w:rsidRPr="00923FD1">
        <w:rPr>
          <w:noProof/>
        </w:rPr>
        <w:tab/>
      </w:r>
      <w:r w:rsidRPr="00923FD1">
        <w:rPr>
          <w:noProof/>
        </w:rPr>
        <w:tab/>
      </w:r>
      <w:r w:rsidRPr="00923FD1">
        <w:rPr>
          <w:noProof/>
        </w:rPr>
        <w:tab/>
        <w:t xml:space="preserve">  Ven conmigo, que yo creo</w:t>
      </w:r>
    </w:p>
    <w:p w14:paraId="20D8287B"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que te has de hallar bien.</w:t>
      </w:r>
    </w:p>
    <w:p w14:paraId="371B0EB9" w14:textId="2410A141" w:rsidR="001C4C97" w:rsidRPr="00923FD1" w:rsidRDefault="001C4C97" w:rsidP="001C4C97">
      <w:pPr>
        <w:pStyle w:val="Personaje"/>
        <w:rPr>
          <w:noProof/>
        </w:rPr>
      </w:pPr>
      <w:r w:rsidRPr="00923FD1">
        <w:rPr>
          <w:noProof/>
        </w:rPr>
        <w:t>carlos</w:t>
      </w:r>
    </w:p>
    <w:p w14:paraId="1F95AF1B" w14:textId="37B32C38"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001C4C97" w:rsidRPr="00923FD1">
        <w:tab/>
        <w:t xml:space="preserve">   </w:t>
      </w:r>
      <w:r w:rsidRPr="00923FD1">
        <w:t>(Deseo</w:t>
      </w:r>
    </w:p>
    <w:p w14:paraId="4C6B7008" w14:textId="6561966A" w:rsidR="00B55FE7" w:rsidRPr="00923FD1" w:rsidRDefault="00B55FE7" w:rsidP="00C8143A">
      <w:pPr>
        <w:pStyle w:val="Verso"/>
        <w:rPr>
          <w:noProof/>
        </w:rPr>
      </w:pPr>
      <w:r w:rsidRPr="00923FD1">
        <w:rPr>
          <w:noProof/>
        </w:rPr>
        <w:tab/>
      </w:r>
      <w:r w:rsidRPr="00923FD1">
        <w:rPr>
          <w:noProof/>
        </w:rPr>
        <w:tab/>
      </w:r>
      <w:r w:rsidRPr="00923FD1">
        <w:rPr>
          <w:noProof/>
        </w:rPr>
        <w:tab/>
        <w:t>la muerte…, pero si, en fin,</w:t>
      </w:r>
      <w:r w:rsidRPr="00923FD1">
        <w:rPr>
          <w:noProof/>
        </w:rPr>
        <w:tab/>
      </w:r>
      <w:r w:rsidRPr="00923FD1">
        <w:rPr>
          <w:noProof/>
        </w:rPr>
        <w:tab/>
      </w:r>
      <w:r w:rsidRPr="00923FD1">
        <w:rPr>
          <w:noProof/>
        </w:rPr>
        <w:tab/>
      </w:r>
      <w:r w:rsidRPr="00923FD1">
        <w:rPr>
          <w:noProof/>
        </w:rPr>
        <w:tab/>
      </w:r>
      <w:r w:rsidRPr="00923FD1">
        <w:rPr>
          <w:noProof/>
        </w:rPr>
        <w:tab/>
      </w:r>
    </w:p>
    <w:p w14:paraId="50B5B8D9" w14:textId="77777777" w:rsidR="00B55FE7" w:rsidRPr="00923FD1" w:rsidRDefault="00B55FE7" w:rsidP="001C4C97">
      <w:pPr>
        <w:pStyle w:val="Verso"/>
        <w:rPr>
          <w:noProof/>
        </w:rPr>
      </w:pPr>
      <w:r w:rsidRPr="00923FD1">
        <w:rPr>
          <w:noProof/>
        </w:rPr>
        <w:tab/>
      </w:r>
      <w:r w:rsidRPr="00923FD1">
        <w:rPr>
          <w:noProof/>
        </w:rPr>
        <w:tab/>
      </w:r>
      <w:r w:rsidRPr="00923FD1">
        <w:rPr>
          <w:noProof/>
        </w:rPr>
        <w:tab/>
        <w:t>es de los trabajos fin,</w:t>
      </w:r>
    </w:p>
    <w:p w14:paraId="08123F87" w14:textId="2927EA19" w:rsidR="00B55FE7" w:rsidRPr="00923FD1" w:rsidRDefault="00B55FE7" w:rsidP="001C4C97">
      <w:pPr>
        <w:pStyle w:val="Verso"/>
        <w:rPr>
          <w:noProof/>
        </w:rPr>
      </w:pPr>
      <w:r w:rsidRPr="00923FD1">
        <w:rPr>
          <w:noProof/>
        </w:rPr>
        <w:tab/>
      </w:r>
      <w:r w:rsidRPr="00923FD1">
        <w:rPr>
          <w:noProof/>
        </w:rPr>
        <w:tab/>
      </w:r>
      <w:r w:rsidRPr="00923FD1">
        <w:rPr>
          <w:noProof/>
        </w:rPr>
        <w:tab/>
        <w:t>un imposible deseo.)</w:t>
      </w:r>
    </w:p>
    <w:p w14:paraId="2A588072" w14:textId="7B4C8F14" w:rsidR="00B55FE7" w:rsidRPr="00923FD1" w:rsidRDefault="00B55FE7" w:rsidP="001C4C97">
      <w:pPr>
        <w:pStyle w:val="Acot"/>
        <w:rPr>
          <w:noProof/>
        </w:rPr>
      </w:pPr>
      <w:r w:rsidRPr="00923FD1">
        <w:rPr>
          <w:noProof/>
        </w:rPr>
        <w:lastRenderedPageBreak/>
        <w:t>Vanse, y salen Julio y Isabel, de @camino</w:t>
      </w:r>
    </w:p>
    <w:p w14:paraId="7A9A4CE5" w14:textId="19B3C886" w:rsidR="001C4C97" w:rsidRPr="00923FD1" w:rsidRDefault="001C4C97" w:rsidP="001C4C97">
      <w:pPr>
        <w:pStyle w:val="Personaje"/>
        <w:rPr>
          <w:noProof/>
        </w:rPr>
      </w:pPr>
      <w:r w:rsidRPr="00923FD1">
        <w:rPr>
          <w:noProof/>
        </w:rPr>
        <w:t>julio</w:t>
      </w:r>
    </w:p>
    <w:p w14:paraId="21207241" w14:textId="4B8A658E" w:rsidR="001C4C97" w:rsidRPr="00923FD1" w:rsidRDefault="001C4C97" w:rsidP="001C4C97">
      <w:pPr>
        <w:rPr>
          <w:rFonts w:ascii="Garamond" w:hAnsi="Garamond"/>
        </w:rPr>
      </w:pPr>
      <w:r w:rsidRPr="00923FD1">
        <w:rPr>
          <w:rFonts w:ascii="Garamond" w:hAnsi="Garamond"/>
        </w:rPr>
        <w:t>$romance en o-a</w:t>
      </w:r>
    </w:p>
    <w:p w14:paraId="20445EB2" w14:textId="551AA78A" w:rsidR="00B55FE7" w:rsidRPr="00923FD1" w:rsidRDefault="00B55FE7" w:rsidP="001C4C97">
      <w:pPr>
        <w:pStyle w:val="Verso"/>
        <w:rPr>
          <w:noProof/>
        </w:rPr>
      </w:pPr>
      <w:r w:rsidRPr="00923FD1">
        <w:rPr>
          <w:noProof/>
        </w:rPr>
        <w:tab/>
      </w:r>
      <w:r w:rsidRPr="00923FD1">
        <w:rPr>
          <w:noProof/>
        </w:rPr>
        <w:tab/>
      </w:r>
      <w:r w:rsidRPr="00923FD1">
        <w:rPr>
          <w:noProof/>
        </w:rPr>
        <w:tab/>
        <w:t xml:space="preserve">  Si pides de aquesa suerte,</w:t>
      </w:r>
    </w:p>
    <w:p w14:paraId="79F19EDD" w14:textId="77777777" w:rsidR="00B55FE7" w:rsidRPr="00923FD1" w:rsidRDefault="00B55FE7" w:rsidP="001C4C97">
      <w:pPr>
        <w:pStyle w:val="Verso"/>
        <w:rPr>
          <w:noProof/>
        </w:rPr>
      </w:pPr>
      <w:r w:rsidRPr="00923FD1">
        <w:rPr>
          <w:noProof/>
        </w:rPr>
        <w:tab/>
      </w:r>
      <w:r w:rsidRPr="00923FD1">
        <w:rPr>
          <w:noProof/>
        </w:rPr>
        <w:tab/>
      </w:r>
      <w:r w:rsidRPr="00923FD1">
        <w:rPr>
          <w:noProof/>
        </w:rPr>
        <w:tab/>
        <w:t>la limosna será corta.</w:t>
      </w:r>
    </w:p>
    <w:p w14:paraId="45687A13" w14:textId="6BD44176" w:rsidR="00B55FE7" w:rsidRPr="00923FD1" w:rsidRDefault="00B55FE7" w:rsidP="001C4C97">
      <w:pPr>
        <w:pStyle w:val="Verso"/>
        <w:rPr>
          <w:noProof/>
        </w:rPr>
      </w:pPr>
      <w:r w:rsidRPr="00923FD1">
        <w:rPr>
          <w:noProof/>
        </w:rPr>
        <w:tab/>
      </w:r>
      <w:r w:rsidRPr="00923FD1">
        <w:rPr>
          <w:noProof/>
        </w:rPr>
        <w:tab/>
      </w:r>
      <w:r w:rsidRPr="00923FD1">
        <w:rPr>
          <w:noProof/>
        </w:rPr>
        <w:tab/>
        <w:t>Mira que el pedir no quiere</w:t>
      </w:r>
      <w:r w:rsidRPr="00923FD1">
        <w:rPr>
          <w:noProof/>
        </w:rPr>
        <w:tab/>
      </w:r>
      <w:r w:rsidRPr="00923FD1">
        <w:rPr>
          <w:noProof/>
        </w:rPr>
        <w:tab/>
      </w:r>
      <w:r w:rsidRPr="00923FD1">
        <w:rPr>
          <w:noProof/>
        </w:rPr>
        <w:tab/>
      </w:r>
      <w:r w:rsidRPr="00923FD1">
        <w:rPr>
          <w:noProof/>
        </w:rPr>
        <w:tab/>
      </w:r>
      <w:r w:rsidRPr="00923FD1">
        <w:rPr>
          <w:noProof/>
        </w:rPr>
        <w:tab/>
      </w:r>
    </w:p>
    <w:p w14:paraId="541FF30F"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vergüenza.</w:t>
      </w:r>
    </w:p>
    <w:p w14:paraId="54006F27" w14:textId="2FB50801" w:rsidR="001C4C97" w:rsidRPr="00923FD1" w:rsidRDefault="001C4C97" w:rsidP="001C4C97">
      <w:pPr>
        <w:pStyle w:val="Personaje"/>
        <w:rPr>
          <w:noProof/>
        </w:rPr>
      </w:pPr>
      <w:r w:rsidRPr="00923FD1">
        <w:rPr>
          <w:noProof/>
        </w:rPr>
        <w:t>isabel</w:t>
      </w:r>
    </w:p>
    <w:p w14:paraId="68BC5D37" w14:textId="6BBD30A7"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Pues pidan otras,</w:t>
      </w:r>
    </w:p>
    <w:p w14:paraId="1D50EDDC" w14:textId="77777777" w:rsidR="00B55FE7" w:rsidRPr="00923FD1" w:rsidRDefault="00B55FE7" w:rsidP="001C4C97">
      <w:pPr>
        <w:pStyle w:val="Verso"/>
        <w:rPr>
          <w:noProof/>
        </w:rPr>
      </w:pPr>
      <w:r w:rsidRPr="00923FD1">
        <w:rPr>
          <w:noProof/>
        </w:rPr>
        <w:tab/>
      </w:r>
      <w:r w:rsidRPr="00923FD1">
        <w:rPr>
          <w:noProof/>
        </w:rPr>
        <w:tab/>
      </w:r>
      <w:r w:rsidRPr="00923FD1">
        <w:rPr>
          <w:noProof/>
        </w:rPr>
        <w:tab/>
        <w:t>que yo no puedo perder,</w:t>
      </w:r>
    </w:p>
    <w:p w14:paraId="44C1D375" w14:textId="77777777" w:rsidR="00B55FE7" w:rsidRPr="00923FD1" w:rsidRDefault="00B55FE7" w:rsidP="001C4C97">
      <w:pPr>
        <w:pStyle w:val="Verso"/>
        <w:rPr>
          <w:noProof/>
        </w:rPr>
      </w:pPr>
      <w:r w:rsidRPr="00923FD1">
        <w:rPr>
          <w:noProof/>
        </w:rPr>
        <w:tab/>
      </w:r>
      <w:r w:rsidRPr="00923FD1">
        <w:rPr>
          <w:noProof/>
        </w:rPr>
        <w:tab/>
      </w:r>
      <w:r w:rsidRPr="00923FD1">
        <w:rPr>
          <w:noProof/>
        </w:rPr>
        <w:tab/>
        <w:t>Julio, tan preciosa joya.</w:t>
      </w:r>
    </w:p>
    <w:p w14:paraId="4282DA17" w14:textId="30F58431" w:rsidR="001C4C97" w:rsidRPr="00923FD1" w:rsidRDefault="001C4C97" w:rsidP="001C4C97">
      <w:pPr>
        <w:pStyle w:val="Personaje"/>
        <w:rPr>
          <w:noProof/>
        </w:rPr>
      </w:pPr>
      <w:r w:rsidRPr="00923FD1">
        <w:rPr>
          <w:noProof/>
        </w:rPr>
        <w:t>julio</w:t>
      </w:r>
    </w:p>
    <w:p w14:paraId="5ADA14BB" w14:textId="6D326CBF" w:rsidR="00B55FE7" w:rsidRPr="00923FD1" w:rsidRDefault="00B55FE7" w:rsidP="001C4C97">
      <w:pPr>
        <w:pStyle w:val="Verso"/>
        <w:rPr>
          <w:noProof/>
        </w:rPr>
      </w:pPr>
      <w:r w:rsidRPr="00923FD1">
        <w:rPr>
          <w:noProof/>
        </w:rPr>
        <w:tab/>
      </w:r>
      <w:r w:rsidRPr="00923FD1">
        <w:rPr>
          <w:noProof/>
        </w:rPr>
        <w:tab/>
      </w:r>
      <w:r w:rsidRPr="00923FD1">
        <w:rPr>
          <w:noProof/>
        </w:rPr>
        <w:tab/>
        <w:t>Pide con rostro apacible,</w:t>
      </w:r>
    </w:p>
    <w:p w14:paraId="7B5A32FB" w14:textId="48E04DB8" w:rsidR="00B55FE7" w:rsidRPr="00923FD1" w:rsidRDefault="00B55FE7" w:rsidP="001C4C97">
      <w:pPr>
        <w:pStyle w:val="Verso"/>
        <w:rPr>
          <w:noProof/>
        </w:rPr>
      </w:pPr>
      <w:r w:rsidRPr="00923FD1">
        <w:rPr>
          <w:noProof/>
        </w:rPr>
        <w:tab/>
      </w:r>
      <w:r w:rsidRPr="00923FD1">
        <w:rPr>
          <w:noProof/>
        </w:rPr>
        <w:tab/>
      </w:r>
      <w:r w:rsidRPr="00923FD1">
        <w:rPr>
          <w:noProof/>
        </w:rPr>
        <w:tab/>
        <w:t>pide con risa en la boca,</w:t>
      </w:r>
      <w:r w:rsidRPr="00923FD1">
        <w:rPr>
          <w:noProof/>
        </w:rPr>
        <w:tab/>
      </w:r>
      <w:r w:rsidRPr="00923FD1">
        <w:rPr>
          <w:noProof/>
        </w:rPr>
        <w:tab/>
      </w:r>
      <w:r w:rsidRPr="00923FD1">
        <w:rPr>
          <w:noProof/>
        </w:rPr>
        <w:tab/>
      </w:r>
      <w:r w:rsidRPr="00923FD1">
        <w:rPr>
          <w:noProof/>
        </w:rPr>
        <w:tab/>
      </w:r>
      <w:r w:rsidRPr="00923FD1">
        <w:rPr>
          <w:noProof/>
        </w:rPr>
        <w:tab/>
      </w:r>
    </w:p>
    <w:p w14:paraId="4E62BA59" w14:textId="77777777" w:rsidR="00B55FE7" w:rsidRPr="00923FD1" w:rsidRDefault="00B55FE7" w:rsidP="001C4C97">
      <w:pPr>
        <w:pStyle w:val="Verso"/>
        <w:rPr>
          <w:noProof/>
        </w:rPr>
      </w:pPr>
      <w:r w:rsidRPr="00923FD1">
        <w:rPr>
          <w:noProof/>
        </w:rPr>
        <w:tab/>
      </w:r>
      <w:r w:rsidRPr="00923FD1">
        <w:rPr>
          <w:noProof/>
        </w:rPr>
        <w:tab/>
      </w:r>
      <w:r w:rsidRPr="00923FD1">
        <w:rPr>
          <w:noProof/>
        </w:rPr>
        <w:tab/>
        <w:t>y con los ojos de suerte</w:t>
      </w:r>
    </w:p>
    <w:p w14:paraId="3C93C937" w14:textId="77777777" w:rsidR="00B55FE7" w:rsidRPr="00923FD1" w:rsidRDefault="00B55FE7" w:rsidP="001C4C97">
      <w:pPr>
        <w:pStyle w:val="Verso"/>
        <w:rPr>
          <w:noProof/>
        </w:rPr>
      </w:pPr>
      <w:r w:rsidRPr="00923FD1">
        <w:rPr>
          <w:noProof/>
        </w:rPr>
        <w:tab/>
      </w:r>
      <w:r w:rsidRPr="00923FD1">
        <w:rPr>
          <w:noProof/>
        </w:rPr>
        <w:tab/>
      </w:r>
      <w:r w:rsidRPr="00923FD1">
        <w:rPr>
          <w:noProof/>
        </w:rPr>
        <w:tab/>
        <w:t>que las entrañas les rompas.</w:t>
      </w:r>
    </w:p>
    <w:p w14:paraId="0C9B1781" w14:textId="77777777" w:rsidR="00B55FE7" w:rsidRPr="00923FD1" w:rsidRDefault="00B55FE7" w:rsidP="001C4C97">
      <w:pPr>
        <w:pStyle w:val="Verso"/>
        <w:rPr>
          <w:noProof/>
        </w:rPr>
      </w:pPr>
      <w:r w:rsidRPr="00923FD1">
        <w:rPr>
          <w:noProof/>
        </w:rPr>
        <w:tab/>
      </w:r>
      <w:r w:rsidRPr="00923FD1">
        <w:rPr>
          <w:noProof/>
        </w:rPr>
        <w:tab/>
      </w:r>
      <w:r w:rsidRPr="00923FD1">
        <w:rPr>
          <w:noProof/>
        </w:rPr>
        <w:tab/>
        <w:t>¡Bien hayan las cortesanas,</w:t>
      </w:r>
    </w:p>
    <w:p w14:paraId="34E15F25" w14:textId="77777777" w:rsidR="00B55FE7" w:rsidRPr="00923FD1" w:rsidRDefault="00B55FE7" w:rsidP="001C4C97">
      <w:pPr>
        <w:pStyle w:val="Verso"/>
        <w:rPr>
          <w:noProof/>
        </w:rPr>
      </w:pPr>
      <w:r w:rsidRPr="00923FD1">
        <w:rPr>
          <w:noProof/>
        </w:rPr>
        <w:tab/>
      </w:r>
      <w:r w:rsidRPr="00923FD1">
        <w:rPr>
          <w:noProof/>
        </w:rPr>
        <w:tab/>
      </w:r>
      <w:r w:rsidRPr="00923FD1">
        <w:rPr>
          <w:noProof/>
        </w:rPr>
        <w:tab/>
        <w:t>que aun para pedir aloja</w:t>
      </w:r>
    </w:p>
    <w:p w14:paraId="450BD985" w14:textId="60125D70" w:rsidR="00B55FE7" w:rsidRPr="00923FD1" w:rsidRDefault="00B55FE7" w:rsidP="001C4C97">
      <w:pPr>
        <w:pStyle w:val="Verso"/>
        <w:rPr>
          <w:noProof/>
        </w:rPr>
      </w:pPr>
      <w:r w:rsidRPr="00923FD1">
        <w:rPr>
          <w:noProof/>
        </w:rPr>
        <w:tab/>
      </w:r>
      <w:r w:rsidRPr="00923FD1">
        <w:rPr>
          <w:noProof/>
        </w:rPr>
        <w:tab/>
      </w:r>
      <w:r w:rsidRPr="00923FD1">
        <w:rPr>
          <w:noProof/>
        </w:rPr>
        <w:tab/>
        <w:t>dan dos ojos en almíbar</w:t>
      </w:r>
      <w:r w:rsidRPr="00923FD1">
        <w:rPr>
          <w:noProof/>
        </w:rPr>
        <w:tab/>
      </w:r>
      <w:r w:rsidRPr="00923FD1">
        <w:rPr>
          <w:noProof/>
        </w:rPr>
        <w:tab/>
      </w:r>
      <w:r w:rsidRPr="00923FD1">
        <w:rPr>
          <w:noProof/>
        </w:rPr>
        <w:tab/>
      </w:r>
      <w:r w:rsidRPr="00923FD1">
        <w:rPr>
          <w:noProof/>
        </w:rPr>
        <w:tab/>
      </w:r>
      <w:r w:rsidRPr="00923FD1">
        <w:rPr>
          <w:noProof/>
        </w:rPr>
        <w:tab/>
      </w:r>
    </w:p>
    <w:p w14:paraId="72A49D4D" w14:textId="77777777" w:rsidR="00B55FE7" w:rsidRPr="00923FD1" w:rsidRDefault="00B55FE7" w:rsidP="001C4C97">
      <w:pPr>
        <w:pStyle w:val="Verso"/>
        <w:rPr>
          <w:noProof/>
        </w:rPr>
      </w:pPr>
      <w:r w:rsidRPr="00923FD1">
        <w:rPr>
          <w:noProof/>
        </w:rPr>
        <w:tab/>
      </w:r>
      <w:r w:rsidRPr="00923FD1">
        <w:rPr>
          <w:noProof/>
        </w:rPr>
        <w:tab/>
      </w:r>
      <w:r w:rsidRPr="00923FD1">
        <w:rPr>
          <w:noProof/>
        </w:rPr>
        <w:tab/>
        <w:t>y una mano en pepitoria!</w:t>
      </w:r>
    </w:p>
    <w:p w14:paraId="303398F2" w14:textId="77777777" w:rsidR="00B55FE7" w:rsidRPr="00923FD1" w:rsidRDefault="00B55FE7" w:rsidP="001C4C97">
      <w:pPr>
        <w:pStyle w:val="Verso"/>
        <w:rPr>
          <w:noProof/>
        </w:rPr>
      </w:pPr>
      <w:r w:rsidRPr="00923FD1">
        <w:rPr>
          <w:noProof/>
        </w:rPr>
        <w:tab/>
      </w:r>
      <w:r w:rsidRPr="00923FD1">
        <w:rPr>
          <w:noProof/>
        </w:rPr>
        <w:tab/>
      </w:r>
      <w:r w:rsidRPr="00923FD1">
        <w:rPr>
          <w:noProof/>
        </w:rPr>
        <w:tab/>
        <w:t>Da muñecas, ¡pesia tal!,</w:t>
      </w:r>
    </w:p>
    <w:p w14:paraId="467F4D10" w14:textId="77777777" w:rsidR="00B55FE7" w:rsidRPr="00923FD1" w:rsidRDefault="00B55FE7" w:rsidP="001C4C97">
      <w:pPr>
        <w:pStyle w:val="Verso"/>
        <w:rPr>
          <w:noProof/>
        </w:rPr>
      </w:pPr>
      <w:r w:rsidRPr="00923FD1">
        <w:rPr>
          <w:noProof/>
        </w:rPr>
        <w:tab/>
      </w:r>
      <w:r w:rsidRPr="00923FD1">
        <w:rPr>
          <w:noProof/>
        </w:rPr>
        <w:tab/>
      </w:r>
      <w:r w:rsidRPr="00923FD1">
        <w:rPr>
          <w:noProof/>
        </w:rPr>
        <w:tab/>
        <w:t>que estas las llaman agora</w:t>
      </w:r>
    </w:p>
    <w:p w14:paraId="1CBC2DCA" w14:textId="77777777" w:rsidR="00B55FE7" w:rsidRPr="00923FD1" w:rsidRDefault="00B55FE7" w:rsidP="001C4C97">
      <w:pPr>
        <w:pStyle w:val="Verso"/>
        <w:rPr>
          <w:noProof/>
        </w:rPr>
      </w:pPr>
      <w:r w:rsidRPr="00923FD1">
        <w:rPr>
          <w:noProof/>
        </w:rPr>
        <w:tab/>
      </w:r>
      <w:r w:rsidRPr="00923FD1">
        <w:rPr>
          <w:noProof/>
        </w:rPr>
        <w:tab/>
      </w:r>
      <w:r w:rsidRPr="00923FD1">
        <w:rPr>
          <w:noProof/>
        </w:rPr>
        <w:tab/>
        <w:t>pronóstico de los bajos,</w:t>
      </w:r>
    </w:p>
    <w:p w14:paraId="7A356317" w14:textId="3B978A79" w:rsidR="00B55FE7" w:rsidRPr="00923FD1" w:rsidRDefault="00B55FE7" w:rsidP="001C4C97">
      <w:pPr>
        <w:pStyle w:val="Verso"/>
        <w:rPr>
          <w:noProof/>
        </w:rPr>
      </w:pPr>
      <w:r w:rsidRPr="00923FD1">
        <w:rPr>
          <w:noProof/>
        </w:rPr>
        <w:tab/>
      </w:r>
      <w:r w:rsidRPr="00923FD1">
        <w:rPr>
          <w:noProof/>
        </w:rPr>
        <w:tab/>
      </w:r>
      <w:r w:rsidRPr="00923FD1">
        <w:rPr>
          <w:noProof/>
        </w:rPr>
        <w:tab/>
        <w:t>aunque hay temerarias sotas;</w:t>
      </w:r>
      <w:r w:rsidRPr="00923FD1">
        <w:rPr>
          <w:noProof/>
        </w:rPr>
        <w:tab/>
      </w:r>
      <w:r w:rsidRPr="00923FD1">
        <w:rPr>
          <w:noProof/>
        </w:rPr>
        <w:tab/>
      </w:r>
      <w:r w:rsidRPr="00923FD1">
        <w:rPr>
          <w:noProof/>
        </w:rPr>
        <w:tab/>
      </w:r>
      <w:r w:rsidRPr="00923FD1">
        <w:rPr>
          <w:noProof/>
        </w:rPr>
        <w:tab/>
      </w:r>
      <w:r w:rsidRPr="00923FD1">
        <w:rPr>
          <w:noProof/>
        </w:rPr>
        <w:tab/>
      </w:r>
    </w:p>
    <w:p w14:paraId="6D2758D9" w14:textId="77777777" w:rsidR="00B55FE7" w:rsidRPr="00923FD1" w:rsidRDefault="00B55FE7" w:rsidP="001C4C97">
      <w:pPr>
        <w:pStyle w:val="Verso"/>
        <w:rPr>
          <w:noProof/>
        </w:rPr>
      </w:pPr>
      <w:r w:rsidRPr="00923FD1">
        <w:rPr>
          <w:noProof/>
        </w:rPr>
        <w:tab/>
      </w:r>
      <w:r w:rsidRPr="00923FD1">
        <w:rPr>
          <w:noProof/>
        </w:rPr>
        <w:tab/>
      </w:r>
      <w:r w:rsidRPr="00923FD1">
        <w:rPr>
          <w:noProof/>
        </w:rPr>
        <w:tab/>
        <w:t>que hay mujer de puños grandes</w:t>
      </w:r>
    </w:p>
    <w:p w14:paraId="19886177" w14:textId="77777777" w:rsidR="00B55FE7" w:rsidRPr="00923FD1" w:rsidRDefault="00B55FE7" w:rsidP="001C4C97">
      <w:pPr>
        <w:pStyle w:val="Verso"/>
        <w:rPr>
          <w:noProof/>
        </w:rPr>
      </w:pPr>
      <w:r w:rsidRPr="00923FD1">
        <w:rPr>
          <w:noProof/>
        </w:rPr>
        <w:tab/>
      </w:r>
      <w:r w:rsidRPr="00923FD1">
        <w:rPr>
          <w:noProof/>
        </w:rPr>
        <w:tab/>
      </w:r>
      <w:r w:rsidRPr="00923FD1">
        <w:rPr>
          <w:noProof/>
        </w:rPr>
        <w:tab/>
        <w:t>que, después que artificiosa</w:t>
      </w:r>
    </w:p>
    <w:p w14:paraId="200FC39C" w14:textId="77777777" w:rsidR="00B55FE7" w:rsidRPr="00923FD1" w:rsidRDefault="00B55FE7" w:rsidP="001C4C97">
      <w:pPr>
        <w:pStyle w:val="Verso"/>
        <w:rPr>
          <w:noProof/>
        </w:rPr>
      </w:pPr>
      <w:r w:rsidRPr="00923FD1">
        <w:rPr>
          <w:noProof/>
        </w:rPr>
        <w:tab/>
      </w:r>
      <w:r w:rsidRPr="00923FD1">
        <w:rPr>
          <w:noProof/>
        </w:rPr>
        <w:tab/>
      </w:r>
      <w:r w:rsidRPr="00923FD1">
        <w:rPr>
          <w:noProof/>
        </w:rPr>
        <w:tab/>
        <w:t>da muñecas garrofales,</w:t>
      </w:r>
    </w:p>
    <w:p w14:paraId="17D0060D" w14:textId="77777777" w:rsidR="00B55FE7" w:rsidRPr="00923FD1" w:rsidRDefault="00B55FE7" w:rsidP="001C4C97">
      <w:pPr>
        <w:pStyle w:val="Verso"/>
        <w:rPr>
          <w:noProof/>
        </w:rPr>
      </w:pPr>
      <w:r w:rsidRPr="00923FD1">
        <w:rPr>
          <w:noProof/>
        </w:rPr>
        <w:tab/>
      </w:r>
      <w:r w:rsidRPr="00923FD1">
        <w:rPr>
          <w:noProof/>
        </w:rPr>
        <w:tab/>
      </w:r>
      <w:r w:rsidRPr="00923FD1">
        <w:rPr>
          <w:noProof/>
        </w:rPr>
        <w:tab/>
        <w:t>tiene piernas cantimploras.</w:t>
      </w:r>
    </w:p>
    <w:p w14:paraId="2284D40D" w14:textId="3FA8164E" w:rsidR="00B55FE7" w:rsidRPr="00923FD1" w:rsidRDefault="00B55FE7" w:rsidP="001C4C97">
      <w:pPr>
        <w:pStyle w:val="Verso"/>
        <w:rPr>
          <w:noProof/>
        </w:rPr>
      </w:pPr>
      <w:r w:rsidRPr="00923FD1">
        <w:rPr>
          <w:noProof/>
        </w:rPr>
        <w:tab/>
      </w:r>
      <w:r w:rsidRPr="00923FD1">
        <w:rPr>
          <w:noProof/>
        </w:rPr>
        <w:tab/>
      </w:r>
      <w:r w:rsidRPr="00923FD1">
        <w:rPr>
          <w:noProof/>
        </w:rPr>
        <w:tab/>
        <w:t>Pide con aire, con brío,</w:t>
      </w:r>
      <w:r w:rsidRPr="00923FD1">
        <w:rPr>
          <w:noProof/>
        </w:rPr>
        <w:tab/>
      </w:r>
      <w:r w:rsidRPr="00923FD1">
        <w:rPr>
          <w:noProof/>
        </w:rPr>
        <w:tab/>
      </w:r>
      <w:r w:rsidRPr="00923FD1">
        <w:rPr>
          <w:noProof/>
        </w:rPr>
        <w:tab/>
      </w:r>
      <w:r w:rsidRPr="00923FD1">
        <w:rPr>
          <w:noProof/>
        </w:rPr>
        <w:tab/>
      </w:r>
      <w:r w:rsidRPr="00923FD1">
        <w:rPr>
          <w:noProof/>
        </w:rPr>
        <w:tab/>
      </w:r>
    </w:p>
    <w:p w14:paraId="5CC7BA75" w14:textId="77777777" w:rsidR="00B55FE7" w:rsidRPr="00923FD1" w:rsidRDefault="00B55FE7" w:rsidP="001C4C97">
      <w:pPr>
        <w:pStyle w:val="Verso"/>
        <w:rPr>
          <w:noProof/>
        </w:rPr>
      </w:pPr>
      <w:r w:rsidRPr="00923FD1">
        <w:rPr>
          <w:noProof/>
        </w:rPr>
        <w:lastRenderedPageBreak/>
        <w:tab/>
      </w:r>
      <w:r w:rsidRPr="00923FD1">
        <w:rPr>
          <w:noProof/>
        </w:rPr>
        <w:tab/>
      </w:r>
      <w:r w:rsidRPr="00923FD1">
        <w:rPr>
          <w:noProof/>
        </w:rPr>
        <w:tab/>
        <w:t>que tu honor no se desdora</w:t>
      </w:r>
    </w:p>
    <w:p w14:paraId="7548FC22" w14:textId="77777777" w:rsidR="00B55FE7" w:rsidRPr="00923FD1" w:rsidRDefault="00B55FE7" w:rsidP="001C4C97">
      <w:pPr>
        <w:pStyle w:val="Verso"/>
        <w:rPr>
          <w:noProof/>
        </w:rPr>
      </w:pPr>
      <w:r w:rsidRPr="00923FD1">
        <w:rPr>
          <w:noProof/>
        </w:rPr>
        <w:tab/>
      </w:r>
      <w:r w:rsidRPr="00923FD1">
        <w:rPr>
          <w:noProof/>
        </w:rPr>
        <w:tab/>
      </w:r>
      <w:r w:rsidRPr="00923FD1">
        <w:rPr>
          <w:noProof/>
        </w:rPr>
        <w:tab/>
        <w:t>porque les parezcas bien;</w:t>
      </w:r>
    </w:p>
    <w:p w14:paraId="0BFD9832" w14:textId="77777777" w:rsidR="00B55FE7" w:rsidRPr="00923FD1" w:rsidRDefault="00B55FE7" w:rsidP="001C4C97">
      <w:pPr>
        <w:pStyle w:val="Verso"/>
        <w:rPr>
          <w:noProof/>
        </w:rPr>
      </w:pPr>
      <w:r w:rsidRPr="00923FD1">
        <w:rPr>
          <w:noProof/>
        </w:rPr>
        <w:tab/>
      </w:r>
      <w:r w:rsidRPr="00923FD1">
        <w:rPr>
          <w:noProof/>
        </w:rPr>
        <w:tab/>
      </w:r>
      <w:r w:rsidRPr="00923FD1">
        <w:rPr>
          <w:noProof/>
        </w:rPr>
        <w:tab/>
        <w:t>que, a ser eso cierta cosa,</w:t>
      </w:r>
    </w:p>
    <w:p w14:paraId="1AC462C0" w14:textId="77777777" w:rsidR="00B55FE7" w:rsidRPr="00923FD1" w:rsidRDefault="00B55FE7" w:rsidP="001C4C97">
      <w:pPr>
        <w:pStyle w:val="Verso"/>
        <w:rPr>
          <w:noProof/>
        </w:rPr>
      </w:pPr>
      <w:r w:rsidRPr="00923FD1">
        <w:rPr>
          <w:noProof/>
        </w:rPr>
        <w:tab/>
      </w:r>
      <w:r w:rsidRPr="00923FD1">
        <w:rPr>
          <w:noProof/>
        </w:rPr>
        <w:tab/>
      </w:r>
      <w:r w:rsidRPr="00923FD1">
        <w:rPr>
          <w:noProof/>
        </w:rPr>
        <w:tab/>
        <w:t>no fueran dando en los coches</w:t>
      </w:r>
    </w:p>
    <w:p w14:paraId="7B0D1625" w14:textId="2E6C79B7" w:rsidR="00B55FE7" w:rsidRPr="00923FD1" w:rsidRDefault="00B55FE7" w:rsidP="001C4C97">
      <w:pPr>
        <w:pStyle w:val="Verso"/>
        <w:rPr>
          <w:noProof/>
        </w:rPr>
      </w:pPr>
      <w:r w:rsidRPr="00923FD1">
        <w:rPr>
          <w:noProof/>
        </w:rPr>
        <w:tab/>
      </w:r>
      <w:r w:rsidRPr="00923FD1">
        <w:rPr>
          <w:noProof/>
        </w:rPr>
        <w:tab/>
      </w:r>
      <w:r w:rsidRPr="00923FD1">
        <w:rPr>
          <w:noProof/>
        </w:rPr>
        <w:tab/>
        <w:t>manos blancas las hermosas,</w:t>
      </w:r>
      <w:r w:rsidRPr="00923FD1">
        <w:rPr>
          <w:noProof/>
        </w:rPr>
        <w:tab/>
      </w:r>
      <w:r w:rsidRPr="00923FD1">
        <w:rPr>
          <w:noProof/>
        </w:rPr>
        <w:tab/>
      </w:r>
      <w:r w:rsidRPr="00923FD1">
        <w:rPr>
          <w:noProof/>
        </w:rPr>
        <w:tab/>
      </w:r>
      <w:r w:rsidRPr="00923FD1">
        <w:rPr>
          <w:noProof/>
        </w:rPr>
        <w:tab/>
      </w:r>
      <w:r w:rsidRPr="00923FD1">
        <w:rPr>
          <w:noProof/>
        </w:rPr>
        <w:tab/>
      </w:r>
    </w:p>
    <w:p w14:paraId="401784B3" w14:textId="77777777" w:rsidR="00B55FE7" w:rsidRPr="00923FD1" w:rsidRDefault="00B55FE7" w:rsidP="001C4C97">
      <w:pPr>
        <w:pStyle w:val="Verso"/>
        <w:rPr>
          <w:noProof/>
        </w:rPr>
      </w:pPr>
      <w:r w:rsidRPr="00923FD1">
        <w:rPr>
          <w:noProof/>
        </w:rPr>
        <w:tab/>
      </w:r>
      <w:r w:rsidRPr="00923FD1">
        <w:rPr>
          <w:noProof/>
        </w:rPr>
        <w:tab/>
      </w:r>
      <w:r w:rsidRPr="00923FD1">
        <w:rPr>
          <w:noProof/>
        </w:rPr>
        <w:tab/>
        <w:t>manteos cuando se apean,</w:t>
      </w:r>
    </w:p>
    <w:p w14:paraId="614A9939" w14:textId="77777777" w:rsidR="00B55FE7" w:rsidRPr="00923FD1" w:rsidRDefault="00B55FE7" w:rsidP="001C4C97">
      <w:pPr>
        <w:pStyle w:val="Verso"/>
        <w:rPr>
          <w:noProof/>
        </w:rPr>
      </w:pPr>
      <w:r w:rsidRPr="00923FD1">
        <w:rPr>
          <w:noProof/>
        </w:rPr>
        <w:tab/>
      </w:r>
      <w:r w:rsidRPr="00923FD1">
        <w:rPr>
          <w:noProof/>
        </w:rPr>
        <w:tab/>
      </w:r>
      <w:r w:rsidRPr="00923FD1">
        <w:rPr>
          <w:noProof/>
        </w:rPr>
        <w:tab/>
        <w:t>chapines cuando se mojan.</w:t>
      </w:r>
    </w:p>
    <w:p w14:paraId="05E50384" w14:textId="77777777" w:rsidR="00B55FE7" w:rsidRPr="00923FD1" w:rsidRDefault="00B55FE7" w:rsidP="001C4C97">
      <w:pPr>
        <w:pStyle w:val="Verso"/>
        <w:rPr>
          <w:noProof/>
        </w:rPr>
      </w:pPr>
      <w:r w:rsidRPr="00923FD1">
        <w:rPr>
          <w:noProof/>
        </w:rPr>
        <w:tab/>
      </w:r>
      <w:r w:rsidRPr="00923FD1">
        <w:rPr>
          <w:noProof/>
        </w:rPr>
        <w:tab/>
      </w:r>
      <w:r w:rsidRPr="00923FD1">
        <w:rPr>
          <w:noProof/>
        </w:rPr>
        <w:tab/>
        <w:t>Y no te detengas tanto,</w:t>
      </w:r>
    </w:p>
    <w:p w14:paraId="3DC49055" w14:textId="77777777" w:rsidR="00B55FE7" w:rsidRPr="00923FD1" w:rsidRDefault="00B55FE7" w:rsidP="001C4C97">
      <w:pPr>
        <w:pStyle w:val="Verso"/>
        <w:rPr>
          <w:noProof/>
        </w:rPr>
      </w:pPr>
      <w:r w:rsidRPr="00923FD1">
        <w:rPr>
          <w:noProof/>
        </w:rPr>
        <w:tab/>
      </w:r>
      <w:r w:rsidRPr="00923FD1">
        <w:rPr>
          <w:noProof/>
        </w:rPr>
        <w:tab/>
      </w:r>
      <w:r w:rsidRPr="00923FD1">
        <w:rPr>
          <w:noProof/>
        </w:rPr>
        <w:tab/>
        <w:t>ni a tantos cuentes tu historia.</w:t>
      </w:r>
    </w:p>
    <w:p w14:paraId="0009C10B" w14:textId="113F69E3" w:rsidR="001C4C97" w:rsidRPr="00923FD1" w:rsidRDefault="001C4C97" w:rsidP="001C4C97">
      <w:pPr>
        <w:pStyle w:val="Personaje"/>
        <w:rPr>
          <w:noProof/>
        </w:rPr>
      </w:pPr>
      <w:r w:rsidRPr="00923FD1">
        <w:rPr>
          <w:noProof/>
        </w:rPr>
        <w:t>isabel</w:t>
      </w:r>
    </w:p>
    <w:p w14:paraId="38E1DB41" w14:textId="128630FC" w:rsidR="00B55FE7" w:rsidRPr="00923FD1" w:rsidRDefault="00B55FE7" w:rsidP="001C4C97">
      <w:pPr>
        <w:pStyle w:val="Verso"/>
        <w:rPr>
          <w:noProof/>
        </w:rPr>
      </w:pPr>
      <w:r w:rsidRPr="00923FD1">
        <w:rPr>
          <w:noProof/>
        </w:rPr>
        <w:tab/>
      </w:r>
      <w:r w:rsidRPr="00923FD1">
        <w:rPr>
          <w:noProof/>
        </w:rPr>
        <w:tab/>
      </w:r>
      <w:r w:rsidRPr="00923FD1">
        <w:rPr>
          <w:noProof/>
        </w:rPr>
        <w:tab/>
        <w:t>Pues ¿qué tengo que decir?</w:t>
      </w:r>
      <w:r w:rsidRPr="00923FD1">
        <w:rPr>
          <w:noProof/>
        </w:rPr>
        <w:tab/>
      </w:r>
      <w:r w:rsidRPr="00923FD1">
        <w:rPr>
          <w:noProof/>
        </w:rPr>
        <w:tab/>
      </w:r>
      <w:r w:rsidRPr="00923FD1">
        <w:rPr>
          <w:noProof/>
        </w:rPr>
        <w:tab/>
      </w:r>
      <w:r w:rsidRPr="00923FD1">
        <w:rPr>
          <w:noProof/>
        </w:rPr>
        <w:tab/>
      </w:r>
      <w:r w:rsidRPr="00923FD1">
        <w:rPr>
          <w:noProof/>
        </w:rPr>
        <w:tab/>
      </w:r>
    </w:p>
    <w:p w14:paraId="49818B19" w14:textId="09C2153A" w:rsidR="001C4C97" w:rsidRPr="00923FD1" w:rsidRDefault="001C4C97" w:rsidP="001C4C97">
      <w:pPr>
        <w:pStyle w:val="Personaje"/>
        <w:rPr>
          <w:noProof/>
        </w:rPr>
      </w:pPr>
      <w:r w:rsidRPr="00923FD1">
        <w:rPr>
          <w:noProof/>
        </w:rPr>
        <w:t>julio</w:t>
      </w:r>
    </w:p>
    <w:p w14:paraId="4BA5264D" w14:textId="6AAB524F" w:rsidR="00B55FE7" w:rsidRPr="00923FD1" w:rsidRDefault="00B55FE7" w:rsidP="001C4C97">
      <w:pPr>
        <w:pStyle w:val="Verso"/>
        <w:rPr>
          <w:noProof/>
        </w:rPr>
      </w:pPr>
      <w:r w:rsidRPr="00923FD1">
        <w:rPr>
          <w:noProof/>
        </w:rPr>
        <w:tab/>
      </w:r>
      <w:r w:rsidRPr="00923FD1">
        <w:rPr>
          <w:noProof/>
        </w:rPr>
        <w:tab/>
      </w:r>
      <w:r w:rsidRPr="00923FD1">
        <w:rPr>
          <w:noProof/>
        </w:rPr>
        <w:tab/>
        <w:t>Aprender la jerigonza</w:t>
      </w:r>
    </w:p>
    <w:p w14:paraId="19BB4213" w14:textId="77777777" w:rsidR="00B55FE7" w:rsidRPr="00923FD1" w:rsidRDefault="00B55FE7" w:rsidP="001C4C97">
      <w:pPr>
        <w:pStyle w:val="Verso"/>
        <w:rPr>
          <w:noProof/>
        </w:rPr>
      </w:pPr>
      <w:r w:rsidRPr="00923FD1">
        <w:rPr>
          <w:noProof/>
        </w:rPr>
        <w:tab/>
      </w:r>
      <w:r w:rsidRPr="00923FD1">
        <w:rPr>
          <w:noProof/>
        </w:rPr>
        <w:tab/>
      </w:r>
      <w:r w:rsidRPr="00923FD1">
        <w:rPr>
          <w:noProof/>
        </w:rPr>
        <w:tab/>
        <w:t>de los pobres ordinarios.</w:t>
      </w:r>
    </w:p>
    <w:p w14:paraId="544E60F5" w14:textId="5DEA6BBF" w:rsidR="001C4C97" w:rsidRPr="00923FD1" w:rsidRDefault="001C4C97" w:rsidP="001C4C97">
      <w:pPr>
        <w:pStyle w:val="Personaje"/>
        <w:rPr>
          <w:noProof/>
        </w:rPr>
      </w:pPr>
      <w:r w:rsidRPr="00923FD1">
        <w:rPr>
          <w:noProof/>
        </w:rPr>
        <w:t>isabel</w:t>
      </w:r>
    </w:p>
    <w:p w14:paraId="3FE28E2C" w14:textId="7A70CBFB" w:rsidR="00B55FE7" w:rsidRPr="00923FD1" w:rsidRDefault="00B55FE7" w:rsidP="001C4C97">
      <w:pPr>
        <w:pStyle w:val="Partidoincial"/>
        <w:rPr>
          <w:noProof/>
        </w:rPr>
      </w:pPr>
      <w:r w:rsidRPr="00923FD1">
        <w:rPr>
          <w:noProof/>
        </w:rPr>
        <w:tab/>
      </w:r>
      <w:r w:rsidRPr="00923FD1">
        <w:rPr>
          <w:noProof/>
        </w:rPr>
        <w:tab/>
      </w:r>
      <w:r w:rsidRPr="00923FD1">
        <w:rPr>
          <w:noProof/>
        </w:rPr>
        <w:tab/>
        <w:t>¿Estás loco?</w:t>
      </w:r>
    </w:p>
    <w:p w14:paraId="246821F4" w14:textId="49EB4756" w:rsidR="001C4C97" w:rsidRPr="00923FD1" w:rsidRDefault="001C4C97" w:rsidP="001C4C97">
      <w:pPr>
        <w:pStyle w:val="Personaje"/>
        <w:rPr>
          <w:noProof/>
        </w:rPr>
      </w:pPr>
      <w:r w:rsidRPr="00923FD1">
        <w:rPr>
          <w:noProof/>
        </w:rPr>
        <w:t>julio</w:t>
      </w:r>
    </w:p>
    <w:p w14:paraId="7174FB75" w14:textId="15ACE209"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Tú estás loca.</w:t>
      </w:r>
    </w:p>
    <w:p w14:paraId="2FDFB0AA" w14:textId="77777777" w:rsidR="00B55FE7" w:rsidRPr="00923FD1" w:rsidRDefault="00B55FE7" w:rsidP="001C4C97">
      <w:pPr>
        <w:pStyle w:val="Verso"/>
        <w:rPr>
          <w:noProof/>
        </w:rPr>
      </w:pPr>
      <w:r w:rsidRPr="00923FD1">
        <w:rPr>
          <w:noProof/>
        </w:rPr>
        <w:tab/>
      </w:r>
      <w:r w:rsidRPr="00923FD1">
        <w:rPr>
          <w:noProof/>
        </w:rPr>
        <w:tab/>
      </w:r>
      <w:r w:rsidRPr="00923FD1">
        <w:rPr>
          <w:noProof/>
        </w:rPr>
        <w:tab/>
        <w:t>¿No has visto un pobre que tañe</w:t>
      </w:r>
    </w:p>
    <w:p w14:paraId="338938A9" w14:textId="4111DC4F" w:rsidR="00B55FE7" w:rsidRPr="00923FD1" w:rsidRDefault="00B55FE7" w:rsidP="001C4C97">
      <w:pPr>
        <w:pStyle w:val="Verso"/>
        <w:rPr>
          <w:noProof/>
        </w:rPr>
      </w:pPr>
      <w:r w:rsidRPr="00923FD1">
        <w:rPr>
          <w:noProof/>
        </w:rPr>
        <w:tab/>
      </w:r>
      <w:r w:rsidRPr="00923FD1">
        <w:rPr>
          <w:noProof/>
        </w:rPr>
        <w:tab/>
      </w:r>
      <w:r w:rsidRPr="00923FD1">
        <w:rPr>
          <w:noProof/>
        </w:rPr>
        <w:tab/>
        <w:t>su vigüela o su bigornia,</w:t>
      </w:r>
      <w:r w:rsidRPr="00923FD1">
        <w:rPr>
          <w:noProof/>
        </w:rPr>
        <w:tab/>
      </w:r>
      <w:r w:rsidRPr="00923FD1">
        <w:rPr>
          <w:noProof/>
        </w:rPr>
        <w:tab/>
      </w:r>
      <w:r w:rsidRPr="00923FD1">
        <w:rPr>
          <w:noProof/>
        </w:rPr>
        <w:tab/>
      </w:r>
      <w:r w:rsidRPr="00923FD1">
        <w:rPr>
          <w:noProof/>
        </w:rPr>
        <w:tab/>
      </w:r>
      <w:r w:rsidRPr="00923FD1">
        <w:rPr>
          <w:noProof/>
        </w:rPr>
        <w:tab/>
      </w:r>
    </w:p>
    <w:p w14:paraId="324F6923" w14:textId="77777777" w:rsidR="00B55FE7" w:rsidRPr="00923FD1" w:rsidRDefault="00B55FE7" w:rsidP="001C4C97">
      <w:pPr>
        <w:pStyle w:val="Verso"/>
        <w:rPr>
          <w:noProof/>
        </w:rPr>
      </w:pPr>
      <w:r w:rsidRPr="00923FD1">
        <w:rPr>
          <w:noProof/>
        </w:rPr>
        <w:tab/>
      </w:r>
      <w:r w:rsidRPr="00923FD1">
        <w:rPr>
          <w:noProof/>
        </w:rPr>
        <w:tab/>
      </w:r>
      <w:r w:rsidRPr="00923FD1">
        <w:rPr>
          <w:noProof/>
        </w:rPr>
        <w:tab/>
        <w:t>que en llegando a alguna puerta</w:t>
      </w:r>
    </w:p>
    <w:p w14:paraId="2B8130F8" w14:textId="77777777" w:rsidR="00B55FE7" w:rsidRPr="00923FD1" w:rsidRDefault="00B55FE7" w:rsidP="001C4C97">
      <w:pPr>
        <w:pStyle w:val="Verso"/>
        <w:rPr>
          <w:noProof/>
        </w:rPr>
      </w:pPr>
      <w:r w:rsidRPr="00923FD1">
        <w:rPr>
          <w:noProof/>
        </w:rPr>
        <w:tab/>
      </w:r>
      <w:r w:rsidRPr="00923FD1">
        <w:rPr>
          <w:noProof/>
        </w:rPr>
        <w:tab/>
      </w:r>
      <w:r w:rsidRPr="00923FD1">
        <w:rPr>
          <w:noProof/>
        </w:rPr>
        <w:tab/>
        <w:t>medio sonecillo toca,</w:t>
      </w:r>
    </w:p>
    <w:p w14:paraId="164057FD" w14:textId="77777777" w:rsidR="00B55FE7" w:rsidRPr="00923FD1" w:rsidRDefault="00B55FE7" w:rsidP="001C4C97">
      <w:pPr>
        <w:pStyle w:val="Verso"/>
        <w:rPr>
          <w:noProof/>
        </w:rPr>
      </w:pPr>
      <w:r w:rsidRPr="00923FD1">
        <w:rPr>
          <w:noProof/>
        </w:rPr>
        <w:tab/>
      </w:r>
      <w:r w:rsidRPr="00923FD1">
        <w:rPr>
          <w:noProof/>
        </w:rPr>
        <w:tab/>
      </w:r>
      <w:r w:rsidRPr="00923FD1">
        <w:rPr>
          <w:noProof/>
        </w:rPr>
        <w:tab/>
        <w:t>y si responden «Espera»,</w:t>
      </w:r>
    </w:p>
    <w:p w14:paraId="3D7C39BC" w14:textId="77777777" w:rsidR="00B55FE7" w:rsidRPr="00923FD1" w:rsidRDefault="00B55FE7" w:rsidP="001C4C97">
      <w:pPr>
        <w:pStyle w:val="Verso"/>
        <w:rPr>
          <w:noProof/>
        </w:rPr>
      </w:pPr>
      <w:r w:rsidRPr="00923FD1">
        <w:rPr>
          <w:noProof/>
        </w:rPr>
        <w:tab/>
      </w:r>
      <w:r w:rsidRPr="00923FD1">
        <w:rPr>
          <w:noProof/>
        </w:rPr>
        <w:tab/>
      </w:r>
      <w:r w:rsidRPr="00923FD1">
        <w:rPr>
          <w:noProof/>
        </w:rPr>
        <w:tab/>
        <w:t>pasa el arco a la zampoña,</w:t>
      </w:r>
    </w:p>
    <w:p w14:paraId="61BFBD4F" w14:textId="653D9558" w:rsidR="00B55FE7" w:rsidRPr="00923FD1" w:rsidRDefault="00B55FE7" w:rsidP="001C4C97">
      <w:pPr>
        <w:pStyle w:val="Verso"/>
        <w:rPr>
          <w:noProof/>
        </w:rPr>
      </w:pPr>
      <w:r w:rsidRPr="00923FD1">
        <w:rPr>
          <w:noProof/>
        </w:rPr>
        <w:tab/>
      </w:r>
      <w:r w:rsidRPr="00923FD1">
        <w:rPr>
          <w:noProof/>
        </w:rPr>
        <w:tab/>
      </w:r>
      <w:r w:rsidRPr="00923FD1">
        <w:rPr>
          <w:noProof/>
        </w:rPr>
        <w:tab/>
        <w:t>y en diciendo «No hay qué dalle»</w:t>
      </w:r>
      <w:r w:rsidRPr="00923FD1">
        <w:rPr>
          <w:noProof/>
        </w:rPr>
        <w:tab/>
      </w:r>
      <w:r w:rsidRPr="00923FD1">
        <w:rPr>
          <w:noProof/>
        </w:rPr>
        <w:tab/>
      </w:r>
      <w:r w:rsidRPr="00923FD1">
        <w:rPr>
          <w:noProof/>
        </w:rPr>
        <w:tab/>
      </w:r>
      <w:r w:rsidRPr="00923FD1">
        <w:rPr>
          <w:noProof/>
        </w:rPr>
        <w:tab/>
      </w:r>
    </w:p>
    <w:p w14:paraId="13CE5BA4" w14:textId="77777777" w:rsidR="00B55FE7" w:rsidRPr="00923FD1" w:rsidRDefault="00B55FE7" w:rsidP="001C4C97">
      <w:pPr>
        <w:pStyle w:val="Verso"/>
        <w:rPr>
          <w:noProof/>
        </w:rPr>
      </w:pPr>
      <w:r w:rsidRPr="00923FD1">
        <w:rPr>
          <w:noProof/>
        </w:rPr>
        <w:tab/>
      </w:r>
      <w:r w:rsidRPr="00923FD1">
        <w:rPr>
          <w:noProof/>
        </w:rPr>
        <w:tab/>
      </w:r>
      <w:r w:rsidRPr="00923FD1">
        <w:rPr>
          <w:noProof/>
        </w:rPr>
        <w:tab/>
      </w:r>
      <w:bookmarkStart w:id="82" w:name="_Hlk54196701"/>
      <w:r w:rsidRPr="00923FD1">
        <w:rPr>
          <w:noProof/>
        </w:rPr>
        <w:t>el muchacho o la fregona</w:t>
      </w:r>
      <w:bookmarkEnd w:id="82"/>
      <w:r w:rsidRPr="00923FD1">
        <w:rPr>
          <w:noProof/>
        </w:rPr>
        <w:t>,</w:t>
      </w:r>
    </w:p>
    <w:p w14:paraId="6E9E512E" w14:textId="77777777" w:rsidR="00B55FE7" w:rsidRPr="00923FD1" w:rsidRDefault="00B55FE7" w:rsidP="001C4C97">
      <w:pPr>
        <w:pStyle w:val="Verso"/>
        <w:rPr>
          <w:noProof/>
        </w:rPr>
      </w:pPr>
      <w:r w:rsidRPr="00923FD1">
        <w:rPr>
          <w:noProof/>
        </w:rPr>
        <w:tab/>
      </w:r>
      <w:r w:rsidRPr="00923FD1">
        <w:rPr>
          <w:noProof/>
        </w:rPr>
        <w:tab/>
      </w:r>
      <w:r w:rsidRPr="00923FD1">
        <w:rPr>
          <w:noProof/>
        </w:rPr>
        <w:tab/>
        <w:t>sin tocar otro compás,</w:t>
      </w:r>
    </w:p>
    <w:p w14:paraId="4A9D512A" w14:textId="77777777" w:rsidR="00B55FE7" w:rsidRPr="00923FD1" w:rsidRDefault="00B55FE7" w:rsidP="001C4C97">
      <w:pPr>
        <w:pStyle w:val="Verso"/>
        <w:rPr>
          <w:noProof/>
        </w:rPr>
      </w:pPr>
      <w:r w:rsidRPr="00923FD1">
        <w:rPr>
          <w:noProof/>
        </w:rPr>
        <w:tab/>
      </w:r>
      <w:r w:rsidRPr="00923FD1">
        <w:rPr>
          <w:noProof/>
        </w:rPr>
        <w:tab/>
      </w:r>
      <w:r w:rsidRPr="00923FD1">
        <w:rPr>
          <w:noProof/>
        </w:rPr>
        <w:tab/>
        <w:t>deja el son a media copla?</w:t>
      </w:r>
    </w:p>
    <w:p w14:paraId="103F910D" w14:textId="77777777" w:rsidR="00B55FE7" w:rsidRPr="00923FD1" w:rsidRDefault="00B55FE7" w:rsidP="001C4C97">
      <w:pPr>
        <w:pStyle w:val="Verso"/>
        <w:rPr>
          <w:noProof/>
        </w:rPr>
      </w:pPr>
      <w:r w:rsidRPr="00923FD1">
        <w:rPr>
          <w:noProof/>
        </w:rPr>
        <w:tab/>
      </w:r>
      <w:r w:rsidRPr="00923FD1">
        <w:rPr>
          <w:noProof/>
        </w:rPr>
        <w:tab/>
      </w:r>
      <w:r w:rsidRPr="00923FD1">
        <w:rPr>
          <w:noProof/>
        </w:rPr>
        <w:tab/>
        <w:t>Pues eso mismo has de hacer.</w:t>
      </w:r>
    </w:p>
    <w:p w14:paraId="71AC5C90" w14:textId="06973839" w:rsidR="00B55FE7" w:rsidRPr="00923FD1" w:rsidRDefault="00B55FE7" w:rsidP="001C4C97">
      <w:pPr>
        <w:pStyle w:val="Verso"/>
        <w:rPr>
          <w:noProof/>
        </w:rPr>
      </w:pPr>
      <w:r w:rsidRPr="00923FD1">
        <w:rPr>
          <w:noProof/>
        </w:rPr>
        <w:lastRenderedPageBreak/>
        <w:tab/>
      </w:r>
      <w:r w:rsidRPr="00923FD1">
        <w:rPr>
          <w:noProof/>
        </w:rPr>
        <w:tab/>
      </w:r>
      <w:r w:rsidRPr="00923FD1">
        <w:rPr>
          <w:noProof/>
        </w:rPr>
        <w:tab/>
        <w:t>Haz cuenta que eres gascona,</w:t>
      </w:r>
      <w:r w:rsidRPr="00923FD1">
        <w:rPr>
          <w:noProof/>
        </w:rPr>
        <w:tab/>
      </w:r>
      <w:r w:rsidRPr="00923FD1">
        <w:rPr>
          <w:noProof/>
        </w:rPr>
        <w:tab/>
      </w:r>
      <w:r w:rsidRPr="00923FD1">
        <w:rPr>
          <w:noProof/>
        </w:rPr>
        <w:tab/>
      </w:r>
      <w:r w:rsidRPr="00923FD1">
        <w:rPr>
          <w:noProof/>
        </w:rPr>
        <w:tab/>
      </w:r>
      <w:r w:rsidRPr="00923FD1">
        <w:rPr>
          <w:noProof/>
        </w:rPr>
        <w:tab/>
      </w:r>
    </w:p>
    <w:p w14:paraId="7C67ED08" w14:textId="77777777" w:rsidR="00B55FE7" w:rsidRPr="00923FD1" w:rsidRDefault="00B55FE7" w:rsidP="001C4C97">
      <w:pPr>
        <w:pStyle w:val="Verso"/>
        <w:rPr>
          <w:noProof/>
        </w:rPr>
      </w:pPr>
      <w:r w:rsidRPr="00923FD1">
        <w:rPr>
          <w:noProof/>
        </w:rPr>
        <w:tab/>
      </w:r>
      <w:r w:rsidRPr="00923FD1">
        <w:rPr>
          <w:noProof/>
        </w:rPr>
        <w:tab/>
      </w:r>
      <w:r w:rsidRPr="00923FD1">
        <w:rPr>
          <w:noProof/>
        </w:rPr>
        <w:tab/>
        <w:t>y en viendo «</w:t>
      </w:r>
      <w:bookmarkStart w:id="83" w:name="_Hlk54196918"/>
      <w:r w:rsidRPr="00923FD1">
        <w:rPr>
          <w:noProof/>
        </w:rPr>
        <w:t>Dios la provea</w:t>
      </w:r>
      <w:bookmarkEnd w:id="83"/>
      <w:r w:rsidRPr="00923FD1">
        <w:rPr>
          <w:noProof/>
        </w:rPr>
        <w:t>»,</w:t>
      </w:r>
    </w:p>
    <w:p w14:paraId="39FD3B53" w14:textId="77777777" w:rsidR="00B55FE7" w:rsidRPr="00923FD1" w:rsidRDefault="00B55FE7" w:rsidP="001C4C97">
      <w:pPr>
        <w:pStyle w:val="Verso"/>
        <w:rPr>
          <w:noProof/>
        </w:rPr>
      </w:pPr>
      <w:r w:rsidRPr="00923FD1">
        <w:rPr>
          <w:noProof/>
        </w:rPr>
        <w:tab/>
      </w:r>
      <w:r w:rsidRPr="00923FD1">
        <w:rPr>
          <w:noProof/>
        </w:rPr>
        <w:tab/>
      </w:r>
      <w:r w:rsidRPr="00923FD1">
        <w:rPr>
          <w:noProof/>
        </w:rPr>
        <w:tab/>
      </w:r>
      <w:bookmarkStart w:id="84" w:name="_Hlk54197038"/>
      <w:r w:rsidRPr="00923FD1">
        <w:rPr>
          <w:noProof/>
        </w:rPr>
        <w:t>dalle codo y tomar postas</w:t>
      </w:r>
      <w:bookmarkEnd w:id="84"/>
      <w:r w:rsidRPr="00923FD1">
        <w:rPr>
          <w:noProof/>
        </w:rPr>
        <w:t>.</w:t>
      </w:r>
    </w:p>
    <w:p w14:paraId="497D5DE4" w14:textId="6987D6E2" w:rsidR="001C4C97" w:rsidRPr="00923FD1" w:rsidRDefault="001C4C97" w:rsidP="001C4C97">
      <w:pPr>
        <w:pStyle w:val="Personaje"/>
        <w:rPr>
          <w:noProof/>
        </w:rPr>
      </w:pPr>
      <w:r w:rsidRPr="00923FD1">
        <w:rPr>
          <w:noProof/>
        </w:rPr>
        <w:t>isabel</w:t>
      </w:r>
    </w:p>
    <w:p w14:paraId="42D9BCE3" w14:textId="381CF204" w:rsidR="00B55FE7" w:rsidRPr="00923FD1" w:rsidRDefault="00B55FE7" w:rsidP="001C4C97">
      <w:pPr>
        <w:pStyle w:val="Partidoincial"/>
        <w:rPr>
          <w:noProof/>
        </w:rPr>
      </w:pPr>
      <w:r w:rsidRPr="00923FD1">
        <w:rPr>
          <w:noProof/>
        </w:rPr>
        <w:tab/>
      </w:r>
      <w:r w:rsidRPr="00923FD1">
        <w:rPr>
          <w:noProof/>
        </w:rPr>
        <w:tab/>
      </w:r>
      <w:r w:rsidRPr="00923FD1">
        <w:rPr>
          <w:noProof/>
        </w:rPr>
        <w:tab/>
      </w:r>
      <w:bookmarkStart w:id="85" w:name="_Hlk54198243"/>
      <w:r w:rsidRPr="00923FD1">
        <w:rPr>
          <w:noProof/>
        </w:rPr>
        <w:t>¿Soy yo pobre</w:t>
      </w:r>
      <w:bookmarkEnd w:id="85"/>
      <w:r w:rsidRPr="00923FD1">
        <w:rPr>
          <w:noProof/>
        </w:rPr>
        <w:t>, Julio?</w:t>
      </w:r>
    </w:p>
    <w:p w14:paraId="2E1A7EB1" w14:textId="497B15CE" w:rsidR="001C4C97" w:rsidRPr="00923FD1" w:rsidRDefault="001C4C97" w:rsidP="001C4C97">
      <w:pPr>
        <w:pStyle w:val="Personaje"/>
        <w:rPr>
          <w:noProof/>
        </w:rPr>
      </w:pPr>
      <w:r w:rsidRPr="00923FD1">
        <w:rPr>
          <w:noProof/>
        </w:rPr>
        <w:t>julio</w:t>
      </w:r>
    </w:p>
    <w:p w14:paraId="36303339" w14:textId="1C1D60E2"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ab/>
        <w:t>¿Y yo</w:t>
      </w:r>
    </w:p>
    <w:p w14:paraId="7229D49E" w14:textId="77777777" w:rsidR="00B55FE7" w:rsidRPr="00923FD1" w:rsidRDefault="00B55FE7" w:rsidP="001C4C97">
      <w:pPr>
        <w:pStyle w:val="Verso"/>
        <w:rPr>
          <w:noProof/>
        </w:rPr>
      </w:pPr>
      <w:r w:rsidRPr="00923FD1">
        <w:rPr>
          <w:noProof/>
        </w:rPr>
        <w:tab/>
      </w:r>
      <w:r w:rsidRPr="00923FD1">
        <w:rPr>
          <w:noProof/>
        </w:rPr>
        <w:tab/>
      </w:r>
      <w:r w:rsidRPr="00923FD1">
        <w:rPr>
          <w:noProof/>
        </w:rPr>
        <w:tab/>
        <w:t>soy bronce? Si melindrosa</w:t>
      </w:r>
    </w:p>
    <w:p w14:paraId="49CE931B" w14:textId="7254A1B8" w:rsidR="00B55FE7" w:rsidRPr="00923FD1" w:rsidRDefault="00B55FE7" w:rsidP="001C4C97">
      <w:pPr>
        <w:pStyle w:val="Verso"/>
        <w:rPr>
          <w:noProof/>
        </w:rPr>
      </w:pPr>
      <w:r w:rsidRPr="00923FD1">
        <w:rPr>
          <w:noProof/>
        </w:rPr>
        <w:tab/>
      </w:r>
      <w:r w:rsidRPr="00923FD1">
        <w:rPr>
          <w:noProof/>
        </w:rPr>
        <w:tab/>
      </w:r>
      <w:r w:rsidRPr="00923FD1">
        <w:rPr>
          <w:noProof/>
        </w:rPr>
        <w:tab/>
        <w:t>pensara que habías de ser,</w:t>
      </w:r>
      <w:r w:rsidRPr="00923FD1">
        <w:rPr>
          <w:noProof/>
        </w:rPr>
        <w:tab/>
      </w:r>
      <w:r w:rsidRPr="00923FD1">
        <w:rPr>
          <w:noProof/>
        </w:rPr>
        <w:tab/>
      </w:r>
      <w:r w:rsidRPr="00923FD1">
        <w:rPr>
          <w:noProof/>
        </w:rPr>
        <w:tab/>
      </w:r>
      <w:r w:rsidRPr="00923FD1">
        <w:rPr>
          <w:noProof/>
        </w:rPr>
        <w:tab/>
      </w:r>
      <w:r w:rsidRPr="00923FD1">
        <w:rPr>
          <w:noProof/>
        </w:rPr>
        <w:tab/>
      </w:r>
    </w:p>
    <w:p w14:paraId="14EE4741" w14:textId="77777777" w:rsidR="00B55FE7" w:rsidRPr="00923FD1" w:rsidRDefault="00B55FE7" w:rsidP="001C4C97">
      <w:pPr>
        <w:pStyle w:val="Verso"/>
        <w:rPr>
          <w:noProof/>
        </w:rPr>
      </w:pPr>
      <w:r w:rsidRPr="00923FD1">
        <w:rPr>
          <w:noProof/>
        </w:rPr>
        <w:tab/>
      </w:r>
      <w:r w:rsidRPr="00923FD1">
        <w:rPr>
          <w:noProof/>
        </w:rPr>
        <w:tab/>
      </w:r>
      <w:r w:rsidRPr="00923FD1">
        <w:rPr>
          <w:noProof/>
        </w:rPr>
        <w:tab/>
        <w:t>¡por Dios, que vinieras sola!</w:t>
      </w:r>
    </w:p>
    <w:p w14:paraId="1430574A" w14:textId="77777777" w:rsidR="00B55FE7" w:rsidRPr="00923FD1" w:rsidRDefault="00B55FE7" w:rsidP="001C4C97">
      <w:pPr>
        <w:pStyle w:val="Verso"/>
        <w:rPr>
          <w:noProof/>
        </w:rPr>
      </w:pPr>
      <w:r w:rsidRPr="00923FD1">
        <w:rPr>
          <w:noProof/>
        </w:rPr>
        <w:tab/>
      </w:r>
      <w:r w:rsidRPr="00923FD1">
        <w:rPr>
          <w:noProof/>
        </w:rPr>
        <w:tab/>
      </w:r>
      <w:r w:rsidRPr="00923FD1">
        <w:rPr>
          <w:noProof/>
        </w:rPr>
        <w:tab/>
        <w:t>Llévote donde posaba</w:t>
      </w:r>
    </w:p>
    <w:p w14:paraId="1D918116" w14:textId="77777777" w:rsidR="00B55FE7" w:rsidRPr="00923FD1" w:rsidRDefault="00B55FE7" w:rsidP="001C4C97">
      <w:pPr>
        <w:pStyle w:val="Verso"/>
        <w:rPr>
          <w:noProof/>
        </w:rPr>
      </w:pPr>
      <w:r w:rsidRPr="00923FD1">
        <w:rPr>
          <w:noProof/>
        </w:rPr>
        <w:tab/>
      </w:r>
      <w:r w:rsidRPr="00923FD1">
        <w:rPr>
          <w:noProof/>
        </w:rPr>
        <w:tab/>
      </w:r>
      <w:r w:rsidRPr="00923FD1">
        <w:rPr>
          <w:noProof/>
        </w:rPr>
        <w:tab/>
        <w:t>un duque de Alba que adorna</w:t>
      </w:r>
    </w:p>
    <w:p w14:paraId="7211DC3E" w14:textId="77777777" w:rsidR="00B55FE7" w:rsidRPr="00923FD1" w:rsidRDefault="00B55FE7" w:rsidP="001C4C97">
      <w:pPr>
        <w:pStyle w:val="Verso"/>
        <w:rPr>
          <w:noProof/>
        </w:rPr>
      </w:pPr>
      <w:r w:rsidRPr="00923FD1">
        <w:rPr>
          <w:noProof/>
        </w:rPr>
        <w:tab/>
      </w:r>
      <w:r w:rsidRPr="00923FD1">
        <w:rPr>
          <w:noProof/>
        </w:rPr>
        <w:tab/>
      </w:r>
      <w:r w:rsidRPr="00923FD1">
        <w:rPr>
          <w:noProof/>
        </w:rPr>
        <w:tab/>
        <w:t>mejor la corte del Rey</w:t>
      </w:r>
    </w:p>
    <w:p w14:paraId="323B19A8" w14:textId="1FCE21BF" w:rsidR="00B55FE7" w:rsidRPr="00923FD1" w:rsidRDefault="00B55FE7" w:rsidP="001C4C97">
      <w:pPr>
        <w:pStyle w:val="Verso"/>
        <w:rPr>
          <w:noProof/>
        </w:rPr>
      </w:pPr>
      <w:r w:rsidRPr="00923FD1">
        <w:rPr>
          <w:noProof/>
        </w:rPr>
        <w:tab/>
      </w:r>
      <w:r w:rsidRPr="00923FD1">
        <w:rPr>
          <w:noProof/>
        </w:rPr>
        <w:tab/>
      </w:r>
      <w:r w:rsidRPr="00923FD1">
        <w:rPr>
          <w:noProof/>
        </w:rPr>
        <w:tab/>
        <w:t>que el verde campo la aurora;</w:t>
      </w:r>
      <w:r w:rsidRPr="00923FD1">
        <w:rPr>
          <w:noProof/>
        </w:rPr>
        <w:tab/>
      </w:r>
      <w:r w:rsidRPr="00923FD1">
        <w:rPr>
          <w:noProof/>
        </w:rPr>
        <w:tab/>
      </w:r>
      <w:r w:rsidRPr="00923FD1">
        <w:rPr>
          <w:noProof/>
        </w:rPr>
        <w:tab/>
      </w:r>
      <w:r w:rsidRPr="00923FD1">
        <w:rPr>
          <w:noProof/>
        </w:rPr>
        <w:tab/>
      </w:r>
    </w:p>
    <w:p w14:paraId="2054017F" w14:textId="77777777" w:rsidR="00B55FE7" w:rsidRPr="00923FD1" w:rsidRDefault="00B55FE7" w:rsidP="001C4C97">
      <w:pPr>
        <w:pStyle w:val="Verso"/>
        <w:rPr>
          <w:noProof/>
        </w:rPr>
      </w:pPr>
      <w:r w:rsidRPr="00923FD1">
        <w:rPr>
          <w:noProof/>
        </w:rPr>
        <w:tab/>
      </w:r>
      <w:r w:rsidRPr="00923FD1">
        <w:rPr>
          <w:noProof/>
        </w:rPr>
        <w:tab/>
      </w:r>
      <w:r w:rsidRPr="00923FD1">
        <w:rPr>
          <w:noProof/>
        </w:rPr>
        <w:tab/>
        <w:t>un duque de Feria, honor</w:t>
      </w:r>
    </w:p>
    <w:p w14:paraId="51CA3935" w14:textId="77777777" w:rsidR="00B55FE7" w:rsidRPr="00923FD1" w:rsidRDefault="00B55FE7" w:rsidP="001C4C97">
      <w:pPr>
        <w:pStyle w:val="Verso"/>
        <w:rPr>
          <w:noProof/>
        </w:rPr>
      </w:pPr>
      <w:r w:rsidRPr="00923FD1">
        <w:rPr>
          <w:noProof/>
        </w:rPr>
        <w:tab/>
      </w:r>
      <w:r w:rsidRPr="00923FD1">
        <w:rPr>
          <w:noProof/>
        </w:rPr>
        <w:tab/>
      </w:r>
      <w:r w:rsidRPr="00923FD1">
        <w:rPr>
          <w:noProof/>
        </w:rPr>
        <w:tab/>
        <w:t>de los nobles Figueroas,</w:t>
      </w:r>
    </w:p>
    <w:p w14:paraId="56017873" w14:textId="77777777" w:rsidR="00B55FE7" w:rsidRPr="00923FD1" w:rsidRDefault="00B55FE7" w:rsidP="001C4C97">
      <w:pPr>
        <w:pStyle w:val="Verso"/>
        <w:rPr>
          <w:noProof/>
        </w:rPr>
      </w:pPr>
      <w:r w:rsidRPr="00923FD1">
        <w:rPr>
          <w:noProof/>
        </w:rPr>
        <w:tab/>
      </w:r>
      <w:r w:rsidRPr="00923FD1">
        <w:rPr>
          <w:noProof/>
        </w:rPr>
        <w:tab/>
      </w:r>
      <w:r w:rsidRPr="00923FD1">
        <w:rPr>
          <w:noProof/>
        </w:rPr>
        <w:tab/>
        <w:t>con un conde de Salinas</w:t>
      </w:r>
    </w:p>
    <w:p w14:paraId="1176B796" w14:textId="77777777" w:rsidR="00B55FE7" w:rsidRPr="00923FD1" w:rsidRDefault="00B55FE7" w:rsidP="001C4C97">
      <w:pPr>
        <w:pStyle w:val="Verso"/>
        <w:rPr>
          <w:noProof/>
        </w:rPr>
      </w:pPr>
      <w:r w:rsidRPr="00923FD1">
        <w:rPr>
          <w:noProof/>
        </w:rPr>
        <w:tab/>
      </w:r>
      <w:r w:rsidRPr="00923FD1">
        <w:rPr>
          <w:noProof/>
        </w:rPr>
        <w:tab/>
      </w:r>
      <w:r w:rsidRPr="00923FD1">
        <w:rPr>
          <w:noProof/>
        </w:rPr>
        <w:tab/>
        <w:t>que las cárceles adoran;</w:t>
      </w:r>
    </w:p>
    <w:p w14:paraId="126DA6DF" w14:textId="33CD06D5" w:rsidR="00B55FE7" w:rsidRPr="00923FD1" w:rsidRDefault="00B55FE7" w:rsidP="001C4C97">
      <w:pPr>
        <w:pStyle w:val="Verso"/>
        <w:rPr>
          <w:noProof/>
        </w:rPr>
      </w:pPr>
      <w:r w:rsidRPr="00923FD1">
        <w:rPr>
          <w:noProof/>
        </w:rPr>
        <w:tab/>
      </w:r>
      <w:r w:rsidRPr="00923FD1">
        <w:rPr>
          <w:noProof/>
        </w:rPr>
        <w:tab/>
      </w:r>
      <w:r w:rsidRPr="00923FD1">
        <w:rPr>
          <w:noProof/>
        </w:rPr>
        <w:tab/>
        <w:t>un duque del Infantado,</w:t>
      </w:r>
      <w:r w:rsidRPr="00923FD1">
        <w:rPr>
          <w:noProof/>
        </w:rPr>
        <w:tab/>
      </w:r>
      <w:r w:rsidRPr="00923FD1">
        <w:rPr>
          <w:noProof/>
        </w:rPr>
        <w:tab/>
      </w:r>
      <w:r w:rsidRPr="00923FD1">
        <w:rPr>
          <w:noProof/>
        </w:rPr>
        <w:tab/>
      </w:r>
      <w:r w:rsidRPr="00923FD1">
        <w:rPr>
          <w:noProof/>
        </w:rPr>
        <w:tab/>
      </w:r>
      <w:r w:rsidRPr="00923FD1">
        <w:rPr>
          <w:noProof/>
        </w:rPr>
        <w:tab/>
      </w:r>
    </w:p>
    <w:p w14:paraId="13A78764" w14:textId="77777777" w:rsidR="00B55FE7" w:rsidRPr="00923FD1" w:rsidRDefault="00B55FE7" w:rsidP="001C4C97">
      <w:pPr>
        <w:pStyle w:val="Verso"/>
        <w:rPr>
          <w:noProof/>
        </w:rPr>
      </w:pPr>
      <w:r w:rsidRPr="00923FD1">
        <w:rPr>
          <w:noProof/>
        </w:rPr>
        <w:tab/>
      </w:r>
      <w:r w:rsidRPr="00923FD1">
        <w:rPr>
          <w:noProof/>
        </w:rPr>
        <w:tab/>
      </w:r>
      <w:r w:rsidRPr="00923FD1">
        <w:rPr>
          <w:noProof/>
        </w:rPr>
        <w:tab/>
        <w:t>que, no él, cualquier Mendoza</w:t>
      </w:r>
    </w:p>
    <w:p w14:paraId="1D01BAA8" w14:textId="77777777" w:rsidR="00B55FE7" w:rsidRPr="00923FD1" w:rsidRDefault="00B55FE7" w:rsidP="001C4C97">
      <w:pPr>
        <w:pStyle w:val="Verso"/>
        <w:rPr>
          <w:noProof/>
        </w:rPr>
      </w:pPr>
      <w:r w:rsidRPr="00923FD1">
        <w:rPr>
          <w:noProof/>
        </w:rPr>
        <w:tab/>
      </w:r>
      <w:r w:rsidRPr="00923FD1">
        <w:rPr>
          <w:noProof/>
        </w:rPr>
        <w:tab/>
      </w:r>
      <w:r w:rsidRPr="00923FD1">
        <w:rPr>
          <w:noProof/>
        </w:rPr>
        <w:tab/>
        <w:t>puede traer los esclavos</w:t>
      </w:r>
    </w:p>
    <w:p w14:paraId="666282C4" w14:textId="77777777" w:rsidR="00B55FE7" w:rsidRPr="00923FD1" w:rsidRDefault="00B55FE7" w:rsidP="001C4C97">
      <w:pPr>
        <w:pStyle w:val="Verso"/>
        <w:rPr>
          <w:noProof/>
        </w:rPr>
      </w:pPr>
      <w:r w:rsidRPr="00923FD1">
        <w:rPr>
          <w:noProof/>
        </w:rPr>
        <w:tab/>
      </w:r>
      <w:r w:rsidRPr="00923FD1">
        <w:rPr>
          <w:noProof/>
        </w:rPr>
        <w:tab/>
      </w:r>
      <w:r w:rsidRPr="00923FD1">
        <w:rPr>
          <w:noProof/>
        </w:rPr>
        <w:tab/>
        <w:t>de Argel y Constantinopla;</w:t>
      </w:r>
    </w:p>
    <w:p w14:paraId="6C3F7AD5" w14:textId="77777777" w:rsidR="00B55FE7" w:rsidRPr="00923FD1" w:rsidRDefault="00B55FE7" w:rsidP="001C4C97">
      <w:pPr>
        <w:pStyle w:val="Verso"/>
        <w:rPr>
          <w:noProof/>
        </w:rPr>
      </w:pPr>
      <w:r w:rsidRPr="00923FD1">
        <w:rPr>
          <w:noProof/>
        </w:rPr>
        <w:tab/>
      </w:r>
      <w:r w:rsidRPr="00923FD1">
        <w:rPr>
          <w:noProof/>
        </w:rPr>
        <w:tab/>
      </w:r>
      <w:r w:rsidRPr="00923FD1">
        <w:rPr>
          <w:noProof/>
        </w:rPr>
        <w:tab/>
        <w:t>un duque insigne de Sessa,</w:t>
      </w:r>
    </w:p>
    <w:p w14:paraId="5A583137" w14:textId="5B8BDDF0" w:rsidR="00B55FE7" w:rsidRPr="00923FD1" w:rsidRDefault="00B55FE7" w:rsidP="001C4C97">
      <w:pPr>
        <w:pStyle w:val="Verso"/>
        <w:rPr>
          <w:noProof/>
        </w:rPr>
      </w:pPr>
      <w:r w:rsidRPr="00923FD1">
        <w:rPr>
          <w:noProof/>
        </w:rPr>
        <w:tab/>
      </w:r>
      <w:r w:rsidRPr="00923FD1">
        <w:rPr>
          <w:noProof/>
        </w:rPr>
        <w:tab/>
      </w:r>
      <w:r w:rsidRPr="00923FD1">
        <w:rPr>
          <w:noProof/>
        </w:rPr>
        <w:tab/>
        <w:t>de Córdoba honor y gloria,</w:t>
      </w:r>
      <w:r w:rsidRPr="00923FD1">
        <w:rPr>
          <w:noProof/>
        </w:rPr>
        <w:tab/>
      </w:r>
      <w:r w:rsidRPr="00923FD1">
        <w:rPr>
          <w:noProof/>
        </w:rPr>
        <w:tab/>
      </w:r>
      <w:r w:rsidRPr="00923FD1">
        <w:rPr>
          <w:noProof/>
        </w:rPr>
        <w:tab/>
      </w:r>
      <w:r w:rsidRPr="00923FD1">
        <w:rPr>
          <w:noProof/>
        </w:rPr>
        <w:tab/>
      </w:r>
      <w:r w:rsidRPr="00923FD1">
        <w:rPr>
          <w:noProof/>
        </w:rPr>
        <w:tab/>
      </w:r>
    </w:p>
    <w:p w14:paraId="0465044B" w14:textId="77777777" w:rsidR="00B55FE7" w:rsidRPr="00923FD1" w:rsidRDefault="00B55FE7" w:rsidP="001C4C97">
      <w:pPr>
        <w:pStyle w:val="Verso"/>
        <w:rPr>
          <w:noProof/>
        </w:rPr>
      </w:pPr>
      <w:r w:rsidRPr="00923FD1">
        <w:rPr>
          <w:noProof/>
        </w:rPr>
        <w:tab/>
      </w:r>
      <w:r w:rsidRPr="00923FD1">
        <w:rPr>
          <w:noProof/>
        </w:rPr>
        <w:tab/>
      </w:r>
      <w:r w:rsidRPr="00923FD1">
        <w:rPr>
          <w:noProof/>
        </w:rPr>
        <w:tab/>
        <w:t>que te diera más escudos</w:t>
      </w:r>
    </w:p>
    <w:p w14:paraId="326267A5" w14:textId="77777777" w:rsidR="00B55FE7" w:rsidRPr="00923FD1" w:rsidRDefault="00B55FE7" w:rsidP="001C4C97">
      <w:pPr>
        <w:pStyle w:val="Verso"/>
        <w:rPr>
          <w:noProof/>
        </w:rPr>
      </w:pPr>
      <w:r w:rsidRPr="00923FD1">
        <w:rPr>
          <w:noProof/>
        </w:rPr>
        <w:tab/>
      </w:r>
      <w:r w:rsidRPr="00923FD1">
        <w:rPr>
          <w:noProof/>
        </w:rPr>
        <w:tab/>
      </w:r>
      <w:r w:rsidRPr="00923FD1">
        <w:rPr>
          <w:noProof/>
        </w:rPr>
        <w:tab/>
        <w:t>que el suyo trofeos bordan.</w:t>
      </w:r>
      <w:r w:rsidRPr="00923FD1">
        <w:rPr>
          <w:noProof/>
        </w:rPr>
        <w:tab/>
      </w:r>
    </w:p>
    <w:p w14:paraId="042EF9D7" w14:textId="77777777" w:rsidR="00B55FE7" w:rsidRPr="00923FD1" w:rsidRDefault="00B55FE7" w:rsidP="001C4C97">
      <w:pPr>
        <w:pStyle w:val="Verso"/>
        <w:rPr>
          <w:noProof/>
        </w:rPr>
      </w:pPr>
      <w:r w:rsidRPr="00923FD1">
        <w:rPr>
          <w:noProof/>
        </w:rPr>
        <w:tab/>
      </w:r>
      <w:r w:rsidRPr="00923FD1">
        <w:rPr>
          <w:noProof/>
        </w:rPr>
        <w:tab/>
      </w:r>
      <w:r w:rsidRPr="00923FD1">
        <w:rPr>
          <w:noProof/>
        </w:rPr>
        <w:tab/>
        <w:t>Dije que el duque de Cea</w:t>
      </w:r>
    </w:p>
    <w:p w14:paraId="193358DE" w14:textId="77777777" w:rsidR="00B55FE7" w:rsidRPr="00923FD1" w:rsidRDefault="00B55FE7" w:rsidP="001C4C97">
      <w:pPr>
        <w:pStyle w:val="Verso"/>
        <w:rPr>
          <w:noProof/>
        </w:rPr>
      </w:pPr>
      <w:r w:rsidRPr="00923FD1">
        <w:rPr>
          <w:noProof/>
        </w:rPr>
        <w:tab/>
      </w:r>
      <w:r w:rsidRPr="00923FD1">
        <w:rPr>
          <w:noProof/>
        </w:rPr>
        <w:tab/>
      </w:r>
      <w:r w:rsidRPr="00923FD1">
        <w:rPr>
          <w:noProof/>
        </w:rPr>
        <w:tab/>
        <w:t>pasaba en una carroza;</w:t>
      </w:r>
    </w:p>
    <w:p w14:paraId="61E4F31F" w14:textId="41F162E5" w:rsidR="00B55FE7" w:rsidRPr="00923FD1" w:rsidRDefault="00B55FE7" w:rsidP="001C4C97">
      <w:pPr>
        <w:pStyle w:val="Verso"/>
        <w:rPr>
          <w:noProof/>
        </w:rPr>
      </w:pPr>
      <w:r w:rsidRPr="00923FD1">
        <w:rPr>
          <w:noProof/>
        </w:rPr>
        <w:tab/>
      </w:r>
      <w:r w:rsidRPr="00923FD1">
        <w:rPr>
          <w:noProof/>
        </w:rPr>
        <w:tab/>
      </w:r>
      <w:r w:rsidRPr="00923FD1">
        <w:rPr>
          <w:noProof/>
        </w:rPr>
        <w:tab/>
        <w:t>no le quisiste pedir,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274FC820" w14:textId="77777777" w:rsidR="00B55FE7" w:rsidRPr="00923FD1" w:rsidRDefault="00B55FE7" w:rsidP="001C4C97">
      <w:pPr>
        <w:pStyle w:val="Verso"/>
        <w:rPr>
          <w:noProof/>
        </w:rPr>
      </w:pPr>
      <w:r w:rsidRPr="00923FD1">
        <w:rPr>
          <w:noProof/>
        </w:rPr>
        <w:lastRenderedPageBreak/>
        <w:tab/>
      </w:r>
      <w:r w:rsidRPr="00923FD1">
        <w:rPr>
          <w:noProof/>
        </w:rPr>
        <w:tab/>
      </w:r>
      <w:r w:rsidRPr="00923FD1">
        <w:rPr>
          <w:noProof/>
        </w:rPr>
        <w:tab/>
        <w:t>ni después en la Vitoria</w:t>
      </w:r>
    </w:p>
    <w:p w14:paraId="3ABD41A0" w14:textId="77777777" w:rsidR="00B55FE7" w:rsidRPr="00923FD1" w:rsidRDefault="00B55FE7" w:rsidP="001C4C97">
      <w:pPr>
        <w:pStyle w:val="Verso"/>
        <w:rPr>
          <w:noProof/>
        </w:rPr>
      </w:pPr>
      <w:r w:rsidRPr="00923FD1">
        <w:rPr>
          <w:noProof/>
        </w:rPr>
        <w:tab/>
      </w:r>
      <w:r w:rsidRPr="00923FD1">
        <w:rPr>
          <w:noProof/>
        </w:rPr>
        <w:tab/>
      </w:r>
      <w:r w:rsidRPr="00923FD1">
        <w:rPr>
          <w:noProof/>
        </w:rPr>
        <w:tab/>
        <w:t>al marqués de Peñafiel,</w:t>
      </w:r>
    </w:p>
    <w:p w14:paraId="098B7457" w14:textId="77777777" w:rsidR="00B55FE7" w:rsidRPr="00923FD1" w:rsidRDefault="00B55FE7" w:rsidP="001C4C97">
      <w:pPr>
        <w:pStyle w:val="Verso"/>
        <w:rPr>
          <w:noProof/>
        </w:rPr>
      </w:pPr>
      <w:r w:rsidRPr="00923FD1">
        <w:rPr>
          <w:noProof/>
        </w:rPr>
        <w:tab/>
      </w:r>
      <w:r w:rsidRPr="00923FD1">
        <w:rPr>
          <w:noProof/>
        </w:rPr>
        <w:tab/>
      </w:r>
      <w:r w:rsidRPr="00923FD1">
        <w:rPr>
          <w:noProof/>
        </w:rPr>
        <w:tab/>
        <w:t>ni al Enríquez a quien postra</w:t>
      </w:r>
    </w:p>
    <w:p w14:paraId="45FADF95" w14:textId="77777777" w:rsidR="00B55FE7" w:rsidRPr="00923FD1" w:rsidRDefault="00B55FE7" w:rsidP="001C4C97">
      <w:pPr>
        <w:pStyle w:val="Verso"/>
        <w:rPr>
          <w:noProof/>
        </w:rPr>
      </w:pPr>
      <w:r w:rsidRPr="00923FD1">
        <w:rPr>
          <w:noProof/>
        </w:rPr>
        <w:tab/>
      </w:r>
      <w:r w:rsidRPr="00923FD1">
        <w:rPr>
          <w:noProof/>
        </w:rPr>
        <w:tab/>
      </w:r>
      <w:r w:rsidRPr="00923FD1">
        <w:rPr>
          <w:noProof/>
        </w:rPr>
        <w:tab/>
        <w:t>Castilla como a almirante</w:t>
      </w:r>
    </w:p>
    <w:p w14:paraId="446036E3" w14:textId="646BC21B" w:rsidR="00B55FE7" w:rsidRPr="00923FD1" w:rsidRDefault="00B55FE7" w:rsidP="001C4C97">
      <w:pPr>
        <w:pStyle w:val="Verso"/>
        <w:rPr>
          <w:noProof/>
        </w:rPr>
      </w:pPr>
      <w:r w:rsidRPr="00923FD1">
        <w:rPr>
          <w:noProof/>
        </w:rPr>
        <w:tab/>
      </w:r>
      <w:r w:rsidRPr="00923FD1">
        <w:rPr>
          <w:noProof/>
        </w:rPr>
        <w:tab/>
      </w:r>
      <w:r w:rsidRPr="00923FD1">
        <w:rPr>
          <w:noProof/>
        </w:rPr>
        <w:tab/>
        <w:t>las torres de su corona.</w:t>
      </w:r>
      <w:r w:rsidRPr="00923FD1">
        <w:rPr>
          <w:noProof/>
        </w:rPr>
        <w:tab/>
      </w:r>
      <w:r w:rsidRPr="00923FD1">
        <w:rPr>
          <w:noProof/>
        </w:rPr>
        <w:tab/>
      </w:r>
      <w:r w:rsidRPr="00923FD1">
        <w:rPr>
          <w:noProof/>
        </w:rPr>
        <w:tab/>
      </w:r>
      <w:r w:rsidRPr="00923FD1">
        <w:rPr>
          <w:noProof/>
        </w:rPr>
        <w:tab/>
      </w:r>
      <w:r w:rsidRPr="00923FD1">
        <w:rPr>
          <w:noProof/>
        </w:rPr>
        <w:tab/>
      </w:r>
    </w:p>
    <w:p w14:paraId="3A26818D" w14:textId="77777777" w:rsidR="00B55FE7" w:rsidRPr="00923FD1" w:rsidRDefault="00B55FE7" w:rsidP="001C4C97">
      <w:pPr>
        <w:pStyle w:val="Verso"/>
        <w:rPr>
          <w:noProof/>
        </w:rPr>
      </w:pPr>
      <w:r w:rsidRPr="00923FD1">
        <w:rPr>
          <w:noProof/>
        </w:rPr>
        <w:tab/>
      </w:r>
      <w:r w:rsidRPr="00923FD1">
        <w:rPr>
          <w:noProof/>
        </w:rPr>
        <w:tab/>
      </w:r>
      <w:r w:rsidRPr="00923FD1">
        <w:rPr>
          <w:noProof/>
        </w:rPr>
        <w:tab/>
        <w:t>Pues si no pides a estos,</w:t>
      </w:r>
    </w:p>
    <w:p w14:paraId="7244C4F4"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¿qué esperas?</w:t>
      </w:r>
    </w:p>
    <w:p w14:paraId="3BBF87A6" w14:textId="3DC3BABB" w:rsidR="001C4C97" w:rsidRPr="00923FD1" w:rsidRDefault="001C4C97" w:rsidP="001C4C97">
      <w:pPr>
        <w:pStyle w:val="Personaje"/>
        <w:rPr>
          <w:noProof/>
        </w:rPr>
      </w:pPr>
      <w:r w:rsidRPr="00923FD1">
        <w:rPr>
          <w:noProof/>
        </w:rPr>
        <w:t>isabel</w:t>
      </w:r>
    </w:p>
    <w:p w14:paraId="5344B076" w14:textId="4C10CE1A"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ab/>
        <w:t>Temor reporta</w:t>
      </w:r>
    </w:p>
    <w:p w14:paraId="0D328765" w14:textId="77777777" w:rsidR="00B55FE7" w:rsidRPr="00923FD1" w:rsidRDefault="00B55FE7" w:rsidP="001C4C97">
      <w:pPr>
        <w:pStyle w:val="Verso"/>
        <w:rPr>
          <w:noProof/>
        </w:rPr>
      </w:pPr>
      <w:r w:rsidRPr="00923FD1">
        <w:rPr>
          <w:noProof/>
        </w:rPr>
        <w:tab/>
      </w:r>
      <w:r w:rsidRPr="00923FD1">
        <w:rPr>
          <w:noProof/>
        </w:rPr>
        <w:tab/>
      </w:r>
      <w:r w:rsidRPr="00923FD1">
        <w:rPr>
          <w:noProof/>
        </w:rPr>
        <w:tab/>
        <w:t>mi lengua, mis plantas yela.</w:t>
      </w:r>
    </w:p>
    <w:p w14:paraId="6745349D" w14:textId="65005043" w:rsidR="001C4C97" w:rsidRPr="00923FD1" w:rsidRDefault="001C4C97" w:rsidP="001C4C97">
      <w:pPr>
        <w:pStyle w:val="Personaje"/>
        <w:rPr>
          <w:noProof/>
        </w:rPr>
      </w:pPr>
      <w:r w:rsidRPr="00923FD1">
        <w:rPr>
          <w:noProof/>
        </w:rPr>
        <w:t>julio</w:t>
      </w:r>
    </w:p>
    <w:p w14:paraId="6680F013" w14:textId="6C147123" w:rsidR="00B55FE7" w:rsidRPr="00923FD1" w:rsidRDefault="00B55FE7" w:rsidP="001C4C97">
      <w:pPr>
        <w:pStyle w:val="Verso"/>
        <w:rPr>
          <w:noProof/>
        </w:rPr>
      </w:pPr>
      <w:r w:rsidRPr="00923FD1">
        <w:rPr>
          <w:noProof/>
        </w:rPr>
        <w:tab/>
      </w:r>
      <w:r w:rsidRPr="00923FD1">
        <w:rPr>
          <w:noProof/>
        </w:rPr>
        <w:tab/>
      </w:r>
      <w:r w:rsidRPr="00923FD1">
        <w:rPr>
          <w:noProof/>
        </w:rPr>
        <w:tab/>
        <w:t>Pues dame ese manto y toca:</w:t>
      </w:r>
    </w:p>
    <w:p w14:paraId="7B87068E" w14:textId="15027AA0" w:rsidR="00B55FE7" w:rsidRPr="00923FD1" w:rsidRDefault="00B55FE7" w:rsidP="001C4C97">
      <w:pPr>
        <w:pStyle w:val="Verso"/>
        <w:rPr>
          <w:noProof/>
        </w:rPr>
      </w:pPr>
      <w:r w:rsidRPr="00923FD1">
        <w:rPr>
          <w:noProof/>
        </w:rPr>
        <w:tab/>
      </w:r>
      <w:r w:rsidRPr="00923FD1">
        <w:rPr>
          <w:noProof/>
        </w:rPr>
        <w:tab/>
      </w:r>
      <w:r w:rsidRPr="00923FD1">
        <w:rPr>
          <w:noProof/>
        </w:rPr>
        <w:tab/>
        <w:t>yo seré mujer de Carlos,</w:t>
      </w:r>
      <w:r w:rsidRPr="00923FD1">
        <w:rPr>
          <w:noProof/>
        </w:rPr>
        <w:tab/>
      </w:r>
      <w:r w:rsidRPr="00923FD1">
        <w:rPr>
          <w:noProof/>
        </w:rPr>
        <w:tab/>
      </w:r>
      <w:r w:rsidRPr="00923FD1">
        <w:rPr>
          <w:noProof/>
        </w:rPr>
        <w:tab/>
      </w:r>
      <w:r w:rsidRPr="00923FD1">
        <w:rPr>
          <w:noProof/>
        </w:rPr>
        <w:tab/>
      </w:r>
      <w:r w:rsidRPr="00923FD1">
        <w:rPr>
          <w:noProof/>
        </w:rPr>
        <w:tab/>
      </w:r>
    </w:p>
    <w:p w14:paraId="061366E2" w14:textId="77777777" w:rsidR="00B55FE7" w:rsidRPr="00923FD1" w:rsidRDefault="00B55FE7" w:rsidP="001C4C97">
      <w:pPr>
        <w:pStyle w:val="Verso"/>
        <w:rPr>
          <w:noProof/>
        </w:rPr>
      </w:pPr>
      <w:r w:rsidRPr="00923FD1">
        <w:rPr>
          <w:noProof/>
        </w:rPr>
        <w:tab/>
      </w:r>
      <w:r w:rsidRPr="00923FD1">
        <w:rPr>
          <w:noProof/>
        </w:rPr>
        <w:tab/>
      </w:r>
      <w:r w:rsidRPr="00923FD1">
        <w:rPr>
          <w:noProof/>
        </w:rPr>
        <w:tab/>
        <w:t>que no seré, si me enjoyas,</w:t>
      </w:r>
    </w:p>
    <w:p w14:paraId="315E91CB" w14:textId="77777777" w:rsidR="00B55FE7" w:rsidRPr="00923FD1" w:rsidRDefault="00B55FE7" w:rsidP="001C4C97">
      <w:pPr>
        <w:pStyle w:val="Verso"/>
        <w:rPr>
          <w:noProof/>
        </w:rPr>
      </w:pPr>
      <w:r w:rsidRPr="00923FD1">
        <w:rPr>
          <w:noProof/>
        </w:rPr>
        <w:tab/>
      </w:r>
      <w:r w:rsidRPr="00923FD1">
        <w:rPr>
          <w:noProof/>
        </w:rPr>
        <w:tab/>
      </w:r>
      <w:r w:rsidRPr="00923FD1">
        <w:rPr>
          <w:noProof/>
        </w:rPr>
        <w:tab/>
      </w:r>
      <w:bookmarkStart w:id="86" w:name="_Hlk60845780"/>
      <w:r w:rsidRPr="00923FD1">
        <w:rPr>
          <w:noProof/>
        </w:rPr>
        <w:t>la primer mujer barbada</w:t>
      </w:r>
      <w:bookmarkEnd w:id="86"/>
      <w:r w:rsidRPr="00923FD1">
        <w:rPr>
          <w:noProof/>
        </w:rPr>
        <w:t>;</w:t>
      </w:r>
    </w:p>
    <w:p w14:paraId="140BDA3D" w14:textId="77777777" w:rsidR="00B55FE7" w:rsidRPr="00923FD1" w:rsidRDefault="00B55FE7" w:rsidP="001C4C97">
      <w:pPr>
        <w:pStyle w:val="Verso"/>
        <w:rPr>
          <w:noProof/>
        </w:rPr>
      </w:pPr>
      <w:r w:rsidRPr="00923FD1">
        <w:rPr>
          <w:noProof/>
        </w:rPr>
        <w:tab/>
      </w:r>
      <w:r w:rsidRPr="00923FD1">
        <w:rPr>
          <w:noProof/>
        </w:rPr>
        <w:tab/>
      </w:r>
      <w:r w:rsidRPr="00923FD1">
        <w:rPr>
          <w:noProof/>
        </w:rPr>
        <w:tab/>
        <w:t>y, para disculpa, sobra</w:t>
      </w:r>
    </w:p>
    <w:p w14:paraId="25C00032" w14:textId="77777777" w:rsidR="00B55FE7" w:rsidRPr="00923FD1" w:rsidRDefault="00B55FE7" w:rsidP="001C4C97">
      <w:pPr>
        <w:pStyle w:val="Verso"/>
        <w:rPr>
          <w:noProof/>
        </w:rPr>
      </w:pPr>
      <w:r w:rsidRPr="00923FD1">
        <w:rPr>
          <w:noProof/>
        </w:rPr>
        <w:tab/>
      </w:r>
      <w:r w:rsidRPr="00923FD1">
        <w:rPr>
          <w:noProof/>
        </w:rPr>
        <w:tab/>
      </w:r>
      <w:r w:rsidRPr="00923FD1">
        <w:rPr>
          <w:noProof/>
        </w:rPr>
        <w:tab/>
        <w:t>que de la humedad del mar</w:t>
      </w:r>
    </w:p>
    <w:p w14:paraId="51D4542E" w14:textId="1B27066C" w:rsidR="00B55FE7" w:rsidRPr="00923FD1" w:rsidRDefault="00B55FE7" w:rsidP="001C4C97">
      <w:pPr>
        <w:pStyle w:val="Verso"/>
        <w:rPr>
          <w:noProof/>
        </w:rPr>
      </w:pPr>
      <w:r w:rsidRPr="00923FD1">
        <w:rPr>
          <w:noProof/>
        </w:rPr>
        <w:tab/>
      </w:r>
      <w:r w:rsidRPr="00923FD1">
        <w:rPr>
          <w:noProof/>
        </w:rPr>
        <w:tab/>
      </w:r>
      <w:r w:rsidRPr="00923FD1">
        <w:rPr>
          <w:noProof/>
        </w:rPr>
        <w:tab/>
        <w:t xml:space="preserve">me salieran </w:t>
      </w:r>
      <w:bookmarkStart w:id="87" w:name="_Hlk60846311"/>
      <w:r w:rsidRPr="00923FD1">
        <w:rPr>
          <w:noProof/>
        </w:rPr>
        <w:t>estas pocas</w:t>
      </w:r>
      <w:bookmarkEnd w:id="87"/>
      <w:r w:rsidRPr="00923FD1">
        <w:rPr>
          <w:noProof/>
        </w:rPr>
        <w:t>.</w:t>
      </w:r>
      <w:r w:rsidRPr="00923FD1">
        <w:rPr>
          <w:noProof/>
        </w:rPr>
        <w:tab/>
      </w:r>
      <w:r w:rsidRPr="00923FD1">
        <w:rPr>
          <w:noProof/>
        </w:rPr>
        <w:tab/>
      </w:r>
      <w:r w:rsidRPr="00923FD1">
        <w:rPr>
          <w:noProof/>
        </w:rPr>
        <w:tab/>
      </w:r>
      <w:r w:rsidRPr="00923FD1">
        <w:rPr>
          <w:noProof/>
        </w:rPr>
        <w:tab/>
      </w:r>
      <w:r w:rsidRPr="00923FD1">
        <w:rPr>
          <w:noProof/>
        </w:rPr>
        <w:tab/>
      </w:r>
    </w:p>
    <w:p w14:paraId="59AE56A1" w14:textId="77777777" w:rsidR="00B55FE7" w:rsidRPr="00923FD1" w:rsidRDefault="00B55FE7" w:rsidP="001C4C97">
      <w:pPr>
        <w:pStyle w:val="Verso"/>
        <w:rPr>
          <w:noProof/>
        </w:rPr>
      </w:pPr>
      <w:r w:rsidRPr="00923FD1">
        <w:rPr>
          <w:noProof/>
        </w:rPr>
        <w:tab/>
      </w:r>
      <w:r w:rsidRPr="00923FD1">
        <w:rPr>
          <w:noProof/>
        </w:rPr>
        <w:tab/>
      </w:r>
      <w:r w:rsidRPr="00923FD1">
        <w:rPr>
          <w:noProof/>
        </w:rPr>
        <w:tab/>
        <w:t>Allí va, ¡corre tras él!,</w:t>
      </w:r>
    </w:p>
    <w:p w14:paraId="103E4A3D" w14:textId="77777777" w:rsidR="00B55FE7" w:rsidRPr="00923FD1" w:rsidRDefault="00B55FE7" w:rsidP="001C4C97">
      <w:pPr>
        <w:pStyle w:val="Verso"/>
        <w:rPr>
          <w:noProof/>
        </w:rPr>
      </w:pPr>
      <w:r w:rsidRPr="00923FD1">
        <w:rPr>
          <w:noProof/>
        </w:rPr>
        <w:tab/>
      </w:r>
      <w:r w:rsidRPr="00923FD1">
        <w:rPr>
          <w:noProof/>
        </w:rPr>
        <w:tab/>
      </w:r>
      <w:r w:rsidRPr="00923FD1">
        <w:rPr>
          <w:noProof/>
        </w:rPr>
        <w:tab/>
        <w:t>el marqués de Barcarrota,</w:t>
      </w:r>
    </w:p>
    <w:p w14:paraId="40B2C147" w14:textId="77777777" w:rsidR="00B55FE7" w:rsidRPr="00923FD1" w:rsidRDefault="00B55FE7" w:rsidP="001C4C97">
      <w:pPr>
        <w:pStyle w:val="Verso"/>
        <w:rPr>
          <w:noProof/>
        </w:rPr>
      </w:pPr>
      <w:r w:rsidRPr="00923FD1">
        <w:rPr>
          <w:noProof/>
        </w:rPr>
        <w:tab/>
      </w:r>
      <w:r w:rsidRPr="00923FD1">
        <w:rPr>
          <w:noProof/>
        </w:rPr>
        <w:tab/>
      </w:r>
      <w:r w:rsidRPr="00923FD1">
        <w:rPr>
          <w:noProof/>
        </w:rPr>
        <w:tab/>
        <w:t>príncipe que no sin causa</w:t>
      </w:r>
    </w:p>
    <w:p w14:paraId="24ADA6B3" w14:textId="77777777" w:rsidR="00B55FE7" w:rsidRPr="00923FD1" w:rsidRDefault="00B55FE7" w:rsidP="001C4C97">
      <w:pPr>
        <w:pStyle w:val="Verso"/>
        <w:rPr>
          <w:noProof/>
        </w:rPr>
      </w:pPr>
      <w:r w:rsidRPr="00923FD1">
        <w:rPr>
          <w:noProof/>
        </w:rPr>
        <w:tab/>
      </w:r>
      <w:r w:rsidRPr="00923FD1">
        <w:rPr>
          <w:noProof/>
        </w:rPr>
        <w:tab/>
      </w:r>
      <w:r w:rsidRPr="00923FD1">
        <w:rPr>
          <w:noProof/>
        </w:rPr>
        <w:tab/>
        <w:t>Puertocarrero se nombra.</w:t>
      </w:r>
    </w:p>
    <w:p w14:paraId="34E0D5B4" w14:textId="432E1CD9" w:rsidR="00B55FE7" w:rsidRPr="00923FD1" w:rsidRDefault="00B55FE7" w:rsidP="001C4C97">
      <w:pPr>
        <w:pStyle w:val="Verso"/>
        <w:rPr>
          <w:noProof/>
        </w:rPr>
      </w:pPr>
      <w:r w:rsidRPr="00923FD1">
        <w:rPr>
          <w:noProof/>
        </w:rPr>
        <w:tab/>
      </w:r>
      <w:r w:rsidRPr="00923FD1">
        <w:rPr>
          <w:noProof/>
        </w:rPr>
        <w:tab/>
      </w:r>
      <w:r w:rsidRPr="00923FD1">
        <w:rPr>
          <w:noProof/>
        </w:rPr>
        <w:tab/>
        <w:t>Con el conde de Saldaña</w:t>
      </w:r>
      <w:r w:rsidRPr="00923FD1">
        <w:rPr>
          <w:noProof/>
        </w:rPr>
        <w:tab/>
      </w:r>
      <w:r w:rsidRPr="00923FD1">
        <w:rPr>
          <w:noProof/>
        </w:rPr>
        <w:tab/>
      </w:r>
      <w:r w:rsidRPr="00923FD1">
        <w:rPr>
          <w:noProof/>
        </w:rPr>
        <w:tab/>
      </w:r>
      <w:r w:rsidRPr="00923FD1">
        <w:rPr>
          <w:noProof/>
        </w:rPr>
        <w:tab/>
      </w:r>
      <w:r w:rsidRPr="00923FD1">
        <w:rPr>
          <w:noProof/>
        </w:rPr>
        <w:tab/>
      </w:r>
    </w:p>
    <w:p w14:paraId="30732878" w14:textId="77777777" w:rsidR="00B55FE7" w:rsidRPr="00923FD1" w:rsidRDefault="00B55FE7" w:rsidP="001C4C97">
      <w:pPr>
        <w:pStyle w:val="Verso"/>
        <w:rPr>
          <w:noProof/>
        </w:rPr>
      </w:pPr>
      <w:r w:rsidRPr="00923FD1">
        <w:rPr>
          <w:noProof/>
        </w:rPr>
        <w:tab/>
      </w:r>
      <w:r w:rsidRPr="00923FD1">
        <w:rPr>
          <w:noProof/>
        </w:rPr>
        <w:tab/>
      </w:r>
      <w:r w:rsidRPr="00923FD1">
        <w:rPr>
          <w:noProof/>
        </w:rPr>
        <w:tab/>
        <w:t>va don Antonio de Borja.</w:t>
      </w:r>
    </w:p>
    <w:p w14:paraId="4CE44169" w14:textId="77777777" w:rsidR="00B55FE7" w:rsidRPr="00923FD1" w:rsidRDefault="00B55FE7" w:rsidP="001C4C97">
      <w:pPr>
        <w:pStyle w:val="Verso"/>
        <w:rPr>
          <w:noProof/>
        </w:rPr>
      </w:pPr>
      <w:r w:rsidRPr="00923FD1">
        <w:rPr>
          <w:noProof/>
        </w:rPr>
        <w:tab/>
      </w:r>
      <w:r w:rsidRPr="00923FD1">
        <w:rPr>
          <w:noProof/>
        </w:rPr>
        <w:tab/>
      </w:r>
      <w:r w:rsidRPr="00923FD1">
        <w:rPr>
          <w:noProof/>
        </w:rPr>
        <w:tab/>
        <w:t>Mira al duque de Maqueda,</w:t>
      </w:r>
    </w:p>
    <w:p w14:paraId="6BAE2D5D" w14:textId="77777777" w:rsidR="00B55FE7" w:rsidRPr="00923FD1" w:rsidRDefault="00B55FE7" w:rsidP="001C4C97">
      <w:pPr>
        <w:pStyle w:val="Verso"/>
        <w:rPr>
          <w:noProof/>
        </w:rPr>
      </w:pPr>
      <w:r w:rsidRPr="00923FD1">
        <w:rPr>
          <w:noProof/>
        </w:rPr>
        <w:tab/>
      </w:r>
      <w:r w:rsidRPr="00923FD1">
        <w:rPr>
          <w:noProof/>
        </w:rPr>
        <w:tab/>
      </w:r>
      <w:r w:rsidRPr="00923FD1">
        <w:rPr>
          <w:noProof/>
        </w:rPr>
        <w:tab/>
        <w:t>que se parte a Orán agora:</w:t>
      </w:r>
    </w:p>
    <w:p w14:paraId="140F28EC" w14:textId="77777777" w:rsidR="00B55FE7" w:rsidRPr="00923FD1" w:rsidRDefault="00B55FE7" w:rsidP="001C4C97">
      <w:pPr>
        <w:pStyle w:val="Verso"/>
        <w:rPr>
          <w:noProof/>
        </w:rPr>
      </w:pPr>
      <w:r w:rsidRPr="00923FD1">
        <w:rPr>
          <w:noProof/>
        </w:rPr>
        <w:tab/>
      </w:r>
      <w:r w:rsidRPr="00923FD1">
        <w:rPr>
          <w:noProof/>
        </w:rPr>
        <w:tab/>
      </w:r>
      <w:r w:rsidRPr="00923FD1">
        <w:rPr>
          <w:noProof/>
        </w:rPr>
        <w:tab/>
        <w:t>piedad tendrá, pues don Carlos</w:t>
      </w:r>
    </w:p>
    <w:p w14:paraId="24A19B03" w14:textId="5B1592D6" w:rsidR="00B55FE7" w:rsidRPr="00923FD1" w:rsidRDefault="00B55FE7" w:rsidP="001C4C97">
      <w:pPr>
        <w:pStyle w:val="Verso"/>
        <w:rPr>
          <w:noProof/>
        </w:rPr>
      </w:pPr>
      <w:r w:rsidRPr="00923FD1">
        <w:rPr>
          <w:noProof/>
        </w:rPr>
        <w:tab/>
      </w:r>
      <w:r w:rsidRPr="00923FD1">
        <w:rPr>
          <w:noProof/>
        </w:rPr>
        <w:tab/>
      </w:r>
      <w:r w:rsidRPr="00923FD1">
        <w:rPr>
          <w:noProof/>
        </w:rPr>
        <w:tab/>
        <w:t>se perdió por ganar honra</w:t>
      </w:r>
      <w:r w:rsidRPr="00923FD1">
        <w:rPr>
          <w:noProof/>
        </w:rPr>
        <w:tab/>
      </w:r>
      <w:r w:rsidRPr="00923FD1">
        <w:rPr>
          <w:noProof/>
        </w:rPr>
        <w:tab/>
      </w:r>
      <w:r w:rsidRPr="00923FD1">
        <w:rPr>
          <w:noProof/>
        </w:rPr>
        <w:tab/>
      </w:r>
      <w:r w:rsidRPr="00923FD1">
        <w:rPr>
          <w:noProof/>
        </w:rPr>
        <w:tab/>
      </w:r>
      <w:r w:rsidRPr="00923FD1">
        <w:rPr>
          <w:noProof/>
        </w:rPr>
        <w:tab/>
      </w:r>
    </w:p>
    <w:p w14:paraId="66C47B2F" w14:textId="77777777" w:rsidR="00B55FE7" w:rsidRPr="00923FD1" w:rsidRDefault="00B55FE7" w:rsidP="001C4C97">
      <w:pPr>
        <w:pStyle w:val="Verso"/>
        <w:rPr>
          <w:noProof/>
        </w:rPr>
      </w:pPr>
      <w:r w:rsidRPr="00923FD1">
        <w:rPr>
          <w:noProof/>
        </w:rPr>
        <w:tab/>
      </w:r>
      <w:r w:rsidRPr="00923FD1">
        <w:rPr>
          <w:noProof/>
        </w:rPr>
        <w:tab/>
      </w:r>
      <w:r w:rsidRPr="00923FD1">
        <w:rPr>
          <w:noProof/>
        </w:rPr>
        <w:tab/>
        <w:t>en las campañas de Orán.</w:t>
      </w:r>
    </w:p>
    <w:p w14:paraId="2CC289A9" w14:textId="3E27F229" w:rsidR="001C4C97" w:rsidRPr="00923FD1" w:rsidRDefault="001C4C97" w:rsidP="001C4C97">
      <w:pPr>
        <w:pStyle w:val="Personaje"/>
        <w:rPr>
          <w:noProof/>
        </w:rPr>
      </w:pPr>
      <w:r w:rsidRPr="00923FD1">
        <w:rPr>
          <w:noProof/>
        </w:rPr>
        <w:lastRenderedPageBreak/>
        <w:t>isabel</w:t>
      </w:r>
    </w:p>
    <w:p w14:paraId="1AB6A3A7" w14:textId="3EED32CC" w:rsidR="00B55FE7" w:rsidRPr="00923FD1" w:rsidRDefault="00B55FE7" w:rsidP="001C4C97">
      <w:pPr>
        <w:pStyle w:val="Verso"/>
        <w:rPr>
          <w:noProof/>
        </w:rPr>
      </w:pPr>
      <w:r w:rsidRPr="00923FD1">
        <w:rPr>
          <w:noProof/>
        </w:rPr>
        <w:tab/>
      </w:r>
      <w:r w:rsidRPr="00923FD1">
        <w:rPr>
          <w:noProof/>
        </w:rPr>
        <w:tab/>
      </w:r>
      <w:r w:rsidRPr="00923FD1">
        <w:rPr>
          <w:noProof/>
        </w:rPr>
        <w:tab/>
        <w:t>¡Ay, Julio, yo tiemblo toda!</w:t>
      </w:r>
    </w:p>
    <w:p w14:paraId="6BB0EE85"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A señores yo no puedo.   </w:t>
      </w:r>
    </w:p>
    <w:p w14:paraId="70465E50" w14:textId="569D03A5" w:rsidR="001C4C97" w:rsidRPr="00923FD1" w:rsidRDefault="001C4C97" w:rsidP="001C4C97">
      <w:pPr>
        <w:pStyle w:val="Personaje"/>
        <w:rPr>
          <w:noProof/>
        </w:rPr>
      </w:pPr>
      <w:r w:rsidRPr="00923FD1">
        <w:rPr>
          <w:noProof/>
        </w:rPr>
        <w:t>julio</w:t>
      </w:r>
    </w:p>
    <w:p w14:paraId="7DBB4EA3" w14:textId="365B8692" w:rsidR="00B55FE7" w:rsidRPr="00923FD1" w:rsidRDefault="00B55FE7" w:rsidP="001C4C97">
      <w:pPr>
        <w:pStyle w:val="Verso"/>
        <w:rPr>
          <w:noProof/>
        </w:rPr>
      </w:pPr>
      <w:r w:rsidRPr="00923FD1">
        <w:rPr>
          <w:noProof/>
        </w:rPr>
        <w:tab/>
      </w:r>
      <w:r w:rsidRPr="00923FD1">
        <w:rPr>
          <w:noProof/>
        </w:rPr>
        <w:tab/>
      </w:r>
      <w:r w:rsidRPr="00923FD1">
        <w:rPr>
          <w:noProof/>
        </w:rPr>
        <w:tab/>
        <w:t>Pues gente de toda broza</w:t>
      </w:r>
    </w:p>
    <w:p w14:paraId="15C4B9D4" w14:textId="65AF0C0F" w:rsidR="00B55FE7" w:rsidRPr="00923FD1" w:rsidRDefault="00B55FE7" w:rsidP="001C4C97">
      <w:pPr>
        <w:pStyle w:val="Verso"/>
        <w:rPr>
          <w:noProof/>
        </w:rPr>
      </w:pPr>
      <w:r w:rsidRPr="00923FD1">
        <w:rPr>
          <w:noProof/>
        </w:rPr>
        <w:tab/>
      </w:r>
      <w:r w:rsidRPr="00923FD1">
        <w:rPr>
          <w:noProof/>
        </w:rPr>
        <w:tab/>
      </w:r>
      <w:r w:rsidRPr="00923FD1">
        <w:rPr>
          <w:noProof/>
        </w:rPr>
        <w:tab/>
        <w:t>¿qué nos han de dar? Ochavos.</w:t>
      </w:r>
      <w:r w:rsidRPr="00923FD1">
        <w:rPr>
          <w:noProof/>
        </w:rPr>
        <w:tab/>
      </w:r>
      <w:r w:rsidRPr="00923FD1">
        <w:rPr>
          <w:noProof/>
        </w:rPr>
        <w:tab/>
      </w:r>
      <w:r w:rsidRPr="00923FD1">
        <w:rPr>
          <w:noProof/>
        </w:rPr>
        <w:tab/>
      </w:r>
      <w:r w:rsidRPr="00923FD1">
        <w:rPr>
          <w:noProof/>
        </w:rPr>
        <w:tab/>
      </w:r>
    </w:p>
    <w:p w14:paraId="1077BFB4" w14:textId="5D0217CF" w:rsidR="001C4C97" w:rsidRPr="00923FD1" w:rsidRDefault="001C4C97" w:rsidP="001C4C97">
      <w:pPr>
        <w:pStyle w:val="Personaje"/>
        <w:rPr>
          <w:noProof/>
        </w:rPr>
      </w:pPr>
      <w:r w:rsidRPr="00923FD1">
        <w:rPr>
          <w:noProof/>
        </w:rPr>
        <w:t>isabel</w:t>
      </w:r>
    </w:p>
    <w:p w14:paraId="3719C22C" w14:textId="0A524041" w:rsidR="00B55FE7" w:rsidRPr="00923FD1" w:rsidRDefault="00B55FE7" w:rsidP="001C4C97">
      <w:pPr>
        <w:pStyle w:val="Verso"/>
        <w:rPr>
          <w:noProof/>
        </w:rPr>
      </w:pPr>
      <w:r w:rsidRPr="00923FD1">
        <w:rPr>
          <w:noProof/>
        </w:rPr>
        <w:tab/>
      </w:r>
      <w:r w:rsidRPr="00923FD1">
        <w:rPr>
          <w:noProof/>
        </w:rPr>
        <w:tab/>
      </w:r>
      <w:r w:rsidRPr="00923FD1">
        <w:rPr>
          <w:noProof/>
        </w:rPr>
        <w:tab/>
        <w:t>Soy nueva, estoy temerosa.</w:t>
      </w:r>
    </w:p>
    <w:p w14:paraId="5CBEC20D" w14:textId="1D27619D" w:rsidR="001C4C97" w:rsidRPr="00923FD1" w:rsidRDefault="001C4C97" w:rsidP="001C4C97">
      <w:pPr>
        <w:pStyle w:val="Personaje"/>
        <w:rPr>
          <w:noProof/>
        </w:rPr>
      </w:pPr>
      <w:r w:rsidRPr="00923FD1">
        <w:rPr>
          <w:noProof/>
        </w:rPr>
        <w:t>julio</w:t>
      </w:r>
    </w:p>
    <w:p w14:paraId="723AE8C0" w14:textId="1D30306F" w:rsidR="00B55FE7" w:rsidRPr="00923FD1" w:rsidRDefault="00B55FE7" w:rsidP="001C4C97">
      <w:pPr>
        <w:pStyle w:val="Verso"/>
        <w:rPr>
          <w:noProof/>
        </w:rPr>
      </w:pPr>
      <w:r w:rsidRPr="00923FD1">
        <w:rPr>
          <w:noProof/>
        </w:rPr>
        <w:tab/>
      </w:r>
      <w:r w:rsidRPr="00923FD1">
        <w:rPr>
          <w:noProof/>
        </w:rPr>
        <w:tab/>
      </w:r>
      <w:r w:rsidRPr="00923FD1">
        <w:rPr>
          <w:noProof/>
        </w:rPr>
        <w:tab/>
        <w:t>Para el duque de Pastrana</w:t>
      </w:r>
    </w:p>
    <w:p w14:paraId="58FFF4A0" w14:textId="77777777" w:rsidR="00B55FE7" w:rsidRPr="00923FD1" w:rsidRDefault="00B55FE7" w:rsidP="001C4C97">
      <w:pPr>
        <w:pStyle w:val="Verso"/>
        <w:rPr>
          <w:noProof/>
        </w:rPr>
      </w:pPr>
      <w:r w:rsidRPr="00923FD1">
        <w:rPr>
          <w:noProof/>
        </w:rPr>
        <w:tab/>
      </w:r>
      <w:r w:rsidRPr="00923FD1">
        <w:rPr>
          <w:noProof/>
        </w:rPr>
        <w:tab/>
      </w:r>
      <w:r w:rsidRPr="00923FD1">
        <w:rPr>
          <w:noProof/>
        </w:rPr>
        <w:tab/>
        <w:t>no hay disculpa: llega, dobla</w:t>
      </w:r>
    </w:p>
    <w:p w14:paraId="6E588719" w14:textId="77777777" w:rsidR="00B55FE7" w:rsidRPr="00923FD1" w:rsidRDefault="00B55FE7" w:rsidP="001C4C97">
      <w:pPr>
        <w:pStyle w:val="Verso"/>
        <w:rPr>
          <w:noProof/>
        </w:rPr>
      </w:pPr>
      <w:r w:rsidRPr="00923FD1">
        <w:rPr>
          <w:noProof/>
        </w:rPr>
        <w:tab/>
      </w:r>
      <w:r w:rsidRPr="00923FD1">
        <w:rPr>
          <w:noProof/>
        </w:rPr>
        <w:tab/>
      </w:r>
      <w:r w:rsidRPr="00923FD1">
        <w:rPr>
          <w:noProof/>
        </w:rPr>
        <w:tab/>
        <w:t>esa condición esquiva.</w:t>
      </w:r>
    </w:p>
    <w:p w14:paraId="2D988E78" w14:textId="509E618B" w:rsidR="001C4C97" w:rsidRPr="00923FD1" w:rsidRDefault="001C4C97" w:rsidP="001C4C97">
      <w:pPr>
        <w:pStyle w:val="Personaje"/>
        <w:rPr>
          <w:noProof/>
        </w:rPr>
      </w:pPr>
      <w:r w:rsidRPr="00923FD1">
        <w:rPr>
          <w:noProof/>
        </w:rPr>
        <w:t>isabel</w:t>
      </w:r>
    </w:p>
    <w:p w14:paraId="5543B647" w14:textId="076E8002" w:rsidR="00B55FE7" w:rsidRPr="00923FD1" w:rsidRDefault="00B55FE7" w:rsidP="001C4C97">
      <w:pPr>
        <w:pStyle w:val="Verso"/>
        <w:rPr>
          <w:noProof/>
        </w:rPr>
      </w:pPr>
      <w:r w:rsidRPr="00923FD1">
        <w:rPr>
          <w:noProof/>
        </w:rPr>
        <w:tab/>
      </w:r>
      <w:r w:rsidRPr="00923FD1">
        <w:rPr>
          <w:noProof/>
        </w:rPr>
        <w:tab/>
      </w:r>
      <w:r w:rsidRPr="00923FD1">
        <w:rPr>
          <w:noProof/>
        </w:rPr>
        <w:tab/>
        <w:t>Julio, no me descompongas.</w:t>
      </w:r>
      <w:r w:rsidRPr="00923FD1">
        <w:rPr>
          <w:noProof/>
        </w:rPr>
        <w:tab/>
      </w:r>
      <w:r w:rsidRPr="00923FD1">
        <w:rPr>
          <w:noProof/>
        </w:rPr>
        <w:tab/>
      </w:r>
      <w:r w:rsidRPr="00923FD1">
        <w:rPr>
          <w:noProof/>
        </w:rPr>
        <w:tab/>
      </w:r>
      <w:r w:rsidRPr="00923FD1">
        <w:rPr>
          <w:noProof/>
        </w:rPr>
        <w:tab/>
      </w:r>
      <w:r w:rsidRPr="00923FD1">
        <w:rPr>
          <w:noProof/>
        </w:rPr>
        <w:tab/>
      </w:r>
    </w:p>
    <w:p w14:paraId="5154A09C" w14:textId="36A26F1E" w:rsidR="001C4C97" w:rsidRPr="00923FD1" w:rsidRDefault="001C4C97" w:rsidP="001C4C97">
      <w:pPr>
        <w:pStyle w:val="Personaje"/>
        <w:rPr>
          <w:noProof/>
        </w:rPr>
      </w:pPr>
      <w:r w:rsidRPr="00923FD1">
        <w:rPr>
          <w:noProof/>
        </w:rPr>
        <w:t>julio</w:t>
      </w:r>
    </w:p>
    <w:p w14:paraId="21B4A6B9" w14:textId="3A57B201" w:rsidR="00B55FE7" w:rsidRPr="00923FD1" w:rsidRDefault="00B55FE7" w:rsidP="001C4C97">
      <w:pPr>
        <w:pStyle w:val="Verso"/>
        <w:rPr>
          <w:noProof/>
        </w:rPr>
      </w:pPr>
      <w:r w:rsidRPr="00923FD1">
        <w:rPr>
          <w:noProof/>
        </w:rPr>
        <w:tab/>
      </w:r>
      <w:r w:rsidRPr="00923FD1">
        <w:rPr>
          <w:noProof/>
        </w:rPr>
        <w:tab/>
      </w:r>
      <w:r w:rsidRPr="00923FD1">
        <w:rPr>
          <w:noProof/>
        </w:rPr>
        <w:tab/>
        <w:t>El arzobispo su hermano,</w:t>
      </w:r>
    </w:p>
    <w:p w14:paraId="2A6CD463" w14:textId="77777777" w:rsidR="00B55FE7" w:rsidRPr="00923FD1" w:rsidRDefault="00B55FE7" w:rsidP="001C4C97">
      <w:pPr>
        <w:pStyle w:val="Verso"/>
        <w:rPr>
          <w:noProof/>
        </w:rPr>
      </w:pPr>
      <w:r w:rsidRPr="00923FD1">
        <w:rPr>
          <w:noProof/>
        </w:rPr>
        <w:tab/>
      </w:r>
      <w:r w:rsidRPr="00923FD1">
        <w:rPr>
          <w:noProof/>
        </w:rPr>
        <w:tab/>
      </w:r>
      <w:r w:rsidRPr="00923FD1">
        <w:rPr>
          <w:noProof/>
        </w:rPr>
        <w:tab/>
        <w:t>adonde España atesora</w:t>
      </w:r>
    </w:p>
    <w:p w14:paraId="2C1C90E4" w14:textId="77777777" w:rsidR="00B55FE7" w:rsidRPr="00923FD1" w:rsidRDefault="00B55FE7" w:rsidP="001C4C97">
      <w:pPr>
        <w:pStyle w:val="Verso"/>
        <w:rPr>
          <w:noProof/>
        </w:rPr>
      </w:pPr>
      <w:r w:rsidRPr="00923FD1">
        <w:rPr>
          <w:noProof/>
        </w:rPr>
        <w:tab/>
      </w:r>
      <w:r w:rsidRPr="00923FD1">
        <w:rPr>
          <w:noProof/>
        </w:rPr>
        <w:tab/>
      </w:r>
      <w:r w:rsidRPr="00923FD1">
        <w:rPr>
          <w:noProof/>
        </w:rPr>
        <w:tab/>
        <w:t>tantas virtudes y letras</w:t>
      </w:r>
    </w:p>
    <w:p w14:paraId="5EEF33C6" w14:textId="77777777" w:rsidR="00B55FE7" w:rsidRPr="00923FD1" w:rsidRDefault="00B55FE7" w:rsidP="001C4C97">
      <w:pPr>
        <w:pStyle w:val="Verso"/>
        <w:rPr>
          <w:noProof/>
        </w:rPr>
      </w:pPr>
      <w:r w:rsidRPr="00923FD1">
        <w:rPr>
          <w:noProof/>
        </w:rPr>
        <w:tab/>
      </w:r>
      <w:r w:rsidRPr="00923FD1">
        <w:rPr>
          <w:noProof/>
        </w:rPr>
        <w:tab/>
      </w:r>
      <w:r w:rsidRPr="00923FD1">
        <w:rPr>
          <w:noProof/>
        </w:rPr>
        <w:tab/>
        <w:t>que ya lo es de Zaragoza</w:t>
      </w:r>
    </w:p>
    <w:p w14:paraId="19A20E92" w14:textId="35317710" w:rsidR="00B55FE7" w:rsidRPr="00923FD1" w:rsidRDefault="00B55FE7" w:rsidP="001C4C97">
      <w:pPr>
        <w:pStyle w:val="Verso"/>
        <w:rPr>
          <w:noProof/>
        </w:rPr>
      </w:pPr>
      <w:r w:rsidRPr="00923FD1">
        <w:rPr>
          <w:noProof/>
        </w:rPr>
        <w:tab/>
      </w:r>
      <w:r w:rsidRPr="00923FD1">
        <w:rPr>
          <w:noProof/>
        </w:rPr>
        <w:tab/>
      </w:r>
      <w:r w:rsidRPr="00923FD1">
        <w:rPr>
          <w:noProof/>
        </w:rPr>
        <w:tab/>
        <w:t>con llanto igual de Granada,</w:t>
      </w:r>
      <w:r w:rsidRPr="00923FD1">
        <w:rPr>
          <w:noProof/>
        </w:rPr>
        <w:tab/>
      </w:r>
      <w:r w:rsidRPr="00923FD1">
        <w:rPr>
          <w:noProof/>
        </w:rPr>
        <w:tab/>
      </w:r>
      <w:r w:rsidRPr="00923FD1">
        <w:rPr>
          <w:noProof/>
        </w:rPr>
        <w:tab/>
      </w:r>
      <w:r w:rsidRPr="00923FD1">
        <w:rPr>
          <w:noProof/>
        </w:rPr>
        <w:tab/>
      </w:r>
      <w:r w:rsidRPr="00923FD1">
        <w:rPr>
          <w:noProof/>
        </w:rPr>
        <w:tab/>
      </w:r>
    </w:p>
    <w:p w14:paraId="7915B022" w14:textId="77777777" w:rsidR="00B55FE7" w:rsidRPr="00923FD1" w:rsidRDefault="00B55FE7" w:rsidP="001C4C97">
      <w:pPr>
        <w:pStyle w:val="Verso"/>
        <w:rPr>
          <w:noProof/>
        </w:rPr>
      </w:pPr>
      <w:r w:rsidRPr="00923FD1">
        <w:rPr>
          <w:noProof/>
        </w:rPr>
        <w:tab/>
      </w:r>
      <w:r w:rsidRPr="00923FD1">
        <w:rPr>
          <w:noProof/>
        </w:rPr>
        <w:tab/>
      </w:r>
      <w:r w:rsidRPr="00923FD1">
        <w:rPr>
          <w:noProof/>
        </w:rPr>
        <w:tab/>
        <w:t>viene con él. ¿Qué te asombras?</w:t>
      </w:r>
    </w:p>
    <w:p w14:paraId="05F24320" w14:textId="3A05D38E" w:rsidR="001C4C97" w:rsidRPr="00923FD1" w:rsidRDefault="001C4C97" w:rsidP="001C4C97">
      <w:pPr>
        <w:pStyle w:val="Personaje"/>
        <w:rPr>
          <w:noProof/>
        </w:rPr>
      </w:pPr>
      <w:r w:rsidRPr="00923FD1">
        <w:rPr>
          <w:noProof/>
        </w:rPr>
        <w:t>isabel</w:t>
      </w:r>
    </w:p>
    <w:p w14:paraId="5012F1ED" w14:textId="07027FEC" w:rsidR="00B55FE7" w:rsidRPr="00923FD1" w:rsidRDefault="00B55FE7" w:rsidP="001C4C97">
      <w:pPr>
        <w:pStyle w:val="Partidoincial"/>
        <w:rPr>
          <w:noProof/>
        </w:rPr>
      </w:pPr>
      <w:r w:rsidRPr="00923FD1">
        <w:rPr>
          <w:noProof/>
        </w:rPr>
        <w:tab/>
      </w:r>
      <w:r w:rsidRPr="00923FD1">
        <w:rPr>
          <w:noProof/>
        </w:rPr>
        <w:tab/>
      </w:r>
      <w:r w:rsidRPr="00923FD1">
        <w:rPr>
          <w:noProof/>
        </w:rPr>
        <w:tab/>
        <w:t>No puedo, Julio.</w:t>
      </w:r>
    </w:p>
    <w:p w14:paraId="371FF561" w14:textId="60156041" w:rsidR="001C4C97" w:rsidRPr="00923FD1" w:rsidRDefault="001C4C97" w:rsidP="001C4C97">
      <w:pPr>
        <w:pStyle w:val="Personaje"/>
        <w:rPr>
          <w:noProof/>
        </w:rPr>
      </w:pPr>
      <w:r w:rsidRPr="00923FD1">
        <w:rPr>
          <w:noProof/>
        </w:rPr>
        <w:t>julio</w:t>
      </w:r>
    </w:p>
    <w:p w14:paraId="01D7E865" w14:textId="46DA1337"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«¡No puedo!».</w:t>
      </w:r>
    </w:p>
    <w:p w14:paraId="52FB0F41"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¡Oh, </w:t>
      </w:r>
      <w:bookmarkStart w:id="88" w:name="_Hlk54780979"/>
      <w:r w:rsidRPr="00923FD1">
        <w:rPr>
          <w:noProof/>
        </w:rPr>
        <w:t xml:space="preserve">bien hayan </w:t>
      </w:r>
      <w:bookmarkEnd w:id="88"/>
      <w:r w:rsidRPr="00923FD1">
        <w:rPr>
          <w:noProof/>
        </w:rPr>
        <w:t>las busconas,</w:t>
      </w:r>
    </w:p>
    <w:p w14:paraId="04852309" w14:textId="77777777" w:rsidR="00B55FE7" w:rsidRPr="00923FD1" w:rsidRDefault="00B55FE7" w:rsidP="001C4C97">
      <w:pPr>
        <w:pStyle w:val="Verso"/>
        <w:rPr>
          <w:noProof/>
        </w:rPr>
      </w:pPr>
      <w:r w:rsidRPr="00923FD1">
        <w:rPr>
          <w:noProof/>
        </w:rPr>
        <w:tab/>
      </w:r>
      <w:r w:rsidRPr="00923FD1">
        <w:rPr>
          <w:noProof/>
        </w:rPr>
        <w:tab/>
      </w:r>
      <w:r w:rsidRPr="00923FD1">
        <w:rPr>
          <w:noProof/>
        </w:rPr>
        <w:tab/>
        <w:t>que van de noche tapadas</w:t>
      </w:r>
    </w:p>
    <w:p w14:paraId="029DC267" w14:textId="45B16C57" w:rsidR="00B55FE7" w:rsidRPr="00923FD1" w:rsidRDefault="00B55FE7" w:rsidP="001C4C97">
      <w:pPr>
        <w:pStyle w:val="Verso"/>
        <w:rPr>
          <w:noProof/>
        </w:rPr>
      </w:pPr>
      <w:r w:rsidRPr="00923FD1">
        <w:rPr>
          <w:noProof/>
        </w:rPr>
        <w:tab/>
      </w:r>
      <w:r w:rsidRPr="00923FD1">
        <w:rPr>
          <w:noProof/>
        </w:rPr>
        <w:tab/>
      </w:r>
      <w:r w:rsidRPr="00923FD1">
        <w:rPr>
          <w:noProof/>
        </w:rPr>
        <w:tab/>
        <w:t>por callejuelas angostas!</w:t>
      </w:r>
      <w:r w:rsidRPr="00923FD1">
        <w:rPr>
          <w:noProof/>
        </w:rPr>
        <w:tab/>
      </w:r>
      <w:r w:rsidRPr="00923FD1">
        <w:rPr>
          <w:noProof/>
        </w:rPr>
        <w:tab/>
      </w:r>
      <w:r w:rsidRPr="00923FD1">
        <w:rPr>
          <w:noProof/>
        </w:rPr>
        <w:tab/>
      </w:r>
      <w:r w:rsidRPr="00923FD1">
        <w:rPr>
          <w:noProof/>
        </w:rPr>
        <w:tab/>
      </w:r>
      <w:r w:rsidRPr="00923FD1">
        <w:rPr>
          <w:noProof/>
        </w:rPr>
        <w:tab/>
      </w:r>
    </w:p>
    <w:p w14:paraId="79378A62" w14:textId="77777777" w:rsidR="00B55FE7" w:rsidRPr="00923FD1" w:rsidRDefault="00B55FE7" w:rsidP="001C4C97">
      <w:pPr>
        <w:pStyle w:val="Verso"/>
        <w:rPr>
          <w:noProof/>
        </w:rPr>
      </w:pPr>
      <w:r w:rsidRPr="00923FD1">
        <w:rPr>
          <w:noProof/>
        </w:rPr>
        <w:tab/>
      </w:r>
      <w:r w:rsidRPr="00923FD1">
        <w:rPr>
          <w:noProof/>
        </w:rPr>
        <w:tab/>
      </w:r>
      <w:r w:rsidRPr="00923FD1">
        <w:rPr>
          <w:noProof/>
        </w:rPr>
        <w:tab/>
        <w:t>Zapateras al pedir,</w:t>
      </w:r>
    </w:p>
    <w:p w14:paraId="62C4CECF" w14:textId="77777777" w:rsidR="00B55FE7" w:rsidRPr="00923FD1" w:rsidRDefault="00B55FE7" w:rsidP="001C4C97">
      <w:pPr>
        <w:pStyle w:val="Verso"/>
        <w:rPr>
          <w:noProof/>
        </w:rPr>
      </w:pPr>
      <w:r w:rsidRPr="00923FD1">
        <w:rPr>
          <w:noProof/>
        </w:rPr>
        <w:lastRenderedPageBreak/>
        <w:tab/>
      </w:r>
      <w:r w:rsidRPr="00923FD1">
        <w:rPr>
          <w:noProof/>
        </w:rPr>
        <w:tab/>
      </w:r>
      <w:r w:rsidRPr="00923FD1">
        <w:rPr>
          <w:noProof/>
        </w:rPr>
        <w:tab/>
        <w:t>pues como al quitar las hormas</w:t>
      </w:r>
    </w:p>
    <w:p w14:paraId="333EB9AF" w14:textId="77777777" w:rsidR="00B55FE7" w:rsidRPr="00923FD1" w:rsidRDefault="00B55FE7" w:rsidP="001C4C97">
      <w:pPr>
        <w:pStyle w:val="Verso"/>
        <w:rPr>
          <w:noProof/>
        </w:rPr>
      </w:pPr>
      <w:r w:rsidRPr="00923FD1">
        <w:rPr>
          <w:noProof/>
        </w:rPr>
        <w:tab/>
      </w:r>
      <w:r w:rsidRPr="00923FD1">
        <w:rPr>
          <w:noProof/>
        </w:rPr>
        <w:tab/>
      </w:r>
      <w:r w:rsidRPr="00923FD1">
        <w:rPr>
          <w:noProof/>
        </w:rPr>
        <w:tab/>
        <w:t>tienen sus sacabocados,</w:t>
      </w:r>
    </w:p>
    <w:p w14:paraId="08664A4A" w14:textId="77777777" w:rsidR="00B55FE7" w:rsidRPr="00923FD1" w:rsidRDefault="00B55FE7" w:rsidP="001C4C97">
      <w:pPr>
        <w:pStyle w:val="Verso"/>
        <w:rPr>
          <w:noProof/>
        </w:rPr>
      </w:pPr>
      <w:r w:rsidRPr="00923FD1">
        <w:rPr>
          <w:noProof/>
        </w:rPr>
        <w:tab/>
      </w:r>
      <w:r w:rsidRPr="00923FD1">
        <w:rPr>
          <w:noProof/>
        </w:rPr>
        <w:tab/>
      </w:r>
      <w:r w:rsidRPr="00923FD1">
        <w:rPr>
          <w:noProof/>
        </w:rPr>
        <w:tab/>
        <w:t>ellas tienen sacabolsas.</w:t>
      </w:r>
    </w:p>
    <w:p w14:paraId="573CB8F2" w14:textId="4296230B" w:rsidR="00B55FE7" w:rsidRPr="00923FD1" w:rsidRDefault="00B55FE7" w:rsidP="001C4C97">
      <w:pPr>
        <w:pStyle w:val="Verso"/>
        <w:rPr>
          <w:noProof/>
        </w:rPr>
      </w:pPr>
      <w:r w:rsidRPr="00923FD1">
        <w:rPr>
          <w:noProof/>
        </w:rPr>
        <w:tab/>
      </w:r>
      <w:r w:rsidRPr="00923FD1">
        <w:rPr>
          <w:noProof/>
        </w:rPr>
        <w:tab/>
      </w:r>
      <w:r w:rsidRPr="00923FD1">
        <w:rPr>
          <w:noProof/>
        </w:rPr>
        <w:tab/>
        <w:t>¡Vive Dios, que nos volvemos</w:t>
      </w:r>
      <w:r w:rsidRPr="00923FD1">
        <w:rPr>
          <w:noProof/>
        </w:rPr>
        <w:tab/>
      </w:r>
      <w:r w:rsidRPr="00923FD1">
        <w:rPr>
          <w:noProof/>
        </w:rPr>
        <w:tab/>
      </w:r>
      <w:r w:rsidRPr="00923FD1">
        <w:rPr>
          <w:noProof/>
        </w:rPr>
        <w:tab/>
      </w:r>
      <w:r w:rsidRPr="00923FD1">
        <w:rPr>
          <w:noProof/>
        </w:rPr>
        <w:tab/>
      </w:r>
    </w:p>
    <w:p w14:paraId="4F90015E"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sin blanca!</w:t>
      </w:r>
    </w:p>
    <w:p w14:paraId="47842735" w14:textId="33E0F74B" w:rsidR="001C4C97" w:rsidRPr="00923FD1" w:rsidRDefault="001C4C97" w:rsidP="001C4C97">
      <w:pPr>
        <w:pStyle w:val="Personaje"/>
        <w:rPr>
          <w:noProof/>
        </w:rPr>
      </w:pPr>
      <w:r w:rsidRPr="00923FD1">
        <w:rPr>
          <w:noProof/>
        </w:rPr>
        <w:t>isabel</w:t>
      </w:r>
    </w:p>
    <w:p w14:paraId="62914ABD" w14:textId="310FD5A7"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¿De eso te enojas?</w:t>
      </w:r>
    </w:p>
    <w:p w14:paraId="7AED1B75" w14:textId="77777777" w:rsidR="00B55FE7" w:rsidRPr="00923FD1" w:rsidRDefault="00B55FE7" w:rsidP="001C4C97">
      <w:pPr>
        <w:pStyle w:val="Verso"/>
        <w:rPr>
          <w:noProof/>
        </w:rPr>
      </w:pPr>
      <w:r w:rsidRPr="00923FD1">
        <w:rPr>
          <w:noProof/>
        </w:rPr>
        <w:tab/>
      </w:r>
      <w:r w:rsidRPr="00923FD1">
        <w:rPr>
          <w:noProof/>
        </w:rPr>
        <w:tab/>
      </w:r>
      <w:r w:rsidRPr="00923FD1">
        <w:rPr>
          <w:noProof/>
        </w:rPr>
        <w:tab/>
        <w:t>¿Piensas tú que soy gitana</w:t>
      </w:r>
    </w:p>
    <w:p w14:paraId="75435FCC" w14:textId="77777777" w:rsidR="00B55FE7" w:rsidRPr="00923FD1" w:rsidRDefault="00B55FE7" w:rsidP="001C4C97">
      <w:pPr>
        <w:pStyle w:val="Verso"/>
        <w:rPr>
          <w:noProof/>
        </w:rPr>
      </w:pPr>
      <w:r w:rsidRPr="00923FD1">
        <w:rPr>
          <w:noProof/>
        </w:rPr>
        <w:tab/>
      </w:r>
      <w:r w:rsidRPr="00923FD1">
        <w:rPr>
          <w:noProof/>
        </w:rPr>
        <w:tab/>
      </w:r>
      <w:r w:rsidRPr="00923FD1">
        <w:rPr>
          <w:noProof/>
        </w:rPr>
        <w:tab/>
        <w:t>que he de llegar de esa forma,</w:t>
      </w:r>
    </w:p>
    <w:p w14:paraId="34BEFE89" w14:textId="77777777" w:rsidR="00B55FE7" w:rsidRPr="00923FD1" w:rsidRDefault="00B55FE7" w:rsidP="001C4C97">
      <w:pPr>
        <w:pStyle w:val="Verso"/>
        <w:rPr>
          <w:noProof/>
        </w:rPr>
      </w:pPr>
      <w:r w:rsidRPr="00923FD1">
        <w:rPr>
          <w:noProof/>
        </w:rPr>
        <w:tab/>
      </w:r>
      <w:r w:rsidRPr="00923FD1">
        <w:rPr>
          <w:noProof/>
        </w:rPr>
        <w:tab/>
      </w:r>
      <w:r w:rsidRPr="00923FD1">
        <w:rPr>
          <w:noProof/>
        </w:rPr>
        <w:tab/>
        <w:t>Julio, a decir al que pasa</w:t>
      </w:r>
    </w:p>
    <w:p w14:paraId="1E379720" w14:textId="14CB23E2" w:rsidR="00B55FE7" w:rsidRPr="00923FD1" w:rsidRDefault="00B55FE7" w:rsidP="001C4C97">
      <w:pPr>
        <w:pStyle w:val="Verso"/>
        <w:rPr>
          <w:noProof/>
        </w:rPr>
      </w:pPr>
      <w:r w:rsidRPr="00923FD1">
        <w:rPr>
          <w:noProof/>
        </w:rPr>
        <w:tab/>
      </w:r>
      <w:r w:rsidRPr="00923FD1">
        <w:rPr>
          <w:noProof/>
        </w:rPr>
        <w:tab/>
      </w:r>
      <w:r w:rsidRPr="00923FD1">
        <w:rPr>
          <w:noProof/>
        </w:rPr>
        <w:tab/>
        <w:t>que tiene cara de rosa?</w:t>
      </w:r>
      <w:r w:rsidRPr="00923FD1">
        <w:rPr>
          <w:noProof/>
        </w:rPr>
        <w:tab/>
      </w:r>
      <w:r w:rsidRPr="00923FD1">
        <w:rPr>
          <w:noProof/>
        </w:rPr>
        <w:tab/>
      </w:r>
      <w:r w:rsidRPr="00923FD1">
        <w:rPr>
          <w:noProof/>
        </w:rPr>
        <w:tab/>
      </w:r>
      <w:r w:rsidRPr="00923FD1">
        <w:rPr>
          <w:noProof/>
        </w:rPr>
        <w:tab/>
      </w:r>
      <w:r w:rsidRPr="00923FD1">
        <w:rPr>
          <w:noProof/>
        </w:rPr>
        <w:tab/>
      </w:r>
    </w:p>
    <w:p w14:paraId="55AD79CB" w14:textId="77777777" w:rsidR="00B55FE7" w:rsidRPr="00923FD1" w:rsidRDefault="00B55FE7" w:rsidP="001C4C97">
      <w:pPr>
        <w:pStyle w:val="Verso"/>
        <w:rPr>
          <w:noProof/>
        </w:rPr>
      </w:pPr>
      <w:r w:rsidRPr="00923FD1">
        <w:rPr>
          <w:noProof/>
        </w:rPr>
        <w:tab/>
      </w:r>
      <w:r w:rsidRPr="00923FD1">
        <w:rPr>
          <w:noProof/>
        </w:rPr>
        <w:tab/>
      </w:r>
      <w:r w:rsidRPr="00923FD1">
        <w:rPr>
          <w:noProof/>
        </w:rPr>
        <w:tab/>
        <w:t>El arbitrio que me has dado</w:t>
      </w:r>
    </w:p>
    <w:p w14:paraId="7B265269" w14:textId="77777777" w:rsidR="00B55FE7" w:rsidRPr="00923FD1" w:rsidRDefault="00B55FE7" w:rsidP="001C4C97">
      <w:pPr>
        <w:pStyle w:val="Verso"/>
        <w:rPr>
          <w:noProof/>
        </w:rPr>
      </w:pPr>
      <w:r w:rsidRPr="00923FD1">
        <w:rPr>
          <w:noProof/>
        </w:rPr>
        <w:tab/>
      </w:r>
      <w:r w:rsidRPr="00923FD1">
        <w:rPr>
          <w:noProof/>
        </w:rPr>
        <w:tab/>
      </w:r>
      <w:r w:rsidRPr="00923FD1">
        <w:rPr>
          <w:noProof/>
        </w:rPr>
        <w:tab/>
        <w:t>es mi destruición notoria,</w:t>
      </w:r>
    </w:p>
    <w:p w14:paraId="0834750B" w14:textId="77777777" w:rsidR="00B55FE7" w:rsidRPr="00923FD1" w:rsidRDefault="00B55FE7" w:rsidP="001C4C97">
      <w:pPr>
        <w:pStyle w:val="Verso"/>
        <w:rPr>
          <w:noProof/>
        </w:rPr>
      </w:pPr>
      <w:r w:rsidRPr="00923FD1">
        <w:rPr>
          <w:noProof/>
        </w:rPr>
        <w:tab/>
      </w:r>
      <w:r w:rsidRPr="00923FD1">
        <w:rPr>
          <w:noProof/>
        </w:rPr>
        <w:tab/>
      </w:r>
      <w:r w:rsidRPr="00923FD1">
        <w:rPr>
          <w:noProof/>
        </w:rPr>
        <w:tab/>
        <w:t>porque en llegando a pedir</w:t>
      </w:r>
    </w:p>
    <w:p w14:paraId="5F7AD3E0" w14:textId="77777777" w:rsidR="00B55FE7" w:rsidRPr="00923FD1" w:rsidRDefault="00B55FE7" w:rsidP="001C4C97">
      <w:pPr>
        <w:pStyle w:val="Verso"/>
        <w:rPr>
          <w:noProof/>
        </w:rPr>
      </w:pPr>
      <w:r w:rsidRPr="00923FD1">
        <w:rPr>
          <w:noProof/>
        </w:rPr>
        <w:tab/>
      </w:r>
      <w:r w:rsidRPr="00923FD1">
        <w:rPr>
          <w:noProof/>
        </w:rPr>
        <w:tab/>
      </w:r>
      <w:r w:rsidRPr="00923FD1">
        <w:rPr>
          <w:noProof/>
        </w:rPr>
        <w:tab/>
        <w:t>me dan mortales congojas.</w:t>
      </w:r>
    </w:p>
    <w:p w14:paraId="770E5631" w14:textId="7C0D97B9" w:rsidR="001C4C97" w:rsidRPr="00923FD1" w:rsidRDefault="001C4C97" w:rsidP="001C4C97">
      <w:pPr>
        <w:pStyle w:val="Personaje"/>
        <w:rPr>
          <w:noProof/>
        </w:rPr>
      </w:pPr>
      <w:r w:rsidRPr="00923FD1">
        <w:rPr>
          <w:noProof/>
        </w:rPr>
        <w:t>julio</w:t>
      </w:r>
    </w:p>
    <w:p w14:paraId="061F3103" w14:textId="4CF1F28F" w:rsidR="00B55FE7" w:rsidRPr="00923FD1" w:rsidRDefault="00B55FE7" w:rsidP="001C4C97">
      <w:pPr>
        <w:pStyle w:val="Verso"/>
        <w:rPr>
          <w:noProof/>
        </w:rPr>
      </w:pPr>
      <w:r w:rsidRPr="00923FD1">
        <w:rPr>
          <w:noProof/>
        </w:rPr>
        <w:tab/>
      </w:r>
      <w:r w:rsidRPr="00923FD1">
        <w:rPr>
          <w:noProof/>
        </w:rPr>
        <w:tab/>
      </w:r>
      <w:r w:rsidRPr="00923FD1">
        <w:rPr>
          <w:noProof/>
        </w:rPr>
        <w:tab/>
        <w:t>¡Harto bien negociaremos!</w:t>
      </w:r>
      <w:r w:rsidRPr="00923FD1">
        <w:rPr>
          <w:noProof/>
        </w:rPr>
        <w:tab/>
      </w:r>
      <w:r w:rsidRPr="00923FD1">
        <w:rPr>
          <w:noProof/>
        </w:rPr>
        <w:tab/>
      </w:r>
      <w:r w:rsidRPr="00923FD1">
        <w:rPr>
          <w:noProof/>
        </w:rPr>
        <w:tab/>
      </w:r>
      <w:r w:rsidRPr="00923FD1">
        <w:rPr>
          <w:noProof/>
        </w:rPr>
        <w:tab/>
      </w:r>
    </w:p>
    <w:p w14:paraId="75A8047F" w14:textId="77777777" w:rsidR="00B55FE7" w:rsidRPr="00923FD1" w:rsidRDefault="00B55FE7" w:rsidP="001C4C97">
      <w:pPr>
        <w:pStyle w:val="Verso"/>
        <w:rPr>
          <w:noProof/>
        </w:rPr>
      </w:pPr>
      <w:r w:rsidRPr="00923FD1">
        <w:rPr>
          <w:noProof/>
        </w:rPr>
        <w:tab/>
      </w:r>
      <w:r w:rsidRPr="00923FD1">
        <w:rPr>
          <w:noProof/>
        </w:rPr>
        <w:tab/>
      </w:r>
      <w:r w:rsidRPr="00923FD1">
        <w:rPr>
          <w:noProof/>
        </w:rPr>
        <w:tab/>
        <w:t>Mas, si tanta pena tomas,</w:t>
      </w:r>
    </w:p>
    <w:p w14:paraId="49C1761F"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dale al Rey un </w:t>
      </w:r>
      <w:bookmarkStart w:id="89" w:name="_Hlk54782907"/>
      <w:r w:rsidRPr="00923FD1">
        <w:rPr>
          <w:noProof/>
        </w:rPr>
        <w:t>memorial</w:t>
      </w:r>
      <w:bookmarkEnd w:id="89"/>
      <w:r w:rsidRPr="00923FD1">
        <w:rPr>
          <w:noProof/>
        </w:rPr>
        <w:t>,</w:t>
      </w:r>
    </w:p>
    <w:p w14:paraId="1DDD5204" w14:textId="77777777" w:rsidR="00B55FE7" w:rsidRPr="00923FD1" w:rsidRDefault="00B55FE7" w:rsidP="001C4C97">
      <w:pPr>
        <w:pStyle w:val="Verso"/>
        <w:rPr>
          <w:noProof/>
        </w:rPr>
      </w:pPr>
      <w:r w:rsidRPr="00923FD1">
        <w:rPr>
          <w:noProof/>
        </w:rPr>
        <w:tab/>
      </w:r>
      <w:r w:rsidRPr="00923FD1">
        <w:rPr>
          <w:noProof/>
        </w:rPr>
        <w:tab/>
      </w:r>
      <w:r w:rsidRPr="00923FD1">
        <w:rPr>
          <w:noProof/>
        </w:rPr>
        <w:tab/>
        <w:t>que en su piedad generosa</w:t>
      </w:r>
    </w:p>
    <w:p w14:paraId="4EA01342" w14:textId="77777777" w:rsidR="00B55FE7" w:rsidRPr="00923FD1" w:rsidRDefault="00B55FE7" w:rsidP="001C4C97">
      <w:pPr>
        <w:pStyle w:val="Verso"/>
        <w:rPr>
          <w:noProof/>
        </w:rPr>
      </w:pPr>
      <w:r w:rsidRPr="00923FD1">
        <w:rPr>
          <w:noProof/>
        </w:rPr>
        <w:tab/>
      </w:r>
      <w:r w:rsidRPr="00923FD1">
        <w:rPr>
          <w:noProof/>
        </w:rPr>
        <w:tab/>
      </w:r>
      <w:r w:rsidRPr="00923FD1">
        <w:rPr>
          <w:noProof/>
        </w:rPr>
        <w:tab/>
        <w:t>y cristianísimo celo</w:t>
      </w:r>
    </w:p>
    <w:p w14:paraId="6E0FA078" w14:textId="2617550E" w:rsidR="00B55FE7" w:rsidRPr="00923FD1" w:rsidRDefault="00B55FE7" w:rsidP="001C4C97">
      <w:pPr>
        <w:pStyle w:val="Verso"/>
        <w:rPr>
          <w:noProof/>
        </w:rPr>
      </w:pPr>
      <w:r w:rsidRPr="00923FD1">
        <w:rPr>
          <w:noProof/>
        </w:rPr>
        <w:tab/>
      </w:r>
      <w:r w:rsidRPr="00923FD1">
        <w:rPr>
          <w:noProof/>
        </w:rPr>
        <w:tab/>
      </w:r>
      <w:r w:rsidRPr="00923FD1">
        <w:rPr>
          <w:noProof/>
        </w:rPr>
        <w:tab/>
        <w:t>hallarás, como conozca</w:t>
      </w:r>
      <w:r w:rsidRPr="00923FD1">
        <w:rPr>
          <w:noProof/>
        </w:rPr>
        <w:tab/>
      </w:r>
      <w:r w:rsidRPr="00923FD1">
        <w:rPr>
          <w:noProof/>
        </w:rPr>
        <w:tab/>
      </w:r>
      <w:r w:rsidRPr="00923FD1">
        <w:rPr>
          <w:noProof/>
        </w:rPr>
        <w:tab/>
      </w:r>
      <w:r w:rsidRPr="00923FD1">
        <w:rPr>
          <w:noProof/>
        </w:rPr>
        <w:tab/>
      </w:r>
    </w:p>
    <w:p w14:paraId="688BFF19" w14:textId="77777777" w:rsidR="00B55FE7" w:rsidRPr="00923FD1" w:rsidRDefault="00B55FE7" w:rsidP="001C4C97">
      <w:pPr>
        <w:pStyle w:val="Verso"/>
        <w:rPr>
          <w:noProof/>
        </w:rPr>
      </w:pPr>
      <w:r w:rsidRPr="00923FD1">
        <w:rPr>
          <w:noProof/>
        </w:rPr>
        <w:tab/>
      </w:r>
      <w:r w:rsidRPr="00923FD1">
        <w:rPr>
          <w:noProof/>
        </w:rPr>
        <w:tab/>
      </w:r>
      <w:r w:rsidRPr="00923FD1">
        <w:rPr>
          <w:noProof/>
        </w:rPr>
        <w:tab/>
        <w:t>tu necesidad, remedio;</w:t>
      </w:r>
    </w:p>
    <w:p w14:paraId="5DC64450" w14:textId="77777777" w:rsidR="00B55FE7" w:rsidRPr="00923FD1" w:rsidRDefault="00B55FE7" w:rsidP="001C4C97">
      <w:pPr>
        <w:pStyle w:val="Verso"/>
        <w:rPr>
          <w:noProof/>
        </w:rPr>
      </w:pPr>
      <w:r w:rsidRPr="00923FD1">
        <w:rPr>
          <w:noProof/>
        </w:rPr>
        <w:tab/>
      </w:r>
      <w:r w:rsidRPr="00923FD1">
        <w:rPr>
          <w:noProof/>
        </w:rPr>
        <w:tab/>
      </w:r>
      <w:r w:rsidRPr="00923FD1">
        <w:rPr>
          <w:noProof/>
        </w:rPr>
        <w:tab/>
        <w:t>o a la princesa española,</w:t>
      </w:r>
    </w:p>
    <w:p w14:paraId="1A378FED" w14:textId="77777777" w:rsidR="00B55FE7" w:rsidRPr="00923FD1" w:rsidRDefault="00B55FE7" w:rsidP="001C4C97">
      <w:pPr>
        <w:pStyle w:val="Verso"/>
        <w:rPr>
          <w:noProof/>
        </w:rPr>
      </w:pPr>
      <w:r w:rsidRPr="00923FD1">
        <w:rPr>
          <w:noProof/>
        </w:rPr>
        <w:tab/>
      </w:r>
      <w:r w:rsidRPr="00923FD1">
        <w:rPr>
          <w:noProof/>
        </w:rPr>
        <w:tab/>
      </w:r>
      <w:r w:rsidRPr="00923FD1">
        <w:rPr>
          <w:noProof/>
        </w:rPr>
        <w:tab/>
        <w:t>si tenemos tanta dicha</w:t>
      </w:r>
    </w:p>
    <w:p w14:paraId="609928EC" w14:textId="77777777" w:rsidR="00B55FE7" w:rsidRPr="00923FD1" w:rsidRDefault="00B55FE7" w:rsidP="001C4C97">
      <w:pPr>
        <w:pStyle w:val="Verso"/>
        <w:rPr>
          <w:noProof/>
        </w:rPr>
      </w:pPr>
      <w:r w:rsidRPr="00923FD1">
        <w:rPr>
          <w:noProof/>
        </w:rPr>
        <w:tab/>
      </w:r>
      <w:r w:rsidRPr="00923FD1">
        <w:rPr>
          <w:noProof/>
        </w:rPr>
        <w:tab/>
      </w:r>
      <w:r w:rsidRPr="00923FD1">
        <w:rPr>
          <w:noProof/>
        </w:rPr>
        <w:tab/>
        <w:t xml:space="preserve">que alguno a </w:t>
      </w:r>
      <w:bookmarkStart w:id="90" w:name="_Hlk54792586"/>
      <w:r w:rsidRPr="00923FD1">
        <w:rPr>
          <w:noProof/>
        </w:rPr>
        <w:t xml:space="preserve">sus pies </w:t>
      </w:r>
      <w:bookmarkEnd w:id="90"/>
      <w:r w:rsidRPr="00923FD1">
        <w:rPr>
          <w:noProof/>
        </w:rPr>
        <w:t>te ponga.</w:t>
      </w:r>
    </w:p>
    <w:p w14:paraId="44B8904C" w14:textId="778491B7" w:rsidR="001C4C97" w:rsidRPr="00923FD1" w:rsidRDefault="001C4C97" w:rsidP="001C4C97">
      <w:pPr>
        <w:pStyle w:val="Personaje"/>
        <w:rPr>
          <w:noProof/>
        </w:rPr>
      </w:pPr>
      <w:r w:rsidRPr="00923FD1">
        <w:rPr>
          <w:noProof/>
        </w:rPr>
        <w:t>isabel</w:t>
      </w:r>
    </w:p>
    <w:p w14:paraId="6EC3DDEB" w14:textId="6826C1F1" w:rsidR="00B55FE7" w:rsidRPr="00923FD1" w:rsidRDefault="00B55FE7" w:rsidP="001C4C97">
      <w:pPr>
        <w:pStyle w:val="Verso"/>
        <w:rPr>
          <w:noProof/>
        </w:rPr>
      </w:pPr>
      <w:r w:rsidRPr="00923FD1">
        <w:rPr>
          <w:noProof/>
        </w:rPr>
        <w:tab/>
      </w:r>
      <w:r w:rsidRPr="00923FD1">
        <w:rPr>
          <w:noProof/>
        </w:rPr>
        <w:tab/>
      </w:r>
      <w:r w:rsidRPr="00923FD1">
        <w:rPr>
          <w:noProof/>
        </w:rPr>
        <w:tab/>
        <w:t>Espera, Julio, que viene</w:t>
      </w:r>
      <w:r w:rsidRPr="00923FD1">
        <w:rPr>
          <w:noProof/>
        </w:rPr>
        <w:tab/>
      </w:r>
      <w:r w:rsidRPr="00923FD1">
        <w:rPr>
          <w:noProof/>
        </w:rPr>
        <w:tab/>
      </w:r>
      <w:r w:rsidRPr="00923FD1">
        <w:rPr>
          <w:noProof/>
        </w:rPr>
        <w:tab/>
      </w:r>
      <w:r w:rsidRPr="00923FD1">
        <w:rPr>
          <w:noProof/>
        </w:rPr>
        <w:tab/>
      </w:r>
      <w:r w:rsidRPr="00923FD1">
        <w:rPr>
          <w:noProof/>
        </w:rPr>
        <w:tab/>
      </w:r>
    </w:p>
    <w:p w14:paraId="6B2567B2" w14:textId="77777777" w:rsidR="00B55FE7" w:rsidRPr="00923FD1" w:rsidRDefault="00B55FE7" w:rsidP="001C4C97">
      <w:pPr>
        <w:pStyle w:val="Partidoincial"/>
        <w:rPr>
          <w:noProof/>
        </w:rPr>
      </w:pPr>
      <w:r w:rsidRPr="00923FD1">
        <w:rPr>
          <w:noProof/>
        </w:rPr>
        <w:tab/>
      </w:r>
      <w:r w:rsidRPr="00923FD1">
        <w:rPr>
          <w:noProof/>
        </w:rPr>
        <w:tab/>
      </w:r>
      <w:r w:rsidRPr="00923FD1">
        <w:rPr>
          <w:noProof/>
        </w:rPr>
        <w:tab/>
        <w:t xml:space="preserve">un galán. </w:t>
      </w:r>
    </w:p>
    <w:p w14:paraId="206B6C83" w14:textId="542E926A" w:rsidR="001C4C97" w:rsidRPr="00923FD1" w:rsidRDefault="001C4C97" w:rsidP="001C4C97">
      <w:pPr>
        <w:pStyle w:val="Personaje"/>
        <w:rPr>
          <w:noProof/>
        </w:rPr>
      </w:pPr>
      <w:r w:rsidRPr="00923FD1">
        <w:rPr>
          <w:noProof/>
        </w:rPr>
        <w:lastRenderedPageBreak/>
        <w:t>julio</w:t>
      </w:r>
    </w:p>
    <w:p w14:paraId="15080417" w14:textId="700F9246"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t xml:space="preserve">    </w:t>
      </w:r>
      <w:r w:rsidRPr="00923FD1">
        <w:t>Llega animosa.</w:t>
      </w:r>
    </w:p>
    <w:p w14:paraId="3ED5DCEA" w14:textId="0886E0CC" w:rsidR="00B55FE7" w:rsidRPr="00923FD1" w:rsidRDefault="00B55FE7" w:rsidP="00A23CE3">
      <w:pPr>
        <w:pStyle w:val="Acot"/>
        <w:rPr>
          <w:noProof/>
        </w:rPr>
      </w:pPr>
      <w:r w:rsidRPr="00923FD1">
        <w:rPr>
          <w:noProof/>
        </w:rPr>
        <w:t>Sale Fabio</w:t>
      </w:r>
    </w:p>
    <w:p w14:paraId="56A4BCF4" w14:textId="08F1CB9D" w:rsidR="00A23CE3" w:rsidRPr="00923FD1" w:rsidRDefault="00A23CE3" w:rsidP="00A23CE3">
      <w:pPr>
        <w:pStyle w:val="Personaje"/>
        <w:rPr>
          <w:noProof/>
        </w:rPr>
      </w:pPr>
      <w:r w:rsidRPr="00923FD1">
        <w:rPr>
          <w:noProof/>
        </w:rPr>
        <w:t>fabio</w:t>
      </w:r>
    </w:p>
    <w:p w14:paraId="2D88D773" w14:textId="5FF860C1" w:rsidR="00B55FE7" w:rsidRPr="00923FD1" w:rsidRDefault="00B55FE7" w:rsidP="00A23CE3">
      <w:pPr>
        <w:pStyle w:val="Verso"/>
        <w:rPr>
          <w:noProof/>
        </w:rPr>
      </w:pPr>
      <w:r w:rsidRPr="00923FD1">
        <w:rPr>
          <w:noProof/>
        </w:rPr>
        <w:tab/>
      </w:r>
      <w:r w:rsidRPr="00923FD1">
        <w:rPr>
          <w:noProof/>
        </w:rPr>
        <w:tab/>
      </w:r>
      <w:r w:rsidRPr="00923FD1">
        <w:rPr>
          <w:noProof/>
        </w:rPr>
        <w:tab/>
        <w:t>¡Hola! Llevame el caballo</w:t>
      </w:r>
    </w:p>
    <w:p w14:paraId="75BE1377" w14:textId="77777777" w:rsidR="00B55FE7" w:rsidRPr="00923FD1" w:rsidRDefault="00B55FE7" w:rsidP="00A23CE3">
      <w:pPr>
        <w:pStyle w:val="Verso"/>
        <w:rPr>
          <w:noProof/>
        </w:rPr>
      </w:pPr>
      <w:r w:rsidRPr="00923FD1">
        <w:rPr>
          <w:noProof/>
        </w:rPr>
        <w:tab/>
      </w:r>
      <w:r w:rsidRPr="00923FD1">
        <w:rPr>
          <w:noProof/>
        </w:rPr>
        <w:tab/>
      </w:r>
      <w:r w:rsidRPr="00923FD1">
        <w:rPr>
          <w:noProof/>
        </w:rPr>
        <w:tab/>
        <w:t xml:space="preserve">al </w:t>
      </w:r>
      <w:bookmarkStart w:id="91" w:name="_Hlk54793260"/>
      <w:r w:rsidRPr="00923FD1">
        <w:rPr>
          <w:noProof/>
        </w:rPr>
        <w:t>Juego de la Pelota</w:t>
      </w:r>
      <w:bookmarkEnd w:id="91"/>
      <w:r w:rsidRPr="00923FD1">
        <w:rPr>
          <w:noProof/>
        </w:rPr>
        <w:t>.</w:t>
      </w:r>
    </w:p>
    <w:p w14:paraId="1023042D" w14:textId="2A63EC7E" w:rsidR="00A23CE3" w:rsidRPr="00923FD1" w:rsidRDefault="00A23CE3" w:rsidP="00A23CE3">
      <w:pPr>
        <w:pStyle w:val="Personaje"/>
        <w:rPr>
          <w:noProof/>
        </w:rPr>
      </w:pPr>
      <w:r w:rsidRPr="00923FD1">
        <w:rPr>
          <w:noProof/>
        </w:rPr>
        <w:t>isabel</w:t>
      </w:r>
    </w:p>
    <w:p w14:paraId="17FDC161" w14:textId="26E73D2F" w:rsidR="00B55FE7" w:rsidRPr="00923FD1" w:rsidRDefault="00B55FE7" w:rsidP="00A23CE3">
      <w:pPr>
        <w:pStyle w:val="Verso"/>
        <w:rPr>
          <w:noProof/>
        </w:rPr>
      </w:pPr>
      <w:r w:rsidRPr="00923FD1">
        <w:rPr>
          <w:noProof/>
        </w:rPr>
        <w:tab/>
      </w:r>
      <w:r w:rsidRPr="00923FD1">
        <w:rPr>
          <w:noProof/>
        </w:rPr>
        <w:tab/>
      </w:r>
      <w:r w:rsidRPr="00923FD1">
        <w:rPr>
          <w:noProof/>
        </w:rPr>
        <w:tab/>
        <w:t>(Caballo dice que tiene.</w:t>
      </w:r>
    </w:p>
    <w:p w14:paraId="2725B4CD" w14:textId="6C95F004" w:rsidR="00A23CE3" w:rsidRPr="00923FD1" w:rsidRDefault="00A23CE3" w:rsidP="00A23CE3">
      <w:pPr>
        <w:pStyle w:val="Personaje"/>
        <w:rPr>
          <w:noProof/>
        </w:rPr>
      </w:pPr>
      <w:r w:rsidRPr="00923FD1">
        <w:rPr>
          <w:noProof/>
        </w:rPr>
        <w:t>julio</w:t>
      </w:r>
    </w:p>
    <w:p w14:paraId="7CF07788" w14:textId="31EB1BCF" w:rsidR="00B55FE7" w:rsidRPr="00923FD1" w:rsidRDefault="00B55FE7" w:rsidP="00A23CE3">
      <w:pPr>
        <w:pStyle w:val="Verso"/>
        <w:rPr>
          <w:noProof/>
        </w:rPr>
      </w:pPr>
      <w:r w:rsidRPr="00923FD1">
        <w:rPr>
          <w:noProof/>
        </w:rPr>
        <w:tab/>
      </w:r>
      <w:r w:rsidRPr="00923FD1">
        <w:rPr>
          <w:noProof/>
        </w:rPr>
        <w:tab/>
      </w:r>
      <w:r w:rsidRPr="00923FD1">
        <w:rPr>
          <w:noProof/>
        </w:rPr>
        <w:tab/>
        <w:t>Si él es necio, tanto monta.)</w:t>
      </w:r>
      <w:r w:rsidRPr="00923FD1">
        <w:rPr>
          <w:noProof/>
        </w:rPr>
        <w:tab/>
      </w:r>
      <w:r w:rsidRPr="00923FD1">
        <w:rPr>
          <w:noProof/>
        </w:rPr>
        <w:tab/>
      </w:r>
      <w:r w:rsidRPr="00923FD1">
        <w:rPr>
          <w:noProof/>
        </w:rPr>
        <w:tab/>
      </w:r>
      <w:r w:rsidRPr="00923FD1">
        <w:rPr>
          <w:noProof/>
        </w:rPr>
        <w:tab/>
      </w:r>
      <w:r w:rsidRPr="00923FD1">
        <w:rPr>
          <w:noProof/>
        </w:rPr>
        <w:tab/>
      </w:r>
    </w:p>
    <w:p w14:paraId="3EA2BEF2" w14:textId="04842914" w:rsidR="00A23CE3" w:rsidRPr="00923FD1" w:rsidRDefault="00A23CE3" w:rsidP="00A23CE3">
      <w:pPr>
        <w:pStyle w:val="Personaje"/>
        <w:rPr>
          <w:noProof/>
        </w:rPr>
      </w:pPr>
      <w:r w:rsidRPr="00923FD1">
        <w:rPr>
          <w:noProof/>
        </w:rPr>
        <w:t>isabel</w:t>
      </w:r>
    </w:p>
    <w:p w14:paraId="30269FAF" w14:textId="4C74F9DF" w:rsidR="00B55FE7" w:rsidRPr="00923FD1" w:rsidRDefault="00B55FE7" w:rsidP="00A23CE3">
      <w:pPr>
        <w:pStyle w:val="Verso"/>
        <w:rPr>
          <w:noProof/>
        </w:rPr>
      </w:pPr>
      <w:r w:rsidRPr="00923FD1">
        <w:rPr>
          <w:noProof/>
        </w:rPr>
        <w:tab/>
      </w:r>
      <w:r w:rsidRPr="00923FD1">
        <w:rPr>
          <w:noProof/>
        </w:rPr>
        <w:tab/>
      </w:r>
      <w:r w:rsidRPr="00923FD1">
        <w:rPr>
          <w:noProof/>
        </w:rPr>
        <w:tab/>
        <w:t>Suplico a Vuesa Merced</w:t>
      </w:r>
    </w:p>
    <w:p w14:paraId="54C8B90A" w14:textId="77777777" w:rsidR="00B55FE7" w:rsidRPr="00923FD1" w:rsidRDefault="00B55FE7" w:rsidP="00A23CE3">
      <w:pPr>
        <w:pStyle w:val="Verso"/>
        <w:rPr>
          <w:noProof/>
        </w:rPr>
      </w:pPr>
      <w:r w:rsidRPr="00923FD1">
        <w:rPr>
          <w:noProof/>
        </w:rPr>
        <w:tab/>
      </w:r>
      <w:r w:rsidRPr="00923FD1">
        <w:rPr>
          <w:noProof/>
        </w:rPr>
        <w:tab/>
      </w:r>
      <w:r w:rsidRPr="00923FD1">
        <w:rPr>
          <w:noProof/>
        </w:rPr>
        <w:tab/>
        <w:t>que me mande dar limosna</w:t>
      </w:r>
    </w:p>
    <w:p w14:paraId="336FA4E0" w14:textId="77777777" w:rsidR="00B55FE7" w:rsidRPr="00923FD1" w:rsidRDefault="00B55FE7" w:rsidP="00A23CE3">
      <w:pPr>
        <w:pStyle w:val="Verso"/>
        <w:rPr>
          <w:noProof/>
        </w:rPr>
      </w:pPr>
      <w:r w:rsidRPr="00923FD1">
        <w:rPr>
          <w:noProof/>
        </w:rPr>
        <w:tab/>
      </w:r>
      <w:r w:rsidRPr="00923FD1">
        <w:rPr>
          <w:noProof/>
        </w:rPr>
        <w:tab/>
      </w:r>
      <w:r w:rsidRPr="00923FD1">
        <w:rPr>
          <w:noProof/>
        </w:rPr>
        <w:tab/>
        <w:t>para mi esposo cautivo.</w:t>
      </w:r>
    </w:p>
    <w:p w14:paraId="41D3E18A" w14:textId="788038E8" w:rsidR="00A23CE3" w:rsidRPr="00923FD1" w:rsidRDefault="00A23CE3" w:rsidP="00A23CE3">
      <w:pPr>
        <w:pStyle w:val="Personaje"/>
        <w:rPr>
          <w:noProof/>
        </w:rPr>
      </w:pPr>
      <w:r w:rsidRPr="00923FD1">
        <w:rPr>
          <w:noProof/>
        </w:rPr>
        <w:t>fabio</w:t>
      </w:r>
    </w:p>
    <w:p w14:paraId="5D1502F6" w14:textId="16EDF4C5" w:rsidR="00B55FE7" w:rsidRPr="00923FD1" w:rsidRDefault="00B55FE7" w:rsidP="00B67142">
      <w:pPr>
        <w:pStyle w:val="Partidoincial"/>
        <w:rPr>
          <w:noProof/>
        </w:rPr>
      </w:pPr>
      <w:r w:rsidRPr="00923FD1">
        <w:rPr>
          <w:noProof/>
        </w:rPr>
        <w:tab/>
      </w:r>
      <w:r w:rsidRPr="00923FD1">
        <w:rPr>
          <w:noProof/>
        </w:rPr>
        <w:tab/>
      </w:r>
      <w:r w:rsidRPr="00923FD1">
        <w:rPr>
          <w:noProof/>
        </w:rPr>
        <w:tab/>
        <w:t>¿Dónde?</w:t>
      </w:r>
    </w:p>
    <w:p w14:paraId="538BC477" w14:textId="33FCE7CB" w:rsidR="00A23CE3" w:rsidRPr="00923FD1" w:rsidRDefault="00A23CE3" w:rsidP="00A23CE3">
      <w:pPr>
        <w:pStyle w:val="Personaje"/>
        <w:rPr>
          <w:noProof/>
        </w:rPr>
      </w:pPr>
      <w:r w:rsidRPr="00923FD1">
        <w:rPr>
          <w:noProof/>
        </w:rPr>
        <w:t>isabel</w:t>
      </w:r>
    </w:p>
    <w:p w14:paraId="0A1F6C31" w14:textId="58D08BB0" w:rsidR="00B55FE7" w:rsidRPr="00923FD1" w:rsidRDefault="00B55FE7" w:rsidP="00B67142">
      <w:pPr>
        <w:pStyle w:val="Partidomedio"/>
        <w:rPr>
          <w:noProof/>
        </w:rPr>
      </w:pPr>
      <w:r w:rsidRPr="00923FD1">
        <w:rPr>
          <w:noProof/>
        </w:rPr>
        <w:tab/>
      </w:r>
      <w:r w:rsidRPr="00923FD1">
        <w:rPr>
          <w:noProof/>
        </w:rPr>
        <w:tab/>
      </w:r>
      <w:r w:rsidRPr="00923FD1">
        <w:rPr>
          <w:noProof/>
        </w:rPr>
        <w:tab/>
      </w:r>
      <w:r w:rsidRPr="00923FD1">
        <w:rPr>
          <w:noProof/>
        </w:rPr>
        <w:tab/>
        <w:t xml:space="preserve">   En Argel.</w:t>
      </w:r>
    </w:p>
    <w:p w14:paraId="0DFAEEA5" w14:textId="6EA1DBC6" w:rsidR="00A23CE3" w:rsidRPr="00923FD1" w:rsidRDefault="00A23CE3" w:rsidP="00A23CE3">
      <w:pPr>
        <w:pStyle w:val="Personaje"/>
        <w:rPr>
          <w:noProof/>
        </w:rPr>
      </w:pPr>
      <w:r w:rsidRPr="00923FD1">
        <w:rPr>
          <w:noProof/>
        </w:rPr>
        <w:t>fabio</w:t>
      </w:r>
    </w:p>
    <w:p w14:paraId="72863896" w14:textId="3B2177BA"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(¡Buena moza!)</w:t>
      </w:r>
    </w:p>
    <w:p w14:paraId="2235D9D1" w14:textId="77777777" w:rsidR="00B55FE7" w:rsidRPr="00923FD1" w:rsidRDefault="00B55FE7" w:rsidP="00B67142">
      <w:pPr>
        <w:pStyle w:val="Partidoincial"/>
        <w:rPr>
          <w:noProof/>
        </w:rPr>
      </w:pPr>
      <w:r w:rsidRPr="00923FD1">
        <w:rPr>
          <w:noProof/>
        </w:rPr>
        <w:tab/>
      </w:r>
      <w:r w:rsidRPr="00923FD1">
        <w:rPr>
          <w:noProof/>
        </w:rPr>
        <w:tab/>
      </w:r>
      <w:r w:rsidRPr="00923FD1">
        <w:rPr>
          <w:noProof/>
        </w:rPr>
        <w:tab/>
        <w:t xml:space="preserve">¿Cómo </w:t>
      </w:r>
      <w:bookmarkStart w:id="92" w:name="_Hlk54796702"/>
      <w:r w:rsidRPr="00923FD1">
        <w:rPr>
          <w:noProof/>
        </w:rPr>
        <w:t>cautivó</w:t>
      </w:r>
      <w:bookmarkEnd w:id="92"/>
      <w:r w:rsidRPr="00923FD1">
        <w:rPr>
          <w:noProof/>
        </w:rPr>
        <w:t>?</w:t>
      </w:r>
    </w:p>
    <w:p w14:paraId="1BC9366B" w14:textId="11396A9C" w:rsidR="00A23CE3" w:rsidRPr="00923FD1" w:rsidRDefault="00A23CE3" w:rsidP="00A23CE3">
      <w:pPr>
        <w:pStyle w:val="Personaje"/>
        <w:rPr>
          <w:noProof/>
        </w:rPr>
      </w:pPr>
      <w:r w:rsidRPr="00923FD1">
        <w:rPr>
          <w:noProof/>
        </w:rPr>
        <w:t>isabel</w:t>
      </w:r>
    </w:p>
    <w:p w14:paraId="06F1DC34" w14:textId="2396A533"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rPr>
          <w:rStyle w:val="PartidofinalCarattere"/>
        </w:rPr>
        <w:t xml:space="preserve">   </w:t>
      </w:r>
      <w:r w:rsidRPr="00923FD1">
        <w:t>En Orán,</w:t>
      </w:r>
      <w:r w:rsidRPr="00923FD1">
        <w:tab/>
      </w:r>
      <w:r w:rsidRPr="00923FD1">
        <w:tab/>
      </w:r>
      <w:r w:rsidRPr="00923FD1">
        <w:tab/>
      </w:r>
      <w:r w:rsidRPr="00923FD1">
        <w:tab/>
      </w:r>
      <w:r w:rsidRPr="00923FD1">
        <w:tab/>
      </w:r>
    </w:p>
    <w:p w14:paraId="07996FFD" w14:textId="77777777" w:rsidR="00B55FE7" w:rsidRPr="00923FD1" w:rsidRDefault="00B55FE7" w:rsidP="00A23CE3">
      <w:pPr>
        <w:pStyle w:val="Verso"/>
        <w:rPr>
          <w:noProof/>
        </w:rPr>
      </w:pPr>
      <w:r w:rsidRPr="00923FD1">
        <w:rPr>
          <w:noProof/>
        </w:rPr>
        <w:tab/>
      </w:r>
      <w:r w:rsidRPr="00923FD1">
        <w:rPr>
          <w:noProof/>
        </w:rPr>
        <w:tab/>
      </w:r>
      <w:r w:rsidRPr="00923FD1">
        <w:rPr>
          <w:noProof/>
        </w:rPr>
        <w:tab/>
        <w:t>saliéndose de la tropa</w:t>
      </w:r>
    </w:p>
    <w:p w14:paraId="246A001F" w14:textId="77777777" w:rsidR="00B55FE7" w:rsidRPr="00923FD1" w:rsidRDefault="00B55FE7" w:rsidP="00A23CE3">
      <w:pPr>
        <w:pStyle w:val="Verso"/>
        <w:rPr>
          <w:noProof/>
        </w:rPr>
      </w:pPr>
      <w:r w:rsidRPr="00923FD1">
        <w:rPr>
          <w:noProof/>
        </w:rPr>
        <w:tab/>
      </w:r>
      <w:r w:rsidRPr="00923FD1">
        <w:rPr>
          <w:noProof/>
        </w:rPr>
        <w:tab/>
      </w:r>
      <w:r w:rsidRPr="00923FD1">
        <w:rPr>
          <w:noProof/>
        </w:rPr>
        <w:tab/>
        <w:t xml:space="preserve">en que iba a los </w:t>
      </w:r>
      <w:bookmarkStart w:id="93" w:name="_Hlk54797218"/>
      <w:r w:rsidRPr="00923FD1">
        <w:rPr>
          <w:noProof/>
        </w:rPr>
        <w:t>adüares</w:t>
      </w:r>
      <w:bookmarkEnd w:id="93"/>
    </w:p>
    <w:p w14:paraId="11937C7B" w14:textId="77777777" w:rsidR="00B55FE7" w:rsidRPr="00923FD1" w:rsidRDefault="00B55FE7" w:rsidP="00A23CE3">
      <w:pPr>
        <w:pStyle w:val="Verso"/>
        <w:rPr>
          <w:noProof/>
        </w:rPr>
      </w:pPr>
      <w:r w:rsidRPr="00923FD1">
        <w:rPr>
          <w:noProof/>
        </w:rPr>
        <w:tab/>
      </w:r>
      <w:r w:rsidRPr="00923FD1">
        <w:rPr>
          <w:noProof/>
        </w:rPr>
        <w:tab/>
      </w:r>
      <w:r w:rsidRPr="00923FD1">
        <w:rPr>
          <w:noProof/>
        </w:rPr>
        <w:tab/>
        <w:t>de su campaña arenosa.</w:t>
      </w:r>
    </w:p>
    <w:p w14:paraId="31776F6E" w14:textId="4DFAAC19" w:rsidR="00A23CE3" w:rsidRPr="00923FD1" w:rsidRDefault="00A23CE3" w:rsidP="00A23CE3">
      <w:pPr>
        <w:pStyle w:val="Personaje"/>
        <w:rPr>
          <w:noProof/>
        </w:rPr>
      </w:pPr>
      <w:r w:rsidRPr="00923FD1">
        <w:rPr>
          <w:noProof/>
        </w:rPr>
        <w:t>fabio</w:t>
      </w:r>
    </w:p>
    <w:p w14:paraId="621B3EA4" w14:textId="69EC8356" w:rsidR="00B55FE7" w:rsidRPr="00923FD1" w:rsidRDefault="00B55FE7" w:rsidP="00B67142">
      <w:pPr>
        <w:pStyle w:val="Partidoincial"/>
        <w:rPr>
          <w:noProof/>
        </w:rPr>
      </w:pPr>
      <w:r w:rsidRPr="00923FD1">
        <w:rPr>
          <w:noProof/>
        </w:rPr>
        <w:tab/>
      </w:r>
      <w:r w:rsidRPr="00923FD1">
        <w:rPr>
          <w:noProof/>
        </w:rPr>
        <w:tab/>
      </w:r>
      <w:r w:rsidRPr="00923FD1">
        <w:rPr>
          <w:noProof/>
        </w:rPr>
        <w:tab/>
        <w:t>¿Cómo se llama?</w:t>
      </w:r>
    </w:p>
    <w:p w14:paraId="7FA79D4B" w14:textId="5C4A46BF" w:rsidR="00A23CE3" w:rsidRPr="00923FD1" w:rsidRDefault="00A23CE3" w:rsidP="00A23CE3">
      <w:pPr>
        <w:pStyle w:val="Personaje"/>
        <w:rPr>
          <w:noProof/>
        </w:rPr>
      </w:pPr>
      <w:r w:rsidRPr="00923FD1">
        <w:rPr>
          <w:noProof/>
        </w:rPr>
        <w:t>isabel</w:t>
      </w:r>
    </w:p>
    <w:p w14:paraId="4A3F101D" w14:textId="7E077886" w:rsidR="00B55FE7" w:rsidRPr="00923FD1" w:rsidRDefault="00B55FE7" w:rsidP="004B1290">
      <w:pPr>
        <w:pStyle w:val="Partidofinal"/>
      </w:pPr>
      <w:r w:rsidRPr="00923FD1">
        <w:rPr>
          <w:noProof/>
        </w:rPr>
        <w:lastRenderedPageBreak/>
        <w:tab/>
      </w:r>
      <w:r w:rsidRPr="00923FD1">
        <w:rPr>
          <w:noProof/>
        </w:rPr>
        <w:tab/>
      </w:r>
      <w:r w:rsidRPr="00923FD1">
        <w:rPr>
          <w:noProof/>
        </w:rPr>
        <w:tab/>
      </w:r>
      <w:r w:rsidRPr="00923FD1">
        <w:rPr>
          <w:noProof/>
        </w:rPr>
        <w:tab/>
      </w:r>
      <w:r w:rsidRPr="00923FD1">
        <w:rPr>
          <w:noProof/>
        </w:rPr>
        <w:tab/>
        <w:t xml:space="preserve">    </w:t>
      </w:r>
      <w:r w:rsidRPr="00923FD1">
        <w:t>Don Carlos.</w:t>
      </w:r>
    </w:p>
    <w:p w14:paraId="48FFC543" w14:textId="173F8478" w:rsidR="00A23CE3" w:rsidRPr="00923FD1" w:rsidRDefault="00A23CE3" w:rsidP="00A23CE3">
      <w:pPr>
        <w:pStyle w:val="Personaje"/>
        <w:rPr>
          <w:noProof/>
        </w:rPr>
      </w:pPr>
      <w:r w:rsidRPr="00923FD1">
        <w:rPr>
          <w:noProof/>
        </w:rPr>
        <w:t>fabio</w:t>
      </w:r>
    </w:p>
    <w:p w14:paraId="705A1002" w14:textId="1AEB1E8D" w:rsidR="00B55FE7" w:rsidRPr="00923FD1" w:rsidRDefault="00B55FE7" w:rsidP="00B67142">
      <w:pPr>
        <w:pStyle w:val="Partidoincial"/>
        <w:rPr>
          <w:noProof/>
        </w:rPr>
      </w:pPr>
      <w:r w:rsidRPr="00923FD1">
        <w:rPr>
          <w:noProof/>
        </w:rPr>
        <w:tab/>
      </w:r>
      <w:r w:rsidRPr="00923FD1">
        <w:rPr>
          <w:noProof/>
        </w:rPr>
        <w:tab/>
      </w:r>
      <w:r w:rsidRPr="00923FD1">
        <w:rPr>
          <w:noProof/>
        </w:rPr>
        <w:tab/>
        <w:t>¿De dónde sois?</w:t>
      </w:r>
    </w:p>
    <w:p w14:paraId="7836FA65" w14:textId="7030F364" w:rsidR="00A23CE3" w:rsidRPr="00923FD1" w:rsidRDefault="00A23CE3" w:rsidP="00A23CE3">
      <w:pPr>
        <w:pStyle w:val="Personaje"/>
        <w:rPr>
          <w:noProof/>
        </w:rPr>
      </w:pPr>
      <w:r w:rsidRPr="00923FD1">
        <w:rPr>
          <w:noProof/>
        </w:rPr>
        <w:t>julio</w:t>
      </w:r>
    </w:p>
    <w:p w14:paraId="4A251702" w14:textId="654C5690"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(¡Con qué sorna</w:t>
      </w:r>
      <w:r w:rsidRPr="00923FD1">
        <w:tab/>
      </w:r>
      <w:r w:rsidRPr="00923FD1">
        <w:tab/>
      </w:r>
      <w:r w:rsidRPr="00923FD1">
        <w:tab/>
      </w:r>
      <w:r w:rsidRPr="00923FD1">
        <w:tab/>
      </w:r>
    </w:p>
    <w:p w14:paraId="0BF0925A" w14:textId="77777777" w:rsidR="00B55FE7" w:rsidRPr="00923FD1" w:rsidRDefault="00B55FE7" w:rsidP="00A23CE3">
      <w:pPr>
        <w:pStyle w:val="Verso"/>
        <w:rPr>
          <w:noProof/>
        </w:rPr>
      </w:pPr>
      <w:r w:rsidRPr="00923FD1">
        <w:rPr>
          <w:noProof/>
        </w:rPr>
        <w:tab/>
      </w:r>
      <w:r w:rsidRPr="00923FD1">
        <w:rPr>
          <w:noProof/>
        </w:rPr>
        <w:tab/>
      </w:r>
      <w:r w:rsidRPr="00923FD1">
        <w:rPr>
          <w:noProof/>
        </w:rPr>
        <w:tab/>
        <w:t>habla el señor cortesano…,</w:t>
      </w:r>
    </w:p>
    <w:p w14:paraId="272B4C61" w14:textId="77777777" w:rsidR="00B55FE7" w:rsidRPr="00923FD1" w:rsidRDefault="00B55FE7" w:rsidP="00A23CE3">
      <w:pPr>
        <w:pStyle w:val="Verso"/>
        <w:rPr>
          <w:noProof/>
        </w:rPr>
      </w:pPr>
      <w:r w:rsidRPr="00923FD1">
        <w:rPr>
          <w:noProof/>
        </w:rPr>
        <w:tab/>
      </w:r>
      <w:r w:rsidRPr="00923FD1">
        <w:rPr>
          <w:noProof/>
        </w:rPr>
        <w:tab/>
      </w:r>
      <w:r w:rsidRPr="00923FD1">
        <w:rPr>
          <w:noProof/>
        </w:rPr>
        <w:tab/>
        <w:t>y le responde la tonta!)</w:t>
      </w:r>
    </w:p>
    <w:p w14:paraId="5EF6475E" w14:textId="291CC674" w:rsidR="00A23CE3" w:rsidRPr="00923FD1" w:rsidRDefault="00A23CE3" w:rsidP="00A23CE3">
      <w:pPr>
        <w:pStyle w:val="Personaje"/>
        <w:rPr>
          <w:noProof/>
        </w:rPr>
      </w:pPr>
      <w:r w:rsidRPr="00923FD1">
        <w:rPr>
          <w:noProof/>
        </w:rPr>
        <w:t>isabel</w:t>
      </w:r>
    </w:p>
    <w:p w14:paraId="431DFC3B" w14:textId="0786F1C8" w:rsidR="00B55FE7" w:rsidRPr="00923FD1" w:rsidRDefault="00B55FE7" w:rsidP="00A23CE3">
      <w:pPr>
        <w:pStyle w:val="Verso"/>
        <w:rPr>
          <w:noProof/>
        </w:rPr>
      </w:pPr>
      <w:r w:rsidRPr="00923FD1">
        <w:rPr>
          <w:noProof/>
        </w:rPr>
        <w:tab/>
      </w:r>
      <w:r w:rsidRPr="00923FD1">
        <w:rPr>
          <w:noProof/>
        </w:rPr>
        <w:tab/>
      </w:r>
      <w:r w:rsidRPr="00923FD1">
        <w:rPr>
          <w:noProof/>
        </w:rPr>
        <w:tab/>
        <w:t>De Toledo soy, señor.</w:t>
      </w:r>
    </w:p>
    <w:p w14:paraId="4C4579B4" w14:textId="205AD9EA" w:rsidR="00A23CE3" w:rsidRPr="00923FD1" w:rsidRDefault="00A23CE3" w:rsidP="00A23CE3">
      <w:pPr>
        <w:pStyle w:val="Personaje"/>
        <w:rPr>
          <w:noProof/>
        </w:rPr>
      </w:pPr>
      <w:r w:rsidRPr="00923FD1">
        <w:rPr>
          <w:noProof/>
        </w:rPr>
        <w:t>fabio</w:t>
      </w:r>
    </w:p>
    <w:p w14:paraId="706238D9" w14:textId="08F57992" w:rsidR="00B55FE7" w:rsidRPr="00923FD1" w:rsidRDefault="00B55FE7" w:rsidP="00B67142">
      <w:pPr>
        <w:pStyle w:val="Partidoincial"/>
        <w:rPr>
          <w:noProof/>
        </w:rPr>
      </w:pPr>
      <w:r w:rsidRPr="00923FD1">
        <w:rPr>
          <w:noProof/>
        </w:rPr>
        <w:tab/>
      </w:r>
      <w:r w:rsidRPr="00923FD1">
        <w:rPr>
          <w:noProof/>
        </w:rPr>
        <w:tab/>
      </w:r>
      <w:r w:rsidRPr="00923FD1">
        <w:rPr>
          <w:noProof/>
        </w:rPr>
        <w:tab/>
        <w:t>Hermosa ciudad.</w:t>
      </w:r>
    </w:p>
    <w:p w14:paraId="5A280EF3" w14:textId="4DD2558C" w:rsidR="00A23CE3" w:rsidRPr="00923FD1" w:rsidRDefault="00A23CE3" w:rsidP="00A23CE3">
      <w:pPr>
        <w:pStyle w:val="Personaje"/>
        <w:rPr>
          <w:noProof/>
        </w:rPr>
      </w:pPr>
      <w:r w:rsidRPr="00923FD1">
        <w:rPr>
          <w:noProof/>
        </w:rPr>
        <w:t>isabel</w:t>
      </w:r>
    </w:p>
    <w:p w14:paraId="032BDFBC" w14:textId="3B5C2C9B"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Pr="00923FD1">
        <w:t>Famosa.</w:t>
      </w:r>
    </w:p>
    <w:p w14:paraId="59BEA1AE" w14:textId="014D797D" w:rsidR="00A23CE3" w:rsidRPr="00923FD1" w:rsidRDefault="00A23CE3" w:rsidP="00A23CE3">
      <w:pPr>
        <w:pStyle w:val="Personaje"/>
        <w:rPr>
          <w:noProof/>
        </w:rPr>
      </w:pPr>
      <w:r w:rsidRPr="00923FD1">
        <w:rPr>
          <w:noProof/>
        </w:rPr>
        <w:t>fabio</w:t>
      </w:r>
    </w:p>
    <w:p w14:paraId="4532EF5C" w14:textId="3CA1C5A1" w:rsidR="00B55FE7" w:rsidRPr="00923FD1" w:rsidRDefault="00B55FE7" w:rsidP="00A23CE3">
      <w:pPr>
        <w:pStyle w:val="Verso"/>
        <w:rPr>
          <w:noProof/>
        </w:rPr>
      </w:pPr>
      <w:r w:rsidRPr="00923FD1">
        <w:rPr>
          <w:noProof/>
        </w:rPr>
        <w:tab/>
      </w:r>
      <w:r w:rsidRPr="00923FD1">
        <w:rPr>
          <w:noProof/>
        </w:rPr>
        <w:tab/>
      </w:r>
      <w:r w:rsidRPr="00923FD1">
        <w:rPr>
          <w:noProof/>
        </w:rPr>
        <w:tab/>
        <w:t>Señora, Dios os provea.</w:t>
      </w:r>
      <w:r w:rsidRPr="00923FD1">
        <w:rPr>
          <w:noProof/>
        </w:rPr>
        <w:tab/>
      </w:r>
      <w:r w:rsidRPr="00923FD1">
        <w:rPr>
          <w:noProof/>
        </w:rPr>
        <w:tab/>
      </w:r>
      <w:r w:rsidRPr="00923FD1">
        <w:rPr>
          <w:noProof/>
        </w:rPr>
        <w:tab/>
      </w:r>
      <w:r w:rsidRPr="00923FD1">
        <w:rPr>
          <w:noProof/>
        </w:rPr>
        <w:tab/>
      </w:r>
      <w:r w:rsidRPr="00923FD1">
        <w:rPr>
          <w:noProof/>
        </w:rPr>
        <w:tab/>
      </w:r>
    </w:p>
    <w:p w14:paraId="2A245CF9" w14:textId="395C52AB" w:rsidR="00B55FE7" w:rsidRPr="00923FD1" w:rsidRDefault="00B55FE7" w:rsidP="00A23CE3">
      <w:pPr>
        <w:pStyle w:val="Verso"/>
        <w:rPr>
          <w:noProof/>
        </w:rPr>
      </w:pPr>
      <w:r w:rsidRPr="00923FD1">
        <w:rPr>
          <w:noProof/>
        </w:rPr>
        <w:tab/>
      </w:r>
      <w:r w:rsidRPr="00923FD1">
        <w:rPr>
          <w:noProof/>
        </w:rPr>
        <w:tab/>
      </w:r>
      <w:r w:rsidRPr="00923FD1">
        <w:rPr>
          <w:noProof/>
        </w:rPr>
        <w:tab/>
        <w:t>Llevá ese caballo. ¡Hola!</w:t>
      </w:r>
    </w:p>
    <w:p w14:paraId="7BDB6EC5" w14:textId="2C25989C" w:rsidR="00B55FE7" w:rsidRPr="00923FD1" w:rsidRDefault="00B55FE7" w:rsidP="00A23CE3">
      <w:pPr>
        <w:pStyle w:val="Acot"/>
        <w:rPr>
          <w:noProof/>
        </w:rPr>
      </w:pPr>
      <w:r w:rsidRPr="00923FD1">
        <w:rPr>
          <w:noProof/>
        </w:rPr>
        <w:t>Vase</w:t>
      </w:r>
    </w:p>
    <w:p w14:paraId="2D79A879" w14:textId="2F4103FC" w:rsidR="00A23CE3" w:rsidRPr="00923FD1" w:rsidRDefault="00A23CE3" w:rsidP="00A23CE3">
      <w:pPr>
        <w:pStyle w:val="Personaje"/>
        <w:rPr>
          <w:noProof/>
        </w:rPr>
      </w:pPr>
      <w:r w:rsidRPr="00923FD1">
        <w:rPr>
          <w:noProof/>
        </w:rPr>
        <w:t>julio</w:t>
      </w:r>
    </w:p>
    <w:p w14:paraId="2C3564D8" w14:textId="03AA0B21" w:rsidR="00B55FE7" w:rsidRPr="00923FD1" w:rsidRDefault="00B55FE7" w:rsidP="00A23CE3">
      <w:pPr>
        <w:pStyle w:val="Verso"/>
        <w:rPr>
          <w:noProof/>
        </w:rPr>
      </w:pPr>
      <w:r w:rsidRPr="00923FD1">
        <w:rPr>
          <w:noProof/>
        </w:rPr>
        <w:tab/>
      </w:r>
      <w:r w:rsidRPr="00923FD1">
        <w:rPr>
          <w:noProof/>
        </w:rPr>
        <w:tab/>
      </w:r>
      <w:r w:rsidRPr="00923FD1">
        <w:rPr>
          <w:noProof/>
        </w:rPr>
        <w:tab/>
        <w:t>¡Oleado estés, borracho,</w:t>
      </w:r>
    </w:p>
    <w:p w14:paraId="176A6DE4" w14:textId="77777777" w:rsidR="00B55FE7" w:rsidRPr="00923FD1" w:rsidRDefault="00B55FE7" w:rsidP="00A23CE3">
      <w:pPr>
        <w:pStyle w:val="Verso"/>
        <w:rPr>
          <w:noProof/>
        </w:rPr>
      </w:pPr>
      <w:r w:rsidRPr="00923FD1">
        <w:rPr>
          <w:noProof/>
        </w:rPr>
        <w:tab/>
      </w:r>
      <w:r w:rsidRPr="00923FD1">
        <w:rPr>
          <w:noProof/>
        </w:rPr>
        <w:tab/>
      </w:r>
      <w:r w:rsidRPr="00923FD1">
        <w:rPr>
          <w:noProof/>
        </w:rPr>
        <w:tab/>
        <w:t>plega a Dios, antes de un hora!</w:t>
      </w:r>
    </w:p>
    <w:p w14:paraId="690678E0" w14:textId="77777777" w:rsidR="00B55FE7" w:rsidRPr="00923FD1" w:rsidRDefault="00B55FE7" w:rsidP="00B67142">
      <w:pPr>
        <w:pStyle w:val="Partidoincial"/>
        <w:rPr>
          <w:noProof/>
        </w:rPr>
      </w:pPr>
      <w:r w:rsidRPr="00923FD1">
        <w:rPr>
          <w:noProof/>
        </w:rPr>
        <w:tab/>
      </w:r>
      <w:r w:rsidRPr="00923FD1">
        <w:rPr>
          <w:noProof/>
        </w:rPr>
        <w:tab/>
      </w:r>
      <w:r w:rsidRPr="00923FD1">
        <w:rPr>
          <w:noProof/>
        </w:rPr>
        <w:tab/>
        <w:t>«¡</w:t>
      </w:r>
      <w:bookmarkStart w:id="94" w:name="_Hlk54803351"/>
      <w:r w:rsidRPr="00923FD1">
        <w:rPr>
          <w:noProof/>
        </w:rPr>
        <w:t>Dios os provea</w:t>
      </w:r>
      <w:bookmarkEnd w:id="94"/>
      <w:r w:rsidRPr="00923FD1">
        <w:rPr>
          <w:noProof/>
        </w:rPr>
        <w:t>!».</w:t>
      </w:r>
      <w:r w:rsidRPr="00923FD1">
        <w:rPr>
          <w:noProof/>
        </w:rPr>
        <w:tab/>
      </w:r>
      <w:r w:rsidRPr="00923FD1">
        <w:rPr>
          <w:noProof/>
        </w:rPr>
        <w:tab/>
      </w:r>
    </w:p>
    <w:p w14:paraId="6D03069A" w14:textId="28212514" w:rsidR="00A23CE3" w:rsidRPr="00923FD1" w:rsidRDefault="00A23CE3" w:rsidP="00A23CE3">
      <w:pPr>
        <w:pStyle w:val="Personaje"/>
        <w:rPr>
          <w:noProof/>
        </w:rPr>
      </w:pPr>
      <w:r w:rsidRPr="00923FD1">
        <w:rPr>
          <w:noProof/>
        </w:rPr>
        <w:t>isabel</w:t>
      </w:r>
    </w:p>
    <w:p w14:paraId="38581A4B" w14:textId="06CC7722"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¿Qué dices?</w:t>
      </w:r>
    </w:p>
    <w:p w14:paraId="26F57ED2" w14:textId="252779DF" w:rsidR="00B55FE7" w:rsidRPr="00923FD1" w:rsidRDefault="00B55FE7" w:rsidP="00A23CE3">
      <w:pPr>
        <w:pStyle w:val="Verso"/>
        <w:rPr>
          <w:noProof/>
        </w:rPr>
      </w:pPr>
      <w:r w:rsidRPr="00923FD1">
        <w:rPr>
          <w:noProof/>
        </w:rPr>
        <w:tab/>
      </w:r>
      <w:r w:rsidRPr="00923FD1">
        <w:rPr>
          <w:noProof/>
        </w:rPr>
        <w:tab/>
      </w:r>
      <w:r w:rsidRPr="00923FD1">
        <w:rPr>
          <w:noProof/>
        </w:rPr>
        <w:tab/>
        <w:t xml:space="preserve">¿No quieres tú que </w:t>
      </w:r>
      <w:bookmarkStart w:id="95" w:name="_Hlk54803463"/>
      <w:r w:rsidRPr="00923FD1">
        <w:rPr>
          <w:noProof/>
        </w:rPr>
        <w:t>me corra</w:t>
      </w:r>
      <w:bookmarkEnd w:id="95"/>
      <w:r w:rsidRPr="00923FD1">
        <w:rPr>
          <w:noProof/>
        </w:rPr>
        <w:tab/>
      </w:r>
      <w:r w:rsidRPr="00923FD1">
        <w:rPr>
          <w:noProof/>
        </w:rPr>
        <w:tab/>
      </w:r>
      <w:r w:rsidRPr="00923FD1">
        <w:rPr>
          <w:noProof/>
        </w:rPr>
        <w:tab/>
      </w:r>
      <w:r w:rsidRPr="00923FD1">
        <w:rPr>
          <w:noProof/>
        </w:rPr>
        <w:tab/>
      </w:r>
      <w:r w:rsidRPr="00923FD1">
        <w:rPr>
          <w:noProof/>
        </w:rPr>
        <w:tab/>
      </w:r>
    </w:p>
    <w:p w14:paraId="330F1462" w14:textId="77777777" w:rsidR="00B55FE7" w:rsidRPr="00923FD1" w:rsidRDefault="00B55FE7" w:rsidP="00A23CE3">
      <w:pPr>
        <w:pStyle w:val="Verso"/>
        <w:rPr>
          <w:noProof/>
        </w:rPr>
      </w:pPr>
      <w:r w:rsidRPr="00923FD1">
        <w:rPr>
          <w:noProof/>
        </w:rPr>
        <w:tab/>
      </w:r>
      <w:r w:rsidRPr="00923FD1">
        <w:rPr>
          <w:noProof/>
        </w:rPr>
        <w:tab/>
      </w:r>
      <w:r w:rsidRPr="00923FD1">
        <w:rPr>
          <w:noProof/>
        </w:rPr>
        <w:tab/>
        <w:t>de ver que un hombre galán</w:t>
      </w:r>
    </w:p>
    <w:p w14:paraId="648DC220" w14:textId="77777777" w:rsidR="00B55FE7" w:rsidRPr="00923FD1" w:rsidRDefault="00B55FE7" w:rsidP="00A23CE3">
      <w:pPr>
        <w:pStyle w:val="Verso"/>
        <w:rPr>
          <w:noProof/>
        </w:rPr>
      </w:pPr>
      <w:r w:rsidRPr="00923FD1">
        <w:rPr>
          <w:noProof/>
        </w:rPr>
        <w:tab/>
      </w:r>
      <w:r w:rsidRPr="00923FD1">
        <w:rPr>
          <w:noProof/>
        </w:rPr>
        <w:tab/>
      </w:r>
      <w:r w:rsidRPr="00923FD1">
        <w:rPr>
          <w:noProof/>
        </w:rPr>
        <w:tab/>
        <w:t>de esta suerte me responda?</w:t>
      </w:r>
    </w:p>
    <w:p w14:paraId="245E7EC1" w14:textId="583189DA" w:rsidR="00A23CE3" w:rsidRPr="00923FD1" w:rsidRDefault="00A23CE3" w:rsidP="00A23CE3">
      <w:pPr>
        <w:pStyle w:val="Personaje"/>
        <w:rPr>
          <w:noProof/>
        </w:rPr>
      </w:pPr>
      <w:r w:rsidRPr="00923FD1">
        <w:rPr>
          <w:noProof/>
        </w:rPr>
        <w:t>julio</w:t>
      </w:r>
    </w:p>
    <w:p w14:paraId="2D5D2D41" w14:textId="5670118F" w:rsidR="00B55FE7" w:rsidRPr="00923FD1" w:rsidRDefault="00B55FE7" w:rsidP="00A23CE3">
      <w:pPr>
        <w:pStyle w:val="Verso"/>
        <w:rPr>
          <w:noProof/>
        </w:rPr>
      </w:pPr>
      <w:r w:rsidRPr="00923FD1">
        <w:rPr>
          <w:noProof/>
        </w:rPr>
        <w:tab/>
      </w:r>
      <w:r w:rsidRPr="00923FD1">
        <w:rPr>
          <w:noProof/>
        </w:rPr>
        <w:tab/>
      </w:r>
      <w:r w:rsidRPr="00923FD1">
        <w:rPr>
          <w:noProof/>
        </w:rPr>
        <w:tab/>
        <w:t>¿Sabes cómo son aquestos,</w:t>
      </w:r>
    </w:p>
    <w:p w14:paraId="6A9DD21B" w14:textId="77777777" w:rsidR="00B55FE7" w:rsidRPr="00923FD1" w:rsidRDefault="00B55FE7" w:rsidP="00A23CE3">
      <w:pPr>
        <w:pStyle w:val="Verso"/>
        <w:rPr>
          <w:noProof/>
        </w:rPr>
      </w:pPr>
      <w:r w:rsidRPr="00923FD1">
        <w:rPr>
          <w:noProof/>
        </w:rPr>
        <w:tab/>
      </w:r>
      <w:r w:rsidRPr="00923FD1">
        <w:rPr>
          <w:noProof/>
        </w:rPr>
        <w:tab/>
      </w:r>
      <w:r w:rsidRPr="00923FD1">
        <w:rPr>
          <w:noProof/>
        </w:rPr>
        <w:tab/>
        <w:t xml:space="preserve">tan </w:t>
      </w:r>
      <w:bookmarkStart w:id="96" w:name="_Hlk54804068"/>
      <w:r w:rsidRPr="00923FD1">
        <w:rPr>
          <w:noProof/>
        </w:rPr>
        <w:t>compuestos de persona</w:t>
      </w:r>
      <w:bookmarkEnd w:id="96"/>
    </w:p>
    <w:p w14:paraId="43923831" w14:textId="767B2551" w:rsidR="00B55FE7" w:rsidRPr="00923FD1" w:rsidRDefault="00B55FE7" w:rsidP="00A23CE3">
      <w:pPr>
        <w:pStyle w:val="Verso"/>
        <w:rPr>
          <w:noProof/>
        </w:rPr>
      </w:pPr>
      <w:r w:rsidRPr="00923FD1">
        <w:rPr>
          <w:noProof/>
        </w:rPr>
        <w:lastRenderedPageBreak/>
        <w:tab/>
      </w:r>
      <w:r w:rsidRPr="00923FD1">
        <w:rPr>
          <w:noProof/>
        </w:rPr>
        <w:tab/>
      </w:r>
      <w:r w:rsidRPr="00923FD1">
        <w:rPr>
          <w:noProof/>
        </w:rPr>
        <w:tab/>
        <w:t>y tan grandes majaderos,</w:t>
      </w:r>
      <w:r w:rsidRPr="00923FD1">
        <w:rPr>
          <w:noProof/>
        </w:rPr>
        <w:tab/>
      </w:r>
      <w:r w:rsidRPr="00923FD1">
        <w:rPr>
          <w:noProof/>
        </w:rPr>
        <w:tab/>
      </w:r>
      <w:r w:rsidRPr="00923FD1">
        <w:rPr>
          <w:noProof/>
        </w:rPr>
        <w:tab/>
      </w:r>
      <w:r w:rsidRPr="00923FD1">
        <w:rPr>
          <w:noProof/>
        </w:rPr>
        <w:tab/>
      </w:r>
      <w:r w:rsidRPr="00923FD1">
        <w:rPr>
          <w:noProof/>
        </w:rPr>
        <w:tab/>
      </w:r>
    </w:p>
    <w:p w14:paraId="5B82763B" w14:textId="77777777" w:rsidR="00B55FE7" w:rsidRPr="00923FD1" w:rsidRDefault="00B55FE7" w:rsidP="00A23CE3">
      <w:pPr>
        <w:pStyle w:val="Verso"/>
        <w:rPr>
          <w:noProof/>
        </w:rPr>
      </w:pPr>
      <w:r w:rsidRPr="00923FD1">
        <w:rPr>
          <w:noProof/>
        </w:rPr>
        <w:tab/>
      </w:r>
      <w:r w:rsidRPr="00923FD1">
        <w:rPr>
          <w:noProof/>
        </w:rPr>
        <w:tab/>
      </w:r>
      <w:r w:rsidRPr="00923FD1">
        <w:rPr>
          <w:noProof/>
        </w:rPr>
        <w:tab/>
        <w:t xml:space="preserve">que es </w:t>
      </w:r>
      <w:bookmarkStart w:id="97" w:name="_Hlk54808004"/>
      <w:r w:rsidRPr="00923FD1">
        <w:rPr>
          <w:noProof/>
        </w:rPr>
        <w:t>semejanza ingeniosa</w:t>
      </w:r>
      <w:bookmarkEnd w:id="97"/>
      <w:r w:rsidRPr="00923FD1">
        <w:rPr>
          <w:noProof/>
        </w:rPr>
        <w:t>?</w:t>
      </w:r>
    </w:p>
    <w:p w14:paraId="36FEABBF" w14:textId="77777777" w:rsidR="00B55FE7" w:rsidRPr="00923FD1" w:rsidRDefault="00B55FE7" w:rsidP="00A23CE3">
      <w:pPr>
        <w:pStyle w:val="Verso"/>
        <w:rPr>
          <w:noProof/>
        </w:rPr>
      </w:pPr>
      <w:r w:rsidRPr="00923FD1">
        <w:rPr>
          <w:noProof/>
        </w:rPr>
        <w:tab/>
      </w:r>
      <w:r w:rsidRPr="00923FD1">
        <w:rPr>
          <w:noProof/>
        </w:rPr>
        <w:tab/>
      </w:r>
      <w:r w:rsidRPr="00923FD1">
        <w:rPr>
          <w:noProof/>
        </w:rPr>
        <w:tab/>
        <w:t xml:space="preserve">¿No has visto </w:t>
      </w:r>
      <w:bookmarkStart w:id="98" w:name="_Hlk54805166"/>
      <w:r w:rsidRPr="00923FD1">
        <w:rPr>
          <w:noProof/>
        </w:rPr>
        <w:t>venir de Flandes</w:t>
      </w:r>
      <w:bookmarkEnd w:id="98"/>
    </w:p>
    <w:p w14:paraId="630F90F5" w14:textId="77777777" w:rsidR="00B55FE7" w:rsidRPr="00923FD1" w:rsidRDefault="00B55FE7" w:rsidP="00A23CE3">
      <w:pPr>
        <w:pStyle w:val="Verso"/>
        <w:rPr>
          <w:noProof/>
        </w:rPr>
      </w:pPr>
      <w:r w:rsidRPr="00923FD1">
        <w:rPr>
          <w:noProof/>
        </w:rPr>
        <w:tab/>
      </w:r>
      <w:r w:rsidRPr="00923FD1">
        <w:rPr>
          <w:noProof/>
        </w:rPr>
        <w:tab/>
      </w:r>
      <w:r w:rsidRPr="00923FD1">
        <w:rPr>
          <w:noProof/>
        </w:rPr>
        <w:tab/>
        <w:t>en unos lienzos agora</w:t>
      </w:r>
    </w:p>
    <w:p w14:paraId="6738E749" w14:textId="77777777" w:rsidR="00B55FE7" w:rsidRPr="00923FD1" w:rsidRDefault="00B55FE7" w:rsidP="00A23CE3">
      <w:pPr>
        <w:pStyle w:val="Verso"/>
        <w:rPr>
          <w:noProof/>
        </w:rPr>
      </w:pPr>
      <w:r w:rsidRPr="00923FD1">
        <w:rPr>
          <w:noProof/>
        </w:rPr>
        <w:tab/>
      </w:r>
      <w:r w:rsidRPr="00923FD1">
        <w:rPr>
          <w:noProof/>
        </w:rPr>
        <w:tab/>
      </w:r>
      <w:r w:rsidRPr="00923FD1">
        <w:rPr>
          <w:noProof/>
        </w:rPr>
        <w:tab/>
        <w:t>pintado un galán bizarro</w:t>
      </w:r>
    </w:p>
    <w:p w14:paraId="0D0DC506" w14:textId="6D53954D" w:rsidR="00B55FE7" w:rsidRPr="00923FD1" w:rsidRDefault="00B55FE7" w:rsidP="00A23CE3">
      <w:pPr>
        <w:pStyle w:val="Verso"/>
        <w:rPr>
          <w:noProof/>
        </w:rPr>
      </w:pPr>
      <w:r w:rsidRPr="00923FD1">
        <w:rPr>
          <w:noProof/>
        </w:rPr>
        <w:tab/>
      </w:r>
      <w:r w:rsidRPr="00923FD1">
        <w:rPr>
          <w:noProof/>
        </w:rPr>
        <w:tab/>
      </w:r>
      <w:r w:rsidRPr="00923FD1">
        <w:rPr>
          <w:noProof/>
        </w:rPr>
        <w:tab/>
        <w:t>con su cuello, capa y gorra,</w:t>
      </w:r>
      <w:r w:rsidRPr="00923FD1">
        <w:rPr>
          <w:noProof/>
        </w:rPr>
        <w:tab/>
      </w:r>
      <w:r w:rsidRPr="00923FD1">
        <w:rPr>
          <w:noProof/>
        </w:rPr>
        <w:tab/>
      </w:r>
      <w:r w:rsidRPr="00923FD1">
        <w:rPr>
          <w:noProof/>
        </w:rPr>
        <w:tab/>
      </w:r>
      <w:r w:rsidRPr="00923FD1">
        <w:rPr>
          <w:noProof/>
        </w:rPr>
        <w:tab/>
      </w:r>
      <w:r w:rsidRPr="00923FD1">
        <w:rPr>
          <w:noProof/>
        </w:rPr>
        <w:tab/>
      </w:r>
    </w:p>
    <w:p w14:paraId="644C2110" w14:textId="77777777" w:rsidR="00B55FE7" w:rsidRPr="00923FD1" w:rsidRDefault="00B55FE7" w:rsidP="00A23CE3">
      <w:pPr>
        <w:pStyle w:val="Verso"/>
        <w:rPr>
          <w:noProof/>
        </w:rPr>
      </w:pPr>
      <w:r w:rsidRPr="00923FD1">
        <w:rPr>
          <w:noProof/>
        </w:rPr>
        <w:tab/>
      </w:r>
      <w:r w:rsidRPr="00923FD1">
        <w:rPr>
          <w:noProof/>
        </w:rPr>
        <w:tab/>
      </w:r>
      <w:r w:rsidRPr="00923FD1">
        <w:rPr>
          <w:noProof/>
        </w:rPr>
        <w:tab/>
        <w:t>y, mirándole de un lado,</w:t>
      </w:r>
    </w:p>
    <w:p w14:paraId="579D5141" w14:textId="77777777" w:rsidR="00B55FE7" w:rsidRPr="00923FD1" w:rsidRDefault="00B55FE7" w:rsidP="00A23CE3">
      <w:pPr>
        <w:pStyle w:val="Verso"/>
        <w:rPr>
          <w:noProof/>
        </w:rPr>
      </w:pPr>
      <w:r w:rsidRPr="00923FD1">
        <w:rPr>
          <w:noProof/>
        </w:rPr>
        <w:tab/>
      </w:r>
      <w:r w:rsidRPr="00923FD1">
        <w:rPr>
          <w:noProof/>
        </w:rPr>
        <w:tab/>
      </w:r>
      <w:r w:rsidRPr="00923FD1">
        <w:rPr>
          <w:noProof/>
        </w:rPr>
        <w:tab/>
        <w:t>es un jumento que rozna,</w:t>
      </w:r>
    </w:p>
    <w:p w14:paraId="494320C6" w14:textId="77777777" w:rsidR="00B55FE7" w:rsidRPr="00923FD1" w:rsidRDefault="00B55FE7" w:rsidP="00A23CE3">
      <w:pPr>
        <w:pStyle w:val="Verso"/>
        <w:rPr>
          <w:noProof/>
        </w:rPr>
      </w:pPr>
      <w:r w:rsidRPr="00923FD1">
        <w:rPr>
          <w:noProof/>
        </w:rPr>
        <w:tab/>
      </w:r>
      <w:r w:rsidRPr="00923FD1">
        <w:rPr>
          <w:noProof/>
        </w:rPr>
        <w:tab/>
      </w:r>
      <w:r w:rsidRPr="00923FD1">
        <w:rPr>
          <w:noProof/>
        </w:rPr>
        <w:tab/>
        <w:t xml:space="preserve">con </w:t>
      </w:r>
      <w:bookmarkStart w:id="99" w:name="_Hlk54807438"/>
      <w:bookmarkStart w:id="100" w:name="_Hlk54807823"/>
      <w:r w:rsidRPr="00923FD1">
        <w:rPr>
          <w:noProof/>
        </w:rPr>
        <w:t xml:space="preserve">vara y media </w:t>
      </w:r>
      <w:bookmarkEnd w:id="99"/>
      <w:r w:rsidRPr="00923FD1">
        <w:rPr>
          <w:noProof/>
        </w:rPr>
        <w:t>de orejas</w:t>
      </w:r>
      <w:bookmarkEnd w:id="100"/>
      <w:r w:rsidRPr="00923FD1">
        <w:rPr>
          <w:noProof/>
        </w:rPr>
        <w:t>?</w:t>
      </w:r>
    </w:p>
    <w:p w14:paraId="2F4D36EE" w14:textId="77777777" w:rsidR="00B55FE7" w:rsidRPr="00923FD1" w:rsidRDefault="00B55FE7" w:rsidP="00A23CE3">
      <w:pPr>
        <w:pStyle w:val="Verso"/>
        <w:rPr>
          <w:noProof/>
        </w:rPr>
      </w:pPr>
      <w:r w:rsidRPr="00923FD1">
        <w:rPr>
          <w:noProof/>
        </w:rPr>
        <w:tab/>
      </w:r>
      <w:r w:rsidRPr="00923FD1">
        <w:rPr>
          <w:noProof/>
        </w:rPr>
        <w:tab/>
      </w:r>
      <w:r w:rsidRPr="00923FD1">
        <w:rPr>
          <w:noProof/>
        </w:rPr>
        <w:tab/>
        <w:t>Pues en esto se transforman</w:t>
      </w:r>
    </w:p>
    <w:p w14:paraId="40410A9F" w14:textId="3A9394FF" w:rsidR="00B55FE7" w:rsidRPr="00923FD1" w:rsidRDefault="00B55FE7" w:rsidP="00A23CE3">
      <w:pPr>
        <w:pStyle w:val="Verso"/>
        <w:rPr>
          <w:noProof/>
        </w:rPr>
      </w:pPr>
      <w:r w:rsidRPr="00923FD1">
        <w:rPr>
          <w:noProof/>
        </w:rPr>
        <w:tab/>
      </w:r>
      <w:r w:rsidRPr="00923FD1">
        <w:rPr>
          <w:noProof/>
        </w:rPr>
        <w:tab/>
      </w:r>
      <w:r w:rsidRPr="00923FD1">
        <w:rPr>
          <w:noProof/>
        </w:rPr>
        <w:tab/>
        <w:t>muchos de estos cortesanos.</w:t>
      </w:r>
      <w:r w:rsidRPr="00923FD1">
        <w:rPr>
          <w:noProof/>
        </w:rPr>
        <w:tab/>
      </w:r>
      <w:r w:rsidRPr="00923FD1">
        <w:rPr>
          <w:noProof/>
        </w:rPr>
        <w:tab/>
      </w:r>
      <w:r w:rsidRPr="00923FD1">
        <w:rPr>
          <w:noProof/>
        </w:rPr>
        <w:tab/>
      </w:r>
      <w:r w:rsidRPr="00923FD1">
        <w:rPr>
          <w:noProof/>
        </w:rPr>
        <w:tab/>
      </w:r>
      <w:r w:rsidRPr="00923FD1">
        <w:rPr>
          <w:noProof/>
        </w:rPr>
        <w:tab/>
      </w:r>
    </w:p>
    <w:p w14:paraId="2F020E71" w14:textId="7CF0CE67" w:rsidR="00A23CE3" w:rsidRPr="00923FD1" w:rsidRDefault="00A23CE3" w:rsidP="00A23CE3">
      <w:pPr>
        <w:pStyle w:val="Personaje"/>
        <w:rPr>
          <w:noProof/>
        </w:rPr>
      </w:pPr>
      <w:r w:rsidRPr="00923FD1">
        <w:rPr>
          <w:noProof/>
        </w:rPr>
        <w:t>isabel</w:t>
      </w:r>
    </w:p>
    <w:p w14:paraId="1A415E84" w14:textId="323ED1C4" w:rsidR="00B55FE7" w:rsidRPr="00923FD1" w:rsidRDefault="00B55FE7" w:rsidP="00A23CE3">
      <w:pPr>
        <w:pStyle w:val="Verso"/>
        <w:rPr>
          <w:noProof/>
        </w:rPr>
      </w:pPr>
      <w:r w:rsidRPr="00923FD1">
        <w:rPr>
          <w:noProof/>
        </w:rPr>
        <w:tab/>
      </w:r>
      <w:r w:rsidRPr="00923FD1">
        <w:rPr>
          <w:noProof/>
        </w:rPr>
        <w:tab/>
      </w:r>
      <w:r w:rsidRPr="00923FD1">
        <w:rPr>
          <w:noProof/>
        </w:rPr>
        <w:tab/>
        <w:t>Las preguntas enfadosas</w:t>
      </w:r>
    </w:p>
    <w:p w14:paraId="58D39EE1" w14:textId="77777777" w:rsidR="00B55FE7" w:rsidRPr="00923FD1" w:rsidRDefault="00B55FE7" w:rsidP="00A23CE3">
      <w:pPr>
        <w:pStyle w:val="Verso"/>
        <w:rPr>
          <w:noProof/>
        </w:rPr>
      </w:pPr>
      <w:r w:rsidRPr="00923FD1">
        <w:rPr>
          <w:noProof/>
        </w:rPr>
        <w:tab/>
      </w:r>
      <w:r w:rsidRPr="00923FD1">
        <w:rPr>
          <w:noProof/>
        </w:rPr>
        <w:tab/>
      </w:r>
      <w:r w:rsidRPr="00923FD1">
        <w:rPr>
          <w:noProof/>
        </w:rPr>
        <w:tab/>
        <w:t>en «Dios, señora, os provea»</w:t>
      </w:r>
    </w:p>
    <w:p w14:paraId="49830F08" w14:textId="77777777" w:rsidR="00B55FE7" w:rsidRPr="00923FD1" w:rsidRDefault="00B55FE7" w:rsidP="00A23CE3">
      <w:pPr>
        <w:pStyle w:val="Verso"/>
        <w:rPr>
          <w:noProof/>
        </w:rPr>
      </w:pPr>
      <w:r w:rsidRPr="00923FD1">
        <w:rPr>
          <w:noProof/>
        </w:rPr>
        <w:tab/>
      </w:r>
      <w:r w:rsidRPr="00923FD1">
        <w:rPr>
          <w:noProof/>
        </w:rPr>
        <w:tab/>
      </w:r>
      <w:r w:rsidRPr="00923FD1">
        <w:rPr>
          <w:noProof/>
        </w:rPr>
        <w:tab/>
        <w:t>pararon después de un hora.</w:t>
      </w:r>
    </w:p>
    <w:p w14:paraId="43E471F5" w14:textId="77777777" w:rsidR="00B55FE7" w:rsidRPr="00923FD1" w:rsidRDefault="00B55FE7" w:rsidP="00A23CE3">
      <w:pPr>
        <w:pStyle w:val="Verso"/>
        <w:rPr>
          <w:noProof/>
        </w:rPr>
      </w:pPr>
      <w:r w:rsidRPr="00923FD1">
        <w:rPr>
          <w:noProof/>
        </w:rPr>
        <w:tab/>
      </w:r>
      <w:r w:rsidRPr="00923FD1">
        <w:rPr>
          <w:noProof/>
        </w:rPr>
        <w:tab/>
      </w:r>
      <w:r w:rsidRPr="00923FD1">
        <w:rPr>
          <w:noProof/>
        </w:rPr>
        <w:tab/>
        <w:t>No es oficio para mí.</w:t>
      </w:r>
    </w:p>
    <w:p w14:paraId="2DF4ABDB" w14:textId="6F519C70" w:rsidR="00B55FE7" w:rsidRPr="00923FD1" w:rsidRDefault="00B55FE7" w:rsidP="00A23CE3">
      <w:pPr>
        <w:pStyle w:val="Verso"/>
        <w:rPr>
          <w:noProof/>
        </w:rPr>
      </w:pPr>
      <w:r w:rsidRPr="00923FD1">
        <w:rPr>
          <w:noProof/>
        </w:rPr>
        <w:tab/>
      </w:r>
      <w:r w:rsidRPr="00923FD1">
        <w:rPr>
          <w:noProof/>
        </w:rPr>
        <w:tab/>
      </w:r>
      <w:r w:rsidRPr="00923FD1">
        <w:rPr>
          <w:noProof/>
        </w:rPr>
        <w:tab/>
        <w:t>Mas con dos damas hermosas</w:t>
      </w:r>
      <w:r w:rsidRPr="00923FD1">
        <w:rPr>
          <w:noProof/>
        </w:rPr>
        <w:tab/>
      </w:r>
      <w:r w:rsidRPr="00923FD1">
        <w:rPr>
          <w:noProof/>
        </w:rPr>
        <w:tab/>
      </w:r>
      <w:r w:rsidRPr="00923FD1">
        <w:rPr>
          <w:noProof/>
        </w:rPr>
        <w:tab/>
      </w:r>
      <w:r w:rsidRPr="00923FD1">
        <w:rPr>
          <w:noProof/>
        </w:rPr>
        <w:tab/>
      </w:r>
    </w:p>
    <w:p w14:paraId="1E71C0F6" w14:textId="77777777" w:rsidR="00B55FE7" w:rsidRPr="00923FD1" w:rsidRDefault="00B55FE7" w:rsidP="00A23CE3">
      <w:pPr>
        <w:pStyle w:val="Verso"/>
        <w:rPr>
          <w:noProof/>
        </w:rPr>
      </w:pPr>
      <w:r w:rsidRPr="00923FD1">
        <w:rPr>
          <w:noProof/>
        </w:rPr>
        <w:tab/>
      </w:r>
      <w:r w:rsidRPr="00923FD1">
        <w:rPr>
          <w:noProof/>
        </w:rPr>
        <w:tab/>
      </w:r>
      <w:r w:rsidRPr="00923FD1">
        <w:rPr>
          <w:noProof/>
        </w:rPr>
        <w:tab/>
        <w:t>vienen dos gallardos mozos.</w:t>
      </w:r>
    </w:p>
    <w:p w14:paraId="637BC170" w14:textId="1DB8DF13" w:rsidR="00A23CE3" w:rsidRPr="00923FD1" w:rsidRDefault="00A23CE3" w:rsidP="00A23CE3">
      <w:pPr>
        <w:pStyle w:val="Personaje"/>
        <w:rPr>
          <w:noProof/>
        </w:rPr>
      </w:pPr>
      <w:r w:rsidRPr="00923FD1">
        <w:rPr>
          <w:noProof/>
        </w:rPr>
        <w:t>julio</w:t>
      </w:r>
    </w:p>
    <w:p w14:paraId="0D044D06" w14:textId="05608931" w:rsidR="00B55FE7" w:rsidRPr="00923FD1" w:rsidRDefault="00B55FE7" w:rsidP="00A23CE3">
      <w:pPr>
        <w:pStyle w:val="Verso"/>
        <w:rPr>
          <w:noProof/>
        </w:rPr>
      </w:pPr>
      <w:r w:rsidRPr="00923FD1">
        <w:rPr>
          <w:noProof/>
        </w:rPr>
        <w:tab/>
      </w:r>
      <w:r w:rsidRPr="00923FD1">
        <w:rPr>
          <w:noProof/>
        </w:rPr>
        <w:tab/>
      </w:r>
      <w:r w:rsidRPr="00923FD1">
        <w:rPr>
          <w:noProof/>
        </w:rPr>
        <w:tab/>
        <w:t xml:space="preserve">Estos, </w:t>
      </w:r>
      <w:bookmarkStart w:id="101" w:name="_Hlk54808103"/>
      <w:r w:rsidRPr="00923FD1">
        <w:rPr>
          <w:noProof/>
        </w:rPr>
        <w:t>de vergüenza sola</w:t>
      </w:r>
      <w:bookmarkEnd w:id="101"/>
      <w:r w:rsidRPr="00923FD1">
        <w:rPr>
          <w:noProof/>
        </w:rPr>
        <w:t>,</w:t>
      </w:r>
    </w:p>
    <w:p w14:paraId="790BA6BC" w14:textId="77777777" w:rsidR="00B55FE7" w:rsidRPr="00923FD1" w:rsidRDefault="00B55FE7" w:rsidP="00A23CE3">
      <w:pPr>
        <w:pStyle w:val="Verso"/>
        <w:rPr>
          <w:noProof/>
        </w:rPr>
      </w:pPr>
      <w:r w:rsidRPr="00923FD1">
        <w:rPr>
          <w:noProof/>
        </w:rPr>
        <w:tab/>
      </w:r>
      <w:r w:rsidRPr="00923FD1">
        <w:rPr>
          <w:noProof/>
        </w:rPr>
        <w:tab/>
      </w:r>
      <w:r w:rsidRPr="00923FD1">
        <w:rPr>
          <w:noProof/>
        </w:rPr>
        <w:tab/>
        <w:t>te darán cuarenta escudos.</w:t>
      </w:r>
    </w:p>
    <w:p w14:paraId="7C1A2B55" w14:textId="12FD5078" w:rsidR="00A23CE3" w:rsidRPr="00923FD1" w:rsidRDefault="00A23CE3" w:rsidP="00A23CE3">
      <w:pPr>
        <w:pStyle w:val="Personaje"/>
        <w:rPr>
          <w:noProof/>
        </w:rPr>
      </w:pPr>
      <w:r w:rsidRPr="00923FD1">
        <w:rPr>
          <w:noProof/>
        </w:rPr>
        <w:t>isabel</w:t>
      </w:r>
    </w:p>
    <w:p w14:paraId="4F08660B" w14:textId="5D2F569A" w:rsidR="00B55FE7" w:rsidRPr="00923FD1" w:rsidRDefault="00B55FE7" w:rsidP="00A23CE3">
      <w:pPr>
        <w:pStyle w:val="Verso"/>
        <w:rPr>
          <w:noProof/>
        </w:rPr>
      </w:pPr>
      <w:r w:rsidRPr="00923FD1">
        <w:rPr>
          <w:noProof/>
        </w:rPr>
        <w:tab/>
      </w:r>
      <w:r w:rsidRPr="00923FD1">
        <w:rPr>
          <w:noProof/>
        </w:rPr>
        <w:tab/>
      </w:r>
      <w:r w:rsidRPr="00923FD1">
        <w:rPr>
          <w:noProof/>
        </w:rPr>
        <w:tab/>
      </w:r>
      <w:bookmarkStart w:id="102" w:name="_Hlk54808139"/>
      <w:r w:rsidRPr="00923FD1">
        <w:rPr>
          <w:noProof/>
        </w:rPr>
        <w:t>Los treinta y nueve perdona</w:t>
      </w:r>
      <w:bookmarkEnd w:id="102"/>
      <w:r w:rsidRPr="00923FD1">
        <w:rPr>
          <w:noProof/>
        </w:rPr>
        <w:t>.</w:t>
      </w:r>
    </w:p>
    <w:p w14:paraId="12F688A7" w14:textId="16E51DF3" w:rsidR="00A23CE3" w:rsidRPr="00923FD1" w:rsidRDefault="00A23CE3" w:rsidP="00A23CE3">
      <w:pPr>
        <w:pStyle w:val="Personaje"/>
        <w:rPr>
          <w:noProof/>
        </w:rPr>
      </w:pPr>
      <w:r w:rsidRPr="00923FD1">
        <w:rPr>
          <w:noProof/>
        </w:rPr>
        <w:t>julio</w:t>
      </w:r>
    </w:p>
    <w:p w14:paraId="103F95A2" w14:textId="4AC7D560" w:rsidR="00B55FE7" w:rsidRPr="00923FD1" w:rsidRDefault="00B55FE7" w:rsidP="00A23CE3">
      <w:pPr>
        <w:pStyle w:val="Verso"/>
        <w:rPr>
          <w:noProof/>
        </w:rPr>
      </w:pPr>
      <w:r w:rsidRPr="00923FD1">
        <w:rPr>
          <w:noProof/>
        </w:rPr>
        <w:tab/>
      </w:r>
      <w:r w:rsidRPr="00923FD1">
        <w:rPr>
          <w:noProof/>
        </w:rPr>
        <w:tab/>
      </w:r>
      <w:r w:rsidRPr="00923FD1">
        <w:rPr>
          <w:noProof/>
        </w:rPr>
        <w:tab/>
        <w:t>Hay pobre que en viendo hembras</w:t>
      </w:r>
      <w:r w:rsidRPr="00923FD1">
        <w:rPr>
          <w:noProof/>
        </w:rPr>
        <w:tab/>
      </w:r>
      <w:r w:rsidRPr="00923FD1">
        <w:rPr>
          <w:noProof/>
        </w:rPr>
        <w:tab/>
      </w:r>
      <w:r w:rsidRPr="00923FD1">
        <w:rPr>
          <w:noProof/>
        </w:rPr>
        <w:tab/>
      </w:r>
      <w:r w:rsidRPr="00923FD1">
        <w:rPr>
          <w:noProof/>
        </w:rPr>
        <w:tab/>
      </w:r>
    </w:p>
    <w:p w14:paraId="725C0EF6" w14:textId="77777777" w:rsidR="00B55FE7" w:rsidRPr="00923FD1" w:rsidRDefault="00B55FE7" w:rsidP="00A23CE3">
      <w:pPr>
        <w:pStyle w:val="Verso"/>
        <w:rPr>
          <w:noProof/>
        </w:rPr>
      </w:pPr>
      <w:r w:rsidRPr="00923FD1">
        <w:rPr>
          <w:noProof/>
        </w:rPr>
        <w:tab/>
      </w:r>
      <w:r w:rsidRPr="00923FD1">
        <w:rPr>
          <w:noProof/>
        </w:rPr>
        <w:tab/>
      </w:r>
      <w:r w:rsidRPr="00923FD1">
        <w:rPr>
          <w:noProof/>
        </w:rPr>
        <w:tab/>
        <w:t xml:space="preserve">toda la labia </w:t>
      </w:r>
      <w:bookmarkStart w:id="103" w:name="_Hlk54808375"/>
      <w:r w:rsidRPr="00923FD1">
        <w:rPr>
          <w:noProof/>
        </w:rPr>
        <w:t>desdobla</w:t>
      </w:r>
      <w:bookmarkEnd w:id="103"/>
      <w:r w:rsidRPr="00923FD1">
        <w:rPr>
          <w:noProof/>
        </w:rPr>
        <w:t>,</w:t>
      </w:r>
    </w:p>
    <w:p w14:paraId="50B6EC87" w14:textId="77777777" w:rsidR="00B55FE7" w:rsidRPr="00923FD1" w:rsidRDefault="00B55FE7" w:rsidP="00A23CE3">
      <w:pPr>
        <w:pStyle w:val="Verso"/>
        <w:rPr>
          <w:noProof/>
        </w:rPr>
      </w:pPr>
      <w:r w:rsidRPr="00923FD1">
        <w:rPr>
          <w:noProof/>
        </w:rPr>
        <w:tab/>
      </w:r>
      <w:r w:rsidRPr="00923FD1">
        <w:rPr>
          <w:noProof/>
        </w:rPr>
        <w:tab/>
      </w:r>
      <w:r w:rsidRPr="00923FD1">
        <w:rPr>
          <w:noProof/>
        </w:rPr>
        <w:tab/>
        <w:t>porque sabe que por ellas</w:t>
      </w:r>
    </w:p>
    <w:p w14:paraId="5D6292A7" w14:textId="5BBE3C8B" w:rsidR="00B55FE7" w:rsidRPr="00923FD1" w:rsidRDefault="00B55FE7" w:rsidP="00A23CE3">
      <w:pPr>
        <w:pStyle w:val="Verso"/>
        <w:rPr>
          <w:noProof/>
        </w:rPr>
      </w:pPr>
      <w:r w:rsidRPr="00923FD1">
        <w:rPr>
          <w:noProof/>
        </w:rPr>
        <w:tab/>
      </w:r>
      <w:r w:rsidRPr="00923FD1">
        <w:rPr>
          <w:noProof/>
        </w:rPr>
        <w:tab/>
      </w:r>
      <w:r w:rsidRPr="00923FD1">
        <w:rPr>
          <w:noProof/>
        </w:rPr>
        <w:tab/>
        <w:t>es la limosna forzosa.</w:t>
      </w:r>
    </w:p>
    <w:p w14:paraId="212E226A" w14:textId="1F38A929" w:rsidR="00B55FE7" w:rsidRPr="00923FD1" w:rsidRDefault="00B55FE7" w:rsidP="00A23CE3">
      <w:pPr>
        <w:pStyle w:val="Acot"/>
        <w:rPr>
          <w:noProof/>
        </w:rPr>
      </w:pPr>
      <w:r w:rsidRPr="00923FD1">
        <w:rPr>
          <w:noProof/>
        </w:rPr>
        <w:t>Salen Celia y @Otavia con mantos, Roselo y Ludovico</w:t>
      </w:r>
    </w:p>
    <w:p w14:paraId="5E15D51C" w14:textId="069D8464" w:rsidR="00A23CE3" w:rsidRPr="00923FD1" w:rsidRDefault="00A23CE3" w:rsidP="00A23CE3">
      <w:pPr>
        <w:pStyle w:val="Personaje"/>
        <w:rPr>
          <w:noProof/>
        </w:rPr>
      </w:pPr>
      <w:r w:rsidRPr="00923FD1">
        <w:rPr>
          <w:noProof/>
        </w:rPr>
        <w:lastRenderedPageBreak/>
        <w:t>roselo</w:t>
      </w:r>
    </w:p>
    <w:p w14:paraId="01EAF156" w14:textId="3F259101" w:rsidR="00B55FE7" w:rsidRPr="00923FD1" w:rsidRDefault="00B55FE7" w:rsidP="00A23CE3">
      <w:pPr>
        <w:pStyle w:val="Verso"/>
        <w:rPr>
          <w:noProof/>
        </w:rPr>
      </w:pPr>
      <w:r w:rsidRPr="00923FD1">
        <w:rPr>
          <w:noProof/>
        </w:rPr>
        <w:tab/>
      </w:r>
      <w:r w:rsidRPr="00923FD1">
        <w:rPr>
          <w:noProof/>
        </w:rPr>
        <w:tab/>
      </w:r>
      <w:r w:rsidR="00A23CE3" w:rsidRPr="00923FD1">
        <w:rPr>
          <w:noProof/>
        </w:rPr>
        <w:tab/>
      </w:r>
      <w:r w:rsidRPr="00923FD1">
        <w:rPr>
          <w:noProof/>
        </w:rPr>
        <w:t>¿Y dónde en efeto vais?</w:t>
      </w:r>
    </w:p>
    <w:p w14:paraId="5B9CFE46" w14:textId="30D39FAB" w:rsidR="00A23CE3" w:rsidRPr="00923FD1" w:rsidRDefault="00A23CE3" w:rsidP="00A23CE3">
      <w:pPr>
        <w:pStyle w:val="Personaje"/>
        <w:rPr>
          <w:noProof/>
        </w:rPr>
      </w:pPr>
      <w:r w:rsidRPr="00923FD1">
        <w:rPr>
          <w:noProof/>
        </w:rPr>
        <w:t>celia</w:t>
      </w:r>
    </w:p>
    <w:p w14:paraId="2D3925E4" w14:textId="3B209808" w:rsidR="00B55FE7" w:rsidRPr="00923FD1" w:rsidRDefault="00B55FE7" w:rsidP="00A23CE3">
      <w:pPr>
        <w:pStyle w:val="Verso"/>
        <w:rPr>
          <w:noProof/>
        </w:rPr>
      </w:pPr>
      <w:r w:rsidRPr="00923FD1">
        <w:rPr>
          <w:noProof/>
        </w:rPr>
        <w:tab/>
      </w:r>
      <w:r w:rsidRPr="00923FD1">
        <w:rPr>
          <w:noProof/>
        </w:rPr>
        <w:tab/>
      </w:r>
      <w:r w:rsidRPr="00923FD1">
        <w:rPr>
          <w:noProof/>
        </w:rPr>
        <w:tab/>
        <w:t>A la comedia famosa</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046F77C5" w14:textId="77777777" w:rsidR="00B55FE7" w:rsidRPr="00923FD1" w:rsidRDefault="00B55FE7" w:rsidP="00A23CE3">
      <w:pPr>
        <w:pStyle w:val="Verso"/>
        <w:rPr>
          <w:noProof/>
        </w:rPr>
      </w:pPr>
      <w:r w:rsidRPr="00923FD1">
        <w:rPr>
          <w:noProof/>
        </w:rPr>
        <w:tab/>
      </w:r>
      <w:r w:rsidRPr="00923FD1">
        <w:rPr>
          <w:noProof/>
        </w:rPr>
        <w:tab/>
      </w:r>
      <w:r w:rsidRPr="00923FD1">
        <w:rPr>
          <w:noProof/>
        </w:rPr>
        <w:tab/>
        <w:t xml:space="preserve">que representa </w:t>
      </w:r>
      <w:bookmarkStart w:id="104" w:name="_Hlk54810301"/>
      <w:r w:rsidRPr="00923FD1">
        <w:rPr>
          <w:noProof/>
        </w:rPr>
        <w:t>Morales</w:t>
      </w:r>
      <w:bookmarkEnd w:id="104"/>
      <w:r w:rsidRPr="00923FD1">
        <w:rPr>
          <w:noProof/>
        </w:rPr>
        <w:t>.</w:t>
      </w:r>
    </w:p>
    <w:p w14:paraId="389962D7" w14:textId="6F7196E3" w:rsidR="00A23CE3" w:rsidRPr="00923FD1" w:rsidRDefault="00A23CE3" w:rsidP="00A23CE3">
      <w:pPr>
        <w:pStyle w:val="Personaje"/>
        <w:rPr>
          <w:noProof/>
        </w:rPr>
      </w:pPr>
      <w:r w:rsidRPr="00923FD1">
        <w:rPr>
          <w:noProof/>
        </w:rPr>
        <w:t>ludovico</w:t>
      </w:r>
    </w:p>
    <w:p w14:paraId="4352862D" w14:textId="09B3508B" w:rsidR="00B55FE7" w:rsidRPr="00923FD1" w:rsidRDefault="00B55FE7" w:rsidP="00A23CE3">
      <w:pPr>
        <w:pStyle w:val="Verso"/>
        <w:rPr>
          <w:noProof/>
        </w:rPr>
      </w:pPr>
      <w:r w:rsidRPr="00923FD1">
        <w:rPr>
          <w:noProof/>
        </w:rPr>
        <w:tab/>
      </w:r>
      <w:r w:rsidRPr="00923FD1">
        <w:rPr>
          <w:noProof/>
        </w:rPr>
        <w:tab/>
      </w:r>
      <w:r w:rsidR="00A23CE3" w:rsidRPr="00923FD1">
        <w:rPr>
          <w:noProof/>
        </w:rPr>
        <w:tab/>
      </w:r>
      <w:r w:rsidRPr="00923FD1">
        <w:rPr>
          <w:noProof/>
        </w:rPr>
        <w:t>¿Famosa? ¿Cómo se nombra?</w:t>
      </w:r>
    </w:p>
    <w:p w14:paraId="274CF058" w14:textId="4DAD256D" w:rsidR="00A23CE3" w:rsidRPr="00923FD1" w:rsidRDefault="00A23CE3" w:rsidP="00A23CE3">
      <w:pPr>
        <w:pStyle w:val="Personaje"/>
        <w:rPr>
          <w:noProof/>
        </w:rPr>
      </w:pPr>
      <w:r w:rsidRPr="00923FD1">
        <w:rPr>
          <w:noProof/>
        </w:rPr>
        <w:t>otavia</w:t>
      </w:r>
    </w:p>
    <w:p w14:paraId="4FF23C5F" w14:textId="28BA2F3F" w:rsidR="00B55FE7" w:rsidRPr="00923FD1" w:rsidRDefault="00B55FE7" w:rsidP="00A23CE3">
      <w:pPr>
        <w:pStyle w:val="Verso"/>
        <w:rPr>
          <w:noProof/>
        </w:rPr>
      </w:pPr>
      <w:r w:rsidRPr="00923FD1">
        <w:rPr>
          <w:noProof/>
        </w:rPr>
        <w:tab/>
      </w:r>
      <w:r w:rsidRPr="00923FD1">
        <w:rPr>
          <w:noProof/>
        </w:rPr>
        <w:tab/>
      </w:r>
      <w:r w:rsidR="00A23CE3" w:rsidRPr="00923FD1">
        <w:rPr>
          <w:noProof/>
        </w:rPr>
        <w:tab/>
      </w:r>
      <w:r w:rsidRPr="00923FD1">
        <w:rPr>
          <w:i/>
          <w:iCs/>
          <w:noProof/>
        </w:rPr>
        <w:t>La rueda de la Fortuna</w:t>
      </w:r>
      <w:r w:rsidRPr="00923FD1">
        <w:rPr>
          <w:noProof/>
        </w:rPr>
        <w:t>.</w:t>
      </w:r>
    </w:p>
    <w:p w14:paraId="3B7DF554" w14:textId="6A396716" w:rsidR="00A23CE3" w:rsidRPr="00923FD1" w:rsidRDefault="00A23CE3" w:rsidP="00A23CE3">
      <w:pPr>
        <w:pStyle w:val="Personaje"/>
        <w:rPr>
          <w:noProof/>
        </w:rPr>
      </w:pPr>
      <w:r w:rsidRPr="00923FD1">
        <w:rPr>
          <w:noProof/>
        </w:rPr>
        <w:t>roselo</w:t>
      </w:r>
    </w:p>
    <w:p w14:paraId="1B02E20E" w14:textId="4E0B75FC" w:rsidR="00B55FE7" w:rsidRPr="00923FD1" w:rsidRDefault="00B55FE7" w:rsidP="00A23CE3">
      <w:pPr>
        <w:pStyle w:val="Verso"/>
        <w:rPr>
          <w:noProof/>
        </w:rPr>
      </w:pPr>
      <w:r w:rsidRPr="00923FD1">
        <w:rPr>
          <w:noProof/>
        </w:rPr>
        <w:tab/>
      </w:r>
      <w:r w:rsidRPr="00923FD1">
        <w:rPr>
          <w:noProof/>
        </w:rPr>
        <w:tab/>
      </w:r>
      <w:bookmarkStart w:id="105" w:name="_Hlk54810885"/>
      <w:r w:rsidR="00A23CE3" w:rsidRPr="00923FD1">
        <w:rPr>
          <w:noProof/>
        </w:rPr>
        <w:tab/>
      </w:r>
      <w:r w:rsidRPr="00923FD1">
        <w:rPr>
          <w:noProof/>
        </w:rPr>
        <w:t>Tenéis razón</w:t>
      </w:r>
      <w:bookmarkEnd w:id="105"/>
      <w:r w:rsidRPr="00923FD1">
        <w:rPr>
          <w:noProof/>
        </w:rPr>
        <w:t>: escribiola</w:t>
      </w:r>
    </w:p>
    <w:p w14:paraId="58A6E8E2" w14:textId="77777777" w:rsidR="00B55FE7" w:rsidRPr="00923FD1" w:rsidRDefault="00B55FE7" w:rsidP="00B67142">
      <w:pPr>
        <w:pStyle w:val="Partidoincial"/>
        <w:rPr>
          <w:noProof/>
        </w:rPr>
      </w:pPr>
      <w:r w:rsidRPr="00923FD1">
        <w:rPr>
          <w:noProof/>
        </w:rPr>
        <w:tab/>
      </w:r>
      <w:r w:rsidRPr="00923FD1">
        <w:rPr>
          <w:noProof/>
        </w:rPr>
        <w:tab/>
      </w:r>
      <w:r w:rsidRPr="00923FD1">
        <w:rPr>
          <w:noProof/>
        </w:rPr>
        <w:tab/>
      </w:r>
      <w:bookmarkStart w:id="106" w:name="_Hlk54810940"/>
      <w:r w:rsidRPr="00923FD1">
        <w:rPr>
          <w:noProof/>
        </w:rPr>
        <w:t>el doctor Mescua</w:t>
      </w:r>
      <w:bookmarkEnd w:id="106"/>
      <w:r w:rsidRPr="00923FD1">
        <w:rPr>
          <w:noProof/>
        </w:rPr>
        <w:t>.</w:t>
      </w:r>
    </w:p>
    <w:p w14:paraId="4AA23583" w14:textId="4BEBCBF0" w:rsidR="00A23CE3" w:rsidRPr="00923FD1" w:rsidRDefault="00A23CE3" w:rsidP="00A23CE3">
      <w:pPr>
        <w:pStyle w:val="Personaje"/>
        <w:rPr>
          <w:noProof/>
        </w:rPr>
      </w:pPr>
      <w:r w:rsidRPr="00923FD1">
        <w:rPr>
          <w:noProof/>
        </w:rPr>
        <w:t>ludovico</w:t>
      </w:r>
    </w:p>
    <w:p w14:paraId="16410FFA" w14:textId="6C75353C"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t xml:space="preserve">   </w:t>
      </w:r>
      <w:r w:rsidR="00A23CE3" w:rsidRPr="00923FD1">
        <w:rPr>
          <w:noProof/>
        </w:rPr>
        <w:tab/>
      </w:r>
      <w:r w:rsidRPr="00923FD1">
        <w:t xml:space="preserve">   Bebió</w:t>
      </w:r>
      <w:r w:rsidRPr="00923FD1">
        <w:tab/>
      </w:r>
      <w:r w:rsidRPr="00923FD1">
        <w:tab/>
      </w:r>
      <w:r w:rsidRPr="00923FD1">
        <w:tab/>
      </w:r>
      <w:r w:rsidRPr="00923FD1">
        <w:tab/>
      </w:r>
      <w:r w:rsidRPr="00923FD1">
        <w:tab/>
      </w:r>
    </w:p>
    <w:p w14:paraId="590EB68C" w14:textId="77777777" w:rsidR="00B55FE7" w:rsidRPr="00923FD1" w:rsidRDefault="00B55FE7" w:rsidP="00A23CE3">
      <w:pPr>
        <w:pStyle w:val="Verso"/>
        <w:rPr>
          <w:noProof/>
        </w:rPr>
      </w:pPr>
      <w:r w:rsidRPr="00923FD1">
        <w:rPr>
          <w:noProof/>
        </w:rPr>
        <w:tab/>
      </w:r>
      <w:r w:rsidRPr="00923FD1">
        <w:rPr>
          <w:noProof/>
        </w:rPr>
        <w:tab/>
      </w:r>
      <w:r w:rsidRPr="00923FD1">
        <w:rPr>
          <w:noProof/>
        </w:rPr>
        <w:tab/>
      </w:r>
      <w:bookmarkStart w:id="107" w:name="_Hlk54812426"/>
      <w:r w:rsidRPr="00923FD1">
        <w:rPr>
          <w:noProof/>
        </w:rPr>
        <w:t>todo el cristal de Helicona</w:t>
      </w:r>
      <w:bookmarkEnd w:id="107"/>
      <w:r w:rsidRPr="00923FD1">
        <w:rPr>
          <w:noProof/>
        </w:rPr>
        <w:t>.</w:t>
      </w:r>
    </w:p>
    <w:p w14:paraId="65678BE2" w14:textId="506E4879" w:rsidR="00A23CE3" w:rsidRPr="00923FD1" w:rsidRDefault="00A23CE3" w:rsidP="00A23CE3">
      <w:pPr>
        <w:pStyle w:val="Personaje"/>
        <w:rPr>
          <w:noProof/>
        </w:rPr>
      </w:pPr>
      <w:r w:rsidRPr="00923FD1">
        <w:rPr>
          <w:noProof/>
        </w:rPr>
        <w:t>isabel</w:t>
      </w:r>
    </w:p>
    <w:p w14:paraId="247DF2B3" w14:textId="1E5CB3B9" w:rsidR="00B55FE7" w:rsidRPr="00923FD1" w:rsidRDefault="00B55FE7" w:rsidP="00A23CE3">
      <w:pPr>
        <w:pStyle w:val="Verso"/>
        <w:rPr>
          <w:noProof/>
        </w:rPr>
      </w:pPr>
      <w:r w:rsidRPr="00923FD1">
        <w:rPr>
          <w:noProof/>
        </w:rPr>
        <w:tab/>
      </w:r>
      <w:r w:rsidRPr="00923FD1">
        <w:rPr>
          <w:noProof/>
        </w:rPr>
        <w:tab/>
      </w:r>
      <w:r w:rsidRPr="00923FD1">
        <w:rPr>
          <w:noProof/>
        </w:rPr>
        <w:tab/>
        <w:t>Suplico a Vuesas Mercedes</w:t>
      </w:r>
    </w:p>
    <w:p w14:paraId="0ED48EB4" w14:textId="77777777" w:rsidR="00B55FE7" w:rsidRPr="00923FD1" w:rsidRDefault="00B55FE7" w:rsidP="00A23CE3">
      <w:pPr>
        <w:pStyle w:val="Verso"/>
        <w:rPr>
          <w:noProof/>
        </w:rPr>
      </w:pPr>
      <w:r w:rsidRPr="00923FD1">
        <w:rPr>
          <w:noProof/>
        </w:rPr>
        <w:tab/>
      </w:r>
      <w:r w:rsidRPr="00923FD1">
        <w:rPr>
          <w:noProof/>
        </w:rPr>
        <w:tab/>
      </w:r>
      <w:r w:rsidRPr="00923FD1">
        <w:rPr>
          <w:noProof/>
        </w:rPr>
        <w:tab/>
        <w:t>den su bendita limosna</w:t>
      </w:r>
    </w:p>
    <w:p w14:paraId="0B73426C" w14:textId="77777777" w:rsidR="00B55FE7" w:rsidRPr="00923FD1" w:rsidRDefault="00B55FE7" w:rsidP="00A23CE3">
      <w:pPr>
        <w:pStyle w:val="Verso"/>
        <w:rPr>
          <w:noProof/>
        </w:rPr>
      </w:pPr>
      <w:r w:rsidRPr="00923FD1">
        <w:rPr>
          <w:noProof/>
        </w:rPr>
        <w:tab/>
      </w:r>
      <w:r w:rsidRPr="00923FD1">
        <w:rPr>
          <w:noProof/>
        </w:rPr>
        <w:tab/>
      </w:r>
      <w:r w:rsidRPr="00923FD1">
        <w:rPr>
          <w:noProof/>
        </w:rPr>
        <w:tab/>
        <w:t>para rescatar un hombre.</w:t>
      </w:r>
    </w:p>
    <w:p w14:paraId="200EFCCD" w14:textId="7A04F639" w:rsidR="00A23CE3" w:rsidRPr="00923FD1" w:rsidRDefault="00A23CE3" w:rsidP="00A23CE3">
      <w:pPr>
        <w:pStyle w:val="Personaje"/>
        <w:rPr>
          <w:noProof/>
        </w:rPr>
      </w:pPr>
      <w:r w:rsidRPr="00923FD1">
        <w:rPr>
          <w:noProof/>
        </w:rPr>
        <w:t>otavia</w:t>
      </w:r>
    </w:p>
    <w:p w14:paraId="5FC7D118" w14:textId="67881FD4" w:rsidR="00B55FE7" w:rsidRPr="00923FD1" w:rsidRDefault="00B55FE7" w:rsidP="00A23CE3">
      <w:pPr>
        <w:pStyle w:val="Verso"/>
        <w:rPr>
          <w:noProof/>
        </w:rPr>
      </w:pPr>
      <w:r w:rsidRPr="00923FD1">
        <w:rPr>
          <w:noProof/>
        </w:rPr>
        <w:tab/>
      </w:r>
      <w:r w:rsidRPr="00923FD1">
        <w:rPr>
          <w:noProof/>
        </w:rPr>
        <w:tab/>
      </w:r>
      <w:r w:rsidR="00A23CE3" w:rsidRPr="00923FD1">
        <w:rPr>
          <w:noProof/>
        </w:rPr>
        <w:tab/>
      </w:r>
      <w:r w:rsidRPr="00923FD1">
        <w:rPr>
          <w:noProof/>
        </w:rPr>
        <w:t>Si esos ojos le aprisionan,</w:t>
      </w:r>
      <w:r w:rsidRPr="00923FD1">
        <w:rPr>
          <w:noProof/>
        </w:rPr>
        <w:tab/>
      </w:r>
      <w:r w:rsidRPr="00923FD1">
        <w:rPr>
          <w:noProof/>
        </w:rPr>
        <w:tab/>
      </w:r>
      <w:r w:rsidRPr="00923FD1">
        <w:rPr>
          <w:noProof/>
        </w:rPr>
        <w:tab/>
      </w:r>
      <w:r w:rsidRPr="00923FD1">
        <w:rPr>
          <w:noProof/>
        </w:rPr>
        <w:tab/>
      </w:r>
      <w:r w:rsidRPr="00923FD1">
        <w:rPr>
          <w:noProof/>
        </w:rPr>
        <w:tab/>
      </w:r>
    </w:p>
    <w:p w14:paraId="0FAD77D6" w14:textId="77777777" w:rsidR="00B55FE7" w:rsidRPr="00923FD1" w:rsidRDefault="00B55FE7" w:rsidP="00A23CE3">
      <w:pPr>
        <w:pStyle w:val="Verso"/>
        <w:rPr>
          <w:noProof/>
        </w:rPr>
      </w:pPr>
      <w:r w:rsidRPr="00923FD1">
        <w:rPr>
          <w:noProof/>
        </w:rPr>
        <w:tab/>
      </w:r>
      <w:r w:rsidRPr="00923FD1">
        <w:rPr>
          <w:noProof/>
        </w:rPr>
        <w:tab/>
      </w:r>
      <w:r w:rsidRPr="00923FD1">
        <w:rPr>
          <w:noProof/>
        </w:rPr>
        <w:tab/>
        <w:t>¿quién le basta a rescatar?</w:t>
      </w:r>
    </w:p>
    <w:p w14:paraId="53D8917D" w14:textId="36524253" w:rsidR="00A23CE3" w:rsidRPr="00923FD1" w:rsidRDefault="00A23CE3" w:rsidP="00A23CE3">
      <w:pPr>
        <w:pStyle w:val="Personaje"/>
        <w:rPr>
          <w:noProof/>
        </w:rPr>
      </w:pPr>
      <w:r w:rsidRPr="00923FD1">
        <w:rPr>
          <w:noProof/>
        </w:rPr>
        <w:t>celia</w:t>
      </w:r>
    </w:p>
    <w:p w14:paraId="0CDB18B9" w14:textId="0F6C968E" w:rsidR="00B55FE7" w:rsidRPr="00923FD1" w:rsidRDefault="00B55FE7" w:rsidP="00B67142">
      <w:pPr>
        <w:pStyle w:val="Partidoincial"/>
        <w:rPr>
          <w:noProof/>
        </w:rPr>
      </w:pPr>
      <w:r w:rsidRPr="00923FD1">
        <w:rPr>
          <w:noProof/>
        </w:rPr>
        <w:tab/>
      </w:r>
      <w:r w:rsidRPr="00923FD1">
        <w:rPr>
          <w:noProof/>
        </w:rPr>
        <w:tab/>
      </w:r>
      <w:r w:rsidRPr="00923FD1">
        <w:rPr>
          <w:noProof/>
        </w:rPr>
        <w:tab/>
        <w:t>¡Qué belleza!</w:t>
      </w:r>
    </w:p>
    <w:p w14:paraId="00C4FC52" w14:textId="20108D2A" w:rsidR="00A23CE3" w:rsidRPr="00923FD1" w:rsidRDefault="00A23CE3" w:rsidP="00A23CE3">
      <w:pPr>
        <w:pStyle w:val="Personaje"/>
        <w:rPr>
          <w:noProof/>
        </w:rPr>
      </w:pPr>
      <w:r w:rsidRPr="00923FD1">
        <w:rPr>
          <w:noProof/>
        </w:rPr>
        <w:t>ludovico</w:t>
      </w:r>
    </w:p>
    <w:p w14:paraId="4C502BBA" w14:textId="55B4D5B9"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00A23CE3" w:rsidRPr="00923FD1">
        <w:rPr>
          <w:noProof/>
        </w:rPr>
        <w:tab/>
      </w:r>
      <w:r w:rsidRPr="00923FD1">
        <w:t>¡Milagrosa!</w:t>
      </w:r>
    </w:p>
    <w:p w14:paraId="3AAA5317" w14:textId="77777777" w:rsidR="00B55FE7" w:rsidRPr="00923FD1" w:rsidRDefault="00B55FE7" w:rsidP="00A23CE3">
      <w:pPr>
        <w:pStyle w:val="Verso"/>
        <w:rPr>
          <w:noProof/>
        </w:rPr>
      </w:pPr>
      <w:r w:rsidRPr="00923FD1">
        <w:rPr>
          <w:noProof/>
        </w:rPr>
        <w:tab/>
      </w:r>
      <w:r w:rsidRPr="00923FD1">
        <w:rPr>
          <w:noProof/>
        </w:rPr>
        <w:tab/>
      </w:r>
      <w:r w:rsidRPr="00923FD1">
        <w:rPr>
          <w:noProof/>
        </w:rPr>
        <w:tab/>
        <w:t>Si me queréis por esclavo,</w:t>
      </w:r>
    </w:p>
    <w:p w14:paraId="33426F00" w14:textId="77777777" w:rsidR="00B55FE7" w:rsidRPr="00923FD1" w:rsidRDefault="00B55FE7" w:rsidP="00A23CE3">
      <w:pPr>
        <w:pStyle w:val="Verso"/>
        <w:rPr>
          <w:noProof/>
        </w:rPr>
      </w:pPr>
      <w:r w:rsidRPr="00923FD1">
        <w:rPr>
          <w:noProof/>
        </w:rPr>
        <w:tab/>
      </w:r>
      <w:r w:rsidRPr="00923FD1">
        <w:rPr>
          <w:noProof/>
        </w:rPr>
        <w:tab/>
      </w:r>
      <w:r w:rsidRPr="00923FD1">
        <w:rPr>
          <w:noProof/>
        </w:rPr>
        <w:tab/>
        <w:t>tendré por dicha y por honra</w:t>
      </w:r>
    </w:p>
    <w:p w14:paraId="16A91E15" w14:textId="6C39EA8B" w:rsidR="00B55FE7" w:rsidRPr="00923FD1" w:rsidRDefault="00B55FE7" w:rsidP="00A23CE3">
      <w:pPr>
        <w:pStyle w:val="Verso"/>
        <w:rPr>
          <w:noProof/>
        </w:rPr>
      </w:pPr>
      <w:r w:rsidRPr="00923FD1">
        <w:rPr>
          <w:noProof/>
        </w:rPr>
        <w:tab/>
      </w:r>
      <w:r w:rsidRPr="00923FD1">
        <w:rPr>
          <w:noProof/>
        </w:rPr>
        <w:tab/>
      </w:r>
      <w:r w:rsidRPr="00923FD1">
        <w:rPr>
          <w:noProof/>
        </w:rPr>
        <w:tab/>
        <w:t>serlo de tan dulce Argel</w:t>
      </w:r>
      <w:r w:rsidRPr="00923FD1">
        <w:rPr>
          <w:noProof/>
        </w:rPr>
        <w:tab/>
      </w:r>
      <w:r w:rsidRPr="00923FD1">
        <w:rPr>
          <w:noProof/>
        </w:rPr>
        <w:tab/>
      </w:r>
      <w:r w:rsidRPr="00923FD1">
        <w:rPr>
          <w:noProof/>
        </w:rPr>
        <w:tab/>
      </w:r>
      <w:r w:rsidRPr="00923FD1">
        <w:rPr>
          <w:noProof/>
        </w:rPr>
        <w:tab/>
      </w:r>
      <w:r w:rsidRPr="00923FD1">
        <w:rPr>
          <w:noProof/>
        </w:rPr>
        <w:tab/>
      </w:r>
    </w:p>
    <w:p w14:paraId="70F3BF40" w14:textId="77777777" w:rsidR="00B55FE7" w:rsidRPr="00923FD1" w:rsidRDefault="00B55FE7" w:rsidP="00A23CE3">
      <w:pPr>
        <w:pStyle w:val="Verso"/>
        <w:rPr>
          <w:noProof/>
        </w:rPr>
      </w:pPr>
      <w:r w:rsidRPr="00923FD1">
        <w:rPr>
          <w:noProof/>
        </w:rPr>
        <w:lastRenderedPageBreak/>
        <w:tab/>
      </w:r>
      <w:r w:rsidRPr="00923FD1">
        <w:rPr>
          <w:noProof/>
        </w:rPr>
        <w:tab/>
      </w:r>
      <w:r w:rsidRPr="00923FD1">
        <w:rPr>
          <w:noProof/>
        </w:rPr>
        <w:tab/>
        <w:t>que cautiva y enamora.</w:t>
      </w:r>
    </w:p>
    <w:p w14:paraId="1774688E" w14:textId="67DBDC29" w:rsidR="00A23CE3" w:rsidRPr="00923FD1" w:rsidRDefault="00A23CE3" w:rsidP="00A23CE3">
      <w:pPr>
        <w:pStyle w:val="Personaje"/>
        <w:rPr>
          <w:noProof/>
        </w:rPr>
      </w:pPr>
      <w:r w:rsidRPr="00923FD1">
        <w:rPr>
          <w:noProof/>
        </w:rPr>
        <w:t>isabel</w:t>
      </w:r>
    </w:p>
    <w:p w14:paraId="51FD0039" w14:textId="620290A8" w:rsidR="00B55FE7" w:rsidRPr="00923FD1" w:rsidRDefault="00B55FE7" w:rsidP="00A23CE3">
      <w:pPr>
        <w:pStyle w:val="Verso"/>
        <w:rPr>
          <w:noProof/>
        </w:rPr>
      </w:pPr>
      <w:r w:rsidRPr="00923FD1">
        <w:rPr>
          <w:noProof/>
        </w:rPr>
        <w:tab/>
      </w:r>
      <w:r w:rsidRPr="00923FD1">
        <w:rPr>
          <w:noProof/>
        </w:rPr>
        <w:tab/>
      </w:r>
      <w:r w:rsidRPr="00923FD1">
        <w:rPr>
          <w:noProof/>
        </w:rPr>
        <w:tab/>
        <w:t>Requiebros, señor hidalgo,</w:t>
      </w:r>
    </w:p>
    <w:p w14:paraId="71FE5BDA" w14:textId="77777777" w:rsidR="00B55FE7" w:rsidRPr="00923FD1" w:rsidRDefault="00B55FE7" w:rsidP="00A23CE3">
      <w:pPr>
        <w:pStyle w:val="Verso"/>
        <w:rPr>
          <w:noProof/>
        </w:rPr>
      </w:pPr>
      <w:r w:rsidRPr="00923FD1">
        <w:rPr>
          <w:noProof/>
        </w:rPr>
        <w:tab/>
      </w:r>
      <w:r w:rsidRPr="00923FD1">
        <w:rPr>
          <w:noProof/>
        </w:rPr>
        <w:tab/>
      </w:r>
      <w:r w:rsidRPr="00923FD1">
        <w:rPr>
          <w:noProof/>
        </w:rPr>
        <w:tab/>
        <w:t>vicio son, que no limosna.</w:t>
      </w:r>
    </w:p>
    <w:p w14:paraId="4616AF88" w14:textId="77777777" w:rsidR="00B55FE7" w:rsidRPr="00923FD1" w:rsidRDefault="00B55FE7" w:rsidP="00A23CE3">
      <w:pPr>
        <w:pStyle w:val="Verso"/>
        <w:rPr>
          <w:noProof/>
        </w:rPr>
      </w:pPr>
      <w:r w:rsidRPr="00923FD1">
        <w:rPr>
          <w:noProof/>
        </w:rPr>
        <w:tab/>
      </w:r>
      <w:r w:rsidRPr="00923FD1">
        <w:rPr>
          <w:noProof/>
        </w:rPr>
        <w:tab/>
      </w:r>
      <w:r w:rsidRPr="00923FD1">
        <w:rPr>
          <w:noProof/>
        </w:rPr>
        <w:tab/>
        <w:t>Mirad que está allí mi hermano.</w:t>
      </w:r>
    </w:p>
    <w:p w14:paraId="6CB3D35F" w14:textId="49C0D879" w:rsidR="00A23CE3" w:rsidRPr="00923FD1" w:rsidRDefault="00A23CE3" w:rsidP="00A23CE3">
      <w:pPr>
        <w:pStyle w:val="Personaje"/>
        <w:rPr>
          <w:noProof/>
        </w:rPr>
      </w:pPr>
      <w:r w:rsidRPr="00923FD1">
        <w:rPr>
          <w:noProof/>
        </w:rPr>
        <w:t>ludovico</w:t>
      </w:r>
    </w:p>
    <w:p w14:paraId="6F58DFA0" w14:textId="04E7D13C" w:rsidR="00B55FE7" w:rsidRPr="00923FD1" w:rsidRDefault="00B55FE7" w:rsidP="00A23CE3">
      <w:pPr>
        <w:pStyle w:val="Verso"/>
        <w:rPr>
          <w:noProof/>
        </w:rPr>
      </w:pPr>
      <w:r w:rsidRPr="00923FD1">
        <w:rPr>
          <w:noProof/>
        </w:rPr>
        <w:tab/>
      </w:r>
      <w:r w:rsidRPr="00923FD1">
        <w:rPr>
          <w:noProof/>
        </w:rPr>
        <w:tab/>
      </w:r>
      <w:r w:rsidR="00A23CE3" w:rsidRPr="00923FD1">
        <w:rPr>
          <w:noProof/>
        </w:rPr>
        <w:tab/>
      </w:r>
      <w:r w:rsidRPr="00923FD1">
        <w:rPr>
          <w:noProof/>
        </w:rPr>
        <w:t>Las ofensas amorosas</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3F87FA8E" w14:textId="77777777" w:rsidR="00B55FE7" w:rsidRPr="00923FD1" w:rsidRDefault="00B55FE7" w:rsidP="00A23CE3">
      <w:pPr>
        <w:pStyle w:val="Verso"/>
        <w:rPr>
          <w:noProof/>
        </w:rPr>
      </w:pPr>
      <w:r w:rsidRPr="00923FD1">
        <w:rPr>
          <w:noProof/>
        </w:rPr>
        <w:tab/>
      </w:r>
      <w:r w:rsidRPr="00923FD1">
        <w:rPr>
          <w:noProof/>
        </w:rPr>
        <w:tab/>
      </w:r>
      <w:r w:rsidRPr="00923FD1">
        <w:rPr>
          <w:noProof/>
        </w:rPr>
        <w:tab/>
        <w:t>merecen perdón. Tomad.</w:t>
      </w:r>
    </w:p>
    <w:p w14:paraId="0DDAF6F6" w14:textId="2440E3D5" w:rsidR="00A23CE3" w:rsidRPr="00923FD1" w:rsidRDefault="00A23CE3" w:rsidP="00A23CE3">
      <w:pPr>
        <w:pStyle w:val="Personaje"/>
        <w:rPr>
          <w:noProof/>
        </w:rPr>
      </w:pPr>
      <w:r w:rsidRPr="00923FD1">
        <w:rPr>
          <w:noProof/>
        </w:rPr>
        <w:t>isabel</w:t>
      </w:r>
    </w:p>
    <w:p w14:paraId="5EA3F61F" w14:textId="3C3D11A7" w:rsidR="00B55FE7" w:rsidRPr="00923FD1" w:rsidRDefault="00B55FE7" w:rsidP="00A23CE3">
      <w:pPr>
        <w:pStyle w:val="Verso"/>
        <w:rPr>
          <w:noProof/>
        </w:rPr>
      </w:pPr>
      <w:r w:rsidRPr="00923FD1">
        <w:rPr>
          <w:noProof/>
        </w:rPr>
        <w:tab/>
      </w:r>
      <w:r w:rsidRPr="00923FD1">
        <w:rPr>
          <w:noProof/>
        </w:rPr>
        <w:tab/>
      </w:r>
      <w:r w:rsidRPr="00923FD1">
        <w:rPr>
          <w:noProof/>
        </w:rPr>
        <w:tab/>
        <w:t>¡Págueos Dios la buena obra!</w:t>
      </w:r>
    </w:p>
    <w:p w14:paraId="121489CD" w14:textId="38F747BA" w:rsidR="00A23CE3" w:rsidRPr="00923FD1" w:rsidRDefault="00A23CE3" w:rsidP="00A23CE3">
      <w:pPr>
        <w:pStyle w:val="Personaje"/>
        <w:rPr>
          <w:noProof/>
        </w:rPr>
      </w:pPr>
      <w:r w:rsidRPr="00923FD1">
        <w:rPr>
          <w:noProof/>
        </w:rPr>
        <w:t>roselo</w:t>
      </w:r>
    </w:p>
    <w:p w14:paraId="5325E99D" w14:textId="46F8216E" w:rsidR="00B55FE7" w:rsidRPr="00923FD1" w:rsidRDefault="00B55FE7" w:rsidP="00A23CE3">
      <w:pPr>
        <w:pStyle w:val="Verso"/>
        <w:rPr>
          <w:noProof/>
        </w:rPr>
      </w:pPr>
      <w:r w:rsidRPr="00923FD1">
        <w:rPr>
          <w:noProof/>
        </w:rPr>
        <w:tab/>
      </w:r>
      <w:r w:rsidRPr="00923FD1">
        <w:rPr>
          <w:noProof/>
        </w:rPr>
        <w:tab/>
      </w:r>
      <w:r w:rsidR="00A23CE3" w:rsidRPr="00923FD1">
        <w:rPr>
          <w:noProof/>
        </w:rPr>
        <w:tab/>
      </w:r>
      <w:r w:rsidRPr="00923FD1">
        <w:rPr>
          <w:noProof/>
        </w:rPr>
        <w:t>Esto recebid de mí;</w:t>
      </w:r>
    </w:p>
    <w:p w14:paraId="70800A84" w14:textId="77777777" w:rsidR="00B55FE7" w:rsidRPr="00923FD1" w:rsidRDefault="00B55FE7" w:rsidP="00A23CE3">
      <w:pPr>
        <w:pStyle w:val="Verso"/>
        <w:rPr>
          <w:noProof/>
        </w:rPr>
      </w:pPr>
      <w:r w:rsidRPr="00923FD1">
        <w:rPr>
          <w:noProof/>
        </w:rPr>
        <w:tab/>
      </w:r>
      <w:r w:rsidRPr="00923FD1">
        <w:rPr>
          <w:noProof/>
        </w:rPr>
        <w:tab/>
      </w:r>
      <w:r w:rsidRPr="00923FD1">
        <w:rPr>
          <w:noProof/>
        </w:rPr>
        <w:tab/>
        <w:t>¡y dichoso del que goza</w:t>
      </w:r>
    </w:p>
    <w:p w14:paraId="25DD2EF9" w14:textId="018784A3" w:rsidR="00B55FE7" w:rsidRPr="00923FD1" w:rsidRDefault="00B55FE7" w:rsidP="00975769">
      <w:pPr>
        <w:pStyle w:val="Partidoincial"/>
        <w:rPr>
          <w:noProof/>
        </w:rPr>
      </w:pPr>
      <w:r w:rsidRPr="00923FD1">
        <w:rPr>
          <w:noProof/>
        </w:rPr>
        <w:tab/>
      </w:r>
      <w:r w:rsidRPr="00923FD1">
        <w:rPr>
          <w:noProof/>
        </w:rPr>
        <w:tab/>
      </w:r>
      <w:r w:rsidRPr="00923FD1">
        <w:rPr>
          <w:noProof/>
        </w:rPr>
        <w:tab/>
        <w:t>de tal prisión!</w:t>
      </w:r>
    </w:p>
    <w:p w14:paraId="422D4352" w14:textId="02643251" w:rsidR="00B55FE7" w:rsidRPr="00923FD1" w:rsidRDefault="00B55FE7" w:rsidP="00975769">
      <w:pPr>
        <w:pStyle w:val="Acot"/>
        <w:rPr>
          <w:noProof/>
        </w:rPr>
      </w:pPr>
      <w:r w:rsidRPr="00923FD1">
        <w:rPr>
          <w:noProof/>
        </w:rPr>
        <w:t>[Vanse]</w:t>
      </w:r>
    </w:p>
    <w:p w14:paraId="71C827CE" w14:textId="26AC0039" w:rsidR="00975769" w:rsidRPr="00923FD1" w:rsidRDefault="00975769" w:rsidP="00975769">
      <w:pPr>
        <w:pStyle w:val="Personaje"/>
        <w:rPr>
          <w:noProof/>
        </w:rPr>
      </w:pPr>
      <w:r w:rsidRPr="00923FD1">
        <w:rPr>
          <w:noProof/>
        </w:rPr>
        <w:t>julio</w:t>
      </w:r>
    </w:p>
    <w:p w14:paraId="5D7C8378" w14:textId="4C528C4A"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¿Qué te han dado?</w:t>
      </w:r>
      <w:r w:rsidRPr="00923FD1">
        <w:tab/>
      </w:r>
      <w:r w:rsidRPr="00923FD1">
        <w:tab/>
      </w:r>
      <w:r w:rsidRPr="00923FD1">
        <w:tab/>
      </w:r>
      <w:r w:rsidRPr="00923FD1">
        <w:tab/>
      </w:r>
    </w:p>
    <w:p w14:paraId="3CC45199" w14:textId="527B3B63" w:rsidR="00975769" w:rsidRPr="00923FD1" w:rsidRDefault="00975769" w:rsidP="00975769">
      <w:pPr>
        <w:pStyle w:val="Personaje"/>
        <w:rPr>
          <w:noProof/>
        </w:rPr>
      </w:pPr>
      <w:r w:rsidRPr="00923FD1">
        <w:rPr>
          <w:noProof/>
        </w:rPr>
        <w:t>isabel</w:t>
      </w:r>
    </w:p>
    <w:p w14:paraId="0CCC74E7" w14:textId="0D92333D" w:rsidR="00B55FE7" w:rsidRPr="00923FD1" w:rsidRDefault="00B55FE7" w:rsidP="00975769">
      <w:pPr>
        <w:pStyle w:val="Verso"/>
        <w:rPr>
          <w:noProof/>
        </w:rPr>
      </w:pPr>
      <w:r w:rsidRPr="00923FD1">
        <w:rPr>
          <w:noProof/>
        </w:rPr>
        <w:tab/>
      </w:r>
      <w:r w:rsidRPr="00923FD1">
        <w:rPr>
          <w:noProof/>
        </w:rPr>
        <w:tab/>
      </w:r>
      <w:r w:rsidRPr="00923FD1">
        <w:rPr>
          <w:noProof/>
        </w:rPr>
        <w:tab/>
      </w:r>
      <w:bookmarkStart w:id="108" w:name="_Hlk54813761"/>
      <w:r w:rsidRPr="00923FD1">
        <w:rPr>
          <w:noProof/>
        </w:rPr>
        <w:t>Dos de a ocho</w:t>
      </w:r>
      <w:bookmarkEnd w:id="108"/>
      <w:r w:rsidRPr="00923FD1">
        <w:rPr>
          <w:noProof/>
        </w:rPr>
        <w:t>. Pero nota</w:t>
      </w:r>
    </w:p>
    <w:p w14:paraId="1AAD8163" w14:textId="77777777" w:rsidR="00B55FE7" w:rsidRPr="00923FD1" w:rsidRDefault="00B55FE7" w:rsidP="00975769">
      <w:pPr>
        <w:pStyle w:val="Verso"/>
        <w:rPr>
          <w:noProof/>
        </w:rPr>
      </w:pPr>
      <w:r w:rsidRPr="00923FD1">
        <w:rPr>
          <w:noProof/>
        </w:rPr>
        <w:tab/>
      </w:r>
      <w:r w:rsidRPr="00923FD1">
        <w:rPr>
          <w:noProof/>
        </w:rPr>
        <w:tab/>
      </w:r>
      <w:r w:rsidRPr="00923FD1">
        <w:rPr>
          <w:noProof/>
        </w:rPr>
        <w:tab/>
        <w:t>que fue, por esas mujeres,</w:t>
      </w:r>
    </w:p>
    <w:p w14:paraId="0D4960AD" w14:textId="77777777" w:rsidR="00B55FE7" w:rsidRPr="00923FD1" w:rsidRDefault="00B55FE7" w:rsidP="00975769">
      <w:pPr>
        <w:pStyle w:val="Verso"/>
        <w:rPr>
          <w:noProof/>
        </w:rPr>
      </w:pPr>
      <w:r w:rsidRPr="00923FD1">
        <w:rPr>
          <w:noProof/>
        </w:rPr>
        <w:tab/>
      </w:r>
      <w:r w:rsidRPr="00923FD1">
        <w:rPr>
          <w:noProof/>
        </w:rPr>
        <w:tab/>
      </w:r>
      <w:r w:rsidRPr="00923FD1">
        <w:rPr>
          <w:noProof/>
        </w:rPr>
        <w:tab/>
        <w:t>limosna de vanagloria.</w:t>
      </w:r>
    </w:p>
    <w:p w14:paraId="54EFCC2F" w14:textId="0E791B4B" w:rsidR="00975769" w:rsidRPr="00923FD1" w:rsidRDefault="00975769" w:rsidP="00975769">
      <w:pPr>
        <w:pStyle w:val="Personaje"/>
        <w:rPr>
          <w:noProof/>
        </w:rPr>
      </w:pPr>
      <w:r w:rsidRPr="00923FD1">
        <w:rPr>
          <w:noProof/>
        </w:rPr>
        <w:t>julio</w:t>
      </w:r>
    </w:p>
    <w:p w14:paraId="530E78AE" w14:textId="2B46C492" w:rsidR="00B55FE7" w:rsidRPr="00923FD1" w:rsidRDefault="00B55FE7" w:rsidP="00975769">
      <w:pPr>
        <w:pStyle w:val="Verso"/>
        <w:rPr>
          <w:noProof/>
        </w:rPr>
      </w:pPr>
      <w:r w:rsidRPr="00923FD1">
        <w:rPr>
          <w:noProof/>
        </w:rPr>
        <w:tab/>
      </w:r>
      <w:r w:rsidRPr="00923FD1">
        <w:rPr>
          <w:noProof/>
        </w:rPr>
        <w:tab/>
      </w:r>
      <w:r w:rsidRPr="00923FD1">
        <w:rPr>
          <w:noProof/>
        </w:rPr>
        <w:tab/>
        <w:t>Ella vino con muletas,</w:t>
      </w:r>
    </w:p>
    <w:p w14:paraId="2DD36432" w14:textId="15DCD425" w:rsidR="00B55FE7" w:rsidRPr="00923FD1" w:rsidRDefault="00B55FE7" w:rsidP="00975769">
      <w:pPr>
        <w:pStyle w:val="Verso"/>
        <w:rPr>
          <w:noProof/>
        </w:rPr>
      </w:pPr>
      <w:r w:rsidRPr="00923FD1">
        <w:rPr>
          <w:noProof/>
        </w:rPr>
        <w:tab/>
      </w:r>
      <w:r w:rsidRPr="00923FD1">
        <w:rPr>
          <w:noProof/>
        </w:rPr>
        <w:tab/>
      </w:r>
      <w:r w:rsidRPr="00923FD1">
        <w:rPr>
          <w:noProof/>
        </w:rPr>
        <w:tab/>
        <w:t>que debía de estar coja.</w:t>
      </w:r>
      <w:r w:rsidRPr="00923FD1">
        <w:rPr>
          <w:noProof/>
        </w:rPr>
        <w:tab/>
      </w:r>
      <w:r w:rsidRPr="00923FD1">
        <w:rPr>
          <w:noProof/>
        </w:rPr>
        <w:tab/>
      </w:r>
      <w:r w:rsidRPr="00923FD1">
        <w:rPr>
          <w:noProof/>
        </w:rPr>
        <w:tab/>
      </w:r>
      <w:r w:rsidRPr="00923FD1">
        <w:rPr>
          <w:noProof/>
        </w:rPr>
        <w:tab/>
      </w:r>
      <w:r w:rsidRPr="00923FD1">
        <w:rPr>
          <w:noProof/>
        </w:rPr>
        <w:tab/>
      </w:r>
    </w:p>
    <w:p w14:paraId="1C9987B2" w14:textId="49D957BD" w:rsidR="00B55FE7" w:rsidRPr="00923FD1" w:rsidRDefault="00B55FE7" w:rsidP="00975769">
      <w:pPr>
        <w:pStyle w:val="Acot"/>
        <w:rPr>
          <w:noProof/>
        </w:rPr>
      </w:pPr>
      <w:r w:rsidRPr="00923FD1">
        <w:rPr>
          <w:noProof/>
        </w:rPr>
        <w:t>Entre Eliso</w:t>
      </w:r>
    </w:p>
    <w:p w14:paraId="3FE455A0" w14:textId="35B5A4B5" w:rsidR="00975769" w:rsidRPr="00923FD1" w:rsidRDefault="00975769" w:rsidP="00975769">
      <w:pPr>
        <w:pStyle w:val="Personaje"/>
        <w:rPr>
          <w:noProof/>
        </w:rPr>
      </w:pPr>
      <w:r w:rsidRPr="00923FD1">
        <w:rPr>
          <w:noProof/>
        </w:rPr>
        <w:t>eliso</w:t>
      </w:r>
    </w:p>
    <w:p w14:paraId="48F77747" w14:textId="690D578B" w:rsidR="00B55FE7" w:rsidRPr="00923FD1" w:rsidRDefault="00B55FE7" w:rsidP="00975769">
      <w:pPr>
        <w:pStyle w:val="Verso"/>
        <w:rPr>
          <w:noProof/>
        </w:rPr>
      </w:pPr>
      <w:r w:rsidRPr="00923FD1">
        <w:rPr>
          <w:noProof/>
        </w:rPr>
        <w:tab/>
      </w:r>
      <w:r w:rsidRPr="00923FD1">
        <w:rPr>
          <w:noProof/>
        </w:rPr>
        <w:tab/>
      </w:r>
      <w:r w:rsidRPr="00923FD1">
        <w:rPr>
          <w:noProof/>
        </w:rPr>
        <w:tab/>
        <w:t>Dirasle que vuelvo luego.</w:t>
      </w:r>
    </w:p>
    <w:p w14:paraId="3985DE47" w14:textId="5FAD2AF9" w:rsidR="00975769" w:rsidRPr="00923FD1" w:rsidRDefault="00975769" w:rsidP="00975769">
      <w:pPr>
        <w:pStyle w:val="Personaje"/>
        <w:rPr>
          <w:noProof/>
        </w:rPr>
      </w:pPr>
      <w:r w:rsidRPr="00923FD1">
        <w:rPr>
          <w:noProof/>
        </w:rPr>
        <w:t>julio</w:t>
      </w:r>
    </w:p>
    <w:p w14:paraId="58A7C0CC" w14:textId="47FFC06D" w:rsidR="00B55FE7" w:rsidRPr="00923FD1" w:rsidRDefault="00B55FE7" w:rsidP="00975769">
      <w:pPr>
        <w:pStyle w:val="Verso"/>
        <w:rPr>
          <w:noProof/>
        </w:rPr>
      </w:pPr>
      <w:r w:rsidRPr="00923FD1">
        <w:rPr>
          <w:noProof/>
        </w:rPr>
        <w:tab/>
      </w:r>
      <w:r w:rsidRPr="00923FD1">
        <w:rPr>
          <w:noProof/>
        </w:rPr>
        <w:tab/>
      </w:r>
      <w:r w:rsidRPr="00923FD1">
        <w:rPr>
          <w:noProof/>
        </w:rPr>
        <w:tab/>
        <w:t xml:space="preserve">(Otro llega: </w:t>
      </w:r>
      <w:bookmarkStart w:id="109" w:name="_Hlk54814320"/>
      <w:r w:rsidRPr="00923FD1">
        <w:rPr>
          <w:noProof/>
        </w:rPr>
        <w:t>al mar te arroja</w:t>
      </w:r>
      <w:bookmarkEnd w:id="109"/>
      <w:r w:rsidRPr="00923FD1">
        <w:rPr>
          <w:noProof/>
        </w:rPr>
        <w:t>.)</w:t>
      </w:r>
    </w:p>
    <w:p w14:paraId="64D7061E" w14:textId="281286D0" w:rsidR="00975769" w:rsidRPr="00923FD1" w:rsidRDefault="00975769" w:rsidP="00975769">
      <w:pPr>
        <w:pStyle w:val="Personaje"/>
        <w:rPr>
          <w:noProof/>
        </w:rPr>
      </w:pPr>
      <w:r w:rsidRPr="00923FD1">
        <w:rPr>
          <w:noProof/>
        </w:rPr>
        <w:lastRenderedPageBreak/>
        <w:t>isabel</w:t>
      </w:r>
    </w:p>
    <w:p w14:paraId="369C426E" w14:textId="322231A3" w:rsidR="00B55FE7" w:rsidRPr="00923FD1" w:rsidRDefault="00B55FE7" w:rsidP="00975769">
      <w:pPr>
        <w:pStyle w:val="Verso"/>
        <w:rPr>
          <w:noProof/>
        </w:rPr>
      </w:pPr>
      <w:r w:rsidRPr="00923FD1">
        <w:rPr>
          <w:noProof/>
        </w:rPr>
        <w:tab/>
      </w:r>
      <w:r w:rsidRPr="00923FD1">
        <w:rPr>
          <w:noProof/>
        </w:rPr>
        <w:tab/>
      </w:r>
      <w:r w:rsidRPr="00923FD1">
        <w:rPr>
          <w:noProof/>
        </w:rPr>
        <w:tab/>
        <w:t>Para un cautivo, señor.</w:t>
      </w:r>
    </w:p>
    <w:p w14:paraId="406B315E" w14:textId="6B51C0E2" w:rsidR="00975769" w:rsidRPr="00923FD1" w:rsidRDefault="00975769" w:rsidP="00975769">
      <w:pPr>
        <w:pStyle w:val="Personaje"/>
        <w:rPr>
          <w:noProof/>
        </w:rPr>
      </w:pPr>
      <w:r w:rsidRPr="00923FD1">
        <w:rPr>
          <w:noProof/>
        </w:rPr>
        <w:t>eliso</w:t>
      </w:r>
    </w:p>
    <w:p w14:paraId="23AD3427" w14:textId="04E0D580" w:rsidR="00B55FE7" w:rsidRPr="00923FD1" w:rsidRDefault="00B55FE7" w:rsidP="00975769">
      <w:pPr>
        <w:pStyle w:val="Verso"/>
        <w:rPr>
          <w:noProof/>
        </w:rPr>
      </w:pPr>
      <w:r w:rsidRPr="00923FD1">
        <w:rPr>
          <w:noProof/>
        </w:rPr>
        <w:tab/>
      </w:r>
      <w:r w:rsidRPr="00923FD1">
        <w:rPr>
          <w:noProof/>
        </w:rPr>
        <w:tab/>
      </w:r>
      <w:r w:rsidRPr="00923FD1">
        <w:rPr>
          <w:noProof/>
        </w:rPr>
        <w:tab/>
        <w:t>¿Estas bellezas ociosas</w:t>
      </w:r>
    </w:p>
    <w:p w14:paraId="46B68CDE" w14:textId="53C33A13" w:rsidR="00B55FE7" w:rsidRPr="00923FD1" w:rsidRDefault="00B55FE7" w:rsidP="00975769">
      <w:pPr>
        <w:pStyle w:val="Verso"/>
        <w:rPr>
          <w:noProof/>
        </w:rPr>
      </w:pPr>
      <w:r w:rsidRPr="00923FD1">
        <w:rPr>
          <w:noProof/>
        </w:rPr>
        <w:tab/>
      </w:r>
      <w:r w:rsidRPr="00923FD1">
        <w:rPr>
          <w:noProof/>
        </w:rPr>
        <w:tab/>
      </w:r>
      <w:r w:rsidRPr="00923FD1">
        <w:rPr>
          <w:noProof/>
        </w:rPr>
        <w:tab/>
        <w:t>andan con aquestas flores?</w:t>
      </w:r>
      <w:r w:rsidRPr="00923FD1">
        <w:rPr>
          <w:noProof/>
        </w:rPr>
        <w:tab/>
      </w:r>
      <w:r w:rsidRPr="00923FD1">
        <w:rPr>
          <w:noProof/>
        </w:rPr>
        <w:tab/>
      </w:r>
      <w:r w:rsidRPr="00923FD1">
        <w:rPr>
          <w:noProof/>
        </w:rPr>
        <w:tab/>
      </w:r>
      <w:r w:rsidRPr="00923FD1">
        <w:rPr>
          <w:noProof/>
        </w:rPr>
        <w:tab/>
      </w:r>
      <w:r w:rsidRPr="00923FD1">
        <w:rPr>
          <w:noProof/>
        </w:rPr>
        <w:tab/>
      </w:r>
    </w:p>
    <w:p w14:paraId="6446EC2D" w14:textId="77777777" w:rsidR="00B55FE7" w:rsidRPr="00923FD1" w:rsidRDefault="00B55FE7" w:rsidP="00975769">
      <w:pPr>
        <w:pStyle w:val="Verso"/>
        <w:rPr>
          <w:noProof/>
        </w:rPr>
      </w:pPr>
      <w:r w:rsidRPr="00923FD1">
        <w:rPr>
          <w:noProof/>
        </w:rPr>
        <w:tab/>
      </w:r>
      <w:r w:rsidRPr="00923FD1">
        <w:rPr>
          <w:noProof/>
        </w:rPr>
        <w:tab/>
      </w:r>
      <w:r w:rsidRPr="00923FD1">
        <w:rPr>
          <w:noProof/>
        </w:rPr>
        <w:tab/>
        <w:t>¡Mal haya quien no os azota!</w:t>
      </w:r>
    </w:p>
    <w:p w14:paraId="2C71F738" w14:textId="2B25EEC5" w:rsidR="00975769" w:rsidRPr="00923FD1" w:rsidRDefault="00975769" w:rsidP="00975769">
      <w:pPr>
        <w:pStyle w:val="Personaje"/>
        <w:rPr>
          <w:noProof/>
        </w:rPr>
      </w:pPr>
      <w:r w:rsidRPr="00923FD1">
        <w:rPr>
          <w:noProof/>
        </w:rPr>
        <w:t>julio</w:t>
      </w:r>
    </w:p>
    <w:p w14:paraId="063780E8" w14:textId="3207D523" w:rsidR="00B55FE7" w:rsidRPr="00923FD1" w:rsidRDefault="00B55FE7" w:rsidP="00975769">
      <w:pPr>
        <w:pStyle w:val="Partidoincial"/>
        <w:rPr>
          <w:noProof/>
        </w:rPr>
      </w:pPr>
      <w:r w:rsidRPr="00923FD1">
        <w:rPr>
          <w:noProof/>
        </w:rPr>
        <w:tab/>
      </w:r>
      <w:r w:rsidRPr="00923FD1">
        <w:rPr>
          <w:noProof/>
        </w:rPr>
        <w:tab/>
      </w:r>
      <w:r w:rsidRPr="00923FD1">
        <w:rPr>
          <w:noProof/>
        </w:rPr>
        <w:tab/>
        <w:t>¡</w:t>
      </w:r>
      <w:bookmarkStart w:id="110" w:name="_Hlk54868204"/>
      <w:r w:rsidRPr="00923FD1">
        <w:rPr>
          <w:noProof/>
        </w:rPr>
        <w:t>Guarda la cara</w:t>
      </w:r>
      <w:bookmarkEnd w:id="110"/>
      <w:r w:rsidRPr="00923FD1">
        <w:rPr>
          <w:noProof/>
        </w:rPr>
        <w:t>!</w:t>
      </w:r>
    </w:p>
    <w:p w14:paraId="612E6A45" w14:textId="718873A2" w:rsidR="00B55FE7" w:rsidRPr="00923FD1" w:rsidRDefault="00B55FE7" w:rsidP="00975769">
      <w:pPr>
        <w:pStyle w:val="Acot"/>
        <w:rPr>
          <w:noProof/>
        </w:rPr>
      </w:pPr>
      <w:r w:rsidRPr="00923FD1">
        <w:rPr>
          <w:noProof/>
        </w:rPr>
        <w:t>@Vase</w:t>
      </w:r>
    </w:p>
    <w:p w14:paraId="2DA1B6C8" w14:textId="2FEDD586" w:rsidR="00975769" w:rsidRPr="00923FD1" w:rsidRDefault="00975769" w:rsidP="00975769">
      <w:pPr>
        <w:pStyle w:val="Personaje"/>
        <w:rPr>
          <w:noProof/>
        </w:rPr>
      </w:pPr>
      <w:r w:rsidRPr="00923FD1">
        <w:rPr>
          <w:noProof/>
        </w:rPr>
        <w:t>isabel</w:t>
      </w:r>
    </w:p>
    <w:p w14:paraId="4CAFBB99" w14:textId="23E54556"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w:t>
      </w:r>
      <w:bookmarkStart w:id="111" w:name="_Hlk54814830"/>
      <w:r w:rsidRPr="00923FD1">
        <w:t>Esto es hecho!</w:t>
      </w:r>
      <w:bookmarkEnd w:id="111"/>
    </w:p>
    <w:p w14:paraId="0CBCB0F4" w14:textId="77777777" w:rsidR="00B55FE7" w:rsidRPr="00923FD1" w:rsidRDefault="00B55FE7" w:rsidP="00975769">
      <w:pPr>
        <w:pStyle w:val="Verso"/>
        <w:rPr>
          <w:noProof/>
        </w:rPr>
      </w:pPr>
      <w:r w:rsidRPr="00923FD1">
        <w:rPr>
          <w:noProof/>
        </w:rPr>
        <w:tab/>
      </w:r>
      <w:r w:rsidRPr="00923FD1">
        <w:rPr>
          <w:noProof/>
        </w:rPr>
        <w:tab/>
      </w:r>
      <w:r w:rsidRPr="00923FD1">
        <w:rPr>
          <w:noProof/>
        </w:rPr>
        <w:tab/>
        <w:t>Si cuantos cercan las ondas</w:t>
      </w:r>
    </w:p>
    <w:p w14:paraId="3DDD4859" w14:textId="77777777" w:rsidR="00B55FE7" w:rsidRPr="00923FD1" w:rsidRDefault="00B55FE7" w:rsidP="00975769">
      <w:pPr>
        <w:pStyle w:val="Verso"/>
        <w:rPr>
          <w:noProof/>
        </w:rPr>
      </w:pPr>
      <w:r w:rsidRPr="00923FD1">
        <w:rPr>
          <w:noProof/>
        </w:rPr>
        <w:tab/>
      </w:r>
      <w:r w:rsidRPr="00923FD1">
        <w:rPr>
          <w:noProof/>
        </w:rPr>
        <w:tab/>
      </w:r>
      <w:r w:rsidRPr="00923FD1">
        <w:rPr>
          <w:noProof/>
        </w:rPr>
        <w:tab/>
        <w:t>del mar me diesen, no pienso</w:t>
      </w:r>
    </w:p>
    <w:p w14:paraId="6D2D51A6" w14:textId="77777777" w:rsidR="00B55FE7" w:rsidRPr="00923FD1" w:rsidRDefault="00B55FE7" w:rsidP="00975769">
      <w:pPr>
        <w:pStyle w:val="Partidoincial"/>
        <w:rPr>
          <w:noProof/>
        </w:rPr>
      </w:pPr>
      <w:r w:rsidRPr="00923FD1">
        <w:rPr>
          <w:noProof/>
        </w:rPr>
        <w:tab/>
      </w:r>
      <w:r w:rsidRPr="00923FD1">
        <w:rPr>
          <w:noProof/>
        </w:rPr>
        <w:tab/>
      </w:r>
      <w:r w:rsidRPr="00923FD1">
        <w:rPr>
          <w:noProof/>
        </w:rPr>
        <w:tab/>
        <w:t>pedir más.</w:t>
      </w:r>
    </w:p>
    <w:p w14:paraId="6289E28B" w14:textId="5EC4C842" w:rsidR="00975769" w:rsidRPr="00923FD1" w:rsidRDefault="00975769" w:rsidP="00975769">
      <w:pPr>
        <w:pStyle w:val="Personaje"/>
        <w:rPr>
          <w:noProof/>
        </w:rPr>
      </w:pPr>
      <w:r w:rsidRPr="00923FD1">
        <w:rPr>
          <w:noProof/>
        </w:rPr>
        <w:t>julio</w:t>
      </w:r>
    </w:p>
    <w:p w14:paraId="7EA24CE7" w14:textId="0397D24F"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Ya con la hoja</w:t>
      </w:r>
      <w:r w:rsidRPr="00923FD1">
        <w:tab/>
      </w:r>
      <w:r w:rsidRPr="00923FD1">
        <w:tab/>
      </w:r>
      <w:r w:rsidRPr="00923FD1">
        <w:tab/>
      </w:r>
      <w:r w:rsidRPr="00923FD1">
        <w:tab/>
      </w:r>
      <w:r w:rsidRPr="00923FD1">
        <w:tab/>
      </w:r>
    </w:p>
    <w:p w14:paraId="336D4702" w14:textId="77777777" w:rsidR="00B55FE7" w:rsidRPr="00923FD1" w:rsidRDefault="00B55FE7" w:rsidP="00975769">
      <w:pPr>
        <w:pStyle w:val="Verso"/>
        <w:rPr>
          <w:noProof/>
        </w:rPr>
      </w:pPr>
      <w:r w:rsidRPr="00923FD1">
        <w:rPr>
          <w:noProof/>
        </w:rPr>
        <w:tab/>
      </w:r>
      <w:r w:rsidRPr="00923FD1">
        <w:rPr>
          <w:noProof/>
        </w:rPr>
        <w:tab/>
      </w:r>
      <w:r w:rsidRPr="00923FD1">
        <w:rPr>
          <w:noProof/>
        </w:rPr>
        <w:tab/>
        <w:t>estuve por responder.</w:t>
      </w:r>
    </w:p>
    <w:p w14:paraId="6AB59F8A" w14:textId="54B651B7" w:rsidR="00975769" w:rsidRPr="00923FD1" w:rsidRDefault="00975769" w:rsidP="00975769">
      <w:pPr>
        <w:pStyle w:val="Personaje"/>
        <w:rPr>
          <w:noProof/>
        </w:rPr>
      </w:pPr>
      <w:r w:rsidRPr="00923FD1">
        <w:rPr>
          <w:noProof/>
        </w:rPr>
        <w:t>isabel</w:t>
      </w:r>
    </w:p>
    <w:p w14:paraId="0249F2C5" w14:textId="101E0515" w:rsidR="00B55FE7" w:rsidRPr="00923FD1" w:rsidRDefault="00B55FE7" w:rsidP="00975769">
      <w:pPr>
        <w:pStyle w:val="Verso"/>
        <w:rPr>
          <w:noProof/>
        </w:rPr>
      </w:pPr>
      <w:r w:rsidRPr="00923FD1">
        <w:rPr>
          <w:noProof/>
        </w:rPr>
        <w:tab/>
      </w:r>
      <w:r w:rsidRPr="00923FD1">
        <w:rPr>
          <w:noProof/>
        </w:rPr>
        <w:tab/>
      </w:r>
      <w:r w:rsidRPr="00923FD1">
        <w:rPr>
          <w:noProof/>
        </w:rPr>
        <w:tab/>
        <w:t>Julio amigo, a Barcelona</w:t>
      </w:r>
    </w:p>
    <w:p w14:paraId="69F31747" w14:textId="77777777" w:rsidR="00B55FE7" w:rsidRPr="00923FD1" w:rsidRDefault="00B55FE7" w:rsidP="00975769">
      <w:pPr>
        <w:pStyle w:val="Verso"/>
        <w:rPr>
          <w:noProof/>
        </w:rPr>
      </w:pPr>
      <w:r w:rsidRPr="00923FD1">
        <w:rPr>
          <w:noProof/>
        </w:rPr>
        <w:tab/>
      </w:r>
      <w:r w:rsidRPr="00923FD1">
        <w:rPr>
          <w:noProof/>
        </w:rPr>
        <w:tab/>
      </w:r>
      <w:r w:rsidRPr="00923FD1">
        <w:rPr>
          <w:noProof/>
        </w:rPr>
        <w:tab/>
        <w:t>o a Valencia caminemos,</w:t>
      </w:r>
    </w:p>
    <w:p w14:paraId="2DD0E2FA" w14:textId="77777777" w:rsidR="00B55FE7" w:rsidRPr="00923FD1" w:rsidRDefault="00B55FE7" w:rsidP="00975769">
      <w:pPr>
        <w:pStyle w:val="Verso"/>
        <w:rPr>
          <w:noProof/>
        </w:rPr>
      </w:pPr>
      <w:r w:rsidRPr="00923FD1">
        <w:rPr>
          <w:noProof/>
        </w:rPr>
        <w:tab/>
      </w:r>
      <w:r w:rsidRPr="00923FD1">
        <w:rPr>
          <w:noProof/>
        </w:rPr>
        <w:tab/>
      </w:r>
      <w:r w:rsidRPr="00923FD1">
        <w:rPr>
          <w:noProof/>
        </w:rPr>
        <w:tab/>
        <w:t>que una invención milagrosa</w:t>
      </w:r>
    </w:p>
    <w:p w14:paraId="41A055AE" w14:textId="726BC749" w:rsidR="00B55FE7" w:rsidRPr="00923FD1" w:rsidRDefault="00B55FE7" w:rsidP="00975769">
      <w:pPr>
        <w:pStyle w:val="Verso"/>
        <w:rPr>
          <w:noProof/>
        </w:rPr>
      </w:pPr>
      <w:r w:rsidRPr="00923FD1">
        <w:rPr>
          <w:noProof/>
        </w:rPr>
        <w:tab/>
      </w:r>
      <w:r w:rsidRPr="00923FD1">
        <w:rPr>
          <w:noProof/>
        </w:rPr>
        <w:tab/>
      </w:r>
      <w:r w:rsidRPr="00923FD1">
        <w:rPr>
          <w:noProof/>
        </w:rPr>
        <w:tab/>
        <w:t>se me ha ofrecido por Carlos.</w:t>
      </w:r>
      <w:r w:rsidRPr="00923FD1">
        <w:rPr>
          <w:noProof/>
        </w:rPr>
        <w:tab/>
      </w:r>
      <w:r w:rsidRPr="00923FD1">
        <w:rPr>
          <w:noProof/>
        </w:rPr>
        <w:tab/>
      </w:r>
      <w:r w:rsidRPr="00923FD1">
        <w:rPr>
          <w:noProof/>
        </w:rPr>
        <w:tab/>
      </w:r>
      <w:r w:rsidRPr="00923FD1">
        <w:rPr>
          <w:noProof/>
        </w:rPr>
        <w:tab/>
      </w:r>
      <w:r w:rsidRPr="00923FD1">
        <w:rPr>
          <w:noProof/>
        </w:rPr>
        <w:tab/>
      </w:r>
    </w:p>
    <w:p w14:paraId="29804A24" w14:textId="39A908DE" w:rsidR="00975769" w:rsidRPr="00923FD1" w:rsidRDefault="00975769" w:rsidP="00975769">
      <w:pPr>
        <w:pStyle w:val="Personaje"/>
        <w:rPr>
          <w:noProof/>
        </w:rPr>
      </w:pPr>
      <w:r w:rsidRPr="00923FD1">
        <w:rPr>
          <w:noProof/>
        </w:rPr>
        <w:t>julio</w:t>
      </w:r>
    </w:p>
    <w:p w14:paraId="3F03CB47" w14:textId="085E6CCB" w:rsidR="00B55FE7" w:rsidRPr="00923FD1" w:rsidRDefault="00B55FE7" w:rsidP="00975769">
      <w:pPr>
        <w:pStyle w:val="Partidoincial"/>
        <w:rPr>
          <w:noProof/>
        </w:rPr>
      </w:pPr>
      <w:r w:rsidRPr="00923FD1">
        <w:rPr>
          <w:noProof/>
        </w:rPr>
        <w:tab/>
      </w:r>
      <w:r w:rsidRPr="00923FD1">
        <w:rPr>
          <w:noProof/>
        </w:rPr>
        <w:tab/>
      </w:r>
      <w:r w:rsidRPr="00923FD1">
        <w:rPr>
          <w:noProof/>
        </w:rPr>
        <w:tab/>
        <w:t>¿Cómo?</w:t>
      </w:r>
    </w:p>
    <w:p w14:paraId="0AD8AE1C" w14:textId="359C1D99" w:rsidR="00975769" w:rsidRPr="00923FD1" w:rsidRDefault="00975769" w:rsidP="00975769">
      <w:pPr>
        <w:pStyle w:val="Personaje"/>
        <w:rPr>
          <w:noProof/>
        </w:rPr>
      </w:pPr>
      <w:r w:rsidRPr="00923FD1">
        <w:rPr>
          <w:noProof/>
        </w:rPr>
        <w:t>isabel</w:t>
      </w:r>
    </w:p>
    <w:p w14:paraId="0F9A3F2F" w14:textId="1B32E71B"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En esclava me torna,</w:t>
      </w:r>
    </w:p>
    <w:p w14:paraId="2B76A021" w14:textId="77777777" w:rsidR="00B55FE7" w:rsidRPr="00923FD1" w:rsidRDefault="00B55FE7" w:rsidP="00975769">
      <w:pPr>
        <w:pStyle w:val="Verso"/>
        <w:rPr>
          <w:noProof/>
        </w:rPr>
      </w:pPr>
      <w:r w:rsidRPr="00923FD1">
        <w:rPr>
          <w:noProof/>
        </w:rPr>
        <w:tab/>
      </w:r>
      <w:r w:rsidRPr="00923FD1">
        <w:rPr>
          <w:noProof/>
        </w:rPr>
        <w:tab/>
      </w:r>
      <w:r w:rsidRPr="00923FD1">
        <w:rPr>
          <w:noProof/>
        </w:rPr>
        <w:tab/>
        <w:t>y véndeme a quien te diere</w:t>
      </w:r>
    </w:p>
    <w:p w14:paraId="00E9D25B" w14:textId="77777777" w:rsidR="00B55FE7" w:rsidRPr="00923FD1" w:rsidRDefault="00B55FE7" w:rsidP="00975769">
      <w:pPr>
        <w:pStyle w:val="Verso"/>
        <w:rPr>
          <w:noProof/>
        </w:rPr>
      </w:pPr>
      <w:r w:rsidRPr="00923FD1">
        <w:rPr>
          <w:noProof/>
        </w:rPr>
        <w:tab/>
      </w:r>
      <w:r w:rsidRPr="00923FD1">
        <w:rPr>
          <w:noProof/>
        </w:rPr>
        <w:tab/>
      </w:r>
      <w:r w:rsidRPr="00923FD1">
        <w:rPr>
          <w:noProof/>
        </w:rPr>
        <w:tab/>
        <w:t>—pues hay muchos que las compran—</w:t>
      </w:r>
    </w:p>
    <w:p w14:paraId="2537A1A9" w14:textId="77777777" w:rsidR="00B55FE7" w:rsidRPr="00923FD1" w:rsidRDefault="00B55FE7" w:rsidP="00975769">
      <w:pPr>
        <w:pStyle w:val="Verso"/>
        <w:rPr>
          <w:noProof/>
        </w:rPr>
      </w:pPr>
      <w:r w:rsidRPr="00923FD1">
        <w:rPr>
          <w:noProof/>
        </w:rPr>
        <w:tab/>
      </w:r>
      <w:r w:rsidRPr="00923FD1">
        <w:rPr>
          <w:noProof/>
        </w:rPr>
        <w:tab/>
      </w:r>
      <w:r w:rsidRPr="00923FD1">
        <w:rPr>
          <w:noProof/>
        </w:rPr>
        <w:tab/>
        <w:t>lo que falta del rescate.</w:t>
      </w:r>
    </w:p>
    <w:p w14:paraId="37FC8AD1" w14:textId="6E664140" w:rsidR="00975769" w:rsidRPr="00923FD1" w:rsidRDefault="00975769" w:rsidP="00975769">
      <w:pPr>
        <w:pStyle w:val="Personaje"/>
        <w:rPr>
          <w:noProof/>
        </w:rPr>
      </w:pPr>
      <w:r w:rsidRPr="00923FD1">
        <w:rPr>
          <w:noProof/>
        </w:rPr>
        <w:lastRenderedPageBreak/>
        <w:t>julio</w:t>
      </w:r>
    </w:p>
    <w:p w14:paraId="62419780" w14:textId="3F659B1D" w:rsidR="00B55FE7" w:rsidRPr="00923FD1" w:rsidRDefault="00B55FE7" w:rsidP="00975769">
      <w:pPr>
        <w:pStyle w:val="Partidoincial"/>
        <w:rPr>
          <w:noProof/>
        </w:rPr>
      </w:pPr>
      <w:r w:rsidRPr="00923FD1">
        <w:rPr>
          <w:noProof/>
        </w:rPr>
        <w:tab/>
      </w:r>
      <w:r w:rsidRPr="00923FD1">
        <w:rPr>
          <w:noProof/>
        </w:rPr>
        <w:tab/>
      </w:r>
      <w:r w:rsidRPr="00923FD1">
        <w:rPr>
          <w:noProof/>
        </w:rPr>
        <w:tab/>
        <w:t>¿Estás loca?</w:t>
      </w:r>
    </w:p>
    <w:p w14:paraId="00FD9323" w14:textId="1B024E07" w:rsidR="00975769" w:rsidRPr="00923FD1" w:rsidRDefault="00975769" w:rsidP="00975769">
      <w:pPr>
        <w:pStyle w:val="Personaje"/>
        <w:rPr>
          <w:noProof/>
        </w:rPr>
      </w:pPr>
      <w:r w:rsidRPr="00923FD1">
        <w:rPr>
          <w:noProof/>
        </w:rPr>
        <w:t>isabel</w:t>
      </w:r>
    </w:p>
    <w:p w14:paraId="095DFD4E" w14:textId="2BC92A44"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No interrompas</w:t>
      </w:r>
      <w:r w:rsidRPr="00923FD1">
        <w:tab/>
      </w:r>
      <w:r w:rsidRPr="00923FD1">
        <w:tab/>
      </w:r>
      <w:r w:rsidRPr="00923FD1">
        <w:tab/>
      </w:r>
      <w:r w:rsidRPr="00923FD1">
        <w:tab/>
      </w:r>
      <w:r w:rsidRPr="00923FD1">
        <w:tab/>
      </w:r>
    </w:p>
    <w:p w14:paraId="75CB556D" w14:textId="77777777" w:rsidR="00B55FE7" w:rsidRPr="00923FD1" w:rsidRDefault="00B55FE7" w:rsidP="00975769">
      <w:pPr>
        <w:pStyle w:val="Verso"/>
        <w:rPr>
          <w:noProof/>
        </w:rPr>
      </w:pPr>
      <w:r w:rsidRPr="00923FD1">
        <w:rPr>
          <w:noProof/>
        </w:rPr>
        <w:tab/>
      </w:r>
      <w:r w:rsidRPr="00923FD1">
        <w:rPr>
          <w:noProof/>
        </w:rPr>
        <w:tab/>
      </w:r>
      <w:r w:rsidRPr="00923FD1">
        <w:rPr>
          <w:noProof/>
        </w:rPr>
        <w:tab/>
        <w:t>el intento de mi amor.</w:t>
      </w:r>
    </w:p>
    <w:p w14:paraId="395B8B01" w14:textId="07F0747E" w:rsidR="00975769" w:rsidRPr="00923FD1" w:rsidRDefault="00975769" w:rsidP="00975769">
      <w:pPr>
        <w:pStyle w:val="Personaje"/>
        <w:rPr>
          <w:noProof/>
        </w:rPr>
      </w:pPr>
      <w:r w:rsidRPr="00923FD1">
        <w:rPr>
          <w:noProof/>
        </w:rPr>
        <w:t>julio</w:t>
      </w:r>
    </w:p>
    <w:p w14:paraId="14992A5D" w14:textId="1898CF75" w:rsidR="00B55FE7" w:rsidRPr="00923FD1" w:rsidRDefault="00B55FE7" w:rsidP="00975769">
      <w:pPr>
        <w:pStyle w:val="Partidoincial"/>
        <w:rPr>
          <w:noProof/>
        </w:rPr>
      </w:pPr>
      <w:r w:rsidRPr="00923FD1">
        <w:rPr>
          <w:noProof/>
        </w:rPr>
        <w:tab/>
      </w:r>
      <w:r w:rsidRPr="00923FD1">
        <w:rPr>
          <w:noProof/>
        </w:rPr>
        <w:tab/>
      </w:r>
      <w:r w:rsidRPr="00923FD1">
        <w:rPr>
          <w:noProof/>
        </w:rPr>
        <w:tab/>
        <w:t>¿Y los clavos?</w:t>
      </w:r>
    </w:p>
    <w:p w14:paraId="0B81C677" w14:textId="0CA76866" w:rsidR="00975769" w:rsidRPr="00923FD1" w:rsidRDefault="00975769" w:rsidP="00975769">
      <w:pPr>
        <w:pStyle w:val="Personaje"/>
        <w:rPr>
          <w:noProof/>
        </w:rPr>
      </w:pPr>
      <w:r w:rsidRPr="00923FD1">
        <w:rPr>
          <w:noProof/>
        </w:rPr>
        <w:t>isabel</w:t>
      </w:r>
    </w:p>
    <w:p w14:paraId="52FAFDB0" w14:textId="517B8A9F"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ab/>
        <w:t>¿Pues qué importa</w:t>
      </w:r>
    </w:p>
    <w:p w14:paraId="01E322DB" w14:textId="77777777" w:rsidR="00B55FE7" w:rsidRPr="00923FD1" w:rsidRDefault="00B55FE7" w:rsidP="00975769">
      <w:pPr>
        <w:pStyle w:val="Verso"/>
        <w:rPr>
          <w:noProof/>
        </w:rPr>
      </w:pPr>
      <w:r w:rsidRPr="00923FD1">
        <w:rPr>
          <w:noProof/>
        </w:rPr>
        <w:tab/>
      </w:r>
      <w:r w:rsidRPr="00923FD1">
        <w:rPr>
          <w:noProof/>
        </w:rPr>
        <w:tab/>
      </w:r>
      <w:r w:rsidRPr="00923FD1">
        <w:rPr>
          <w:noProof/>
        </w:rPr>
        <w:tab/>
        <w:t>si me los puedes fingir?</w:t>
      </w:r>
    </w:p>
    <w:p w14:paraId="0CEE5BFE" w14:textId="2F4BDB71" w:rsidR="00975769" w:rsidRPr="00923FD1" w:rsidRDefault="00975769" w:rsidP="00975769">
      <w:pPr>
        <w:pStyle w:val="Personaje"/>
        <w:rPr>
          <w:noProof/>
        </w:rPr>
      </w:pPr>
      <w:r w:rsidRPr="00923FD1">
        <w:rPr>
          <w:noProof/>
        </w:rPr>
        <w:t>julio</w:t>
      </w:r>
    </w:p>
    <w:p w14:paraId="01BCDDD7" w14:textId="476F1E68" w:rsidR="00B55FE7" w:rsidRPr="00923FD1" w:rsidRDefault="00B55FE7" w:rsidP="00975769">
      <w:pPr>
        <w:pStyle w:val="Verso"/>
        <w:rPr>
          <w:noProof/>
        </w:rPr>
      </w:pPr>
      <w:r w:rsidRPr="00923FD1">
        <w:rPr>
          <w:noProof/>
        </w:rPr>
        <w:tab/>
      </w:r>
      <w:r w:rsidRPr="00923FD1">
        <w:rPr>
          <w:noProof/>
        </w:rPr>
        <w:tab/>
      </w:r>
      <w:r w:rsidRPr="00923FD1">
        <w:rPr>
          <w:noProof/>
        </w:rPr>
        <w:tab/>
        <w:t>Celebren versos y prosas</w:t>
      </w:r>
    </w:p>
    <w:p w14:paraId="45973003" w14:textId="77777777" w:rsidR="00B55FE7" w:rsidRPr="00923FD1" w:rsidRDefault="00B55FE7" w:rsidP="00975769">
      <w:pPr>
        <w:pStyle w:val="Partidoincial"/>
        <w:rPr>
          <w:noProof/>
        </w:rPr>
      </w:pPr>
      <w:r w:rsidRPr="00923FD1">
        <w:rPr>
          <w:noProof/>
        </w:rPr>
        <w:tab/>
      </w:r>
      <w:r w:rsidRPr="00923FD1">
        <w:rPr>
          <w:noProof/>
        </w:rPr>
        <w:tab/>
      </w:r>
      <w:r w:rsidRPr="00923FD1">
        <w:rPr>
          <w:noProof/>
        </w:rPr>
        <w:tab/>
        <w:t>tu nombre.</w:t>
      </w:r>
    </w:p>
    <w:p w14:paraId="77E83440" w14:textId="222961E7" w:rsidR="00975769" w:rsidRPr="00923FD1" w:rsidRDefault="00975769" w:rsidP="00975769">
      <w:pPr>
        <w:pStyle w:val="Personaje"/>
        <w:rPr>
          <w:noProof/>
        </w:rPr>
      </w:pPr>
      <w:r w:rsidRPr="00923FD1">
        <w:rPr>
          <w:noProof/>
        </w:rPr>
        <w:t>isabel</w:t>
      </w:r>
    </w:p>
    <w:p w14:paraId="5419C8B0" w14:textId="5F673829"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¿Qué voz es esta?</w:t>
      </w:r>
      <w:r w:rsidRPr="00923FD1">
        <w:tab/>
      </w:r>
      <w:r w:rsidRPr="00923FD1">
        <w:tab/>
      </w:r>
      <w:r w:rsidRPr="00923FD1">
        <w:tab/>
      </w:r>
      <w:r w:rsidRPr="00923FD1">
        <w:tab/>
      </w:r>
      <w:r w:rsidRPr="00923FD1">
        <w:tab/>
      </w:r>
    </w:p>
    <w:p w14:paraId="6FB783FA" w14:textId="6E4EFF09" w:rsidR="00975769" w:rsidRPr="00923FD1" w:rsidRDefault="00975769" w:rsidP="00975769">
      <w:pPr>
        <w:pStyle w:val="Personaje"/>
        <w:rPr>
          <w:noProof/>
        </w:rPr>
      </w:pPr>
      <w:r w:rsidRPr="00923FD1">
        <w:rPr>
          <w:noProof/>
        </w:rPr>
        <w:t>julio</w:t>
      </w:r>
    </w:p>
    <w:p w14:paraId="7C34E5D2" w14:textId="11F14382" w:rsidR="00B55FE7" w:rsidRPr="00923FD1" w:rsidRDefault="00B55FE7" w:rsidP="00975769">
      <w:pPr>
        <w:pStyle w:val="Verso"/>
        <w:rPr>
          <w:noProof/>
        </w:rPr>
      </w:pPr>
      <w:r w:rsidRPr="00923FD1">
        <w:rPr>
          <w:noProof/>
        </w:rPr>
        <w:tab/>
      </w:r>
      <w:r w:rsidRPr="00923FD1">
        <w:rPr>
          <w:noProof/>
        </w:rPr>
        <w:tab/>
      </w:r>
      <w:r w:rsidRPr="00923FD1">
        <w:rPr>
          <w:noProof/>
        </w:rPr>
        <w:tab/>
        <w:t>Es de un hombre que pregona</w:t>
      </w:r>
    </w:p>
    <w:p w14:paraId="146199FC" w14:textId="77777777" w:rsidR="00B55FE7" w:rsidRPr="00923FD1" w:rsidRDefault="00B55FE7" w:rsidP="00975769">
      <w:pPr>
        <w:pStyle w:val="Verso"/>
        <w:rPr>
          <w:noProof/>
        </w:rPr>
      </w:pPr>
      <w:r w:rsidRPr="00923FD1">
        <w:rPr>
          <w:noProof/>
        </w:rPr>
        <w:tab/>
      </w:r>
      <w:r w:rsidRPr="00923FD1">
        <w:rPr>
          <w:noProof/>
        </w:rPr>
        <w:tab/>
      </w:r>
      <w:r w:rsidRPr="00923FD1">
        <w:rPr>
          <w:noProof/>
        </w:rPr>
        <w:tab/>
        <w:t>un coche para Sevilla.</w:t>
      </w:r>
    </w:p>
    <w:p w14:paraId="7F5D1336" w14:textId="77777777" w:rsidR="00B55FE7" w:rsidRPr="00923FD1" w:rsidRDefault="00B55FE7" w:rsidP="00975769">
      <w:pPr>
        <w:pStyle w:val="Partidoincial"/>
        <w:rPr>
          <w:noProof/>
        </w:rPr>
      </w:pPr>
      <w:r w:rsidRPr="00923FD1">
        <w:rPr>
          <w:noProof/>
        </w:rPr>
        <w:tab/>
      </w:r>
      <w:r w:rsidRPr="00923FD1">
        <w:rPr>
          <w:noProof/>
        </w:rPr>
        <w:tab/>
      </w:r>
      <w:r w:rsidRPr="00923FD1">
        <w:rPr>
          <w:noProof/>
        </w:rPr>
        <w:tab/>
        <w:t>¡linda ciudad!</w:t>
      </w:r>
    </w:p>
    <w:p w14:paraId="152DA3E5" w14:textId="12F53AEC" w:rsidR="00975769" w:rsidRPr="00923FD1" w:rsidRDefault="00975769" w:rsidP="00975769">
      <w:pPr>
        <w:pStyle w:val="Personaje"/>
        <w:rPr>
          <w:noProof/>
        </w:rPr>
      </w:pPr>
      <w:r w:rsidRPr="00923FD1">
        <w:rPr>
          <w:noProof/>
        </w:rPr>
        <w:t>isabel</w:t>
      </w:r>
    </w:p>
    <w:p w14:paraId="30B70770" w14:textId="7249D2EC"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 xml:space="preserve">          Nueva Roma.</w:t>
      </w:r>
    </w:p>
    <w:p w14:paraId="78A5213C" w14:textId="77777777" w:rsidR="00B55FE7" w:rsidRPr="00923FD1" w:rsidRDefault="00B55FE7" w:rsidP="00975769">
      <w:pPr>
        <w:pStyle w:val="Partidoincial"/>
        <w:rPr>
          <w:noProof/>
        </w:rPr>
      </w:pPr>
      <w:r w:rsidRPr="00923FD1">
        <w:rPr>
          <w:noProof/>
        </w:rPr>
        <w:tab/>
      </w:r>
      <w:r w:rsidRPr="00923FD1">
        <w:rPr>
          <w:noProof/>
        </w:rPr>
        <w:tab/>
      </w:r>
      <w:r w:rsidRPr="00923FD1">
        <w:rPr>
          <w:noProof/>
        </w:rPr>
        <w:tab/>
        <w:t>Este alquila.</w:t>
      </w:r>
    </w:p>
    <w:p w14:paraId="5623689D" w14:textId="27712940" w:rsidR="00975769" w:rsidRPr="00923FD1" w:rsidRDefault="00975769" w:rsidP="00975769">
      <w:pPr>
        <w:pStyle w:val="Personaje"/>
        <w:rPr>
          <w:noProof/>
        </w:rPr>
      </w:pPr>
      <w:r w:rsidRPr="00923FD1">
        <w:rPr>
          <w:noProof/>
        </w:rPr>
        <w:t>julio</w:t>
      </w:r>
    </w:p>
    <w:p w14:paraId="71F8FAEC" w14:textId="5C8ADBE9" w:rsidR="00B55FE7" w:rsidRPr="00923FD1" w:rsidRDefault="00B55FE7" w:rsidP="00975769">
      <w:pPr>
        <w:pStyle w:val="Partidomedio"/>
        <w:rPr>
          <w:noProof/>
        </w:rPr>
      </w:pPr>
      <w:r w:rsidRPr="00923FD1">
        <w:rPr>
          <w:noProof/>
        </w:rPr>
        <w:tab/>
      </w:r>
      <w:r w:rsidRPr="00923FD1">
        <w:rPr>
          <w:noProof/>
        </w:rPr>
        <w:tab/>
      </w:r>
      <w:r w:rsidRPr="00923FD1">
        <w:rPr>
          <w:noProof/>
        </w:rPr>
        <w:tab/>
      </w:r>
      <w:r w:rsidRPr="00923FD1">
        <w:rPr>
          <w:noProof/>
        </w:rPr>
        <w:tab/>
        <w:t xml:space="preserve">         Voy.</w:t>
      </w:r>
    </w:p>
    <w:p w14:paraId="084D026C" w14:textId="0D629AEA" w:rsidR="00975769" w:rsidRPr="00923FD1" w:rsidRDefault="00975769" w:rsidP="00975769">
      <w:pPr>
        <w:pStyle w:val="Personaje"/>
        <w:rPr>
          <w:noProof/>
        </w:rPr>
      </w:pPr>
      <w:r w:rsidRPr="00923FD1">
        <w:rPr>
          <w:noProof/>
        </w:rPr>
        <w:t>isabel</w:t>
      </w:r>
    </w:p>
    <w:p w14:paraId="77BF20F3" w14:textId="446F98FD" w:rsidR="00B55FE7" w:rsidRPr="00923FD1" w:rsidRDefault="00B55FE7" w:rsidP="004B1290">
      <w:pPr>
        <w:pStyle w:val="Partidofinal"/>
      </w:pPr>
      <w:r w:rsidRPr="00923FD1">
        <w:rPr>
          <w:noProof/>
        </w:rPr>
        <w:tab/>
      </w:r>
      <w:r w:rsidRPr="00923FD1">
        <w:rPr>
          <w:noProof/>
        </w:rPr>
        <w:tab/>
      </w:r>
      <w:r w:rsidRPr="00923FD1">
        <w:rPr>
          <w:noProof/>
        </w:rPr>
        <w:tab/>
      </w:r>
      <w:r w:rsidRPr="00923FD1">
        <w:rPr>
          <w:noProof/>
        </w:rPr>
        <w:tab/>
      </w:r>
      <w:r w:rsidRPr="00923FD1">
        <w:tab/>
        <w:t xml:space="preserve">      El cielo</w:t>
      </w:r>
    </w:p>
    <w:p w14:paraId="7A5FF5CC" w14:textId="15E26559" w:rsidR="00B55FE7" w:rsidRPr="00923FD1" w:rsidRDefault="00B55FE7" w:rsidP="00975769">
      <w:pPr>
        <w:pStyle w:val="Verso"/>
        <w:rPr>
          <w:noProof/>
        </w:rPr>
      </w:pPr>
      <w:r w:rsidRPr="00923FD1">
        <w:rPr>
          <w:noProof/>
        </w:rPr>
        <w:tab/>
      </w:r>
      <w:r w:rsidRPr="00923FD1">
        <w:rPr>
          <w:noProof/>
        </w:rPr>
        <w:tab/>
      </w:r>
      <w:r w:rsidRPr="00923FD1">
        <w:rPr>
          <w:noProof/>
        </w:rPr>
        <w:tab/>
        <w:t>mi buena intención disponga.</w:t>
      </w:r>
      <w:r w:rsidRPr="00923FD1">
        <w:rPr>
          <w:noProof/>
        </w:rPr>
        <w:tab/>
      </w:r>
      <w:r w:rsidRPr="00923FD1">
        <w:rPr>
          <w:noProof/>
        </w:rPr>
        <w:tab/>
      </w:r>
      <w:r w:rsidRPr="00923FD1">
        <w:rPr>
          <w:noProof/>
        </w:rPr>
        <w:tab/>
      </w:r>
      <w:r w:rsidRPr="00923FD1">
        <w:rPr>
          <w:noProof/>
        </w:rPr>
        <w:tab/>
      </w:r>
      <w:r w:rsidRPr="00923FD1">
        <w:rPr>
          <w:noProof/>
        </w:rPr>
        <w:tab/>
      </w:r>
    </w:p>
    <w:p w14:paraId="1D8F486E" w14:textId="1CDA6BBF" w:rsidR="00975769" w:rsidRPr="00923FD1" w:rsidRDefault="00975769" w:rsidP="00975769">
      <w:pPr>
        <w:pStyle w:val="Personaje"/>
        <w:rPr>
          <w:noProof/>
        </w:rPr>
      </w:pPr>
      <w:r w:rsidRPr="00923FD1">
        <w:rPr>
          <w:noProof/>
        </w:rPr>
        <w:t>julio</w:t>
      </w:r>
    </w:p>
    <w:p w14:paraId="4E658620" w14:textId="0662F64B" w:rsidR="00B55FE7" w:rsidRPr="00923FD1" w:rsidRDefault="00B55FE7" w:rsidP="00975769">
      <w:pPr>
        <w:pStyle w:val="Verso"/>
        <w:rPr>
          <w:noProof/>
        </w:rPr>
      </w:pPr>
      <w:r w:rsidRPr="00923FD1">
        <w:rPr>
          <w:noProof/>
        </w:rPr>
        <w:tab/>
      </w:r>
      <w:r w:rsidRPr="00923FD1">
        <w:rPr>
          <w:noProof/>
        </w:rPr>
        <w:tab/>
      </w:r>
      <w:r w:rsidRPr="00923FD1">
        <w:rPr>
          <w:noProof/>
        </w:rPr>
        <w:tab/>
        <w:t>¿De quién se contó en el mundo</w:t>
      </w:r>
    </w:p>
    <w:p w14:paraId="09A159CE" w14:textId="1AC8F87A" w:rsidR="00B55FE7" w:rsidRPr="00923FD1" w:rsidRDefault="00B55FE7" w:rsidP="00975769">
      <w:pPr>
        <w:pStyle w:val="Verso"/>
        <w:rPr>
          <w:noProof/>
        </w:rPr>
      </w:pPr>
      <w:r w:rsidRPr="00923FD1">
        <w:rPr>
          <w:noProof/>
        </w:rPr>
        <w:lastRenderedPageBreak/>
        <w:tab/>
      </w:r>
      <w:r w:rsidRPr="00923FD1">
        <w:rPr>
          <w:noProof/>
        </w:rPr>
        <w:tab/>
      </w:r>
      <w:r w:rsidRPr="00923FD1">
        <w:rPr>
          <w:noProof/>
        </w:rPr>
        <w:tab/>
        <w:t>una hazaña tan heroica?</w:t>
      </w:r>
    </w:p>
    <w:p w14:paraId="063F0246" w14:textId="2AF12615" w:rsidR="00B55FE7" w:rsidRPr="00923FD1" w:rsidRDefault="00B55FE7" w:rsidP="00975769">
      <w:pPr>
        <w:pStyle w:val="Acot"/>
        <w:rPr>
          <w:noProof/>
        </w:rPr>
      </w:pPr>
      <w:r w:rsidRPr="00923FD1">
        <w:rPr>
          <w:noProof/>
        </w:rPr>
        <w:t>Vanse, y salen Alí y Carlos</w:t>
      </w:r>
    </w:p>
    <w:p w14:paraId="4ADF0F94" w14:textId="2D83307A" w:rsidR="00975769" w:rsidRPr="00923FD1" w:rsidRDefault="00975769" w:rsidP="00975769">
      <w:pPr>
        <w:pStyle w:val="Personaje"/>
        <w:rPr>
          <w:noProof/>
        </w:rPr>
      </w:pPr>
      <w:r w:rsidRPr="00923FD1">
        <w:rPr>
          <w:noProof/>
        </w:rPr>
        <w:t>alí</w:t>
      </w:r>
    </w:p>
    <w:p w14:paraId="1CE788DF" w14:textId="60EBAF5C" w:rsidR="00975769" w:rsidRPr="00923FD1" w:rsidRDefault="00975769" w:rsidP="00975769">
      <w:pPr>
        <w:rPr>
          <w:rFonts w:ascii="Garamond" w:hAnsi="Garamond"/>
        </w:rPr>
      </w:pPr>
      <w:r w:rsidRPr="00923FD1">
        <w:rPr>
          <w:rFonts w:ascii="Garamond" w:hAnsi="Garamond"/>
        </w:rPr>
        <w:t xml:space="preserve">$redondillas </w:t>
      </w:r>
      <w:r w:rsidRPr="00923FD1">
        <w:rPr>
          <w:rFonts w:ascii="Garamond" w:hAnsi="Garamond"/>
        </w:rPr>
        <w:tab/>
      </w:r>
    </w:p>
    <w:p w14:paraId="3A46EDE7" w14:textId="0789C1DE" w:rsidR="00B55FE7" w:rsidRPr="00923FD1" w:rsidRDefault="00B55FE7" w:rsidP="00975769">
      <w:pPr>
        <w:pStyle w:val="Verso"/>
        <w:rPr>
          <w:noProof/>
        </w:rPr>
      </w:pPr>
      <w:r w:rsidRPr="00923FD1">
        <w:rPr>
          <w:noProof/>
        </w:rPr>
        <w:tab/>
      </w:r>
      <w:r w:rsidRPr="00923FD1">
        <w:rPr>
          <w:noProof/>
        </w:rPr>
        <w:tab/>
      </w:r>
      <w:r w:rsidRPr="00923FD1">
        <w:rPr>
          <w:noProof/>
        </w:rPr>
        <w:tab/>
        <w:t xml:space="preserve">  Yo quiero que andes galán,</w:t>
      </w:r>
    </w:p>
    <w:p w14:paraId="4E2192C8" w14:textId="77777777" w:rsidR="00B55FE7" w:rsidRPr="00923FD1" w:rsidRDefault="00B55FE7" w:rsidP="00975769">
      <w:pPr>
        <w:pStyle w:val="Verso"/>
        <w:rPr>
          <w:noProof/>
        </w:rPr>
      </w:pPr>
      <w:r w:rsidRPr="00923FD1">
        <w:rPr>
          <w:noProof/>
        </w:rPr>
        <w:tab/>
      </w:r>
      <w:r w:rsidRPr="00923FD1">
        <w:rPr>
          <w:noProof/>
        </w:rPr>
        <w:tab/>
      </w:r>
      <w:r w:rsidRPr="00923FD1">
        <w:rPr>
          <w:noProof/>
        </w:rPr>
        <w:tab/>
        <w:t>aunque en hábito de esclavo.</w:t>
      </w:r>
    </w:p>
    <w:p w14:paraId="0F96AC8E" w14:textId="22668CF1" w:rsidR="00975769" w:rsidRPr="00923FD1" w:rsidRDefault="00975769" w:rsidP="00975769">
      <w:pPr>
        <w:pStyle w:val="Personaje"/>
        <w:rPr>
          <w:noProof/>
        </w:rPr>
      </w:pPr>
      <w:r w:rsidRPr="00923FD1">
        <w:rPr>
          <w:noProof/>
        </w:rPr>
        <w:t>carlos</w:t>
      </w:r>
    </w:p>
    <w:p w14:paraId="7908D0A7" w14:textId="2956C2C0" w:rsidR="00B55FE7" w:rsidRPr="00923FD1" w:rsidRDefault="00B55FE7" w:rsidP="00975769">
      <w:pPr>
        <w:pStyle w:val="Verso"/>
        <w:rPr>
          <w:noProof/>
        </w:rPr>
      </w:pPr>
      <w:r w:rsidRPr="00923FD1">
        <w:rPr>
          <w:noProof/>
        </w:rPr>
        <w:tab/>
      </w:r>
      <w:r w:rsidRPr="00923FD1">
        <w:rPr>
          <w:noProof/>
        </w:rPr>
        <w:tab/>
      </w:r>
      <w:r w:rsidR="00975769" w:rsidRPr="00923FD1">
        <w:rPr>
          <w:noProof/>
        </w:rPr>
        <w:tab/>
      </w:r>
      <w:r w:rsidRPr="00923FD1">
        <w:rPr>
          <w:noProof/>
        </w:rPr>
        <w:t>Tu hidalgo término alabo.</w:t>
      </w:r>
      <w:r w:rsidRPr="00923FD1">
        <w:rPr>
          <w:noProof/>
        </w:rPr>
        <w:tab/>
      </w:r>
      <w:r w:rsidRPr="00923FD1">
        <w:rPr>
          <w:noProof/>
        </w:rPr>
        <w:tab/>
      </w:r>
      <w:r w:rsidRPr="00923FD1">
        <w:rPr>
          <w:noProof/>
        </w:rPr>
        <w:tab/>
      </w:r>
      <w:r w:rsidRPr="00923FD1">
        <w:rPr>
          <w:noProof/>
        </w:rPr>
        <w:tab/>
      </w:r>
      <w:r w:rsidRPr="00923FD1">
        <w:rPr>
          <w:noProof/>
        </w:rPr>
        <w:tab/>
      </w:r>
    </w:p>
    <w:p w14:paraId="69589A81" w14:textId="072C3F80" w:rsidR="00975769" w:rsidRPr="00923FD1" w:rsidRDefault="00975769" w:rsidP="00975769">
      <w:pPr>
        <w:pStyle w:val="Personaje"/>
        <w:rPr>
          <w:noProof/>
        </w:rPr>
      </w:pPr>
      <w:r w:rsidRPr="00923FD1">
        <w:rPr>
          <w:noProof/>
        </w:rPr>
        <w:t>alí</w:t>
      </w:r>
    </w:p>
    <w:p w14:paraId="62399A3E" w14:textId="346D8A1F" w:rsidR="00B55FE7" w:rsidRPr="00923FD1" w:rsidRDefault="00B55FE7" w:rsidP="00975769">
      <w:pPr>
        <w:pStyle w:val="Verso"/>
        <w:rPr>
          <w:noProof/>
        </w:rPr>
      </w:pPr>
      <w:r w:rsidRPr="00923FD1">
        <w:rPr>
          <w:noProof/>
        </w:rPr>
        <w:tab/>
      </w:r>
      <w:r w:rsidRPr="00923FD1">
        <w:rPr>
          <w:noProof/>
        </w:rPr>
        <w:tab/>
      </w:r>
      <w:r w:rsidRPr="00923FD1">
        <w:rPr>
          <w:noProof/>
        </w:rPr>
        <w:tab/>
        <w:t>¿Qué sabes, Carlos, de Orán?</w:t>
      </w:r>
    </w:p>
    <w:p w14:paraId="313D3250" w14:textId="13BFE1B2" w:rsidR="00975769" w:rsidRPr="00923FD1" w:rsidRDefault="00975769" w:rsidP="00975769">
      <w:pPr>
        <w:pStyle w:val="Personaje"/>
        <w:rPr>
          <w:noProof/>
        </w:rPr>
      </w:pPr>
      <w:r w:rsidRPr="00923FD1">
        <w:rPr>
          <w:noProof/>
        </w:rPr>
        <w:t>carlos</w:t>
      </w:r>
    </w:p>
    <w:p w14:paraId="56DF14DD" w14:textId="4849138E" w:rsidR="00B55FE7" w:rsidRPr="00923FD1" w:rsidRDefault="00B55FE7" w:rsidP="00975769">
      <w:pPr>
        <w:pStyle w:val="Verso"/>
        <w:rPr>
          <w:noProof/>
        </w:rPr>
      </w:pPr>
      <w:r w:rsidRPr="00923FD1">
        <w:rPr>
          <w:noProof/>
        </w:rPr>
        <w:tab/>
      </w:r>
      <w:r w:rsidRPr="00923FD1">
        <w:rPr>
          <w:noProof/>
        </w:rPr>
        <w:tab/>
      </w:r>
      <w:r w:rsidR="00975769" w:rsidRPr="00923FD1">
        <w:rPr>
          <w:noProof/>
        </w:rPr>
        <w:tab/>
      </w:r>
      <w:r w:rsidRPr="00923FD1">
        <w:rPr>
          <w:noProof/>
        </w:rPr>
        <w:t xml:space="preserve">  No más de que han proveído</w:t>
      </w:r>
    </w:p>
    <w:p w14:paraId="4730420B" w14:textId="77777777" w:rsidR="00B55FE7" w:rsidRPr="00923FD1" w:rsidRDefault="00B55FE7" w:rsidP="00975769">
      <w:pPr>
        <w:pStyle w:val="Verso"/>
        <w:rPr>
          <w:noProof/>
        </w:rPr>
      </w:pPr>
      <w:r w:rsidRPr="00923FD1">
        <w:rPr>
          <w:noProof/>
        </w:rPr>
        <w:tab/>
      </w:r>
      <w:r w:rsidRPr="00923FD1">
        <w:rPr>
          <w:noProof/>
        </w:rPr>
        <w:tab/>
      </w:r>
      <w:r w:rsidRPr="00923FD1">
        <w:rPr>
          <w:noProof/>
        </w:rPr>
        <w:tab/>
        <w:t>al gran duque de Maqueda,</w:t>
      </w:r>
    </w:p>
    <w:p w14:paraId="21627F15" w14:textId="77777777" w:rsidR="00B55FE7" w:rsidRPr="00923FD1" w:rsidRDefault="00B55FE7" w:rsidP="00975769">
      <w:pPr>
        <w:pStyle w:val="Verso"/>
        <w:rPr>
          <w:noProof/>
        </w:rPr>
      </w:pPr>
      <w:r w:rsidRPr="00923FD1">
        <w:rPr>
          <w:noProof/>
        </w:rPr>
        <w:tab/>
      </w:r>
      <w:r w:rsidRPr="00923FD1">
        <w:rPr>
          <w:noProof/>
        </w:rPr>
        <w:tab/>
      </w:r>
      <w:r w:rsidRPr="00923FD1">
        <w:rPr>
          <w:noProof/>
        </w:rPr>
        <w:tab/>
        <w:t>y que mi soldado queda</w:t>
      </w:r>
    </w:p>
    <w:p w14:paraId="5AB20F5C" w14:textId="007A1B2B" w:rsidR="00B55FE7" w:rsidRPr="00923FD1" w:rsidRDefault="00B55FE7" w:rsidP="00975769">
      <w:pPr>
        <w:pStyle w:val="Verso"/>
        <w:rPr>
          <w:noProof/>
        </w:rPr>
      </w:pPr>
      <w:r w:rsidRPr="00923FD1">
        <w:rPr>
          <w:noProof/>
        </w:rPr>
        <w:tab/>
      </w:r>
      <w:r w:rsidRPr="00923FD1">
        <w:rPr>
          <w:noProof/>
        </w:rPr>
        <w:tab/>
      </w:r>
      <w:r w:rsidRPr="00923FD1">
        <w:rPr>
          <w:noProof/>
        </w:rPr>
        <w:tab/>
        <w:t>en nuestra tierra afligido</w:t>
      </w:r>
      <w:r w:rsidRPr="00923FD1">
        <w:rPr>
          <w:noProof/>
        </w:rPr>
        <w:tab/>
      </w:r>
      <w:r w:rsidRPr="00923FD1">
        <w:rPr>
          <w:noProof/>
        </w:rPr>
        <w:tab/>
      </w:r>
      <w:r w:rsidRPr="00923FD1">
        <w:rPr>
          <w:noProof/>
        </w:rPr>
        <w:tab/>
      </w:r>
      <w:r w:rsidRPr="00923FD1">
        <w:rPr>
          <w:noProof/>
        </w:rPr>
        <w:tab/>
      </w:r>
      <w:r w:rsidRPr="00923FD1">
        <w:rPr>
          <w:noProof/>
        </w:rPr>
        <w:tab/>
      </w:r>
    </w:p>
    <w:p w14:paraId="7C04283E" w14:textId="77777777" w:rsidR="00B55FE7" w:rsidRPr="00923FD1" w:rsidRDefault="00B55FE7" w:rsidP="00975769">
      <w:pPr>
        <w:pStyle w:val="Verso"/>
        <w:rPr>
          <w:noProof/>
        </w:rPr>
      </w:pPr>
      <w:r w:rsidRPr="00923FD1">
        <w:rPr>
          <w:noProof/>
        </w:rPr>
        <w:tab/>
      </w:r>
      <w:r w:rsidRPr="00923FD1">
        <w:rPr>
          <w:noProof/>
        </w:rPr>
        <w:tab/>
      </w:r>
      <w:r w:rsidRPr="00923FD1">
        <w:rPr>
          <w:noProof/>
        </w:rPr>
        <w:tab/>
        <w:t xml:space="preserve">  en no juntar mi rescate,</w:t>
      </w:r>
    </w:p>
    <w:p w14:paraId="4688BAF9" w14:textId="77777777" w:rsidR="00B55FE7" w:rsidRPr="00923FD1" w:rsidRDefault="00B55FE7" w:rsidP="00975769">
      <w:pPr>
        <w:pStyle w:val="Verso"/>
        <w:rPr>
          <w:noProof/>
        </w:rPr>
      </w:pPr>
      <w:r w:rsidRPr="00923FD1">
        <w:rPr>
          <w:noProof/>
        </w:rPr>
        <w:tab/>
      </w:r>
      <w:r w:rsidRPr="00923FD1">
        <w:rPr>
          <w:noProof/>
        </w:rPr>
        <w:tab/>
      </w:r>
      <w:r w:rsidRPr="00923FD1">
        <w:rPr>
          <w:noProof/>
        </w:rPr>
        <w:tab/>
        <w:t>que mi tío se ofendió</w:t>
      </w:r>
    </w:p>
    <w:p w14:paraId="0679C464" w14:textId="77777777" w:rsidR="00B55FE7" w:rsidRPr="00923FD1" w:rsidRDefault="00B55FE7" w:rsidP="00975769">
      <w:pPr>
        <w:pStyle w:val="Verso"/>
        <w:rPr>
          <w:noProof/>
        </w:rPr>
      </w:pPr>
      <w:r w:rsidRPr="00923FD1">
        <w:rPr>
          <w:noProof/>
        </w:rPr>
        <w:tab/>
      </w:r>
      <w:r w:rsidRPr="00923FD1">
        <w:rPr>
          <w:noProof/>
        </w:rPr>
        <w:tab/>
      </w:r>
      <w:r w:rsidRPr="00923FD1">
        <w:rPr>
          <w:noProof/>
        </w:rPr>
        <w:tab/>
        <w:t>de que me casase yo</w:t>
      </w:r>
    </w:p>
    <w:p w14:paraId="086FF351" w14:textId="77777777" w:rsidR="00B55FE7" w:rsidRPr="00923FD1" w:rsidRDefault="00B55FE7" w:rsidP="00975769">
      <w:pPr>
        <w:pStyle w:val="Verso"/>
        <w:rPr>
          <w:noProof/>
        </w:rPr>
      </w:pPr>
      <w:r w:rsidRPr="00923FD1">
        <w:rPr>
          <w:noProof/>
        </w:rPr>
        <w:tab/>
      </w:r>
      <w:r w:rsidRPr="00923FD1">
        <w:rPr>
          <w:noProof/>
        </w:rPr>
        <w:tab/>
      </w:r>
      <w:r w:rsidRPr="00923FD1">
        <w:rPr>
          <w:noProof/>
        </w:rPr>
        <w:tab/>
        <w:t>y no hay quien de darle trate.</w:t>
      </w:r>
    </w:p>
    <w:p w14:paraId="49D62CBD" w14:textId="6770E4CF" w:rsidR="00B55FE7" w:rsidRPr="00923FD1" w:rsidRDefault="00B55FE7" w:rsidP="00975769">
      <w:pPr>
        <w:pStyle w:val="Verso"/>
        <w:rPr>
          <w:noProof/>
        </w:rPr>
      </w:pPr>
      <w:r w:rsidRPr="00923FD1">
        <w:rPr>
          <w:noProof/>
        </w:rPr>
        <w:tab/>
      </w:r>
      <w:r w:rsidRPr="00923FD1">
        <w:rPr>
          <w:noProof/>
        </w:rPr>
        <w:tab/>
      </w:r>
      <w:r w:rsidRPr="00923FD1">
        <w:rPr>
          <w:noProof/>
        </w:rPr>
        <w:tab/>
        <w:t xml:space="preserve">  Solo dice que Isabel</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387F1EFC" w14:textId="77777777" w:rsidR="00B55FE7" w:rsidRPr="00923FD1" w:rsidRDefault="00B55FE7" w:rsidP="00975769">
      <w:pPr>
        <w:pStyle w:val="Verso"/>
        <w:rPr>
          <w:noProof/>
        </w:rPr>
      </w:pPr>
      <w:r w:rsidRPr="00923FD1">
        <w:rPr>
          <w:noProof/>
        </w:rPr>
        <w:tab/>
      </w:r>
      <w:r w:rsidRPr="00923FD1">
        <w:rPr>
          <w:noProof/>
        </w:rPr>
        <w:tab/>
      </w:r>
      <w:r w:rsidRPr="00923FD1">
        <w:rPr>
          <w:noProof/>
        </w:rPr>
        <w:tab/>
        <w:t>vendió su pobre hacendilla.</w:t>
      </w:r>
    </w:p>
    <w:p w14:paraId="70250709" w14:textId="578BC946" w:rsidR="00975769" w:rsidRPr="00923FD1" w:rsidRDefault="00975769" w:rsidP="00975769">
      <w:pPr>
        <w:pStyle w:val="Personaje"/>
        <w:rPr>
          <w:noProof/>
        </w:rPr>
      </w:pPr>
      <w:r w:rsidRPr="00923FD1">
        <w:rPr>
          <w:noProof/>
        </w:rPr>
        <w:t>alí</w:t>
      </w:r>
    </w:p>
    <w:p w14:paraId="7FD47898" w14:textId="2E5E3BB3" w:rsidR="00B55FE7" w:rsidRPr="00923FD1" w:rsidRDefault="00B55FE7" w:rsidP="00975769">
      <w:pPr>
        <w:pStyle w:val="Verso"/>
        <w:rPr>
          <w:noProof/>
        </w:rPr>
      </w:pPr>
      <w:r w:rsidRPr="00923FD1">
        <w:rPr>
          <w:noProof/>
        </w:rPr>
        <w:tab/>
      </w:r>
      <w:r w:rsidRPr="00923FD1">
        <w:rPr>
          <w:noProof/>
        </w:rPr>
        <w:tab/>
      </w:r>
      <w:r w:rsidRPr="00923FD1">
        <w:rPr>
          <w:noProof/>
        </w:rPr>
        <w:tab/>
        <w:t>¡Por Alá, que maravilla</w:t>
      </w:r>
    </w:p>
    <w:p w14:paraId="15235143" w14:textId="77777777" w:rsidR="00B55FE7" w:rsidRPr="00923FD1" w:rsidRDefault="00B55FE7" w:rsidP="00975769">
      <w:pPr>
        <w:pStyle w:val="Verso"/>
        <w:rPr>
          <w:noProof/>
        </w:rPr>
      </w:pPr>
      <w:r w:rsidRPr="00923FD1">
        <w:rPr>
          <w:noProof/>
        </w:rPr>
        <w:tab/>
      </w:r>
      <w:r w:rsidRPr="00923FD1">
        <w:rPr>
          <w:noProof/>
        </w:rPr>
        <w:tab/>
      </w:r>
      <w:r w:rsidRPr="00923FD1">
        <w:rPr>
          <w:noProof/>
        </w:rPr>
        <w:tab/>
        <w:t>ver una mujer fïel!</w:t>
      </w:r>
    </w:p>
    <w:p w14:paraId="2005218A" w14:textId="7FE475FC" w:rsidR="00975769" w:rsidRPr="00923FD1" w:rsidRDefault="00975769" w:rsidP="00975769">
      <w:pPr>
        <w:pStyle w:val="Personaje"/>
        <w:rPr>
          <w:noProof/>
        </w:rPr>
      </w:pPr>
      <w:r w:rsidRPr="00923FD1">
        <w:rPr>
          <w:noProof/>
        </w:rPr>
        <w:t>carlos</w:t>
      </w:r>
    </w:p>
    <w:p w14:paraId="06F13C81" w14:textId="368002CF" w:rsidR="00B55FE7" w:rsidRPr="00923FD1" w:rsidRDefault="00B55FE7" w:rsidP="00975769">
      <w:pPr>
        <w:pStyle w:val="Verso"/>
        <w:rPr>
          <w:noProof/>
        </w:rPr>
      </w:pPr>
      <w:r w:rsidRPr="00923FD1">
        <w:rPr>
          <w:noProof/>
        </w:rPr>
        <w:tab/>
      </w:r>
      <w:r w:rsidRPr="00923FD1">
        <w:rPr>
          <w:noProof/>
        </w:rPr>
        <w:tab/>
        <w:t xml:space="preserve">  </w:t>
      </w:r>
      <w:r w:rsidR="00975769" w:rsidRPr="00923FD1">
        <w:rPr>
          <w:noProof/>
        </w:rPr>
        <w:tab/>
      </w:r>
      <w:r w:rsidRPr="00923FD1">
        <w:rPr>
          <w:noProof/>
        </w:rPr>
        <w:t xml:space="preserve">Es </w:t>
      </w:r>
      <w:bookmarkStart w:id="112" w:name="_Hlk54884426"/>
      <w:r w:rsidRPr="00923FD1">
        <w:rPr>
          <w:noProof/>
        </w:rPr>
        <w:t xml:space="preserve">de suerte que </w:t>
      </w:r>
      <w:bookmarkEnd w:id="112"/>
      <w:r w:rsidRPr="00923FD1">
        <w:rPr>
          <w:noProof/>
        </w:rPr>
        <w:t>me ha hecho</w:t>
      </w:r>
    </w:p>
    <w:p w14:paraId="6FAAC713" w14:textId="7106CF23" w:rsidR="00B55FE7" w:rsidRPr="00923FD1" w:rsidRDefault="00B55FE7" w:rsidP="00975769">
      <w:pPr>
        <w:pStyle w:val="Verso"/>
        <w:rPr>
          <w:noProof/>
        </w:rPr>
      </w:pPr>
      <w:r w:rsidRPr="00923FD1">
        <w:rPr>
          <w:noProof/>
        </w:rPr>
        <w:tab/>
      </w:r>
      <w:r w:rsidRPr="00923FD1">
        <w:rPr>
          <w:noProof/>
        </w:rPr>
        <w:tab/>
      </w:r>
      <w:r w:rsidRPr="00923FD1">
        <w:rPr>
          <w:noProof/>
        </w:rPr>
        <w:tab/>
        <w:t>venir a tenella amor.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1DEC7ED7" w14:textId="14CAB089" w:rsidR="00975769" w:rsidRPr="00923FD1" w:rsidRDefault="00975769" w:rsidP="00975769">
      <w:pPr>
        <w:pStyle w:val="Personaje"/>
        <w:rPr>
          <w:noProof/>
        </w:rPr>
      </w:pPr>
      <w:r w:rsidRPr="00923FD1">
        <w:rPr>
          <w:noProof/>
        </w:rPr>
        <w:t>alí</w:t>
      </w:r>
    </w:p>
    <w:p w14:paraId="05A4162C" w14:textId="0F2873BB" w:rsidR="00B55FE7" w:rsidRPr="00923FD1" w:rsidRDefault="00B55FE7" w:rsidP="00975769">
      <w:pPr>
        <w:pStyle w:val="Verso"/>
        <w:rPr>
          <w:noProof/>
        </w:rPr>
      </w:pPr>
      <w:r w:rsidRPr="00923FD1">
        <w:rPr>
          <w:noProof/>
        </w:rPr>
        <w:tab/>
      </w:r>
      <w:r w:rsidRPr="00923FD1">
        <w:rPr>
          <w:noProof/>
        </w:rPr>
        <w:tab/>
      </w:r>
      <w:r w:rsidRPr="00923FD1">
        <w:rPr>
          <w:noProof/>
        </w:rPr>
        <w:tab/>
        <w:t>¿Y que conserva su honor</w:t>
      </w:r>
    </w:p>
    <w:p w14:paraId="02F3499D" w14:textId="77777777" w:rsidR="00B55FE7" w:rsidRPr="00923FD1" w:rsidRDefault="00B55FE7" w:rsidP="0024292B">
      <w:pPr>
        <w:pStyle w:val="Partidoincial"/>
        <w:rPr>
          <w:noProof/>
        </w:rPr>
      </w:pPr>
      <w:r w:rsidRPr="00923FD1">
        <w:rPr>
          <w:noProof/>
        </w:rPr>
        <w:lastRenderedPageBreak/>
        <w:tab/>
      </w:r>
      <w:r w:rsidRPr="00923FD1">
        <w:rPr>
          <w:noProof/>
        </w:rPr>
        <w:tab/>
      </w:r>
      <w:r w:rsidRPr="00923FD1">
        <w:rPr>
          <w:noProof/>
        </w:rPr>
        <w:tab/>
        <w:t>en ausencia?</w:t>
      </w:r>
    </w:p>
    <w:p w14:paraId="3F96752D" w14:textId="0A1A1F42" w:rsidR="00975769" w:rsidRPr="00923FD1" w:rsidRDefault="00975769" w:rsidP="00975769">
      <w:pPr>
        <w:pStyle w:val="Personaje"/>
        <w:rPr>
          <w:noProof/>
        </w:rPr>
      </w:pPr>
      <w:r w:rsidRPr="00923FD1">
        <w:rPr>
          <w:noProof/>
        </w:rPr>
        <w:t>carlos</w:t>
      </w:r>
    </w:p>
    <w:p w14:paraId="4A5BC548" w14:textId="7C167A36" w:rsidR="00B55FE7" w:rsidRPr="00923FD1" w:rsidRDefault="00B55FE7" w:rsidP="004B1290">
      <w:pPr>
        <w:pStyle w:val="Partidofinal"/>
      </w:pPr>
      <w:r w:rsidRPr="00923FD1">
        <w:rPr>
          <w:noProof/>
        </w:rPr>
        <w:tab/>
      </w:r>
      <w:r w:rsidRPr="00923FD1">
        <w:rPr>
          <w:noProof/>
        </w:rPr>
        <w:tab/>
      </w:r>
      <w:r w:rsidRPr="00923FD1">
        <w:rPr>
          <w:noProof/>
        </w:rPr>
        <w:tab/>
        <w:t xml:space="preserve">       </w:t>
      </w:r>
      <w:r w:rsidR="00975769" w:rsidRPr="00923FD1">
        <w:rPr>
          <w:noProof/>
        </w:rPr>
        <w:tab/>
      </w:r>
      <w:r w:rsidR="00975769" w:rsidRPr="00923FD1">
        <w:t xml:space="preserve">    </w:t>
      </w:r>
      <w:r w:rsidRPr="00923FD1">
        <w:t xml:space="preserve">  Sí, sospecho.</w:t>
      </w:r>
    </w:p>
    <w:p w14:paraId="36A953C6" w14:textId="1FDE9813" w:rsidR="00975769" w:rsidRPr="00923FD1" w:rsidRDefault="00975769" w:rsidP="00975769">
      <w:pPr>
        <w:pStyle w:val="Personaje"/>
        <w:rPr>
          <w:noProof/>
        </w:rPr>
      </w:pPr>
      <w:r w:rsidRPr="00923FD1">
        <w:rPr>
          <w:noProof/>
        </w:rPr>
        <w:t>alí</w:t>
      </w:r>
    </w:p>
    <w:p w14:paraId="397CD949" w14:textId="501E60D7" w:rsidR="0024292B" w:rsidRPr="00923FD1" w:rsidRDefault="0024292B" w:rsidP="005B1992">
      <w:pPr>
        <w:rPr>
          <w:rFonts w:ascii="Garamond" w:hAnsi="Garamond"/>
        </w:rPr>
      </w:pPr>
      <w:r w:rsidRPr="00923FD1">
        <w:rPr>
          <w:rFonts w:ascii="Garamond" w:hAnsi="Garamond"/>
        </w:rPr>
        <w:t>$novenas de pie quebrado</w:t>
      </w:r>
    </w:p>
    <w:p w14:paraId="3DAC2C4E" w14:textId="7A1299F5" w:rsidR="00B55FE7" w:rsidRPr="00923FD1" w:rsidRDefault="00B55FE7" w:rsidP="00975769">
      <w:pPr>
        <w:pStyle w:val="Verso"/>
        <w:rPr>
          <w:noProof/>
        </w:rPr>
      </w:pPr>
      <w:r w:rsidRPr="00923FD1">
        <w:rPr>
          <w:noProof/>
        </w:rPr>
        <w:tab/>
      </w:r>
      <w:r w:rsidRPr="00923FD1">
        <w:rPr>
          <w:noProof/>
        </w:rPr>
        <w:tab/>
      </w:r>
      <w:r w:rsidRPr="00923FD1">
        <w:rPr>
          <w:noProof/>
        </w:rPr>
        <w:tab/>
        <w:t xml:space="preserve">  Siendo tan pobre y tan bella,</w:t>
      </w:r>
    </w:p>
    <w:p w14:paraId="112C9251" w14:textId="77777777" w:rsidR="00B55FE7" w:rsidRPr="00923FD1" w:rsidRDefault="00B55FE7" w:rsidP="00975769">
      <w:pPr>
        <w:pStyle w:val="Verso"/>
        <w:rPr>
          <w:noProof/>
        </w:rPr>
      </w:pPr>
      <w:r w:rsidRPr="00923FD1">
        <w:rPr>
          <w:noProof/>
        </w:rPr>
        <w:tab/>
      </w:r>
      <w:r w:rsidRPr="00923FD1">
        <w:rPr>
          <w:noProof/>
        </w:rPr>
        <w:tab/>
      </w:r>
      <w:r w:rsidRPr="00923FD1">
        <w:rPr>
          <w:noProof/>
        </w:rPr>
        <w:tab/>
        <w:t xml:space="preserve">¿tanta virtud, </w:t>
      </w:r>
      <w:bookmarkStart w:id="113" w:name="_Hlk54890497"/>
      <w:r w:rsidRPr="00923FD1">
        <w:rPr>
          <w:noProof/>
        </w:rPr>
        <w:t>donde usáis</w:t>
      </w:r>
      <w:bookmarkEnd w:id="113"/>
    </w:p>
    <w:p w14:paraId="75F5E911" w14:textId="2D455346" w:rsidR="00B55FE7" w:rsidRPr="00923FD1" w:rsidRDefault="00B55FE7" w:rsidP="00975769">
      <w:pPr>
        <w:pStyle w:val="Verso"/>
        <w:rPr>
          <w:noProof/>
        </w:rPr>
      </w:pPr>
      <w:r w:rsidRPr="00923FD1">
        <w:rPr>
          <w:noProof/>
        </w:rPr>
        <w:tab/>
      </w:r>
      <w:r w:rsidRPr="00923FD1">
        <w:rPr>
          <w:noProof/>
        </w:rPr>
        <w:tab/>
      </w:r>
      <w:r w:rsidRPr="00923FD1">
        <w:rPr>
          <w:noProof/>
        </w:rPr>
        <w:tab/>
        <w:t>la libertad que les dais?</w:t>
      </w:r>
      <w:r w:rsidRPr="00923FD1">
        <w:rPr>
          <w:noProof/>
        </w:rPr>
        <w:tab/>
      </w:r>
      <w:r w:rsidRPr="00923FD1">
        <w:rPr>
          <w:noProof/>
        </w:rPr>
        <w:tab/>
      </w:r>
      <w:r w:rsidRPr="00923FD1">
        <w:rPr>
          <w:noProof/>
        </w:rPr>
        <w:tab/>
      </w:r>
      <w:r w:rsidRPr="00923FD1">
        <w:rPr>
          <w:noProof/>
        </w:rPr>
        <w:tab/>
      </w:r>
      <w:r w:rsidRPr="00923FD1">
        <w:rPr>
          <w:noProof/>
        </w:rPr>
        <w:tab/>
      </w:r>
    </w:p>
    <w:p w14:paraId="1D6CD3A0" w14:textId="72FF5905" w:rsidR="00975769" w:rsidRPr="00923FD1" w:rsidRDefault="00975769" w:rsidP="00975769">
      <w:pPr>
        <w:pStyle w:val="Personaje"/>
        <w:rPr>
          <w:noProof/>
        </w:rPr>
      </w:pPr>
      <w:r w:rsidRPr="00923FD1">
        <w:rPr>
          <w:noProof/>
        </w:rPr>
        <w:t>carlos</w:t>
      </w:r>
    </w:p>
    <w:p w14:paraId="75FB217E" w14:textId="055B5B96" w:rsidR="00B55FE7" w:rsidRPr="00923FD1" w:rsidRDefault="00B55FE7" w:rsidP="00975769">
      <w:pPr>
        <w:pStyle w:val="Verso"/>
        <w:rPr>
          <w:noProof/>
        </w:rPr>
      </w:pPr>
      <w:r w:rsidRPr="00923FD1">
        <w:rPr>
          <w:noProof/>
        </w:rPr>
        <w:tab/>
      </w:r>
      <w:r w:rsidRPr="00923FD1">
        <w:rPr>
          <w:noProof/>
        </w:rPr>
        <w:tab/>
      </w:r>
      <w:bookmarkStart w:id="114" w:name="_Hlk54890387"/>
      <w:r w:rsidR="00975769" w:rsidRPr="00923FD1">
        <w:rPr>
          <w:noProof/>
        </w:rPr>
        <w:tab/>
      </w:r>
      <w:r w:rsidRPr="00923FD1">
        <w:rPr>
          <w:noProof/>
        </w:rPr>
        <w:t>La virtud se prueba en ella</w:t>
      </w:r>
      <w:bookmarkEnd w:id="114"/>
      <w:r w:rsidRPr="00923FD1">
        <w:rPr>
          <w:noProof/>
        </w:rPr>
        <w:t>.</w:t>
      </w:r>
    </w:p>
    <w:p w14:paraId="036A6317" w14:textId="23681B43" w:rsidR="00975769" w:rsidRPr="00923FD1" w:rsidRDefault="00975769" w:rsidP="00975769">
      <w:pPr>
        <w:pStyle w:val="Personaje"/>
        <w:rPr>
          <w:noProof/>
        </w:rPr>
      </w:pPr>
      <w:r w:rsidRPr="00923FD1">
        <w:rPr>
          <w:noProof/>
        </w:rPr>
        <w:t>alí</w:t>
      </w:r>
    </w:p>
    <w:p w14:paraId="3E40C367" w14:textId="44C98E71" w:rsidR="00B55FE7" w:rsidRPr="00923FD1" w:rsidRDefault="00B55FE7" w:rsidP="00975769">
      <w:pPr>
        <w:pStyle w:val="Verso"/>
        <w:rPr>
          <w:noProof/>
        </w:rPr>
      </w:pPr>
      <w:r w:rsidRPr="00923FD1">
        <w:rPr>
          <w:noProof/>
        </w:rPr>
        <w:tab/>
      </w:r>
      <w:r w:rsidRPr="00923FD1">
        <w:rPr>
          <w:noProof/>
        </w:rPr>
        <w:tab/>
      </w:r>
      <w:r w:rsidRPr="00923FD1">
        <w:rPr>
          <w:noProof/>
        </w:rPr>
        <w:tab/>
        <w:t>Difícil es de creer;</w:t>
      </w:r>
    </w:p>
    <w:p w14:paraId="55951E28" w14:textId="77777777" w:rsidR="00B55FE7" w:rsidRPr="00923FD1" w:rsidRDefault="00B55FE7" w:rsidP="00975769">
      <w:pPr>
        <w:pStyle w:val="Verso"/>
        <w:rPr>
          <w:noProof/>
        </w:rPr>
      </w:pPr>
      <w:r w:rsidRPr="00923FD1">
        <w:rPr>
          <w:noProof/>
        </w:rPr>
        <w:tab/>
      </w:r>
      <w:r w:rsidRPr="00923FD1">
        <w:rPr>
          <w:noProof/>
        </w:rPr>
        <w:tab/>
      </w:r>
      <w:r w:rsidRPr="00923FD1">
        <w:rPr>
          <w:noProof/>
        </w:rPr>
        <w:tab/>
        <w:t>yo pienso que amor te engaña.</w:t>
      </w:r>
    </w:p>
    <w:p w14:paraId="54B2D945" w14:textId="77777777" w:rsidR="00B55FE7" w:rsidRPr="00923FD1" w:rsidRDefault="00B55FE7" w:rsidP="00975769">
      <w:pPr>
        <w:pStyle w:val="Verso"/>
        <w:rPr>
          <w:noProof/>
        </w:rPr>
      </w:pPr>
      <w:r w:rsidRPr="00923FD1">
        <w:rPr>
          <w:noProof/>
        </w:rPr>
        <w:tab/>
      </w:r>
      <w:r w:rsidRPr="00923FD1">
        <w:rPr>
          <w:noProof/>
        </w:rPr>
        <w:tab/>
      </w:r>
      <w:r w:rsidRPr="00923FD1">
        <w:rPr>
          <w:noProof/>
        </w:rPr>
        <w:tab/>
        <w:t>En la libertad de España,</w:t>
      </w:r>
    </w:p>
    <w:p w14:paraId="6C4605C1" w14:textId="57986B16" w:rsidR="00B55FE7" w:rsidRPr="00923FD1" w:rsidRDefault="00B55FE7" w:rsidP="00975769">
      <w:pPr>
        <w:pStyle w:val="Verso"/>
        <w:rPr>
          <w:noProof/>
        </w:rPr>
      </w:pPr>
      <w:r w:rsidRPr="00923FD1">
        <w:rPr>
          <w:noProof/>
        </w:rPr>
        <w:tab/>
      </w:r>
      <w:r w:rsidRPr="00923FD1">
        <w:rPr>
          <w:noProof/>
        </w:rPr>
        <w:tab/>
      </w:r>
      <w:r w:rsidRPr="00923FD1">
        <w:rPr>
          <w:noProof/>
        </w:rPr>
        <w:tab/>
        <w:t>virtud, pobreza y mujer</w:t>
      </w:r>
      <w:r w:rsidRPr="00923FD1">
        <w:rPr>
          <w:noProof/>
        </w:rPr>
        <w:tab/>
      </w:r>
      <w:r w:rsidRPr="00923FD1">
        <w:rPr>
          <w:noProof/>
        </w:rPr>
        <w:tab/>
      </w:r>
      <w:r w:rsidRPr="00923FD1">
        <w:rPr>
          <w:noProof/>
        </w:rPr>
        <w:tab/>
      </w:r>
      <w:r w:rsidRPr="00923FD1">
        <w:rPr>
          <w:noProof/>
        </w:rPr>
        <w:tab/>
      </w:r>
      <w:r w:rsidRPr="00923FD1">
        <w:rPr>
          <w:noProof/>
        </w:rPr>
        <w:tab/>
      </w:r>
    </w:p>
    <w:p w14:paraId="5557A736" w14:textId="77777777" w:rsidR="00B55FE7" w:rsidRPr="00923FD1" w:rsidRDefault="00B55FE7" w:rsidP="00975769">
      <w:pPr>
        <w:pStyle w:val="Verso"/>
        <w:rPr>
          <w:noProof/>
        </w:rPr>
      </w:pPr>
      <w:r w:rsidRPr="00923FD1">
        <w:rPr>
          <w:noProof/>
        </w:rPr>
        <w:tab/>
      </w:r>
      <w:r w:rsidRPr="00923FD1">
        <w:rPr>
          <w:noProof/>
        </w:rPr>
        <w:tab/>
      </w:r>
      <w:r w:rsidRPr="00923FD1">
        <w:rPr>
          <w:noProof/>
        </w:rPr>
        <w:tab/>
      </w:r>
      <w:r w:rsidRPr="00923FD1">
        <w:rPr>
          <w:i/>
          <w:iCs/>
          <w:noProof/>
        </w:rPr>
        <w:t>no puede ser</w:t>
      </w:r>
      <w:r w:rsidRPr="00923FD1">
        <w:rPr>
          <w:noProof/>
        </w:rPr>
        <w:t>.</w:t>
      </w:r>
    </w:p>
    <w:p w14:paraId="5DDBE0D8" w14:textId="574D9529" w:rsidR="00975769" w:rsidRPr="00923FD1" w:rsidRDefault="00975769" w:rsidP="00975769">
      <w:pPr>
        <w:pStyle w:val="Personaje"/>
        <w:rPr>
          <w:noProof/>
        </w:rPr>
      </w:pPr>
      <w:r w:rsidRPr="00923FD1">
        <w:rPr>
          <w:noProof/>
        </w:rPr>
        <w:t>carlos</w:t>
      </w:r>
    </w:p>
    <w:p w14:paraId="1EB6A440" w14:textId="1CD5479C" w:rsidR="00B55FE7" w:rsidRPr="00923FD1" w:rsidRDefault="00B55FE7" w:rsidP="00975769">
      <w:pPr>
        <w:pStyle w:val="Verso"/>
        <w:rPr>
          <w:noProof/>
        </w:rPr>
      </w:pPr>
      <w:r w:rsidRPr="00923FD1">
        <w:rPr>
          <w:noProof/>
        </w:rPr>
        <w:tab/>
      </w:r>
      <w:r w:rsidRPr="00923FD1">
        <w:rPr>
          <w:noProof/>
        </w:rPr>
        <w:tab/>
        <w:t xml:space="preserve">  </w:t>
      </w:r>
      <w:r w:rsidR="00975769" w:rsidRPr="00923FD1">
        <w:rPr>
          <w:noProof/>
        </w:rPr>
        <w:tab/>
      </w:r>
      <w:r w:rsidRPr="00923FD1">
        <w:rPr>
          <w:noProof/>
        </w:rPr>
        <w:t>Las que aquí son virtüosas,</w:t>
      </w:r>
    </w:p>
    <w:p w14:paraId="5FC7F8B9" w14:textId="77777777" w:rsidR="00B55FE7" w:rsidRPr="00923FD1" w:rsidRDefault="00B55FE7" w:rsidP="00975769">
      <w:pPr>
        <w:pStyle w:val="Verso"/>
        <w:rPr>
          <w:noProof/>
        </w:rPr>
      </w:pPr>
      <w:r w:rsidRPr="00923FD1">
        <w:rPr>
          <w:noProof/>
        </w:rPr>
        <w:tab/>
      </w:r>
      <w:r w:rsidRPr="00923FD1">
        <w:rPr>
          <w:noProof/>
        </w:rPr>
        <w:tab/>
      </w:r>
      <w:r w:rsidRPr="00923FD1">
        <w:rPr>
          <w:noProof/>
        </w:rPr>
        <w:tab/>
        <w:t>alcaide, sonlo forzadas;</w:t>
      </w:r>
    </w:p>
    <w:p w14:paraId="159DCA5E" w14:textId="77777777" w:rsidR="00B55FE7" w:rsidRPr="00923FD1" w:rsidRDefault="00B55FE7" w:rsidP="00975769">
      <w:pPr>
        <w:pStyle w:val="Verso"/>
        <w:rPr>
          <w:noProof/>
        </w:rPr>
      </w:pPr>
      <w:r w:rsidRPr="00923FD1">
        <w:rPr>
          <w:noProof/>
        </w:rPr>
        <w:tab/>
      </w:r>
      <w:r w:rsidRPr="00923FD1">
        <w:rPr>
          <w:noProof/>
        </w:rPr>
        <w:tab/>
      </w:r>
      <w:r w:rsidRPr="00923FD1">
        <w:rPr>
          <w:noProof/>
        </w:rPr>
        <w:tab/>
        <w:t>en España son honradas</w:t>
      </w:r>
    </w:p>
    <w:p w14:paraId="616946F9" w14:textId="0D510FD9" w:rsidR="00B55FE7" w:rsidRPr="00923FD1" w:rsidRDefault="00B55FE7" w:rsidP="00975769">
      <w:pPr>
        <w:pStyle w:val="Verso"/>
        <w:rPr>
          <w:noProof/>
        </w:rPr>
      </w:pPr>
      <w:r w:rsidRPr="00923FD1">
        <w:rPr>
          <w:noProof/>
        </w:rPr>
        <w:tab/>
      </w:r>
      <w:r w:rsidRPr="00923FD1">
        <w:rPr>
          <w:noProof/>
        </w:rPr>
        <w:tab/>
      </w:r>
      <w:r w:rsidRPr="00923FD1">
        <w:rPr>
          <w:noProof/>
        </w:rPr>
        <w:tab/>
        <w:t>por sí mesmas, siendo hermosas.</w:t>
      </w:r>
      <w:r w:rsidRPr="00923FD1">
        <w:rPr>
          <w:noProof/>
        </w:rPr>
        <w:tab/>
      </w:r>
      <w:r w:rsidRPr="00923FD1">
        <w:rPr>
          <w:noProof/>
        </w:rPr>
        <w:tab/>
      </w:r>
      <w:r w:rsidRPr="00923FD1">
        <w:rPr>
          <w:noProof/>
        </w:rPr>
        <w:tab/>
      </w:r>
      <w:r w:rsidRPr="00923FD1">
        <w:rPr>
          <w:noProof/>
        </w:rPr>
        <w:tab/>
      </w:r>
    </w:p>
    <w:p w14:paraId="1ED49B98" w14:textId="77777777" w:rsidR="00B55FE7" w:rsidRPr="00923FD1" w:rsidRDefault="00B55FE7" w:rsidP="00975769">
      <w:pPr>
        <w:pStyle w:val="Verso"/>
        <w:rPr>
          <w:noProof/>
        </w:rPr>
      </w:pPr>
      <w:r w:rsidRPr="00923FD1">
        <w:rPr>
          <w:noProof/>
        </w:rPr>
        <w:tab/>
      </w:r>
      <w:r w:rsidRPr="00923FD1">
        <w:rPr>
          <w:noProof/>
        </w:rPr>
        <w:tab/>
      </w:r>
      <w:r w:rsidRPr="00923FD1">
        <w:rPr>
          <w:noProof/>
        </w:rPr>
        <w:tab/>
        <w:t>Y pues que llega a tener</w:t>
      </w:r>
    </w:p>
    <w:p w14:paraId="5D61E797" w14:textId="77777777" w:rsidR="00B55FE7" w:rsidRPr="00923FD1" w:rsidRDefault="00B55FE7" w:rsidP="00975769">
      <w:pPr>
        <w:pStyle w:val="Verso"/>
        <w:rPr>
          <w:noProof/>
        </w:rPr>
      </w:pPr>
      <w:r w:rsidRPr="00923FD1">
        <w:rPr>
          <w:noProof/>
        </w:rPr>
        <w:tab/>
      </w:r>
      <w:r w:rsidRPr="00923FD1">
        <w:rPr>
          <w:noProof/>
        </w:rPr>
        <w:tab/>
      </w:r>
      <w:r w:rsidRPr="00923FD1">
        <w:rPr>
          <w:noProof/>
        </w:rPr>
        <w:tab/>
        <w:t>Isabel, con tal belleza,</w:t>
      </w:r>
    </w:p>
    <w:p w14:paraId="0FFE6FBD" w14:textId="77777777" w:rsidR="00B55FE7" w:rsidRPr="00923FD1" w:rsidRDefault="00B55FE7" w:rsidP="00975769">
      <w:pPr>
        <w:pStyle w:val="Verso"/>
        <w:rPr>
          <w:noProof/>
        </w:rPr>
      </w:pPr>
      <w:r w:rsidRPr="00923FD1">
        <w:rPr>
          <w:noProof/>
        </w:rPr>
        <w:tab/>
      </w:r>
      <w:r w:rsidRPr="00923FD1">
        <w:rPr>
          <w:noProof/>
        </w:rPr>
        <w:tab/>
      </w:r>
      <w:r w:rsidRPr="00923FD1">
        <w:rPr>
          <w:noProof/>
        </w:rPr>
        <w:tab/>
        <w:t>tanto honor en tal pobreza,</w:t>
      </w:r>
    </w:p>
    <w:p w14:paraId="2F115E02" w14:textId="77777777" w:rsidR="00B55FE7" w:rsidRPr="00923FD1" w:rsidRDefault="00B55FE7" w:rsidP="00975769">
      <w:pPr>
        <w:pStyle w:val="Verso"/>
        <w:rPr>
          <w:noProof/>
        </w:rPr>
      </w:pPr>
      <w:r w:rsidRPr="00923FD1">
        <w:rPr>
          <w:noProof/>
        </w:rPr>
        <w:tab/>
      </w:r>
      <w:r w:rsidRPr="00923FD1">
        <w:rPr>
          <w:noProof/>
        </w:rPr>
        <w:tab/>
      </w:r>
      <w:r w:rsidRPr="00923FD1">
        <w:rPr>
          <w:noProof/>
        </w:rPr>
        <w:tab/>
        <w:t>virtud, pobreza y mujer</w:t>
      </w:r>
    </w:p>
    <w:p w14:paraId="48503CFB" w14:textId="315C670A" w:rsidR="00B55FE7" w:rsidRPr="00923FD1" w:rsidRDefault="00B55FE7" w:rsidP="00975769">
      <w:pPr>
        <w:pStyle w:val="Verso"/>
        <w:rPr>
          <w:noProof/>
        </w:rPr>
      </w:pPr>
      <w:r w:rsidRPr="00923FD1">
        <w:rPr>
          <w:noProof/>
        </w:rPr>
        <w:tab/>
      </w:r>
      <w:r w:rsidRPr="00923FD1">
        <w:rPr>
          <w:noProof/>
        </w:rPr>
        <w:tab/>
      </w:r>
      <w:r w:rsidRPr="00923FD1">
        <w:rPr>
          <w:noProof/>
        </w:rPr>
        <w:tab/>
      </w:r>
      <w:r w:rsidRPr="00923FD1">
        <w:rPr>
          <w:i/>
          <w:iCs/>
          <w:noProof/>
        </w:rPr>
        <w:t>bien puede ser</w:t>
      </w:r>
      <w:r w:rsidRPr="00923FD1">
        <w:rPr>
          <w:noProof/>
        </w:rPr>
        <w:t>.</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21F21AB3" w14:textId="5FF70012" w:rsidR="00975769" w:rsidRPr="00923FD1" w:rsidRDefault="00975769" w:rsidP="00975769">
      <w:pPr>
        <w:pStyle w:val="Personaje"/>
        <w:rPr>
          <w:noProof/>
        </w:rPr>
      </w:pPr>
      <w:r w:rsidRPr="00923FD1">
        <w:rPr>
          <w:noProof/>
        </w:rPr>
        <w:t>alí</w:t>
      </w:r>
    </w:p>
    <w:p w14:paraId="4940433F" w14:textId="5C46C4A0" w:rsidR="00B55FE7" w:rsidRPr="00923FD1" w:rsidRDefault="00B55FE7" w:rsidP="00975769">
      <w:pPr>
        <w:pStyle w:val="Verso"/>
        <w:rPr>
          <w:noProof/>
        </w:rPr>
      </w:pPr>
      <w:r w:rsidRPr="00923FD1">
        <w:rPr>
          <w:noProof/>
        </w:rPr>
        <w:tab/>
      </w:r>
      <w:r w:rsidRPr="00923FD1">
        <w:rPr>
          <w:noProof/>
        </w:rPr>
        <w:tab/>
      </w:r>
      <w:r w:rsidRPr="00923FD1">
        <w:rPr>
          <w:noProof/>
        </w:rPr>
        <w:tab/>
        <w:t xml:space="preserve">  Si aquí con tanto recato</w:t>
      </w:r>
    </w:p>
    <w:p w14:paraId="4160AE77" w14:textId="77777777" w:rsidR="00B55FE7" w:rsidRPr="00923FD1" w:rsidRDefault="00B55FE7" w:rsidP="00975769">
      <w:pPr>
        <w:pStyle w:val="Verso"/>
        <w:rPr>
          <w:noProof/>
        </w:rPr>
      </w:pPr>
      <w:r w:rsidRPr="00923FD1">
        <w:rPr>
          <w:noProof/>
        </w:rPr>
        <w:tab/>
      </w:r>
      <w:r w:rsidRPr="00923FD1">
        <w:rPr>
          <w:noProof/>
        </w:rPr>
        <w:tab/>
      </w:r>
      <w:r w:rsidRPr="00923FD1">
        <w:rPr>
          <w:noProof/>
        </w:rPr>
        <w:tab/>
      </w:r>
      <w:bookmarkStart w:id="115" w:name="_Hlk54892107"/>
      <w:r w:rsidRPr="00923FD1">
        <w:rPr>
          <w:noProof/>
        </w:rPr>
        <w:t>aun no podemos vivir</w:t>
      </w:r>
      <w:bookmarkEnd w:id="115"/>
      <w:r w:rsidRPr="00923FD1">
        <w:rPr>
          <w:noProof/>
        </w:rPr>
        <w:t>,</w:t>
      </w:r>
    </w:p>
    <w:p w14:paraId="3511D842" w14:textId="77777777" w:rsidR="00B55FE7" w:rsidRPr="00923FD1" w:rsidRDefault="00B55FE7" w:rsidP="00975769">
      <w:pPr>
        <w:pStyle w:val="Verso"/>
        <w:rPr>
          <w:noProof/>
        </w:rPr>
      </w:pPr>
      <w:r w:rsidRPr="00923FD1">
        <w:rPr>
          <w:noProof/>
        </w:rPr>
        <w:lastRenderedPageBreak/>
        <w:tab/>
      </w:r>
      <w:r w:rsidRPr="00923FD1">
        <w:rPr>
          <w:noProof/>
        </w:rPr>
        <w:tab/>
      </w:r>
      <w:r w:rsidRPr="00923FD1">
        <w:rPr>
          <w:noProof/>
        </w:rPr>
        <w:tab/>
        <w:t>donde el dejarlas salir</w:t>
      </w:r>
    </w:p>
    <w:p w14:paraId="08A22B54" w14:textId="77777777" w:rsidR="00B55FE7" w:rsidRPr="00923FD1" w:rsidRDefault="00B55FE7" w:rsidP="00975769">
      <w:pPr>
        <w:pStyle w:val="Verso"/>
        <w:rPr>
          <w:noProof/>
        </w:rPr>
      </w:pPr>
      <w:r w:rsidRPr="00923FD1">
        <w:rPr>
          <w:noProof/>
        </w:rPr>
        <w:tab/>
      </w:r>
      <w:r w:rsidRPr="00923FD1">
        <w:rPr>
          <w:noProof/>
        </w:rPr>
        <w:tab/>
      </w:r>
      <w:r w:rsidRPr="00923FD1">
        <w:rPr>
          <w:noProof/>
        </w:rPr>
        <w:tab/>
        <w:t>es de muchos hombres trato,</w:t>
      </w:r>
    </w:p>
    <w:p w14:paraId="5064F6B4" w14:textId="79D9BE09" w:rsidR="00B55FE7" w:rsidRPr="00923FD1" w:rsidRDefault="00B55FE7" w:rsidP="00975769">
      <w:pPr>
        <w:pStyle w:val="Verso"/>
        <w:rPr>
          <w:noProof/>
        </w:rPr>
      </w:pPr>
      <w:r w:rsidRPr="00923FD1">
        <w:rPr>
          <w:noProof/>
        </w:rPr>
        <w:tab/>
      </w:r>
      <w:r w:rsidRPr="00923FD1">
        <w:rPr>
          <w:noProof/>
        </w:rPr>
        <w:tab/>
      </w:r>
      <w:r w:rsidRPr="00923FD1">
        <w:rPr>
          <w:noProof/>
        </w:rPr>
        <w:tab/>
        <w:t>¿cómo, libres, puede haber</w:t>
      </w:r>
      <w:r w:rsidRPr="00923FD1">
        <w:rPr>
          <w:noProof/>
        </w:rPr>
        <w:tab/>
      </w:r>
      <w:r w:rsidRPr="00923FD1">
        <w:rPr>
          <w:noProof/>
        </w:rPr>
        <w:tab/>
      </w:r>
      <w:r w:rsidRPr="00923FD1">
        <w:rPr>
          <w:noProof/>
        </w:rPr>
        <w:tab/>
      </w:r>
      <w:r w:rsidRPr="00923FD1">
        <w:rPr>
          <w:noProof/>
        </w:rPr>
        <w:tab/>
      </w:r>
      <w:r w:rsidRPr="00923FD1">
        <w:rPr>
          <w:noProof/>
        </w:rPr>
        <w:tab/>
      </w:r>
    </w:p>
    <w:p w14:paraId="4C593247" w14:textId="77777777" w:rsidR="00B55FE7" w:rsidRPr="00923FD1" w:rsidRDefault="00B55FE7" w:rsidP="00975769">
      <w:pPr>
        <w:pStyle w:val="Verso"/>
        <w:rPr>
          <w:noProof/>
        </w:rPr>
      </w:pPr>
      <w:r w:rsidRPr="00923FD1">
        <w:rPr>
          <w:noProof/>
        </w:rPr>
        <w:tab/>
      </w:r>
      <w:r w:rsidRPr="00923FD1">
        <w:rPr>
          <w:noProof/>
        </w:rPr>
        <w:tab/>
      </w:r>
      <w:r w:rsidRPr="00923FD1">
        <w:rPr>
          <w:noProof/>
        </w:rPr>
        <w:tab/>
        <w:t>lo que falta a quien las cierra?</w:t>
      </w:r>
    </w:p>
    <w:p w14:paraId="14EAB44C" w14:textId="77777777" w:rsidR="00B55FE7" w:rsidRPr="00923FD1" w:rsidRDefault="00B55FE7" w:rsidP="00975769">
      <w:pPr>
        <w:pStyle w:val="Verso"/>
        <w:rPr>
          <w:noProof/>
        </w:rPr>
      </w:pPr>
      <w:r w:rsidRPr="00923FD1">
        <w:rPr>
          <w:noProof/>
        </w:rPr>
        <w:tab/>
      </w:r>
      <w:r w:rsidRPr="00923FD1">
        <w:rPr>
          <w:noProof/>
        </w:rPr>
        <w:tab/>
      </w:r>
      <w:r w:rsidRPr="00923FD1">
        <w:rPr>
          <w:noProof/>
        </w:rPr>
        <w:tab/>
        <w:t>Mira, Carlos, que en tu tierra</w:t>
      </w:r>
    </w:p>
    <w:p w14:paraId="0B138DAC" w14:textId="77777777" w:rsidR="00B55FE7" w:rsidRPr="00923FD1" w:rsidRDefault="00B55FE7" w:rsidP="00975769">
      <w:pPr>
        <w:pStyle w:val="Verso"/>
        <w:rPr>
          <w:noProof/>
        </w:rPr>
      </w:pPr>
      <w:r w:rsidRPr="00923FD1">
        <w:rPr>
          <w:noProof/>
        </w:rPr>
        <w:tab/>
      </w:r>
      <w:r w:rsidRPr="00923FD1">
        <w:rPr>
          <w:noProof/>
        </w:rPr>
        <w:tab/>
      </w:r>
      <w:r w:rsidRPr="00923FD1">
        <w:rPr>
          <w:noProof/>
        </w:rPr>
        <w:tab/>
        <w:t>virtud, pobreza y mujer</w:t>
      </w:r>
    </w:p>
    <w:p w14:paraId="082EAC98" w14:textId="77777777" w:rsidR="00B55FE7" w:rsidRPr="00923FD1" w:rsidRDefault="00B55FE7" w:rsidP="00975769">
      <w:pPr>
        <w:pStyle w:val="Verso"/>
        <w:rPr>
          <w:noProof/>
        </w:rPr>
      </w:pPr>
      <w:r w:rsidRPr="00923FD1">
        <w:rPr>
          <w:noProof/>
        </w:rPr>
        <w:tab/>
      </w:r>
      <w:r w:rsidRPr="00923FD1">
        <w:rPr>
          <w:noProof/>
        </w:rPr>
        <w:tab/>
      </w:r>
      <w:r w:rsidRPr="00923FD1">
        <w:rPr>
          <w:noProof/>
        </w:rPr>
        <w:tab/>
      </w:r>
      <w:r w:rsidRPr="00923FD1">
        <w:rPr>
          <w:i/>
          <w:iCs/>
          <w:noProof/>
        </w:rPr>
        <w:t>no puede ser</w:t>
      </w:r>
      <w:r w:rsidRPr="00923FD1">
        <w:rPr>
          <w:noProof/>
        </w:rPr>
        <w:t>.</w:t>
      </w:r>
    </w:p>
    <w:p w14:paraId="5D060F5B" w14:textId="4C8805DA" w:rsidR="00975769" w:rsidRPr="00923FD1" w:rsidRDefault="00975769" w:rsidP="00975769">
      <w:pPr>
        <w:pStyle w:val="Personaje"/>
        <w:rPr>
          <w:noProof/>
        </w:rPr>
      </w:pPr>
      <w:r w:rsidRPr="00923FD1">
        <w:rPr>
          <w:noProof/>
        </w:rPr>
        <w:t>carlos</w:t>
      </w:r>
    </w:p>
    <w:p w14:paraId="01A00409" w14:textId="40E9C991" w:rsidR="00B55FE7" w:rsidRPr="00923FD1" w:rsidRDefault="00B55FE7" w:rsidP="00975769">
      <w:pPr>
        <w:pStyle w:val="Verso"/>
        <w:rPr>
          <w:noProof/>
        </w:rPr>
      </w:pPr>
      <w:r w:rsidRPr="00923FD1">
        <w:rPr>
          <w:noProof/>
        </w:rPr>
        <w:tab/>
      </w:r>
      <w:r w:rsidRPr="00923FD1">
        <w:rPr>
          <w:noProof/>
        </w:rPr>
        <w:tab/>
        <w:t xml:space="preserve">  </w:t>
      </w:r>
      <w:r w:rsidR="00975769" w:rsidRPr="00923FD1">
        <w:rPr>
          <w:noProof/>
        </w:rPr>
        <w:tab/>
      </w:r>
      <w:r w:rsidRPr="00923FD1">
        <w:rPr>
          <w:noProof/>
        </w:rPr>
        <w:t>Hay tantas allá tan buenas,</w:t>
      </w:r>
      <w:r w:rsidRPr="00923FD1">
        <w:rPr>
          <w:noProof/>
        </w:rPr>
        <w:tab/>
      </w:r>
      <w:r w:rsidRPr="00923FD1">
        <w:rPr>
          <w:noProof/>
        </w:rPr>
        <w:tab/>
      </w:r>
      <w:r w:rsidRPr="00923FD1">
        <w:rPr>
          <w:noProof/>
        </w:rPr>
        <w:tab/>
      </w:r>
      <w:r w:rsidRPr="00923FD1">
        <w:rPr>
          <w:noProof/>
        </w:rPr>
        <w:tab/>
      </w:r>
      <w:r w:rsidRPr="00923FD1">
        <w:rPr>
          <w:noProof/>
        </w:rPr>
        <w:tab/>
      </w:r>
    </w:p>
    <w:p w14:paraId="72C78550" w14:textId="77777777" w:rsidR="00B55FE7" w:rsidRPr="00923FD1" w:rsidRDefault="00B55FE7" w:rsidP="00975769">
      <w:pPr>
        <w:pStyle w:val="Verso"/>
        <w:rPr>
          <w:noProof/>
        </w:rPr>
      </w:pPr>
      <w:r w:rsidRPr="00923FD1">
        <w:rPr>
          <w:noProof/>
        </w:rPr>
        <w:tab/>
      </w:r>
      <w:r w:rsidRPr="00923FD1">
        <w:rPr>
          <w:noProof/>
        </w:rPr>
        <w:tab/>
      </w:r>
      <w:r w:rsidRPr="00923FD1">
        <w:rPr>
          <w:noProof/>
        </w:rPr>
        <w:tab/>
        <w:t>que con esa libertad</w:t>
      </w:r>
    </w:p>
    <w:p w14:paraId="6B52492B" w14:textId="77777777" w:rsidR="00B55FE7" w:rsidRPr="00923FD1" w:rsidRDefault="00B55FE7" w:rsidP="00975769">
      <w:pPr>
        <w:pStyle w:val="Verso"/>
        <w:rPr>
          <w:noProof/>
        </w:rPr>
      </w:pPr>
      <w:r w:rsidRPr="00923FD1">
        <w:rPr>
          <w:noProof/>
        </w:rPr>
        <w:tab/>
      </w:r>
      <w:r w:rsidRPr="00923FD1">
        <w:rPr>
          <w:noProof/>
        </w:rPr>
        <w:tab/>
      </w:r>
      <w:r w:rsidRPr="00923FD1">
        <w:rPr>
          <w:noProof/>
        </w:rPr>
        <w:tab/>
        <w:t>de ejemplos de honestidad</w:t>
      </w:r>
    </w:p>
    <w:p w14:paraId="4ECDECC8" w14:textId="77777777" w:rsidR="00B55FE7" w:rsidRPr="00923FD1" w:rsidRDefault="00B55FE7" w:rsidP="00975769">
      <w:pPr>
        <w:pStyle w:val="Verso"/>
        <w:rPr>
          <w:noProof/>
        </w:rPr>
      </w:pPr>
      <w:r w:rsidRPr="00923FD1">
        <w:rPr>
          <w:noProof/>
        </w:rPr>
        <w:tab/>
      </w:r>
      <w:r w:rsidRPr="00923FD1">
        <w:rPr>
          <w:noProof/>
        </w:rPr>
        <w:tab/>
      </w:r>
      <w:r w:rsidRPr="00923FD1">
        <w:rPr>
          <w:noProof/>
        </w:rPr>
        <w:tab/>
        <w:t>están las ciudades llenas.</w:t>
      </w:r>
    </w:p>
    <w:p w14:paraId="4D019FBA" w14:textId="77777777" w:rsidR="00B55FE7" w:rsidRPr="00923FD1" w:rsidRDefault="00B55FE7" w:rsidP="00975769">
      <w:pPr>
        <w:pStyle w:val="Verso"/>
        <w:rPr>
          <w:noProof/>
        </w:rPr>
      </w:pPr>
      <w:r w:rsidRPr="00923FD1">
        <w:rPr>
          <w:noProof/>
        </w:rPr>
        <w:tab/>
      </w:r>
      <w:r w:rsidRPr="00923FD1">
        <w:rPr>
          <w:noProof/>
        </w:rPr>
        <w:tab/>
      </w:r>
      <w:r w:rsidRPr="00923FD1">
        <w:rPr>
          <w:noProof/>
        </w:rPr>
        <w:tab/>
        <w:t>Si se deja perecer</w:t>
      </w:r>
    </w:p>
    <w:p w14:paraId="52599210" w14:textId="63E69ED5" w:rsidR="00B55FE7" w:rsidRPr="00923FD1" w:rsidRDefault="00B55FE7" w:rsidP="00975769">
      <w:pPr>
        <w:pStyle w:val="Verso"/>
        <w:rPr>
          <w:noProof/>
        </w:rPr>
      </w:pPr>
      <w:r w:rsidRPr="00923FD1">
        <w:rPr>
          <w:noProof/>
        </w:rPr>
        <w:tab/>
      </w:r>
      <w:r w:rsidRPr="00923FD1">
        <w:rPr>
          <w:noProof/>
        </w:rPr>
        <w:tab/>
      </w:r>
      <w:r w:rsidRPr="00923FD1">
        <w:rPr>
          <w:noProof/>
        </w:rPr>
        <w:tab/>
        <w:t>una mujer tan hermosa</w:t>
      </w:r>
      <w:r w:rsidRPr="00923FD1">
        <w:rPr>
          <w:noProof/>
        </w:rPr>
        <w:tab/>
      </w:r>
      <w:r w:rsidRPr="00923FD1">
        <w:rPr>
          <w:noProof/>
        </w:rPr>
        <w:tab/>
      </w:r>
      <w:r w:rsidRPr="00923FD1">
        <w:rPr>
          <w:noProof/>
        </w:rPr>
        <w:tab/>
      </w:r>
      <w:r w:rsidRPr="00923FD1">
        <w:rPr>
          <w:noProof/>
        </w:rPr>
        <w:tab/>
      </w:r>
      <w:r w:rsidRPr="00923FD1">
        <w:rPr>
          <w:noProof/>
        </w:rPr>
        <w:tab/>
      </w:r>
    </w:p>
    <w:p w14:paraId="51455471" w14:textId="77777777" w:rsidR="00B55FE7" w:rsidRPr="00923FD1" w:rsidRDefault="00B55FE7" w:rsidP="00975769">
      <w:pPr>
        <w:pStyle w:val="Verso"/>
        <w:rPr>
          <w:noProof/>
        </w:rPr>
      </w:pPr>
      <w:r w:rsidRPr="00923FD1">
        <w:rPr>
          <w:noProof/>
        </w:rPr>
        <w:tab/>
      </w:r>
      <w:r w:rsidRPr="00923FD1">
        <w:rPr>
          <w:noProof/>
        </w:rPr>
        <w:tab/>
      </w:r>
      <w:r w:rsidRPr="00923FD1">
        <w:rPr>
          <w:noProof/>
        </w:rPr>
        <w:tab/>
        <w:t>por ser pobre y virtüosa,</w:t>
      </w:r>
    </w:p>
    <w:p w14:paraId="6BC54AB7" w14:textId="77777777" w:rsidR="00B55FE7" w:rsidRPr="00923FD1" w:rsidRDefault="00B55FE7" w:rsidP="00975769">
      <w:pPr>
        <w:pStyle w:val="Verso"/>
        <w:rPr>
          <w:noProof/>
        </w:rPr>
      </w:pPr>
      <w:r w:rsidRPr="00923FD1">
        <w:rPr>
          <w:noProof/>
        </w:rPr>
        <w:tab/>
      </w:r>
      <w:r w:rsidRPr="00923FD1">
        <w:rPr>
          <w:noProof/>
        </w:rPr>
        <w:tab/>
      </w:r>
      <w:r w:rsidRPr="00923FD1">
        <w:rPr>
          <w:noProof/>
        </w:rPr>
        <w:tab/>
        <w:t>virtud, pobreza y mujer</w:t>
      </w:r>
    </w:p>
    <w:p w14:paraId="0AD03C41" w14:textId="60F2150D" w:rsidR="00B55FE7" w:rsidRPr="00923FD1" w:rsidRDefault="00B55FE7" w:rsidP="00975769">
      <w:pPr>
        <w:pStyle w:val="Verso"/>
        <w:rPr>
          <w:noProof/>
        </w:rPr>
      </w:pPr>
      <w:r w:rsidRPr="00923FD1">
        <w:rPr>
          <w:noProof/>
        </w:rPr>
        <w:tab/>
      </w:r>
      <w:r w:rsidRPr="00923FD1">
        <w:rPr>
          <w:noProof/>
        </w:rPr>
        <w:tab/>
      </w:r>
      <w:r w:rsidRPr="00923FD1">
        <w:rPr>
          <w:noProof/>
        </w:rPr>
        <w:tab/>
      </w:r>
      <w:r w:rsidRPr="00923FD1">
        <w:rPr>
          <w:i/>
          <w:iCs/>
          <w:noProof/>
        </w:rPr>
        <w:t>bien puede ser</w:t>
      </w:r>
      <w:r w:rsidRPr="00923FD1">
        <w:rPr>
          <w:noProof/>
        </w:rPr>
        <w:t>.</w:t>
      </w:r>
    </w:p>
    <w:p w14:paraId="421E829E" w14:textId="19CD17F3" w:rsidR="005B1992" w:rsidRPr="00923FD1" w:rsidRDefault="005B1992" w:rsidP="005B1992">
      <w:pPr>
        <w:rPr>
          <w:rFonts w:ascii="Garamond" w:hAnsi="Garamond"/>
        </w:rPr>
      </w:pPr>
      <w:r w:rsidRPr="00923FD1">
        <w:rPr>
          <w:rFonts w:ascii="Garamond" w:hAnsi="Garamond"/>
        </w:rPr>
        <w:t xml:space="preserve">$redondillas </w:t>
      </w:r>
      <w:r w:rsidRPr="00923FD1">
        <w:rPr>
          <w:rFonts w:ascii="Garamond" w:hAnsi="Garamond"/>
        </w:rPr>
        <w:tab/>
      </w:r>
    </w:p>
    <w:p w14:paraId="71A44122" w14:textId="77777777" w:rsidR="00B55FE7" w:rsidRPr="00923FD1" w:rsidRDefault="00B55FE7" w:rsidP="00975769">
      <w:pPr>
        <w:pStyle w:val="Verso"/>
        <w:rPr>
          <w:noProof/>
        </w:rPr>
      </w:pPr>
      <w:r w:rsidRPr="00923FD1">
        <w:rPr>
          <w:noProof/>
        </w:rPr>
        <w:tab/>
      </w:r>
      <w:r w:rsidRPr="00923FD1">
        <w:rPr>
          <w:noProof/>
        </w:rPr>
        <w:tab/>
      </w:r>
      <w:r w:rsidRPr="00923FD1">
        <w:rPr>
          <w:noProof/>
        </w:rPr>
        <w:tab/>
        <w:t xml:space="preserve">  Pero quiérote enseñar</w:t>
      </w:r>
    </w:p>
    <w:p w14:paraId="4563A60B" w14:textId="21684572" w:rsidR="00B55FE7" w:rsidRPr="00923FD1" w:rsidRDefault="00B55FE7" w:rsidP="00975769">
      <w:pPr>
        <w:pStyle w:val="Verso"/>
        <w:rPr>
          <w:noProof/>
        </w:rPr>
      </w:pPr>
      <w:r w:rsidRPr="00923FD1">
        <w:rPr>
          <w:noProof/>
        </w:rPr>
        <w:tab/>
      </w:r>
      <w:r w:rsidRPr="00923FD1">
        <w:rPr>
          <w:noProof/>
        </w:rPr>
        <w:tab/>
      </w:r>
      <w:r w:rsidRPr="00923FD1">
        <w:rPr>
          <w:noProof/>
        </w:rPr>
        <w:tab/>
        <w:t>una carta que me escribe.</w:t>
      </w:r>
      <w:r w:rsidRPr="00923FD1">
        <w:rPr>
          <w:noProof/>
        </w:rPr>
        <w:tab/>
      </w:r>
      <w:r w:rsidRPr="00923FD1">
        <w:rPr>
          <w:noProof/>
        </w:rPr>
        <w:tab/>
      </w:r>
      <w:r w:rsidRPr="00923FD1">
        <w:rPr>
          <w:noProof/>
        </w:rPr>
        <w:tab/>
      </w:r>
      <w:r w:rsidRPr="00923FD1">
        <w:rPr>
          <w:noProof/>
        </w:rPr>
        <w:tab/>
      </w:r>
      <w:r w:rsidRPr="00923FD1">
        <w:rPr>
          <w:noProof/>
        </w:rPr>
        <w:tab/>
      </w:r>
    </w:p>
    <w:p w14:paraId="62AB32A9" w14:textId="5CC36864" w:rsidR="00975769" w:rsidRPr="00923FD1" w:rsidRDefault="00975769" w:rsidP="00975769">
      <w:pPr>
        <w:pStyle w:val="Personaje"/>
        <w:rPr>
          <w:noProof/>
        </w:rPr>
      </w:pPr>
      <w:r w:rsidRPr="00923FD1">
        <w:rPr>
          <w:noProof/>
        </w:rPr>
        <w:t>alí</w:t>
      </w:r>
    </w:p>
    <w:p w14:paraId="1AE5D508" w14:textId="512A6681" w:rsidR="00B55FE7" w:rsidRPr="00923FD1" w:rsidRDefault="00B55FE7" w:rsidP="00975769">
      <w:pPr>
        <w:pStyle w:val="Verso"/>
        <w:rPr>
          <w:noProof/>
        </w:rPr>
      </w:pPr>
      <w:r w:rsidRPr="00923FD1">
        <w:rPr>
          <w:noProof/>
        </w:rPr>
        <w:tab/>
      </w:r>
      <w:r w:rsidRPr="00923FD1">
        <w:rPr>
          <w:noProof/>
        </w:rPr>
        <w:tab/>
      </w:r>
      <w:r w:rsidRPr="00923FD1">
        <w:rPr>
          <w:noProof/>
        </w:rPr>
        <w:tab/>
        <w:t>De quien tan honrada vive</w:t>
      </w:r>
    </w:p>
    <w:p w14:paraId="7E2A4FFF" w14:textId="77777777" w:rsidR="00B55FE7" w:rsidRPr="00923FD1" w:rsidRDefault="00B55FE7" w:rsidP="00975769">
      <w:pPr>
        <w:pStyle w:val="Verso"/>
        <w:rPr>
          <w:noProof/>
        </w:rPr>
      </w:pPr>
      <w:r w:rsidRPr="00923FD1">
        <w:rPr>
          <w:noProof/>
        </w:rPr>
        <w:tab/>
      </w:r>
      <w:r w:rsidRPr="00923FD1">
        <w:rPr>
          <w:noProof/>
        </w:rPr>
        <w:tab/>
      </w:r>
      <w:r w:rsidRPr="00923FD1">
        <w:rPr>
          <w:noProof/>
        </w:rPr>
        <w:tab/>
        <w:t>déjame el papel besar.</w:t>
      </w:r>
    </w:p>
    <w:p w14:paraId="384BDD67" w14:textId="77777777" w:rsidR="00B55FE7" w:rsidRPr="00923FD1" w:rsidRDefault="00B55FE7" w:rsidP="00975769">
      <w:pPr>
        <w:pStyle w:val="Verso"/>
        <w:rPr>
          <w:noProof/>
        </w:rPr>
      </w:pPr>
      <w:r w:rsidRPr="00923FD1">
        <w:rPr>
          <w:noProof/>
        </w:rPr>
        <w:tab/>
      </w:r>
      <w:r w:rsidRPr="00923FD1">
        <w:rPr>
          <w:noProof/>
        </w:rPr>
        <w:tab/>
      </w:r>
      <w:r w:rsidRPr="00923FD1">
        <w:rPr>
          <w:noProof/>
        </w:rPr>
        <w:tab/>
        <w:t xml:space="preserve">  ¡Pluguiera a Alá me quisiera</w:t>
      </w:r>
    </w:p>
    <w:p w14:paraId="51798452" w14:textId="77777777" w:rsidR="00B55FE7" w:rsidRPr="00923FD1" w:rsidRDefault="00B55FE7" w:rsidP="00975769">
      <w:pPr>
        <w:pStyle w:val="Verso"/>
        <w:rPr>
          <w:noProof/>
        </w:rPr>
      </w:pPr>
      <w:r w:rsidRPr="00923FD1">
        <w:rPr>
          <w:noProof/>
        </w:rPr>
        <w:tab/>
      </w:r>
      <w:r w:rsidRPr="00923FD1">
        <w:rPr>
          <w:noProof/>
        </w:rPr>
        <w:tab/>
      </w:r>
      <w:r w:rsidRPr="00923FD1">
        <w:rPr>
          <w:noProof/>
        </w:rPr>
        <w:tab/>
        <w:t>Fátima como Isabel</w:t>
      </w:r>
    </w:p>
    <w:p w14:paraId="3DD617B4" w14:textId="383CE7C1" w:rsidR="00B55FE7" w:rsidRPr="00923FD1" w:rsidRDefault="00B55FE7" w:rsidP="00975769">
      <w:pPr>
        <w:pStyle w:val="Verso"/>
        <w:rPr>
          <w:noProof/>
        </w:rPr>
      </w:pPr>
      <w:r w:rsidRPr="00923FD1">
        <w:rPr>
          <w:noProof/>
        </w:rPr>
        <w:tab/>
      </w:r>
      <w:r w:rsidRPr="00923FD1">
        <w:rPr>
          <w:noProof/>
        </w:rPr>
        <w:tab/>
      </w:r>
      <w:r w:rsidRPr="00923FD1">
        <w:rPr>
          <w:noProof/>
        </w:rPr>
        <w:tab/>
        <w:t>te quiere! Pues tan crüel</w:t>
      </w:r>
      <w:r w:rsidRPr="00923FD1">
        <w:rPr>
          <w:noProof/>
        </w:rPr>
        <w:tab/>
      </w:r>
      <w:r w:rsidRPr="00923FD1">
        <w:rPr>
          <w:noProof/>
        </w:rPr>
        <w:tab/>
      </w:r>
      <w:r w:rsidRPr="00923FD1">
        <w:rPr>
          <w:noProof/>
        </w:rPr>
        <w:tab/>
      </w:r>
      <w:r w:rsidRPr="00923FD1">
        <w:rPr>
          <w:noProof/>
        </w:rPr>
        <w:tab/>
      </w:r>
      <w:r w:rsidRPr="00923FD1">
        <w:rPr>
          <w:noProof/>
        </w:rPr>
        <w:tab/>
      </w:r>
    </w:p>
    <w:p w14:paraId="59582D08" w14:textId="77777777" w:rsidR="00B55FE7" w:rsidRPr="00923FD1" w:rsidRDefault="00B55FE7" w:rsidP="00975769">
      <w:pPr>
        <w:pStyle w:val="Verso"/>
        <w:rPr>
          <w:noProof/>
        </w:rPr>
      </w:pPr>
      <w:r w:rsidRPr="00923FD1">
        <w:rPr>
          <w:noProof/>
        </w:rPr>
        <w:tab/>
      </w:r>
      <w:r w:rsidRPr="00923FD1">
        <w:rPr>
          <w:noProof/>
        </w:rPr>
        <w:tab/>
      </w:r>
      <w:r w:rsidRPr="00923FD1">
        <w:rPr>
          <w:noProof/>
        </w:rPr>
        <w:tab/>
        <w:t>en no querer persevera</w:t>
      </w:r>
    </w:p>
    <w:p w14:paraId="26C4612D" w14:textId="77777777" w:rsidR="00B55FE7" w:rsidRPr="00923FD1" w:rsidRDefault="00B55FE7" w:rsidP="00975769">
      <w:pPr>
        <w:pStyle w:val="Verso"/>
        <w:rPr>
          <w:noProof/>
        </w:rPr>
      </w:pPr>
      <w:r w:rsidRPr="00923FD1">
        <w:rPr>
          <w:noProof/>
        </w:rPr>
        <w:tab/>
      </w:r>
      <w:r w:rsidRPr="00923FD1">
        <w:rPr>
          <w:noProof/>
        </w:rPr>
        <w:tab/>
      </w:r>
      <w:r w:rsidRPr="00923FD1">
        <w:rPr>
          <w:noProof/>
        </w:rPr>
        <w:tab/>
        <w:t xml:space="preserve">  acetar el casamiento</w:t>
      </w:r>
    </w:p>
    <w:p w14:paraId="56D0C9F2" w14:textId="77777777" w:rsidR="00B55FE7" w:rsidRPr="00923FD1" w:rsidRDefault="00B55FE7" w:rsidP="00975769">
      <w:pPr>
        <w:pStyle w:val="Verso"/>
        <w:rPr>
          <w:noProof/>
        </w:rPr>
      </w:pPr>
      <w:r w:rsidRPr="00923FD1">
        <w:rPr>
          <w:noProof/>
        </w:rPr>
        <w:tab/>
      </w:r>
      <w:r w:rsidRPr="00923FD1">
        <w:rPr>
          <w:noProof/>
        </w:rPr>
        <w:tab/>
      </w:r>
      <w:r w:rsidRPr="00923FD1">
        <w:rPr>
          <w:noProof/>
        </w:rPr>
        <w:tab/>
        <w:t>que tenemos concertado</w:t>
      </w:r>
    </w:p>
    <w:p w14:paraId="22E03783" w14:textId="77777777" w:rsidR="00B55FE7" w:rsidRPr="00923FD1" w:rsidRDefault="00B55FE7" w:rsidP="0024292B">
      <w:pPr>
        <w:pStyle w:val="Partidoincial"/>
        <w:rPr>
          <w:noProof/>
        </w:rPr>
      </w:pPr>
      <w:r w:rsidRPr="00923FD1">
        <w:rPr>
          <w:noProof/>
        </w:rPr>
        <w:lastRenderedPageBreak/>
        <w:tab/>
      </w:r>
      <w:r w:rsidRPr="00923FD1">
        <w:rPr>
          <w:noProof/>
        </w:rPr>
        <w:tab/>
      </w:r>
      <w:r w:rsidRPr="00923FD1">
        <w:rPr>
          <w:noProof/>
        </w:rPr>
        <w:tab/>
        <w:t>yo y su padre.</w:t>
      </w:r>
    </w:p>
    <w:p w14:paraId="07485230" w14:textId="7C85A120" w:rsidR="00975769" w:rsidRPr="00923FD1" w:rsidRDefault="00975769" w:rsidP="00975769">
      <w:pPr>
        <w:pStyle w:val="Personaje"/>
        <w:rPr>
          <w:noProof/>
        </w:rPr>
      </w:pPr>
      <w:r w:rsidRPr="00923FD1">
        <w:rPr>
          <w:noProof/>
        </w:rPr>
        <w:t>carlos</w:t>
      </w:r>
    </w:p>
    <w:p w14:paraId="0EBE53F7" w14:textId="675B4011"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00975769" w:rsidRPr="00923FD1">
        <w:rPr>
          <w:noProof/>
        </w:rPr>
        <w:tab/>
      </w:r>
      <w:r w:rsidRPr="00923FD1">
        <w:t>Tu cuidado</w:t>
      </w:r>
    </w:p>
    <w:p w14:paraId="625A7989" w14:textId="13939994" w:rsidR="00B55FE7" w:rsidRPr="00923FD1" w:rsidRDefault="00B55FE7" w:rsidP="0024292B">
      <w:pPr>
        <w:pStyle w:val="Verso"/>
        <w:rPr>
          <w:noProof/>
        </w:rPr>
      </w:pPr>
      <w:r w:rsidRPr="00923FD1">
        <w:rPr>
          <w:noProof/>
        </w:rPr>
        <w:tab/>
      </w:r>
      <w:r w:rsidRPr="00923FD1">
        <w:rPr>
          <w:noProof/>
        </w:rPr>
        <w:tab/>
      </w:r>
      <w:r w:rsidRPr="00923FD1">
        <w:rPr>
          <w:noProof/>
        </w:rPr>
        <w:tab/>
        <w:t>suspende, y estame atento.</w:t>
      </w:r>
      <w:r w:rsidRPr="00923FD1">
        <w:rPr>
          <w:noProof/>
        </w:rPr>
        <w:tab/>
      </w:r>
      <w:r w:rsidRPr="00923FD1">
        <w:rPr>
          <w:noProof/>
        </w:rPr>
        <w:tab/>
      </w:r>
      <w:r w:rsidRPr="00923FD1">
        <w:rPr>
          <w:noProof/>
        </w:rPr>
        <w:tab/>
      </w:r>
      <w:r w:rsidRPr="00923FD1">
        <w:rPr>
          <w:noProof/>
        </w:rPr>
        <w:tab/>
      </w:r>
      <w:r w:rsidRPr="00923FD1">
        <w:rPr>
          <w:noProof/>
        </w:rPr>
        <w:tab/>
      </w:r>
    </w:p>
    <w:p w14:paraId="373642C4" w14:textId="73C269EC" w:rsidR="00B55FE7" w:rsidRPr="00923FD1" w:rsidRDefault="00B55FE7" w:rsidP="0024292B">
      <w:pPr>
        <w:pStyle w:val="Acot"/>
        <w:rPr>
          <w:noProof/>
        </w:rPr>
      </w:pPr>
      <w:r w:rsidRPr="00923FD1">
        <w:rPr>
          <w:noProof/>
        </w:rPr>
        <w:t>Carta</w:t>
      </w:r>
    </w:p>
    <w:p w14:paraId="046673F4" w14:textId="4B18F5B3" w:rsidR="005B1992" w:rsidRPr="00923FD1" w:rsidRDefault="005B1992" w:rsidP="005B1992">
      <w:pPr>
        <w:rPr>
          <w:rFonts w:ascii="Garamond" w:hAnsi="Garamond"/>
        </w:rPr>
      </w:pPr>
      <w:r w:rsidRPr="00923FD1">
        <w:rPr>
          <w:rFonts w:ascii="Garamond" w:hAnsi="Garamond"/>
        </w:rPr>
        <w:t>$décimas</w:t>
      </w:r>
    </w:p>
    <w:p w14:paraId="37AC27E1" w14:textId="77777777" w:rsidR="00B55FE7" w:rsidRPr="00923FD1" w:rsidRDefault="00B55FE7" w:rsidP="0024292B">
      <w:pPr>
        <w:pStyle w:val="Verso"/>
        <w:rPr>
          <w:noProof/>
        </w:rPr>
      </w:pPr>
      <w:r w:rsidRPr="00923FD1">
        <w:rPr>
          <w:noProof/>
        </w:rPr>
        <w:tab/>
      </w:r>
      <w:r w:rsidRPr="00923FD1">
        <w:rPr>
          <w:noProof/>
        </w:rPr>
        <w:tab/>
      </w:r>
      <w:r w:rsidRPr="00923FD1">
        <w:rPr>
          <w:noProof/>
        </w:rPr>
        <w:tab/>
        <w:t xml:space="preserve">  «Cautivo del alma mía,</w:t>
      </w:r>
    </w:p>
    <w:p w14:paraId="6282B1F0" w14:textId="77777777" w:rsidR="00B55FE7" w:rsidRPr="00923FD1" w:rsidRDefault="00B55FE7" w:rsidP="0024292B">
      <w:pPr>
        <w:pStyle w:val="Verso"/>
        <w:rPr>
          <w:noProof/>
        </w:rPr>
      </w:pPr>
      <w:r w:rsidRPr="00923FD1">
        <w:rPr>
          <w:noProof/>
        </w:rPr>
        <w:tab/>
      </w:r>
      <w:r w:rsidRPr="00923FD1">
        <w:rPr>
          <w:noProof/>
        </w:rPr>
        <w:tab/>
      </w:r>
      <w:r w:rsidRPr="00923FD1">
        <w:rPr>
          <w:noProof/>
        </w:rPr>
        <w:tab/>
        <w:t>donde está mi libertad,</w:t>
      </w:r>
    </w:p>
    <w:p w14:paraId="4AF11DCD" w14:textId="77777777" w:rsidR="00B55FE7" w:rsidRPr="00923FD1" w:rsidRDefault="00B55FE7" w:rsidP="0024292B">
      <w:pPr>
        <w:pStyle w:val="Verso"/>
        <w:rPr>
          <w:noProof/>
        </w:rPr>
      </w:pPr>
      <w:r w:rsidRPr="00923FD1">
        <w:rPr>
          <w:noProof/>
        </w:rPr>
        <w:tab/>
      </w:r>
      <w:r w:rsidRPr="00923FD1">
        <w:rPr>
          <w:noProof/>
        </w:rPr>
        <w:tab/>
      </w:r>
      <w:r w:rsidRPr="00923FD1">
        <w:rPr>
          <w:noProof/>
        </w:rPr>
        <w:tab/>
        <w:t>por quien vivo en soledad</w:t>
      </w:r>
    </w:p>
    <w:p w14:paraId="1F11249B" w14:textId="77777777" w:rsidR="00B55FE7" w:rsidRPr="00923FD1" w:rsidRDefault="00B55FE7" w:rsidP="0024292B">
      <w:pPr>
        <w:pStyle w:val="Verso"/>
        <w:rPr>
          <w:noProof/>
        </w:rPr>
      </w:pPr>
      <w:r w:rsidRPr="00923FD1">
        <w:rPr>
          <w:noProof/>
        </w:rPr>
        <w:tab/>
      </w:r>
      <w:r w:rsidRPr="00923FD1">
        <w:rPr>
          <w:noProof/>
        </w:rPr>
        <w:tab/>
      </w:r>
      <w:r w:rsidRPr="00923FD1">
        <w:rPr>
          <w:noProof/>
        </w:rPr>
        <w:tab/>
        <w:t>en esta noche sin día:</w:t>
      </w:r>
    </w:p>
    <w:p w14:paraId="6FB60DB2" w14:textId="20777AAA" w:rsidR="00B55FE7" w:rsidRPr="00923FD1" w:rsidRDefault="00B55FE7" w:rsidP="0024292B">
      <w:pPr>
        <w:pStyle w:val="Verso"/>
        <w:rPr>
          <w:noProof/>
        </w:rPr>
      </w:pPr>
      <w:r w:rsidRPr="00923FD1">
        <w:rPr>
          <w:noProof/>
        </w:rPr>
        <w:tab/>
      </w:r>
      <w:r w:rsidRPr="00923FD1">
        <w:rPr>
          <w:noProof/>
        </w:rPr>
        <w:tab/>
      </w:r>
      <w:r w:rsidRPr="00923FD1">
        <w:rPr>
          <w:noProof/>
        </w:rPr>
        <w:tab/>
        <w:t>desde Toledo te envía</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36385921" w14:textId="77777777" w:rsidR="00B55FE7" w:rsidRPr="00923FD1" w:rsidRDefault="00B55FE7" w:rsidP="0024292B">
      <w:pPr>
        <w:pStyle w:val="Verso"/>
        <w:rPr>
          <w:noProof/>
        </w:rPr>
      </w:pPr>
      <w:r w:rsidRPr="00923FD1">
        <w:rPr>
          <w:noProof/>
        </w:rPr>
        <w:tab/>
      </w:r>
      <w:r w:rsidRPr="00923FD1">
        <w:rPr>
          <w:noProof/>
        </w:rPr>
        <w:tab/>
      </w:r>
      <w:r w:rsidRPr="00923FD1">
        <w:rPr>
          <w:noProof/>
        </w:rPr>
        <w:tab/>
        <w:t>el alma —si hay alma en mí,</w:t>
      </w:r>
    </w:p>
    <w:p w14:paraId="2AC01D62" w14:textId="77777777" w:rsidR="00B55FE7" w:rsidRPr="00923FD1" w:rsidRDefault="00B55FE7" w:rsidP="0024292B">
      <w:pPr>
        <w:pStyle w:val="Verso"/>
        <w:rPr>
          <w:noProof/>
        </w:rPr>
      </w:pPr>
      <w:r w:rsidRPr="00923FD1">
        <w:rPr>
          <w:noProof/>
        </w:rPr>
        <w:tab/>
      </w:r>
      <w:r w:rsidRPr="00923FD1">
        <w:rPr>
          <w:noProof/>
        </w:rPr>
        <w:tab/>
      </w:r>
      <w:r w:rsidRPr="00923FD1">
        <w:rPr>
          <w:noProof/>
        </w:rPr>
        <w:tab/>
        <w:t>pues sabes que te la di—</w:t>
      </w:r>
    </w:p>
    <w:p w14:paraId="2733FCA3" w14:textId="77777777" w:rsidR="00B55FE7" w:rsidRPr="00923FD1" w:rsidRDefault="00B55FE7" w:rsidP="0024292B">
      <w:pPr>
        <w:pStyle w:val="Verso"/>
        <w:rPr>
          <w:noProof/>
        </w:rPr>
      </w:pPr>
      <w:r w:rsidRPr="00923FD1">
        <w:rPr>
          <w:noProof/>
        </w:rPr>
        <w:tab/>
      </w:r>
      <w:r w:rsidRPr="00923FD1">
        <w:rPr>
          <w:noProof/>
        </w:rPr>
        <w:tab/>
      </w:r>
      <w:r w:rsidRPr="00923FD1">
        <w:rPr>
          <w:noProof/>
        </w:rPr>
        <w:tab/>
        <w:t>más suspiros que razones</w:t>
      </w:r>
    </w:p>
    <w:p w14:paraId="106FD05C" w14:textId="77777777" w:rsidR="00B55FE7" w:rsidRPr="00923FD1" w:rsidRDefault="00B55FE7" w:rsidP="0024292B">
      <w:pPr>
        <w:pStyle w:val="Verso"/>
        <w:rPr>
          <w:noProof/>
        </w:rPr>
      </w:pPr>
      <w:r w:rsidRPr="00923FD1">
        <w:rPr>
          <w:noProof/>
        </w:rPr>
        <w:tab/>
      </w:r>
      <w:r w:rsidRPr="00923FD1">
        <w:rPr>
          <w:noProof/>
        </w:rPr>
        <w:tab/>
      </w:r>
      <w:r w:rsidRPr="00923FD1">
        <w:rPr>
          <w:noProof/>
        </w:rPr>
        <w:tab/>
        <w:t>y más almas que renglones</w:t>
      </w:r>
    </w:p>
    <w:p w14:paraId="2C99166A" w14:textId="22A99291" w:rsidR="00B55FE7" w:rsidRPr="00923FD1" w:rsidRDefault="00B55FE7" w:rsidP="0024292B">
      <w:pPr>
        <w:pStyle w:val="Verso"/>
        <w:rPr>
          <w:noProof/>
        </w:rPr>
      </w:pPr>
      <w:r w:rsidRPr="00923FD1">
        <w:rPr>
          <w:noProof/>
        </w:rPr>
        <w:tab/>
      </w:r>
      <w:r w:rsidRPr="00923FD1">
        <w:rPr>
          <w:noProof/>
        </w:rPr>
        <w:tab/>
      </w:r>
      <w:r w:rsidRPr="00923FD1">
        <w:rPr>
          <w:noProof/>
        </w:rPr>
        <w:tab/>
        <w:t>para que vivan en ti.</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07FDB4CE" w14:textId="77777777" w:rsidR="00B55FE7" w:rsidRPr="00923FD1" w:rsidRDefault="00B55FE7" w:rsidP="0024292B">
      <w:pPr>
        <w:pStyle w:val="Verso"/>
        <w:rPr>
          <w:noProof/>
        </w:rPr>
      </w:pPr>
      <w:r w:rsidRPr="00923FD1">
        <w:rPr>
          <w:noProof/>
        </w:rPr>
        <w:tab/>
      </w:r>
      <w:r w:rsidRPr="00923FD1">
        <w:rPr>
          <w:noProof/>
        </w:rPr>
        <w:tab/>
      </w:r>
      <w:r w:rsidRPr="00923FD1">
        <w:rPr>
          <w:noProof/>
        </w:rPr>
        <w:tab/>
        <w:t xml:space="preserve">  Esta tinta con que escribo</w:t>
      </w:r>
    </w:p>
    <w:p w14:paraId="2B0E0393" w14:textId="77777777" w:rsidR="00B55FE7" w:rsidRPr="00923FD1" w:rsidRDefault="00B55FE7" w:rsidP="0024292B">
      <w:pPr>
        <w:pStyle w:val="Verso"/>
        <w:rPr>
          <w:noProof/>
        </w:rPr>
      </w:pPr>
      <w:r w:rsidRPr="00923FD1">
        <w:rPr>
          <w:noProof/>
        </w:rPr>
        <w:tab/>
      </w:r>
      <w:r w:rsidRPr="00923FD1">
        <w:rPr>
          <w:noProof/>
        </w:rPr>
        <w:tab/>
      </w:r>
      <w:r w:rsidRPr="00923FD1">
        <w:rPr>
          <w:noProof/>
        </w:rPr>
        <w:tab/>
        <w:t>lágrimas del pecho son;</w:t>
      </w:r>
    </w:p>
    <w:p w14:paraId="53ABF5D8" w14:textId="77777777" w:rsidR="00B55FE7" w:rsidRPr="00923FD1" w:rsidRDefault="00B55FE7" w:rsidP="0024292B">
      <w:pPr>
        <w:pStyle w:val="Verso"/>
        <w:rPr>
          <w:noProof/>
        </w:rPr>
      </w:pPr>
      <w:r w:rsidRPr="00923FD1">
        <w:rPr>
          <w:noProof/>
        </w:rPr>
        <w:tab/>
      </w:r>
      <w:r w:rsidRPr="00923FD1">
        <w:rPr>
          <w:noProof/>
        </w:rPr>
        <w:tab/>
      </w:r>
      <w:r w:rsidRPr="00923FD1">
        <w:rPr>
          <w:noProof/>
        </w:rPr>
        <w:tab/>
        <w:t>el papel, del corazón,</w:t>
      </w:r>
    </w:p>
    <w:p w14:paraId="07033856" w14:textId="77777777" w:rsidR="00B55FE7" w:rsidRPr="00923FD1" w:rsidRDefault="00B55FE7" w:rsidP="0024292B">
      <w:pPr>
        <w:pStyle w:val="Verso"/>
        <w:rPr>
          <w:noProof/>
        </w:rPr>
      </w:pPr>
      <w:r w:rsidRPr="00923FD1">
        <w:rPr>
          <w:noProof/>
        </w:rPr>
        <w:tab/>
      </w:r>
      <w:r w:rsidRPr="00923FD1">
        <w:rPr>
          <w:noProof/>
        </w:rPr>
        <w:tab/>
      </w:r>
      <w:r w:rsidRPr="00923FD1">
        <w:rPr>
          <w:noProof/>
        </w:rPr>
        <w:tab/>
        <w:t>que está contigo cautivo.</w:t>
      </w:r>
    </w:p>
    <w:p w14:paraId="2194FF0E" w14:textId="5E68911A" w:rsidR="00B55FE7" w:rsidRPr="00923FD1" w:rsidRDefault="00B55FE7" w:rsidP="0024292B">
      <w:pPr>
        <w:pStyle w:val="Verso"/>
        <w:rPr>
          <w:noProof/>
        </w:rPr>
      </w:pPr>
      <w:r w:rsidRPr="00923FD1">
        <w:rPr>
          <w:noProof/>
        </w:rPr>
        <w:tab/>
      </w:r>
      <w:r w:rsidRPr="00923FD1">
        <w:rPr>
          <w:noProof/>
        </w:rPr>
        <w:tab/>
      </w:r>
      <w:r w:rsidRPr="00923FD1">
        <w:rPr>
          <w:noProof/>
        </w:rPr>
        <w:tab/>
        <w:t>No sé, mi bien, cómo vivo,</w:t>
      </w:r>
      <w:r w:rsidRPr="00923FD1">
        <w:rPr>
          <w:noProof/>
        </w:rPr>
        <w:tab/>
      </w:r>
      <w:r w:rsidRPr="00923FD1">
        <w:rPr>
          <w:noProof/>
        </w:rPr>
        <w:tab/>
      </w:r>
      <w:r w:rsidRPr="00923FD1">
        <w:rPr>
          <w:noProof/>
        </w:rPr>
        <w:tab/>
      </w:r>
      <w:r w:rsidRPr="00923FD1">
        <w:rPr>
          <w:noProof/>
        </w:rPr>
        <w:tab/>
      </w:r>
      <w:r w:rsidRPr="00923FD1">
        <w:rPr>
          <w:noProof/>
        </w:rPr>
        <w:tab/>
      </w:r>
    </w:p>
    <w:p w14:paraId="6C097E52" w14:textId="77777777" w:rsidR="00B55FE7" w:rsidRPr="00923FD1" w:rsidRDefault="00B55FE7" w:rsidP="0024292B">
      <w:pPr>
        <w:pStyle w:val="Verso"/>
        <w:rPr>
          <w:noProof/>
        </w:rPr>
      </w:pPr>
      <w:r w:rsidRPr="00923FD1">
        <w:rPr>
          <w:noProof/>
        </w:rPr>
        <w:tab/>
      </w:r>
      <w:r w:rsidRPr="00923FD1">
        <w:rPr>
          <w:noProof/>
        </w:rPr>
        <w:tab/>
      </w:r>
      <w:r w:rsidRPr="00923FD1">
        <w:rPr>
          <w:noProof/>
        </w:rPr>
        <w:tab/>
        <w:t>pero sé que he de morir,</w:t>
      </w:r>
    </w:p>
    <w:p w14:paraId="433FFF82" w14:textId="77777777" w:rsidR="00B55FE7" w:rsidRPr="00923FD1" w:rsidRDefault="00B55FE7" w:rsidP="0024292B">
      <w:pPr>
        <w:pStyle w:val="Verso"/>
        <w:rPr>
          <w:noProof/>
        </w:rPr>
      </w:pPr>
      <w:r w:rsidRPr="00923FD1">
        <w:rPr>
          <w:noProof/>
        </w:rPr>
        <w:tab/>
      </w:r>
      <w:r w:rsidRPr="00923FD1">
        <w:rPr>
          <w:noProof/>
        </w:rPr>
        <w:tab/>
      </w:r>
      <w:r w:rsidRPr="00923FD1">
        <w:rPr>
          <w:noProof/>
        </w:rPr>
        <w:tab/>
        <w:t>que no puedo resistir</w:t>
      </w:r>
    </w:p>
    <w:p w14:paraId="0939F17A" w14:textId="77777777" w:rsidR="00B55FE7" w:rsidRPr="00923FD1" w:rsidRDefault="00B55FE7" w:rsidP="0024292B">
      <w:pPr>
        <w:pStyle w:val="Verso"/>
        <w:rPr>
          <w:noProof/>
        </w:rPr>
      </w:pPr>
      <w:r w:rsidRPr="00923FD1">
        <w:rPr>
          <w:noProof/>
        </w:rPr>
        <w:tab/>
      </w:r>
      <w:r w:rsidRPr="00923FD1">
        <w:rPr>
          <w:noProof/>
        </w:rPr>
        <w:tab/>
      </w:r>
      <w:r w:rsidRPr="00923FD1">
        <w:rPr>
          <w:noProof/>
        </w:rPr>
        <w:tab/>
        <w:t>de tu prisión los enojos,</w:t>
      </w:r>
    </w:p>
    <w:p w14:paraId="0EF1813B" w14:textId="77777777" w:rsidR="00B55FE7" w:rsidRPr="00923FD1" w:rsidRDefault="00B55FE7" w:rsidP="0024292B">
      <w:pPr>
        <w:pStyle w:val="Verso"/>
        <w:rPr>
          <w:noProof/>
        </w:rPr>
      </w:pPr>
      <w:r w:rsidRPr="00923FD1">
        <w:rPr>
          <w:noProof/>
        </w:rPr>
        <w:tab/>
      </w:r>
      <w:r w:rsidRPr="00923FD1">
        <w:rPr>
          <w:noProof/>
        </w:rPr>
        <w:tab/>
      </w:r>
      <w:r w:rsidRPr="00923FD1">
        <w:rPr>
          <w:noProof/>
        </w:rPr>
        <w:tab/>
        <w:t>porque ausente de tus ojos</w:t>
      </w:r>
    </w:p>
    <w:p w14:paraId="61F778D7" w14:textId="6C9376C6" w:rsidR="00B55FE7" w:rsidRPr="00923FD1" w:rsidRDefault="00B55FE7" w:rsidP="0024292B">
      <w:pPr>
        <w:pStyle w:val="Verso"/>
        <w:rPr>
          <w:noProof/>
        </w:rPr>
      </w:pPr>
      <w:r w:rsidRPr="00923FD1">
        <w:rPr>
          <w:noProof/>
        </w:rPr>
        <w:tab/>
      </w:r>
      <w:r w:rsidRPr="00923FD1">
        <w:rPr>
          <w:noProof/>
        </w:rPr>
        <w:tab/>
      </w:r>
      <w:r w:rsidRPr="00923FD1">
        <w:rPr>
          <w:noProof/>
        </w:rPr>
        <w:tab/>
        <w:t xml:space="preserve">es imposible vivir. </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6DE3CA16" w14:textId="77777777" w:rsidR="00B55FE7" w:rsidRPr="00923FD1" w:rsidRDefault="00B55FE7" w:rsidP="0024292B">
      <w:pPr>
        <w:pStyle w:val="Verso"/>
        <w:rPr>
          <w:noProof/>
        </w:rPr>
      </w:pPr>
      <w:r w:rsidRPr="00923FD1">
        <w:rPr>
          <w:noProof/>
        </w:rPr>
        <w:tab/>
      </w:r>
      <w:r w:rsidRPr="00923FD1">
        <w:rPr>
          <w:noProof/>
        </w:rPr>
        <w:tab/>
      </w:r>
      <w:r w:rsidRPr="00923FD1">
        <w:rPr>
          <w:noProof/>
        </w:rPr>
        <w:tab/>
        <w:t xml:space="preserve">  No los vuelvo a parte alguna</w:t>
      </w:r>
    </w:p>
    <w:p w14:paraId="56CCA31B" w14:textId="77777777" w:rsidR="00B55FE7" w:rsidRPr="00923FD1" w:rsidRDefault="00B55FE7" w:rsidP="0024292B">
      <w:pPr>
        <w:pStyle w:val="Verso"/>
        <w:rPr>
          <w:noProof/>
        </w:rPr>
      </w:pPr>
      <w:r w:rsidRPr="00923FD1">
        <w:rPr>
          <w:noProof/>
        </w:rPr>
        <w:tab/>
      </w:r>
      <w:r w:rsidRPr="00923FD1">
        <w:rPr>
          <w:noProof/>
        </w:rPr>
        <w:tab/>
      </w:r>
      <w:r w:rsidRPr="00923FD1">
        <w:rPr>
          <w:noProof/>
        </w:rPr>
        <w:tab/>
        <w:t>donde, aunque me fuiste ingrato,</w:t>
      </w:r>
    </w:p>
    <w:p w14:paraId="039A190E" w14:textId="77777777" w:rsidR="00B55FE7" w:rsidRPr="00923FD1" w:rsidRDefault="00B55FE7" w:rsidP="0024292B">
      <w:pPr>
        <w:pStyle w:val="Verso"/>
        <w:rPr>
          <w:noProof/>
        </w:rPr>
      </w:pPr>
      <w:r w:rsidRPr="00923FD1">
        <w:rPr>
          <w:noProof/>
        </w:rPr>
        <w:tab/>
      </w:r>
      <w:r w:rsidRPr="00923FD1">
        <w:rPr>
          <w:noProof/>
        </w:rPr>
        <w:tab/>
      </w:r>
      <w:r w:rsidRPr="00923FD1">
        <w:rPr>
          <w:noProof/>
        </w:rPr>
        <w:tab/>
        <w:t>no me asombre tu retrato,</w:t>
      </w:r>
    </w:p>
    <w:p w14:paraId="49BFE42F" w14:textId="77777777" w:rsidR="00B55FE7" w:rsidRPr="00923FD1" w:rsidRDefault="00B55FE7" w:rsidP="0024292B">
      <w:pPr>
        <w:pStyle w:val="Verso"/>
        <w:rPr>
          <w:noProof/>
        </w:rPr>
      </w:pPr>
      <w:r w:rsidRPr="00923FD1">
        <w:rPr>
          <w:noProof/>
        </w:rPr>
        <w:lastRenderedPageBreak/>
        <w:tab/>
      </w:r>
      <w:r w:rsidRPr="00923FD1">
        <w:rPr>
          <w:noProof/>
        </w:rPr>
        <w:tab/>
      </w:r>
      <w:r w:rsidRPr="00923FD1">
        <w:rPr>
          <w:noProof/>
        </w:rPr>
        <w:tab/>
        <w:t>aunque sin piedad ninguna.</w:t>
      </w:r>
    </w:p>
    <w:p w14:paraId="61A1BE75" w14:textId="70406C15" w:rsidR="00B55FE7" w:rsidRPr="00923FD1" w:rsidRDefault="00B55FE7" w:rsidP="0024292B">
      <w:pPr>
        <w:pStyle w:val="Verso"/>
        <w:rPr>
          <w:noProof/>
        </w:rPr>
      </w:pPr>
      <w:r w:rsidRPr="00923FD1">
        <w:rPr>
          <w:noProof/>
        </w:rPr>
        <w:tab/>
      </w:r>
      <w:r w:rsidRPr="00923FD1">
        <w:rPr>
          <w:noProof/>
        </w:rPr>
        <w:tab/>
      </w:r>
      <w:r w:rsidRPr="00923FD1">
        <w:rPr>
          <w:noProof/>
        </w:rPr>
        <w:tab/>
        <w:t>Quejarme de mi fortuna</w:t>
      </w:r>
      <w:r w:rsidRPr="00923FD1">
        <w:rPr>
          <w:noProof/>
        </w:rPr>
        <w:tab/>
      </w:r>
      <w:r w:rsidRPr="00923FD1">
        <w:rPr>
          <w:noProof/>
        </w:rPr>
        <w:tab/>
      </w:r>
      <w:r w:rsidRPr="00923FD1">
        <w:rPr>
          <w:noProof/>
        </w:rPr>
        <w:tab/>
      </w:r>
      <w:r w:rsidRPr="00923FD1">
        <w:rPr>
          <w:noProof/>
        </w:rPr>
        <w:tab/>
      </w:r>
      <w:r w:rsidRPr="00923FD1">
        <w:rPr>
          <w:noProof/>
        </w:rPr>
        <w:tab/>
      </w:r>
    </w:p>
    <w:p w14:paraId="1514711D" w14:textId="77777777" w:rsidR="00B55FE7" w:rsidRPr="00923FD1" w:rsidRDefault="00B55FE7" w:rsidP="0024292B">
      <w:pPr>
        <w:pStyle w:val="Verso"/>
        <w:rPr>
          <w:noProof/>
        </w:rPr>
      </w:pPr>
      <w:r w:rsidRPr="00923FD1">
        <w:rPr>
          <w:noProof/>
        </w:rPr>
        <w:tab/>
      </w:r>
      <w:r w:rsidRPr="00923FD1">
        <w:rPr>
          <w:noProof/>
        </w:rPr>
        <w:tab/>
      </w:r>
      <w:r w:rsidRPr="00923FD1">
        <w:rPr>
          <w:noProof/>
        </w:rPr>
        <w:tab/>
        <w:t>no quiero, pues que te vi,</w:t>
      </w:r>
    </w:p>
    <w:p w14:paraId="4C441A82" w14:textId="77777777" w:rsidR="00B55FE7" w:rsidRPr="00923FD1" w:rsidRDefault="00B55FE7" w:rsidP="0024292B">
      <w:pPr>
        <w:pStyle w:val="Verso"/>
        <w:rPr>
          <w:noProof/>
        </w:rPr>
      </w:pPr>
      <w:r w:rsidRPr="00923FD1">
        <w:rPr>
          <w:noProof/>
        </w:rPr>
        <w:tab/>
      </w:r>
      <w:r w:rsidRPr="00923FD1">
        <w:rPr>
          <w:noProof/>
        </w:rPr>
        <w:tab/>
      </w:r>
      <w:r w:rsidRPr="00923FD1">
        <w:rPr>
          <w:noProof/>
        </w:rPr>
        <w:tab/>
        <w:t>que vale más para mí</w:t>
      </w:r>
    </w:p>
    <w:p w14:paraId="6BB9D72C" w14:textId="77777777" w:rsidR="00B55FE7" w:rsidRPr="00923FD1" w:rsidRDefault="00B55FE7" w:rsidP="0024292B">
      <w:pPr>
        <w:pStyle w:val="Verso"/>
        <w:rPr>
          <w:noProof/>
        </w:rPr>
      </w:pPr>
      <w:r w:rsidRPr="00923FD1">
        <w:rPr>
          <w:noProof/>
        </w:rPr>
        <w:tab/>
      </w:r>
      <w:r w:rsidRPr="00923FD1">
        <w:rPr>
          <w:noProof/>
        </w:rPr>
        <w:tab/>
      </w:r>
      <w:r w:rsidRPr="00923FD1">
        <w:rPr>
          <w:noProof/>
        </w:rPr>
        <w:tab/>
        <w:t>el ser de ti aborrecida</w:t>
      </w:r>
    </w:p>
    <w:p w14:paraId="5380AD0B" w14:textId="77777777" w:rsidR="00B55FE7" w:rsidRPr="00923FD1" w:rsidRDefault="00B55FE7" w:rsidP="0024292B">
      <w:pPr>
        <w:pStyle w:val="Verso"/>
        <w:rPr>
          <w:noProof/>
        </w:rPr>
      </w:pPr>
      <w:r w:rsidRPr="00923FD1">
        <w:rPr>
          <w:noProof/>
        </w:rPr>
        <w:tab/>
      </w:r>
      <w:r w:rsidRPr="00923FD1">
        <w:rPr>
          <w:noProof/>
        </w:rPr>
        <w:tab/>
      </w:r>
      <w:r w:rsidRPr="00923FD1">
        <w:rPr>
          <w:noProof/>
        </w:rPr>
        <w:tab/>
        <w:t>que tener descanso y vida</w:t>
      </w:r>
    </w:p>
    <w:p w14:paraId="0A7B54CB" w14:textId="727F6008" w:rsidR="00B55FE7" w:rsidRPr="00923FD1" w:rsidRDefault="00B55FE7" w:rsidP="0024292B">
      <w:pPr>
        <w:pStyle w:val="Verso"/>
        <w:rPr>
          <w:noProof/>
        </w:rPr>
      </w:pPr>
      <w:r w:rsidRPr="00923FD1">
        <w:rPr>
          <w:noProof/>
        </w:rPr>
        <w:tab/>
      </w:r>
      <w:r w:rsidRPr="00923FD1">
        <w:rPr>
          <w:noProof/>
        </w:rPr>
        <w:tab/>
      </w:r>
      <w:r w:rsidRPr="00923FD1">
        <w:rPr>
          <w:noProof/>
        </w:rPr>
        <w:tab/>
        <w:t>en otros brazos sin ti.</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3870A266" w14:textId="77777777" w:rsidR="00B55FE7" w:rsidRPr="00923FD1" w:rsidRDefault="00B55FE7" w:rsidP="0024292B">
      <w:pPr>
        <w:pStyle w:val="Verso"/>
        <w:rPr>
          <w:noProof/>
        </w:rPr>
      </w:pPr>
      <w:r w:rsidRPr="00923FD1">
        <w:rPr>
          <w:noProof/>
        </w:rPr>
        <w:tab/>
      </w:r>
      <w:r w:rsidRPr="00923FD1">
        <w:rPr>
          <w:noProof/>
        </w:rPr>
        <w:tab/>
      </w:r>
      <w:r w:rsidRPr="00923FD1">
        <w:rPr>
          <w:noProof/>
        </w:rPr>
        <w:tab/>
        <w:t xml:space="preserve">  ¡Ojalá que aquese moro</w:t>
      </w:r>
    </w:p>
    <w:p w14:paraId="5412F4CD" w14:textId="77777777" w:rsidR="00B55FE7" w:rsidRPr="00923FD1" w:rsidRDefault="00B55FE7" w:rsidP="0024292B">
      <w:pPr>
        <w:pStyle w:val="Verso"/>
        <w:rPr>
          <w:noProof/>
        </w:rPr>
      </w:pPr>
      <w:r w:rsidRPr="00923FD1">
        <w:rPr>
          <w:noProof/>
        </w:rPr>
        <w:tab/>
      </w:r>
      <w:r w:rsidRPr="00923FD1">
        <w:rPr>
          <w:noProof/>
        </w:rPr>
        <w:tab/>
      </w:r>
      <w:r w:rsidRPr="00923FD1">
        <w:rPr>
          <w:noProof/>
        </w:rPr>
        <w:tab/>
        <w:t>me quisiera en tu lugar!</w:t>
      </w:r>
    </w:p>
    <w:p w14:paraId="76463CD4" w14:textId="77777777" w:rsidR="00B55FE7" w:rsidRPr="00923FD1" w:rsidRDefault="00B55FE7" w:rsidP="0024292B">
      <w:pPr>
        <w:pStyle w:val="Verso"/>
        <w:rPr>
          <w:noProof/>
        </w:rPr>
      </w:pPr>
      <w:r w:rsidRPr="00923FD1">
        <w:rPr>
          <w:noProof/>
        </w:rPr>
        <w:tab/>
      </w:r>
      <w:r w:rsidRPr="00923FD1">
        <w:rPr>
          <w:noProof/>
        </w:rPr>
        <w:tab/>
      </w:r>
      <w:r w:rsidRPr="00923FD1">
        <w:rPr>
          <w:noProof/>
        </w:rPr>
        <w:tab/>
        <w:t>Que yo fuera a rescatar</w:t>
      </w:r>
    </w:p>
    <w:p w14:paraId="7F98817B" w14:textId="77777777" w:rsidR="00B55FE7" w:rsidRPr="00923FD1" w:rsidRDefault="00B55FE7" w:rsidP="0024292B">
      <w:pPr>
        <w:pStyle w:val="Verso"/>
        <w:rPr>
          <w:noProof/>
        </w:rPr>
      </w:pPr>
      <w:r w:rsidRPr="00923FD1">
        <w:rPr>
          <w:noProof/>
        </w:rPr>
        <w:tab/>
      </w:r>
      <w:r w:rsidRPr="00923FD1">
        <w:rPr>
          <w:noProof/>
        </w:rPr>
        <w:tab/>
      </w:r>
      <w:r w:rsidRPr="00923FD1">
        <w:rPr>
          <w:noProof/>
        </w:rPr>
        <w:tab/>
        <w:t>con mi vida la que adoro.</w:t>
      </w:r>
    </w:p>
    <w:p w14:paraId="18AC3E40" w14:textId="1B93FD3B" w:rsidR="00B55FE7" w:rsidRPr="00923FD1" w:rsidRDefault="00B55FE7" w:rsidP="0024292B">
      <w:pPr>
        <w:pStyle w:val="Verso"/>
        <w:rPr>
          <w:noProof/>
        </w:rPr>
      </w:pPr>
      <w:r w:rsidRPr="00923FD1">
        <w:rPr>
          <w:noProof/>
        </w:rPr>
        <w:tab/>
      </w:r>
      <w:r w:rsidRPr="00923FD1">
        <w:rPr>
          <w:noProof/>
        </w:rPr>
        <w:tab/>
      </w:r>
      <w:r w:rsidRPr="00923FD1">
        <w:rPr>
          <w:noProof/>
        </w:rPr>
        <w:tab/>
        <w:t>Dícenme que arenas de oro</w:t>
      </w:r>
      <w:r w:rsidRPr="00923FD1">
        <w:rPr>
          <w:noProof/>
        </w:rPr>
        <w:tab/>
      </w:r>
      <w:r w:rsidRPr="00923FD1">
        <w:rPr>
          <w:noProof/>
        </w:rPr>
        <w:tab/>
      </w:r>
      <w:r w:rsidRPr="00923FD1">
        <w:rPr>
          <w:noProof/>
        </w:rPr>
        <w:tab/>
      </w:r>
      <w:r w:rsidRPr="00923FD1">
        <w:rPr>
          <w:noProof/>
        </w:rPr>
        <w:tab/>
      </w:r>
      <w:r w:rsidRPr="00923FD1">
        <w:rPr>
          <w:noProof/>
        </w:rPr>
        <w:tab/>
      </w:r>
    </w:p>
    <w:p w14:paraId="22DCECC0" w14:textId="77777777" w:rsidR="00B55FE7" w:rsidRPr="00923FD1" w:rsidRDefault="00B55FE7" w:rsidP="0024292B">
      <w:pPr>
        <w:pStyle w:val="Verso"/>
        <w:rPr>
          <w:noProof/>
        </w:rPr>
      </w:pPr>
      <w:r w:rsidRPr="00923FD1">
        <w:rPr>
          <w:noProof/>
        </w:rPr>
        <w:tab/>
      </w:r>
      <w:r w:rsidRPr="00923FD1">
        <w:rPr>
          <w:noProof/>
        </w:rPr>
        <w:tab/>
      </w:r>
      <w:r w:rsidRPr="00923FD1">
        <w:rPr>
          <w:noProof/>
        </w:rPr>
        <w:tab/>
        <w:t>lleva el Tajo; si esto fuera,</w:t>
      </w:r>
    </w:p>
    <w:p w14:paraId="107350E1" w14:textId="77777777" w:rsidR="00B55FE7" w:rsidRPr="00923FD1" w:rsidRDefault="00B55FE7" w:rsidP="0024292B">
      <w:pPr>
        <w:pStyle w:val="Verso"/>
        <w:rPr>
          <w:noProof/>
        </w:rPr>
      </w:pPr>
      <w:r w:rsidRPr="00923FD1">
        <w:rPr>
          <w:noProof/>
        </w:rPr>
        <w:tab/>
      </w:r>
      <w:r w:rsidRPr="00923FD1">
        <w:rPr>
          <w:noProof/>
        </w:rPr>
        <w:tab/>
      </w:r>
      <w:r w:rsidRPr="00923FD1">
        <w:rPr>
          <w:noProof/>
        </w:rPr>
        <w:tab/>
        <w:t>una a una las cogiera</w:t>
      </w:r>
    </w:p>
    <w:p w14:paraId="32F27406" w14:textId="77777777" w:rsidR="00B55FE7" w:rsidRPr="00923FD1" w:rsidRDefault="00B55FE7" w:rsidP="0024292B">
      <w:pPr>
        <w:pStyle w:val="Verso"/>
        <w:rPr>
          <w:noProof/>
        </w:rPr>
      </w:pPr>
      <w:r w:rsidRPr="00923FD1">
        <w:rPr>
          <w:noProof/>
        </w:rPr>
        <w:tab/>
      </w:r>
      <w:r w:rsidRPr="00923FD1">
        <w:rPr>
          <w:noProof/>
        </w:rPr>
        <w:tab/>
      </w:r>
      <w:r w:rsidRPr="00923FD1">
        <w:rPr>
          <w:noProof/>
        </w:rPr>
        <w:tab/>
        <w:t>para juntar tu rescate.</w:t>
      </w:r>
    </w:p>
    <w:p w14:paraId="1A59CB12" w14:textId="77777777" w:rsidR="00B55FE7" w:rsidRPr="00923FD1" w:rsidRDefault="00B55FE7" w:rsidP="0024292B">
      <w:pPr>
        <w:pStyle w:val="Verso"/>
        <w:rPr>
          <w:noProof/>
        </w:rPr>
      </w:pPr>
      <w:r w:rsidRPr="00923FD1">
        <w:rPr>
          <w:noProof/>
        </w:rPr>
        <w:tab/>
      </w:r>
      <w:r w:rsidRPr="00923FD1">
        <w:rPr>
          <w:noProof/>
        </w:rPr>
        <w:tab/>
      </w:r>
      <w:r w:rsidRPr="00923FD1">
        <w:rPr>
          <w:noProof/>
        </w:rPr>
        <w:tab/>
        <w:t>Pero a que venderme trate,</w:t>
      </w:r>
    </w:p>
    <w:p w14:paraId="01D0308F" w14:textId="176690AF" w:rsidR="00B55FE7" w:rsidRPr="00923FD1" w:rsidRDefault="00B55FE7" w:rsidP="0024292B">
      <w:pPr>
        <w:pStyle w:val="Verso"/>
        <w:rPr>
          <w:noProof/>
        </w:rPr>
      </w:pPr>
      <w:r w:rsidRPr="00923FD1">
        <w:rPr>
          <w:noProof/>
        </w:rPr>
        <w:tab/>
      </w:r>
      <w:r w:rsidRPr="00923FD1">
        <w:rPr>
          <w:noProof/>
        </w:rPr>
        <w:tab/>
      </w:r>
      <w:r w:rsidRPr="00923FD1">
        <w:rPr>
          <w:noProof/>
        </w:rPr>
        <w:tab/>
        <w:t>Carlos, con paciencia espera.</w:t>
      </w:r>
      <w:r w:rsidRPr="00923FD1">
        <w:rPr>
          <w:noProof/>
        </w:rPr>
        <w:tab/>
      </w:r>
      <w:r w:rsidRPr="00923FD1">
        <w:rPr>
          <w:noProof/>
        </w:rPr>
        <w:tab/>
      </w:r>
      <w:r w:rsidRPr="00923FD1">
        <w:rPr>
          <w:noProof/>
        </w:rPr>
        <w:tab/>
      </w:r>
      <w:r w:rsidRPr="00923FD1">
        <w:rPr>
          <w:noProof/>
        </w:rPr>
        <w:tab/>
      </w:r>
      <w:r w:rsidRPr="00923FD1">
        <w:rPr>
          <w:noProof/>
        </w:rPr>
        <w:tab/>
      </w:r>
    </w:p>
    <w:p w14:paraId="2AE38836" w14:textId="77777777" w:rsidR="00B55FE7" w:rsidRPr="00923FD1" w:rsidRDefault="00B55FE7" w:rsidP="0024292B">
      <w:pPr>
        <w:pStyle w:val="Verso"/>
        <w:rPr>
          <w:noProof/>
        </w:rPr>
      </w:pPr>
      <w:r w:rsidRPr="00923FD1">
        <w:rPr>
          <w:noProof/>
        </w:rPr>
        <w:tab/>
      </w:r>
      <w:r w:rsidRPr="00923FD1">
        <w:rPr>
          <w:noProof/>
        </w:rPr>
        <w:tab/>
      </w:r>
      <w:r w:rsidRPr="00923FD1">
        <w:rPr>
          <w:noProof/>
        </w:rPr>
        <w:tab/>
        <w:t xml:space="preserve">  Dos hierros pienso ponerme</w:t>
      </w:r>
    </w:p>
    <w:p w14:paraId="75ED442D" w14:textId="77777777" w:rsidR="00B55FE7" w:rsidRPr="00923FD1" w:rsidRDefault="00B55FE7" w:rsidP="0024292B">
      <w:pPr>
        <w:pStyle w:val="Verso"/>
        <w:rPr>
          <w:noProof/>
        </w:rPr>
      </w:pPr>
      <w:r w:rsidRPr="00923FD1">
        <w:rPr>
          <w:noProof/>
        </w:rPr>
        <w:tab/>
      </w:r>
      <w:r w:rsidRPr="00923FD1">
        <w:rPr>
          <w:noProof/>
        </w:rPr>
        <w:tab/>
      </w:r>
      <w:r w:rsidRPr="00923FD1">
        <w:rPr>
          <w:noProof/>
        </w:rPr>
        <w:tab/>
        <w:t>y venderme por librarte,</w:t>
      </w:r>
    </w:p>
    <w:p w14:paraId="2A5D6AE9" w14:textId="77777777" w:rsidR="00B55FE7" w:rsidRPr="00923FD1" w:rsidRDefault="00B55FE7" w:rsidP="0024292B">
      <w:pPr>
        <w:pStyle w:val="Verso"/>
        <w:rPr>
          <w:noProof/>
        </w:rPr>
      </w:pPr>
      <w:r w:rsidRPr="00923FD1">
        <w:rPr>
          <w:noProof/>
        </w:rPr>
        <w:tab/>
      </w:r>
      <w:r w:rsidRPr="00923FD1">
        <w:rPr>
          <w:noProof/>
        </w:rPr>
        <w:tab/>
      </w:r>
      <w:r w:rsidRPr="00923FD1">
        <w:rPr>
          <w:noProof/>
        </w:rPr>
        <w:tab/>
        <w:t>Carlos, en alguna parte</w:t>
      </w:r>
    </w:p>
    <w:p w14:paraId="5CDB2A29" w14:textId="77777777" w:rsidR="00B55FE7" w:rsidRPr="00923FD1" w:rsidRDefault="00B55FE7" w:rsidP="0024292B">
      <w:pPr>
        <w:pStyle w:val="Verso"/>
        <w:rPr>
          <w:noProof/>
        </w:rPr>
      </w:pPr>
      <w:r w:rsidRPr="00923FD1">
        <w:rPr>
          <w:noProof/>
        </w:rPr>
        <w:tab/>
      </w:r>
      <w:r w:rsidRPr="00923FD1">
        <w:rPr>
          <w:noProof/>
        </w:rPr>
        <w:tab/>
      </w:r>
      <w:r w:rsidRPr="00923FD1">
        <w:rPr>
          <w:noProof/>
        </w:rPr>
        <w:tab/>
        <w:t>que no puedan conocerme.</w:t>
      </w:r>
    </w:p>
    <w:p w14:paraId="5EED459A" w14:textId="54C951A7" w:rsidR="00B55FE7" w:rsidRPr="00923FD1" w:rsidRDefault="00B55FE7" w:rsidP="0024292B">
      <w:pPr>
        <w:pStyle w:val="Verso"/>
        <w:rPr>
          <w:noProof/>
        </w:rPr>
      </w:pPr>
      <w:r w:rsidRPr="00923FD1">
        <w:rPr>
          <w:noProof/>
        </w:rPr>
        <w:tab/>
      </w:r>
      <w:r w:rsidRPr="00923FD1">
        <w:rPr>
          <w:noProof/>
        </w:rPr>
        <w:tab/>
      </w:r>
      <w:r w:rsidRPr="00923FD1">
        <w:rPr>
          <w:noProof/>
        </w:rPr>
        <w:tab/>
        <w:t>A todo pienso atreverme</w:t>
      </w:r>
      <w:r w:rsidRPr="00923FD1">
        <w:rPr>
          <w:noProof/>
        </w:rPr>
        <w:tab/>
      </w:r>
      <w:r w:rsidRPr="00923FD1">
        <w:rPr>
          <w:noProof/>
        </w:rPr>
        <w:tab/>
      </w:r>
      <w:r w:rsidRPr="00923FD1">
        <w:rPr>
          <w:noProof/>
        </w:rPr>
        <w:tab/>
      </w:r>
      <w:r w:rsidRPr="00923FD1">
        <w:rPr>
          <w:noProof/>
        </w:rPr>
        <w:tab/>
      </w:r>
      <w:r w:rsidRPr="00923FD1">
        <w:rPr>
          <w:noProof/>
        </w:rPr>
        <w:tab/>
      </w:r>
    </w:p>
    <w:p w14:paraId="4F941590" w14:textId="77777777" w:rsidR="00B55FE7" w:rsidRPr="00923FD1" w:rsidRDefault="00B55FE7" w:rsidP="0024292B">
      <w:pPr>
        <w:pStyle w:val="Verso"/>
        <w:rPr>
          <w:noProof/>
        </w:rPr>
      </w:pPr>
      <w:r w:rsidRPr="00923FD1">
        <w:rPr>
          <w:noProof/>
        </w:rPr>
        <w:tab/>
      </w:r>
      <w:r w:rsidRPr="00923FD1">
        <w:rPr>
          <w:noProof/>
        </w:rPr>
        <w:tab/>
      </w:r>
      <w:r w:rsidRPr="00923FD1">
        <w:rPr>
          <w:noProof/>
        </w:rPr>
        <w:tab/>
        <w:t>hasta morir o vencer.</w:t>
      </w:r>
    </w:p>
    <w:p w14:paraId="7F0C0F5F" w14:textId="77777777" w:rsidR="00B55FE7" w:rsidRPr="00923FD1" w:rsidRDefault="00B55FE7" w:rsidP="0024292B">
      <w:pPr>
        <w:pStyle w:val="Verso"/>
        <w:rPr>
          <w:noProof/>
        </w:rPr>
      </w:pPr>
      <w:r w:rsidRPr="00923FD1">
        <w:rPr>
          <w:noProof/>
        </w:rPr>
        <w:tab/>
      </w:r>
      <w:r w:rsidRPr="00923FD1">
        <w:rPr>
          <w:noProof/>
        </w:rPr>
        <w:tab/>
      </w:r>
      <w:r w:rsidRPr="00923FD1">
        <w:rPr>
          <w:noProof/>
        </w:rPr>
        <w:tab/>
        <w:t>Esta te dará Jafer,</w:t>
      </w:r>
    </w:p>
    <w:p w14:paraId="0CB6BC75" w14:textId="77777777" w:rsidR="00B55FE7" w:rsidRPr="00923FD1" w:rsidRDefault="00B55FE7" w:rsidP="0024292B">
      <w:pPr>
        <w:pStyle w:val="Verso"/>
        <w:rPr>
          <w:noProof/>
        </w:rPr>
      </w:pPr>
      <w:r w:rsidRPr="00923FD1">
        <w:rPr>
          <w:noProof/>
        </w:rPr>
        <w:tab/>
      </w:r>
      <w:r w:rsidRPr="00923FD1">
        <w:rPr>
          <w:noProof/>
        </w:rPr>
        <w:tab/>
      </w:r>
      <w:r w:rsidRPr="00923FD1">
        <w:rPr>
          <w:noProof/>
        </w:rPr>
        <w:tab/>
        <w:t>y él te dirá cómo quedo,</w:t>
      </w:r>
    </w:p>
    <w:p w14:paraId="59687B3E" w14:textId="77777777" w:rsidR="00B55FE7" w:rsidRPr="00923FD1" w:rsidRDefault="00B55FE7" w:rsidP="0024292B">
      <w:pPr>
        <w:pStyle w:val="Verso"/>
        <w:rPr>
          <w:noProof/>
        </w:rPr>
      </w:pPr>
      <w:r w:rsidRPr="00923FD1">
        <w:rPr>
          <w:noProof/>
        </w:rPr>
        <w:tab/>
      </w:r>
      <w:r w:rsidRPr="00923FD1">
        <w:rPr>
          <w:noProof/>
        </w:rPr>
        <w:tab/>
      </w:r>
      <w:r w:rsidRPr="00923FD1">
        <w:rPr>
          <w:noProof/>
        </w:rPr>
        <w:tab/>
        <w:t>y que hay juntas en Toledo</w:t>
      </w:r>
    </w:p>
    <w:p w14:paraId="184CCFD8" w14:textId="4A4E69D4" w:rsidR="00B55FE7" w:rsidRPr="00923FD1" w:rsidRDefault="00B55FE7" w:rsidP="0024292B">
      <w:pPr>
        <w:pStyle w:val="Verso"/>
        <w:rPr>
          <w:noProof/>
        </w:rPr>
      </w:pPr>
      <w:r w:rsidRPr="00923FD1">
        <w:rPr>
          <w:noProof/>
        </w:rPr>
        <w:tab/>
      </w:r>
      <w:r w:rsidRPr="00923FD1">
        <w:rPr>
          <w:noProof/>
        </w:rPr>
        <w:tab/>
      </w:r>
      <w:r w:rsidRPr="00923FD1">
        <w:rPr>
          <w:noProof/>
        </w:rPr>
        <w:tab/>
        <w:t>virtud, pobreza y mujer».</w:t>
      </w:r>
      <w:r w:rsidRPr="00923FD1">
        <w:rPr>
          <w:noProof/>
        </w:rPr>
        <w:tab/>
      </w:r>
      <w:r w:rsidRPr="00923FD1">
        <w:rPr>
          <w:noProof/>
        </w:rPr>
        <w:tab/>
      </w:r>
      <w:r w:rsidRPr="00923FD1">
        <w:rPr>
          <w:noProof/>
        </w:rPr>
        <w:tab/>
      </w:r>
      <w:r w:rsidRPr="00923FD1">
        <w:rPr>
          <w:noProof/>
        </w:rPr>
        <w:tab/>
      </w:r>
      <w:r w:rsidRPr="00923FD1">
        <w:rPr>
          <w:noProof/>
        </w:rPr>
        <w:tab/>
      </w:r>
    </w:p>
    <w:p w14:paraId="5C2A0E0F" w14:textId="68834BC5" w:rsidR="0024292B" w:rsidRPr="00923FD1" w:rsidRDefault="0024292B" w:rsidP="0024292B">
      <w:pPr>
        <w:pStyle w:val="Personaje"/>
        <w:rPr>
          <w:noProof/>
        </w:rPr>
      </w:pPr>
      <w:r w:rsidRPr="00923FD1">
        <w:rPr>
          <w:noProof/>
        </w:rPr>
        <w:t>alí</w:t>
      </w:r>
    </w:p>
    <w:p w14:paraId="0FFEA800" w14:textId="325B28D6" w:rsidR="00007520" w:rsidRPr="00923FD1" w:rsidRDefault="00007520" w:rsidP="00007520">
      <w:pPr>
        <w:rPr>
          <w:rFonts w:ascii="Garamond" w:hAnsi="Garamond"/>
        </w:rPr>
      </w:pPr>
      <w:r w:rsidRPr="00923FD1">
        <w:rPr>
          <w:rFonts w:ascii="Garamond" w:hAnsi="Garamond"/>
        </w:rPr>
        <w:t>$redondillas</w:t>
      </w:r>
    </w:p>
    <w:p w14:paraId="55CE4E89" w14:textId="722A4F1D" w:rsidR="00B55FE7" w:rsidRPr="00923FD1" w:rsidRDefault="00B55FE7" w:rsidP="0024292B">
      <w:pPr>
        <w:pStyle w:val="Verso"/>
        <w:rPr>
          <w:noProof/>
        </w:rPr>
      </w:pPr>
      <w:r w:rsidRPr="00923FD1">
        <w:rPr>
          <w:noProof/>
        </w:rPr>
        <w:lastRenderedPageBreak/>
        <w:tab/>
      </w:r>
      <w:r w:rsidRPr="00923FD1">
        <w:rPr>
          <w:noProof/>
        </w:rPr>
        <w:tab/>
      </w:r>
      <w:r w:rsidRPr="00923FD1">
        <w:rPr>
          <w:noProof/>
        </w:rPr>
        <w:tab/>
        <w:t xml:space="preserve">  Huélgome de haberla oído.</w:t>
      </w:r>
    </w:p>
    <w:p w14:paraId="66A7B908" w14:textId="77777777" w:rsidR="00B55FE7" w:rsidRPr="00923FD1" w:rsidRDefault="00B55FE7" w:rsidP="0024292B">
      <w:pPr>
        <w:pStyle w:val="Verso"/>
        <w:rPr>
          <w:noProof/>
        </w:rPr>
      </w:pPr>
      <w:r w:rsidRPr="00923FD1">
        <w:rPr>
          <w:noProof/>
        </w:rPr>
        <w:tab/>
      </w:r>
      <w:r w:rsidRPr="00923FD1">
        <w:rPr>
          <w:noProof/>
        </w:rPr>
        <w:tab/>
      </w:r>
      <w:r w:rsidRPr="00923FD1">
        <w:rPr>
          <w:noProof/>
        </w:rPr>
        <w:tab/>
        <w:t>Aqueste Jafer ¿quién es?</w:t>
      </w:r>
    </w:p>
    <w:p w14:paraId="5A0167D0" w14:textId="02F8884F" w:rsidR="0024292B" w:rsidRPr="00923FD1" w:rsidRDefault="0024292B" w:rsidP="0024292B">
      <w:pPr>
        <w:pStyle w:val="Personaje"/>
        <w:rPr>
          <w:noProof/>
        </w:rPr>
      </w:pPr>
      <w:r w:rsidRPr="00923FD1">
        <w:rPr>
          <w:noProof/>
        </w:rPr>
        <w:t>carlos</w:t>
      </w:r>
    </w:p>
    <w:p w14:paraId="4B724AE3" w14:textId="5118FE1A" w:rsidR="00B55FE7" w:rsidRPr="00923FD1" w:rsidRDefault="00B55FE7" w:rsidP="0024292B">
      <w:pPr>
        <w:pStyle w:val="Partidoincial"/>
        <w:rPr>
          <w:noProof/>
        </w:rPr>
      </w:pPr>
      <w:r w:rsidRPr="00923FD1">
        <w:rPr>
          <w:noProof/>
        </w:rPr>
        <w:t xml:space="preserve"> </w:t>
      </w:r>
      <w:r w:rsidRPr="00923FD1">
        <w:rPr>
          <w:noProof/>
        </w:rPr>
        <w:tab/>
      </w:r>
      <w:r w:rsidRPr="00923FD1">
        <w:rPr>
          <w:noProof/>
        </w:rPr>
        <w:tab/>
      </w:r>
      <w:r w:rsidR="0024292B" w:rsidRPr="00923FD1">
        <w:rPr>
          <w:noProof/>
        </w:rPr>
        <w:tab/>
      </w:r>
      <w:r w:rsidRPr="00923FD1">
        <w:rPr>
          <w:noProof/>
        </w:rPr>
        <w:t>Un moro de Ifre.</w:t>
      </w:r>
    </w:p>
    <w:p w14:paraId="30A05ACC" w14:textId="12C803F4" w:rsidR="0024292B" w:rsidRPr="00923FD1" w:rsidRDefault="0024292B" w:rsidP="0024292B">
      <w:pPr>
        <w:pStyle w:val="Personaje"/>
        <w:rPr>
          <w:noProof/>
        </w:rPr>
      </w:pPr>
      <w:r w:rsidRPr="00923FD1">
        <w:rPr>
          <w:noProof/>
        </w:rPr>
        <w:t>alí</w:t>
      </w:r>
    </w:p>
    <w:p w14:paraId="7AAFBE47" w14:textId="11D4ED4D"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Que estés</w:t>
      </w:r>
    </w:p>
    <w:p w14:paraId="4323A580" w14:textId="77777777" w:rsidR="00B55FE7" w:rsidRPr="00923FD1" w:rsidRDefault="00B55FE7" w:rsidP="0024292B">
      <w:pPr>
        <w:pStyle w:val="Verso"/>
        <w:rPr>
          <w:noProof/>
        </w:rPr>
      </w:pPr>
      <w:r w:rsidRPr="00923FD1">
        <w:rPr>
          <w:noProof/>
        </w:rPr>
        <w:tab/>
      </w:r>
      <w:r w:rsidRPr="00923FD1">
        <w:rPr>
          <w:noProof/>
        </w:rPr>
        <w:tab/>
      </w:r>
      <w:r w:rsidRPr="00923FD1">
        <w:rPr>
          <w:noProof/>
        </w:rPr>
        <w:tab/>
        <w:t>agradecido te pido,</w:t>
      </w:r>
    </w:p>
    <w:p w14:paraId="4990F525" w14:textId="3D3ED504" w:rsidR="00B55FE7" w:rsidRPr="00923FD1" w:rsidRDefault="00B55FE7" w:rsidP="0024292B">
      <w:pPr>
        <w:pStyle w:val="Verso"/>
        <w:rPr>
          <w:noProof/>
        </w:rPr>
      </w:pPr>
      <w:r w:rsidRPr="00923FD1">
        <w:rPr>
          <w:noProof/>
        </w:rPr>
        <w:tab/>
      </w:r>
      <w:r w:rsidRPr="00923FD1">
        <w:rPr>
          <w:noProof/>
        </w:rPr>
        <w:tab/>
      </w:r>
      <w:r w:rsidRPr="00923FD1">
        <w:rPr>
          <w:noProof/>
        </w:rPr>
        <w:tab/>
        <w:t xml:space="preserve">  que lo merece Isabel,</w:t>
      </w:r>
      <w:r w:rsidRPr="00923FD1">
        <w:rPr>
          <w:noProof/>
        </w:rPr>
        <w:tab/>
      </w:r>
      <w:r w:rsidRPr="00923FD1">
        <w:rPr>
          <w:noProof/>
        </w:rPr>
        <w:tab/>
      </w:r>
      <w:r w:rsidRPr="00923FD1">
        <w:rPr>
          <w:noProof/>
        </w:rPr>
        <w:tab/>
      </w:r>
      <w:r w:rsidRPr="00923FD1">
        <w:rPr>
          <w:noProof/>
        </w:rPr>
        <w:tab/>
      </w:r>
      <w:r w:rsidRPr="00923FD1">
        <w:rPr>
          <w:noProof/>
        </w:rPr>
        <w:tab/>
      </w:r>
    </w:p>
    <w:p w14:paraId="59195785" w14:textId="77777777" w:rsidR="00B55FE7" w:rsidRPr="00923FD1" w:rsidRDefault="00B55FE7" w:rsidP="0024292B">
      <w:pPr>
        <w:pStyle w:val="Verso"/>
        <w:rPr>
          <w:noProof/>
        </w:rPr>
      </w:pPr>
      <w:r w:rsidRPr="00923FD1">
        <w:rPr>
          <w:noProof/>
        </w:rPr>
        <w:tab/>
      </w:r>
      <w:r w:rsidRPr="00923FD1">
        <w:rPr>
          <w:noProof/>
        </w:rPr>
        <w:tab/>
      </w:r>
      <w:r w:rsidRPr="00923FD1">
        <w:rPr>
          <w:noProof/>
        </w:rPr>
        <w:tab/>
        <w:t>y que tengas esperanza</w:t>
      </w:r>
    </w:p>
    <w:p w14:paraId="3C3F634E" w14:textId="77777777" w:rsidR="00B55FE7" w:rsidRPr="00923FD1" w:rsidRDefault="00B55FE7" w:rsidP="0024292B">
      <w:pPr>
        <w:pStyle w:val="Verso"/>
        <w:rPr>
          <w:noProof/>
        </w:rPr>
      </w:pPr>
      <w:r w:rsidRPr="00923FD1">
        <w:rPr>
          <w:noProof/>
        </w:rPr>
        <w:tab/>
      </w:r>
      <w:r w:rsidRPr="00923FD1">
        <w:rPr>
          <w:noProof/>
        </w:rPr>
        <w:tab/>
      </w:r>
      <w:r w:rsidRPr="00923FD1">
        <w:rPr>
          <w:noProof/>
        </w:rPr>
        <w:tab/>
        <w:t>que habrá muy presto mudanza</w:t>
      </w:r>
    </w:p>
    <w:p w14:paraId="66D186F1" w14:textId="77777777" w:rsidR="00B55FE7" w:rsidRPr="00923FD1" w:rsidRDefault="00B55FE7" w:rsidP="0024292B">
      <w:pPr>
        <w:pStyle w:val="Verso"/>
        <w:rPr>
          <w:noProof/>
        </w:rPr>
      </w:pPr>
      <w:r w:rsidRPr="00923FD1">
        <w:rPr>
          <w:noProof/>
        </w:rPr>
        <w:tab/>
      </w:r>
      <w:r w:rsidRPr="00923FD1">
        <w:rPr>
          <w:noProof/>
        </w:rPr>
        <w:tab/>
      </w:r>
      <w:r w:rsidRPr="00923FD1">
        <w:rPr>
          <w:noProof/>
        </w:rPr>
        <w:tab/>
        <w:t>en tu fortuna crüel.</w:t>
      </w:r>
    </w:p>
    <w:p w14:paraId="0F32C311" w14:textId="77777777" w:rsidR="00B55FE7" w:rsidRPr="00923FD1" w:rsidRDefault="00B55FE7" w:rsidP="0024292B">
      <w:pPr>
        <w:pStyle w:val="Verso"/>
        <w:rPr>
          <w:noProof/>
        </w:rPr>
      </w:pPr>
      <w:r w:rsidRPr="00923FD1">
        <w:rPr>
          <w:noProof/>
        </w:rPr>
        <w:tab/>
      </w:r>
      <w:r w:rsidRPr="00923FD1">
        <w:rPr>
          <w:noProof/>
        </w:rPr>
        <w:tab/>
      </w:r>
      <w:r w:rsidRPr="00923FD1">
        <w:rPr>
          <w:noProof/>
        </w:rPr>
        <w:tab/>
        <w:t xml:space="preserve">  Ya ves que a Fátima adoro;</w:t>
      </w:r>
    </w:p>
    <w:p w14:paraId="29720BCA" w14:textId="2E7EBC9E" w:rsidR="00B55FE7" w:rsidRPr="00923FD1" w:rsidRDefault="00B55FE7" w:rsidP="0024292B">
      <w:pPr>
        <w:pStyle w:val="Verso"/>
        <w:rPr>
          <w:noProof/>
        </w:rPr>
      </w:pPr>
      <w:r w:rsidRPr="00923FD1">
        <w:rPr>
          <w:noProof/>
        </w:rPr>
        <w:tab/>
      </w:r>
      <w:r w:rsidRPr="00923FD1">
        <w:rPr>
          <w:noProof/>
        </w:rPr>
        <w:tab/>
      </w:r>
      <w:r w:rsidRPr="00923FD1">
        <w:rPr>
          <w:noProof/>
        </w:rPr>
        <w:tab/>
        <w:t>si negocias que me quiera,</w:t>
      </w:r>
      <w:r w:rsidRPr="00923FD1">
        <w:rPr>
          <w:noProof/>
        </w:rPr>
        <w:tab/>
      </w:r>
      <w:r w:rsidRPr="00923FD1">
        <w:rPr>
          <w:noProof/>
        </w:rPr>
        <w:tab/>
      </w:r>
      <w:r w:rsidRPr="00923FD1">
        <w:rPr>
          <w:noProof/>
        </w:rPr>
        <w:tab/>
      </w:r>
      <w:r w:rsidRPr="00923FD1">
        <w:rPr>
          <w:noProof/>
        </w:rPr>
        <w:tab/>
      </w:r>
      <w:r w:rsidRPr="00923FD1">
        <w:rPr>
          <w:noProof/>
        </w:rPr>
        <w:tab/>
      </w:r>
    </w:p>
    <w:p w14:paraId="173B0918" w14:textId="77777777" w:rsidR="00B55FE7" w:rsidRPr="00923FD1" w:rsidRDefault="00B55FE7" w:rsidP="0024292B">
      <w:pPr>
        <w:pStyle w:val="Verso"/>
        <w:rPr>
          <w:noProof/>
        </w:rPr>
      </w:pPr>
      <w:r w:rsidRPr="00923FD1">
        <w:rPr>
          <w:noProof/>
        </w:rPr>
        <w:tab/>
      </w:r>
      <w:r w:rsidRPr="00923FD1">
        <w:rPr>
          <w:noProof/>
        </w:rPr>
        <w:tab/>
      </w:r>
      <w:r w:rsidRPr="00923FD1">
        <w:rPr>
          <w:noProof/>
        </w:rPr>
        <w:tab/>
        <w:t>que será mi boda espera</w:t>
      </w:r>
    </w:p>
    <w:p w14:paraId="4ED8A6D9" w14:textId="77777777" w:rsidR="00B55FE7" w:rsidRPr="00923FD1" w:rsidRDefault="00B55FE7" w:rsidP="0024292B">
      <w:pPr>
        <w:pStyle w:val="Verso"/>
        <w:rPr>
          <w:noProof/>
        </w:rPr>
      </w:pPr>
      <w:r w:rsidRPr="00923FD1">
        <w:rPr>
          <w:noProof/>
        </w:rPr>
        <w:tab/>
      </w:r>
      <w:r w:rsidRPr="00923FD1">
        <w:rPr>
          <w:noProof/>
        </w:rPr>
        <w:tab/>
      </w:r>
      <w:r w:rsidRPr="00923FD1">
        <w:rPr>
          <w:noProof/>
        </w:rPr>
        <w:tab/>
        <w:t>tu rescate, a fe de moro:</w:t>
      </w:r>
    </w:p>
    <w:p w14:paraId="6885B775" w14:textId="77777777" w:rsidR="00B55FE7" w:rsidRPr="00923FD1" w:rsidRDefault="00B55FE7" w:rsidP="0024292B">
      <w:pPr>
        <w:pStyle w:val="Verso"/>
        <w:rPr>
          <w:noProof/>
        </w:rPr>
      </w:pPr>
      <w:r w:rsidRPr="00923FD1">
        <w:rPr>
          <w:noProof/>
        </w:rPr>
        <w:tab/>
      </w:r>
      <w:r w:rsidRPr="00923FD1">
        <w:rPr>
          <w:noProof/>
        </w:rPr>
        <w:tab/>
      </w:r>
      <w:r w:rsidRPr="00923FD1">
        <w:rPr>
          <w:noProof/>
        </w:rPr>
        <w:tab/>
        <w:t xml:space="preserve">  yo te daré libertad.</w:t>
      </w:r>
    </w:p>
    <w:p w14:paraId="7D9D9A1D" w14:textId="222E524F" w:rsidR="0024292B" w:rsidRPr="00923FD1" w:rsidRDefault="0024292B" w:rsidP="0024292B">
      <w:pPr>
        <w:pStyle w:val="Personaje"/>
        <w:rPr>
          <w:noProof/>
        </w:rPr>
      </w:pPr>
      <w:r w:rsidRPr="00923FD1">
        <w:rPr>
          <w:noProof/>
        </w:rPr>
        <w:t>carlos</w:t>
      </w:r>
    </w:p>
    <w:p w14:paraId="6CDC0188" w14:textId="46D9135F" w:rsidR="00B55FE7" w:rsidRPr="00923FD1" w:rsidRDefault="00B55FE7" w:rsidP="0024292B">
      <w:pPr>
        <w:pStyle w:val="Verso"/>
        <w:rPr>
          <w:noProof/>
        </w:rPr>
      </w:pPr>
      <w:r w:rsidRPr="00923FD1">
        <w:rPr>
          <w:noProof/>
        </w:rPr>
        <w:tab/>
      </w:r>
      <w:r w:rsidRPr="00923FD1">
        <w:rPr>
          <w:noProof/>
        </w:rPr>
        <w:tab/>
      </w:r>
      <w:r w:rsidR="0024292B" w:rsidRPr="00923FD1">
        <w:rPr>
          <w:noProof/>
        </w:rPr>
        <w:tab/>
      </w:r>
      <w:r w:rsidRPr="00923FD1">
        <w:rPr>
          <w:noProof/>
        </w:rPr>
        <w:t>Cuando en España se muere</w:t>
      </w:r>
    </w:p>
    <w:p w14:paraId="4F33AC2D" w14:textId="362EE550" w:rsidR="00B55FE7" w:rsidRPr="00923FD1" w:rsidRDefault="00B55FE7" w:rsidP="0024292B">
      <w:pPr>
        <w:pStyle w:val="Verso"/>
        <w:rPr>
          <w:noProof/>
        </w:rPr>
      </w:pPr>
      <w:r w:rsidRPr="00923FD1">
        <w:rPr>
          <w:noProof/>
        </w:rPr>
        <w:tab/>
      </w:r>
      <w:r w:rsidRPr="00923FD1">
        <w:rPr>
          <w:noProof/>
        </w:rPr>
        <w:tab/>
      </w:r>
      <w:r w:rsidRPr="00923FD1">
        <w:rPr>
          <w:noProof/>
        </w:rPr>
        <w:tab/>
        <w:t>quien tiene esclavos, y quiere</w:t>
      </w:r>
      <w:r w:rsidRPr="00923FD1">
        <w:rPr>
          <w:noProof/>
        </w:rPr>
        <w:tab/>
      </w:r>
      <w:r w:rsidRPr="00923FD1">
        <w:rPr>
          <w:noProof/>
        </w:rPr>
        <w:tab/>
      </w:r>
      <w:r w:rsidRPr="00923FD1">
        <w:rPr>
          <w:noProof/>
        </w:rPr>
        <w:tab/>
      </w:r>
      <w:r w:rsidRPr="00923FD1">
        <w:rPr>
          <w:noProof/>
        </w:rPr>
        <w:tab/>
      </w:r>
    </w:p>
    <w:p w14:paraId="0C61183C" w14:textId="77777777" w:rsidR="00B55FE7" w:rsidRPr="00923FD1" w:rsidRDefault="00B55FE7" w:rsidP="0024292B">
      <w:pPr>
        <w:pStyle w:val="Verso"/>
        <w:rPr>
          <w:noProof/>
        </w:rPr>
      </w:pPr>
      <w:r w:rsidRPr="00923FD1">
        <w:rPr>
          <w:noProof/>
        </w:rPr>
        <w:tab/>
      </w:r>
      <w:r w:rsidRPr="00923FD1">
        <w:rPr>
          <w:noProof/>
        </w:rPr>
        <w:tab/>
      </w:r>
      <w:r w:rsidRPr="00923FD1">
        <w:rPr>
          <w:noProof/>
        </w:rPr>
        <w:tab/>
        <w:t>mostrar entonces piedad,</w:t>
      </w:r>
    </w:p>
    <w:p w14:paraId="03EB8021" w14:textId="77777777" w:rsidR="00B55FE7" w:rsidRPr="00923FD1" w:rsidRDefault="00B55FE7" w:rsidP="0024292B">
      <w:pPr>
        <w:pStyle w:val="Verso"/>
        <w:rPr>
          <w:noProof/>
        </w:rPr>
      </w:pPr>
      <w:r w:rsidRPr="00923FD1">
        <w:rPr>
          <w:noProof/>
        </w:rPr>
        <w:tab/>
      </w:r>
      <w:r w:rsidRPr="00923FD1">
        <w:rPr>
          <w:noProof/>
        </w:rPr>
        <w:tab/>
      </w:r>
      <w:r w:rsidRPr="00923FD1">
        <w:rPr>
          <w:noProof/>
        </w:rPr>
        <w:tab/>
        <w:t xml:space="preserve">  libres los deja al partirse;</w:t>
      </w:r>
    </w:p>
    <w:p w14:paraId="7C9F2CA7" w14:textId="77777777" w:rsidR="00B55FE7" w:rsidRPr="00923FD1" w:rsidRDefault="00B55FE7" w:rsidP="0024292B">
      <w:pPr>
        <w:pStyle w:val="Verso"/>
        <w:rPr>
          <w:noProof/>
        </w:rPr>
      </w:pPr>
      <w:r w:rsidRPr="00923FD1">
        <w:rPr>
          <w:noProof/>
        </w:rPr>
        <w:tab/>
      </w:r>
      <w:r w:rsidRPr="00923FD1">
        <w:rPr>
          <w:noProof/>
        </w:rPr>
        <w:tab/>
      </w:r>
      <w:r w:rsidRPr="00923FD1">
        <w:rPr>
          <w:noProof/>
        </w:rPr>
        <w:tab/>
        <w:t>y si tú me la has de dar</w:t>
      </w:r>
    </w:p>
    <w:p w14:paraId="01810B7E" w14:textId="77777777" w:rsidR="00B55FE7" w:rsidRPr="00923FD1" w:rsidRDefault="00B55FE7" w:rsidP="0024292B">
      <w:pPr>
        <w:pStyle w:val="Verso"/>
        <w:rPr>
          <w:noProof/>
        </w:rPr>
      </w:pPr>
      <w:r w:rsidRPr="00923FD1">
        <w:rPr>
          <w:noProof/>
        </w:rPr>
        <w:tab/>
      </w:r>
      <w:r w:rsidRPr="00923FD1">
        <w:rPr>
          <w:noProof/>
        </w:rPr>
        <w:tab/>
      </w:r>
      <w:r w:rsidRPr="00923FD1">
        <w:rPr>
          <w:noProof/>
        </w:rPr>
        <w:tab/>
        <w:t>casándote, harás pensar</w:t>
      </w:r>
    </w:p>
    <w:p w14:paraId="4EA287F6" w14:textId="4F16BBC9" w:rsidR="00B55FE7" w:rsidRPr="00923FD1" w:rsidRDefault="00B55FE7" w:rsidP="0024292B">
      <w:pPr>
        <w:pStyle w:val="Verso"/>
        <w:rPr>
          <w:noProof/>
        </w:rPr>
      </w:pPr>
      <w:r w:rsidRPr="00923FD1">
        <w:rPr>
          <w:noProof/>
        </w:rPr>
        <w:tab/>
      </w:r>
      <w:r w:rsidRPr="00923FD1">
        <w:rPr>
          <w:noProof/>
        </w:rPr>
        <w:tab/>
      </w:r>
      <w:r w:rsidRPr="00923FD1">
        <w:rPr>
          <w:noProof/>
        </w:rPr>
        <w:tab/>
        <w:t>que es el casarse morirse.</w:t>
      </w:r>
      <w:r w:rsidRPr="00923FD1">
        <w:rPr>
          <w:noProof/>
        </w:rPr>
        <w:tab/>
      </w:r>
      <w:r w:rsidRPr="00923FD1">
        <w:rPr>
          <w:noProof/>
        </w:rPr>
        <w:tab/>
      </w:r>
      <w:r w:rsidRPr="00923FD1">
        <w:rPr>
          <w:noProof/>
        </w:rPr>
        <w:tab/>
      </w:r>
      <w:r w:rsidRPr="00923FD1">
        <w:rPr>
          <w:noProof/>
        </w:rPr>
        <w:tab/>
      </w:r>
      <w:r w:rsidRPr="00923FD1">
        <w:rPr>
          <w:noProof/>
        </w:rPr>
        <w:tab/>
      </w:r>
    </w:p>
    <w:p w14:paraId="33C65645" w14:textId="5AE85787" w:rsidR="0024292B" w:rsidRPr="00923FD1" w:rsidRDefault="0024292B" w:rsidP="0024292B">
      <w:pPr>
        <w:pStyle w:val="Personaje"/>
        <w:rPr>
          <w:noProof/>
        </w:rPr>
      </w:pPr>
      <w:r w:rsidRPr="00923FD1">
        <w:rPr>
          <w:noProof/>
        </w:rPr>
        <w:t>alí</w:t>
      </w:r>
    </w:p>
    <w:p w14:paraId="4C46C222" w14:textId="6E5AFDC5" w:rsidR="00B55FE7" w:rsidRPr="00923FD1" w:rsidRDefault="00B55FE7" w:rsidP="0024292B">
      <w:pPr>
        <w:pStyle w:val="Verso"/>
        <w:rPr>
          <w:noProof/>
        </w:rPr>
      </w:pPr>
      <w:r w:rsidRPr="00923FD1">
        <w:rPr>
          <w:noProof/>
        </w:rPr>
        <w:tab/>
      </w:r>
      <w:r w:rsidRPr="00923FD1">
        <w:rPr>
          <w:noProof/>
        </w:rPr>
        <w:tab/>
      </w:r>
      <w:r w:rsidRPr="00923FD1">
        <w:rPr>
          <w:noProof/>
        </w:rPr>
        <w:tab/>
        <w:t xml:space="preserve">  Esto procura, pues puedes,</w:t>
      </w:r>
    </w:p>
    <w:p w14:paraId="51926885" w14:textId="77777777" w:rsidR="00B55FE7" w:rsidRPr="00923FD1" w:rsidRDefault="00B55FE7" w:rsidP="0024292B">
      <w:pPr>
        <w:pStyle w:val="Verso"/>
        <w:rPr>
          <w:noProof/>
        </w:rPr>
      </w:pPr>
      <w:r w:rsidRPr="00923FD1">
        <w:rPr>
          <w:noProof/>
        </w:rPr>
        <w:tab/>
      </w:r>
      <w:r w:rsidRPr="00923FD1">
        <w:rPr>
          <w:noProof/>
        </w:rPr>
        <w:tab/>
      </w:r>
      <w:r w:rsidRPr="00923FD1">
        <w:rPr>
          <w:noProof/>
        </w:rPr>
        <w:tab/>
        <w:t>que en persuadir tenéis gracia</w:t>
      </w:r>
    </w:p>
    <w:p w14:paraId="78C08BCE" w14:textId="77777777" w:rsidR="00B55FE7" w:rsidRPr="00923FD1" w:rsidRDefault="00B55FE7" w:rsidP="0024292B">
      <w:pPr>
        <w:pStyle w:val="Partidoincial"/>
        <w:rPr>
          <w:noProof/>
        </w:rPr>
      </w:pPr>
      <w:r w:rsidRPr="00923FD1">
        <w:rPr>
          <w:noProof/>
        </w:rPr>
        <w:tab/>
      </w:r>
      <w:r w:rsidRPr="00923FD1">
        <w:rPr>
          <w:noProof/>
        </w:rPr>
        <w:tab/>
      </w:r>
      <w:r w:rsidRPr="00923FD1">
        <w:rPr>
          <w:noProof/>
        </w:rPr>
        <w:tab/>
        <w:t>los cristianos.</w:t>
      </w:r>
    </w:p>
    <w:p w14:paraId="59AFB6FA" w14:textId="450B770D" w:rsidR="0024292B" w:rsidRPr="00923FD1" w:rsidRDefault="0024292B" w:rsidP="0024292B">
      <w:pPr>
        <w:pStyle w:val="Personaje"/>
        <w:rPr>
          <w:noProof/>
        </w:rPr>
      </w:pPr>
      <w:r w:rsidRPr="00923FD1">
        <w:rPr>
          <w:noProof/>
        </w:rPr>
        <w:t>carlos</w:t>
      </w:r>
    </w:p>
    <w:p w14:paraId="0DC067B5" w14:textId="10C8FAE2" w:rsidR="00B55FE7" w:rsidRPr="00923FD1" w:rsidRDefault="00B55FE7" w:rsidP="00672462">
      <w:pPr>
        <w:pStyle w:val="Partidofinal"/>
      </w:pPr>
      <w:r w:rsidRPr="00923FD1">
        <w:rPr>
          <w:noProof/>
        </w:rPr>
        <w:lastRenderedPageBreak/>
        <w:tab/>
      </w:r>
      <w:r w:rsidRPr="00923FD1">
        <w:rPr>
          <w:noProof/>
        </w:rPr>
        <w:tab/>
      </w:r>
      <w:r w:rsidRPr="00923FD1">
        <w:rPr>
          <w:noProof/>
        </w:rPr>
        <w:tab/>
      </w:r>
      <w:r w:rsidRPr="00923FD1">
        <w:rPr>
          <w:noProof/>
        </w:rPr>
        <w:tab/>
      </w:r>
      <w:r w:rsidR="0024292B" w:rsidRPr="00923FD1">
        <w:tab/>
      </w:r>
      <w:r w:rsidRPr="00923FD1">
        <w:t>Mi desgracia</w:t>
      </w:r>
    </w:p>
    <w:p w14:paraId="295746A0" w14:textId="77777777" w:rsidR="00B55FE7" w:rsidRPr="00923FD1" w:rsidRDefault="00B55FE7" w:rsidP="0024292B">
      <w:pPr>
        <w:pStyle w:val="Verso"/>
        <w:rPr>
          <w:noProof/>
        </w:rPr>
      </w:pPr>
      <w:r w:rsidRPr="00923FD1">
        <w:rPr>
          <w:noProof/>
        </w:rPr>
        <w:tab/>
      </w:r>
      <w:r w:rsidRPr="00923FD1">
        <w:rPr>
          <w:noProof/>
        </w:rPr>
        <w:tab/>
      </w:r>
      <w:r w:rsidRPr="00923FD1">
        <w:rPr>
          <w:noProof/>
        </w:rPr>
        <w:tab/>
        <w:t>con tu nuevo intento excedes.</w:t>
      </w:r>
    </w:p>
    <w:p w14:paraId="002DDF01" w14:textId="7AD0C8FB" w:rsidR="0024292B" w:rsidRPr="00923FD1" w:rsidRDefault="0024292B" w:rsidP="0024292B">
      <w:pPr>
        <w:pStyle w:val="Personaje"/>
        <w:rPr>
          <w:noProof/>
        </w:rPr>
      </w:pPr>
      <w:r w:rsidRPr="00923FD1">
        <w:rPr>
          <w:noProof/>
        </w:rPr>
        <w:t>alí</w:t>
      </w:r>
    </w:p>
    <w:p w14:paraId="143D20A0" w14:textId="401FF8FE" w:rsidR="00B55FE7" w:rsidRPr="00923FD1" w:rsidRDefault="00B55FE7" w:rsidP="0024292B">
      <w:pPr>
        <w:pStyle w:val="Verso"/>
        <w:rPr>
          <w:noProof/>
        </w:rPr>
      </w:pPr>
      <w:r w:rsidRPr="00923FD1">
        <w:rPr>
          <w:noProof/>
        </w:rPr>
        <w:tab/>
      </w:r>
      <w:r w:rsidRPr="00923FD1">
        <w:rPr>
          <w:noProof/>
        </w:rPr>
        <w:tab/>
      </w:r>
      <w:r w:rsidRPr="00923FD1">
        <w:rPr>
          <w:noProof/>
        </w:rPr>
        <w:tab/>
        <w:t xml:space="preserve">  Mis galeotas están</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08194BF5" w14:textId="77777777" w:rsidR="00B55FE7" w:rsidRPr="00923FD1" w:rsidRDefault="00B55FE7" w:rsidP="0024292B">
      <w:pPr>
        <w:pStyle w:val="Verso"/>
        <w:rPr>
          <w:noProof/>
        </w:rPr>
      </w:pPr>
      <w:r w:rsidRPr="00923FD1">
        <w:rPr>
          <w:noProof/>
        </w:rPr>
        <w:tab/>
      </w:r>
      <w:r w:rsidRPr="00923FD1">
        <w:rPr>
          <w:noProof/>
        </w:rPr>
        <w:tab/>
      </w:r>
      <w:r w:rsidRPr="00923FD1">
        <w:rPr>
          <w:noProof/>
        </w:rPr>
        <w:tab/>
        <w:t>a vista de Tremecén;</w:t>
      </w:r>
    </w:p>
    <w:p w14:paraId="4D83A176" w14:textId="77777777" w:rsidR="00B55FE7" w:rsidRPr="00923FD1" w:rsidRDefault="00B55FE7" w:rsidP="0024292B">
      <w:pPr>
        <w:pStyle w:val="Verso"/>
        <w:rPr>
          <w:noProof/>
        </w:rPr>
      </w:pPr>
      <w:r w:rsidRPr="00923FD1">
        <w:rPr>
          <w:noProof/>
        </w:rPr>
        <w:tab/>
      </w:r>
      <w:r w:rsidRPr="00923FD1">
        <w:rPr>
          <w:noProof/>
        </w:rPr>
        <w:tab/>
      </w:r>
      <w:r w:rsidRPr="00923FD1">
        <w:rPr>
          <w:noProof/>
        </w:rPr>
        <w:tab/>
        <w:t>visitarlas será bien,</w:t>
      </w:r>
    </w:p>
    <w:p w14:paraId="4DD61331" w14:textId="77777777" w:rsidR="00B55FE7" w:rsidRPr="00923FD1" w:rsidRDefault="00B55FE7" w:rsidP="0024292B">
      <w:pPr>
        <w:pStyle w:val="Verso"/>
        <w:rPr>
          <w:noProof/>
        </w:rPr>
      </w:pPr>
      <w:r w:rsidRPr="00923FD1">
        <w:rPr>
          <w:noProof/>
        </w:rPr>
        <w:tab/>
      </w:r>
      <w:r w:rsidRPr="00923FD1">
        <w:rPr>
          <w:noProof/>
        </w:rPr>
        <w:tab/>
      </w:r>
      <w:r w:rsidRPr="00923FD1">
        <w:rPr>
          <w:noProof/>
        </w:rPr>
        <w:tab/>
        <w:t>mientras tus cuidados van</w:t>
      </w:r>
    </w:p>
    <w:p w14:paraId="28AB2B26" w14:textId="77777777" w:rsidR="00B55FE7" w:rsidRPr="00923FD1" w:rsidRDefault="00B55FE7" w:rsidP="0024292B">
      <w:pPr>
        <w:pStyle w:val="Verso"/>
        <w:rPr>
          <w:noProof/>
        </w:rPr>
      </w:pPr>
      <w:r w:rsidRPr="00923FD1">
        <w:rPr>
          <w:noProof/>
        </w:rPr>
        <w:tab/>
      </w:r>
      <w:r w:rsidRPr="00923FD1">
        <w:rPr>
          <w:noProof/>
        </w:rPr>
        <w:tab/>
      </w:r>
      <w:r w:rsidRPr="00923FD1">
        <w:rPr>
          <w:noProof/>
        </w:rPr>
        <w:tab/>
        <w:t xml:space="preserve">  a pedir para los dos</w:t>
      </w:r>
    </w:p>
    <w:p w14:paraId="49A31D4E" w14:textId="259FF454" w:rsidR="00B55FE7" w:rsidRPr="00923FD1" w:rsidRDefault="00B55FE7" w:rsidP="0024292B">
      <w:pPr>
        <w:pStyle w:val="Verso"/>
        <w:rPr>
          <w:noProof/>
        </w:rPr>
      </w:pPr>
      <w:r w:rsidRPr="00923FD1">
        <w:rPr>
          <w:noProof/>
        </w:rPr>
        <w:tab/>
      </w:r>
      <w:r w:rsidRPr="00923FD1">
        <w:rPr>
          <w:noProof/>
        </w:rPr>
        <w:tab/>
      </w:r>
      <w:r w:rsidRPr="00923FD1">
        <w:rPr>
          <w:noProof/>
        </w:rPr>
        <w:tab/>
        <w:t>a Fátima libertad.</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62A9FF56" w14:textId="2EB580FA" w:rsidR="0024292B" w:rsidRPr="00923FD1" w:rsidRDefault="0024292B" w:rsidP="0024292B">
      <w:pPr>
        <w:pStyle w:val="Personaje"/>
        <w:rPr>
          <w:noProof/>
        </w:rPr>
      </w:pPr>
      <w:r w:rsidRPr="00923FD1">
        <w:rPr>
          <w:noProof/>
        </w:rPr>
        <w:t>carlos</w:t>
      </w:r>
    </w:p>
    <w:p w14:paraId="11A824A3" w14:textId="094D5BA3" w:rsidR="00B55FE7" w:rsidRPr="00923FD1" w:rsidRDefault="00B55FE7" w:rsidP="0024292B">
      <w:pPr>
        <w:pStyle w:val="Verso"/>
        <w:rPr>
          <w:noProof/>
        </w:rPr>
      </w:pPr>
      <w:r w:rsidRPr="00923FD1">
        <w:rPr>
          <w:noProof/>
        </w:rPr>
        <w:tab/>
      </w:r>
      <w:r w:rsidRPr="00923FD1">
        <w:rPr>
          <w:noProof/>
        </w:rPr>
        <w:tab/>
      </w:r>
      <w:r w:rsidR="0024292B" w:rsidRPr="00923FD1">
        <w:rPr>
          <w:noProof/>
        </w:rPr>
        <w:tab/>
      </w:r>
      <w:r w:rsidRPr="00923FD1">
        <w:rPr>
          <w:noProof/>
        </w:rPr>
        <w:t>De tu liberalidad</w:t>
      </w:r>
    </w:p>
    <w:p w14:paraId="7A9238E2" w14:textId="77777777" w:rsidR="00B55FE7" w:rsidRPr="00923FD1" w:rsidRDefault="00B55FE7" w:rsidP="0024292B">
      <w:pPr>
        <w:pStyle w:val="Partidoincial"/>
        <w:rPr>
          <w:noProof/>
        </w:rPr>
      </w:pPr>
      <w:r w:rsidRPr="00923FD1">
        <w:rPr>
          <w:noProof/>
        </w:rPr>
        <w:tab/>
      </w:r>
      <w:r w:rsidRPr="00923FD1">
        <w:rPr>
          <w:noProof/>
        </w:rPr>
        <w:tab/>
      </w:r>
      <w:r w:rsidRPr="00923FD1">
        <w:rPr>
          <w:noProof/>
        </w:rPr>
        <w:tab/>
        <w:t>la espero.</w:t>
      </w:r>
    </w:p>
    <w:p w14:paraId="1F0185D5" w14:textId="18781060" w:rsidR="0024292B" w:rsidRPr="00923FD1" w:rsidRDefault="0024292B" w:rsidP="0024292B">
      <w:pPr>
        <w:pStyle w:val="Personaje"/>
        <w:rPr>
          <w:noProof/>
        </w:rPr>
      </w:pPr>
      <w:r w:rsidRPr="00923FD1">
        <w:rPr>
          <w:noProof/>
        </w:rPr>
        <w:t>alí</w:t>
      </w:r>
    </w:p>
    <w:p w14:paraId="67FCC2DF" w14:textId="1B997BA9"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t xml:space="preserve">    Guárdete Dios.</w:t>
      </w:r>
    </w:p>
    <w:p w14:paraId="5B407AA5" w14:textId="6A29BBDD" w:rsidR="00B55FE7" w:rsidRPr="00923FD1" w:rsidRDefault="00B55FE7" w:rsidP="005B1992">
      <w:pPr>
        <w:pStyle w:val="Acot"/>
        <w:rPr>
          <w:noProof/>
        </w:rPr>
      </w:pPr>
      <w:r w:rsidRPr="00923FD1">
        <w:rPr>
          <w:noProof/>
        </w:rPr>
        <w:t>Vase</w:t>
      </w:r>
    </w:p>
    <w:p w14:paraId="09E1F38D" w14:textId="02527F8F" w:rsidR="005B1992" w:rsidRPr="00923FD1" w:rsidRDefault="005B1992" w:rsidP="005B1992">
      <w:pPr>
        <w:pStyle w:val="Personaje"/>
        <w:rPr>
          <w:noProof/>
        </w:rPr>
      </w:pPr>
      <w:r w:rsidRPr="00923FD1">
        <w:rPr>
          <w:noProof/>
        </w:rPr>
        <w:t>carlos</w:t>
      </w:r>
    </w:p>
    <w:p w14:paraId="31F437FD" w14:textId="1E8D675F" w:rsidR="0061275A" w:rsidRPr="00923FD1" w:rsidRDefault="0061275A" w:rsidP="0061275A">
      <w:pPr>
        <w:rPr>
          <w:rFonts w:ascii="Garamond" w:hAnsi="Garamond"/>
        </w:rPr>
      </w:pPr>
      <w:r w:rsidRPr="00923FD1">
        <w:rPr>
          <w:rFonts w:ascii="Garamond" w:hAnsi="Garamond"/>
        </w:rPr>
        <w:t xml:space="preserve">$soneto </w:t>
      </w:r>
      <w:r w:rsidRPr="00923FD1">
        <w:rPr>
          <w:rFonts w:ascii="Garamond" w:hAnsi="Garamond"/>
        </w:rPr>
        <w:tab/>
      </w:r>
    </w:p>
    <w:p w14:paraId="53ADFC09" w14:textId="5BFD7098" w:rsidR="00B55FE7" w:rsidRPr="00923FD1" w:rsidRDefault="00B55FE7" w:rsidP="005B1992">
      <w:pPr>
        <w:pStyle w:val="Verso"/>
        <w:rPr>
          <w:noProof/>
        </w:rPr>
      </w:pPr>
      <w:r w:rsidRPr="00923FD1">
        <w:rPr>
          <w:noProof/>
        </w:rPr>
        <w:tab/>
      </w:r>
      <w:r w:rsidRPr="00923FD1">
        <w:rPr>
          <w:noProof/>
        </w:rPr>
        <w:tab/>
        <w:t xml:space="preserve">  </w:t>
      </w:r>
      <w:r w:rsidR="005B1992" w:rsidRPr="00923FD1">
        <w:rPr>
          <w:noProof/>
        </w:rPr>
        <w:tab/>
      </w:r>
      <w:r w:rsidRPr="00923FD1">
        <w:rPr>
          <w:noProof/>
        </w:rPr>
        <w:t>Desde estas playas bárbaras y costas</w:t>
      </w:r>
    </w:p>
    <w:p w14:paraId="54AAB4EB" w14:textId="77777777" w:rsidR="00B55FE7" w:rsidRPr="00923FD1" w:rsidRDefault="00B55FE7" w:rsidP="005B1992">
      <w:pPr>
        <w:pStyle w:val="Verso"/>
        <w:rPr>
          <w:noProof/>
        </w:rPr>
      </w:pPr>
      <w:r w:rsidRPr="00923FD1">
        <w:rPr>
          <w:noProof/>
        </w:rPr>
        <w:tab/>
      </w:r>
      <w:r w:rsidRPr="00923FD1">
        <w:rPr>
          <w:noProof/>
        </w:rPr>
        <w:tab/>
      </w:r>
      <w:r w:rsidRPr="00923FD1">
        <w:rPr>
          <w:noProof/>
        </w:rPr>
        <w:tab/>
        <w:t>que miran la desierta Berbería,</w:t>
      </w:r>
    </w:p>
    <w:p w14:paraId="33EB786F" w14:textId="046CFC02" w:rsidR="00B55FE7" w:rsidRPr="00923FD1" w:rsidRDefault="00B55FE7" w:rsidP="005B1992">
      <w:pPr>
        <w:pStyle w:val="Verso"/>
        <w:rPr>
          <w:noProof/>
        </w:rPr>
      </w:pPr>
      <w:r w:rsidRPr="00923FD1">
        <w:rPr>
          <w:noProof/>
        </w:rPr>
        <w:tab/>
      </w:r>
      <w:r w:rsidRPr="00923FD1">
        <w:rPr>
          <w:noProof/>
        </w:rPr>
        <w:tab/>
      </w:r>
      <w:r w:rsidRPr="00923FD1">
        <w:rPr>
          <w:noProof/>
        </w:rPr>
        <w:tab/>
        <w:t>toma por verte, España, cada día</w:t>
      </w:r>
      <w:r w:rsidRPr="00923FD1">
        <w:rPr>
          <w:noProof/>
        </w:rPr>
        <w:tab/>
      </w:r>
      <w:r w:rsidRPr="00923FD1">
        <w:rPr>
          <w:noProof/>
        </w:rPr>
        <w:tab/>
      </w:r>
      <w:r w:rsidRPr="00923FD1">
        <w:rPr>
          <w:noProof/>
        </w:rPr>
        <w:tab/>
      </w:r>
      <w:r w:rsidRPr="00923FD1">
        <w:rPr>
          <w:noProof/>
        </w:rPr>
        <w:tab/>
      </w:r>
    </w:p>
    <w:p w14:paraId="6B7804BA" w14:textId="77777777" w:rsidR="00B55FE7" w:rsidRPr="00923FD1" w:rsidRDefault="00B55FE7" w:rsidP="005B1992">
      <w:pPr>
        <w:pStyle w:val="Verso"/>
        <w:rPr>
          <w:noProof/>
        </w:rPr>
      </w:pPr>
      <w:r w:rsidRPr="00923FD1">
        <w:rPr>
          <w:noProof/>
        </w:rPr>
        <w:tab/>
      </w:r>
      <w:r w:rsidRPr="00923FD1">
        <w:rPr>
          <w:noProof/>
        </w:rPr>
        <w:tab/>
      </w:r>
      <w:r w:rsidRPr="00923FD1">
        <w:rPr>
          <w:noProof/>
        </w:rPr>
        <w:tab/>
        <w:t>alas el alma y la esperanza postas.</w:t>
      </w:r>
    </w:p>
    <w:p w14:paraId="765A3B91" w14:textId="77777777" w:rsidR="00B55FE7" w:rsidRPr="00923FD1" w:rsidRDefault="00B55FE7" w:rsidP="005B1992">
      <w:pPr>
        <w:pStyle w:val="Verso"/>
        <w:rPr>
          <w:noProof/>
        </w:rPr>
      </w:pPr>
      <w:r w:rsidRPr="00923FD1">
        <w:rPr>
          <w:noProof/>
        </w:rPr>
        <w:tab/>
      </w:r>
      <w:r w:rsidRPr="00923FD1">
        <w:rPr>
          <w:noProof/>
        </w:rPr>
        <w:tab/>
      </w:r>
      <w:r w:rsidRPr="00923FD1">
        <w:rPr>
          <w:noProof/>
        </w:rPr>
        <w:tab/>
        <w:t xml:space="preserve">  Amor, que la más verde selva agostas</w:t>
      </w:r>
    </w:p>
    <w:p w14:paraId="7EAC2E5F" w14:textId="77777777" w:rsidR="00B55FE7" w:rsidRPr="00923FD1" w:rsidRDefault="00B55FE7" w:rsidP="005B1992">
      <w:pPr>
        <w:pStyle w:val="Verso"/>
        <w:rPr>
          <w:noProof/>
        </w:rPr>
      </w:pPr>
      <w:r w:rsidRPr="00923FD1">
        <w:rPr>
          <w:noProof/>
        </w:rPr>
        <w:tab/>
      </w:r>
      <w:r w:rsidRPr="00923FD1">
        <w:rPr>
          <w:noProof/>
        </w:rPr>
        <w:tab/>
      </w:r>
      <w:r w:rsidRPr="00923FD1">
        <w:rPr>
          <w:noProof/>
        </w:rPr>
        <w:tab/>
        <w:t>de las que tiene quien en ti confía,</w:t>
      </w:r>
    </w:p>
    <w:p w14:paraId="2E7BE6BA" w14:textId="77777777" w:rsidR="00B55FE7" w:rsidRPr="00923FD1" w:rsidRDefault="00B55FE7" w:rsidP="005B1992">
      <w:pPr>
        <w:pStyle w:val="Verso"/>
        <w:rPr>
          <w:noProof/>
        </w:rPr>
      </w:pPr>
      <w:r w:rsidRPr="00923FD1">
        <w:rPr>
          <w:noProof/>
        </w:rPr>
        <w:tab/>
      </w:r>
      <w:r w:rsidRPr="00923FD1">
        <w:rPr>
          <w:noProof/>
        </w:rPr>
        <w:tab/>
      </w:r>
      <w:r w:rsidRPr="00923FD1">
        <w:rPr>
          <w:noProof/>
        </w:rPr>
        <w:tab/>
        <w:t>pues si a tus puertas el engaño guía,</w:t>
      </w:r>
    </w:p>
    <w:p w14:paraId="624F3CEB" w14:textId="640C82C2" w:rsidR="00B55FE7" w:rsidRPr="00923FD1" w:rsidRDefault="00B55FE7" w:rsidP="005B1992">
      <w:pPr>
        <w:pStyle w:val="Verso"/>
        <w:rPr>
          <w:noProof/>
        </w:rPr>
      </w:pPr>
      <w:r w:rsidRPr="00923FD1">
        <w:rPr>
          <w:noProof/>
        </w:rPr>
        <w:tab/>
      </w:r>
      <w:r w:rsidRPr="00923FD1">
        <w:rPr>
          <w:noProof/>
        </w:rPr>
        <w:tab/>
      </w:r>
      <w:r w:rsidRPr="00923FD1">
        <w:rPr>
          <w:noProof/>
        </w:rPr>
        <w:tab/>
        <w:t>de entrar son anchas, de salir angostas.</w:t>
      </w:r>
      <w:r w:rsidRPr="00923FD1">
        <w:rPr>
          <w:noProof/>
        </w:rPr>
        <w:tab/>
      </w:r>
      <w:r w:rsidRPr="00923FD1">
        <w:rPr>
          <w:noProof/>
        </w:rPr>
        <w:tab/>
      </w:r>
      <w:r w:rsidRPr="00923FD1">
        <w:rPr>
          <w:noProof/>
        </w:rPr>
        <w:tab/>
      </w:r>
    </w:p>
    <w:p w14:paraId="14E0EAED" w14:textId="77777777" w:rsidR="00B55FE7" w:rsidRPr="00923FD1" w:rsidRDefault="00B55FE7" w:rsidP="005B1992">
      <w:pPr>
        <w:pStyle w:val="Verso"/>
        <w:rPr>
          <w:noProof/>
        </w:rPr>
      </w:pPr>
      <w:r w:rsidRPr="00923FD1">
        <w:rPr>
          <w:noProof/>
        </w:rPr>
        <w:tab/>
      </w:r>
      <w:r w:rsidRPr="00923FD1">
        <w:rPr>
          <w:noProof/>
        </w:rPr>
        <w:tab/>
      </w:r>
      <w:r w:rsidRPr="00923FD1">
        <w:rPr>
          <w:noProof/>
        </w:rPr>
        <w:tab/>
        <w:t xml:space="preserve">  ¿Cuándo veré mi patria? ¿Cuándo el claro</w:t>
      </w:r>
    </w:p>
    <w:p w14:paraId="13A13AA0" w14:textId="77777777" w:rsidR="00B55FE7" w:rsidRPr="00923FD1" w:rsidRDefault="00B55FE7" w:rsidP="005B1992">
      <w:pPr>
        <w:pStyle w:val="Verso"/>
        <w:rPr>
          <w:noProof/>
        </w:rPr>
      </w:pPr>
      <w:r w:rsidRPr="00923FD1">
        <w:rPr>
          <w:noProof/>
        </w:rPr>
        <w:tab/>
      </w:r>
      <w:r w:rsidRPr="00923FD1">
        <w:rPr>
          <w:noProof/>
        </w:rPr>
        <w:tab/>
      </w:r>
      <w:r w:rsidRPr="00923FD1">
        <w:rPr>
          <w:noProof/>
        </w:rPr>
        <w:tab/>
        <w:t>Tajo, que baña de cristal sonoro</w:t>
      </w:r>
    </w:p>
    <w:p w14:paraId="2B52CC44" w14:textId="77777777" w:rsidR="00B55FE7" w:rsidRPr="00923FD1" w:rsidRDefault="00B55FE7" w:rsidP="005B1992">
      <w:pPr>
        <w:pStyle w:val="Verso"/>
        <w:rPr>
          <w:noProof/>
        </w:rPr>
      </w:pPr>
      <w:r w:rsidRPr="00923FD1">
        <w:rPr>
          <w:noProof/>
        </w:rPr>
        <w:tab/>
      </w:r>
      <w:r w:rsidRPr="00923FD1">
        <w:rPr>
          <w:noProof/>
        </w:rPr>
        <w:tab/>
      </w:r>
      <w:r w:rsidRPr="00923FD1">
        <w:rPr>
          <w:noProof/>
        </w:rPr>
        <w:tab/>
        <w:t>la gran ciudad que fue de España amparo?</w:t>
      </w:r>
    </w:p>
    <w:p w14:paraId="227312C3" w14:textId="77777777" w:rsidR="00B55FE7" w:rsidRPr="00923FD1" w:rsidRDefault="00B55FE7" w:rsidP="005B1992">
      <w:pPr>
        <w:pStyle w:val="Verso"/>
        <w:rPr>
          <w:noProof/>
        </w:rPr>
      </w:pPr>
      <w:r w:rsidRPr="00923FD1">
        <w:rPr>
          <w:noProof/>
        </w:rPr>
        <w:tab/>
      </w:r>
      <w:r w:rsidRPr="00923FD1">
        <w:rPr>
          <w:noProof/>
        </w:rPr>
        <w:tab/>
      </w:r>
      <w:r w:rsidRPr="00923FD1">
        <w:rPr>
          <w:noProof/>
        </w:rPr>
        <w:tab/>
        <w:t xml:space="preserve">  ¿Cuándo al opuesto de su Atlante moro</w:t>
      </w:r>
    </w:p>
    <w:p w14:paraId="33A39650" w14:textId="4F0148DB" w:rsidR="00B55FE7" w:rsidRPr="00923FD1" w:rsidRDefault="00B55FE7" w:rsidP="005B1992">
      <w:pPr>
        <w:pStyle w:val="Verso"/>
        <w:rPr>
          <w:noProof/>
        </w:rPr>
      </w:pPr>
      <w:r w:rsidRPr="00923FD1">
        <w:rPr>
          <w:noProof/>
        </w:rPr>
        <w:lastRenderedPageBreak/>
        <w:tab/>
      </w:r>
      <w:r w:rsidRPr="00923FD1">
        <w:rPr>
          <w:noProof/>
        </w:rPr>
        <w:tab/>
      </w:r>
      <w:r w:rsidRPr="00923FD1">
        <w:rPr>
          <w:noProof/>
        </w:rPr>
        <w:tab/>
        <w:t>serán sus torres de mis naves faro?</w:t>
      </w:r>
      <w:r w:rsidRPr="00923FD1">
        <w:rPr>
          <w:noProof/>
        </w:rPr>
        <w:tab/>
      </w:r>
      <w:r w:rsidRPr="00923FD1">
        <w:rPr>
          <w:noProof/>
        </w:rPr>
        <w:tab/>
      </w:r>
      <w:r w:rsidRPr="00923FD1">
        <w:rPr>
          <w:noProof/>
        </w:rPr>
        <w:tab/>
      </w:r>
      <w:r w:rsidRPr="00923FD1">
        <w:rPr>
          <w:noProof/>
        </w:rPr>
        <w:tab/>
      </w:r>
    </w:p>
    <w:p w14:paraId="5A67DEC9" w14:textId="24D560CB" w:rsidR="00B55FE7" w:rsidRPr="00923FD1" w:rsidRDefault="00B55FE7" w:rsidP="005B1992">
      <w:pPr>
        <w:pStyle w:val="Verso"/>
        <w:rPr>
          <w:noProof/>
        </w:rPr>
      </w:pPr>
      <w:r w:rsidRPr="00923FD1">
        <w:rPr>
          <w:noProof/>
        </w:rPr>
        <w:tab/>
      </w:r>
      <w:r w:rsidRPr="00923FD1">
        <w:rPr>
          <w:noProof/>
        </w:rPr>
        <w:tab/>
      </w:r>
      <w:r w:rsidRPr="00923FD1">
        <w:rPr>
          <w:noProof/>
        </w:rPr>
        <w:tab/>
        <w:t>Que de la libertad no es precio el oro.</w:t>
      </w:r>
    </w:p>
    <w:p w14:paraId="2649B864" w14:textId="28EF22F7" w:rsidR="00B55FE7" w:rsidRPr="00923FD1" w:rsidRDefault="00B55FE7" w:rsidP="005B1992">
      <w:pPr>
        <w:pStyle w:val="Acot"/>
        <w:rPr>
          <w:noProof/>
        </w:rPr>
      </w:pPr>
      <w:r w:rsidRPr="00923FD1">
        <w:rPr>
          <w:noProof/>
        </w:rPr>
        <w:t>Sale @Fátima y Arlaja</w:t>
      </w:r>
    </w:p>
    <w:p w14:paraId="56F8CB7A" w14:textId="173AA1D1" w:rsidR="00F6495F" w:rsidRPr="00923FD1" w:rsidRDefault="00F6495F" w:rsidP="00F6495F">
      <w:pPr>
        <w:pStyle w:val="Personaje"/>
        <w:rPr>
          <w:noProof/>
        </w:rPr>
      </w:pPr>
      <w:r w:rsidRPr="00923FD1">
        <w:rPr>
          <w:noProof/>
        </w:rPr>
        <w:t>fátima</w:t>
      </w:r>
    </w:p>
    <w:p w14:paraId="3F5E98E1" w14:textId="4FD0987C" w:rsidR="00F6495F" w:rsidRPr="00923FD1" w:rsidRDefault="00F6495F" w:rsidP="00F6495F">
      <w:pPr>
        <w:rPr>
          <w:rFonts w:ascii="Garamond" w:hAnsi="Garamond"/>
        </w:rPr>
      </w:pPr>
      <w:r w:rsidRPr="00923FD1">
        <w:rPr>
          <w:rFonts w:ascii="Garamond" w:hAnsi="Garamond"/>
        </w:rPr>
        <w:t>$redondillas</w:t>
      </w:r>
    </w:p>
    <w:p w14:paraId="7533930A" w14:textId="15D2E71C" w:rsidR="00B55FE7" w:rsidRPr="00923FD1" w:rsidRDefault="00B55FE7" w:rsidP="005B1992">
      <w:pPr>
        <w:pStyle w:val="Verso"/>
        <w:rPr>
          <w:noProof/>
        </w:rPr>
      </w:pPr>
      <w:r w:rsidRPr="00923FD1">
        <w:rPr>
          <w:noProof/>
        </w:rPr>
        <w:tab/>
      </w:r>
      <w:r w:rsidRPr="00923FD1">
        <w:rPr>
          <w:noProof/>
        </w:rPr>
        <w:tab/>
      </w:r>
      <w:r w:rsidR="005B1992" w:rsidRPr="00923FD1">
        <w:rPr>
          <w:noProof/>
        </w:rPr>
        <w:tab/>
      </w:r>
      <w:r w:rsidRPr="00923FD1">
        <w:rPr>
          <w:noProof/>
        </w:rPr>
        <w:t xml:space="preserve">  (¡Qué buen encuentro al salir</w:t>
      </w:r>
    </w:p>
    <w:p w14:paraId="569CE81C" w14:textId="77777777" w:rsidR="00B55FE7" w:rsidRPr="00923FD1" w:rsidRDefault="00B55FE7" w:rsidP="00F6495F">
      <w:pPr>
        <w:pStyle w:val="Partidoincial"/>
        <w:rPr>
          <w:noProof/>
        </w:rPr>
      </w:pPr>
      <w:r w:rsidRPr="00923FD1">
        <w:rPr>
          <w:noProof/>
        </w:rPr>
        <w:tab/>
      </w:r>
      <w:r w:rsidRPr="00923FD1">
        <w:rPr>
          <w:noProof/>
        </w:rPr>
        <w:tab/>
      </w:r>
      <w:r w:rsidRPr="00923FD1">
        <w:rPr>
          <w:noProof/>
        </w:rPr>
        <w:tab/>
        <w:t>del baño!</w:t>
      </w:r>
    </w:p>
    <w:p w14:paraId="0E331525" w14:textId="58BEF618" w:rsidR="00F6495F" w:rsidRPr="00923FD1" w:rsidRDefault="00F6495F" w:rsidP="00F6495F">
      <w:pPr>
        <w:pStyle w:val="Personaje"/>
        <w:rPr>
          <w:noProof/>
        </w:rPr>
      </w:pPr>
      <w:r w:rsidRPr="00923FD1">
        <w:rPr>
          <w:noProof/>
        </w:rPr>
        <w:t>arlaja</w:t>
      </w:r>
    </w:p>
    <w:p w14:paraId="5C814F37" w14:textId="6BCF63C3" w:rsidR="00B55FE7" w:rsidRPr="00923FD1" w:rsidRDefault="00B55FE7" w:rsidP="00672462">
      <w:pPr>
        <w:pStyle w:val="Partidofinal"/>
      </w:pPr>
      <w:r w:rsidRPr="00923FD1">
        <w:rPr>
          <w:noProof/>
        </w:rPr>
        <w:tab/>
      </w:r>
      <w:r w:rsidRPr="00923FD1">
        <w:rPr>
          <w:noProof/>
        </w:rPr>
        <w:tab/>
      </w:r>
      <w:r w:rsidRPr="00923FD1">
        <w:rPr>
          <w:noProof/>
        </w:rPr>
        <w:tab/>
        <w:t xml:space="preserve">   </w:t>
      </w:r>
      <w:r w:rsidR="005B1992" w:rsidRPr="00923FD1">
        <w:tab/>
      </w:r>
      <w:r w:rsidRPr="00923FD1">
        <w:t xml:space="preserve"> ¿Es este el esclavo?</w:t>
      </w:r>
    </w:p>
    <w:p w14:paraId="0519AFC8" w14:textId="457931DF" w:rsidR="00F6495F" w:rsidRPr="00923FD1" w:rsidRDefault="00F6495F" w:rsidP="00F6495F">
      <w:pPr>
        <w:pStyle w:val="Personaje"/>
        <w:rPr>
          <w:noProof/>
        </w:rPr>
      </w:pPr>
      <w:r w:rsidRPr="00923FD1">
        <w:rPr>
          <w:noProof/>
        </w:rPr>
        <w:t>fátima</w:t>
      </w:r>
    </w:p>
    <w:p w14:paraId="67C8D109" w14:textId="13C4EF36" w:rsidR="00B55FE7" w:rsidRPr="00923FD1" w:rsidRDefault="00B55FE7" w:rsidP="005B1992">
      <w:pPr>
        <w:pStyle w:val="Verso"/>
        <w:rPr>
          <w:noProof/>
        </w:rPr>
      </w:pPr>
      <w:r w:rsidRPr="00923FD1">
        <w:rPr>
          <w:noProof/>
        </w:rPr>
        <w:tab/>
      </w:r>
      <w:r w:rsidRPr="00923FD1">
        <w:rPr>
          <w:noProof/>
        </w:rPr>
        <w:tab/>
      </w:r>
      <w:r w:rsidR="005B1992" w:rsidRPr="00923FD1">
        <w:rPr>
          <w:noProof/>
        </w:rPr>
        <w:tab/>
      </w:r>
      <w:r w:rsidRPr="00923FD1">
        <w:rPr>
          <w:noProof/>
        </w:rPr>
        <w:t>¿Parécete que le alabo</w:t>
      </w:r>
    </w:p>
    <w:p w14:paraId="1E08413B" w14:textId="77777777" w:rsidR="00B55FE7" w:rsidRPr="00923FD1" w:rsidRDefault="00B55FE7" w:rsidP="00F6495F">
      <w:pPr>
        <w:pStyle w:val="Partidoincial"/>
        <w:rPr>
          <w:noProof/>
        </w:rPr>
      </w:pPr>
      <w:r w:rsidRPr="00923FD1">
        <w:rPr>
          <w:noProof/>
        </w:rPr>
        <w:tab/>
      </w:r>
      <w:r w:rsidRPr="00923FD1">
        <w:rPr>
          <w:noProof/>
        </w:rPr>
        <w:tab/>
      </w:r>
      <w:r w:rsidRPr="00923FD1">
        <w:rPr>
          <w:noProof/>
        </w:rPr>
        <w:tab/>
        <w:t>sin causa?</w:t>
      </w:r>
    </w:p>
    <w:p w14:paraId="30C29F38" w14:textId="3562FCEA" w:rsidR="00F6495F" w:rsidRPr="00923FD1" w:rsidRDefault="00F6495F" w:rsidP="00F6495F">
      <w:pPr>
        <w:pStyle w:val="Personaje"/>
        <w:rPr>
          <w:noProof/>
        </w:rPr>
      </w:pPr>
      <w:r w:rsidRPr="00923FD1">
        <w:rPr>
          <w:noProof/>
        </w:rPr>
        <w:t>arlaja</w:t>
      </w:r>
    </w:p>
    <w:p w14:paraId="3DBB2AAF" w14:textId="7F54E77A" w:rsidR="00B55FE7" w:rsidRPr="00923FD1" w:rsidRDefault="00B55FE7" w:rsidP="00672462">
      <w:pPr>
        <w:pStyle w:val="Partidofinal"/>
      </w:pPr>
      <w:r w:rsidRPr="00923FD1">
        <w:rPr>
          <w:noProof/>
        </w:rPr>
        <w:tab/>
      </w:r>
      <w:r w:rsidRPr="00923FD1">
        <w:rPr>
          <w:noProof/>
        </w:rPr>
        <w:tab/>
      </w:r>
      <w:r w:rsidRPr="00923FD1">
        <w:rPr>
          <w:noProof/>
        </w:rPr>
        <w:tab/>
        <w:t xml:space="preserve">     </w:t>
      </w:r>
      <w:r w:rsidR="005B1992" w:rsidRPr="00923FD1">
        <w:rPr>
          <w:noProof/>
        </w:rPr>
        <w:tab/>
      </w:r>
      <w:r w:rsidR="005B1992" w:rsidRPr="00923FD1">
        <w:t xml:space="preserve">   </w:t>
      </w:r>
      <w:r w:rsidRPr="00923FD1">
        <w:t>Puedes decir</w:t>
      </w:r>
      <w:r w:rsidRPr="00923FD1">
        <w:tab/>
      </w:r>
      <w:r w:rsidRPr="00923FD1">
        <w:tab/>
      </w:r>
      <w:r w:rsidRPr="00923FD1">
        <w:tab/>
      </w:r>
      <w:r w:rsidRPr="00923FD1">
        <w:tab/>
      </w:r>
      <w:r w:rsidRPr="00923FD1">
        <w:tab/>
      </w:r>
    </w:p>
    <w:p w14:paraId="50614288" w14:textId="77777777" w:rsidR="00B55FE7" w:rsidRPr="00923FD1" w:rsidRDefault="00B55FE7" w:rsidP="005B1992">
      <w:pPr>
        <w:pStyle w:val="Verso"/>
        <w:rPr>
          <w:noProof/>
        </w:rPr>
      </w:pPr>
      <w:r w:rsidRPr="00923FD1">
        <w:rPr>
          <w:noProof/>
        </w:rPr>
        <w:tab/>
      </w:r>
      <w:r w:rsidRPr="00923FD1">
        <w:rPr>
          <w:noProof/>
        </w:rPr>
        <w:tab/>
      </w:r>
      <w:r w:rsidRPr="00923FD1">
        <w:rPr>
          <w:noProof/>
        </w:rPr>
        <w:tab/>
        <w:t xml:space="preserve">  que vives bien empleada.</w:t>
      </w:r>
    </w:p>
    <w:p w14:paraId="37323B09" w14:textId="1D0FABDA" w:rsidR="00F6495F" w:rsidRPr="00923FD1" w:rsidRDefault="00F6495F" w:rsidP="00F6495F">
      <w:pPr>
        <w:pStyle w:val="Personaje"/>
        <w:rPr>
          <w:noProof/>
        </w:rPr>
      </w:pPr>
      <w:r w:rsidRPr="00923FD1">
        <w:rPr>
          <w:noProof/>
        </w:rPr>
        <w:t>fátima</w:t>
      </w:r>
    </w:p>
    <w:p w14:paraId="3E4235C5" w14:textId="2BC81DF6" w:rsidR="00B55FE7" w:rsidRPr="00923FD1" w:rsidRDefault="00B55FE7" w:rsidP="005B1992">
      <w:pPr>
        <w:pStyle w:val="Verso"/>
        <w:rPr>
          <w:noProof/>
        </w:rPr>
      </w:pPr>
      <w:r w:rsidRPr="00923FD1">
        <w:rPr>
          <w:noProof/>
        </w:rPr>
        <w:tab/>
      </w:r>
      <w:r w:rsidRPr="00923FD1">
        <w:rPr>
          <w:noProof/>
        </w:rPr>
        <w:tab/>
      </w:r>
      <w:bookmarkStart w:id="116" w:name="_Hlk60929164"/>
      <w:r w:rsidR="005B1992" w:rsidRPr="00923FD1">
        <w:rPr>
          <w:noProof/>
        </w:rPr>
        <w:tab/>
      </w:r>
      <w:r w:rsidRPr="00923FD1">
        <w:rPr>
          <w:noProof/>
        </w:rPr>
        <w:t>Aun no le parezco bien</w:t>
      </w:r>
      <w:bookmarkEnd w:id="116"/>
      <w:r w:rsidRPr="00923FD1">
        <w:rPr>
          <w:noProof/>
        </w:rPr>
        <w:t>.</w:t>
      </w:r>
    </w:p>
    <w:p w14:paraId="73812965" w14:textId="3D1DFCA8" w:rsidR="00F6495F" w:rsidRPr="00923FD1" w:rsidRDefault="00F6495F" w:rsidP="00F6495F">
      <w:pPr>
        <w:pStyle w:val="Personaje"/>
        <w:rPr>
          <w:noProof/>
        </w:rPr>
      </w:pPr>
      <w:r w:rsidRPr="00923FD1">
        <w:rPr>
          <w:noProof/>
        </w:rPr>
        <w:t>arlaja</w:t>
      </w:r>
    </w:p>
    <w:p w14:paraId="0D15A2A8" w14:textId="37F60095" w:rsidR="00B55FE7" w:rsidRPr="00923FD1" w:rsidRDefault="00B55FE7" w:rsidP="00F6495F">
      <w:pPr>
        <w:pStyle w:val="Partidoincial"/>
        <w:rPr>
          <w:noProof/>
        </w:rPr>
      </w:pPr>
      <w:r w:rsidRPr="00923FD1">
        <w:rPr>
          <w:noProof/>
        </w:rPr>
        <w:tab/>
      </w:r>
      <w:r w:rsidRPr="00923FD1">
        <w:rPr>
          <w:noProof/>
        </w:rPr>
        <w:tab/>
      </w:r>
      <w:r w:rsidR="005B1992" w:rsidRPr="00923FD1">
        <w:rPr>
          <w:noProof/>
        </w:rPr>
        <w:tab/>
      </w:r>
      <w:r w:rsidRPr="00923FD1">
        <w:rPr>
          <w:noProof/>
        </w:rPr>
        <w:t>¿Qué es la causa?</w:t>
      </w:r>
    </w:p>
    <w:p w14:paraId="23340283" w14:textId="1D51136A" w:rsidR="00F6495F" w:rsidRPr="00923FD1" w:rsidRDefault="00F6495F" w:rsidP="00F6495F">
      <w:pPr>
        <w:pStyle w:val="Personaje"/>
        <w:rPr>
          <w:noProof/>
        </w:rPr>
      </w:pPr>
      <w:r w:rsidRPr="00923FD1">
        <w:rPr>
          <w:noProof/>
        </w:rPr>
        <w:t>fátima</w:t>
      </w:r>
    </w:p>
    <w:p w14:paraId="120DC394" w14:textId="5FCD4DC9"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t xml:space="preserve">   </w:t>
      </w:r>
      <w:r w:rsidR="005B1992" w:rsidRPr="00923FD1">
        <w:rPr>
          <w:noProof/>
        </w:rPr>
        <w:t xml:space="preserve">    </w:t>
      </w:r>
      <w:r w:rsidRPr="00923FD1">
        <w:rPr>
          <w:noProof/>
        </w:rPr>
        <w:t xml:space="preserve"> </w:t>
      </w:r>
      <w:r w:rsidR="00F6495F" w:rsidRPr="00923FD1">
        <w:rPr>
          <w:noProof/>
        </w:rPr>
        <w:tab/>
        <w:t xml:space="preserve">  </w:t>
      </w:r>
      <w:r w:rsidRPr="00923FD1">
        <w:rPr>
          <w:noProof/>
        </w:rPr>
        <w:t xml:space="preserve"> </w:t>
      </w:r>
      <w:r w:rsidRPr="00923FD1">
        <w:t>Que también</w:t>
      </w:r>
    </w:p>
    <w:p w14:paraId="3514AF40" w14:textId="77777777" w:rsidR="00B55FE7" w:rsidRPr="00923FD1" w:rsidRDefault="00B55FE7" w:rsidP="005B1992">
      <w:pPr>
        <w:pStyle w:val="Verso"/>
        <w:rPr>
          <w:noProof/>
        </w:rPr>
      </w:pPr>
      <w:r w:rsidRPr="00923FD1">
        <w:rPr>
          <w:noProof/>
        </w:rPr>
        <w:tab/>
      </w:r>
      <w:r w:rsidRPr="00923FD1">
        <w:rPr>
          <w:noProof/>
        </w:rPr>
        <w:tab/>
      </w:r>
      <w:r w:rsidRPr="00923FD1">
        <w:rPr>
          <w:noProof/>
        </w:rPr>
        <w:tab/>
        <w:t>tiene el alma apasionada.</w:t>
      </w:r>
    </w:p>
    <w:p w14:paraId="2FA23DFB" w14:textId="7E308C50" w:rsidR="00F6495F" w:rsidRPr="00923FD1" w:rsidRDefault="00F6495F" w:rsidP="00F6495F">
      <w:pPr>
        <w:pStyle w:val="Personaje"/>
        <w:rPr>
          <w:noProof/>
        </w:rPr>
      </w:pPr>
      <w:r w:rsidRPr="00923FD1">
        <w:rPr>
          <w:noProof/>
        </w:rPr>
        <w:t>arlaja</w:t>
      </w:r>
    </w:p>
    <w:p w14:paraId="759403B6" w14:textId="32D4FAB2" w:rsidR="00B55FE7" w:rsidRPr="00923FD1" w:rsidRDefault="00B55FE7" w:rsidP="00F6495F">
      <w:pPr>
        <w:pStyle w:val="Partidoincial"/>
        <w:rPr>
          <w:noProof/>
        </w:rPr>
      </w:pPr>
      <w:r w:rsidRPr="00923FD1">
        <w:rPr>
          <w:noProof/>
        </w:rPr>
        <w:tab/>
      </w:r>
      <w:r w:rsidRPr="00923FD1">
        <w:rPr>
          <w:noProof/>
        </w:rPr>
        <w:tab/>
        <w:t xml:space="preserve">  </w:t>
      </w:r>
      <w:r w:rsidR="005B1992" w:rsidRPr="00923FD1">
        <w:rPr>
          <w:noProof/>
        </w:rPr>
        <w:tab/>
      </w:r>
      <w:r w:rsidRPr="00923FD1">
        <w:rPr>
          <w:noProof/>
        </w:rPr>
        <w:t>¿Hate visto bien?</w:t>
      </w:r>
    </w:p>
    <w:p w14:paraId="69328570" w14:textId="5236165E" w:rsidR="00F6495F" w:rsidRPr="00923FD1" w:rsidRDefault="00F6495F" w:rsidP="00F6495F">
      <w:pPr>
        <w:pStyle w:val="Personaje"/>
        <w:rPr>
          <w:noProof/>
        </w:rPr>
      </w:pPr>
      <w:r w:rsidRPr="00923FD1">
        <w:rPr>
          <w:noProof/>
        </w:rPr>
        <w:t>fátima</w:t>
      </w:r>
    </w:p>
    <w:p w14:paraId="4A5F58AC" w14:textId="1851B0CF"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t xml:space="preserve">       </w:t>
      </w:r>
      <w:r w:rsidR="005B1992" w:rsidRPr="00923FD1">
        <w:t xml:space="preserve">        </w:t>
      </w:r>
      <w:r w:rsidRPr="00923FD1">
        <w:t>No sé.</w:t>
      </w:r>
      <w:r w:rsidRPr="00923FD1">
        <w:tab/>
      </w:r>
      <w:r w:rsidRPr="00923FD1">
        <w:tab/>
      </w:r>
      <w:r w:rsidRPr="00923FD1">
        <w:tab/>
      </w:r>
      <w:r w:rsidRPr="00923FD1">
        <w:tab/>
      </w:r>
    </w:p>
    <w:p w14:paraId="59E2B15B" w14:textId="68BADC8D" w:rsidR="00F6495F" w:rsidRPr="00923FD1" w:rsidRDefault="00F6495F" w:rsidP="00F6495F">
      <w:pPr>
        <w:pStyle w:val="Personaje"/>
        <w:rPr>
          <w:noProof/>
        </w:rPr>
      </w:pPr>
      <w:r w:rsidRPr="00923FD1">
        <w:rPr>
          <w:noProof/>
        </w:rPr>
        <w:t>arlaja</w:t>
      </w:r>
    </w:p>
    <w:p w14:paraId="46D9AC8E" w14:textId="215F2387" w:rsidR="00B55FE7" w:rsidRPr="00923FD1" w:rsidRDefault="00B55FE7" w:rsidP="00F6495F">
      <w:pPr>
        <w:pStyle w:val="Partidoincial"/>
        <w:rPr>
          <w:noProof/>
        </w:rPr>
      </w:pPr>
      <w:r w:rsidRPr="00923FD1">
        <w:rPr>
          <w:noProof/>
        </w:rPr>
        <w:tab/>
      </w:r>
      <w:r w:rsidRPr="00923FD1">
        <w:rPr>
          <w:noProof/>
        </w:rPr>
        <w:tab/>
      </w:r>
      <w:r w:rsidR="005B1992" w:rsidRPr="00923FD1">
        <w:rPr>
          <w:noProof/>
        </w:rPr>
        <w:tab/>
      </w:r>
      <w:r w:rsidRPr="00923FD1">
        <w:rPr>
          <w:noProof/>
        </w:rPr>
        <w:t>Descúbrete más.</w:t>
      </w:r>
    </w:p>
    <w:p w14:paraId="7A402859" w14:textId="0A58DAA4" w:rsidR="00F6495F" w:rsidRPr="00923FD1" w:rsidRDefault="00F6495F" w:rsidP="00F6495F">
      <w:pPr>
        <w:pStyle w:val="Personaje"/>
        <w:rPr>
          <w:noProof/>
        </w:rPr>
      </w:pPr>
      <w:r w:rsidRPr="00923FD1">
        <w:rPr>
          <w:noProof/>
        </w:rPr>
        <w:t>fátima</w:t>
      </w:r>
    </w:p>
    <w:p w14:paraId="27BD96E8" w14:textId="355ADF95" w:rsidR="00B55FE7" w:rsidRPr="00923FD1" w:rsidRDefault="00B55FE7" w:rsidP="00672462">
      <w:pPr>
        <w:pStyle w:val="Partidofinal"/>
      </w:pPr>
      <w:r w:rsidRPr="00923FD1">
        <w:rPr>
          <w:noProof/>
        </w:rPr>
        <w:lastRenderedPageBreak/>
        <w:tab/>
      </w:r>
      <w:r w:rsidRPr="00923FD1">
        <w:rPr>
          <w:noProof/>
        </w:rPr>
        <w:tab/>
      </w:r>
      <w:r w:rsidRPr="00923FD1">
        <w:rPr>
          <w:noProof/>
        </w:rPr>
        <w:tab/>
      </w:r>
      <w:r w:rsidRPr="00923FD1">
        <w:rPr>
          <w:noProof/>
        </w:rPr>
        <w:tab/>
        <w:t xml:space="preserve">    </w:t>
      </w:r>
      <w:r w:rsidR="005B1992" w:rsidRPr="00923FD1">
        <w:rPr>
          <w:noProof/>
        </w:rPr>
        <w:tab/>
      </w:r>
      <w:r w:rsidR="005B1992" w:rsidRPr="00923FD1">
        <w:t xml:space="preserve">   </w:t>
      </w:r>
      <w:r w:rsidRPr="00923FD1">
        <w:t>No puedo,</w:t>
      </w:r>
    </w:p>
    <w:p w14:paraId="2F531B86" w14:textId="77777777" w:rsidR="00B55FE7" w:rsidRPr="00923FD1" w:rsidRDefault="00B55FE7" w:rsidP="005B1992">
      <w:pPr>
        <w:pStyle w:val="Verso"/>
        <w:rPr>
          <w:noProof/>
        </w:rPr>
      </w:pPr>
      <w:r w:rsidRPr="00923FD1">
        <w:rPr>
          <w:noProof/>
        </w:rPr>
        <w:tab/>
      </w:r>
      <w:r w:rsidRPr="00923FD1">
        <w:rPr>
          <w:noProof/>
        </w:rPr>
        <w:tab/>
      </w:r>
      <w:r w:rsidRPr="00923FD1">
        <w:rPr>
          <w:noProof/>
        </w:rPr>
        <w:tab/>
        <w:t>que tengo [a] algún lince miedo</w:t>
      </w:r>
    </w:p>
    <w:p w14:paraId="2253A3F8" w14:textId="77777777" w:rsidR="00B55FE7" w:rsidRPr="00923FD1" w:rsidRDefault="00B55FE7" w:rsidP="005B1992">
      <w:pPr>
        <w:pStyle w:val="Verso"/>
        <w:rPr>
          <w:noProof/>
        </w:rPr>
      </w:pPr>
      <w:r w:rsidRPr="00923FD1">
        <w:rPr>
          <w:noProof/>
        </w:rPr>
        <w:tab/>
      </w:r>
      <w:r w:rsidRPr="00923FD1">
        <w:rPr>
          <w:noProof/>
        </w:rPr>
        <w:tab/>
      </w:r>
      <w:r w:rsidRPr="00923FD1">
        <w:rPr>
          <w:noProof/>
        </w:rPr>
        <w:tab/>
        <w:t>que por ventura me ve.</w:t>
      </w:r>
    </w:p>
    <w:p w14:paraId="6CABAC8F" w14:textId="1107D613" w:rsidR="00F6495F" w:rsidRPr="00923FD1" w:rsidRDefault="00F6495F" w:rsidP="00F6495F">
      <w:pPr>
        <w:pStyle w:val="Personaje"/>
        <w:rPr>
          <w:noProof/>
        </w:rPr>
      </w:pPr>
      <w:r w:rsidRPr="00923FD1">
        <w:rPr>
          <w:noProof/>
        </w:rPr>
        <w:t>arlaja</w:t>
      </w:r>
    </w:p>
    <w:p w14:paraId="7DC63516" w14:textId="1175BBA0" w:rsidR="00B55FE7" w:rsidRPr="00923FD1" w:rsidRDefault="00B55FE7" w:rsidP="005B1992">
      <w:pPr>
        <w:pStyle w:val="Verso"/>
        <w:rPr>
          <w:noProof/>
        </w:rPr>
      </w:pPr>
      <w:r w:rsidRPr="00923FD1">
        <w:rPr>
          <w:noProof/>
        </w:rPr>
        <w:tab/>
      </w:r>
      <w:r w:rsidRPr="00923FD1">
        <w:rPr>
          <w:noProof/>
        </w:rPr>
        <w:tab/>
        <w:t xml:space="preserve">  </w:t>
      </w:r>
      <w:r w:rsidR="005B1992" w:rsidRPr="00923FD1">
        <w:rPr>
          <w:noProof/>
        </w:rPr>
        <w:tab/>
      </w:r>
      <w:r w:rsidRPr="00923FD1">
        <w:rPr>
          <w:noProof/>
        </w:rPr>
        <w:t>Finge que por el cendal</w:t>
      </w:r>
    </w:p>
    <w:p w14:paraId="37EF7E96" w14:textId="77777777" w:rsidR="00B55FE7" w:rsidRPr="00923FD1" w:rsidRDefault="00B55FE7" w:rsidP="00F6495F">
      <w:pPr>
        <w:pStyle w:val="Partidoincial"/>
        <w:rPr>
          <w:noProof/>
        </w:rPr>
      </w:pPr>
      <w:r w:rsidRPr="00923FD1">
        <w:rPr>
          <w:noProof/>
        </w:rPr>
        <w:tab/>
      </w:r>
      <w:r w:rsidRPr="00923FD1">
        <w:rPr>
          <w:noProof/>
        </w:rPr>
        <w:tab/>
      </w:r>
      <w:r w:rsidRPr="00923FD1">
        <w:rPr>
          <w:noProof/>
        </w:rPr>
        <w:tab/>
        <w:t>te va una araña.)</w:t>
      </w:r>
    </w:p>
    <w:p w14:paraId="4A50C297" w14:textId="1745FF56" w:rsidR="00F6495F" w:rsidRPr="00923FD1" w:rsidRDefault="00F6495F" w:rsidP="00F6495F">
      <w:pPr>
        <w:pStyle w:val="Personaje"/>
        <w:rPr>
          <w:noProof/>
        </w:rPr>
      </w:pPr>
      <w:r w:rsidRPr="00923FD1">
        <w:rPr>
          <w:noProof/>
        </w:rPr>
        <w:t>carlos</w:t>
      </w:r>
    </w:p>
    <w:p w14:paraId="79D8020D" w14:textId="10F8C2C1"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t xml:space="preserve">    </w:t>
      </w:r>
      <w:r w:rsidR="00F6495F" w:rsidRPr="00923FD1">
        <w:tab/>
      </w:r>
      <w:r w:rsidRPr="00923FD1">
        <w:t>(Ya baja</w:t>
      </w:r>
      <w:r w:rsidRPr="00923FD1">
        <w:tab/>
      </w:r>
      <w:r w:rsidRPr="00923FD1">
        <w:tab/>
      </w:r>
      <w:r w:rsidRPr="00923FD1">
        <w:tab/>
      </w:r>
      <w:r w:rsidRPr="00923FD1">
        <w:tab/>
      </w:r>
      <w:r w:rsidRPr="00923FD1">
        <w:tab/>
      </w:r>
    </w:p>
    <w:p w14:paraId="6ED3AA73" w14:textId="77777777" w:rsidR="00B55FE7" w:rsidRPr="00923FD1" w:rsidRDefault="00B55FE7" w:rsidP="00F6495F">
      <w:pPr>
        <w:pStyle w:val="Partidoincial"/>
        <w:rPr>
          <w:noProof/>
        </w:rPr>
      </w:pPr>
      <w:r w:rsidRPr="00923FD1">
        <w:rPr>
          <w:noProof/>
        </w:rPr>
        <w:tab/>
      </w:r>
      <w:r w:rsidRPr="00923FD1">
        <w:rPr>
          <w:noProof/>
        </w:rPr>
        <w:tab/>
      </w:r>
      <w:r w:rsidRPr="00923FD1">
        <w:rPr>
          <w:noProof/>
        </w:rPr>
        <w:tab/>
        <w:t>Fátima del baño.)</w:t>
      </w:r>
    </w:p>
    <w:p w14:paraId="125F085D" w14:textId="62D09C45" w:rsidR="00F6495F" w:rsidRPr="00923FD1" w:rsidRDefault="00F6495F" w:rsidP="00F6495F">
      <w:pPr>
        <w:pStyle w:val="Personaje"/>
        <w:rPr>
          <w:noProof/>
        </w:rPr>
      </w:pPr>
      <w:r w:rsidRPr="00923FD1">
        <w:rPr>
          <w:noProof/>
        </w:rPr>
        <w:t>fátima</w:t>
      </w:r>
    </w:p>
    <w:p w14:paraId="493EF630" w14:textId="4CC08FF2"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t xml:space="preserve">  </w:t>
      </w:r>
      <w:r w:rsidR="005B1992" w:rsidRPr="00923FD1">
        <w:rPr>
          <w:noProof/>
        </w:rPr>
        <w:tab/>
      </w:r>
      <w:r w:rsidRPr="00923FD1">
        <w:t xml:space="preserve">  ¡Arlaja!</w:t>
      </w:r>
    </w:p>
    <w:p w14:paraId="0F776562" w14:textId="77777777" w:rsidR="00B55FE7" w:rsidRPr="00923FD1" w:rsidRDefault="00B55FE7" w:rsidP="005B1992">
      <w:pPr>
        <w:pStyle w:val="Verso"/>
        <w:rPr>
          <w:noProof/>
        </w:rPr>
      </w:pPr>
      <w:r w:rsidRPr="00923FD1">
        <w:rPr>
          <w:noProof/>
        </w:rPr>
        <w:tab/>
      </w:r>
      <w:r w:rsidRPr="00923FD1">
        <w:rPr>
          <w:noProof/>
        </w:rPr>
        <w:tab/>
      </w:r>
      <w:r w:rsidRPr="00923FD1">
        <w:rPr>
          <w:noProof/>
        </w:rPr>
        <w:tab/>
        <w:t>¡Arlaja! ¡Ay, Dios, qué animal!</w:t>
      </w:r>
    </w:p>
    <w:p w14:paraId="671CEE28" w14:textId="5BE969CB" w:rsidR="00F6495F" w:rsidRPr="00923FD1" w:rsidRDefault="00F6495F" w:rsidP="00F6495F">
      <w:pPr>
        <w:pStyle w:val="Personaje"/>
        <w:rPr>
          <w:noProof/>
        </w:rPr>
      </w:pPr>
      <w:r w:rsidRPr="00923FD1">
        <w:rPr>
          <w:noProof/>
        </w:rPr>
        <w:t>arlaja</w:t>
      </w:r>
    </w:p>
    <w:p w14:paraId="72792130" w14:textId="09F069F1" w:rsidR="00B55FE7" w:rsidRPr="00923FD1" w:rsidRDefault="00B55FE7" w:rsidP="005B1992">
      <w:pPr>
        <w:pStyle w:val="Verso"/>
        <w:rPr>
          <w:noProof/>
        </w:rPr>
      </w:pPr>
      <w:r w:rsidRPr="00923FD1">
        <w:rPr>
          <w:noProof/>
        </w:rPr>
        <w:tab/>
      </w:r>
      <w:r w:rsidRPr="00923FD1">
        <w:rPr>
          <w:noProof/>
        </w:rPr>
        <w:tab/>
      </w:r>
      <w:r w:rsidR="005B1992" w:rsidRPr="00923FD1">
        <w:rPr>
          <w:noProof/>
        </w:rPr>
        <w:tab/>
      </w:r>
      <w:r w:rsidRPr="00923FD1">
        <w:rPr>
          <w:noProof/>
        </w:rPr>
        <w:t xml:space="preserve">  ¡Sacude el manto de presto!</w:t>
      </w:r>
    </w:p>
    <w:p w14:paraId="65A96C4F" w14:textId="2FACEEB6" w:rsidR="00F6495F" w:rsidRPr="00923FD1" w:rsidRDefault="00F6495F" w:rsidP="00F6495F">
      <w:pPr>
        <w:pStyle w:val="Personaje"/>
        <w:rPr>
          <w:noProof/>
        </w:rPr>
      </w:pPr>
      <w:r w:rsidRPr="00923FD1">
        <w:rPr>
          <w:noProof/>
        </w:rPr>
        <w:t>carlos</w:t>
      </w:r>
    </w:p>
    <w:p w14:paraId="2BFB1E4F" w14:textId="18F1C798" w:rsidR="00B55FE7" w:rsidRPr="00923FD1" w:rsidRDefault="00B55FE7" w:rsidP="00F6495F">
      <w:pPr>
        <w:pStyle w:val="Partidoincial"/>
        <w:rPr>
          <w:noProof/>
        </w:rPr>
      </w:pPr>
      <w:r w:rsidRPr="00923FD1">
        <w:rPr>
          <w:noProof/>
        </w:rPr>
        <w:tab/>
      </w:r>
      <w:r w:rsidRPr="00923FD1">
        <w:rPr>
          <w:noProof/>
        </w:rPr>
        <w:tab/>
      </w:r>
      <w:r w:rsidR="00F6495F" w:rsidRPr="00923FD1">
        <w:rPr>
          <w:noProof/>
        </w:rPr>
        <w:tab/>
      </w:r>
      <w:r w:rsidRPr="00923FD1">
        <w:rPr>
          <w:noProof/>
        </w:rPr>
        <w:t>(¡Bizarro talle!)</w:t>
      </w:r>
    </w:p>
    <w:p w14:paraId="26255711" w14:textId="0189DD0E" w:rsidR="00F6495F" w:rsidRPr="00923FD1" w:rsidRDefault="00F6495F" w:rsidP="00F6495F">
      <w:pPr>
        <w:pStyle w:val="Personaje"/>
        <w:rPr>
          <w:noProof/>
        </w:rPr>
      </w:pPr>
      <w:r w:rsidRPr="00923FD1">
        <w:rPr>
          <w:noProof/>
        </w:rPr>
        <w:t>arlaja</w:t>
      </w:r>
    </w:p>
    <w:p w14:paraId="5BC67784" w14:textId="2ABCC02D"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005B1992" w:rsidRPr="00923FD1">
        <w:rPr>
          <w:noProof/>
        </w:rPr>
        <w:tab/>
      </w:r>
      <w:r w:rsidRPr="00923FD1">
        <w:rPr>
          <w:noProof/>
        </w:rPr>
        <w:t xml:space="preserve">  </w:t>
      </w:r>
      <w:r w:rsidRPr="00923FD1">
        <w:t>¡Ay, cristiano!</w:t>
      </w:r>
    </w:p>
    <w:p w14:paraId="67E3F358" w14:textId="32541984" w:rsidR="00B55FE7" w:rsidRPr="00923FD1" w:rsidRDefault="00B55FE7" w:rsidP="005B1992">
      <w:pPr>
        <w:pStyle w:val="Verso"/>
        <w:rPr>
          <w:noProof/>
        </w:rPr>
      </w:pPr>
      <w:r w:rsidRPr="00923FD1">
        <w:rPr>
          <w:noProof/>
        </w:rPr>
        <w:tab/>
      </w:r>
      <w:r w:rsidRPr="00923FD1">
        <w:rPr>
          <w:noProof/>
        </w:rPr>
        <w:tab/>
      </w:r>
      <w:r w:rsidRPr="00923FD1">
        <w:rPr>
          <w:noProof/>
        </w:rPr>
        <w:tab/>
        <w:t>¡Llega, llega, da la mano</w:t>
      </w:r>
      <w:r w:rsidRPr="00923FD1">
        <w:rPr>
          <w:noProof/>
        </w:rPr>
        <w:tab/>
      </w:r>
      <w:r w:rsidRPr="00923FD1">
        <w:rPr>
          <w:noProof/>
        </w:rPr>
        <w:tab/>
      </w:r>
      <w:r w:rsidRPr="00923FD1">
        <w:rPr>
          <w:noProof/>
        </w:rPr>
        <w:tab/>
      </w:r>
      <w:r w:rsidRPr="00923FD1">
        <w:rPr>
          <w:noProof/>
        </w:rPr>
        <w:tab/>
      </w:r>
      <w:r w:rsidRPr="00923FD1">
        <w:rPr>
          <w:noProof/>
        </w:rPr>
        <w:tab/>
      </w:r>
    </w:p>
    <w:p w14:paraId="2EFB627E" w14:textId="77777777" w:rsidR="00B55FE7" w:rsidRPr="00923FD1" w:rsidRDefault="00B55FE7" w:rsidP="00F6495F">
      <w:pPr>
        <w:pStyle w:val="Partidoincial"/>
        <w:rPr>
          <w:noProof/>
        </w:rPr>
      </w:pPr>
      <w:r w:rsidRPr="00923FD1">
        <w:rPr>
          <w:noProof/>
        </w:rPr>
        <w:tab/>
      </w:r>
      <w:r w:rsidRPr="00923FD1">
        <w:rPr>
          <w:noProof/>
        </w:rPr>
        <w:tab/>
      </w:r>
      <w:r w:rsidRPr="00923FD1">
        <w:rPr>
          <w:noProof/>
        </w:rPr>
        <w:tab/>
        <w:t>a Fátima!</w:t>
      </w:r>
    </w:p>
    <w:p w14:paraId="7F0D2A07" w14:textId="371250C5" w:rsidR="00F6495F" w:rsidRPr="00923FD1" w:rsidRDefault="00F6495F" w:rsidP="00F6495F">
      <w:pPr>
        <w:pStyle w:val="Personaje"/>
        <w:rPr>
          <w:noProof/>
        </w:rPr>
      </w:pPr>
      <w:r w:rsidRPr="00923FD1">
        <w:rPr>
          <w:noProof/>
        </w:rPr>
        <w:t>carlos</w:t>
      </w:r>
    </w:p>
    <w:p w14:paraId="7CFE4859" w14:textId="0E87DE1D" w:rsidR="00B55FE7" w:rsidRPr="00923FD1" w:rsidRDefault="00B55FE7" w:rsidP="00672462">
      <w:pPr>
        <w:pStyle w:val="Partidofinal"/>
      </w:pPr>
      <w:r w:rsidRPr="00923FD1">
        <w:rPr>
          <w:noProof/>
        </w:rPr>
        <w:tab/>
      </w:r>
      <w:r w:rsidRPr="00923FD1">
        <w:rPr>
          <w:noProof/>
        </w:rPr>
        <w:tab/>
      </w:r>
      <w:r w:rsidRPr="00923FD1">
        <w:rPr>
          <w:noProof/>
        </w:rPr>
        <w:tab/>
        <w:t xml:space="preserve">    </w:t>
      </w:r>
      <w:r w:rsidR="00F6495F" w:rsidRPr="00923FD1">
        <w:rPr>
          <w:noProof/>
        </w:rPr>
        <w:tab/>
        <w:t xml:space="preserve">  </w:t>
      </w:r>
      <w:r w:rsidRPr="00923FD1">
        <w:t>¿Pues qué es esto?</w:t>
      </w:r>
    </w:p>
    <w:p w14:paraId="4CE4C900" w14:textId="7FFFDD0A" w:rsidR="00F6495F" w:rsidRPr="00923FD1" w:rsidRDefault="00F6495F" w:rsidP="00F6495F">
      <w:pPr>
        <w:pStyle w:val="Personaje"/>
        <w:rPr>
          <w:noProof/>
        </w:rPr>
      </w:pPr>
      <w:r w:rsidRPr="00923FD1">
        <w:rPr>
          <w:noProof/>
        </w:rPr>
        <w:t>fátima</w:t>
      </w:r>
    </w:p>
    <w:p w14:paraId="422A7099" w14:textId="48144696" w:rsidR="00B55FE7" w:rsidRPr="00923FD1" w:rsidRDefault="00B55FE7" w:rsidP="005B1992">
      <w:pPr>
        <w:pStyle w:val="Verso"/>
        <w:rPr>
          <w:noProof/>
        </w:rPr>
      </w:pPr>
      <w:r w:rsidRPr="00923FD1">
        <w:rPr>
          <w:noProof/>
        </w:rPr>
        <w:tab/>
      </w:r>
      <w:r w:rsidRPr="00923FD1">
        <w:rPr>
          <w:noProof/>
        </w:rPr>
        <w:tab/>
        <w:t xml:space="preserve"> </w:t>
      </w:r>
      <w:r w:rsidR="005B1992" w:rsidRPr="00923FD1">
        <w:rPr>
          <w:noProof/>
        </w:rPr>
        <w:tab/>
      </w:r>
      <w:r w:rsidRPr="00923FD1">
        <w:rPr>
          <w:noProof/>
        </w:rPr>
        <w:t xml:space="preserve"> ¡Ay, Carlos, tan fiera araña</w:t>
      </w:r>
    </w:p>
    <w:p w14:paraId="712E7791" w14:textId="77777777" w:rsidR="00B55FE7" w:rsidRPr="00923FD1" w:rsidRDefault="00B55FE7" w:rsidP="005B1992">
      <w:pPr>
        <w:pStyle w:val="Verso"/>
        <w:rPr>
          <w:noProof/>
        </w:rPr>
      </w:pPr>
      <w:r w:rsidRPr="00923FD1">
        <w:rPr>
          <w:noProof/>
        </w:rPr>
        <w:tab/>
      </w:r>
      <w:r w:rsidRPr="00923FD1">
        <w:rPr>
          <w:noProof/>
        </w:rPr>
        <w:tab/>
      </w:r>
      <w:r w:rsidRPr="00923FD1">
        <w:rPr>
          <w:noProof/>
        </w:rPr>
        <w:tab/>
        <w:t>en mi vida pensé vella!</w:t>
      </w:r>
    </w:p>
    <w:p w14:paraId="3EBA6027" w14:textId="0F0780B4" w:rsidR="00F6495F" w:rsidRPr="00923FD1" w:rsidRDefault="00F6495F" w:rsidP="00F6495F">
      <w:pPr>
        <w:pStyle w:val="Personaje"/>
        <w:rPr>
          <w:noProof/>
        </w:rPr>
      </w:pPr>
      <w:r w:rsidRPr="00923FD1">
        <w:rPr>
          <w:noProof/>
        </w:rPr>
        <w:t>carlos</w:t>
      </w:r>
    </w:p>
    <w:p w14:paraId="1EADFBA6" w14:textId="0D60BED4" w:rsidR="00B55FE7" w:rsidRPr="00923FD1" w:rsidRDefault="00B55FE7" w:rsidP="005B1992">
      <w:pPr>
        <w:pStyle w:val="Verso"/>
        <w:rPr>
          <w:noProof/>
        </w:rPr>
      </w:pPr>
      <w:r w:rsidRPr="00923FD1">
        <w:rPr>
          <w:noProof/>
        </w:rPr>
        <w:tab/>
      </w:r>
      <w:r w:rsidRPr="00923FD1">
        <w:rPr>
          <w:noProof/>
        </w:rPr>
        <w:tab/>
      </w:r>
      <w:bookmarkStart w:id="117" w:name="_Hlk60911605"/>
      <w:r w:rsidR="00F6495F" w:rsidRPr="00923FD1">
        <w:rPr>
          <w:noProof/>
        </w:rPr>
        <w:tab/>
      </w:r>
      <w:r w:rsidRPr="00923FD1">
        <w:rPr>
          <w:noProof/>
        </w:rPr>
        <w:t>Para dejar de tenella</w:t>
      </w:r>
      <w:bookmarkEnd w:id="117"/>
      <w:r w:rsidRPr="00923FD1">
        <w:rPr>
          <w:noProof/>
        </w:rPr>
        <w:t>,</w:t>
      </w:r>
    </w:p>
    <w:p w14:paraId="139BE074" w14:textId="5F63A7A8" w:rsidR="00B55FE7" w:rsidRPr="00923FD1" w:rsidRDefault="00B55FE7" w:rsidP="005B1992">
      <w:pPr>
        <w:pStyle w:val="Verso"/>
        <w:rPr>
          <w:noProof/>
        </w:rPr>
      </w:pPr>
      <w:r w:rsidRPr="00923FD1">
        <w:rPr>
          <w:noProof/>
        </w:rPr>
        <w:tab/>
      </w:r>
      <w:r w:rsidRPr="00923FD1">
        <w:rPr>
          <w:noProof/>
        </w:rPr>
        <w:tab/>
      </w:r>
      <w:r w:rsidRPr="00923FD1">
        <w:rPr>
          <w:noProof/>
        </w:rPr>
        <w:tab/>
        <w:t>bien san Jorge os acompaña.</w:t>
      </w:r>
      <w:r w:rsidRPr="00923FD1">
        <w:rPr>
          <w:noProof/>
        </w:rPr>
        <w:tab/>
      </w:r>
      <w:r w:rsidRPr="00923FD1">
        <w:rPr>
          <w:noProof/>
        </w:rPr>
        <w:tab/>
      </w:r>
      <w:r w:rsidRPr="00923FD1">
        <w:rPr>
          <w:noProof/>
        </w:rPr>
        <w:tab/>
      </w:r>
      <w:r w:rsidRPr="00923FD1">
        <w:rPr>
          <w:noProof/>
        </w:rPr>
        <w:tab/>
      </w:r>
      <w:r w:rsidRPr="00923FD1">
        <w:rPr>
          <w:noProof/>
        </w:rPr>
        <w:tab/>
      </w:r>
    </w:p>
    <w:p w14:paraId="5DFE911D" w14:textId="77777777" w:rsidR="00B55FE7" w:rsidRPr="00923FD1" w:rsidRDefault="00B55FE7" w:rsidP="005B1992">
      <w:pPr>
        <w:pStyle w:val="Verso"/>
        <w:rPr>
          <w:noProof/>
        </w:rPr>
      </w:pPr>
      <w:r w:rsidRPr="00923FD1">
        <w:rPr>
          <w:noProof/>
        </w:rPr>
        <w:tab/>
      </w:r>
      <w:r w:rsidRPr="00923FD1">
        <w:rPr>
          <w:noProof/>
        </w:rPr>
        <w:tab/>
      </w:r>
      <w:r w:rsidRPr="00923FD1">
        <w:rPr>
          <w:noProof/>
        </w:rPr>
        <w:tab/>
        <w:t xml:space="preserve">  Traed con vos un membrillo</w:t>
      </w:r>
    </w:p>
    <w:p w14:paraId="0A11F09C" w14:textId="77777777" w:rsidR="00B55FE7" w:rsidRPr="00923FD1" w:rsidRDefault="00B55FE7" w:rsidP="005B1992">
      <w:pPr>
        <w:pStyle w:val="Verso"/>
        <w:rPr>
          <w:noProof/>
        </w:rPr>
      </w:pPr>
      <w:r w:rsidRPr="00923FD1">
        <w:rPr>
          <w:noProof/>
        </w:rPr>
        <w:lastRenderedPageBreak/>
        <w:tab/>
      </w:r>
      <w:r w:rsidRPr="00923FD1">
        <w:rPr>
          <w:noProof/>
        </w:rPr>
        <w:tab/>
      </w:r>
      <w:r w:rsidRPr="00923FD1">
        <w:rPr>
          <w:noProof/>
        </w:rPr>
        <w:tab/>
        <w:t>o algún pedazo de cal,</w:t>
      </w:r>
    </w:p>
    <w:p w14:paraId="6D4859CD" w14:textId="77777777" w:rsidR="00B55FE7" w:rsidRPr="00923FD1" w:rsidRDefault="00B55FE7" w:rsidP="005B1992">
      <w:pPr>
        <w:pStyle w:val="Verso"/>
        <w:rPr>
          <w:noProof/>
        </w:rPr>
      </w:pPr>
      <w:r w:rsidRPr="00923FD1">
        <w:rPr>
          <w:noProof/>
        </w:rPr>
        <w:tab/>
      </w:r>
      <w:r w:rsidRPr="00923FD1">
        <w:rPr>
          <w:noProof/>
        </w:rPr>
        <w:tab/>
      </w:r>
      <w:r w:rsidRPr="00923FD1">
        <w:rPr>
          <w:noProof/>
        </w:rPr>
        <w:tab/>
        <w:t>que a su veneno mortal</w:t>
      </w:r>
    </w:p>
    <w:p w14:paraId="0BA9F21B" w14:textId="77777777" w:rsidR="00B55FE7" w:rsidRPr="00923FD1" w:rsidRDefault="00B55FE7" w:rsidP="005B1992">
      <w:pPr>
        <w:pStyle w:val="Verso"/>
        <w:rPr>
          <w:noProof/>
        </w:rPr>
      </w:pPr>
      <w:r w:rsidRPr="00923FD1">
        <w:rPr>
          <w:noProof/>
        </w:rPr>
        <w:tab/>
      </w:r>
      <w:r w:rsidRPr="00923FD1">
        <w:rPr>
          <w:noProof/>
        </w:rPr>
        <w:tab/>
      </w:r>
      <w:r w:rsidRPr="00923FD1">
        <w:rPr>
          <w:noProof/>
        </w:rPr>
        <w:tab/>
        <w:t>son contrayerba y cuchillo.</w:t>
      </w:r>
    </w:p>
    <w:p w14:paraId="11B9A731" w14:textId="0D23B58C" w:rsidR="00B55FE7" w:rsidRPr="00923FD1" w:rsidRDefault="00B55FE7" w:rsidP="005B1992">
      <w:pPr>
        <w:pStyle w:val="Verso"/>
        <w:rPr>
          <w:noProof/>
        </w:rPr>
      </w:pPr>
      <w:r w:rsidRPr="00923FD1">
        <w:rPr>
          <w:noProof/>
        </w:rPr>
        <w:tab/>
      </w:r>
      <w:r w:rsidRPr="00923FD1">
        <w:rPr>
          <w:noProof/>
        </w:rPr>
        <w:tab/>
      </w:r>
      <w:r w:rsidRPr="00923FD1">
        <w:rPr>
          <w:noProof/>
        </w:rPr>
        <w:tab/>
        <w:t xml:space="preserve">  Pero yo tengo que hablaros.</w:t>
      </w:r>
      <w:r w:rsidRPr="00923FD1">
        <w:rPr>
          <w:noProof/>
        </w:rPr>
        <w:tab/>
      </w:r>
      <w:r w:rsidRPr="00923FD1">
        <w:rPr>
          <w:noProof/>
        </w:rPr>
        <w:tab/>
      </w:r>
      <w:r w:rsidRPr="00923FD1">
        <w:rPr>
          <w:noProof/>
        </w:rPr>
        <w:tab/>
      </w:r>
      <w:r w:rsidRPr="00923FD1">
        <w:rPr>
          <w:noProof/>
        </w:rPr>
        <w:tab/>
      </w:r>
      <w:r w:rsidRPr="00923FD1">
        <w:rPr>
          <w:noProof/>
        </w:rPr>
        <w:tab/>
      </w:r>
    </w:p>
    <w:p w14:paraId="675EFA17" w14:textId="41AD3978" w:rsidR="00F6495F" w:rsidRPr="00923FD1" w:rsidRDefault="00F6495F" w:rsidP="00F6495F">
      <w:pPr>
        <w:pStyle w:val="Personaje"/>
        <w:rPr>
          <w:noProof/>
        </w:rPr>
      </w:pPr>
      <w:r w:rsidRPr="00923FD1">
        <w:rPr>
          <w:noProof/>
        </w:rPr>
        <w:t>fátima</w:t>
      </w:r>
    </w:p>
    <w:p w14:paraId="1A4FAAD1" w14:textId="012E46CE" w:rsidR="00B55FE7" w:rsidRPr="00923FD1" w:rsidRDefault="00B55FE7" w:rsidP="005B1992">
      <w:pPr>
        <w:pStyle w:val="Verso"/>
        <w:rPr>
          <w:noProof/>
        </w:rPr>
      </w:pPr>
      <w:r w:rsidRPr="00923FD1">
        <w:rPr>
          <w:noProof/>
        </w:rPr>
        <w:tab/>
      </w:r>
      <w:r w:rsidRPr="00923FD1">
        <w:rPr>
          <w:noProof/>
        </w:rPr>
        <w:tab/>
      </w:r>
      <w:r w:rsidR="005B1992" w:rsidRPr="00923FD1">
        <w:rPr>
          <w:noProof/>
        </w:rPr>
        <w:tab/>
      </w:r>
      <w:r w:rsidRPr="00923FD1">
        <w:rPr>
          <w:noProof/>
        </w:rPr>
        <w:t>De aquí a mi casa podrás,</w:t>
      </w:r>
    </w:p>
    <w:p w14:paraId="7D58C740" w14:textId="77777777" w:rsidR="00B55FE7" w:rsidRPr="00923FD1" w:rsidRDefault="00B55FE7" w:rsidP="005B1992">
      <w:pPr>
        <w:pStyle w:val="Verso"/>
        <w:rPr>
          <w:noProof/>
        </w:rPr>
      </w:pPr>
      <w:r w:rsidRPr="00923FD1">
        <w:rPr>
          <w:noProof/>
        </w:rPr>
        <w:tab/>
      </w:r>
      <w:r w:rsidRPr="00923FD1">
        <w:rPr>
          <w:noProof/>
        </w:rPr>
        <w:tab/>
      </w:r>
      <w:r w:rsidRPr="00923FD1">
        <w:rPr>
          <w:noProof/>
        </w:rPr>
        <w:tab/>
        <w:t>aunque fuera de ella estás.</w:t>
      </w:r>
    </w:p>
    <w:p w14:paraId="5A5E3CDB" w14:textId="6C517AB1" w:rsidR="00F6495F" w:rsidRPr="00923FD1" w:rsidRDefault="00F6495F" w:rsidP="00F6495F">
      <w:pPr>
        <w:pStyle w:val="Personaje"/>
        <w:rPr>
          <w:noProof/>
        </w:rPr>
      </w:pPr>
      <w:r w:rsidRPr="00923FD1">
        <w:rPr>
          <w:noProof/>
        </w:rPr>
        <w:t>carlos</w:t>
      </w:r>
    </w:p>
    <w:p w14:paraId="51E0CC59" w14:textId="538578A5" w:rsidR="00B55FE7" w:rsidRPr="00923FD1" w:rsidRDefault="00B55FE7" w:rsidP="005B1992">
      <w:pPr>
        <w:pStyle w:val="Verso"/>
        <w:rPr>
          <w:noProof/>
        </w:rPr>
      </w:pPr>
      <w:r w:rsidRPr="00923FD1">
        <w:rPr>
          <w:noProof/>
        </w:rPr>
        <w:tab/>
      </w:r>
      <w:r w:rsidRPr="00923FD1">
        <w:rPr>
          <w:noProof/>
        </w:rPr>
        <w:tab/>
      </w:r>
      <w:r w:rsidR="00F6495F" w:rsidRPr="00923FD1">
        <w:rPr>
          <w:noProof/>
        </w:rPr>
        <w:tab/>
      </w:r>
      <w:r w:rsidRPr="00923FD1">
        <w:rPr>
          <w:noProof/>
        </w:rPr>
        <w:t>(Y a vos quiero suplicaros</w:t>
      </w:r>
    </w:p>
    <w:p w14:paraId="380C53F7" w14:textId="77777777" w:rsidR="00B55FE7" w:rsidRPr="00923FD1" w:rsidRDefault="00B55FE7" w:rsidP="005B1992">
      <w:pPr>
        <w:pStyle w:val="Verso"/>
        <w:rPr>
          <w:noProof/>
        </w:rPr>
      </w:pPr>
      <w:r w:rsidRPr="00923FD1">
        <w:rPr>
          <w:noProof/>
        </w:rPr>
        <w:tab/>
      </w:r>
      <w:r w:rsidRPr="00923FD1">
        <w:rPr>
          <w:noProof/>
        </w:rPr>
        <w:tab/>
      </w:r>
      <w:r w:rsidRPr="00923FD1">
        <w:rPr>
          <w:noProof/>
        </w:rPr>
        <w:tab/>
        <w:t xml:space="preserve">  lo que decirla rehúyo.</w:t>
      </w:r>
    </w:p>
    <w:p w14:paraId="05D2AAFE" w14:textId="7DF686B8" w:rsidR="00F6495F" w:rsidRPr="00923FD1" w:rsidRDefault="00F6495F" w:rsidP="00F6495F">
      <w:pPr>
        <w:pStyle w:val="Personaje"/>
        <w:rPr>
          <w:noProof/>
        </w:rPr>
      </w:pPr>
      <w:r w:rsidRPr="00923FD1">
        <w:rPr>
          <w:noProof/>
        </w:rPr>
        <w:t>arlaja</w:t>
      </w:r>
    </w:p>
    <w:p w14:paraId="4BFDF835" w14:textId="2DF86359" w:rsidR="00B55FE7" w:rsidRPr="00923FD1" w:rsidRDefault="00B55FE7" w:rsidP="005B1992">
      <w:pPr>
        <w:pStyle w:val="Verso"/>
        <w:rPr>
          <w:noProof/>
        </w:rPr>
      </w:pPr>
      <w:r w:rsidRPr="00923FD1">
        <w:rPr>
          <w:noProof/>
        </w:rPr>
        <w:tab/>
      </w:r>
      <w:r w:rsidRPr="00923FD1">
        <w:rPr>
          <w:noProof/>
        </w:rPr>
        <w:tab/>
      </w:r>
      <w:r w:rsidR="005B1992" w:rsidRPr="00923FD1">
        <w:rPr>
          <w:noProof/>
        </w:rPr>
        <w:tab/>
      </w:r>
      <w:r w:rsidRPr="00923FD1">
        <w:rPr>
          <w:noProof/>
        </w:rPr>
        <w:t>¿Qué te ha parecido el talle</w:t>
      </w:r>
      <w:r w:rsidRPr="00923FD1">
        <w:rPr>
          <w:noProof/>
        </w:rPr>
        <w:tab/>
      </w:r>
      <w:r w:rsidRPr="00923FD1">
        <w:rPr>
          <w:noProof/>
        </w:rPr>
        <w:tab/>
      </w:r>
      <w:r w:rsidRPr="00923FD1">
        <w:rPr>
          <w:noProof/>
        </w:rPr>
        <w:tab/>
      </w:r>
      <w:r w:rsidRPr="00923FD1">
        <w:rPr>
          <w:noProof/>
        </w:rPr>
        <w:tab/>
      </w:r>
      <w:r w:rsidRPr="00923FD1">
        <w:rPr>
          <w:noProof/>
        </w:rPr>
        <w:tab/>
      </w:r>
    </w:p>
    <w:p w14:paraId="6927DC0C" w14:textId="77777777" w:rsidR="00B55FE7" w:rsidRPr="00923FD1" w:rsidRDefault="00B55FE7" w:rsidP="00F6495F">
      <w:pPr>
        <w:pStyle w:val="Partidoincial"/>
        <w:rPr>
          <w:noProof/>
        </w:rPr>
      </w:pPr>
      <w:r w:rsidRPr="00923FD1">
        <w:rPr>
          <w:noProof/>
        </w:rPr>
        <w:tab/>
      </w:r>
      <w:r w:rsidRPr="00923FD1">
        <w:rPr>
          <w:noProof/>
        </w:rPr>
        <w:tab/>
      </w:r>
      <w:r w:rsidRPr="00923FD1">
        <w:rPr>
          <w:noProof/>
        </w:rPr>
        <w:tab/>
        <w:t>de Fátima?</w:t>
      </w:r>
    </w:p>
    <w:p w14:paraId="02DBFA03" w14:textId="4C12E7A2" w:rsidR="00F6495F" w:rsidRPr="00923FD1" w:rsidRDefault="00F6495F" w:rsidP="00F6495F">
      <w:pPr>
        <w:pStyle w:val="Personaje"/>
        <w:rPr>
          <w:noProof/>
        </w:rPr>
      </w:pPr>
      <w:r w:rsidRPr="00923FD1">
        <w:rPr>
          <w:noProof/>
        </w:rPr>
        <w:t>carlos</w:t>
      </w:r>
    </w:p>
    <w:p w14:paraId="3931AD8C" w14:textId="5FF3A6C8" w:rsidR="00B55FE7" w:rsidRPr="00923FD1" w:rsidRDefault="00B55FE7" w:rsidP="00672462">
      <w:pPr>
        <w:pStyle w:val="Partidofinal"/>
      </w:pPr>
      <w:r w:rsidRPr="00923FD1">
        <w:rPr>
          <w:noProof/>
        </w:rPr>
        <w:tab/>
      </w:r>
      <w:r w:rsidRPr="00923FD1">
        <w:rPr>
          <w:noProof/>
        </w:rPr>
        <w:tab/>
      </w:r>
      <w:r w:rsidRPr="00923FD1">
        <w:rPr>
          <w:noProof/>
        </w:rPr>
        <w:tab/>
        <w:t xml:space="preserve">     </w:t>
      </w:r>
      <w:r w:rsidR="00F6495F" w:rsidRPr="00923FD1">
        <w:rPr>
          <w:noProof/>
        </w:rPr>
        <w:tab/>
      </w:r>
      <w:r w:rsidR="00F6495F" w:rsidRPr="00923FD1">
        <w:t xml:space="preserve">   </w:t>
      </w:r>
      <w:r w:rsidRPr="00923FD1">
        <w:t xml:space="preserve">  Que envidialle</w:t>
      </w:r>
    </w:p>
    <w:p w14:paraId="41DBB0FF" w14:textId="77777777" w:rsidR="00B55FE7" w:rsidRPr="00923FD1" w:rsidRDefault="00B55FE7" w:rsidP="00F6495F">
      <w:pPr>
        <w:pStyle w:val="Partidoincial"/>
        <w:rPr>
          <w:noProof/>
        </w:rPr>
      </w:pPr>
      <w:r w:rsidRPr="00923FD1">
        <w:rPr>
          <w:noProof/>
        </w:rPr>
        <w:tab/>
      </w:r>
      <w:r w:rsidRPr="00923FD1">
        <w:rPr>
          <w:noProof/>
        </w:rPr>
        <w:tab/>
      </w:r>
      <w:r w:rsidRPr="00923FD1">
        <w:rPr>
          <w:noProof/>
        </w:rPr>
        <w:tab/>
        <w:t>puede el sol.</w:t>
      </w:r>
    </w:p>
    <w:p w14:paraId="34E66F1F" w14:textId="0741B81B" w:rsidR="00F6495F" w:rsidRPr="00923FD1" w:rsidRDefault="00F6495F" w:rsidP="00F6495F">
      <w:pPr>
        <w:pStyle w:val="Personaje"/>
        <w:rPr>
          <w:noProof/>
        </w:rPr>
      </w:pPr>
      <w:r w:rsidRPr="00923FD1">
        <w:rPr>
          <w:noProof/>
        </w:rPr>
        <w:t>arlaja</w:t>
      </w:r>
    </w:p>
    <w:p w14:paraId="2421F803" w14:textId="6A5408E7" w:rsidR="00B55FE7" w:rsidRPr="00923FD1" w:rsidRDefault="00B55FE7" w:rsidP="00672462">
      <w:pPr>
        <w:pStyle w:val="Partidofinal"/>
      </w:pPr>
      <w:r w:rsidRPr="00923FD1">
        <w:rPr>
          <w:noProof/>
        </w:rPr>
        <w:tab/>
      </w:r>
      <w:r w:rsidRPr="00923FD1">
        <w:rPr>
          <w:noProof/>
        </w:rPr>
        <w:tab/>
      </w:r>
      <w:r w:rsidRPr="00923FD1">
        <w:rPr>
          <w:noProof/>
        </w:rPr>
        <w:tab/>
        <w:t xml:space="preserve">        </w:t>
      </w:r>
      <w:r w:rsidR="005B1992" w:rsidRPr="00923FD1">
        <w:rPr>
          <w:noProof/>
        </w:rPr>
        <w:tab/>
        <w:t xml:space="preserve">      </w:t>
      </w:r>
      <w:r w:rsidRPr="00923FD1">
        <w:rPr>
          <w:noProof/>
        </w:rPr>
        <w:t xml:space="preserve"> </w:t>
      </w:r>
      <w:r w:rsidRPr="00923FD1">
        <w:t>Pues ese es tuyo.</w:t>
      </w:r>
    </w:p>
    <w:p w14:paraId="4CDB1EA0" w14:textId="0D32B253" w:rsidR="00F6495F" w:rsidRPr="00923FD1" w:rsidRDefault="00F6495F" w:rsidP="00F6495F">
      <w:pPr>
        <w:pStyle w:val="Personaje"/>
        <w:rPr>
          <w:noProof/>
        </w:rPr>
      </w:pPr>
      <w:r w:rsidRPr="00923FD1">
        <w:rPr>
          <w:noProof/>
        </w:rPr>
        <w:t>carlos</w:t>
      </w:r>
    </w:p>
    <w:p w14:paraId="4634489B" w14:textId="21523507" w:rsidR="00B55FE7" w:rsidRPr="00923FD1" w:rsidRDefault="00B55FE7" w:rsidP="00F6495F">
      <w:pPr>
        <w:pStyle w:val="Partidoincial"/>
        <w:rPr>
          <w:noProof/>
        </w:rPr>
      </w:pPr>
      <w:r w:rsidRPr="00923FD1">
        <w:rPr>
          <w:noProof/>
        </w:rPr>
        <w:tab/>
      </w:r>
      <w:r w:rsidRPr="00923FD1">
        <w:rPr>
          <w:noProof/>
        </w:rPr>
        <w:tab/>
      </w:r>
      <w:r w:rsidR="00F6495F" w:rsidRPr="00923FD1">
        <w:rPr>
          <w:noProof/>
        </w:rPr>
        <w:tab/>
      </w:r>
      <w:r w:rsidRPr="00923FD1">
        <w:rPr>
          <w:noProof/>
        </w:rPr>
        <w:t xml:space="preserve">  ¿Qué puedo hacer?</w:t>
      </w:r>
    </w:p>
    <w:p w14:paraId="0DDD9296" w14:textId="084D441C" w:rsidR="00F6495F" w:rsidRPr="00923FD1" w:rsidRDefault="00F6495F" w:rsidP="00F6495F">
      <w:pPr>
        <w:pStyle w:val="Personaje"/>
        <w:rPr>
          <w:noProof/>
        </w:rPr>
      </w:pPr>
      <w:r w:rsidRPr="00923FD1">
        <w:rPr>
          <w:noProof/>
        </w:rPr>
        <w:t>arlaja</w:t>
      </w:r>
    </w:p>
    <w:p w14:paraId="5ED24104" w14:textId="43A0E0D1"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t xml:space="preserve">          </w:t>
      </w:r>
      <w:r w:rsidR="005B1992" w:rsidRPr="00923FD1">
        <w:rPr>
          <w:noProof/>
        </w:rPr>
        <w:tab/>
      </w:r>
      <w:r w:rsidR="005B1992" w:rsidRPr="00923FD1">
        <w:t xml:space="preserve">       </w:t>
      </w:r>
      <w:r w:rsidRPr="00923FD1">
        <w:t>Que no aguarde</w:t>
      </w:r>
    </w:p>
    <w:p w14:paraId="43152712" w14:textId="77777777" w:rsidR="00B55FE7" w:rsidRPr="00923FD1" w:rsidRDefault="00B55FE7" w:rsidP="005B1992">
      <w:pPr>
        <w:pStyle w:val="Verso"/>
        <w:rPr>
          <w:noProof/>
        </w:rPr>
      </w:pPr>
      <w:r w:rsidRPr="00923FD1">
        <w:rPr>
          <w:noProof/>
        </w:rPr>
        <w:tab/>
      </w:r>
      <w:r w:rsidRPr="00923FD1">
        <w:rPr>
          <w:noProof/>
        </w:rPr>
        <w:tab/>
      </w:r>
      <w:r w:rsidRPr="00923FD1">
        <w:rPr>
          <w:noProof/>
        </w:rPr>
        <w:tab/>
        <w:t>a hablarte, perdiendo honor:</w:t>
      </w:r>
    </w:p>
    <w:p w14:paraId="1D88B79B" w14:textId="2D081C9C" w:rsidR="00B55FE7" w:rsidRPr="00923FD1" w:rsidRDefault="00B55FE7" w:rsidP="005B1992">
      <w:pPr>
        <w:pStyle w:val="Verso"/>
        <w:rPr>
          <w:noProof/>
        </w:rPr>
      </w:pPr>
      <w:r w:rsidRPr="00923FD1">
        <w:rPr>
          <w:noProof/>
        </w:rPr>
        <w:tab/>
      </w:r>
      <w:r w:rsidRPr="00923FD1">
        <w:rPr>
          <w:noProof/>
        </w:rPr>
        <w:tab/>
      </w:r>
      <w:r w:rsidRPr="00923FD1">
        <w:rPr>
          <w:noProof/>
        </w:rPr>
        <w:tab/>
        <w:t>que a mujer que tiene amor</w:t>
      </w:r>
      <w:r w:rsidRPr="00923FD1">
        <w:rPr>
          <w:noProof/>
        </w:rPr>
        <w:tab/>
      </w:r>
      <w:r w:rsidRPr="00923FD1">
        <w:rPr>
          <w:noProof/>
        </w:rPr>
        <w:tab/>
      </w:r>
      <w:r w:rsidRPr="00923FD1">
        <w:rPr>
          <w:noProof/>
        </w:rPr>
        <w:tab/>
      </w:r>
      <w:r w:rsidRPr="00923FD1">
        <w:rPr>
          <w:noProof/>
        </w:rPr>
        <w:tab/>
      </w:r>
      <w:r w:rsidRPr="00923FD1">
        <w:rPr>
          <w:noProof/>
        </w:rPr>
        <w:tab/>
      </w:r>
    </w:p>
    <w:p w14:paraId="76C162B4" w14:textId="0EEA0058" w:rsidR="00B55FE7" w:rsidRPr="00923FD1" w:rsidRDefault="00B55FE7" w:rsidP="005B4551">
      <w:pPr>
        <w:pStyle w:val="Verso"/>
        <w:rPr>
          <w:noProof/>
        </w:rPr>
      </w:pPr>
      <w:r w:rsidRPr="00923FD1">
        <w:rPr>
          <w:noProof/>
        </w:rPr>
        <w:tab/>
      </w:r>
      <w:r w:rsidRPr="00923FD1">
        <w:rPr>
          <w:noProof/>
        </w:rPr>
        <w:tab/>
      </w:r>
      <w:r w:rsidRPr="00923FD1">
        <w:rPr>
          <w:noProof/>
        </w:rPr>
        <w:tab/>
        <w:t>enfada un hombre cobarde.)</w:t>
      </w:r>
    </w:p>
    <w:p w14:paraId="073C9213" w14:textId="421BF1C2" w:rsidR="00B55FE7" w:rsidRPr="00923FD1" w:rsidRDefault="00B55FE7" w:rsidP="005B4551">
      <w:pPr>
        <w:pStyle w:val="Acot"/>
        <w:rPr>
          <w:noProof/>
        </w:rPr>
      </w:pPr>
      <w:r w:rsidRPr="00923FD1">
        <w:rPr>
          <w:noProof/>
        </w:rPr>
        <w:t>Vanse, y sale Hipólito y Finardo</w:t>
      </w:r>
    </w:p>
    <w:p w14:paraId="5D1C0812" w14:textId="5FA7C5B3" w:rsidR="005B4551" w:rsidRPr="00923FD1" w:rsidRDefault="005B4551" w:rsidP="005B4551">
      <w:pPr>
        <w:pStyle w:val="Personaje"/>
        <w:rPr>
          <w:noProof/>
        </w:rPr>
      </w:pPr>
      <w:r w:rsidRPr="00923FD1">
        <w:rPr>
          <w:noProof/>
        </w:rPr>
        <w:t>hipólito</w:t>
      </w:r>
    </w:p>
    <w:p w14:paraId="425853BF" w14:textId="5578CAB0" w:rsidR="005B4551" w:rsidRPr="00923FD1" w:rsidRDefault="005B4551" w:rsidP="005B4551">
      <w:pPr>
        <w:rPr>
          <w:rFonts w:ascii="Garamond" w:hAnsi="Garamond"/>
        </w:rPr>
      </w:pPr>
      <w:r w:rsidRPr="00923FD1">
        <w:rPr>
          <w:rFonts w:ascii="Garamond" w:hAnsi="Garamond"/>
        </w:rPr>
        <w:t>$silva</w:t>
      </w:r>
    </w:p>
    <w:p w14:paraId="39BC9E79" w14:textId="16049436" w:rsidR="00B55FE7" w:rsidRPr="00923FD1" w:rsidRDefault="00B55FE7" w:rsidP="005B4551">
      <w:pPr>
        <w:pStyle w:val="Verso"/>
        <w:rPr>
          <w:noProof/>
        </w:rPr>
      </w:pPr>
      <w:r w:rsidRPr="00923FD1">
        <w:rPr>
          <w:noProof/>
        </w:rPr>
        <w:tab/>
      </w:r>
      <w:r w:rsidRPr="00923FD1">
        <w:rPr>
          <w:noProof/>
        </w:rPr>
        <w:tab/>
        <w:t xml:space="preserve">  </w:t>
      </w:r>
      <w:r w:rsidR="005B4551" w:rsidRPr="00923FD1">
        <w:rPr>
          <w:noProof/>
        </w:rPr>
        <w:tab/>
      </w:r>
      <w:r w:rsidRPr="00923FD1">
        <w:rPr>
          <w:noProof/>
        </w:rPr>
        <w:t>En esto me entretuve todo el tiempo,</w:t>
      </w:r>
    </w:p>
    <w:p w14:paraId="14184AF2" w14:textId="77777777" w:rsidR="00B55FE7" w:rsidRPr="00923FD1" w:rsidRDefault="00B55FE7" w:rsidP="005B4551">
      <w:pPr>
        <w:pStyle w:val="Verso"/>
        <w:rPr>
          <w:noProof/>
        </w:rPr>
      </w:pPr>
      <w:r w:rsidRPr="00923FD1">
        <w:rPr>
          <w:noProof/>
        </w:rPr>
        <w:lastRenderedPageBreak/>
        <w:tab/>
      </w:r>
      <w:r w:rsidRPr="00923FD1">
        <w:rPr>
          <w:noProof/>
        </w:rPr>
        <w:tab/>
      </w:r>
      <w:r w:rsidRPr="00923FD1">
        <w:rPr>
          <w:noProof/>
        </w:rPr>
        <w:tab/>
        <w:t>Finardo, que sabéis, tan olvidado</w:t>
      </w:r>
    </w:p>
    <w:p w14:paraId="02FFE83B" w14:textId="77777777" w:rsidR="00B55FE7" w:rsidRPr="00923FD1" w:rsidRDefault="00B55FE7" w:rsidP="005B4551">
      <w:pPr>
        <w:pStyle w:val="Verso"/>
        <w:rPr>
          <w:noProof/>
        </w:rPr>
      </w:pPr>
      <w:r w:rsidRPr="00923FD1">
        <w:rPr>
          <w:noProof/>
        </w:rPr>
        <w:tab/>
      </w:r>
      <w:r w:rsidRPr="00923FD1">
        <w:rPr>
          <w:noProof/>
        </w:rPr>
        <w:tab/>
      </w:r>
      <w:r w:rsidRPr="00923FD1">
        <w:rPr>
          <w:noProof/>
        </w:rPr>
        <w:tab/>
        <w:t>como si hubiera con el griego Ulises</w:t>
      </w:r>
    </w:p>
    <w:p w14:paraId="2E7CC965" w14:textId="2B3E46E5" w:rsidR="00B55FE7" w:rsidRPr="00923FD1" w:rsidRDefault="00B55FE7" w:rsidP="005B4551">
      <w:pPr>
        <w:pStyle w:val="Verso"/>
        <w:rPr>
          <w:noProof/>
        </w:rPr>
      </w:pPr>
      <w:r w:rsidRPr="00923FD1">
        <w:rPr>
          <w:noProof/>
        </w:rPr>
        <w:tab/>
      </w:r>
      <w:r w:rsidRPr="00923FD1">
        <w:rPr>
          <w:noProof/>
        </w:rPr>
        <w:tab/>
      </w:r>
      <w:r w:rsidRPr="00923FD1">
        <w:rPr>
          <w:noProof/>
        </w:rPr>
        <w:tab/>
        <w:t>comido el árbol del olvido eterno.</w:t>
      </w:r>
      <w:r w:rsidRPr="00923FD1">
        <w:rPr>
          <w:noProof/>
        </w:rPr>
        <w:tab/>
      </w:r>
      <w:r w:rsidRPr="00923FD1">
        <w:rPr>
          <w:noProof/>
        </w:rPr>
        <w:tab/>
      </w:r>
      <w:r w:rsidRPr="00923FD1">
        <w:rPr>
          <w:noProof/>
        </w:rPr>
        <w:tab/>
      </w:r>
      <w:r w:rsidRPr="00923FD1">
        <w:rPr>
          <w:noProof/>
        </w:rPr>
        <w:tab/>
      </w:r>
    </w:p>
    <w:p w14:paraId="613F67AA" w14:textId="5878DE71" w:rsidR="005B4551" w:rsidRPr="00923FD1" w:rsidRDefault="005B4551" w:rsidP="005B4551">
      <w:pPr>
        <w:pStyle w:val="Personaje"/>
        <w:rPr>
          <w:noProof/>
        </w:rPr>
      </w:pPr>
      <w:r w:rsidRPr="00923FD1">
        <w:rPr>
          <w:noProof/>
        </w:rPr>
        <w:t>finardo</w:t>
      </w:r>
    </w:p>
    <w:p w14:paraId="0446F6BF" w14:textId="48B6A007" w:rsidR="00B55FE7" w:rsidRPr="00923FD1" w:rsidRDefault="00B55FE7" w:rsidP="005B4551">
      <w:pPr>
        <w:pStyle w:val="Verso"/>
        <w:rPr>
          <w:noProof/>
        </w:rPr>
      </w:pPr>
      <w:r w:rsidRPr="00923FD1">
        <w:rPr>
          <w:noProof/>
        </w:rPr>
        <w:tab/>
      </w:r>
      <w:r w:rsidRPr="00923FD1">
        <w:rPr>
          <w:noProof/>
        </w:rPr>
        <w:tab/>
      </w:r>
      <w:r w:rsidR="005B4551" w:rsidRPr="00923FD1">
        <w:rPr>
          <w:noProof/>
        </w:rPr>
        <w:tab/>
      </w:r>
      <w:r w:rsidRPr="00923FD1">
        <w:rPr>
          <w:noProof/>
        </w:rPr>
        <w:t>Amor es un hechizo dulce y tierno</w:t>
      </w:r>
    </w:p>
    <w:p w14:paraId="3174B9B5" w14:textId="77777777" w:rsidR="00B55FE7" w:rsidRPr="00923FD1" w:rsidRDefault="00B55FE7" w:rsidP="005B4551">
      <w:pPr>
        <w:pStyle w:val="Verso"/>
        <w:rPr>
          <w:noProof/>
        </w:rPr>
      </w:pPr>
      <w:r w:rsidRPr="00923FD1">
        <w:rPr>
          <w:noProof/>
        </w:rPr>
        <w:tab/>
      </w:r>
      <w:r w:rsidRPr="00923FD1">
        <w:rPr>
          <w:noProof/>
        </w:rPr>
        <w:tab/>
      </w:r>
      <w:r w:rsidRPr="00923FD1">
        <w:rPr>
          <w:noProof/>
        </w:rPr>
        <w:tab/>
        <w:t>que embelesa y aduerme los sentidos,</w:t>
      </w:r>
    </w:p>
    <w:p w14:paraId="660510B2" w14:textId="77777777" w:rsidR="00B55FE7" w:rsidRPr="00923FD1" w:rsidRDefault="00B55FE7" w:rsidP="005B4551">
      <w:pPr>
        <w:pStyle w:val="Verso"/>
        <w:rPr>
          <w:noProof/>
        </w:rPr>
      </w:pPr>
      <w:r w:rsidRPr="00923FD1">
        <w:rPr>
          <w:noProof/>
        </w:rPr>
        <w:tab/>
      </w:r>
      <w:r w:rsidRPr="00923FD1">
        <w:rPr>
          <w:noProof/>
        </w:rPr>
        <w:tab/>
      </w:r>
      <w:r w:rsidRPr="00923FD1">
        <w:rPr>
          <w:noProof/>
        </w:rPr>
        <w:tab/>
        <w:t>en este error fantástico perdidos.</w:t>
      </w:r>
    </w:p>
    <w:p w14:paraId="683D046E" w14:textId="07DFD7E4" w:rsidR="005B4551" w:rsidRPr="00923FD1" w:rsidRDefault="005B4551" w:rsidP="005B4551">
      <w:pPr>
        <w:pStyle w:val="Personaje"/>
        <w:rPr>
          <w:noProof/>
        </w:rPr>
      </w:pPr>
      <w:r w:rsidRPr="00923FD1">
        <w:rPr>
          <w:noProof/>
        </w:rPr>
        <w:t>hipólito</w:t>
      </w:r>
    </w:p>
    <w:p w14:paraId="6B5E627D" w14:textId="2126002A" w:rsidR="00B55FE7" w:rsidRPr="00923FD1" w:rsidRDefault="00B55FE7" w:rsidP="005B4551">
      <w:pPr>
        <w:pStyle w:val="Verso"/>
        <w:rPr>
          <w:noProof/>
        </w:rPr>
      </w:pPr>
      <w:r w:rsidRPr="00923FD1">
        <w:rPr>
          <w:noProof/>
        </w:rPr>
        <w:tab/>
      </w:r>
      <w:r w:rsidRPr="00923FD1">
        <w:rPr>
          <w:noProof/>
        </w:rPr>
        <w:tab/>
      </w:r>
      <w:r w:rsidR="005B4551" w:rsidRPr="00923FD1">
        <w:rPr>
          <w:noProof/>
        </w:rPr>
        <w:tab/>
      </w:r>
      <w:r w:rsidRPr="00923FD1">
        <w:rPr>
          <w:noProof/>
        </w:rPr>
        <w:t>Quise notablemente la belleza</w:t>
      </w:r>
    </w:p>
    <w:p w14:paraId="1EF54FD8" w14:textId="77777777" w:rsidR="00B55FE7" w:rsidRPr="00923FD1" w:rsidRDefault="00B55FE7" w:rsidP="005B4551">
      <w:pPr>
        <w:pStyle w:val="Partidoincial"/>
        <w:rPr>
          <w:noProof/>
        </w:rPr>
      </w:pPr>
      <w:r w:rsidRPr="00923FD1">
        <w:rPr>
          <w:noProof/>
        </w:rPr>
        <w:tab/>
      </w:r>
      <w:r w:rsidRPr="00923FD1">
        <w:rPr>
          <w:noProof/>
        </w:rPr>
        <w:tab/>
      </w:r>
      <w:r w:rsidRPr="00923FD1">
        <w:rPr>
          <w:noProof/>
        </w:rPr>
        <w:tab/>
        <w:t>de esta mujer.</w:t>
      </w:r>
    </w:p>
    <w:p w14:paraId="4E77B36F" w14:textId="612B7633" w:rsidR="005B4551" w:rsidRPr="00923FD1" w:rsidRDefault="005B4551" w:rsidP="005B4551">
      <w:pPr>
        <w:pStyle w:val="Personaje"/>
        <w:rPr>
          <w:noProof/>
        </w:rPr>
      </w:pPr>
      <w:r w:rsidRPr="00923FD1">
        <w:rPr>
          <w:noProof/>
        </w:rPr>
        <w:t>finardo</w:t>
      </w:r>
    </w:p>
    <w:p w14:paraId="4404E3D1" w14:textId="0F3277D7"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005B4551" w:rsidRPr="00923FD1">
        <w:rPr>
          <w:noProof/>
        </w:rPr>
        <w:tab/>
      </w:r>
      <w:r w:rsidRPr="00923FD1">
        <w:t>Y siendo su pobreza</w:t>
      </w:r>
      <w:r w:rsidRPr="00923FD1">
        <w:tab/>
      </w:r>
      <w:r w:rsidRPr="00923FD1">
        <w:tab/>
      </w:r>
      <w:r w:rsidRPr="00923FD1">
        <w:tab/>
      </w:r>
      <w:r w:rsidRPr="00923FD1">
        <w:tab/>
      </w:r>
    </w:p>
    <w:p w14:paraId="0AA4944F" w14:textId="77777777" w:rsidR="00B55FE7" w:rsidRPr="00923FD1" w:rsidRDefault="00B55FE7" w:rsidP="005B4551">
      <w:pPr>
        <w:pStyle w:val="Verso"/>
        <w:rPr>
          <w:noProof/>
        </w:rPr>
      </w:pPr>
      <w:r w:rsidRPr="00923FD1">
        <w:rPr>
          <w:noProof/>
        </w:rPr>
        <w:tab/>
      </w:r>
      <w:r w:rsidRPr="00923FD1">
        <w:rPr>
          <w:noProof/>
        </w:rPr>
        <w:tab/>
      </w:r>
      <w:r w:rsidRPr="00923FD1">
        <w:rPr>
          <w:noProof/>
        </w:rPr>
        <w:tab/>
        <w:t>tan notable, ¿fue siempre virtüosa?</w:t>
      </w:r>
    </w:p>
    <w:p w14:paraId="662EBF26" w14:textId="2A680413" w:rsidR="005B4551" w:rsidRPr="00923FD1" w:rsidRDefault="005B4551" w:rsidP="005B4551">
      <w:pPr>
        <w:pStyle w:val="Personaje"/>
        <w:rPr>
          <w:noProof/>
        </w:rPr>
      </w:pPr>
      <w:r w:rsidRPr="00923FD1">
        <w:rPr>
          <w:noProof/>
        </w:rPr>
        <w:t>hipólito</w:t>
      </w:r>
    </w:p>
    <w:p w14:paraId="66DA43D5" w14:textId="5BAF94E5" w:rsidR="00B55FE7" w:rsidRPr="00923FD1" w:rsidRDefault="00B55FE7" w:rsidP="005B4551">
      <w:pPr>
        <w:pStyle w:val="Verso"/>
        <w:rPr>
          <w:noProof/>
        </w:rPr>
      </w:pPr>
      <w:r w:rsidRPr="00923FD1">
        <w:rPr>
          <w:noProof/>
        </w:rPr>
        <w:tab/>
      </w:r>
      <w:r w:rsidRPr="00923FD1">
        <w:rPr>
          <w:noProof/>
        </w:rPr>
        <w:tab/>
      </w:r>
      <w:r w:rsidR="005B4551" w:rsidRPr="00923FD1">
        <w:rPr>
          <w:noProof/>
        </w:rPr>
        <w:tab/>
      </w:r>
      <w:r w:rsidRPr="00923FD1">
        <w:rPr>
          <w:noProof/>
        </w:rPr>
        <w:t>Vivió siempre, Finardo, cuidadosa,</w:t>
      </w:r>
    </w:p>
    <w:p w14:paraId="5E6937DD" w14:textId="77777777" w:rsidR="00B55FE7" w:rsidRPr="00923FD1" w:rsidRDefault="00B55FE7" w:rsidP="005B4551">
      <w:pPr>
        <w:pStyle w:val="Verso"/>
        <w:rPr>
          <w:noProof/>
        </w:rPr>
      </w:pPr>
      <w:r w:rsidRPr="00923FD1">
        <w:rPr>
          <w:noProof/>
        </w:rPr>
        <w:tab/>
      </w:r>
      <w:r w:rsidRPr="00923FD1">
        <w:rPr>
          <w:noProof/>
        </w:rPr>
        <w:tab/>
      </w:r>
      <w:r w:rsidRPr="00923FD1">
        <w:rPr>
          <w:noProof/>
        </w:rPr>
        <w:tab/>
        <w:t>con tanta honestidad como hermosura.</w:t>
      </w:r>
    </w:p>
    <w:p w14:paraId="170601D0" w14:textId="5C80390A" w:rsidR="005B4551" w:rsidRPr="00923FD1" w:rsidRDefault="005B4551" w:rsidP="005B4551">
      <w:pPr>
        <w:pStyle w:val="Personaje"/>
        <w:rPr>
          <w:noProof/>
        </w:rPr>
      </w:pPr>
      <w:r w:rsidRPr="00923FD1">
        <w:rPr>
          <w:noProof/>
        </w:rPr>
        <w:t>finardo</w:t>
      </w:r>
    </w:p>
    <w:p w14:paraId="0591124C" w14:textId="79EFEAAE" w:rsidR="00B55FE7" w:rsidRPr="00923FD1" w:rsidRDefault="00B55FE7" w:rsidP="005B4551">
      <w:pPr>
        <w:pStyle w:val="Verso"/>
        <w:rPr>
          <w:noProof/>
        </w:rPr>
      </w:pPr>
      <w:r w:rsidRPr="00923FD1">
        <w:rPr>
          <w:noProof/>
        </w:rPr>
        <w:tab/>
      </w:r>
      <w:r w:rsidRPr="00923FD1">
        <w:rPr>
          <w:noProof/>
        </w:rPr>
        <w:tab/>
      </w:r>
      <w:r w:rsidR="005B4551" w:rsidRPr="00923FD1">
        <w:rPr>
          <w:noProof/>
        </w:rPr>
        <w:tab/>
      </w:r>
      <w:r w:rsidRPr="00923FD1">
        <w:rPr>
          <w:noProof/>
        </w:rPr>
        <w:t>Merece en bronce, en oro, en escultura</w:t>
      </w:r>
    </w:p>
    <w:p w14:paraId="2977AE80" w14:textId="50E0C5C3" w:rsidR="00B55FE7" w:rsidRPr="00923FD1" w:rsidRDefault="00B55FE7" w:rsidP="00105417">
      <w:pPr>
        <w:pStyle w:val="Verso"/>
        <w:rPr>
          <w:noProof/>
        </w:rPr>
      </w:pPr>
      <w:r w:rsidRPr="00923FD1">
        <w:rPr>
          <w:noProof/>
        </w:rPr>
        <w:tab/>
      </w:r>
      <w:r w:rsidRPr="00923FD1">
        <w:rPr>
          <w:noProof/>
        </w:rPr>
        <w:tab/>
      </w:r>
      <w:r w:rsidRPr="00923FD1">
        <w:rPr>
          <w:noProof/>
        </w:rPr>
        <w:tab/>
        <w:t>de pórfidos lustrosos, por más gloria,</w:t>
      </w:r>
      <w:r w:rsidRPr="00923FD1">
        <w:rPr>
          <w:noProof/>
        </w:rPr>
        <w:tab/>
      </w:r>
      <w:r w:rsidRPr="00923FD1">
        <w:rPr>
          <w:noProof/>
        </w:rPr>
        <w:tab/>
      </w:r>
      <w:r w:rsidRPr="00923FD1">
        <w:rPr>
          <w:noProof/>
        </w:rPr>
        <w:tab/>
      </w:r>
    </w:p>
    <w:p w14:paraId="6F6E2383" w14:textId="77777777" w:rsidR="00B55FE7" w:rsidRPr="00923FD1" w:rsidRDefault="00B55FE7" w:rsidP="005B4551">
      <w:pPr>
        <w:pStyle w:val="Verso"/>
        <w:rPr>
          <w:noProof/>
        </w:rPr>
      </w:pPr>
      <w:r w:rsidRPr="00923FD1">
        <w:rPr>
          <w:noProof/>
        </w:rPr>
        <w:tab/>
      </w:r>
      <w:r w:rsidRPr="00923FD1">
        <w:rPr>
          <w:noProof/>
        </w:rPr>
        <w:tab/>
      </w:r>
      <w:r w:rsidRPr="00923FD1">
        <w:rPr>
          <w:noProof/>
        </w:rPr>
        <w:tab/>
        <w:t>escribir a los siglos su memoria.</w:t>
      </w:r>
    </w:p>
    <w:p w14:paraId="2A4BB21B" w14:textId="34FC6E01" w:rsidR="005B4551" w:rsidRPr="00923FD1" w:rsidRDefault="005B4551" w:rsidP="005B4551">
      <w:pPr>
        <w:pStyle w:val="Personaje"/>
        <w:rPr>
          <w:noProof/>
        </w:rPr>
      </w:pPr>
      <w:r w:rsidRPr="00923FD1">
        <w:rPr>
          <w:noProof/>
        </w:rPr>
        <w:t>hipólito</w:t>
      </w:r>
    </w:p>
    <w:p w14:paraId="6F554F93" w14:textId="040B1F15" w:rsidR="00B55FE7" w:rsidRPr="00923FD1" w:rsidRDefault="00B55FE7" w:rsidP="005B4551">
      <w:pPr>
        <w:pStyle w:val="Verso"/>
        <w:rPr>
          <w:noProof/>
        </w:rPr>
      </w:pPr>
      <w:r w:rsidRPr="00923FD1">
        <w:rPr>
          <w:noProof/>
        </w:rPr>
        <w:tab/>
      </w:r>
      <w:r w:rsidRPr="00923FD1">
        <w:rPr>
          <w:noProof/>
        </w:rPr>
        <w:tab/>
      </w:r>
      <w:r w:rsidR="005B4551" w:rsidRPr="00923FD1">
        <w:rPr>
          <w:noProof/>
        </w:rPr>
        <w:tab/>
      </w:r>
      <w:r w:rsidRPr="00923FD1">
        <w:rPr>
          <w:noProof/>
        </w:rPr>
        <w:t>No solo yo de aquesta fortaleza</w:t>
      </w:r>
    </w:p>
    <w:p w14:paraId="36DAA553" w14:textId="77777777" w:rsidR="00B55FE7" w:rsidRPr="00923FD1" w:rsidRDefault="00B55FE7" w:rsidP="005B4551">
      <w:pPr>
        <w:pStyle w:val="Verso"/>
        <w:rPr>
          <w:noProof/>
        </w:rPr>
      </w:pPr>
      <w:r w:rsidRPr="00923FD1">
        <w:rPr>
          <w:noProof/>
        </w:rPr>
        <w:tab/>
      </w:r>
      <w:r w:rsidRPr="00923FD1">
        <w:rPr>
          <w:noProof/>
        </w:rPr>
        <w:tab/>
      </w:r>
      <w:r w:rsidRPr="00923FD1">
        <w:rPr>
          <w:noProof/>
        </w:rPr>
        <w:tab/>
        <w:t>fui resistido, pero el oro, el ruego,</w:t>
      </w:r>
    </w:p>
    <w:p w14:paraId="7D0542C8" w14:textId="77777777" w:rsidR="00B55FE7" w:rsidRPr="00923FD1" w:rsidRDefault="00B55FE7" w:rsidP="005B4551">
      <w:pPr>
        <w:pStyle w:val="Verso"/>
        <w:rPr>
          <w:noProof/>
        </w:rPr>
      </w:pPr>
      <w:r w:rsidRPr="00923FD1">
        <w:rPr>
          <w:noProof/>
        </w:rPr>
        <w:tab/>
      </w:r>
      <w:r w:rsidRPr="00923FD1">
        <w:rPr>
          <w:noProof/>
        </w:rPr>
        <w:tab/>
      </w:r>
      <w:r w:rsidRPr="00923FD1">
        <w:rPr>
          <w:noProof/>
        </w:rPr>
        <w:tab/>
        <w:t>la diligencia de otros mil amantes</w:t>
      </w:r>
    </w:p>
    <w:p w14:paraId="4DDFE67F" w14:textId="5A0FB9DB" w:rsidR="00B55FE7" w:rsidRPr="00923FD1" w:rsidRDefault="00B55FE7" w:rsidP="005B4551">
      <w:pPr>
        <w:pStyle w:val="Verso"/>
        <w:rPr>
          <w:noProof/>
        </w:rPr>
      </w:pPr>
      <w:r w:rsidRPr="00923FD1">
        <w:rPr>
          <w:noProof/>
        </w:rPr>
        <w:tab/>
      </w:r>
      <w:r w:rsidRPr="00923FD1">
        <w:rPr>
          <w:noProof/>
        </w:rPr>
        <w:tab/>
      </w:r>
      <w:r w:rsidRPr="00923FD1">
        <w:rPr>
          <w:noProof/>
        </w:rPr>
        <w:tab/>
        <w:t>que vieron sus almenas de diamantes</w:t>
      </w:r>
      <w:r w:rsidRPr="00923FD1">
        <w:rPr>
          <w:noProof/>
        </w:rPr>
        <w:tab/>
      </w:r>
      <w:r w:rsidRPr="00923FD1">
        <w:rPr>
          <w:noProof/>
        </w:rPr>
        <w:tab/>
      </w:r>
      <w:r w:rsidRPr="00923FD1">
        <w:rPr>
          <w:noProof/>
        </w:rPr>
        <w:tab/>
      </w:r>
    </w:p>
    <w:p w14:paraId="219A6916" w14:textId="77777777" w:rsidR="00B55FE7" w:rsidRPr="00923FD1" w:rsidRDefault="00B55FE7" w:rsidP="005B4551">
      <w:pPr>
        <w:pStyle w:val="Verso"/>
        <w:rPr>
          <w:noProof/>
        </w:rPr>
      </w:pPr>
      <w:r w:rsidRPr="00923FD1">
        <w:rPr>
          <w:noProof/>
        </w:rPr>
        <w:tab/>
      </w:r>
      <w:r w:rsidRPr="00923FD1">
        <w:rPr>
          <w:noProof/>
        </w:rPr>
        <w:tab/>
      </w:r>
      <w:r w:rsidRPr="00923FD1">
        <w:rPr>
          <w:noProof/>
        </w:rPr>
        <w:tab/>
        <w:t>de valientes soldados coronadas,</w:t>
      </w:r>
    </w:p>
    <w:p w14:paraId="3BBE2764" w14:textId="77777777" w:rsidR="00B55FE7" w:rsidRPr="00923FD1" w:rsidRDefault="00B55FE7" w:rsidP="005B4551">
      <w:pPr>
        <w:pStyle w:val="Verso"/>
        <w:rPr>
          <w:noProof/>
        </w:rPr>
      </w:pPr>
      <w:r w:rsidRPr="00923FD1">
        <w:rPr>
          <w:noProof/>
        </w:rPr>
        <w:tab/>
      </w:r>
      <w:r w:rsidRPr="00923FD1">
        <w:rPr>
          <w:noProof/>
        </w:rPr>
        <w:tab/>
      </w:r>
      <w:r w:rsidRPr="00923FD1">
        <w:rPr>
          <w:noProof/>
        </w:rPr>
        <w:tab/>
        <w:t>reluciendo los yelmos, las espadas</w:t>
      </w:r>
    </w:p>
    <w:p w14:paraId="08F9FC3A" w14:textId="77777777" w:rsidR="00B55FE7" w:rsidRPr="00923FD1" w:rsidRDefault="00B55FE7" w:rsidP="005B4551">
      <w:pPr>
        <w:pStyle w:val="Verso"/>
        <w:rPr>
          <w:noProof/>
        </w:rPr>
      </w:pPr>
      <w:r w:rsidRPr="00923FD1">
        <w:rPr>
          <w:noProof/>
        </w:rPr>
        <w:tab/>
      </w:r>
      <w:r w:rsidRPr="00923FD1">
        <w:rPr>
          <w:noProof/>
        </w:rPr>
        <w:tab/>
      </w:r>
      <w:r w:rsidRPr="00923FD1">
        <w:rPr>
          <w:noProof/>
        </w:rPr>
        <w:tab/>
        <w:t>del honor, la vergüenza y el recelo,</w:t>
      </w:r>
    </w:p>
    <w:p w14:paraId="794DE8D3" w14:textId="77777777" w:rsidR="00B55FE7" w:rsidRPr="00923FD1" w:rsidRDefault="00B55FE7" w:rsidP="005B4551">
      <w:pPr>
        <w:pStyle w:val="Verso"/>
        <w:rPr>
          <w:noProof/>
        </w:rPr>
      </w:pPr>
      <w:r w:rsidRPr="00923FD1">
        <w:rPr>
          <w:noProof/>
        </w:rPr>
        <w:tab/>
      </w:r>
      <w:r w:rsidRPr="00923FD1">
        <w:rPr>
          <w:noProof/>
        </w:rPr>
        <w:tab/>
      </w:r>
      <w:r w:rsidRPr="00923FD1">
        <w:rPr>
          <w:noProof/>
        </w:rPr>
        <w:tab/>
        <w:t>por quien pelea agradecido el cielo.</w:t>
      </w:r>
    </w:p>
    <w:p w14:paraId="3CE9E9DA" w14:textId="1E2C32DF" w:rsidR="00B55FE7" w:rsidRPr="00923FD1" w:rsidRDefault="00B55FE7" w:rsidP="005B4551">
      <w:pPr>
        <w:pStyle w:val="Verso"/>
        <w:rPr>
          <w:noProof/>
        </w:rPr>
      </w:pPr>
      <w:r w:rsidRPr="00923FD1">
        <w:rPr>
          <w:noProof/>
        </w:rPr>
        <w:lastRenderedPageBreak/>
        <w:tab/>
      </w:r>
      <w:r w:rsidRPr="00923FD1">
        <w:rPr>
          <w:noProof/>
        </w:rPr>
        <w:tab/>
      </w:r>
      <w:r w:rsidRPr="00923FD1">
        <w:rPr>
          <w:noProof/>
        </w:rPr>
        <w:tab/>
        <w:t>Toledo en lo demás me entretenía,</w:t>
      </w:r>
      <w:r w:rsidRPr="00923FD1">
        <w:rPr>
          <w:noProof/>
        </w:rPr>
        <w:tab/>
      </w:r>
      <w:r w:rsidRPr="00923FD1">
        <w:rPr>
          <w:noProof/>
        </w:rPr>
        <w:tab/>
      </w:r>
      <w:r w:rsidRPr="00923FD1">
        <w:rPr>
          <w:noProof/>
        </w:rPr>
        <w:tab/>
      </w:r>
      <w:r w:rsidRPr="00923FD1">
        <w:rPr>
          <w:noProof/>
        </w:rPr>
        <w:tab/>
      </w:r>
    </w:p>
    <w:p w14:paraId="74BD2C21" w14:textId="77777777" w:rsidR="00B55FE7" w:rsidRPr="00923FD1" w:rsidRDefault="00B55FE7" w:rsidP="005B4551">
      <w:pPr>
        <w:pStyle w:val="Verso"/>
        <w:rPr>
          <w:noProof/>
        </w:rPr>
      </w:pPr>
      <w:r w:rsidRPr="00923FD1">
        <w:rPr>
          <w:noProof/>
        </w:rPr>
        <w:tab/>
      </w:r>
      <w:r w:rsidRPr="00923FD1">
        <w:rPr>
          <w:noProof/>
        </w:rPr>
        <w:tab/>
      </w:r>
      <w:r w:rsidRPr="00923FD1">
        <w:rPr>
          <w:noProof/>
        </w:rPr>
        <w:tab/>
        <w:t>ya por los verdes bosques escuchando</w:t>
      </w:r>
    </w:p>
    <w:p w14:paraId="1852E953" w14:textId="77777777" w:rsidR="00B55FE7" w:rsidRPr="00923FD1" w:rsidRDefault="00B55FE7" w:rsidP="005B4551">
      <w:pPr>
        <w:pStyle w:val="Verso"/>
        <w:rPr>
          <w:noProof/>
        </w:rPr>
      </w:pPr>
      <w:r w:rsidRPr="00923FD1">
        <w:rPr>
          <w:noProof/>
        </w:rPr>
        <w:tab/>
      </w:r>
      <w:r w:rsidRPr="00923FD1">
        <w:rPr>
          <w:noProof/>
        </w:rPr>
        <w:tab/>
      </w:r>
      <w:r w:rsidRPr="00923FD1">
        <w:rPr>
          <w:noProof/>
        </w:rPr>
        <w:tab/>
        <w:t>los ruiseñores en los altos olmos,</w:t>
      </w:r>
    </w:p>
    <w:p w14:paraId="3FCDC807" w14:textId="77777777" w:rsidR="00B55FE7" w:rsidRPr="00923FD1" w:rsidRDefault="00B55FE7" w:rsidP="005B4551">
      <w:pPr>
        <w:pStyle w:val="Verso"/>
        <w:rPr>
          <w:noProof/>
        </w:rPr>
      </w:pPr>
      <w:r w:rsidRPr="00923FD1">
        <w:rPr>
          <w:noProof/>
        </w:rPr>
        <w:tab/>
      </w:r>
      <w:r w:rsidRPr="00923FD1">
        <w:rPr>
          <w:noProof/>
        </w:rPr>
        <w:tab/>
      </w:r>
      <w:r w:rsidRPr="00923FD1">
        <w:rPr>
          <w:noProof/>
        </w:rPr>
        <w:tab/>
        <w:t>ya sentado a la orilla de su río</w:t>
      </w:r>
    </w:p>
    <w:p w14:paraId="547F9B32" w14:textId="77777777" w:rsidR="00B55FE7" w:rsidRPr="00923FD1" w:rsidRDefault="00B55FE7" w:rsidP="005B4551">
      <w:pPr>
        <w:pStyle w:val="Verso"/>
        <w:rPr>
          <w:noProof/>
        </w:rPr>
      </w:pPr>
      <w:r w:rsidRPr="00923FD1">
        <w:rPr>
          <w:noProof/>
        </w:rPr>
        <w:tab/>
      </w:r>
      <w:r w:rsidRPr="00923FD1">
        <w:rPr>
          <w:noProof/>
        </w:rPr>
        <w:tab/>
      </w:r>
      <w:r w:rsidRPr="00923FD1">
        <w:rPr>
          <w:noProof/>
        </w:rPr>
        <w:tab/>
        <w:t>viendo casi los peces en la arena,</w:t>
      </w:r>
    </w:p>
    <w:p w14:paraId="3E71A129" w14:textId="20A85E98" w:rsidR="00B55FE7" w:rsidRPr="00923FD1" w:rsidRDefault="00B55FE7" w:rsidP="005B4551">
      <w:pPr>
        <w:pStyle w:val="Verso"/>
        <w:rPr>
          <w:noProof/>
        </w:rPr>
      </w:pPr>
      <w:r w:rsidRPr="00923FD1">
        <w:rPr>
          <w:noProof/>
        </w:rPr>
        <w:tab/>
      </w:r>
      <w:r w:rsidRPr="00923FD1">
        <w:rPr>
          <w:noProof/>
        </w:rPr>
        <w:tab/>
      </w:r>
      <w:r w:rsidRPr="00923FD1">
        <w:rPr>
          <w:noProof/>
        </w:rPr>
        <w:tab/>
        <w:t>pues al rojo metal de que está llena,</w:t>
      </w:r>
      <w:r w:rsidRPr="00923FD1">
        <w:rPr>
          <w:noProof/>
        </w:rPr>
        <w:tab/>
      </w:r>
      <w:r w:rsidRPr="00923FD1">
        <w:rPr>
          <w:noProof/>
        </w:rPr>
        <w:tab/>
      </w:r>
      <w:r w:rsidRPr="00923FD1">
        <w:rPr>
          <w:noProof/>
        </w:rPr>
        <w:tab/>
      </w:r>
      <w:r w:rsidRPr="00923FD1">
        <w:rPr>
          <w:noProof/>
        </w:rPr>
        <w:tab/>
      </w:r>
    </w:p>
    <w:p w14:paraId="28406D20" w14:textId="77777777" w:rsidR="00B55FE7" w:rsidRPr="00923FD1" w:rsidRDefault="00B55FE7" w:rsidP="005B4551">
      <w:pPr>
        <w:pStyle w:val="Verso"/>
        <w:rPr>
          <w:noProof/>
        </w:rPr>
      </w:pPr>
      <w:r w:rsidRPr="00923FD1">
        <w:rPr>
          <w:noProof/>
        </w:rPr>
        <w:tab/>
      </w:r>
      <w:r w:rsidRPr="00923FD1">
        <w:rPr>
          <w:noProof/>
        </w:rPr>
        <w:tab/>
      </w:r>
      <w:r w:rsidRPr="00923FD1">
        <w:rPr>
          <w:noProof/>
        </w:rPr>
        <w:tab/>
        <w:t>sirve de toldo de cristal el agua.</w:t>
      </w:r>
    </w:p>
    <w:p w14:paraId="4AA72630" w14:textId="77777777" w:rsidR="00B55FE7" w:rsidRPr="00923FD1" w:rsidRDefault="00B55FE7" w:rsidP="005B4551">
      <w:pPr>
        <w:pStyle w:val="Verso"/>
        <w:rPr>
          <w:noProof/>
        </w:rPr>
      </w:pPr>
      <w:r w:rsidRPr="00923FD1">
        <w:rPr>
          <w:noProof/>
        </w:rPr>
        <w:tab/>
      </w:r>
      <w:r w:rsidRPr="00923FD1">
        <w:rPr>
          <w:noProof/>
        </w:rPr>
        <w:tab/>
      </w:r>
      <w:r w:rsidRPr="00923FD1">
        <w:rPr>
          <w:noProof/>
        </w:rPr>
        <w:tab/>
        <w:t>Allí, pues, donde el pensamiento fragua</w:t>
      </w:r>
    </w:p>
    <w:p w14:paraId="0970D6CF" w14:textId="77777777" w:rsidR="00B55FE7" w:rsidRPr="00923FD1" w:rsidRDefault="00B55FE7" w:rsidP="005B4551">
      <w:pPr>
        <w:pStyle w:val="Verso"/>
        <w:rPr>
          <w:noProof/>
        </w:rPr>
      </w:pPr>
      <w:r w:rsidRPr="00923FD1">
        <w:rPr>
          <w:noProof/>
        </w:rPr>
        <w:tab/>
      </w:r>
      <w:r w:rsidRPr="00923FD1">
        <w:rPr>
          <w:noProof/>
        </w:rPr>
        <w:tab/>
      </w:r>
      <w:r w:rsidRPr="00923FD1">
        <w:rPr>
          <w:noProof/>
        </w:rPr>
        <w:tab/>
        <w:t>tantas resoluciones y quimeras,</w:t>
      </w:r>
    </w:p>
    <w:p w14:paraId="48ED6EBB" w14:textId="77777777" w:rsidR="00B55FE7" w:rsidRPr="00923FD1" w:rsidRDefault="00B55FE7" w:rsidP="005B4551">
      <w:pPr>
        <w:pStyle w:val="Verso"/>
        <w:rPr>
          <w:noProof/>
        </w:rPr>
      </w:pPr>
      <w:r w:rsidRPr="00923FD1">
        <w:rPr>
          <w:noProof/>
        </w:rPr>
        <w:tab/>
      </w:r>
      <w:r w:rsidRPr="00923FD1">
        <w:rPr>
          <w:noProof/>
        </w:rPr>
        <w:tab/>
      </w:r>
      <w:r w:rsidRPr="00923FD1">
        <w:rPr>
          <w:noProof/>
        </w:rPr>
        <w:tab/>
        <w:t>trazaba ver del Betis las riberas,</w:t>
      </w:r>
    </w:p>
    <w:p w14:paraId="57BDEA3A" w14:textId="7641AEEE" w:rsidR="00B55FE7" w:rsidRPr="00923FD1" w:rsidRDefault="00B55FE7" w:rsidP="005B4551">
      <w:pPr>
        <w:pStyle w:val="Verso"/>
        <w:rPr>
          <w:noProof/>
        </w:rPr>
      </w:pPr>
      <w:r w:rsidRPr="00923FD1">
        <w:rPr>
          <w:noProof/>
        </w:rPr>
        <w:tab/>
      </w:r>
      <w:r w:rsidRPr="00923FD1">
        <w:rPr>
          <w:noProof/>
        </w:rPr>
        <w:tab/>
      </w:r>
      <w:r w:rsidRPr="00923FD1">
        <w:rPr>
          <w:noProof/>
        </w:rPr>
        <w:tab/>
        <w:t>pero luego me echaban sus prisiones</w:t>
      </w:r>
      <w:r w:rsidRPr="00923FD1">
        <w:rPr>
          <w:noProof/>
        </w:rPr>
        <w:tab/>
      </w:r>
      <w:r w:rsidRPr="00923FD1">
        <w:rPr>
          <w:noProof/>
        </w:rPr>
        <w:tab/>
      </w:r>
      <w:r w:rsidRPr="00923FD1">
        <w:rPr>
          <w:noProof/>
        </w:rPr>
        <w:tab/>
      </w:r>
      <w:r w:rsidRPr="00923FD1">
        <w:rPr>
          <w:noProof/>
        </w:rPr>
        <w:tab/>
      </w:r>
    </w:p>
    <w:p w14:paraId="2BCF9B4C" w14:textId="77777777" w:rsidR="00B55FE7" w:rsidRPr="00923FD1" w:rsidRDefault="00B55FE7" w:rsidP="005B4551">
      <w:pPr>
        <w:pStyle w:val="Verso"/>
        <w:rPr>
          <w:noProof/>
        </w:rPr>
      </w:pPr>
      <w:r w:rsidRPr="00923FD1">
        <w:rPr>
          <w:noProof/>
        </w:rPr>
        <w:tab/>
      </w:r>
      <w:r w:rsidRPr="00923FD1">
        <w:rPr>
          <w:noProof/>
        </w:rPr>
        <w:tab/>
      </w:r>
      <w:r w:rsidRPr="00923FD1">
        <w:rPr>
          <w:noProof/>
        </w:rPr>
        <w:tab/>
        <w:t>de Isabel las divinas perfecciones.</w:t>
      </w:r>
    </w:p>
    <w:p w14:paraId="37F7A28B" w14:textId="322380B2" w:rsidR="005B4551" w:rsidRPr="00923FD1" w:rsidRDefault="005B4551" w:rsidP="005B4551">
      <w:pPr>
        <w:pStyle w:val="Personaje"/>
        <w:rPr>
          <w:noProof/>
        </w:rPr>
      </w:pPr>
      <w:r w:rsidRPr="00923FD1">
        <w:rPr>
          <w:noProof/>
        </w:rPr>
        <w:t>finardo</w:t>
      </w:r>
    </w:p>
    <w:p w14:paraId="56857F7C" w14:textId="39B4247F" w:rsidR="00B55FE7" w:rsidRPr="00923FD1" w:rsidRDefault="00B55FE7" w:rsidP="005B4551">
      <w:pPr>
        <w:pStyle w:val="Verso"/>
        <w:rPr>
          <w:noProof/>
        </w:rPr>
      </w:pPr>
      <w:r w:rsidRPr="00923FD1">
        <w:rPr>
          <w:noProof/>
        </w:rPr>
        <w:tab/>
      </w:r>
      <w:r w:rsidRPr="00923FD1">
        <w:rPr>
          <w:noProof/>
        </w:rPr>
        <w:tab/>
      </w:r>
      <w:r w:rsidR="005B4551" w:rsidRPr="00923FD1">
        <w:rPr>
          <w:noProof/>
        </w:rPr>
        <w:tab/>
      </w:r>
      <w:r w:rsidRPr="00923FD1">
        <w:rPr>
          <w:noProof/>
        </w:rPr>
        <w:t>Bien estáis en la patria, bien en Gradas.</w:t>
      </w:r>
    </w:p>
    <w:p w14:paraId="7CDB6745" w14:textId="0815AC2B" w:rsidR="005B4551" w:rsidRPr="00923FD1" w:rsidRDefault="005B4551" w:rsidP="005B4551">
      <w:pPr>
        <w:pStyle w:val="Personaje"/>
        <w:rPr>
          <w:noProof/>
        </w:rPr>
      </w:pPr>
      <w:r w:rsidRPr="00923FD1">
        <w:rPr>
          <w:noProof/>
        </w:rPr>
        <w:t>hipólito</w:t>
      </w:r>
    </w:p>
    <w:p w14:paraId="5A789FD2" w14:textId="4EE8FAFF" w:rsidR="00B55FE7" w:rsidRPr="00923FD1" w:rsidRDefault="00B55FE7" w:rsidP="005B4551">
      <w:pPr>
        <w:pStyle w:val="Verso"/>
        <w:rPr>
          <w:noProof/>
        </w:rPr>
      </w:pPr>
      <w:r w:rsidRPr="00923FD1">
        <w:rPr>
          <w:noProof/>
        </w:rPr>
        <w:tab/>
      </w:r>
      <w:r w:rsidRPr="00923FD1">
        <w:rPr>
          <w:noProof/>
        </w:rPr>
        <w:tab/>
      </w:r>
      <w:r w:rsidR="005B4551" w:rsidRPr="00923FD1">
        <w:rPr>
          <w:noProof/>
        </w:rPr>
        <w:tab/>
      </w:r>
      <w:r w:rsidRPr="00923FD1">
        <w:rPr>
          <w:noProof/>
        </w:rPr>
        <w:t>¿Qué gente es esta que mirando viene</w:t>
      </w:r>
    </w:p>
    <w:p w14:paraId="60982B15" w14:textId="77777777" w:rsidR="00B55FE7" w:rsidRPr="00923FD1" w:rsidRDefault="00B55FE7" w:rsidP="005B4551">
      <w:pPr>
        <w:pStyle w:val="Verso"/>
        <w:rPr>
          <w:noProof/>
        </w:rPr>
      </w:pPr>
      <w:r w:rsidRPr="00923FD1">
        <w:rPr>
          <w:noProof/>
        </w:rPr>
        <w:tab/>
      </w:r>
      <w:r w:rsidRPr="00923FD1">
        <w:rPr>
          <w:noProof/>
        </w:rPr>
        <w:tab/>
      </w:r>
      <w:r w:rsidRPr="00923FD1">
        <w:rPr>
          <w:noProof/>
        </w:rPr>
        <w:tab/>
        <w:t>con círculo vulgar alguna cosa,</w:t>
      </w:r>
    </w:p>
    <w:p w14:paraId="48B99EC4" w14:textId="2859F59B" w:rsidR="00B55FE7" w:rsidRPr="00923FD1" w:rsidRDefault="00B55FE7" w:rsidP="005B4551">
      <w:pPr>
        <w:pStyle w:val="Verso"/>
        <w:rPr>
          <w:noProof/>
        </w:rPr>
      </w:pPr>
      <w:r w:rsidRPr="00923FD1">
        <w:rPr>
          <w:noProof/>
        </w:rPr>
        <w:tab/>
      </w:r>
      <w:r w:rsidRPr="00923FD1">
        <w:rPr>
          <w:noProof/>
        </w:rPr>
        <w:tab/>
      </w:r>
      <w:r w:rsidRPr="00923FD1">
        <w:rPr>
          <w:noProof/>
        </w:rPr>
        <w:tab/>
        <w:t>que debe de ser nueva y monstrüosa?</w:t>
      </w:r>
      <w:r w:rsidRPr="00923FD1">
        <w:rPr>
          <w:noProof/>
        </w:rPr>
        <w:tab/>
      </w:r>
      <w:r w:rsidRPr="00923FD1">
        <w:rPr>
          <w:noProof/>
        </w:rPr>
        <w:tab/>
      </w:r>
      <w:r w:rsidRPr="00923FD1">
        <w:rPr>
          <w:noProof/>
        </w:rPr>
        <w:tab/>
      </w:r>
    </w:p>
    <w:p w14:paraId="3B097E40" w14:textId="763D415A" w:rsidR="005B4551" w:rsidRPr="00923FD1" w:rsidRDefault="005B4551" w:rsidP="005B4551">
      <w:pPr>
        <w:pStyle w:val="Personaje"/>
        <w:rPr>
          <w:noProof/>
        </w:rPr>
      </w:pPr>
      <w:r w:rsidRPr="00923FD1">
        <w:rPr>
          <w:noProof/>
        </w:rPr>
        <w:t>finardo</w:t>
      </w:r>
    </w:p>
    <w:p w14:paraId="140CB2C0" w14:textId="5AF1E0D3" w:rsidR="00B55FE7" w:rsidRPr="00923FD1" w:rsidRDefault="00B55FE7" w:rsidP="005B4551">
      <w:pPr>
        <w:pStyle w:val="Verso"/>
        <w:rPr>
          <w:noProof/>
        </w:rPr>
      </w:pPr>
      <w:r w:rsidRPr="00923FD1">
        <w:rPr>
          <w:noProof/>
        </w:rPr>
        <w:tab/>
      </w:r>
      <w:r w:rsidRPr="00923FD1">
        <w:rPr>
          <w:noProof/>
        </w:rPr>
        <w:tab/>
      </w:r>
      <w:r w:rsidR="005B4551" w:rsidRPr="00923FD1">
        <w:rPr>
          <w:noProof/>
        </w:rPr>
        <w:tab/>
      </w:r>
      <w:r w:rsidRPr="00923FD1">
        <w:rPr>
          <w:noProof/>
        </w:rPr>
        <w:t>Una esclava que venden junta el vulgo.</w:t>
      </w:r>
    </w:p>
    <w:p w14:paraId="5A323511" w14:textId="532AB76C" w:rsidR="005B4551" w:rsidRPr="00923FD1" w:rsidRDefault="005B4551" w:rsidP="005B4551">
      <w:pPr>
        <w:pStyle w:val="Personaje"/>
        <w:rPr>
          <w:noProof/>
        </w:rPr>
      </w:pPr>
      <w:r w:rsidRPr="00923FD1">
        <w:rPr>
          <w:noProof/>
        </w:rPr>
        <w:t>hipólito</w:t>
      </w:r>
    </w:p>
    <w:p w14:paraId="463238A8" w14:textId="0C4AF6D7" w:rsidR="00B55FE7" w:rsidRPr="00923FD1" w:rsidRDefault="00B55FE7" w:rsidP="005B4551">
      <w:pPr>
        <w:pStyle w:val="Verso"/>
        <w:rPr>
          <w:noProof/>
        </w:rPr>
      </w:pPr>
      <w:r w:rsidRPr="00923FD1">
        <w:rPr>
          <w:noProof/>
        </w:rPr>
        <w:tab/>
      </w:r>
      <w:r w:rsidRPr="00923FD1">
        <w:rPr>
          <w:noProof/>
        </w:rPr>
        <w:tab/>
      </w:r>
      <w:r w:rsidR="005B4551" w:rsidRPr="00923FD1">
        <w:rPr>
          <w:noProof/>
        </w:rPr>
        <w:tab/>
      </w:r>
      <w:r w:rsidRPr="00923FD1">
        <w:rPr>
          <w:noProof/>
        </w:rPr>
        <w:t>Y tienen gran razón, pues su belleza</w:t>
      </w:r>
    </w:p>
    <w:p w14:paraId="0FB454C2" w14:textId="77777777" w:rsidR="00B55FE7" w:rsidRPr="00923FD1" w:rsidRDefault="00B55FE7" w:rsidP="005B4551">
      <w:pPr>
        <w:pStyle w:val="Verso"/>
        <w:rPr>
          <w:noProof/>
        </w:rPr>
      </w:pPr>
      <w:r w:rsidRPr="00923FD1">
        <w:rPr>
          <w:noProof/>
        </w:rPr>
        <w:tab/>
      </w:r>
      <w:r w:rsidRPr="00923FD1">
        <w:rPr>
          <w:noProof/>
        </w:rPr>
        <w:tab/>
      </w:r>
      <w:r w:rsidRPr="00923FD1">
        <w:rPr>
          <w:noProof/>
        </w:rPr>
        <w:tab/>
        <w:t>más muestra una real naturaleza</w:t>
      </w:r>
    </w:p>
    <w:p w14:paraId="14245425" w14:textId="77777777" w:rsidR="00B55FE7" w:rsidRPr="00923FD1" w:rsidRDefault="00B55FE7" w:rsidP="005B4551">
      <w:pPr>
        <w:pStyle w:val="Verso"/>
        <w:rPr>
          <w:noProof/>
        </w:rPr>
      </w:pPr>
      <w:r w:rsidRPr="00923FD1">
        <w:rPr>
          <w:noProof/>
        </w:rPr>
        <w:tab/>
      </w:r>
      <w:r w:rsidRPr="00923FD1">
        <w:rPr>
          <w:noProof/>
        </w:rPr>
        <w:tab/>
      </w:r>
      <w:r w:rsidRPr="00923FD1">
        <w:rPr>
          <w:noProof/>
        </w:rPr>
        <w:tab/>
        <w:t>que no de humilde y bajo nacimiento.</w:t>
      </w:r>
    </w:p>
    <w:p w14:paraId="1D7182C7" w14:textId="26B2C05F" w:rsidR="005B4551" w:rsidRPr="00923FD1" w:rsidRDefault="005B4551" w:rsidP="005B4551">
      <w:pPr>
        <w:pStyle w:val="Personaje"/>
        <w:rPr>
          <w:noProof/>
        </w:rPr>
      </w:pPr>
      <w:r w:rsidRPr="00923FD1">
        <w:rPr>
          <w:noProof/>
        </w:rPr>
        <w:t>finardo</w:t>
      </w:r>
    </w:p>
    <w:p w14:paraId="50BCD5B9" w14:textId="32EC5712" w:rsidR="00B55FE7" w:rsidRPr="00923FD1" w:rsidRDefault="00B55FE7" w:rsidP="005B4551">
      <w:pPr>
        <w:pStyle w:val="Partidoincial"/>
        <w:rPr>
          <w:noProof/>
        </w:rPr>
      </w:pPr>
      <w:r w:rsidRPr="00923FD1">
        <w:rPr>
          <w:noProof/>
        </w:rPr>
        <w:tab/>
      </w:r>
      <w:r w:rsidRPr="00923FD1">
        <w:rPr>
          <w:noProof/>
        </w:rPr>
        <w:tab/>
      </w:r>
      <w:r w:rsidR="005B4551" w:rsidRPr="00923FD1">
        <w:rPr>
          <w:noProof/>
        </w:rPr>
        <w:tab/>
      </w:r>
      <w:r w:rsidRPr="00923FD1">
        <w:rPr>
          <w:noProof/>
        </w:rPr>
        <w:t>Tenéis razón.</w:t>
      </w:r>
    </w:p>
    <w:p w14:paraId="2B91DC7C" w14:textId="15C441A3" w:rsidR="005B4551" w:rsidRPr="00923FD1" w:rsidRDefault="005B4551" w:rsidP="005B4551">
      <w:pPr>
        <w:pStyle w:val="Personaje"/>
        <w:rPr>
          <w:noProof/>
        </w:rPr>
      </w:pPr>
      <w:r w:rsidRPr="00923FD1">
        <w:rPr>
          <w:noProof/>
        </w:rPr>
        <w:t>hipólito</w:t>
      </w:r>
    </w:p>
    <w:p w14:paraId="394FE8F1" w14:textId="1E2FF621"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005B4551" w:rsidRPr="00923FD1">
        <w:rPr>
          <w:noProof/>
        </w:rPr>
        <w:tab/>
      </w:r>
      <w:r w:rsidRPr="00923FD1">
        <w:t>Estad al precio atento.</w:t>
      </w:r>
      <w:r w:rsidRPr="00923FD1">
        <w:tab/>
      </w:r>
      <w:r w:rsidRPr="00923FD1">
        <w:tab/>
      </w:r>
      <w:r w:rsidRPr="00923FD1">
        <w:tab/>
      </w:r>
    </w:p>
    <w:p w14:paraId="576F272C" w14:textId="69188367" w:rsidR="00B55FE7" w:rsidRPr="00923FD1" w:rsidRDefault="00B55FE7" w:rsidP="00982DB6">
      <w:pPr>
        <w:pStyle w:val="Acot"/>
        <w:rPr>
          <w:noProof/>
        </w:rPr>
      </w:pPr>
      <w:r w:rsidRPr="00923FD1">
        <w:rPr>
          <w:noProof/>
        </w:rPr>
        <w:t>Salen Isabel con clavos en el @rostro, Julio, y un pregonero y dos mercaderes</w:t>
      </w:r>
    </w:p>
    <w:p w14:paraId="7D598157" w14:textId="0E131531" w:rsidR="007F38ED" w:rsidRPr="00923FD1" w:rsidRDefault="007F38ED" w:rsidP="007F38ED">
      <w:pPr>
        <w:pStyle w:val="Personaje"/>
        <w:rPr>
          <w:noProof/>
        </w:rPr>
      </w:pPr>
      <w:r w:rsidRPr="00923FD1">
        <w:rPr>
          <w:noProof/>
        </w:rPr>
        <w:lastRenderedPageBreak/>
        <w:t>mercader</w:t>
      </w:r>
    </w:p>
    <w:p w14:paraId="0D20A3E3" w14:textId="6B534C55" w:rsidR="007F38ED" w:rsidRPr="00923FD1" w:rsidRDefault="007F38ED" w:rsidP="007F38ED">
      <w:pPr>
        <w:rPr>
          <w:rFonts w:ascii="Garamond" w:hAnsi="Garamond"/>
        </w:rPr>
      </w:pPr>
      <w:r w:rsidRPr="00923FD1">
        <w:rPr>
          <w:rFonts w:ascii="Garamond" w:hAnsi="Garamond"/>
        </w:rPr>
        <w:t xml:space="preserve">$octavas reales </w:t>
      </w:r>
      <w:r w:rsidRPr="00923FD1">
        <w:rPr>
          <w:rFonts w:ascii="Garamond" w:hAnsi="Garamond"/>
        </w:rPr>
        <w:tab/>
      </w:r>
    </w:p>
    <w:p w14:paraId="5E3E9614" w14:textId="75A45149" w:rsidR="00B55FE7" w:rsidRPr="00923FD1" w:rsidRDefault="00B55FE7" w:rsidP="009403C2">
      <w:pPr>
        <w:pStyle w:val="Partidoincial"/>
        <w:rPr>
          <w:noProof/>
        </w:rPr>
      </w:pPr>
      <w:r w:rsidRPr="00923FD1">
        <w:rPr>
          <w:noProof/>
        </w:rPr>
        <w:tab/>
      </w:r>
      <w:r w:rsidRPr="00923FD1">
        <w:rPr>
          <w:noProof/>
        </w:rPr>
        <w:tab/>
        <w:t xml:space="preserve">  </w:t>
      </w:r>
      <w:r w:rsidR="007F38ED" w:rsidRPr="00923FD1">
        <w:rPr>
          <w:noProof/>
        </w:rPr>
        <w:tab/>
      </w:r>
      <w:r w:rsidRPr="00923FD1">
        <w:rPr>
          <w:noProof/>
        </w:rPr>
        <w:t>Lo que digo daré.</w:t>
      </w:r>
    </w:p>
    <w:p w14:paraId="6FE923D9" w14:textId="5E112CBF" w:rsidR="007F38ED" w:rsidRPr="00923FD1" w:rsidRDefault="007F38ED" w:rsidP="007F38ED">
      <w:pPr>
        <w:pStyle w:val="Personaje"/>
        <w:rPr>
          <w:noProof/>
        </w:rPr>
      </w:pPr>
      <w:r w:rsidRPr="00923FD1">
        <w:rPr>
          <w:noProof/>
        </w:rPr>
        <w:t>julio</w:t>
      </w:r>
    </w:p>
    <w:p w14:paraId="221067F7" w14:textId="5BCA0330"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Pr="00923FD1">
        <w:t>Pues es muy poco.</w:t>
      </w:r>
    </w:p>
    <w:p w14:paraId="744EA1F9" w14:textId="07A8C2CC" w:rsidR="007F38ED" w:rsidRPr="00923FD1" w:rsidRDefault="007F38ED" w:rsidP="007F38ED">
      <w:pPr>
        <w:pStyle w:val="Personaje"/>
        <w:rPr>
          <w:noProof/>
        </w:rPr>
      </w:pPr>
      <w:r w:rsidRPr="00923FD1">
        <w:rPr>
          <w:noProof/>
        </w:rPr>
        <w:t>mercader</w:t>
      </w:r>
    </w:p>
    <w:p w14:paraId="6A713B61" w14:textId="6485BA42"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No se ha dado tal precio por esclava,</w:t>
      </w:r>
    </w:p>
    <w:p w14:paraId="14FFF17A" w14:textId="77777777" w:rsidR="00B55FE7" w:rsidRPr="00923FD1" w:rsidRDefault="00B55FE7" w:rsidP="007F38ED">
      <w:pPr>
        <w:pStyle w:val="Verso"/>
        <w:rPr>
          <w:noProof/>
        </w:rPr>
      </w:pPr>
      <w:r w:rsidRPr="00923FD1">
        <w:rPr>
          <w:noProof/>
        </w:rPr>
        <w:tab/>
      </w:r>
      <w:r w:rsidRPr="00923FD1">
        <w:rPr>
          <w:noProof/>
        </w:rPr>
        <w:tab/>
      </w:r>
      <w:r w:rsidRPr="00923FD1">
        <w:rPr>
          <w:noProof/>
        </w:rPr>
        <w:tab/>
        <w:t>y aun en Sevilla me tendrán por loco.</w:t>
      </w:r>
    </w:p>
    <w:p w14:paraId="7307984F" w14:textId="056B138D" w:rsidR="007F38ED" w:rsidRPr="00923FD1" w:rsidRDefault="007F38ED" w:rsidP="007F38ED">
      <w:pPr>
        <w:pStyle w:val="Personaje"/>
        <w:rPr>
          <w:noProof/>
        </w:rPr>
      </w:pPr>
      <w:r w:rsidRPr="00923FD1">
        <w:rPr>
          <w:noProof/>
        </w:rPr>
        <w:t>hipólito</w:t>
      </w:r>
    </w:p>
    <w:p w14:paraId="39DF84C0" w14:textId="7947749A"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¿Sabéis, Finardo amigo, qué miraba,</w:t>
      </w:r>
    </w:p>
    <w:p w14:paraId="4EF492C4" w14:textId="31021A05" w:rsidR="00B55FE7" w:rsidRPr="00923FD1" w:rsidRDefault="00B55FE7" w:rsidP="007F38ED">
      <w:pPr>
        <w:pStyle w:val="Verso"/>
        <w:rPr>
          <w:noProof/>
        </w:rPr>
      </w:pPr>
      <w:r w:rsidRPr="00923FD1">
        <w:rPr>
          <w:noProof/>
        </w:rPr>
        <w:tab/>
      </w:r>
      <w:r w:rsidRPr="00923FD1">
        <w:rPr>
          <w:noProof/>
        </w:rPr>
        <w:tab/>
      </w:r>
      <w:r w:rsidRPr="00923FD1">
        <w:rPr>
          <w:noProof/>
        </w:rPr>
        <w:tab/>
        <w:t>si no es que con las ansias me provoco?</w:t>
      </w:r>
      <w:r w:rsidRPr="00923FD1">
        <w:rPr>
          <w:noProof/>
        </w:rPr>
        <w:tab/>
      </w:r>
      <w:r w:rsidRPr="00923FD1">
        <w:rPr>
          <w:noProof/>
        </w:rPr>
        <w:tab/>
      </w:r>
      <w:r w:rsidRPr="00923FD1">
        <w:rPr>
          <w:noProof/>
        </w:rPr>
        <w:tab/>
      </w:r>
    </w:p>
    <w:p w14:paraId="17AF3AF4" w14:textId="77777777" w:rsidR="00B55FE7" w:rsidRPr="00923FD1" w:rsidRDefault="00B55FE7" w:rsidP="007F38ED">
      <w:pPr>
        <w:pStyle w:val="Verso"/>
        <w:rPr>
          <w:noProof/>
        </w:rPr>
      </w:pPr>
      <w:r w:rsidRPr="00923FD1">
        <w:rPr>
          <w:noProof/>
        </w:rPr>
        <w:tab/>
      </w:r>
      <w:r w:rsidRPr="00923FD1">
        <w:rPr>
          <w:noProof/>
        </w:rPr>
        <w:tab/>
      </w:r>
      <w:r w:rsidRPr="00923FD1">
        <w:rPr>
          <w:noProof/>
        </w:rPr>
        <w:tab/>
        <w:t>Que es esta la Isabel que yo adoraba.</w:t>
      </w:r>
    </w:p>
    <w:p w14:paraId="365AE372" w14:textId="57D4505F" w:rsidR="007F38ED" w:rsidRPr="00923FD1" w:rsidRDefault="007F38ED" w:rsidP="007F38ED">
      <w:pPr>
        <w:pStyle w:val="Personaje"/>
        <w:rPr>
          <w:noProof/>
        </w:rPr>
      </w:pPr>
      <w:r w:rsidRPr="00923FD1">
        <w:rPr>
          <w:noProof/>
        </w:rPr>
        <w:t>finardo</w:t>
      </w:r>
    </w:p>
    <w:p w14:paraId="38755CA3" w14:textId="45513719" w:rsidR="00B55FE7" w:rsidRPr="00923FD1" w:rsidRDefault="00B55FE7" w:rsidP="009403C2">
      <w:pPr>
        <w:pStyle w:val="Partidoincial"/>
        <w:rPr>
          <w:noProof/>
        </w:rPr>
      </w:pPr>
      <w:r w:rsidRPr="00923FD1">
        <w:rPr>
          <w:noProof/>
        </w:rPr>
        <w:tab/>
      </w:r>
      <w:r w:rsidRPr="00923FD1">
        <w:rPr>
          <w:noProof/>
        </w:rPr>
        <w:tab/>
      </w:r>
      <w:r w:rsidR="009403C2" w:rsidRPr="00923FD1">
        <w:rPr>
          <w:noProof/>
        </w:rPr>
        <w:tab/>
      </w:r>
      <w:r w:rsidRPr="00923FD1">
        <w:rPr>
          <w:noProof/>
        </w:rPr>
        <w:t>¿Pues era esclava?</w:t>
      </w:r>
    </w:p>
    <w:p w14:paraId="3B0A4905" w14:textId="14A00A81" w:rsidR="007F38ED" w:rsidRPr="00923FD1" w:rsidRDefault="007F38ED" w:rsidP="007F38ED">
      <w:pPr>
        <w:pStyle w:val="Personaje"/>
        <w:rPr>
          <w:noProof/>
        </w:rPr>
      </w:pPr>
      <w:r w:rsidRPr="00923FD1">
        <w:rPr>
          <w:noProof/>
        </w:rPr>
        <w:t>hipólito</w:t>
      </w:r>
    </w:p>
    <w:p w14:paraId="096FA353" w14:textId="57BB9D5C"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t xml:space="preserve">       </w:t>
      </w:r>
      <w:r w:rsidR="009403C2" w:rsidRPr="00923FD1">
        <w:rPr>
          <w:noProof/>
        </w:rPr>
        <w:tab/>
      </w:r>
      <w:r w:rsidRPr="00923FD1">
        <w:t>No, sino señora:</w:t>
      </w:r>
    </w:p>
    <w:p w14:paraId="1AD94CEB" w14:textId="77777777" w:rsidR="00B55FE7" w:rsidRPr="00923FD1" w:rsidRDefault="00B55FE7" w:rsidP="007F38ED">
      <w:pPr>
        <w:pStyle w:val="Verso"/>
        <w:rPr>
          <w:noProof/>
        </w:rPr>
      </w:pPr>
      <w:r w:rsidRPr="00923FD1">
        <w:rPr>
          <w:noProof/>
        </w:rPr>
        <w:tab/>
      </w:r>
      <w:r w:rsidRPr="00923FD1">
        <w:rPr>
          <w:noProof/>
        </w:rPr>
        <w:tab/>
      </w:r>
      <w:r w:rsidRPr="00923FD1">
        <w:rPr>
          <w:noProof/>
        </w:rPr>
        <w:tab/>
        <w:t>faltó, por Dios, naturaleza agora.</w:t>
      </w:r>
    </w:p>
    <w:p w14:paraId="1D689BD4" w14:textId="77777777" w:rsidR="00B55FE7" w:rsidRPr="00923FD1" w:rsidRDefault="00B55FE7" w:rsidP="007F38ED">
      <w:pPr>
        <w:pStyle w:val="Verso"/>
        <w:rPr>
          <w:noProof/>
        </w:rPr>
      </w:pPr>
      <w:r w:rsidRPr="00923FD1">
        <w:rPr>
          <w:noProof/>
        </w:rPr>
        <w:tab/>
      </w:r>
      <w:r w:rsidRPr="00923FD1">
        <w:rPr>
          <w:noProof/>
        </w:rPr>
        <w:tab/>
      </w:r>
      <w:r w:rsidRPr="00923FD1">
        <w:rPr>
          <w:noProof/>
        </w:rPr>
        <w:tab/>
        <w:t xml:space="preserve">  Este es su rostro y, si en sus rosas viera</w:t>
      </w:r>
    </w:p>
    <w:p w14:paraId="512EE04B" w14:textId="38ACF6FA" w:rsidR="00B55FE7" w:rsidRPr="00923FD1" w:rsidRDefault="00B55FE7" w:rsidP="007F38ED">
      <w:pPr>
        <w:pStyle w:val="Verso"/>
        <w:rPr>
          <w:noProof/>
        </w:rPr>
      </w:pPr>
      <w:r w:rsidRPr="00923FD1">
        <w:rPr>
          <w:noProof/>
        </w:rPr>
        <w:tab/>
      </w:r>
      <w:r w:rsidRPr="00923FD1">
        <w:rPr>
          <w:noProof/>
        </w:rPr>
        <w:tab/>
      </w:r>
      <w:r w:rsidRPr="00923FD1">
        <w:rPr>
          <w:noProof/>
        </w:rPr>
        <w:tab/>
        <w:t>menos los clavos sin respeto impresos,</w:t>
      </w:r>
      <w:r w:rsidRPr="00923FD1">
        <w:rPr>
          <w:noProof/>
        </w:rPr>
        <w:tab/>
      </w:r>
      <w:r w:rsidRPr="00923FD1">
        <w:rPr>
          <w:noProof/>
        </w:rPr>
        <w:tab/>
      </w:r>
      <w:r w:rsidRPr="00923FD1">
        <w:rPr>
          <w:noProof/>
        </w:rPr>
        <w:tab/>
      </w:r>
    </w:p>
    <w:p w14:paraId="0E5F73A4" w14:textId="77777777" w:rsidR="00B55FE7" w:rsidRPr="00923FD1" w:rsidRDefault="00B55FE7" w:rsidP="007F38ED">
      <w:pPr>
        <w:pStyle w:val="Verso"/>
        <w:rPr>
          <w:noProof/>
        </w:rPr>
      </w:pPr>
      <w:r w:rsidRPr="00923FD1">
        <w:rPr>
          <w:noProof/>
        </w:rPr>
        <w:tab/>
      </w:r>
      <w:r w:rsidRPr="00923FD1">
        <w:rPr>
          <w:noProof/>
        </w:rPr>
        <w:tab/>
      </w:r>
      <w:r w:rsidRPr="00923FD1">
        <w:rPr>
          <w:noProof/>
        </w:rPr>
        <w:tab/>
        <w:t>que era la misma que adoré dijera.</w:t>
      </w:r>
    </w:p>
    <w:p w14:paraId="55609F98" w14:textId="76D768B4" w:rsidR="007F38ED" w:rsidRPr="00923FD1" w:rsidRDefault="007F38ED" w:rsidP="007F38ED">
      <w:pPr>
        <w:pStyle w:val="Personaje"/>
        <w:rPr>
          <w:noProof/>
        </w:rPr>
      </w:pPr>
      <w:r w:rsidRPr="00923FD1">
        <w:rPr>
          <w:noProof/>
        </w:rPr>
        <w:t>finardo</w:t>
      </w:r>
    </w:p>
    <w:p w14:paraId="7EE41E9C" w14:textId="5390C61C"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Son de un ausente amor locos excesos.</w:t>
      </w:r>
    </w:p>
    <w:p w14:paraId="3E8DC8F6" w14:textId="60636593" w:rsidR="007F38ED" w:rsidRPr="00923FD1" w:rsidRDefault="007F38ED" w:rsidP="007F38ED">
      <w:pPr>
        <w:pStyle w:val="Personaje"/>
        <w:rPr>
          <w:noProof/>
        </w:rPr>
      </w:pPr>
      <w:r w:rsidRPr="00923FD1">
        <w:rPr>
          <w:noProof/>
        </w:rPr>
        <w:t>hipólito</w:t>
      </w:r>
    </w:p>
    <w:p w14:paraId="1077442E" w14:textId="740D0B64" w:rsidR="00B55FE7" w:rsidRPr="00923FD1" w:rsidRDefault="00B55FE7" w:rsidP="007F38ED">
      <w:pPr>
        <w:pStyle w:val="Verso"/>
        <w:rPr>
          <w:noProof/>
        </w:rPr>
      </w:pPr>
      <w:r w:rsidRPr="00923FD1">
        <w:rPr>
          <w:noProof/>
        </w:rPr>
        <w:tab/>
      </w:r>
      <w:r w:rsidRPr="00923FD1">
        <w:rPr>
          <w:noProof/>
        </w:rPr>
        <w:tab/>
      </w:r>
      <w:bookmarkStart w:id="118" w:name="_Hlk55039007"/>
      <w:r w:rsidR="009403C2" w:rsidRPr="00923FD1">
        <w:rPr>
          <w:noProof/>
        </w:rPr>
        <w:tab/>
      </w:r>
      <w:r w:rsidRPr="00923FD1">
        <w:rPr>
          <w:noProof/>
        </w:rPr>
        <w:t>El alma, que me avisa, persevera</w:t>
      </w:r>
      <w:bookmarkEnd w:id="118"/>
      <w:r w:rsidRPr="00923FD1">
        <w:rPr>
          <w:noProof/>
        </w:rPr>
        <w:t>.</w:t>
      </w:r>
    </w:p>
    <w:p w14:paraId="794ADE54" w14:textId="48403C1E" w:rsidR="007F38ED" w:rsidRPr="00923FD1" w:rsidRDefault="007F38ED" w:rsidP="007F38ED">
      <w:pPr>
        <w:pStyle w:val="Personaje"/>
        <w:rPr>
          <w:noProof/>
        </w:rPr>
      </w:pPr>
      <w:r w:rsidRPr="00923FD1">
        <w:rPr>
          <w:noProof/>
        </w:rPr>
        <w:t>finardo</w:t>
      </w:r>
    </w:p>
    <w:p w14:paraId="4A7F55C7" w14:textId="337AF8C2"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En el mundo se ven tales sucesos.</w:t>
      </w:r>
    </w:p>
    <w:p w14:paraId="76797E3D" w14:textId="2DECEB6A" w:rsidR="007F38ED" w:rsidRPr="00923FD1" w:rsidRDefault="007F38ED" w:rsidP="007F38ED">
      <w:pPr>
        <w:pStyle w:val="Personaje"/>
        <w:rPr>
          <w:noProof/>
        </w:rPr>
      </w:pPr>
      <w:r w:rsidRPr="00923FD1">
        <w:rPr>
          <w:noProof/>
        </w:rPr>
        <w:t>hipólito</w:t>
      </w:r>
    </w:p>
    <w:p w14:paraId="120A8E8F" w14:textId="5E8BA165"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Sea quien fuere, parecella basta,</w:t>
      </w:r>
      <w:r w:rsidRPr="00923FD1">
        <w:rPr>
          <w:noProof/>
        </w:rPr>
        <w:tab/>
      </w:r>
      <w:r w:rsidRPr="00923FD1">
        <w:rPr>
          <w:noProof/>
        </w:rPr>
        <w:tab/>
      </w:r>
      <w:r w:rsidRPr="00923FD1">
        <w:rPr>
          <w:noProof/>
        </w:rPr>
        <w:tab/>
      </w:r>
      <w:r w:rsidRPr="00923FD1">
        <w:rPr>
          <w:noProof/>
        </w:rPr>
        <w:tab/>
      </w:r>
    </w:p>
    <w:p w14:paraId="3A0BC091" w14:textId="77777777" w:rsidR="00B55FE7" w:rsidRPr="00923FD1" w:rsidRDefault="00B55FE7" w:rsidP="007F38ED">
      <w:pPr>
        <w:pStyle w:val="Verso"/>
        <w:rPr>
          <w:noProof/>
        </w:rPr>
      </w:pPr>
      <w:r w:rsidRPr="00923FD1">
        <w:rPr>
          <w:noProof/>
        </w:rPr>
        <w:tab/>
      </w:r>
      <w:r w:rsidRPr="00923FD1">
        <w:rPr>
          <w:noProof/>
        </w:rPr>
        <w:tab/>
      </w:r>
      <w:r w:rsidRPr="00923FD1">
        <w:rPr>
          <w:noProof/>
        </w:rPr>
        <w:tab/>
        <w:t>como no la parezca en ser tan casta.</w:t>
      </w:r>
    </w:p>
    <w:p w14:paraId="03432700" w14:textId="423BD03D" w:rsidR="007F38ED" w:rsidRPr="00923FD1" w:rsidRDefault="007F38ED" w:rsidP="007F38ED">
      <w:pPr>
        <w:pStyle w:val="Personaje"/>
        <w:rPr>
          <w:noProof/>
        </w:rPr>
      </w:pPr>
      <w:r w:rsidRPr="00923FD1">
        <w:rPr>
          <w:noProof/>
        </w:rPr>
        <w:lastRenderedPageBreak/>
        <w:t>finardo</w:t>
      </w:r>
    </w:p>
    <w:p w14:paraId="6FE7527D" w14:textId="6F67E470" w:rsidR="00B55FE7" w:rsidRPr="00923FD1" w:rsidRDefault="00B55FE7" w:rsidP="009403C2">
      <w:pPr>
        <w:pStyle w:val="Partidoincial"/>
        <w:rPr>
          <w:noProof/>
        </w:rPr>
      </w:pPr>
      <w:r w:rsidRPr="00923FD1">
        <w:rPr>
          <w:noProof/>
        </w:rPr>
        <w:tab/>
      </w:r>
      <w:r w:rsidRPr="00923FD1">
        <w:rPr>
          <w:noProof/>
        </w:rPr>
        <w:tab/>
        <w:t xml:space="preserve"> </w:t>
      </w:r>
      <w:r w:rsidR="009403C2" w:rsidRPr="00923FD1">
        <w:rPr>
          <w:noProof/>
        </w:rPr>
        <w:tab/>
      </w:r>
      <w:r w:rsidRPr="00923FD1">
        <w:rPr>
          <w:noProof/>
        </w:rPr>
        <w:t xml:space="preserve"> ¿Pues comprarla queréis?</w:t>
      </w:r>
    </w:p>
    <w:p w14:paraId="19092AA0" w14:textId="0FB509FB" w:rsidR="007F38ED" w:rsidRPr="00923FD1" w:rsidRDefault="007F38ED" w:rsidP="007F38ED">
      <w:pPr>
        <w:pStyle w:val="Personaje"/>
        <w:rPr>
          <w:noProof/>
        </w:rPr>
      </w:pPr>
      <w:r w:rsidRPr="00923FD1">
        <w:rPr>
          <w:noProof/>
        </w:rPr>
        <w:t>hipólito</w:t>
      </w:r>
    </w:p>
    <w:p w14:paraId="1854811F" w14:textId="7FB3A188"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009403C2" w:rsidRPr="00923FD1">
        <w:rPr>
          <w:noProof/>
        </w:rPr>
        <w:tab/>
      </w:r>
      <w:r w:rsidRPr="00923FD1">
        <w:rPr>
          <w:noProof/>
        </w:rPr>
        <w:t xml:space="preserve">  </w:t>
      </w:r>
      <w:r w:rsidRPr="00923FD1">
        <w:t>¿Quién no codicia</w:t>
      </w:r>
    </w:p>
    <w:p w14:paraId="7CEA318A" w14:textId="77777777" w:rsidR="00B55FE7" w:rsidRPr="00923FD1" w:rsidRDefault="00B55FE7" w:rsidP="009403C2">
      <w:pPr>
        <w:pStyle w:val="Partidoincial"/>
        <w:rPr>
          <w:noProof/>
        </w:rPr>
      </w:pPr>
      <w:r w:rsidRPr="00923FD1">
        <w:rPr>
          <w:noProof/>
        </w:rPr>
        <w:tab/>
      </w:r>
      <w:r w:rsidRPr="00923FD1">
        <w:rPr>
          <w:noProof/>
        </w:rPr>
        <w:tab/>
      </w:r>
      <w:r w:rsidRPr="00923FD1">
        <w:rPr>
          <w:noProof/>
        </w:rPr>
        <w:tab/>
        <w:t>tanta hermosura?</w:t>
      </w:r>
    </w:p>
    <w:p w14:paraId="0CDB0350" w14:textId="491ADDA4" w:rsidR="007F38ED" w:rsidRPr="00923FD1" w:rsidRDefault="007F38ED" w:rsidP="007F38ED">
      <w:pPr>
        <w:pStyle w:val="Personaje"/>
        <w:rPr>
          <w:noProof/>
        </w:rPr>
      </w:pPr>
      <w:r w:rsidRPr="00923FD1">
        <w:rPr>
          <w:noProof/>
        </w:rPr>
        <w:t>mercader 2º</w:t>
      </w:r>
    </w:p>
    <w:p w14:paraId="3F7B6C93" w14:textId="64583E5C"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t xml:space="preserve"> </w:t>
      </w:r>
      <w:r w:rsidR="009403C2" w:rsidRPr="00923FD1">
        <w:rPr>
          <w:noProof/>
        </w:rPr>
        <w:tab/>
      </w:r>
      <w:r w:rsidRPr="00923FD1">
        <w:rPr>
          <w:noProof/>
        </w:rPr>
        <w:t xml:space="preserve">   </w:t>
      </w:r>
      <w:r w:rsidRPr="00923FD1">
        <w:t>Doy los cuatrocientos.</w:t>
      </w:r>
    </w:p>
    <w:p w14:paraId="5F11EA37" w14:textId="4D532150" w:rsidR="007F38ED" w:rsidRPr="00923FD1" w:rsidRDefault="007F38ED" w:rsidP="007F38ED">
      <w:pPr>
        <w:pStyle w:val="Personaje"/>
        <w:rPr>
          <w:noProof/>
        </w:rPr>
      </w:pPr>
      <w:r w:rsidRPr="00923FD1">
        <w:rPr>
          <w:noProof/>
        </w:rPr>
        <w:t>mercader</w:t>
      </w:r>
    </w:p>
    <w:p w14:paraId="7D011D8A" w14:textId="285D4C67"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Parece que los distes de malicia.</w:t>
      </w:r>
      <w:r w:rsidRPr="00923FD1">
        <w:rPr>
          <w:noProof/>
        </w:rPr>
        <w:tab/>
      </w:r>
    </w:p>
    <w:p w14:paraId="1AA4020C" w14:textId="20EF3711" w:rsidR="007F38ED" w:rsidRPr="00923FD1" w:rsidRDefault="007F38ED" w:rsidP="007F38ED">
      <w:pPr>
        <w:pStyle w:val="Personaje"/>
        <w:rPr>
          <w:noProof/>
        </w:rPr>
      </w:pPr>
      <w:r w:rsidRPr="00923FD1">
        <w:rPr>
          <w:noProof/>
        </w:rPr>
        <w:t>mercader 2º</w:t>
      </w:r>
    </w:p>
    <w:p w14:paraId="2ED724AE" w14:textId="2DBB91F5"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Rufino, en el comprar no hay cumplimientos.</w:t>
      </w:r>
      <w:r w:rsidRPr="00923FD1">
        <w:rPr>
          <w:noProof/>
        </w:rPr>
        <w:tab/>
      </w:r>
      <w:r w:rsidRPr="00923FD1">
        <w:rPr>
          <w:noProof/>
        </w:rPr>
        <w:tab/>
      </w:r>
    </w:p>
    <w:p w14:paraId="04687FC3" w14:textId="37F9FC96" w:rsidR="007F38ED" w:rsidRPr="00923FD1" w:rsidRDefault="007F38ED" w:rsidP="007F38ED">
      <w:pPr>
        <w:pStyle w:val="Personaje"/>
        <w:rPr>
          <w:noProof/>
        </w:rPr>
      </w:pPr>
      <w:r w:rsidRPr="00923FD1">
        <w:rPr>
          <w:noProof/>
        </w:rPr>
        <w:t>hipólito</w:t>
      </w:r>
    </w:p>
    <w:p w14:paraId="0EA6F045" w14:textId="6D6D6833" w:rsidR="00B55FE7" w:rsidRPr="00923FD1" w:rsidRDefault="00B55FE7" w:rsidP="009403C2">
      <w:pPr>
        <w:pStyle w:val="Partidoincial"/>
        <w:rPr>
          <w:noProof/>
        </w:rPr>
      </w:pPr>
      <w:r w:rsidRPr="00923FD1">
        <w:rPr>
          <w:noProof/>
        </w:rPr>
        <w:tab/>
      </w:r>
      <w:r w:rsidRPr="00923FD1">
        <w:rPr>
          <w:noProof/>
        </w:rPr>
        <w:tab/>
      </w:r>
      <w:r w:rsidR="009403C2" w:rsidRPr="00923FD1">
        <w:rPr>
          <w:noProof/>
        </w:rPr>
        <w:tab/>
      </w:r>
      <w:r w:rsidRPr="00923FD1">
        <w:rPr>
          <w:noProof/>
        </w:rPr>
        <w:t>¿</w:t>
      </w:r>
      <w:bookmarkStart w:id="119" w:name="_Hlk55042727"/>
      <w:r w:rsidRPr="00923FD1">
        <w:rPr>
          <w:noProof/>
        </w:rPr>
        <w:t xml:space="preserve">Qué piden de </w:t>
      </w:r>
      <w:bookmarkEnd w:id="119"/>
      <w:r w:rsidRPr="00923FD1">
        <w:rPr>
          <w:noProof/>
        </w:rPr>
        <w:t>la esclava?</w:t>
      </w:r>
    </w:p>
    <w:p w14:paraId="21321494" w14:textId="194C4876" w:rsidR="007F38ED" w:rsidRPr="00923FD1" w:rsidRDefault="007F38ED" w:rsidP="007F38ED">
      <w:pPr>
        <w:pStyle w:val="Personaje"/>
        <w:rPr>
          <w:noProof/>
        </w:rPr>
      </w:pPr>
      <w:r w:rsidRPr="00923FD1">
        <w:rPr>
          <w:noProof/>
        </w:rPr>
        <w:t>mercader</w:t>
      </w:r>
    </w:p>
    <w:p w14:paraId="355C3E5D" w14:textId="19435102"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009403C2" w:rsidRPr="00923FD1">
        <w:rPr>
          <w:noProof/>
        </w:rPr>
        <w:tab/>
      </w:r>
      <w:r w:rsidRPr="00923FD1">
        <w:t xml:space="preserve">   Si es justicia,</w:t>
      </w:r>
    </w:p>
    <w:p w14:paraId="2ED15193" w14:textId="77777777" w:rsidR="00B55FE7" w:rsidRPr="00923FD1" w:rsidRDefault="00B55FE7" w:rsidP="009403C2">
      <w:pPr>
        <w:pStyle w:val="Partidoincial"/>
        <w:rPr>
          <w:noProof/>
        </w:rPr>
      </w:pPr>
      <w:r w:rsidRPr="00923FD1">
        <w:rPr>
          <w:noProof/>
        </w:rPr>
        <w:tab/>
      </w:r>
      <w:r w:rsidRPr="00923FD1">
        <w:rPr>
          <w:noProof/>
        </w:rPr>
        <w:tab/>
      </w:r>
      <w:r w:rsidRPr="00923FD1">
        <w:rPr>
          <w:noProof/>
        </w:rPr>
        <w:tab/>
        <w:t>a mí me la darán.</w:t>
      </w:r>
    </w:p>
    <w:p w14:paraId="2C860FBF" w14:textId="2E16CD82" w:rsidR="007F38ED" w:rsidRPr="00923FD1" w:rsidRDefault="007F38ED" w:rsidP="007F38ED">
      <w:pPr>
        <w:pStyle w:val="Personaje"/>
        <w:rPr>
          <w:noProof/>
        </w:rPr>
      </w:pPr>
      <w:r w:rsidRPr="00923FD1">
        <w:rPr>
          <w:noProof/>
        </w:rPr>
        <w:t>pregonero</w:t>
      </w:r>
    </w:p>
    <w:p w14:paraId="2F333B70" w14:textId="46878388"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t xml:space="preserve">    </w:t>
      </w:r>
      <w:r w:rsidR="009403C2" w:rsidRPr="00923FD1">
        <w:rPr>
          <w:noProof/>
        </w:rPr>
        <w:tab/>
      </w:r>
      <w:r w:rsidRPr="00923FD1">
        <w:rPr>
          <w:noProof/>
        </w:rPr>
        <w:t xml:space="preserve"> </w:t>
      </w:r>
      <w:r w:rsidRPr="00923FD1">
        <w:t>Piden quinientos</w:t>
      </w:r>
    </w:p>
    <w:p w14:paraId="5B7BF2A8" w14:textId="77777777" w:rsidR="00B55FE7" w:rsidRPr="00923FD1" w:rsidRDefault="00B55FE7" w:rsidP="009403C2">
      <w:pPr>
        <w:pStyle w:val="Partidoincial"/>
        <w:rPr>
          <w:noProof/>
        </w:rPr>
      </w:pPr>
      <w:r w:rsidRPr="00923FD1">
        <w:rPr>
          <w:noProof/>
        </w:rPr>
        <w:tab/>
      </w:r>
      <w:r w:rsidRPr="00923FD1">
        <w:rPr>
          <w:noProof/>
        </w:rPr>
        <w:tab/>
      </w:r>
      <w:r w:rsidRPr="00923FD1">
        <w:rPr>
          <w:noProof/>
        </w:rPr>
        <w:tab/>
        <w:t>y cuatrocientos dan.</w:t>
      </w:r>
    </w:p>
    <w:p w14:paraId="70BD92C2" w14:textId="57CDCF06" w:rsidR="007F38ED" w:rsidRPr="00923FD1" w:rsidRDefault="007F38ED" w:rsidP="007F38ED">
      <w:pPr>
        <w:pStyle w:val="Personaje"/>
        <w:rPr>
          <w:noProof/>
        </w:rPr>
      </w:pPr>
      <w:r w:rsidRPr="00923FD1">
        <w:rPr>
          <w:noProof/>
        </w:rPr>
        <w:t>hipólito</w:t>
      </w:r>
      <w:r w:rsidR="009403C2" w:rsidRPr="00923FD1">
        <w:rPr>
          <w:noProof/>
        </w:rPr>
        <w:tab/>
      </w:r>
    </w:p>
    <w:p w14:paraId="3D18EEFF" w14:textId="2A3ED5FB"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t xml:space="preserve">         </w:t>
      </w:r>
      <w:r w:rsidR="009403C2" w:rsidRPr="00923FD1">
        <w:rPr>
          <w:noProof/>
        </w:rPr>
        <w:t xml:space="preserve">   </w:t>
      </w:r>
      <w:r w:rsidR="009403C2" w:rsidRPr="00923FD1">
        <w:rPr>
          <w:noProof/>
        </w:rPr>
        <w:tab/>
      </w:r>
      <w:r w:rsidRPr="00923FD1">
        <w:rPr>
          <w:noProof/>
        </w:rPr>
        <w:t xml:space="preserve"> </w:t>
      </w:r>
      <w:r w:rsidRPr="00923FD1">
        <w:t>La esclava es mía.</w:t>
      </w:r>
    </w:p>
    <w:p w14:paraId="198AA215" w14:textId="7678B01B" w:rsidR="007F38ED" w:rsidRPr="00923FD1" w:rsidRDefault="007F38ED" w:rsidP="007F38ED">
      <w:pPr>
        <w:pStyle w:val="Personaje"/>
        <w:rPr>
          <w:noProof/>
        </w:rPr>
      </w:pPr>
      <w:r w:rsidRPr="00923FD1">
        <w:rPr>
          <w:noProof/>
        </w:rPr>
        <w:t>mercader</w:t>
      </w:r>
    </w:p>
    <w:p w14:paraId="00958FEC" w14:textId="4CD45A0A" w:rsidR="00B55FE7" w:rsidRPr="00923FD1" w:rsidRDefault="00B55FE7" w:rsidP="009403C2">
      <w:pPr>
        <w:pStyle w:val="Partidoincial"/>
        <w:rPr>
          <w:noProof/>
        </w:rPr>
      </w:pPr>
      <w:r w:rsidRPr="00923FD1">
        <w:rPr>
          <w:noProof/>
        </w:rPr>
        <w:tab/>
      </w:r>
      <w:r w:rsidRPr="00923FD1">
        <w:rPr>
          <w:noProof/>
        </w:rPr>
        <w:tab/>
      </w:r>
      <w:r w:rsidR="009403C2" w:rsidRPr="00923FD1">
        <w:rPr>
          <w:noProof/>
        </w:rPr>
        <w:tab/>
      </w:r>
      <w:r w:rsidRPr="00923FD1">
        <w:rPr>
          <w:noProof/>
        </w:rPr>
        <w:t>Por vos me huelgo.</w:t>
      </w:r>
    </w:p>
    <w:p w14:paraId="353991C3" w14:textId="7C99C525" w:rsidR="007F38ED" w:rsidRPr="00923FD1" w:rsidRDefault="007F38ED" w:rsidP="007F38ED">
      <w:pPr>
        <w:pStyle w:val="Personaje"/>
        <w:rPr>
          <w:noProof/>
        </w:rPr>
      </w:pPr>
      <w:r w:rsidRPr="00923FD1">
        <w:rPr>
          <w:noProof/>
        </w:rPr>
        <w:t>mercader 2º</w:t>
      </w:r>
    </w:p>
    <w:p w14:paraId="04BEF7B3" w14:textId="712D8CBC"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t xml:space="preserve">        </w:t>
      </w:r>
      <w:r w:rsidR="009403C2" w:rsidRPr="00923FD1">
        <w:rPr>
          <w:noProof/>
        </w:rPr>
        <w:tab/>
      </w:r>
      <w:r w:rsidR="009403C2" w:rsidRPr="00923FD1">
        <w:t xml:space="preserve">     </w:t>
      </w:r>
      <w:r w:rsidRPr="00923FD1">
        <w:t>Haceisme cortesía.</w:t>
      </w:r>
    </w:p>
    <w:p w14:paraId="24DCA195" w14:textId="3F2F958A" w:rsidR="007F38ED" w:rsidRPr="00923FD1" w:rsidRDefault="007F38ED" w:rsidP="007F38ED">
      <w:pPr>
        <w:pStyle w:val="Personaje"/>
        <w:rPr>
          <w:noProof/>
        </w:rPr>
      </w:pPr>
      <w:r w:rsidRPr="00923FD1">
        <w:rPr>
          <w:noProof/>
        </w:rPr>
        <w:t>pregonero</w:t>
      </w:r>
    </w:p>
    <w:p w14:paraId="2D3152E4" w14:textId="0FDB3DEC" w:rsidR="00B55FE7" w:rsidRPr="00923FD1" w:rsidRDefault="00B55FE7" w:rsidP="00105417">
      <w:pPr>
        <w:pStyle w:val="Verso"/>
        <w:rPr>
          <w:noProof/>
        </w:rPr>
      </w:pPr>
      <w:r w:rsidRPr="00923FD1">
        <w:rPr>
          <w:noProof/>
        </w:rPr>
        <w:tab/>
      </w:r>
      <w:r w:rsidRPr="00923FD1">
        <w:rPr>
          <w:noProof/>
        </w:rPr>
        <w:tab/>
      </w:r>
      <w:r w:rsidR="009403C2" w:rsidRPr="00923FD1">
        <w:rPr>
          <w:noProof/>
        </w:rPr>
        <w:tab/>
      </w:r>
      <w:r w:rsidRPr="00923FD1">
        <w:rPr>
          <w:noProof/>
        </w:rPr>
        <w:t xml:space="preserve">  Pues buen provecho y buena pro le haga.</w:t>
      </w:r>
      <w:r w:rsidRPr="00923FD1">
        <w:rPr>
          <w:noProof/>
        </w:rPr>
        <w:tab/>
      </w:r>
      <w:r w:rsidRPr="00923FD1">
        <w:rPr>
          <w:noProof/>
        </w:rPr>
        <w:tab/>
      </w:r>
      <w:r w:rsidRPr="00923FD1">
        <w:rPr>
          <w:noProof/>
        </w:rPr>
        <w:tab/>
      </w:r>
    </w:p>
    <w:p w14:paraId="17580FA3" w14:textId="285C9D5C" w:rsidR="007F38ED" w:rsidRPr="00923FD1" w:rsidRDefault="007F38ED" w:rsidP="007F38ED">
      <w:pPr>
        <w:pStyle w:val="Personaje"/>
        <w:rPr>
          <w:noProof/>
        </w:rPr>
      </w:pPr>
      <w:r w:rsidRPr="00923FD1">
        <w:rPr>
          <w:noProof/>
        </w:rPr>
        <w:t>julio</w:t>
      </w:r>
    </w:p>
    <w:p w14:paraId="5845B107" w14:textId="2AD3B874" w:rsidR="00B55FE7" w:rsidRPr="00923FD1" w:rsidRDefault="00B55FE7" w:rsidP="007F38ED">
      <w:pPr>
        <w:pStyle w:val="Verso"/>
        <w:rPr>
          <w:noProof/>
        </w:rPr>
      </w:pPr>
      <w:r w:rsidRPr="00923FD1">
        <w:rPr>
          <w:noProof/>
        </w:rPr>
        <w:tab/>
      </w:r>
      <w:r w:rsidRPr="00923FD1">
        <w:rPr>
          <w:noProof/>
        </w:rPr>
        <w:tab/>
      </w:r>
      <w:r w:rsidRPr="00923FD1">
        <w:rPr>
          <w:noProof/>
        </w:rPr>
        <w:tab/>
        <w:t>¿Dónde se ha de acudir por el dinero?</w:t>
      </w:r>
    </w:p>
    <w:p w14:paraId="11019FCE" w14:textId="065C62CD" w:rsidR="007F38ED" w:rsidRPr="00923FD1" w:rsidRDefault="007F38ED" w:rsidP="007F38ED">
      <w:pPr>
        <w:pStyle w:val="Personaje"/>
        <w:rPr>
          <w:noProof/>
        </w:rPr>
      </w:pPr>
      <w:r w:rsidRPr="00923FD1">
        <w:rPr>
          <w:noProof/>
        </w:rPr>
        <w:lastRenderedPageBreak/>
        <w:t>hipólito</w:t>
      </w:r>
    </w:p>
    <w:p w14:paraId="04A53CF0" w14:textId="70647539"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En oro y luego llevaréis la paga.</w:t>
      </w:r>
    </w:p>
    <w:p w14:paraId="7320936D" w14:textId="43C4BB4D" w:rsidR="007F38ED" w:rsidRPr="00923FD1" w:rsidRDefault="007F38ED" w:rsidP="007F38ED">
      <w:pPr>
        <w:pStyle w:val="Personaje"/>
        <w:rPr>
          <w:noProof/>
        </w:rPr>
      </w:pPr>
      <w:r w:rsidRPr="00923FD1">
        <w:rPr>
          <w:noProof/>
        </w:rPr>
        <w:t>julio</w:t>
      </w:r>
    </w:p>
    <w:p w14:paraId="521F87D2" w14:textId="7B39CAA8" w:rsidR="00B55FE7" w:rsidRPr="00923FD1" w:rsidRDefault="00B55FE7" w:rsidP="007F38ED">
      <w:pPr>
        <w:pStyle w:val="Verso"/>
        <w:rPr>
          <w:noProof/>
        </w:rPr>
      </w:pPr>
      <w:r w:rsidRPr="00923FD1">
        <w:rPr>
          <w:noProof/>
        </w:rPr>
        <w:tab/>
      </w:r>
      <w:r w:rsidRPr="00923FD1">
        <w:rPr>
          <w:noProof/>
        </w:rPr>
        <w:tab/>
      </w:r>
      <w:r w:rsidRPr="00923FD1">
        <w:rPr>
          <w:noProof/>
        </w:rPr>
        <w:tab/>
        <w:t>Merced me haréis, porque partirme quiero.</w:t>
      </w:r>
    </w:p>
    <w:p w14:paraId="52CA29A0" w14:textId="30ABBBD0" w:rsidR="007F38ED" w:rsidRPr="00923FD1" w:rsidRDefault="007F38ED" w:rsidP="007F38ED">
      <w:pPr>
        <w:pStyle w:val="Personaje"/>
        <w:rPr>
          <w:noProof/>
        </w:rPr>
      </w:pPr>
      <w:r w:rsidRPr="00923FD1">
        <w:rPr>
          <w:noProof/>
        </w:rPr>
        <w:t>hipólito</w:t>
      </w:r>
    </w:p>
    <w:p w14:paraId="1EAA6BD1" w14:textId="58F20D2F"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(No hay imaginación que satisfaga</w:t>
      </w:r>
    </w:p>
    <w:p w14:paraId="0AF6F351" w14:textId="68E33902" w:rsidR="00B55FE7" w:rsidRPr="00923FD1" w:rsidRDefault="00B55FE7" w:rsidP="00105417">
      <w:pPr>
        <w:pStyle w:val="Verso"/>
        <w:rPr>
          <w:noProof/>
        </w:rPr>
      </w:pPr>
      <w:r w:rsidRPr="00923FD1">
        <w:rPr>
          <w:noProof/>
        </w:rPr>
        <w:tab/>
      </w:r>
      <w:r w:rsidRPr="00923FD1">
        <w:rPr>
          <w:noProof/>
        </w:rPr>
        <w:tab/>
      </w:r>
      <w:r w:rsidRPr="00923FD1">
        <w:rPr>
          <w:noProof/>
        </w:rPr>
        <w:tab/>
        <w:t>al bello rostro que miré primero.)</w:t>
      </w:r>
      <w:r w:rsidRPr="00923FD1">
        <w:rPr>
          <w:noProof/>
        </w:rPr>
        <w:tab/>
      </w:r>
      <w:r w:rsidRPr="00923FD1">
        <w:rPr>
          <w:noProof/>
        </w:rPr>
        <w:tab/>
      </w:r>
      <w:r w:rsidRPr="00923FD1">
        <w:rPr>
          <w:noProof/>
        </w:rPr>
        <w:tab/>
      </w:r>
      <w:r w:rsidRPr="00923FD1">
        <w:rPr>
          <w:noProof/>
        </w:rPr>
        <w:tab/>
      </w:r>
    </w:p>
    <w:p w14:paraId="3EE11B5B" w14:textId="77777777" w:rsidR="00B55FE7" w:rsidRPr="00923FD1" w:rsidRDefault="00B55FE7" w:rsidP="009403C2">
      <w:pPr>
        <w:pStyle w:val="Partidoincial"/>
        <w:rPr>
          <w:noProof/>
        </w:rPr>
      </w:pPr>
      <w:r w:rsidRPr="00923FD1">
        <w:rPr>
          <w:noProof/>
        </w:rPr>
        <w:tab/>
      </w:r>
      <w:r w:rsidRPr="00923FD1">
        <w:rPr>
          <w:noProof/>
        </w:rPr>
        <w:tab/>
      </w:r>
      <w:r w:rsidRPr="00923FD1">
        <w:rPr>
          <w:noProof/>
        </w:rPr>
        <w:tab/>
        <w:t>¿De dónde sois?</w:t>
      </w:r>
    </w:p>
    <w:p w14:paraId="3231A960" w14:textId="363B8431" w:rsidR="007F38ED" w:rsidRPr="00923FD1" w:rsidRDefault="007F38ED" w:rsidP="007F38ED">
      <w:pPr>
        <w:pStyle w:val="Personaje"/>
        <w:rPr>
          <w:noProof/>
        </w:rPr>
      </w:pPr>
      <w:r w:rsidRPr="00923FD1">
        <w:rPr>
          <w:noProof/>
        </w:rPr>
        <w:t>isabel</w:t>
      </w:r>
    </w:p>
    <w:p w14:paraId="5CE33CFC" w14:textId="76F1B820"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Señor, de Berbería.</w:t>
      </w:r>
    </w:p>
    <w:p w14:paraId="6BE87EDD" w14:textId="5157D607" w:rsidR="007F38ED" w:rsidRPr="00923FD1" w:rsidRDefault="007F38ED" w:rsidP="007F38ED">
      <w:pPr>
        <w:pStyle w:val="Personaje"/>
        <w:rPr>
          <w:noProof/>
        </w:rPr>
      </w:pPr>
      <w:r w:rsidRPr="00923FD1">
        <w:rPr>
          <w:noProof/>
        </w:rPr>
        <w:t>hipólito</w:t>
      </w:r>
    </w:p>
    <w:p w14:paraId="14A781F7" w14:textId="58F0991E"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¡Bendiga el cielo tierra que tal cría!</w:t>
      </w:r>
    </w:p>
    <w:p w14:paraId="737A65EF" w14:textId="39A58686" w:rsidR="007F38ED" w:rsidRPr="00923FD1" w:rsidRDefault="007F38ED" w:rsidP="007F38ED">
      <w:pPr>
        <w:pStyle w:val="Personaje"/>
        <w:rPr>
          <w:noProof/>
        </w:rPr>
      </w:pPr>
      <w:r w:rsidRPr="00923FD1">
        <w:rPr>
          <w:noProof/>
        </w:rPr>
        <w:t>julio</w:t>
      </w:r>
    </w:p>
    <w:p w14:paraId="7931A237" w14:textId="2671B6B1" w:rsidR="00B55FE7" w:rsidRPr="00923FD1" w:rsidRDefault="00B55FE7" w:rsidP="007F38ED">
      <w:pPr>
        <w:pStyle w:val="Verso"/>
        <w:rPr>
          <w:noProof/>
        </w:rPr>
      </w:pPr>
      <w:r w:rsidRPr="00923FD1">
        <w:rPr>
          <w:noProof/>
        </w:rPr>
        <w:tab/>
      </w:r>
      <w:r w:rsidRPr="00923FD1">
        <w:rPr>
          <w:noProof/>
        </w:rPr>
        <w:tab/>
      </w:r>
      <w:r w:rsidRPr="00923FD1">
        <w:rPr>
          <w:noProof/>
        </w:rPr>
        <w:tab/>
        <w:t xml:space="preserve">  (¡Pues bendiga en Toledo al Pozo Amargo!)</w:t>
      </w:r>
    </w:p>
    <w:p w14:paraId="452311C1" w14:textId="6D6CFF3D" w:rsidR="007F38ED" w:rsidRPr="00923FD1" w:rsidRDefault="007F38ED" w:rsidP="007F38ED">
      <w:pPr>
        <w:pStyle w:val="Personaje"/>
        <w:rPr>
          <w:noProof/>
        </w:rPr>
      </w:pPr>
      <w:r w:rsidRPr="00923FD1">
        <w:rPr>
          <w:noProof/>
        </w:rPr>
        <w:t>hipólito</w:t>
      </w:r>
    </w:p>
    <w:p w14:paraId="00290EBF" w14:textId="212EF3F5" w:rsidR="00B55FE7" w:rsidRPr="00923FD1" w:rsidRDefault="00B55FE7" w:rsidP="009403C2">
      <w:pPr>
        <w:pStyle w:val="Partidoincial"/>
        <w:rPr>
          <w:noProof/>
        </w:rPr>
      </w:pPr>
      <w:r w:rsidRPr="00923FD1">
        <w:rPr>
          <w:noProof/>
        </w:rPr>
        <w:tab/>
      </w:r>
      <w:r w:rsidRPr="00923FD1">
        <w:rPr>
          <w:noProof/>
        </w:rPr>
        <w:tab/>
      </w:r>
      <w:r w:rsidR="009403C2" w:rsidRPr="00923FD1">
        <w:rPr>
          <w:noProof/>
        </w:rPr>
        <w:tab/>
      </w:r>
      <w:r w:rsidRPr="00923FD1">
        <w:rPr>
          <w:noProof/>
        </w:rPr>
        <w:t>¿Sois cristiana?</w:t>
      </w:r>
    </w:p>
    <w:p w14:paraId="201DA033" w14:textId="2B978DF5" w:rsidR="007F38ED" w:rsidRPr="00923FD1" w:rsidRDefault="007F38ED" w:rsidP="007F38ED">
      <w:pPr>
        <w:pStyle w:val="Personaje"/>
        <w:rPr>
          <w:noProof/>
        </w:rPr>
      </w:pPr>
      <w:r w:rsidRPr="00923FD1">
        <w:rPr>
          <w:noProof/>
        </w:rPr>
        <w:t>isabel</w:t>
      </w:r>
    </w:p>
    <w:p w14:paraId="4227651E" w14:textId="6321BB5C" w:rsidR="00B55FE7" w:rsidRPr="00923FD1" w:rsidRDefault="00B55FE7" w:rsidP="009403C2">
      <w:pPr>
        <w:pStyle w:val="Partidomedio"/>
        <w:rPr>
          <w:noProof/>
        </w:rPr>
      </w:pPr>
      <w:r w:rsidRPr="00923FD1">
        <w:rPr>
          <w:noProof/>
        </w:rPr>
        <w:tab/>
      </w:r>
      <w:r w:rsidRPr="00923FD1">
        <w:rPr>
          <w:noProof/>
        </w:rPr>
        <w:tab/>
      </w:r>
      <w:r w:rsidRPr="00923FD1">
        <w:rPr>
          <w:noProof/>
        </w:rPr>
        <w:tab/>
      </w:r>
      <w:r w:rsidRPr="00923FD1">
        <w:rPr>
          <w:noProof/>
        </w:rPr>
        <w:tab/>
      </w:r>
      <w:r w:rsidRPr="00923FD1">
        <w:rPr>
          <w:noProof/>
        </w:rPr>
        <w:tab/>
        <w:t xml:space="preserve">  Querría.</w:t>
      </w:r>
    </w:p>
    <w:p w14:paraId="5701ED5F" w14:textId="7FFC314C" w:rsidR="007F38ED" w:rsidRPr="00923FD1" w:rsidRDefault="007F38ED" w:rsidP="007F38ED">
      <w:pPr>
        <w:pStyle w:val="Personaje"/>
        <w:rPr>
          <w:noProof/>
        </w:rPr>
      </w:pPr>
      <w:r w:rsidRPr="00923FD1">
        <w:rPr>
          <w:noProof/>
        </w:rPr>
        <w:t>julio</w:t>
      </w:r>
    </w:p>
    <w:p w14:paraId="7C5EFE6C" w14:textId="410E272E"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t xml:space="preserve">     </w:t>
      </w:r>
      <w:r w:rsidRPr="00923FD1">
        <w:t>Pruebe a dalle</w:t>
      </w:r>
    </w:p>
    <w:p w14:paraId="63536B3F" w14:textId="700EFD5B" w:rsidR="00B55FE7" w:rsidRPr="00923FD1" w:rsidRDefault="00B55FE7" w:rsidP="007F38ED">
      <w:pPr>
        <w:pStyle w:val="Verso"/>
        <w:rPr>
          <w:noProof/>
        </w:rPr>
      </w:pPr>
      <w:r w:rsidRPr="00923FD1">
        <w:rPr>
          <w:noProof/>
        </w:rPr>
        <w:tab/>
      </w:r>
      <w:r w:rsidRPr="00923FD1">
        <w:rPr>
          <w:noProof/>
        </w:rPr>
        <w:tab/>
      </w:r>
      <w:r w:rsidRPr="00923FD1">
        <w:rPr>
          <w:noProof/>
        </w:rPr>
        <w:tab/>
      </w:r>
      <w:bookmarkStart w:id="120" w:name="_Hlk55041611"/>
      <w:r w:rsidRPr="00923FD1">
        <w:rPr>
          <w:noProof/>
        </w:rPr>
        <w:t xml:space="preserve">dos lonjas de pernil </w:t>
      </w:r>
      <w:bookmarkEnd w:id="120"/>
      <w:r w:rsidRPr="00923FD1">
        <w:rPr>
          <w:noProof/>
        </w:rPr>
        <w:t>así a lo largo.</w:t>
      </w:r>
      <w:r w:rsidRPr="00923FD1">
        <w:rPr>
          <w:noProof/>
        </w:rPr>
        <w:tab/>
      </w:r>
      <w:r w:rsidRPr="00923FD1">
        <w:rPr>
          <w:noProof/>
        </w:rPr>
        <w:tab/>
      </w:r>
      <w:r w:rsidRPr="00923FD1">
        <w:rPr>
          <w:noProof/>
        </w:rPr>
        <w:tab/>
      </w:r>
      <w:r w:rsidRPr="00923FD1">
        <w:rPr>
          <w:noProof/>
        </w:rPr>
        <w:tab/>
      </w:r>
    </w:p>
    <w:p w14:paraId="48DA0CC5" w14:textId="7028AEF7" w:rsidR="007F38ED" w:rsidRPr="00923FD1" w:rsidRDefault="007F38ED" w:rsidP="007F38ED">
      <w:pPr>
        <w:pStyle w:val="Personaje"/>
        <w:rPr>
          <w:noProof/>
        </w:rPr>
      </w:pPr>
      <w:r w:rsidRPr="00923FD1">
        <w:rPr>
          <w:noProof/>
        </w:rPr>
        <w:t>hipólito</w:t>
      </w:r>
    </w:p>
    <w:p w14:paraId="12462D07" w14:textId="2151D29A" w:rsidR="00B55FE7" w:rsidRPr="00923FD1" w:rsidRDefault="00B55FE7" w:rsidP="007F38ED">
      <w:pPr>
        <w:pStyle w:val="Verso"/>
        <w:rPr>
          <w:noProof/>
        </w:rPr>
      </w:pPr>
      <w:r w:rsidRPr="00923FD1">
        <w:rPr>
          <w:noProof/>
        </w:rPr>
        <w:tab/>
      </w:r>
      <w:r w:rsidRPr="00923FD1">
        <w:rPr>
          <w:noProof/>
        </w:rPr>
        <w:tab/>
      </w:r>
      <w:r w:rsidR="009403C2" w:rsidRPr="00923FD1">
        <w:rPr>
          <w:noProof/>
        </w:rPr>
        <w:tab/>
      </w:r>
      <w:r w:rsidRPr="00923FD1">
        <w:rPr>
          <w:noProof/>
        </w:rPr>
        <w:t>Yo he comprado un tesoro en vuestro talle.</w:t>
      </w:r>
    </w:p>
    <w:p w14:paraId="293A108E" w14:textId="77777777" w:rsidR="00B55FE7" w:rsidRPr="00923FD1" w:rsidRDefault="00B55FE7" w:rsidP="009403C2">
      <w:pPr>
        <w:pStyle w:val="Partidoincial"/>
        <w:rPr>
          <w:noProof/>
        </w:rPr>
      </w:pPr>
      <w:r w:rsidRPr="00923FD1">
        <w:rPr>
          <w:noProof/>
        </w:rPr>
        <w:tab/>
      </w:r>
      <w:r w:rsidRPr="00923FD1">
        <w:rPr>
          <w:noProof/>
        </w:rPr>
        <w:tab/>
      </w:r>
      <w:r w:rsidRPr="00923FD1">
        <w:rPr>
          <w:noProof/>
        </w:rPr>
        <w:tab/>
        <w:t>Venid tras mí.</w:t>
      </w:r>
    </w:p>
    <w:p w14:paraId="29B07F5A" w14:textId="731271D0" w:rsidR="007F38ED" w:rsidRPr="00923FD1" w:rsidRDefault="007F38ED" w:rsidP="007F38ED">
      <w:pPr>
        <w:pStyle w:val="Personaje"/>
        <w:rPr>
          <w:noProof/>
        </w:rPr>
      </w:pPr>
      <w:r w:rsidRPr="00923FD1">
        <w:rPr>
          <w:noProof/>
        </w:rPr>
        <w:t>isabel</w:t>
      </w:r>
    </w:p>
    <w:p w14:paraId="3399D51A" w14:textId="0C9E22FA"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Ya voy. (Julio, a tu cargo</w:t>
      </w:r>
    </w:p>
    <w:p w14:paraId="2F912528" w14:textId="77777777" w:rsidR="00B55FE7" w:rsidRPr="00923FD1" w:rsidRDefault="00B55FE7" w:rsidP="009403C2">
      <w:pPr>
        <w:pStyle w:val="Partidoincial"/>
        <w:rPr>
          <w:noProof/>
        </w:rPr>
      </w:pPr>
      <w:r w:rsidRPr="00923FD1">
        <w:rPr>
          <w:noProof/>
        </w:rPr>
        <w:tab/>
      </w:r>
      <w:r w:rsidRPr="00923FD1">
        <w:rPr>
          <w:noProof/>
        </w:rPr>
        <w:tab/>
      </w:r>
      <w:r w:rsidRPr="00923FD1">
        <w:rPr>
          <w:noProof/>
        </w:rPr>
        <w:tab/>
        <w:t xml:space="preserve">queda </w:t>
      </w:r>
      <w:bookmarkStart w:id="121" w:name="_Hlk55041709"/>
      <w:r w:rsidRPr="00923FD1">
        <w:rPr>
          <w:noProof/>
        </w:rPr>
        <w:t>mi bien</w:t>
      </w:r>
      <w:bookmarkEnd w:id="121"/>
      <w:r w:rsidRPr="00923FD1">
        <w:rPr>
          <w:noProof/>
        </w:rPr>
        <w:t xml:space="preserve">. </w:t>
      </w:r>
    </w:p>
    <w:p w14:paraId="127F696F" w14:textId="3CFC79AD" w:rsidR="007F38ED" w:rsidRPr="00923FD1" w:rsidRDefault="007F38ED" w:rsidP="007F38ED">
      <w:pPr>
        <w:pStyle w:val="Personaje"/>
        <w:rPr>
          <w:noProof/>
        </w:rPr>
      </w:pPr>
      <w:r w:rsidRPr="00923FD1">
        <w:rPr>
          <w:noProof/>
        </w:rPr>
        <w:t>julio</w:t>
      </w:r>
    </w:p>
    <w:p w14:paraId="6E4B39C8" w14:textId="48B63E43" w:rsidR="00B55FE7" w:rsidRPr="00923FD1" w:rsidRDefault="00B55FE7" w:rsidP="00672462">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Pr="00923FD1">
        <w:t>Yo parto a rescatalle.</w:t>
      </w:r>
    </w:p>
    <w:p w14:paraId="14906C87" w14:textId="03A04532" w:rsidR="007F38ED" w:rsidRPr="00923FD1" w:rsidRDefault="007F38ED" w:rsidP="007F38ED">
      <w:pPr>
        <w:pStyle w:val="Personaje"/>
        <w:rPr>
          <w:noProof/>
        </w:rPr>
      </w:pPr>
      <w:r w:rsidRPr="00923FD1">
        <w:rPr>
          <w:noProof/>
        </w:rPr>
        <w:lastRenderedPageBreak/>
        <w:t>isabel</w:t>
      </w:r>
    </w:p>
    <w:p w14:paraId="56F4AE15" w14:textId="688A168F" w:rsidR="00B55FE7" w:rsidRPr="00923FD1" w:rsidRDefault="00B55FE7" w:rsidP="007F38ED">
      <w:pPr>
        <w:pStyle w:val="Verso"/>
        <w:rPr>
          <w:noProof/>
        </w:rPr>
      </w:pPr>
      <w:r w:rsidRPr="00923FD1">
        <w:rPr>
          <w:noProof/>
        </w:rPr>
        <w:tab/>
      </w:r>
      <w:r w:rsidRPr="00923FD1">
        <w:rPr>
          <w:noProof/>
        </w:rPr>
        <w:tab/>
      </w:r>
      <w:r w:rsidRPr="00923FD1">
        <w:rPr>
          <w:noProof/>
        </w:rPr>
        <w:tab/>
        <w:t>Y yo en Sevilla por esclava quedo.</w:t>
      </w:r>
    </w:p>
    <w:p w14:paraId="49FE07A4" w14:textId="317808D4" w:rsidR="007F38ED" w:rsidRPr="00923FD1" w:rsidRDefault="007F38ED" w:rsidP="007F38ED">
      <w:pPr>
        <w:pStyle w:val="Personaje"/>
        <w:rPr>
          <w:noProof/>
        </w:rPr>
      </w:pPr>
      <w:r w:rsidRPr="00923FD1">
        <w:rPr>
          <w:noProof/>
        </w:rPr>
        <w:t>julio</w:t>
      </w:r>
    </w:p>
    <w:p w14:paraId="0E497806" w14:textId="0A1A8106" w:rsidR="00B55FE7" w:rsidRPr="00923FD1" w:rsidRDefault="00B55FE7" w:rsidP="00982DB6">
      <w:pPr>
        <w:pStyle w:val="Verso"/>
        <w:rPr>
          <w:noProof/>
        </w:rPr>
      </w:pPr>
      <w:r w:rsidRPr="00923FD1">
        <w:rPr>
          <w:noProof/>
        </w:rPr>
        <w:tab/>
      </w:r>
      <w:r w:rsidRPr="00923FD1">
        <w:rPr>
          <w:noProof/>
        </w:rPr>
        <w:tab/>
      </w:r>
      <w:r w:rsidRPr="00923FD1">
        <w:rPr>
          <w:noProof/>
        </w:rPr>
        <w:tab/>
        <w:t>Y laurel de las armas de Toledo.)</w:t>
      </w:r>
      <w:r w:rsidRPr="00923FD1">
        <w:rPr>
          <w:noProof/>
        </w:rPr>
        <w:tab/>
      </w:r>
      <w:r w:rsidRPr="00923FD1">
        <w:rPr>
          <w:noProof/>
        </w:rPr>
        <w:tab/>
      </w:r>
      <w:r w:rsidRPr="00923FD1">
        <w:rPr>
          <w:noProof/>
        </w:rPr>
        <w:tab/>
      </w:r>
      <w:r w:rsidRPr="00923FD1">
        <w:rPr>
          <w:noProof/>
        </w:rPr>
        <w:tab/>
      </w:r>
    </w:p>
    <w:p w14:paraId="6A56DD77" w14:textId="5DFD235F" w:rsidR="00982DB6" w:rsidRPr="00923FD1" w:rsidRDefault="00982DB6" w:rsidP="00982DB6">
      <w:pPr>
        <w:pStyle w:val="Acto"/>
        <w:rPr>
          <w:noProof/>
        </w:rPr>
      </w:pPr>
      <w:r w:rsidRPr="00923FD1">
        <w:rPr>
          <w:noProof/>
        </w:rPr>
        <w:t>acto tercero</w:t>
      </w:r>
    </w:p>
    <w:p w14:paraId="08C1B73A" w14:textId="61D3A069" w:rsidR="00982DB6" w:rsidRPr="00923FD1" w:rsidRDefault="00982DB6" w:rsidP="00982DB6">
      <w:pPr>
        <w:pStyle w:val="Acot"/>
        <w:rPr>
          <w:noProof/>
        </w:rPr>
      </w:pPr>
      <w:r w:rsidRPr="00923FD1">
        <w:rPr>
          <w:noProof/>
        </w:rPr>
        <w:t>Salen Hipólito y Finardo</w:t>
      </w:r>
    </w:p>
    <w:p w14:paraId="26BC8988" w14:textId="69C8F6AF" w:rsidR="00982DB6" w:rsidRPr="00923FD1" w:rsidRDefault="00982DB6" w:rsidP="00982DB6">
      <w:pPr>
        <w:pStyle w:val="Personaje"/>
        <w:rPr>
          <w:noProof/>
        </w:rPr>
      </w:pPr>
      <w:r w:rsidRPr="00923FD1">
        <w:rPr>
          <w:noProof/>
        </w:rPr>
        <w:t>finardo</w:t>
      </w:r>
    </w:p>
    <w:p w14:paraId="5DAC8558" w14:textId="311E548A" w:rsidR="00982DB6" w:rsidRPr="00923FD1" w:rsidRDefault="00982DB6" w:rsidP="00982DB6">
      <w:pPr>
        <w:rPr>
          <w:rFonts w:ascii="Garamond" w:hAnsi="Garamond"/>
        </w:rPr>
      </w:pPr>
      <w:r w:rsidRPr="00923FD1">
        <w:rPr>
          <w:rFonts w:ascii="Garamond" w:hAnsi="Garamond"/>
        </w:rPr>
        <w:t>$redondillas</w:t>
      </w:r>
    </w:p>
    <w:p w14:paraId="0A9EE9BD" w14:textId="2B8F0726" w:rsidR="00982DB6" w:rsidRPr="00923FD1" w:rsidRDefault="00982DB6" w:rsidP="00982DB6">
      <w:pPr>
        <w:pStyle w:val="Verso"/>
        <w:rPr>
          <w:noProof/>
        </w:rPr>
      </w:pPr>
      <w:r w:rsidRPr="00923FD1">
        <w:rPr>
          <w:noProof/>
        </w:rPr>
        <w:tab/>
      </w:r>
      <w:r w:rsidRPr="00923FD1">
        <w:rPr>
          <w:noProof/>
        </w:rPr>
        <w:tab/>
        <w:t xml:space="preserve">  </w:t>
      </w:r>
      <w:r w:rsidRPr="00923FD1">
        <w:rPr>
          <w:noProof/>
        </w:rPr>
        <w:tab/>
        <w:t>¿De esa suerte se defiende?</w:t>
      </w:r>
    </w:p>
    <w:p w14:paraId="121F020A" w14:textId="4A9DEEAF" w:rsidR="00982DB6" w:rsidRPr="00923FD1" w:rsidRDefault="00982DB6" w:rsidP="00982DB6">
      <w:pPr>
        <w:pStyle w:val="Personaje"/>
        <w:rPr>
          <w:noProof/>
        </w:rPr>
      </w:pPr>
      <w:r w:rsidRPr="00923FD1">
        <w:rPr>
          <w:noProof/>
        </w:rPr>
        <w:t>hipólito</w:t>
      </w:r>
    </w:p>
    <w:p w14:paraId="0D79BDF2" w14:textId="29121512" w:rsidR="00982DB6" w:rsidRPr="00923FD1" w:rsidRDefault="00982DB6" w:rsidP="00982DB6">
      <w:pPr>
        <w:pStyle w:val="Verso"/>
        <w:rPr>
          <w:noProof/>
        </w:rPr>
      </w:pPr>
      <w:r w:rsidRPr="00923FD1">
        <w:rPr>
          <w:noProof/>
        </w:rPr>
        <w:tab/>
      </w:r>
      <w:r w:rsidRPr="00923FD1">
        <w:rPr>
          <w:noProof/>
        </w:rPr>
        <w:tab/>
      </w:r>
      <w:r w:rsidRPr="00923FD1">
        <w:rPr>
          <w:noProof/>
        </w:rPr>
        <w:tab/>
        <w:t>Dos meses ha que peleo</w:t>
      </w:r>
    </w:p>
    <w:p w14:paraId="1278AEEE" w14:textId="77777777" w:rsidR="00982DB6" w:rsidRPr="00923FD1" w:rsidRDefault="00982DB6" w:rsidP="00982DB6">
      <w:pPr>
        <w:pStyle w:val="Verso"/>
        <w:rPr>
          <w:noProof/>
        </w:rPr>
      </w:pPr>
      <w:r w:rsidRPr="00923FD1">
        <w:rPr>
          <w:noProof/>
        </w:rPr>
        <w:tab/>
      </w:r>
      <w:r w:rsidRPr="00923FD1">
        <w:rPr>
          <w:noProof/>
        </w:rPr>
        <w:tab/>
      </w:r>
      <w:r w:rsidRPr="00923FD1">
        <w:rPr>
          <w:noProof/>
        </w:rPr>
        <w:tab/>
        <w:t>con ella y con mi deseo.</w:t>
      </w:r>
    </w:p>
    <w:p w14:paraId="725AD14E" w14:textId="211C84F7" w:rsidR="00982DB6" w:rsidRPr="00923FD1" w:rsidRDefault="00982DB6" w:rsidP="00982DB6">
      <w:pPr>
        <w:pStyle w:val="Personaje"/>
        <w:rPr>
          <w:noProof/>
        </w:rPr>
      </w:pPr>
      <w:r w:rsidRPr="00923FD1">
        <w:rPr>
          <w:noProof/>
        </w:rPr>
        <w:t>finardo</w:t>
      </w:r>
    </w:p>
    <w:p w14:paraId="3ADB94E9" w14:textId="35BF2C54" w:rsidR="00982DB6" w:rsidRPr="00923FD1" w:rsidRDefault="00982DB6" w:rsidP="00982DB6">
      <w:pPr>
        <w:pStyle w:val="Partidoincial"/>
        <w:rPr>
          <w:noProof/>
        </w:rPr>
      </w:pPr>
      <w:r w:rsidRPr="00923FD1">
        <w:rPr>
          <w:noProof/>
        </w:rPr>
        <w:tab/>
      </w:r>
      <w:r w:rsidRPr="00923FD1">
        <w:rPr>
          <w:noProof/>
        </w:rPr>
        <w:tab/>
      </w:r>
      <w:r w:rsidRPr="00923FD1">
        <w:rPr>
          <w:noProof/>
        </w:rPr>
        <w:tab/>
        <w:t>Pues ¿qué dice?</w:t>
      </w:r>
    </w:p>
    <w:p w14:paraId="178BD189" w14:textId="69F243D1" w:rsidR="00982DB6" w:rsidRPr="00923FD1" w:rsidRDefault="00982DB6" w:rsidP="00982DB6">
      <w:pPr>
        <w:pStyle w:val="Personaje"/>
        <w:rPr>
          <w:noProof/>
        </w:rPr>
      </w:pPr>
      <w:r w:rsidRPr="00923FD1">
        <w:rPr>
          <w:noProof/>
        </w:rPr>
        <w:t>hipólito</w:t>
      </w:r>
    </w:p>
    <w:p w14:paraId="14EC8E2E" w14:textId="021475BA"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t xml:space="preserve">  </w:t>
      </w:r>
      <w:r w:rsidRPr="00923FD1">
        <w:rPr>
          <w:noProof/>
        </w:rPr>
        <w:tab/>
      </w:r>
      <w:r w:rsidRPr="00923FD1">
        <w:t xml:space="preserve"> Que no entiende.</w:t>
      </w:r>
    </w:p>
    <w:p w14:paraId="23CE1AED" w14:textId="34EBA8FA" w:rsidR="00982DB6" w:rsidRPr="00923FD1" w:rsidRDefault="00982DB6" w:rsidP="00982DB6">
      <w:pPr>
        <w:pStyle w:val="Personaje"/>
        <w:rPr>
          <w:noProof/>
        </w:rPr>
      </w:pPr>
      <w:r w:rsidRPr="00923FD1">
        <w:rPr>
          <w:noProof/>
        </w:rPr>
        <w:t>finardo</w:t>
      </w:r>
    </w:p>
    <w:p w14:paraId="521744E4" w14:textId="35D48B7D" w:rsidR="00982DB6" w:rsidRPr="00923FD1" w:rsidRDefault="00982DB6" w:rsidP="00982DB6">
      <w:pPr>
        <w:pStyle w:val="Verso"/>
        <w:rPr>
          <w:noProof/>
        </w:rPr>
      </w:pPr>
      <w:r w:rsidRPr="00923FD1">
        <w:rPr>
          <w:noProof/>
        </w:rPr>
        <w:tab/>
      </w:r>
      <w:r w:rsidRPr="00923FD1">
        <w:rPr>
          <w:noProof/>
        </w:rPr>
        <w:tab/>
      </w:r>
      <w:r w:rsidRPr="00923FD1">
        <w:rPr>
          <w:noProof/>
        </w:rPr>
        <w:tab/>
        <w:t xml:space="preserve">  Las irlandesas que a España</w:t>
      </w:r>
      <w:r w:rsidRPr="00923FD1">
        <w:rPr>
          <w:noProof/>
        </w:rPr>
        <w:tab/>
      </w:r>
      <w:r w:rsidRPr="00923FD1">
        <w:rPr>
          <w:noProof/>
        </w:rPr>
        <w:tab/>
      </w:r>
      <w:r w:rsidRPr="00923FD1">
        <w:rPr>
          <w:noProof/>
        </w:rPr>
        <w:tab/>
      </w:r>
      <w:r w:rsidRPr="00923FD1">
        <w:rPr>
          <w:noProof/>
        </w:rPr>
        <w:tab/>
      </w:r>
      <w:r w:rsidRPr="00923FD1">
        <w:rPr>
          <w:noProof/>
        </w:rPr>
        <w:tab/>
      </w:r>
    </w:p>
    <w:p w14:paraId="61BAB1EC" w14:textId="77777777" w:rsidR="00982DB6" w:rsidRPr="00923FD1" w:rsidRDefault="00982DB6" w:rsidP="00982DB6">
      <w:pPr>
        <w:pStyle w:val="Verso"/>
        <w:rPr>
          <w:noProof/>
        </w:rPr>
      </w:pPr>
      <w:r w:rsidRPr="00923FD1">
        <w:rPr>
          <w:noProof/>
        </w:rPr>
        <w:tab/>
      </w:r>
      <w:r w:rsidRPr="00923FD1">
        <w:rPr>
          <w:noProof/>
        </w:rPr>
        <w:tab/>
      </w:r>
      <w:r w:rsidRPr="00923FD1">
        <w:rPr>
          <w:noProof/>
        </w:rPr>
        <w:tab/>
        <w:t>vinieron, si les decían</w:t>
      </w:r>
    </w:p>
    <w:p w14:paraId="5248956E" w14:textId="77777777" w:rsidR="00982DB6" w:rsidRPr="00923FD1" w:rsidRDefault="00982DB6" w:rsidP="00982DB6">
      <w:pPr>
        <w:pStyle w:val="Verso"/>
        <w:rPr>
          <w:noProof/>
        </w:rPr>
      </w:pPr>
      <w:r w:rsidRPr="00923FD1">
        <w:rPr>
          <w:noProof/>
        </w:rPr>
        <w:tab/>
      </w:r>
      <w:r w:rsidRPr="00923FD1">
        <w:rPr>
          <w:noProof/>
        </w:rPr>
        <w:tab/>
      </w:r>
      <w:r w:rsidRPr="00923FD1">
        <w:rPr>
          <w:noProof/>
        </w:rPr>
        <w:tab/>
        <w:t>que sirviesen, respondían</w:t>
      </w:r>
    </w:p>
    <w:p w14:paraId="45998FFA" w14:textId="77777777" w:rsidR="00982DB6" w:rsidRPr="00923FD1" w:rsidRDefault="00982DB6" w:rsidP="00982DB6">
      <w:pPr>
        <w:pStyle w:val="Partidoincial"/>
        <w:rPr>
          <w:noProof/>
        </w:rPr>
      </w:pPr>
      <w:r w:rsidRPr="00923FD1">
        <w:rPr>
          <w:noProof/>
        </w:rPr>
        <w:tab/>
      </w:r>
      <w:r w:rsidRPr="00923FD1">
        <w:rPr>
          <w:noProof/>
        </w:rPr>
        <w:tab/>
      </w:r>
      <w:r w:rsidRPr="00923FD1">
        <w:rPr>
          <w:noProof/>
        </w:rPr>
        <w:tab/>
        <w:t>eso mismo.</w:t>
      </w:r>
    </w:p>
    <w:p w14:paraId="34CD29C2" w14:textId="3DC7CED8" w:rsidR="00982DB6" w:rsidRPr="00923FD1" w:rsidRDefault="00982DB6" w:rsidP="00982DB6">
      <w:pPr>
        <w:pStyle w:val="Personaje"/>
        <w:rPr>
          <w:noProof/>
        </w:rPr>
      </w:pPr>
      <w:r w:rsidRPr="00923FD1">
        <w:rPr>
          <w:noProof/>
        </w:rPr>
        <w:t>hipólito</w:t>
      </w:r>
    </w:p>
    <w:p w14:paraId="2F353CB1" w14:textId="047EB1BB" w:rsidR="00982DB6" w:rsidRPr="00923FD1" w:rsidRDefault="00982DB6" w:rsidP="005048A4">
      <w:pPr>
        <w:pStyle w:val="Partidofinal"/>
      </w:pPr>
      <w:r w:rsidRPr="00923FD1">
        <w:rPr>
          <w:noProof/>
        </w:rPr>
        <w:tab/>
      </w:r>
      <w:r w:rsidRPr="00923FD1">
        <w:rPr>
          <w:noProof/>
        </w:rPr>
        <w:tab/>
      </w:r>
      <w:r w:rsidRPr="00923FD1">
        <w:rPr>
          <w:noProof/>
        </w:rPr>
        <w:tab/>
        <w:t xml:space="preserve">     </w:t>
      </w:r>
      <w:r w:rsidRPr="00923FD1">
        <w:rPr>
          <w:noProof/>
        </w:rPr>
        <w:tab/>
      </w:r>
      <w:r w:rsidRPr="00923FD1">
        <w:t xml:space="preserve">   ¡Cosa estraña!</w:t>
      </w:r>
    </w:p>
    <w:p w14:paraId="28662818" w14:textId="77777777" w:rsidR="00982DB6" w:rsidRPr="00923FD1" w:rsidRDefault="00982DB6" w:rsidP="00982DB6">
      <w:pPr>
        <w:pStyle w:val="Verso"/>
        <w:rPr>
          <w:noProof/>
        </w:rPr>
      </w:pPr>
      <w:r w:rsidRPr="00923FD1">
        <w:rPr>
          <w:noProof/>
        </w:rPr>
        <w:tab/>
      </w:r>
      <w:r w:rsidRPr="00923FD1">
        <w:rPr>
          <w:noProof/>
        </w:rPr>
        <w:tab/>
      </w:r>
      <w:r w:rsidRPr="00923FD1">
        <w:rPr>
          <w:noProof/>
        </w:rPr>
        <w:tab/>
        <w:t xml:space="preserve">  ¡Que una esclava se defienda</w:t>
      </w:r>
    </w:p>
    <w:p w14:paraId="721CF9BB" w14:textId="35F7F8C0" w:rsidR="00982DB6" w:rsidRPr="00923FD1" w:rsidRDefault="00982DB6" w:rsidP="00982DB6">
      <w:pPr>
        <w:pStyle w:val="Verso"/>
        <w:rPr>
          <w:noProof/>
        </w:rPr>
      </w:pPr>
      <w:r w:rsidRPr="00923FD1">
        <w:rPr>
          <w:noProof/>
        </w:rPr>
        <w:t xml:space="preserve">  </w:t>
      </w:r>
      <w:r w:rsidRPr="00923FD1">
        <w:rPr>
          <w:noProof/>
        </w:rPr>
        <w:tab/>
      </w:r>
      <w:r w:rsidRPr="00923FD1">
        <w:rPr>
          <w:noProof/>
        </w:rPr>
        <w:tab/>
      </w:r>
      <w:r w:rsidRPr="00923FD1">
        <w:rPr>
          <w:noProof/>
        </w:rPr>
        <w:tab/>
        <w:t>de su dueño, y siendo mora!</w:t>
      </w:r>
      <w:r w:rsidRPr="00923FD1">
        <w:rPr>
          <w:noProof/>
        </w:rPr>
        <w:tab/>
      </w:r>
      <w:r w:rsidRPr="00923FD1">
        <w:rPr>
          <w:noProof/>
        </w:rPr>
        <w:tab/>
      </w:r>
      <w:r w:rsidRPr="00923FD1">
        <w:rPr>
          <w:noProof/>
        </w:rPr>
        <w:tab/>
      </w:r>
      <w:r w:rsidRPr="00923FD1">
        <w:rPr>
          <w:noProof/>
        </w:rPr>
        <w:tab/>
      </w:r>
      <w:r w:rsidRPr="00923FD1">
        <w:rPr>
          <w:noProof/>
        </w:rPr>
        <w:tab/>
      </w:r>
    </w:p>
    <w:p w14:paraId="059205A7" w14:textId="4DEF9914" w:rsidR="00982DB6" w:rsidRPr="00923FD1" w:rsidRDefault="00982DB6" w:rsidP="00982DB6">
      <w:pPr>
        <w:pStyle w:val="Personaje"/>
        <w:rPr>
          <w:noProof/>
        </w:rPr>
      </w:pPr>
      <w:r w:rsidRPr="00923FD1">
        <w:rPr>
          <w:noProof/>
        </w:rPr>
        <w:t>finardo</w:t>
      </w:r>
    </w:p>
    <w:p w14:paraId="5CA5730B" w14:textId="0B75036B" w:rsidR="00982DB6" w:rsidRPr="00923FD1" w:rsidRDefault="00982DB6" w:rsidP="00982DB6">
      <w:pPr>
        <w:pStyle w:val="Verso"/>
        <w:rPr>
          <w:noProof/>
        </w:rPr>
      </w:pPr>
      <w:r w:rsidRPr="00923FD1">
        <w:rPr>
          <w:noProof/>
        </w:rPr>
        <w:tab/>
      </w:r>
      <w:r w:rsidRPr="00923FD1">
        <w:rPr>
          <w:noProof/>
        </w:rPr>
        <w:tab/>
      </w:r>
      <w:r w:rsidRPr="00923FD1">
        <w:rPr>
          <w:noProof/>
        </w:rPr>
        <w:tab/>
        <w:t>Si ella en el honor adora,</w:t>
      </w:r>
    </w:p>
    <w:p w14:paraId="523B4D6E" w14:textId="77777777" w:rsidR="00982DB6" w:rsidRPr="00923FD1" w:rsidRDefault="00982DB6" w:rsidP="00982DB6">
      <w:pPr>
        <w:pStyle w:val="Verso"/>
        <w:rPr>
          <w:noProof/>
        </w:rPr>
      </w:pPr>
      <w:r w:rsidRPr="00923FD1">
        <w:rPr>
          <w:noProof/>
        </w:rPr>
        <w:tab/>
      </w:r>
      <w:r w:rsidRPr="00923FD1">
        <w:rPr>
          <w:noProof/>
        </w:rPr>
        <w:tab/>
      </w:r>
      <w:r w:rsidRPr="00923FD1">
        <w:rPr>
          <w:noProof/>
        </w:rPr>
        <w:tab/>
        <w:t>no es mucho que no le ofenda.</w:t>
      </w:r>
    </w:p>
    <w:p w14:paraId="61E02568" w14:textId="6F07F8BF" w:rsidR="00982DB6" w:rsidRPr="00923FD1" w:rsidRDefault="00982DB6" w:rsidP="00982DB6">
      <w:pPr>
        <w:pStyle w:val="Personaje"/>
        <w:rPr>
          <w:noProof/>
        </w:rPr>
      </w:pPr>
      <w:r w:rsidRPr="00923FD1">
        <w:rPr>
          <w:noProof/>
        </w:rPr>
        <w:t>hipólito</w:t>
      </w:r>
    </w:p>
    <w:p w14:paraId="48164608" w14:textId="2310D7FC" w:rsidR="00982DB6" w:rsidRPr="00923FD1" w:rsidRDefault="00982DB6" w:rsidP="00982DB6">
      <w:pPr>
        <w:pStyle w:val="Verso"/>
        <w:rPr>
          <w:noProof/>
        </w:rPr>
      </w:pPr>
      <w:r w:rsidRPr="00923FD1">
        <w:rPr>
          <w:noProof/>
        </w:rPr>
        <w:lastRenderedPageBreak/>
        <w:tab/>
      </w:r>
      <w:r w:rsidRPr="00923FD1">
        <w:rPr>
          <w:noProof/>
        </w:rPr>
        <w:tab/>
        <w:t xml:space="preserve"> </w:t>
      </w:r>
      <w:r w:rsidRPr="00923FD1">
        <w:rPr>
          <w:noProof/>
        </w:rPr>
        <w:tab/>
        <w:t xml:space="preserve"> Creo que tiene por Dios</w:t>
      </w:r>
    </w:p>
    <w:p w14:paraId="19898F47" w14:textId="77777777" w:rsidR="00982DB6" w:rsidRPr="00923FD1" w:rsidRDefault="00982DB6" w:rsidP="00982DB6">
      <w:pPr>
        <w:pStyle w:val="Verso"/>
        <w:rPr>
          <w:noProof/>
        </w:rPr>
      </w:pPr>
      <w:r w:rsidRPr="00923FD1">
        <w:rPr>
          <w:noProof/>
        </w:rPr>
        <w:tab/>
      </w:r>
      <w:r w:rsidRPr="00923FD1">
        <w:rPr>
          <w:noProof/>
        </w:rPr>
        <w:tab/>
      </w:r>
      <w:r w:rsidRPr="00923FD1">
        <w:rPr>
          <w:noProof/>
        </w:rPr>
        <w:tab/>
        <w:t>la honra esta alarbe fiera.</w:t>
      </w:r>
    </w:p>
    <w:p w14:paraId="12D18E53" w14:textId="0C4DD415" w:rsidR="00982DB6" w:rsidRPr="00923FD1" w:rsidRDefault="00982DB6" w:rsidP="00982DB6">
      <w:pPr>
        <w:pStyle w:val="Personaje"/>
        <w:rPr>
          <w:noProof/>
        </w:rPr>
      </w:pPr>
      <w:r w:rsidRPr="00923FD1">
        <w:rPr>
          <w:noProof/>
        </w:rPr>
        <w:t>finardo</w:t>
      </w:r>
    </w:p>
    <w:p w14:paraId="4D4A5F9F" w14:textId="050EBC63" w:rsidR="00982DB6" w:rsidRPr="00923FD1" w:rsidRDefault="00982DB6" w:rsidP="00982DB6">
      <w:pPr>
        <w:pStyle w:val="Verso"/>
        <w:rPr>
          <w:noProof/>
        </w:rPr>
      </w:pPr>
      <w:r w:rsidRPr="00923FD1">
        <w:rPr>
          <w:noProof/>
        </w:rPr>
        <w:tab/>
      </w:r>
      <w:r w:rsidRPr="00923FD1">
        <w:rPr>
          <w:noProof/>
        </w:rPr>
        <w:tab/>
      </w:r>
      <w:r w:rsidRPr="00923FD1">
        <w:rPr>
          <w:noProof/>
        </w:rPr>
        <w:tab/>
        <w:t>Por Dios, que yo la vendiera</w:t>
      </w:r>
      <w:r w:rsidRPr="00923FD1">
        <w:rPr>
          <w:noProof/>
        </w:rPr>
        <w:tab/>
      </w:r>
      <w:r w:rsidRPr="00923FD1">
        <w:rPr>
          <w:noProof/>
        </w:rPr>
        <w:tab/>
      </w:r>
      <w:r w:rsidRPr="00923FD1">
        <w:rPr>
          <w:noProof/>
        </w:rPr>
        <w:tab/>
      </w:r>
      <w:r w:rsidRPr="00923FD1">
        <w:rPr>
          <w:noProof/>
        </w:rPr>
        <w:tab/>
      </w:r>
      <w:r w:rsidRPr="00923FD1">
        <w:rPr>
          <w:noProof/>
        </w:rPr>
        <w:tab/>
      </w:r>
    </w:p>
    <w:p w14:paraId="394345E2" w14:textId="77777777" w:rsidR="00982DB6" w:rsidRPr="00923FD1" w:rsidRDefault="00982DB6" w:rsidP="00982DB6">
      <w:pPr>
        <w:pStyle w:val="Verso"/>
        <w:rPr>
          <w:noProof/>
        </w:rPr>
      </w:pPr>
      <w:r w:rsidRPr="00923FD1">
        <w:rPr>
          <w:noProof/>
        </w:rPr>
        <w:tab/>
      </w:r>
      <w:r w:rsidRPr="00923FD1">
        <w:rPr>
          <w:noProof/>
        </w:rPr>
        <w:tab/>
      </w:r>
      <w:r w:rsidRPr="00923FD1">
        <w:rPr>
          <w:noProof/>
        </w:rPr>
        <w:tab/>
        <w:t>si fuera, Hipólito, vos.</w:t>
      </w:r>
    </w:p>
    <w:p w14:paraId="64DCB0E3" w14:textId="77777777" w:rsidR="00982DB6" w:rsidRPr="00923FD1" w:rsidRDefault="00982DB6" w:rsidP="00982DB6">
      <w:pPr>
        <w:pStyle w:val="Verso"/>
        <w:rPr>
          <w:noProof/>
        </w:rPr>
      </w:pPr>
      <w:r w:rsidRPr="00923FD1">
        <w:rPr>
          <w:noProof/>
        </w:rPr>
        <w:tab/>
      </w:r>
      <w:r w:rsidRPr="00923FD1">
        <w:rPr>
          <w:noProof/>
        </w:rPr>
        <w:tab/>
      </w:r>
      <w:r w:rsidRPr="00923FD1">
        <w:rPr>
          <w:noProof/>
        </w:rPr>
        <w:tab/>
        <w:t xml:space="preserve">  Vos no coméis ni dormís,</w:t>
      </w:r>
    </w:p>
    <w:p w14:paraId="017AE0BE" w14:textId="77777777" w:rsidR="00982DB6" w:rsidRPr="00923FD1" w:rsidRDefault="00982DB6" w:rsidP="00982DB6">
      <w:pPr>
        <w:pStyle w:val="Verso"/>
        <w:rPr>
          <w:noProof/>
        </w:rPr>
      </w:pPr>
      <w:r w:rsidRPr="00923FD1">
        <w:rPr>
          <w:noProof/>
        </w:rPr>
        <w:tab/>
      </w:r>
      <w:r w:rsidRPr="00923FD1">
        <w:rPr>
          <w:noProof/>
        </w:rPr>
        <w:tab/>
      </w:r>
      <w:r w:rsidRPr="00923FD1">
        <w:rPr>
          <w:noProof/>
        </w:rPr>
        <w:tab/>
        <w:t>ni un instante sosegáis;</w:t>
      </w:r>
    </w:p>
    <w:p w14:paraId="620C7831" w14:textId="77777777" w:rsidR="00982DB6" w:rsidRPr="00923FD1" w:rsidRDefault="00982DB6" w:rsidP="00982DB6">
      <w:pPr>
        <w:pStyle w:val="Verso"/>
        <w:rPr>
          <w:noProof/>
        </w:rPr>
      </w:pPr>
      <w:r w:rsidRPr="00923FD1">
        <w:rPr>
          <w:noProof/>
        </w:rPr>
        <w:tab/>
      </w:r>
      <w:r w:rsidRPr="00923FD1">
        <w:rPr>
          <w:noProof/>
        </w:rPr>
        <w:tab/>
      </w:r>
      <w:r w:rsidRPr="00923FD1">
        <w:rPr>
          <w:noProof/>
        </w:rPr>
        <w:tab/>
        <w:t>si de vos no la apartáis,</w:t>
      </w:r>
    </w:p>
    <w:p w14:paraId="136BDF39" w14:textId="215DE541" w:rsidR="00982DB6" w:rsidRPr="00923FD1" w:rsidRDefault="00982DB6" w:rsidP="00982DB6">
      <w:pPr>
        <w:pStyle w:val="Verso"/>
        <w:rPr>
          <w:noProof/>
        </w:rPr>
      </w:pPr>
      <w:r w:rsidRPr="00923FD1">
        <w:rPr>
          <w:noProof/>
        </w:rPr>
        <w:tab/>
      </w:r>
      <w:r w:rsidRPr="00923FD1">
        <w:rPr>
          <w:noProof/>
        </w:rPr>
        <w:tab/>
      </w:r>
      <w:r w:rsidRPr="00923FD1">
        <w:rPr>
          <w:noProof/>
        </w:rPr>
        <w:tab/>
        <w:t>con más tormento vivís</w:t>
      </w:r>
      <w:r w:rsidRPr="00923FD1">
        <w:rPr>
          <w:noProof/>
        </w:rPr>
        <w:tab/>
      </w:r>
      <w:r w:rsidRPr="00923FD1">
        <w:rPr>
          <w:noProof/>
        </w:rPr>
        <w:tab/>
      </w:r>
      <w:r w:rsidRPr="00923FD1">
        <w:rPr>
          <w:noProof/>
        </w:rPr>
        <w:tab/>
      </w:r>
      <w:r w:rsidRPr="00923FD1">
        <w:rPr>
          <w:noProof/>
        </w:rPr>
        <w:tab/>
      </w:r>
      <w:r w:rsidRPr="00923FD1">
        <w:rPr>
          <w:noProof/>
        </w:rPr>
        <w:tab/>
      </w:r>
    </w:p>
    <w:p w14:paraId="2C5F5078" w14:textId="77777777" w:rsidR="00982DB6" w:rsidRPr="00923FD1" w:rsidRDefault="00982DB6" w:rsidP="00982DB6">
      <w:pPr>
        <w:pStyle w:val="Verso"/>
        <w:rPr>
          <w:noProof/>
        </w:rPr>
      </w:pPr>
      <w:r w:rsidRPr="00923FD1">
        <w:rPr>
          <w:noProof/>
        </w:rPr>
        <w:tab/>
      </w:r>
      <w:r w:rsidRPr="00923FD1">
        <w:rPr>
          <w:noProof/>
        </w:rPr>
        <w:tab/>
      </w:r>
      <w:r w:rsidRPr="00923FD1">
        <w:rPr>
          <w:noProof/>
        </w:rPr>
        <w:tab/>
        <w:t xml:space="preserve">  que </w:t>
      </w:r>
      <w:bookmarkStart w:id="122" w:name="_Hlk54205775"/>
      <w:r w:rsidRPr="00923FD1">
        <w:rPr>
          <w:noProof/>
        </w:rPr>
        <w:t>de Sicilia el tirano</w:t>
      </w:r>
      <w:bookmarkEnd w:id="122"/>
      <w:r w:rsidRPr="00923FD1">
        <w:rPr>
          <w:noProof/>
        </w:rPr>
        <w:t>,</w:t>
      </w:r>
    </w:p>
    <w:p w14:paraId="5F9EDF5D" w14:textId="77777777" w:rsidR="00982DB6" w:rsidRPr="00923FD1" w:rsidRDefault="00982DB6" w:rsidP="00982DB6">
      <w:pPr>
        <w:pStyle w:val="Verso"/>
        <w:rPr>
          <w:noProof/>
        </w:rPr>
      </w:pPr>
      <w:r w:rsidRPr="00923FD1">
        <w:rPr>
          <w:noProof/>
        </w:rPr>
        <w:tab/>
      </w:r>
      <w:r w:rsidRPr="00923FD1">
        <w:rPr>
          <w:noProof/>
        </w:rPr>
        <w:tab/>
      </w:r>
      <w:r w:rsidRPr="00923FD1">
        <w:rPr>
          <w:noProof/>
        </w:rPr>
        <w:tab/>
        <w:t xml:space="preserve">que </w:t>
      </w:r>
      <w:bookmarkStart w:id="123" w:name="_Hlk54206335"/>
      <w:r w:rsidRPr="00923FD1">
        <w:rPr>
          <w:noProof/>
        </w:rPr>
        <w:t>Fálaris de Agrigento</w:t>
      </w:r>
      <w:bookmarkEnd w:id="123"/>
      <w:r w:rsidRPr="00923FD1">
        <w:rPr>
          <w:noProof/>
        </w:rPr>
        <w:t>.</w:t>
      </w:r>
    </w:p>
    <w:p w14:paraId="31E19B65" w14:textId="37134D08" w:rsidR="00982DB6" w:rsidRPr="00923FD1" w:rsidRDefault="00982DB6" w:rsidP="00982DB6">
      <w:pPr>
        <w:pStyle w:val="Personaje"/>
        <w:rPr>
          <w:noProof/>
        </w:rPr>
      </w:pPr>
      <w:r w:rsidRPr="00923FD1">
        <w:rPr>
          <w:noProof/>
        </w:rPr>
        <w:t>hipólito</w:t>
      </w:r>
    </w:p>
    <w:p w14:paraId="6CEBCF78" w14:textId="5DBF0ABF" w:rsidR="00982DB6" w:rsidRPr="00923FD1" w:rsidRDefault="00982DB6" w:rsidP="00982DB6">
      <w:pPr>
        <w:pStyle w:val="Verso"/>
        <w:rPr>
          <w:noProof/>
        </w:rPr>
      </w:pPr>
      <w:r w:rsidRPr="00923FD1">
        <w:rPr>
          <w:noProof/>
        </w:rPr>
        <w:tab/>
      </w:r>
      <w:r w:rsidRPr="00923FD1">
        <w:rPr>
          <w:noProof/>
        </w:rPr>
        <w:tab/>
      </w:r>
      <w:r w:rsidRPr="00923FD1">
        <w:rPr>
          <w:noProof/>
        </w:rPr>
        <w:tab/>
        <w:t>Hoy en esta huerta intento</w:t>
      </w:r>
    </w:p>
    <w:p w14:paraId="2D8322E2" w14:textId="77777777" w:rsidR="00982DB6" w:rsidRPr="00923FD1" w:rsidRDefault="00982DB6" w:rsidP="00982DB6">
      <w:pPr>
        <w:pStyle w:val="Verso"/>
        <w:rPr>
          <w:noProof/>
        </w:rPr>
      </w:pPr>
      <w:r w:rsidRPr="00923FD1">
        <w:rPr>
          <w:noProof/>
        </w:rPr>
        <w:tab/>
      </w:r>
      <w:r w:rsidRPr="00923FD1">
        <w:rPr>
          <w:noProof/>
        </w:rPr>
        <w:tab/>
      </w:r>
      <w:r w:rsidRPr="00923FD1">
        <w:rPr>
          <w:noProof/>
        </w:rPr>
        <w:tab/>
        <w:t>el postrer remedio humano.</w:t>
      </w:r>
    </w:p>
    <w:p w14:paraId="1ADE0E59" w14:textId="2A30A670" w:rsidR="00982DB6" w:rsidRPr="00923FD1" w:rsidRDefault="00982DB6" w:rsidP="00982DB6">
      <w:pPr>
        <w:pStyle w:val="Verso"/>
        <w:rPr>
          <w:noProof/>
        </w:rPr>
      </w:pPr>
      <w:r w:rsidRPr="00923FD1">
        <w:rPr>
          <w:noProof/>
        </w:rPr>
        <w:tab/>
      </w:r>
      <w:r w:rsidRPr="00923FD1">
        <w:rPr>
          <w:noProof/>
        </w:rPr>
        <w:tab/>
      </w:r>
      <w:r w:rsidRPr="00923FD1">
        <w:rPr>
          <w:noProof/>
        </w:rPr>
        <w:tab/>
        <w:t xml:space="preserve">  Los crïados con secreto</w:t>
      </w:r>
      <w:r w:rsidRPr="00923FD1">
        <w:rPr>
          <w:noProof/>
        </w:rPr>
        <w:tab/>
      </w:r>
      <w:r w:rsidRPr="00923FD1">
        <w:rPr>
          <w:noProof/>
        </w:rPr>
        <w:tab/>
      </w:r>
      <w:r w:rsidRPr="00923FD1">
        <w:rPr>
          <w:noProof/>
        </w:rPr>
        <w:tab/>
      </w:r>
      <w:r w:rsidRPr="00923FD1">
        <w:rPr>
          <w:noProof/>
        </w:rPr>
        <w:tab/>
      </w:r>
      <w:r w:rsidRPr="00923FD1">
        <w:rPr>
          <w:noProof/>
        </w:rPr>
        <w:tab/>
      </w:r>
    </w:p>
    <w:p w14:paraId="53D9226E" w14:textId="77777777" w:rsidR="00982DB6" w:rsidRPr="00923FD1" w:rsidRDefault="00982DB6" w:rsidP="00982DB6">
      <w:pPr>
        <w:pStyle w:val="Verso"/>
        <w:rPr>
          <w:noProof/>
        </w:rPr>
      </w:pPr>
      <w:r w:rsidRPr="00923FD1">
        <w:rPr>
          <w:noProof/>
        </w:rPr>
        <w:tab/>
      </w:r>
      <w:r w:rsidRPr="00923FD1">
        <w:rPr>
          <w:noProof/>
        </w:rPr>
        <w:tab/>
      </w:r>
      <w:r w:rsidRPr="00923FD1">
        <w:rPr>
          <w:noProof/>
        </w:rPr>
        <w:tab/>
        <w:t>hice a Sevilla volver.</w:t>
      </w:r>
    </w:p>
    <w:p w14:paraId="4C0AB558" w14:textId="77777777" w:rsidR="00982DB6" w:rsidRPr="00923FD1" w:rsidRDefault="00982DB6" w:rsidP="00982DB6">
      <w:pPr>
        <w:pStyle w:val="Verso"/>
        <w:rPr>
          <w:noProof/>
        </w:rPr>
      </w:pPr>
      <w:r w:rsidRPr="00923FD1">
        <w:rPr>
          <w:noProof/>
        </w:rPr>
        <w:tab/>
      </w:r>
      <w:r w:rsidRPr="00923FD1">
        <w:rPr>
          <w:noProof/>
        </w:rPr>
        <w:tab/>
      </w:r>
      <w:r w:rsidRPr="00923FD1">
        <w:rPr>
          <w:noProof/>
        </w:rPr>
        <w:tab/>
        <w:t>Ella sola ¿qué ha de hacer</w:t>
      </w:r>
    </w:p>
    <w:p w14:paraId="51DBD393" w14:textId="77777777" w:rsidR="00982DB6" w:rsidRPr="00923FD1" w:rsidRDefault="00982DB6" w:rsidP="00982DB6">
      <w:pPr>
        <w:pStyle w:val="Verso"/>
        <w:rPr>
          <w:noProof/>
        </w:rPr>
      </w:pPr>
      <w:r w:rsidRPr="00923FD1">
        <w:rPr>
          <w:noProof/>
        </w:rPr>
        <w:tab/>
      </w:r>
      <w:r w:rsidRPr="00923FD1">
        <w:rPr>
          <w:noProof/>
        </w:rPr>
        <w:tab/>
      </w:r>
      <w:r w:rsidRPr="00923FD1">
        <w:rPr>
          <w:noProof/>
        </w:rPr>
        <w:tab/>
        <w:t>si doy a la fuerza efeto?</w:t>
      </w:r>
    </w:p>
    <w:p w14:paraId="540C640E" w14:textId="7A6745CC" w:rsidR="00982DB6" w:rsidRPr="00923FD1" w:rsidRDefault="00982DB6" w:rsidP="00982DB6">
      <w:pPr>
        <w:pStyle w:val="Personaje"/>
        <w:rPr>
          <w:noProof/>
        </w:rPr>
      </w:pPr>
      <w:r w:rsidRPr="00923FD1">
        <w:rPr>
          <w:noProof/>
        </w:rPr>
        <w:t>finardo</w:t>
      </w:r>
    </w:p>
    <w:p w14:paraId="795089BD" w14:textId="050C22DF" w:rsidR="00982DB6" w:rsidRPr="00923FD1" w:rsidRDefault="00982DB6" w:rsidP="00982DB6">
      <w:pPr>
        <w:pStyle w:val="Verso"/>
        <w:rPr>
          <w:noProof/>
        </w:rPr>
      </w:pPr>
      <w:r w:rsidRPr="00923FD1">
        <w:rPr>
          <w:noProof/>
        </w:rPr>
        <w:tab/>
      </w:r>
      <w:r w:rsidRPr="00923FD1">
        <w:rPr>
          <w:noProof/>
        </w:rPr>
        <w:tab/>
        <w:t xml:space="preserve"> </w:t>
      </w:r>
      <w:r w:rsidRPr="00923FD1">
        <w:rPr>
          <w:noProof/>
        </w:rPr>
        <w:tab/>
        <w:t xml:space="preserve"> Rendirse, pues no hay aquí</w:t>
      </w:r>
    </w:p>
    <w:p w14:paraId="21C1019C" w14:textId="276DD687" w:rsidR="00982DB6" w:rsidRPr="00923FD1" w:rsidRDefault="00982DB6" w:rsidP="00982DB6">
      <w:pPr>
        <w:pStyle w:val="Verso"/>
        <w:rPr>
          <w:noProof/>
        </w:rPr>
      </w:pPr>
      <w:r w:rsidRPr="00923FD1">
        <w:rPr>
          <w:noProof/>
        </w:rPr>
        <w:tab/>
      </w:r>
      <w:r w:rsidRPr="00923FD1">
        <w:rPr>
          <w:noProof/>
        </w:rPr>
        <w:tab/>
      </w:r>
      <w:r w:rsidRPr="00923FD1">
        <w:rPr>
          <w:noProof/>
        </w:rPr>
        <w:tab/>
        <w:t>quien la escuche, aunque dé voces.</w:t>
      </w:r>
      <w:r w:rsidRPr="00923FD1">
        <w:rPr>
          <w:noProof/>
        </w:rPr>
        <w:tab/>
      </w:r>
      <w:r w:rsidRPr="00923FD1">
        <w:rPr>
          <w:noProof/>
        </w:rPr>
        <w:tab/>
      </w:r>
      <w:r w:rsidRPr="00923FD1">
        <w:rPr>
          <w:noProof/>
        </w:rPr>
        <w:tab/>
      </w:r>
      <w:r w:rsidRPr="00923FD1">
        <w:rPr>
          <w:noProof/>
        </w:rPr>
        <w:tab/>
      </w:r>
    </w:p>
    <w:p w14:paraId="33285C8B" w14:textId="2E730F06" w:rsidR="00982DB6" w:rsidRPr="00923FD1" w:rsidRDefault="00982DB6" w:rsidP="00982DB6">
      <w:pPr>
        <w:pStyle w:val="Personaje"/>
        <w:rPr>
          <w:noProof/>
        </w:rPr>
      </w:pPr>
      <w:r w:rsidRPr="00923FD1">
        <w:rPr>
          <w:noProof/>
        </w:rPr>
        <w:t>hipólito</w:t>
      </w:r>
    </w:p>
    <w:p w14:paraId="04679185" w14:textId="3DA2848D" w:rsidR="00982DB6" w:rsidRPr="00923FD1" w:rsidRDefault="00982DB6" w:rsidP="00982DB6">
      <w:pPr>
        <w:pStyle w:val="Verso"/>
        <w:rPr>
          <w:noProof/>
        </w:rPr>
      </w:pPr>
      <w:r w:rsidRPr="00923FD1">
        <w:rPr>
          <w:noProof/>
        </w:rPr>
        <w:tab/>
      </w:r>
      <w:r w:rsidRPr="00923FD1">
        <w:rPr>
          <w:noProof/>
        </w:rPr>
        <w:tab/>
      </w:r>
      <w:r w:rsidRPr="00923FD1">
        <w:rPr>
          <w:noProof/>
        </w:rPr>
        <w:tab/>
        <w:t>Estas bárbaras feroces</w:t>
      </w:r>
    </w:p>
    <w:p w14:paraId="1446589C" w14:textId="77777777" w:rsidR="00982DB6" w:rsidRPr="00923FD1" w:rsidRDefault="00982DB6" w:rsidP="00982DB6">
      <w:pPr>
        <w:pStyle w:val="Verso"/>
        <w:rPr>
          <w:noProof/>
        </w:rPr>
      </w:pPr>
      <w:r w:rsidRPr="00923FD1">
        <w:rPr>
          <w:noProof/>
        </w:rPr>
        <w:tab/>
      </w:r>
      <w:r w:rsidRPr="00923FD1">
        <w:rPr>
          <w:noProof/>
        </w:rPr>
        <w:tab/>
      </w:r>
      <w:r w:rsidRPr="00923FD1">
        <w:rPr>
          <w:noProof/>
        </w:rPr>
        <w:tab/>
        <w:t>se quieren tratar ansí.</w:t>
      </w:r>
    </w:p>
    <w:p w14:paraId="69C22279" w14:textId="77777777" w:rsidR="00982DB6" w:rsidRPr="00923FD1" w:rsidRDefault="00982DB6" w:rsidP="00982DB6">
      <w:pPr>
        <w:pStyle w:val="Verso"/>
        <w:rPr>
          <w:noProof/>
        </w:rPr>
      </w:pPr>
      <w:r w:rsidRPr="00923FD1">
        <w:rPr>
          <w:noProof/>
        </w:rPr>
        <w:tab/>
      </w:r>
      <w:r w:rsidRPr="00923FD1">
        <w:rPr>
          <w:noProof/>
        </w:rPr>
        <w:tab/>
      </w:r>
      <w:r w:rsidRPr="00923FD1">
        <w:rPr>
          <w:noProof/>
        </w:rPr>
        <w:tab/>
        <w:t xml:space="preserve">  Salid presto, que ha venido,</w:t>
      </w:r>
    </w:p>
    <w:p w14:paraId="57B178F0" w14:textId="77777777" w:rsidR="00982DB6" w:rsidRPr="00923FD1" w:rsidRDefault="00982DB6" w:rsidP="00982DB6">
      <w:pPr>
        <w:pStyle w:val="Verso"/>
        <w:rPr>
          <w:noProof/>
        </w:rPr>
      </w:pPr>
      <w:r w:rsidRPr="00923FD1">
        <w:rPr>
          <w:noProof/>
        </w:rPr>
        <w:tab/>
      </w:r>
      <w:r w:rsidRPr="00923FD1">
        <w:rPr>
          <w:noProof/>
        </w:rPr>
        <w:tab/>
      </w:r>
      <w:r w:rsidRPr="00923FD1">
        <w:rPr>
          <w:noProof/>
        </w:rPr>
        <w:tab/>
        <w:t>y cerrad con esta llave</w:t>
      </w:r>
    </w:p>
    <w:p w14:paraId="4E796820" w14:textId="77777777" w:rsidR="00982DB6" w:rsidRPr="00923FD1" w:rsidRDefault="00982DB6" w:rsidP="00982DB6">
      <w:pPr>
        <w:pStyle w:val="Partidoincial"/>
        <w:rPr>
          <w:noProof/>
        </w:rPr>
      </w:pPr>
      <w:r w:rsidRPr="00923FD1">
        <w:rPr>
          <w:i/>
          <w:iCs/>
          <w:noProof/>
        </w:rPr>
        <w:tab/>
      </w:r>
      <w:r w:rsidRPr="00923FD1">
        <w:rPr>
          <w:i/>
          <w:iCs/>
          <w:noProof/>
        </w:rPr>
        <w:tab/>
      </w:r>
      <w:r w:rsidRPr="00923FD1">
        <w:rPr>
          <w:i/>
          <w:iCs/>
          <w:noProof/>
        </w:rPr>
        <w:tab/>
      </w:r>
      <w:r w:rsidRPr="00923FD1">
        <w:rPr>
          <w:noProof/>
        </w:rPr>
        <w:t>la huerta.</w:t>
      </w:r>
    </w:p>
    <w:p w14:paraId="78C66030" w14:textId="6D6507BF" w:rsidR="00982DB6" w:rsidRPr="00923FD1" w:rsidRDefault="00982DB6" w:rsidP="00982DB6">
      <w:pPr>
        <w:pStyle w:val="Personaje"/>
        <w:rPr>
          <w:noProof/>
        </w:rPr>
      </w:pPr>
      <w:r w:rsidRPr="00923FD1">
        <w:rPr>
          <w:noProof/>
        </w:rPr>
        <w:t>finardo</w:t>
      </w:r>
    </w:p>
    <w:p w14:paraId="229C84C5" w14:textId="1EC3F043" w:rsidR="00982DB6" w:rsidRPr="00923FD1" w:rsidRDefault="00982DB6" w:rsidP="00982DB6">
      <w:pPr>
        <w:pStyle w:val="Partidomedio"/>
        <w:rPr>
          <w:noProof/>
        </w:rPr>
      </w:pPr>
      <w:r w:rsidRPr="00923FD1">
        <w:rPr>
          <w:noProof/>
        </w:rPr>
        <w:tab/>
      </w:r>
      <w:r w:rsidRPr="00923FD1">
        <w:rPr>
          <w:noProof/>
        </w:rPr>
        <w:tab/>
      </w:r>
      <w:r w:rsidRPr="00923FD1">
        <w:rPr>
          <w:noProof/>
        </w:rPr>
        <w:tab/>
        <w:t xml:space="preserve"> </w:t>
      </w:r>
      <w:r w:rsidRPr="00923FD1">
        <w:rPr>
          <w:noProof/>
        </w:rPr>
        <w:tab/>
        <w:t xml:space="preserve">   Voy.</w:t>
      </w:r>
    </w:p>
    <w:p w14:paraId="07145EFA" w14:textId="338C61C1" w:rsidR="00982DB6" w:rsidRPr="00923FD1" w:rsidRDefault="00982DB6" w:rsidP="00982DB6">
      <w:pPr>
        <w:pStyle w:val="Personaje"/>
        <w:rPr>
          <w:noProof/>
        </w:rPr>
      </w:pPr>
      <w:r w:rsidRPr="00923FD1">
        <w:rPr>
          <w:noProof/>
        </w:rPr>
        <w:lastRenderedPageBreak/>
        <w:t>hipólito</w:t>
      </w:r>
    </w:p>
    <w:p w14:paraId="699E37AE" w14:textId="3BCBC997"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t xml:space="preserve"> </w:t>
      </w:r>
      <w:r w:rsidRPr="00923FD1">
        <w:rPr>
          <w:noProof/>
        </w:rPr>
        <w:tab/>
      </w:r>
      <w:r w:rsidRPr="00923FD1">
        <w:t>Amor sabe</w:t>
      </w:r>
      <w:r w:rsidRPr="00923FD1">
        <w:tab/>
      </w:r>
      <w:r w:rsidRPr="00923FD1">
        <w:tab/>
      </w:r>
      <w:r w:rsidRPr="00923FD1">
        <w:tab/>
      </w:r>
      <w:r w:rsidRPr="00923FD1">
        <w:tab/>
      </w:r>
      <w:r w:rsidRPr="00923FD1">
        <w:tab/>
      </w:r>
    </w:p>
    <w:p w14:paraId="078AC5FD" w14:textId="56A6EDF5" w:rsidR="00982DB6" w:rsidRPr="00923FD1" w:rsidRDefault="00982DB6" w:rsidP="0010500A">
      <w:pPr>
        <w:pStyle w:val="Verso"/>
        <w:rPr>
          <w:noProof/>
        </w:rPr>
      </w:pPr>
      <w:r w:rsidRPr="00923FD1">
        <w:rPr>
          <w:noProof/>
        </w:rPr>
        <w:tab/>
      </w:r>
      <w:r w:rsidRPr="00923FD1">
        <w:rPr>
          <w:noProof/>
        </w:rPr>
        <w:tab/>
      </w:r>
      <w:r w:rsidRPr="00923FD1">
        <w:rPr>
          <w:noProof/>
        </w:rPr>
        <w:tab/>
        <w:t>que estoy perdiendo el sentido.</w:t>
      </w:r>
    </w:p>
    <w:p w14:paraId="5AB0D7F2" w14:textId="5D03AE69" w:rsidR="00982DB6" w:rsidRPr="00923FD1" w:rsidRDefault="00982DB6" w:rsidP="0010500A">
      <w:pPr>
        <w:pStyle w:val="Acot"/>
        <w:rPr>
          <w:noProof/>
        </w:rPr>
      </w:pPr>
      <w:r w:rsidRPr="00923FD1">
        <w:rPr>
          <w:noProof/>
        </w:rPr>
        <w:t>Vase @Finardo</w:t>
      </w:r>
    </w:p>
    <w:p w14:paraId="746A0432" w14:textId="1428CF91" w:rsidR="00982DB6" w:rsidRPr="00923FD1" w:rsidRDefault="00982DB6" w:rsidP="0010500A">
      <w:pPr>
        <w:pStyle w:val="Acot"/>
        <w:rPr>
          <w:noProof/>
        </w:rPr>
      </w:pPr>
      <w:r w:rsidRPr="00923FD1">
        <w:rPr>
          <w:noProof/>
        </w:rPr>
        <w:t>Sale Isabel</w:t>
      </w:r>
    </w:p>
    <w:p w14:paraId="17F7B008" w14:textId="411B7936" w:rsidR="0010500A" w:rsidRPr="00923FD1" w:rsidRDefault="00982DB6" w:rsidP="0010500A">
      <w:pPr>
        <w:pStyle w:val="Personaje"/>
        <w:rPr>
          <w:noProof/>
        </w:rPr>
      </w:pPr>
      <w:r w:rsidRPr="00923FD1">
        <w:rPr>
          <w:noProof/>
        </w:rPr>
        <w:t>[</w:t>
      </w:r>
      <w:r w:rsidR="0010500A" w:rsidRPr="00923FD1">
        <w:rPr>
          <w:noProof/>
        </w:rPr>
        <w:t>isabel</w:t>
      </w:r>
      <w:r w:rsidRPr="00923FD1">
        <w:rPr>
          <w:noProof/>
        </w:rPr>
        <w:t>]</w:t>
      </w:r>
      <w:r w:rsidRPr="00923FD1">
        <w:rPr>
          <w:noProof/>
        </w:rPr>
        <w:tab/>
      </w:r>
      <w:r w:rsidRPr="00923FD1">
        <w:rPr>
          <w:noProof/>
        </w:rPr>
        <w:tab/>
        <w:t xml:space="preserve">  </w:t>
      </w:r>
    </w:p>
    <w:p w14:paraId="5605F3F1" w14:textId="6515F5A2" w:rsidR="0010500A" w:rsidRPr="00923FD1" w:rsidRDefault="0010500A" w:rsidP="0010500A">
      <w:pPr>
        <w:rPr>
          <w:rFonts w:ascii="Garamond" w:hAnsi="Garamond"/>
        </w:rPr>
      </w:pPr>
      <w:r w:rsidRPr="00923FD1">
        <w:rPr>
          <w:rFonts w:ascii="Garamond" w:hAnsi="Garamond"/>
        </w:rPr>
        <w:t>$soneto</w:t>
      </w:r>
    </w:p>
    <w:p w14:paraId="222FDA8B" w14:textId="10C95CBE" w:rsidR="00982DB6" w:rsidRPr="00923FD1" w:rsidRDefault="00982DB6" w:rsidP="0010500A">
      <w:pPr>
        <w:pStyle w:val="Verso"/>
        <w:ind w:left="1416" w:firstLine="708"/>
        <w:rPr>
          <w:noProof/>
        </w:rPr>
      </w:pPr>
      <w:r w:rsidRPr="00923FD1">
        <w:rPr>
          <w:noProof/>
        </w:rPr>
        <w:t>Verdes álamos altos, cuyas copas</w:t>
      </w:r>
    </w:p>
    <w:p w14:paraId="20DFBB06" w14:textId="77777777" w:rsidR="00982DB6" w:rsidRPr="00923FD1" w:rsidRDefault="00982DB6" w:rsidP="0010500A">
      <w:pPr>
        <w:pStyle w:val="Verso"/>
        <w:rPr>
          <w:noProof/>
        </w:rPr>
      </w:pPr>
      <w:r w:rsidRPr="00923FD1">
        <w:rPr>
          <w:noProof/>
        </w:rPr>
        <w:tab/>
      </w:r>
      <w:r w:rsidRPr="00923FD1">
        <w:rPr>
          <w:noProof/>
        </w:rPr>
        <w:tab/>
      </w:r>
      <w:r w:rsidRPr="00923FD1">
        <w:rPr>
          <w:noProof/>
        </w:rPr>
        <w:tab/>
        <w:t>las gavias vencen de estas fuertes naves,</w:t>
      </w:r>
    </w:p>
    <w:p w14:paraId="42169552" w14:textId="77777777" w:rsidR="00982DB6" w:rsidRPr="00923FD1" w:rsidRDefault="00982DB6" w:rsidP="0010500A">
      <w:pPr>
        <w:pStyle w:val="Verso"/>
        <w:rPr>
          <w:noProof/>
        </w:rPr>
      </w:pPr>
      <w:r w:rsidRPr="00923FD1">
        <w:rPr>
          <w:noProof/>
        </w:rPr>
        <w:tab/>
      </w:r>
      <w:r w:rsidRPr="00923FD1">
        <w:rPr>
          <w:noProof/>
        </w:rPr>
        <w:tab/>
      </w:r>
      <w:r w:rsidRPr="00923FD1">
        <w:rPr>
          <w:noProof/>
        </w:rPr>
        <w:tab/>
        <w:t>haciendo en vos los céfiros süaves</w:t>
      </w:r>
    </w:p>
    <w:p w14:paraId="776B30D8" w14:textId="140189D0" w:rsidR="00982DB6" w:rsidRPr="00923FD1" w:rsidRDefault="00982DB6" w:rsidP="0010500A">
      <w:pPr>
        <w:pStyle w:val="Verso"/>
        <w:rPr>
          <w:noProof/>
        </w:rPr>
      </w:pPr>
      <w:r w:rsidRPr="00923FD1">
        <w:rPr>
          <w:noProof/>
        </w:rPr>
        <w:tab/>
      </w:r>
      <w:r w:rsidRPr="00923FD1">
        <w:rPr>
          <w:noProof/>
        </w:rPr>
        <w:tab/>
      </w:r>
      <w:r w:rsidRPr="00923FD1">
        <w:rPr>
          <w:noProof/>
        </w:rPr>
        <w:tab/>
        <w:t>las hojas velas y las ramas popas,</w:t>
      </w:r>
      <w:r w:rsidRPr="00923FD1">
        <w:rPr>
          <w:noProof/>
        </w:rPr>
        <w:tab/>
      </w:r>
      <w:r w:rsidRPr="00923FD1">
        <w:rPr>
          <w:noProof/>
        </w:rPr>
        <w:tab/>
      </w:r>
      <w:r w:rsidRPr="00923FD1">
        <w:rPr>
          <w:noProof/>
        </w:rPr>
        <w:tab/>
      </w:r>
      <w:r w:rsidRPr="00923FD1">
        <w:rPr>
          <w:noProof/>
        </w:rPr>
        <w:tab/>
      </w:r>
    </w:p>
    <w:p w14:paraId="663DC84D"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adonde acuden en diversas tropas</w:t>
      </w:r>
    </w:p>
    <w:p w14:paraId="6B3A194C" w14:textId="77777777" w:rsidR="00982DB6" w:rsidRPr="00923FD1" w:rsidRDefault="00982DB6" w:rsidP="0010500A">
      <w:pPr>
        <w:pStyle w:val="Verso"/>
        <w:rPr>
          <w:noProof/>
        </w:rPr>
      </w:pPr>
      <w:r w:rsidRPr="00923FD1">
        <w:rPr>
          <w:noProof/>
        </w:rPr>
        <w:tab/>
      </w:r>
      <w:r w:rsidRPr="00923FD1">
        <w:rPr>
          <w:noProof/>
        </w:rPr>
        <w:tab/>
      </w:r>
      <w:r w:rsidRPr="00923FD1">
        <w:rPr>
          <w:noProof/>
        </w:rPr>
        <w:tab/>
        <w:t>mil diferencias de pintadas aves;</w:t>
      </w:r>
    </w:p>
    <w:p w14:paraId="2EE964F5" w14:textId="77777777" w:rsidR="00982DB6" w:rsidRPr="00923FD1" w:rsidRDefault="00982DB6" w:rsidP="0010500A">
      <w:pPr>
        <w:pStyle w:val="Verso"/>
        <w:rPr>
          <w:noProof/>
        </w:rPr>
      </w:pPr>
      <w:r w:rsidRPr="00923FD1">
        <w:rPr>
          <w:noProof/>
        </w:rPr>
        <w:tab/>
      </w:r>
      <w:r w:rsidRPr="00923FD1">
        <w:rPr>
          <w:noProof/>
        </w:rPr>
        <w:tab/>
      </w:r>
      <w:r w:rsidRPr="00923FD1">
        <w:rPr>
          <w:noProof/>
        </w:rPr>
        <w:tab/>
        <w:t>campos de flores y edificios graves,</w:t>
      </w:r>
    </w:p>
    <w:p w14:paraId="4AD2D7A8" w14:textId="77777777" w:rsidR="00982DB6" w:rsidRPr="00923FD1" w:rsidRDefault="00982DB6" w:rsidP="0010500A">
      <w:pPr>
        <w:pStyle w:val="Verso"/>
        <w:rPr>
          <w:noProof/>
        </w:rPr>
      </w:pPr>
      <w:r w:rsidRPr="00923FD1">
        <w:rPr>
          <w:noProof/>
        </w:rPr>
        <w:tab/>
      </w:r>
      <w:r w:rsidRPr="00923FD1">
        <w:rPr>
          <w:noProof/>
        </w:rPr>
        <w:tab/>
      </w:r>
      <w:r w:rsidRPr="00923FD1">
        <w:rPr>
          <w:noProof/>
        </w:rPr>
        <w:tab/>
      </w:r>
      <w:bookmarkStart w:id="124" w:name="_Hlk54208064"/>
      <w:r w:rsidRPr="00923FD1">
        <w:rPr>
          <w:noProof/>
        </w:rPr>
        <w:t>donde roba el amor tantas Europas</w:t>
      </w:r>
      <w:bookmarkEnd w:id="124"/>
      <w:r w:rsidRPr="00923FD1">
        <w:rPr>
          <w:noProof/>
        </w:rPr>
        <w:t>;</w:t>
      </w:r>
    </w:p>
    <w:p w14:paraId="15A81AE8" w14:textId="1A10AFE1" w:rsidR="00982DB6" w:rsidRPr="00923FD1" w:rsidRDefault="00982DB6" w:rsidP="0010500A">
      <w:pPr>
        <w:pStyle w:val="Verso"/>
        <w:rPr>
          <w:noProof/>
        </w:rPr>
      </w:pPr>
      <w:r w:rsidRPr="00923FD1">
        <w:rPr>
          <w:noProof/>
        </w:rPr>
        <w:tab/>
      </w:r>
      <w:r w:rsidRPr="00923FD1">
        <w:rPr>
          <w:noProof/>
        </w:rPr>
        <w:tab/>
      </w:r>
      <w:r w:rsidRPr="00923FD1">
        <w:rPr>
          <w:noProof/>
        </w:rPr>
        <w:tab/>
        <w:t xml:space="preserve">  </w:t>
      </w:r>
      <w:bookmarkStart w:id="125" w:name="_Hlk54207765"/>
      <w:bookmarkStart w:id="126" w:name="_Hlk60918397"/>
      <w:r w:rsidRPr="00923FD1">
        <w:rPr>
          <w:noProof/>
        </w:rPr>
        <w:t>árbol de Palas</w:t>
      </w:r>
      <w:bookmarkEnd w:id="125"/>
      <w:r w:rsidRPr="00923FD1">
        <w:rPr>
          <w:noProof/>
        </w:rPr>
        <w:t>, de la paz despojos</w:t>
      </w:r>
      <w:bookmarkEnd w:id="126"/>
      <w:r w:rsidRPr="00923FD1">
        <w:rPr>
          <w:noProof/>
        </w:rPr>
        <w:t>,</w:t>
      </w:r>
      <w:r w:rsidRPr="00923FD1">
        <w:rPr>
          <w:noProof/>
        </w:rPr>
        <w:tab/>
      </w:r>
      <w:r w:rsidRPr="00923FD1">
        <w:rPr>
          <w:noProof/>
        </w:rPr>
        <w:tab/>
      </w:r>
      <w:r w:rsidRPr="00923FD1">
        <w:rPr>
          <w:noProof/>
        </w:rPr>
        <w:tab/>
      </w:r>
      <w:r w:rsidRPr="00923FD1">
        <w:rPr>
          <w:noProof/>
        </w:rPr>
        <w:tab/>
      </w:r>
    </w:p>
    <w:p w14:paraId="6D1CE5B5" w14:textId="77777777" w:rsidR="00982DB6" w:rsidRPr="00923FD1" w:rsidRDefault="00982DB6" w:rsidP="0010500A">
      <w:pPr>
        <w:pStyle w:val="Verso"/>
        <w:rPr>
          <w:noProof/>
        </w:rPr>
      </w:pPr>
      <w:r w:rsidRPr="00923FD1">
        <w:rPr>
          <w:noProof/>
        </w:rPr>
        <w:tab/>
      </w:r>
      <w:r w:rsidRPr="00923FD1">
        <w:rPr>
          <w:noProof/>
        </w:rPr>
        <w:tab/>
      </w:r>
      <w:r w:rsidRPr="00923FD1">
        <w:rPr>
          <w:noProof/>
        </w:rPr>
        <w:tab/>
        <w:t>que al claro Betis coronáis la frente</w:t>
      </w:r>
    </w:p>
    <w:p w14:paraId="08A55023" w14:textId="77777777" w:rsidR="00982DB6" w:rsidRPr="00923FD1" w:rsidRDefault="00982DB6" w:rsidP="0010500A">
      <w:pPr>
        <w:pStyle w:val="Verso"/>
        <w:rPr>
          <w:noProof/>
        </w:rPr>
      </w:pPr>
      <w:r w:rsidRPr="00923FD1">
        <w:rPr>
          <w:noProof/>
        </w:rPr>
        <w:tab/>
      </w:r>
      <w:r w:rsidRPr="00923FD1">
        <w:rPr>
          <w:noProof/>
        </w:rPr>
        <w:tab/>
      </w:r>
      <w:r w:rsidRPr="00923FD1">
        <w:rPr>
          <w:noProof/>
        </w:rPr>
        <w:tab/>
        <w:t>entre ovas verdes y corales rojos:</w:t>
      </w:r>
    </w:p>
    <w:p w14:paraId="48FFFA19"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llorad conmigo, convertidme en fuente.</w:t>
      </w:r>
    </w:p>
    <w:p w14:paraId="1F2A7171"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Mas ¡ay!, que aunque </w:t>
      </w:r>
      <w:bookmarkStart w:id="127" w:name="_Hlk54207849"/>
      <w:r w:rsidRPr="00923FD1">
        <w:rPr>
          <w:noProof/>
        </w:rPr>
        <w:t>sus hojas fueran ojos</w:t>
      </w:r>
      <w:bookmarkEnd w:id="127"/>
      <w:r w:rsidRPr="00923FD1">
        <w:rPr>
          <w:noProof/>
        </w:rPr>
        <w:t>,</w:t>
      </w:r>
    </w:p>
    <w:p w14:paraId="3A4EC628" w14:textId="0D3810E0" w:rsidR="00982DB6" w:rsidRPr="00923FD1" w:rsidRDefault="00982DB6" w:rsidP="0010500A">
      <w:pPr>
        <w:pStyle w:val="Verso"/>
        <w:rPr>
          <w:noProof/>
        </w:rPr>
      </w:pPr>
      <w:r w:rsidRPr="00923FD1">
        <w:rPr>
          <w:noProof/>
        </w:rPr>
        <w:tab/>
      </w:r>
      <w:r w:rsidRPr="00923FD1">
        <w:rPr>
          <w:noProof/>
        </w:rPr>
        <w:tab/>
      </w:r>
      <w:r w:rsidRPr="00923FD1">
        <w:rPr>
          <w:noProof/>
        </w:rPr>
        <w:tab/>
        <w:t>no pudieran llorar mi dulce ausente.</w:t>
      </w:r>
      <w:r w:rsidRPr="00923FD1">
        <w:rPr>
          <w:noProof/>
        </w:rPr>
        <w:tab/>
      </w:r>
      <w:r w:rsidRPr="00923FD1">
        <w:rPr>
          <w:noProof/>
        </w:rPr>
        <w:tab/>
      </w:r>
      <w:r w:rsidRPr="00923FD1">
        <w:rPr>
          <w:noProof/>
        </w:rPr>
        <w:tab/>
      </w:r>
      <w:r w:rsidRPr="00923FD1">
        <w:rPr>
          <w:noProof/>
        </w:rPr>
        <w:tab/>
      </w:r>
    </w:p>
    <w:p w14:paraId="0A7A573F" w14:textId="6398C165" w:rsidR="0010500A" w:rsidRPr="00923FD1" w:rsidRDefault="0010500A" w:rsidP="0010500A">
      <w:pPr>
        <w:pStyle w:val="Personaje"/>
        <w:rPr>
          <w:noProof/>
        </w:rPr>
      </w:pPr>
      <w:r w:rsidRPr="00923FD1">
        <w:rPr>
          <w:noProof/>
        </w:rPr>
        <w:t>hipólito</w:t>
      </w:r>
    </w:p>
    <w:p w14:paraId="76401CE6" w14:textId="427B243A" w:rsidR="00EE1BD0" w:rsidRPr="00923FD1" w:rsidRDefault="00EE1BD0" w:rsidP="00EE1BD0">
      <w:pPr>
        <w:rPr>
          <w:rFonts w:ascii="Garamond" w:hAnsi="Garamond"/>
        </w:rPr>
      </w:pPr>
      <w:r w:rsidRPr="00923FD1">
        <w:rPr>
          <w:rFonts w:ascii="Garamond" w:hAnsi="Garamond"/>
        </w:rPr>
        <w:t>$redondillas</w:t>
      </w:r>
    </w:p>
    <w:p w14:paraId="7B14B8A8" w14:textId="167D467C" w:rsidR="00982DB6" w:rsidRPr="00923FD1" w:rsidRDefault="00982DB6" w:rsidP="0010500A">
      <w:pPr>
        <w:pStyle w:val="Partidoincial"/>
        <w:rPr>
          <w:noProof/>
        </w:rPr>
      </w:pPr>
      <w:r w:rsidRPr="00923FD1">
        <w:rPr>
          <w:noProof/>
        </w:rPr>
        <w:tab/>
      </w:r>
      <w:r w:rsidRPr="00923FD1">
        <w:rPr>
          <w:noProof/>
        </w:rPr>
        <w:tab/>
      </w:r>
      <w:r w:rsidR="0010500A" w:rsidRPr="00923FD1">
        <w:rPr>
          <w:noProof/>
        </w:rPr>
        <w:tab/>
      </w:r>
      <w:r w:rsidRPr="00923FD1">
        <w:rPr>
          <w:noProof/>
        </w:rPr>
        <w:t xml:space="preserve">  Zaida...</w:t>
      </w:r>
    </w:p>
    <w:p w14:paraId="57934224" w14:textId="475D529E" w:rsidR="0010500A" w:rsidRPr="00923FD1" w:rsidRDefault="0010500A" w:rsidP="0010500A">
      <w:pPr>
        <w:pStyle w:val="Personaje"/>
        <w:rPr>
          <w:noProof/>
        </w:rPr>
      </w:pPr>
      <w:r w:rsidRPr="00923FD1">
        <w:rPr>
          <w:noProof/>
        </w:rPr>
        <w:t>isabel</w:t>
      </w:r>
    </w:p>
    <w:p w14:paraId="64FCF3D9" w14:textId="2D66B0A4" w:rsidR="00982DB6" w:rsidRPr="00923FD1" w:rsidRDefault="00982DB6" w:rsidP="0010500A">
      <w:pPr>
        <w:pStyle w:val="Partidomedio"/>
        <w:rPr>
          <w:noProof/>
        </w:rPr>
      </w:pPr>
      <w:r w:rsidRPr="00923FD1">
        <w:rPr>
          <w:noProof/>
        </w:rPr>
        <w:tab/>
      </w:r>
      <w:r w:rsidRPr="00923FD1">
        <w:rPr>
          <w:noProof/>
        </w:rPr>
        <w:tab/>
      </w:r>
      <w:r w:rsidRPr="00923FD1">
        <w:rPr>
          <w:noProof/>
        </w:rPr>
        <w:tab/>
      </w:r>
      <w:r w:rsidRPr="00923FD1">
        <w:rPr>
          <w:noProof/>
        </w:rPr>
        <w:tab/>
        <w:t xml:space="preserve">   ¿Señor?</w:t>
      </w:r>
    </w:p>
    <w:p w14:paraId="61B6E331" w14:textId="4036BF58" w:rsidR="0010500A" w:rsidRPr="00923FD1" w:rsidRDefault="0010500A" w:rsidP="0010500A">
      <w:pPr>
        <w:pStyle w:val="Personaje"/>
        <w:rPr>
          <w:noProof/>
        </w:rPr>
      </w:pPr>
      <w:r w:rsidRPr="00923FD1">
        <w:rPr>
          <w:noProof/>
        </w:rPr>
        <w:t>hipólito</w:t>
      </w:r>
    </w:p>
    <w:p w14:paraId="5723BE8C" w14:textId="1575F822"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t xml:space="preserve">     </w:t>
      </w:r>
      <w:r w:rsidR="0010500A" w:rsidRPr="00923FD1">
        <w:rPr>
          <w:noProof/>
        </w:rPr>
        <w:tab/>
      </w:r>
      <w:r w:rsidR="0010500A" w:rsidRPr="00923FD1">
        <w:t xml:space="preserve">     </w:t>
      </w:r>
      <w:r w:rsidRPr="00923FD1">
        <w:t>¿Han traído</w:t>
      </w:r>
    </w:p>
    <w:p w14:paraId="1151DE39" w14:textId="77777777" w:rsidR="00982DB6" w:rsidRPr="00923FD1" w:rsidRDefault="00982DB6" w:rsidP="0010500A">
      <w:pPr>
        <w:pStyle w:val="Partidoincial"/>
        <w:rPr>
          <w:noProof/>
        </w:rPr>
      </w:pPr>
      <w:r w:rsidRPr="00923FD1">
        <w:rPr>
          <w:noProof/>
        </w:rPr>
        <w:tab/>
      </w:r>
      <w:r w:rsidRPr="00923FD1">
        <w:rPr>
          <w:noProof/>
        </w:rPr>
        <w:tab/>
      </w:r>
      <w:r w:rsidRPr="00923FD1">
        <w:rPr>
          <w:noProof/>
        </w:rPr>
        <w:tab/>
        <w:t>la comida?</w:t>
      </w:r>
    </w:p>
    <w:p w14:paraId="29ACE165" w14:textId="684FB57B" w:rsidR="0010500A" w:rsidRPr="00923FD1" w:rsidRDefault="0010500A" w:rsidP="0010500A">
      <w:pPr>
        <w:pStyle w:val="Personaje"/>
        <w:rPr>
          <w:noProof/>
        </w:rPr>
      </w:pPr>
      <w:r w:rsidRPr="00923FD1">
        <w:rPr>
          <w:noProof/>
        </w:rPr>
        <w:lastRenderedPageBreak/>
        <w:t>isabel</w:t>
      </w:r>
    </w:p>
    <w:p w14:paraId="0CC6F0A0" w14:textId="617D943D"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t xml:space="preserve">      A punto está.</w:t>
      </w:r>
    </w:p>
    <w:p w14:paraId="4709DB47" w14:textId="77777777" w:rsidR="00982DB6" w:rsidRPr="00923FD1" w:rsidRDefault="00982DB6" w:rsidP="0010500A">
      <w:pPr>
        <w:pStyle w:val="Verso"/>
        <w:rPr>
          <w:noProof/>
        </w:rPr>
      </w:pPr>
      <w:r w:rsidRPr="00923FD1">
        <w:rPr>
          <w:noProof/>
        </w:rPr>
        <w:tab/>
      </w:r>
      <w:r w:rsidRPr="00923FD1">
        <w:rPr>
          <w:noProof/>
        </w:rPr>
        <w:tab/>
      </w:r>
      <w:r w:rsidRPr="00923FD1">
        <w:rPr>
          <w:noProof/>
        </w:rPr>
        <w:tab/>
        <w:t>¿Mas dónde Antonio se va,</w:t>
      </w:r>
    </w:p>
    <w:p w14:paraId="602E12A0" w14:textId="77777777" w:rsidR="00982DB6" w:rsidRPr="00923FD1" w:rsidRDefault="00982DB6" w:rsidP="0010500A">
      <w:pPr>
        <w:pStyle w:val="Verso"/>
        <w:rPr>
          <w:noProof/>
        </w:rPr>
      </w:pPr>
      <w:r w:rsidRPr="00923FD1">
        <w:rPr>
          <w:noProof/>
        </w:rPr>
        <w:tab/>
      </w:r>
      <w:r w:rsidRPr="00923FD1">
        <w:rPr>
          <w:noProof/>
        </w:rPr>
        <w:tab/>
      </w:r>
      <w:r w:rsidRPr="00923FD1">
        <w:rPr>
          <w:noProof/>
        </w:rPr>
        <w:tab/>
        <w:t>quedando en casa Leonido?</w:t>
      </w:r>
    </w:p>
    <w:p w14:paraId="628D6A2D" w14:textId="3AEC1573" w:rsidR="00982DB6" w:rsidRPr="00923FD1" w:rsidRDefault="00982DB6" w:rsidP="0010500A">
      <w:pPr>
        <w:pStyle w:val="Verso"/>
        <w:rPr>
          <w:noProof/>
        </w:rPr>
      </w:pPr>
      <w:r w:rsidRPr="00923FD1">
        <w:rPr>
          <w:noProof/>
        </w:rPr>
        <w:tab/>
      </w:r>
      <w:r w:rsidRPr="00923FD1">
        <w:rPr>
          <w:noProof/>
        </w:rPr>
        <w:tab/>
      </w:r>
      <w:r w:rsidRPr="00923FD1">
        <w:rPr>
          <w:noProof/>
        </w:rPr>
        <w:tab/>
        <w:t xml:space="preserve">  A ningún crïado veo;</w:t>
      </w:r>
      <w:r w:rsidRPr="00923FD1">
        <w:rPr>
          <w:noProof/>
        </w:rPr>
        <w:tab/>
      </w:r>
      <w:r w:rsidRPr="00923FD1">
        <w:rPr>
          <w:noProof/>
        </w:rPr>
        <w:tab/>
      </w:r>
      <w:r w:rsidRPr="00923FD1">
        <w:rPr>
          <w:noProof/>
        </w:rPr>
        <w:tab/>
      </w:r>
      <w:r w:rsidRPr="00923FD1">
        <w:rPr>
          <w:noProof/>
        </w:rPr>
        <w:tab/>
      </w:r>
      <w:r w:rsidRPr="00923FD1">
        <w:rPr>
          <w:noProof/>
        </w:rPr>
        <w:tab/>
      </w:r>
    </w:p>
    <w:p w14:paraId="662F2952" w14:textId="77777777" w:rsidR="00982DB6" w:rsidRPr="00923FD1" w:rsidRDefault="00982DB6" w:rsidP="0010500A">
      <w:pPr>
        <w:pStyle w:val="Verso"/>
        <w:rPr>
          <w:noProof/>
        </w:rPr>
      </w:pPr>
      <w:r w:rsidRPr="00923FD1">
        <w:rPr>
          <w:noProof/>
        </w:rPr>
        <w:tab/>
      </w:r>
      <w:r w:rsidRPr="00923FD1">
        <w:rPr>
          <w:noProof/>
        </w:rPr>
        <w:tab/>
      </w:r>
      <w:r w:rsidRPr="00923FD1">
        <w:rPr>
          <w:noProof/>
        </w:rPr>
        <w:tab/>
        <w:t>su descuido castigad.</w:t>
      </w:r>
    </w:p>
    <w:p w14:paraId="2C2310CE" w14:textId="58487AF6" w:rsidR="0010500A" w:rsidRPr="00923FD1" w:rsidRDefault="0010500A" w:rsidP="0010500A">
      <w:pPr>
        <w:pStyle w:val="Personaje"/>
        <w:rPr>
          <w:noProof/>
        </w:rPr>
      </w:pPr>
      <w:r w:rsidRPr="00923FD1">
        <w:rPr>
          <w:noProof/>
        </w:rPr>
        <w:t>hipólito</w:t>
      </w:r>
    </w:p>
    <w:p w14:paraId="3A511AFC" w14:textId="69BCF343" w:rsidR="00982DB6" w:rsidRPr="00923FD1" w:rsidRDefault="00982DB6" w:rsidP="0010500A">
      <w:pPr>
        <w:pStyle w:val="Verso"/>
        <w:rPr>
          <w:noProof/>
        </w:rPr>
      </w:pPr>
      <w:r w:rsidRPr="00923FD1">
        <w:rPr>
          <w:noProof/>
        </w:rPr>
        <w:tab/>
      </w:r>
      <w:r w:rsidRPr="00923FD1">
        <w:rPr>
          <w:noProof/>
        </w:rPr>
        <w:tab/>
      </w:r>
      <w:r w:rsidR="0010500A" w:rsidRPr="00923FD1">
        <w:rPr>
          <w:noProof/>
        </w:rPr>
        <w:tab/>
      </w:r>
      <w:r w:rsidRPr="00923FD1">
        <w:rPr>
          <w:noProof/>
        </w:rPr>
        <w:t>Conocen mi voluntad,</w:t>
      </w:r>
    </w:p>
    <w:p w14:paraId="54851A79" w14:textId="77777777" w:rsidR="00982DB6" w:rsidRPr="00923FD1" w:rsidRDefault="00982DB6" w:rsidP="0010500A">
      <w:pPr>
        <w:pStyle w:val="Verso"/>
        <w:rPr>
          <w:noProof/>
        </w:rPr>
      </w:pPr>
      <w:r w:rsidRPr="00923FD1">
        <w:rPr>
          <w:noProof/>
        </w:rPr>
        <w:tab/>
      </w:r>
      <w:r w:rsidRPr="00923FD1">
        <w:rPr>
          <w:noProof/>
        </w:rPr>
        <w:tab/>
      </w:r>
      <w:r w:rsidRPr="00923FD1">
        <w:rPr>
          <w:noProof/>
        </w:rPr>
        <w:tab/>
        <w:t>adivinan mi deseo.</w:t>
      </w:r>
    </w:p>
    <w:p w14:paraId="11558780"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Solos estamos aquí:</w:t>
      </w:r>
    </w:p>
    <w:p w14:paraId="193BF06D" w14:textId="4E57F0FB" w:rsidR="00982DB6" w:rsidRPr="00923FD1" w:rsidRDefault="00982DB6" w:rsidP="0010500A">
      <w:pPr>
        <w:pStyle w:val="Verso"/>
        <w:rPr>
          <w:noProof/>
        </w:rPr>
      </w:pPr>
      <w:r w:rsidRPr="00923FD1">
        <w:rPr>
          <w:noProof/>
        </w:rPr>
        <w:tab/>
      </w:r>
      <w:r w:rsidRPr="00923FD1">
        <w:rPr>
          <w:noProof/>
        </w:rPr>
        <w:tab/>
      </w:r>
      <w:r w:rsidRPr="00923FD1">
        <w:rPr>
          <w:noProof/>
        </w:rPr>
        <w:tab/>
        <w:t>yo he trazado la invención.</w:t>
      </w:r>
      <w:r w:rsidRPr="00923FD1">
        <w:rPr>
          <w:noProof/>
        </w:rPr>
        <w:tab/>
      </w:r>
      <w:r w:rsidRPr="00923FD1">
        <w:rPr>
          <w:noProof/>
        </w:rPr>
        <w:tab/>
      </w:r>
      <w:r w:rsidRPr="00923FD1">
        <w:rPr>
          <w:noProof/>
        </w:rPr>
        <w:tab/>
      </w:r>
      <w:r w:rsidRPr="00923FD1">
        <w:rPr>
          <w:noProof/>
        </w:rPr>
        <w:tab/>
      </w:r>
      <w:r w:rsidRPr="00923FD1">
        <w:rPr>
          <w:noProof/>
        </w:rPr>
        <w:tab/>
      </w:r>
    </w:p>
    <w:p w14:paraId="49B54A27" w14:textId="4AEA8911" w:rsidR="0010500A" w:rsidRPr="00923FD1" w:rsidRDefault="0010500A" w:rsidP="0010500A">
      <w:pPr>
        <w:pStyle w:val="Personaje"/>
        <w:rPr>
          <w:noProof/>
        </w:rPr>
      </w:pPr>
      <w:r w:rsidRPr="00923FD1">
        <w:rPr>
          <w:noProof/>
        </w:rPr>
        <w:t>isabel</w:t>
      </w:r>
    </w:p>
    <w:p w14:paraId="2B833E8B" w14:textId="2168BA06" w:rsidR="00982DB6" w:rsidRPr="00923FD1" w:rsidRDefault="00982DB6" w:rsidP="0010500A">
      <w:pPr>
        <w:pStyle w:val="Partidoincial"/>
        <w:rPr>
          <w:noProof/>
        </w:rPr>
      </w:pPr>
      <w:r w:rsidRPr="00923FD1">
        <w:rPr>
          <w:noProof/>
        </w:rPr>
        <w:tab/>
      </w:r>
      <w:r w:rsidRPr="00923FD1">
        <w:rPr>
          <w:noProof/>
        </w:rPr>
        <w:tab/>
      </w:r>
      <w:r w:rsidRPr="00923FD1">
        <w:rPr>
          <w:noProof/>
        </w:rPr>
        <w:tab/>
        <w:t>¿Pues a qué efeto?</w:t>
      </w:r>
    </w:p>
    <w:p w14:paraId="14E91E76" w14:textId="4E424A84" w:rsidR="0010500A" w:rsidRPr="00923FD1" w:rsidRDefault="0010500A" w:rsidP="0010500A">
      <w:pPr>
        <w:pStyle w:val="Personaje"/>
        <w:rPr>
          <w:noProof/>
        </w:rPr>
      </w:pPr>
      <w:r w:rsidRPr="00923FD1">
        <w:rPr>
          <w:noProof/>
        </w:rPr>
        <w:t>hipólito</w:t>
      </w:r>
    </w:p>
    <w:p w14:paraId="65033622" w14:textId="155A6FF5"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t xml:space="preserve">       </w:t>
      </w:r>
      <w:r w:rsidR="0010500A" w:rsidRPr="00923FD1">
        <w:rPr>
          <w:noProof/>
        </w:rPr>
        <w:t xml:space="preserve">       </w:t>
      </w:r>
      <w:r w:rsidRPr="00923FD1">
        <w:t>En razón</w:t>
      </w:r>
    </w:p>
    <w:p w14:paraId="474095CF" w14:textId="77777777" w:rsidR="00982DB6" w:rsidRPr="00923FD1" w:rsidRDefault="00982DB6" w:rsidP="0010500A">
      <w:pPr>
        <w:pStyle w:val="Verso"/>
        <w:rPr>
          <w:noProof/>
        </w:rPr>
      </w:pPr>
      <w:r w:rsidRPr="00923FD1">
        <w:rPr>
          <w:noProof/>
        </w:rPr>
        <w:tab/>
      </w:r>
      <w:r w:rsidRPr="00923FD1">
        <w:rPr>
          <w:noProof/>
        </w:rPr>
        <w:tab/>
      </w:r>
      <w:r w:rsidRPr="00923FD1">
        <w:rPr>
          <w:noProof/>
        </w:rPr>
        <w:tab/>
        <w:t>de que te duelas de mí.</w:t>
      </w:r>
    </w:p>
    <w:p w14:paraId="13C00FC7"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Pareces tanto a Isabel,</w:t>
      </w:r>
    </w:p>
    <w:p w14:paraId="4A29F625" w14:textId="77777777" w:rsidR="00982DB6" w:rsidRPr="00923FD1" w:rsidRDefault="00982DB6" w:rsidP="0010500A">
      <w:pPr>
        <w:pStyle w:val="Verso"/>
        <w:rPr>
          <w:noProof/>
        </w:rPr>
      </w:pPr>
      <w:r w:rsidRPr="00923FD1">
        <w:rPr>
          <w:noProof/>
        </w:rPr>
        <w:tab/>
      </w:r>
      <w:r w:rsidRPr="00923FD1">
        <w:rPr>
          <w:noProof/>
        </w:rPr>
        <w:tab/>
      </w:r>
      <w:r w:rsidRPr="00923FD1">
        <w:rPr>
          <w:noProof/>
        </w:rPr>
        <w:tab/>
        <w:t>que menos, Zaida, quisiera;</w:t>
      </w:r>
    </w:p>
    <w:p w14:paraId="46D4D3C4" w14:textId="1EC4AE38" w:rsidR="00982DB6" w:rsidRPr="00923FD1" w:rsidRDefault="00982DB6" w:rsidP="0010500A">
      <w:pPr>
        <w:pStyle w:val="Verso"/>
        <w:rPr>
          <w:noProof/>
        </w:rPr>
      </w:pPr>
      <w:r w:rsidRPr="00923FD1">
        <w:rPr>
          <w:noProof/>
        </w:rPr>
        <w:tab/>
      </w:r>
      <w:r w:rsidRPr="00923FD1">
        <w:rPr>
          <w:noProof/>
        </w:rPr>
        <w:tab/>
      </w:r>
      <w:r w:rsidRPr="00923FD1">
        <w:rPr>
          <w:noProof/>
        </w:rPr>
        <w:tab/>
        <w:t>pues quien no la pareciera</w:t>
      </w:r>
      <w:r w:rsidRPr="00923FD1">
        <w:rPr>
          <w:noProof/>
        </w:rPr>
        <w:tab/>
      </w:r>
      <w:r w:rsidRPr="00923FD1">
        <w:rPr>
          <w:noProof/>
        </w:rPr>
        <w:tab/>
      </w:r>
      <w:r w:rsidRPr="00923FD1">
        <w:rPr>
          <w:noProof/>
        </w:rPr>
        <w:tab/>
      </w:r>
      <w:r w:rsidRPr="00923FD1">
        <w:rPr>
          <w:noProof/>
        </w:rPr>
        <w:tab/>
      </w:r>
      <w:r w:rsidRPr="00923FD1">
        <w:rPr>
          <w:noProof/>
        </w:rPr>
        <w:tab/>
      </w:r>
    </w:p>
    <w:p w14:paraId="6DCCD660" w14:textId="77777777" w:rsidR="00982DB6" w:rsidRPr="00923FD1" w:rsidRDefault="00982DB6" w:rsidP="0010500A">
      <w:pPr>
        <w:pStyle w:val="Verso"/>
        <w:rPr>
          <w:noProof/>
        </w:rPr>
      </w:pPr>
      <w:r w:rsidRPr="00923FD1">
        <w:rPr>
          <w:noProof/>
        </w:rPr>
        <w:tab/>
      </w:r>
      <w:r w:rsidRPr="00923FD1">
        <w:rPr>
          <w:noProof/>
        </w:rPr>
        <w:tab/>
      </w:r>
      <w:r w:rsidRPr="00923FD1">
        <w:rPr>
          <w:noProof/>
        </w:rPr>
        <w:tab/>
        <w:t>¿cómo fuera tan crüel?</w:t>
      </w:r>
    </w:p>
    <w:p w14:paraId="66490859"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Quiere, Zaida, quiere a un hombre</w:t>
      </w:r>
    </w:p>
    <w:p w14:paraId="1AD238B1" w14:textId="77777777" w:rsidR="00982DB6" w:rsidRPr="00923FD1" w:rsidRDefault="00982DB6" w:rsidP="0010500A">
      <w:pPr>
        <w:pStyle w:val="Verso"/>
        <w:rPr>
          <w:noProof/>
        </w:rPr>
      </w:pPr>
      <w:r w:rsidRPr="00923FD1">
        <w:rPr>
          <w:noProof/>
        </w:rPr>
        <w:tab/>
      </w:r>
      <w:r w:rsidRPr="00923FD1">
        <w:rPr>
          <w:noProof/>
        </w:rPr>
        <w:tab/>
      </w:r>
      <w:r w:rsidRPr="00923FD1">
        <w:rPr>
          <w:noProof/>
        </w:rPr>
        <w:tab/>
        <w:t>que es por lo menos tu dueño.</w:t>
      </w:r>
    </w:p>
    <w:p w14:paraId="66C52C3E" w14:textId="353F22C3" w:rsidR="0010500A" w:rsidRPr="00923FD1" w:rsidRDefault="0010500A" w:rsidP="0010500A">
      <w:pPr>
        <w:pStyle w:val="Personaje"/>
        <w:rPr>
          <w:noProof/>
        </w:rPr>
      </w:pPr>
      <w:r w:rsidRPr="00923FD1">
        <w:rPr>
          <w:noProof/>
        </w:rPr>
        <w:t>isabel</w:t>
      </w:r>
    </w:p>
    <w:p w14:paraId="0DD5A988" w14:textId="462A7B33" w:rsidR="00982DB6" w:rsidRPr="00923FD1" w:rsidRDefault="00982DB6" w:rsidP="0010500A">
      <w:pPr>
        <w:pStyle w:val="Verso"/>
        <w:rPr>
          <w:noProof/>
        </w:rPr>
      </w:pPr>
      <w:r w:rsidRPr="00923FD1">
        <w:rPr>
          <w:noProof/>
        </w:rPr>
        <w:tab/>
      </w:r>
      <w:r w:rsidRPr="00923FD1">
        <w:rPr>
          <w:noProof/>
        </w:rPr>
        <w:tab/>
      </w:r>
      <w:r w:rsidRPr="00923FD1">
        <w:rPr>
          <w:noProof/>
        </w:rPr>
        <w:tab/>
        <w:t>Como quien de un grave sueño</w:t>
      </w:r>
    </w:p>
    <w:p w14:paraId="58D587F8" w14:textId="7A5C566F" w:rsidR="00982DB6" w:rsidRPr="00923FD1" w:rsidRDefault="00982DB6" w:rsidP="0010500A">
      <w:pPr>
        <w:pStyle w:val="Verso"/>
        <w:rPr>
          <w:noProof/>
        </w:rPr>
      </w:pPr>
      <w:r w:rsidRPr="00923FD1">
        <w:rPr>
          <w:noProof/>
        </w:rPr>
        <w:tab/>
      </w:r>
      <w:r w:rsidRPr="00923FD1">
        <w:rPr>
          <w:noProof/>
        </w:rPr>
        <w:tab/>
      </w:r>
      <w:r w:rsidRPr="00923FD1">
        <w:rPr>
          <w:noProof/>
        </w:rPr>
        <w:tab/>
        <w:t>despierta oyendo su nombre,</w:t>
      </w:r>
      <w:r w:rsidRPr="00923FD1">
        <w:rPr>
          <w:noProof/>
        </w:rPr>
        <w:tab/>
      </w:r>
      <w:r w:rsidRPr="00923FD1">
        <w:rPr>
          <w:noProof/>
        </w:rPr>
        <w:tab/>
      </w:r>
      <w:r w:rsidRPr="00923FD1">
        <w:rPr>
          <w:noProof/>
        </w:rPr>
        <w:tab/>
      </w:r>
      <w:r w:rsidRPr="00923FD1">
        <w:rPr>
          <w:noProof/>
        </w:rPr>
        <w:tab/>
      </w:r>
      <w:r w:rsidRPr="00923FD1">
        <w:rPr>
          <w:noProof/>
        </w:rPr>
        <w:tab/>
      </w:r>
    </w:p>
    <w:p w14:paraId="12CE0C77"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de mi tierna condición</w:t>
      </w:r>
    </w:p>
    <w:p w14:paraId="05C0DCC5" w14:textId="77777777" w:rsidR="00982DB6" w:rsidRPr="00923FD1" w:rsidRDefault="00982DB6" w:rsidP="0010500A">
      <w:pPr>
        <w:pStyle w:val="Verso"/>
        <w:rPr>
          <w:noProof/>
        </w:rPr>
      </w:pPr>
      <w:r w:rsidRPr="00923FD1">
        <w:rPr>
          <w:noProof/>
        </w:rPr>
        <w:tab/>
      </w:r>
      <w:r w:rsidRPr="00923FD1">
        <w:rPr>
          <w:noProof/>
        </w:rPr>
        <w:tab/>
      </w:r>
      <w:r w:rsidRPr="00923FD1">
        <w:rPr>
          <w:noProof/>
        </w:rPr>
        <w:tab/>
        <w:t>sale mi honor en oyendo</w:t>
      </w:r>
    </w:p>
    <w:p w14:paraId="52E21322" w14:textId="77777777" w:rsidR="00982DB6" w:rsidRPr="00923FD1" w:rsidRDefault="00982DB6" w:rsidP="0010500A">
      <w:pPr>
        <w:pStyle w:val="Partidoincial"/>
        <w:rPr>
          <w:noProof/>
        </w:rPr>
      </w:pPr>
      <w:r w:rsidRPr="00923FD1">
        <w:rPr>
          <w:noProof/>
        </w:rPr>
        <w:tab/>
      </w:r>
      <w:r w:rsidRPr="00923FD1">
        <w:rPr>
          <w:noProof/>
        </w:rPr>
        <w:tab/>
      </w:r>
      <w:r w:rsidRPr="00923FD1">
        <w:rPr>
          <w:noProof/>
        </w:rPr>
        <w:tab/>
        <w:t>vuestra ofensa.</w:t>
      </w:r>
    </w:p>
    <w:p w14:paraId="451E116E" w14:textId="2D8F941C" w:rsidR="0010500A" w:rsidRPr="00923FD1" w:rsidRDefault="0010500A" w:rsidP="0010500A">
      <w:pPr>
        <w:pStyle w:val="Personaje"/>
        <w:rPr>
          <w:noProof/>
        </w:rPr>
      </w:pPr>
      <w:r w:rsidRPr="00923FD1">
        <w:rPr>
          <w:noProof/>
        </w:rPr>
        <w:t>hipólito</w:t>
      </w:r>
    </w:p>
    <w:p w14:paraId="4604E794" w14:textId="53E4B5A3" w:rsidR="00982DB6" w:rsidRPr="00923FD1" w:rsidRDefault="00982DB6" w:rsidP="005048A4">
      <w:pPr>
        <w:pStyle w:val="Partidofinal"/>
      </w:pPr>
      <w:r w:rsidRPr="00923FD1">
        <w:rPr>
          <w:noProof/>
        </w:rPr>
        <w:lastRenderedPageBreak/>
        <w:tab/>
      </w:r>
      <w:r w:rsidRPr="00923FD1">
        <w:rPr>
          <w:noProof/>
        </w:rPr>
        <w:tab/>
      </w:r>
      <w:r w:rsidRPr="00923FD1">
        <w:rPr>
          <w:noProof/>
        </w:rPr>
        <w:tab/>
      </w:r>
      <w:r w:rsidRPr="00923FD1">
        <w:rPr>
          <w:noProof/>
        </w:rPr>
        <w:tab/>
      </w:r>
      <w:r w:rsidR="0010500A" w:rsidRPr="00923FD1">
        <w:t xml:space="preserve">         </w:t>
      </w:r>
      <w:r w:rsidRPr="00923FD1">
        <w:t xml:space="preserve"> ¿En qué te ofendo?</w:t>
      </w:r>
    </w:p>
    <w:p w14:paraId="0360E94E" w14:textId="37E2F82E" w:rsidR="0010500A" w:rsidRPr="00923FD1" w:rsidRDefault="0010500A" w:rsidP="0010500A">
      <w:pPr>
        <w:pStyle w:val="Personaje"/>
        <w:rPr>
          <w:noProof/>
        </w:rPr>
      </w:pPr>
      <w:r w:rsidRPr="00923FD1">
        <w:rPr>
          <w:noProof/>
        </w:rPr>
        <w:t>isabel</w:t>
      </w:r>
    </w:p>
    <w:p w14:paraId="4534E5A4" w14:textId="3CFE5072" w:rsidR="00982DB6" w:rsidRPr="00923FD1" w:rsidRDefault="00982DB6" w:rsidP="0010500A">
      <w:pPr>
        <w:pStyle w:val="Verso"/>
        <w:rPr>
          <w:noProof/>
        </w:rPr>
      </w:pPr>
      <w:r w:rsidRPr="00923FD1">
        <w:rPr>
          <w:noProof/>
        </w:rPr>
        <w:tab/>
      </w:r>
      <w:r w:rsidRPr="00923FD1">
        <w:rPr>
          <w:noProof/>
        </w:rPr>
        <w:tab/>
      </w:r>
      <w:r w:rsidRPr="00923FD1">
        <w:rPr>
          <w:noProof/>
        </w:rPr>
        <w:tab/>
        <w:t>En esa loca afición.</w:t>
      </w:r>
    </w:p>
    <w:p w14:paraId="5BBF6C98" w14:textId="59B5D869" w:rsidR="0010500A" w:rsidRPr="00923FD1" w:rsidRDefault="0010500A" w:rsidP="0010500A">
      <w:pPr>
        <w:pStyle w:val="Personaje"/>
        <w:rPr>
          <w:noProof/>
        </w:rPr>
      </w:pPr>
      <w:r w:rsidRPr="00923FD1">
        <w:rPr>
          <w:noProof/>
        </w:rPr>
        <w:t>hipólito</w:t>
      </w:r>
    </w:p>
    <w:p w14:paraId="195AAC5B" w14:textId="436CD417" w:rsidR="00982DB6" w:rsidRPr="00923FD1" w:rsidRDefault="00982DB6" w:rsidP="005971E6">
      <w:pPr>
        <w:pStyle w:val="Verso"/>
        <w:rPr>
          <w:noProof/>
        </w:rPr>
      </w:pPr>
      <w:r w:rsidRPr="00923FD1">
        <w:rPr>
          <w:noProof/>
        </w:rPr>
        <w:tab/>
      </w:r>
      <w:r w:rsidRPr="00923FD1">
        <w:rPr>
          <w:noProof/>
        </w:rPr>
        <w:tab/>
      </w:r>
      <w:r w:rsidR="0010500A" w:rsidRPr="00923FD1">
        <w:rPr>
          <w:noProof/>
        </w:rPr>
        <w:tab/>
      </w:r>
      <w:r w:rsidRPr="00923FD1">
        <w:rPr>
          <w:noProof/>
        </w:rPr>
        <w:t xml:space="preserve">  ¿En quererte? Bien se ve</w:t>
      </w:r>
      <w:r w:rsidRPr="00923FD1">
        <w:rPr>
          <w:noProof/>
        </w:rPr>
        <w:tab/>
      </w:r>
      <w:r w:rsidRPr="00923FD1">
        <w:rPr>
          <w:noProof/>
        </w:rPr>
        <w:tab/>
      </w:r>
      <w:r w:rsidRPr="00923FD1">
        <w:rPr>
          <w:noProof/>
        </w:rPr>
        <w:tab/>
      </w:r>
      <w:r w:rsidRPr="00923FD1">
        <w:rPr>
          <w:noProof/>
        </w:rPr>
        <w:tab/>
      </w:r>
      <w:r w:rsidRPr="00923FD1">
        <w:rPr>
          <w:noProof/>
        </w:rPr>
        <w:tab/>
      </w:r>
    </w:p>
    <w:p w14:paraId="4692E87D" w14:textId="77777777" w:rsidR="00982DB6" w:rsidRPr="00923FD1" w:rsidRDefault="00982DB6" w:rsidP="0010500A">
      <w:pPr>
        <w:pStyle w:val="Verso"/>
        <w:rPr>
          <w:noProof/>
        </w:rPr>
      </w:pPr>
      <w:r w:rsidRPr="00923FD1">
        <w:rPr>
          <w:noProof/>
        </w:rPr>
        <w:tab/>
      </w:r>
      <w:r w:rsidRPr="00923FD1">
        <w:rPr>
          <w:noProof/>
        </w:rPr>
        <w:tab/>
      </w:r>
      <w:r w:rsidRPr="00923FD1">
        <w:rPr>
          <w:noProof/>
        </w:rPr>
        <w:tab/>
        <w:t>que eres, bárbara, de tierra</w:t>
      </w:r>
    </w:p>
    <w:p w14:paraId="0CEDDD8D" w14:textId="77777777" w:rsidR="00982DB6" w:rsidRPr="00923FD1" w:rsidRDefault="00982DB6" w:rsidP="0010500A">
      <w:pPr>
        <w:pStyle w:val="Verso"/>
        <w:rPr>
          <w:noProof/>
        </w:rPr>
      </w:pPr>
      <w:r w:rsidRPr="00923FD1">
        <w:rPr>
          <w:noProof/>
        </w:rPr>
        <w:tab/>
      </w:r>
      <w:r w:rsidRPr="00923FD1">
        <w:rPr>
          <w:noProof/>
        </w:rPr>
        <w:tab/>
      </w:r>
      <w:r w:rsidRPr="00923FD1">
        <w:rPr>
          <w:noProof/>
        </w:rPr>
        <w:tab/>
        <w:t>que la dulce paz destierra</w:t>
      </w:r>
    </w:p>
    <w:p w14:paraId="1C593168" w14:textId="77777777" w:rsidR="00982DB6" w:rsidRPr="00923FD1" w:rsidRDefault="00982DB6" w:rsidP="0010500A">
      <w:pPr>
        <w:pStyle w:val="Partidoincial"/>
        <w:rPr>
          <w:noProof/>
        </w:rPr>
      </w:pPr>
      <w:r w:rsidRPr="00923FD1">
        <w:rPr>
          <w:noProof/>
        </w:rPr>
        <w:tab/>
      </w:r>
      <w:r w:rsidRPr="00923FD1">
        <w:rPr>
          <w:noProof/>
        </w:rPr>
        <w:tab/>
      </w:r>
      <w:r w:rsidRPr="00923FD1">
        <w:rPr>
          <w:noProof/>
        </w:rPr>
        <w:tab/>
        <w:t xml:space="preserve">que nace de amor. </w:t>
      </w:r>
    </w:p>
    <w:p w14:paraId="002AA812" w14:textId="7F7E6BB0" w:rsidR="0010500A" w:rsidRPr="00923FD1" w:rsidRDefault="0010500A" w:rsidP="0010500A">
      <w:pPr>
        <w:pStyle w:val="Personaje"/>
        <w:rPr>
          <w:noProof/>
        </w:rPr>
      </w:pPr>
      <w:r w:rsidRPr="00923FD1">
        <w:rPr>
          <w:noProof/>
        </w:rPr>
        <w:t>isabel</w:t>
      </w:r>
    </w:p>
    <w:p w14:paraId="24C92BB0" w14:textId="464FD852"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¿Por qué?</w:t>
      </w:r>
    </w:p>
    <w:p w14:paraId="0CEB7C6D" w14:textId="41111BBE" w:rsidR="0010500A" w:rsidRPr="00923FD1" w:rsidRDefault="0010500A" w:rsidP="0010500A">
      <w:pPr>
        <w:pStyle w:val="Personaje"/>
        <w:rPr>
          <w:noProof/>
        </w:rPr>
      </w:pPr>
      <w:r w:rsidRPr="00923FD1">
        <w:rPr>
          <w:noProof/>
        </w:rPr>
        <w:t>hipólito</w:t>
      </w:r>
    </w:p>
    <w:p w14:paraId="549DCEA9" w14:textId="43FAAB63" w:rsidR="00982DB6" w:rsidRPr="00923FD1" w:rsidRDefault="00982DB6" w:rsidP="0010500A">
      <w:pPr>
        <w:pStyle w:val="Verso"/>
        <w:rPr>
          <w:noProof/>
        </w:rPr>
      </w:pPr>
      <w:r w:rsidRPr="00923FD1">
        <w:rPr>
          <w:noProof/>
        </w:rPr>
        <w:tab/>
      </w:r>
      <w:r w:rsidRPr="00923FD1">
        <w:rPr>
          <w:noProof/>
        </w:rPr>
        <w:tab/>
        <w:t xml:space="preserve"> </w:t>
      </w:r>
      <w:r w:rsidR="0010500A" w:rsidRPr="00923FD1">
        <w:rPr>
          <w:noProof/>
        </w:rPr>
        <w:tab/>
      </w:r>
      <w:r w:rsidRPr="00923FD1">
        <w:rPr>
          <w:noProof/>
        </w:rPr>
        <w:t xml:space="preserve"> Todas las cosas crïadas</w:t>
      </w:r>
    </w:p>
    <w:p w14:paraId="450E0D6C" w14:textId="41114242" w:rsidR="00982DB6" w:rsidRPr="00923FD1" w:rsidRDefault="00982DB6" w:rsidP="0010500A">
      <w:pPr>
        <w:pStyle w:val="Verso"/>
        <w:rPr>
          <w:noProof/>
        </w:rPr>
      </w:pPr>
      <w:r w:rsidRPr="00923FD1">
        <w:rPr>
          <w:noProof/>
        </w:rPr>
        <w:tab/>
      </w:r>
      <w:r w:rsidRPr="00923FD1">
        <w:rPr>
          <w:noProof/>
        </w:rPr>
        <w:tab/>
      </w:r>
      <w:r w:rsidRPr="00923FD1">
        <w:rPr>
          <w:noProof/>
        </w:rPr>
        <w:tab/>
        <w:t>están al amor sujetas,</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4725D4E1" w14:textId="77777777" w:rsidR="00982DB6" w:rsidRPr="00923FD1" w:rsidRDefault="00982DB6" w:rsidP="0010500A">
      <w:pPr>
        <w:pStyle w:val="Verso"/>
        <w:rPr>
          <w:noProof/>
        </w:rPr>
      </w:pPr>
      <w:r w:rsidRPr="00923FD1">
        <w:rPr>
          <w:noProof/>
        </w:rPr>
        <w:tab/>
      </w:r>
      <w:r w:rsidRPr="00923FD1">
        <w:rPr>
          <w:noProof/>
        </w:rPr>
        <w:tab/>
      </w:r>
      <w:r w:rsidRPr="00923FD1">
        <w:rPr>
          <w:noProof/>
        </w:rPr>
        <w:tab/>
        <w:t>y no pueden ser perfetas</w:t>
      </w:r>
    </w:p>
    <w:p w14:paraId="1164A41E" w14:textId="77777777" w:rsidR="00982DB6" w:rsidRPr="00923FD1" w:rsidRDefault="00982DB6" w:rsidP="0010500A">
      <w:pPr>
        <w:pStyle w:val="Verso"/>
        <w:rPr>
          <w:noProof/>
        </w:rPr>
      </w:pPr>
      <w:r w:rsidRPr="00923FD1">
        <w:rPr>
          <w:noProof/>
        </w:rPr>
        <w:tab/>
      </w:r>
      <w:r w:rsidRPr="00923FD1">
        <w:rPr>
          <w:noProof/>
        </w:rPr>
        <w:tab/>
      </w:r>
      <w:r w:rsidRPr="00923FD1">
        <w:rPr>
          <w:noProof/>
        </w:rPr>
        <w:tab/>
        <w:t>si están de amor separadas.</w:t>
      </w:r>
    </w:p>
    <w:p w14:paraId="5CF8C759"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En los orbes celestiales</w:t>
      </w:r>
    </w:p>
    <w:p w14:paraId="4F0480DD" w14:textId="77777777" w:rsidR="00982DB6" w:rsidRPr="00923FD1" w:rsidRDefault="00982DB6" w:rsidP="0010500A">
      <w:pPr>
        <w:pStyle w:val="Verso"/>
        <w:rPr>
          <w:noProof/>
        </w:rPr>
      </w:pPr>
      <w:r w:rsidRPr="00923FD1">
        <w:rPr>
          <w:noProof/>
        </w:rPr>
        <w:tab/>
      </w:r>
      <w:r w:rsidRPr="00923FD1">
        <w:rPr>
          <w:noProof/>
        </w:rPr>
        <w:tab/>
      </w:r>
      <w:r w:rsidRPr="00923FD1">
        <w:rPr>
          <w:noProof/>
        </w:rPr>
        <w:tab/>
        <w:t>hay una perfeta unión,</w:t>
      </w:r>
    </w:p>
    <w:p w14:paraId="7AD08ED3" w14:textId="4E27B7E4" w:rsidR="00982DB6" w:rsidRPr="00923FD1" w:rsidRDefault="00982DB6" w:rsidP="0010500A">
      <w:pPr>
        <w:pStyle w:val="Verso"/>
        <w:rPr>
          <w:noProof/>
        </w:rPr>
      </w:pPr>
      <w:r w:rsidRPr="00923FD1">
        <w:rPr>
          <w:noProof/>
        </w:rPr>
        <w:tab/>
      </w:r>
      <w:r w:rsidRPr="00923FD1">
        <w:rPr>
          <w:noProof/>
        </w:rPr>
        <w:tab/>
      </w:r>
      <w:r w:rsidRPr="00923FD1">
        <w:rPr>
          <w:noProof/>
        </w:rPr>
        <w:tab/>
        <w:t>que causa su duración</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2E042E1D" w14:textId="77777777" w:rsidR="00982DB6" w:rsidRPr="00923FD1" w:rsidRDefault="00982DB6" w:rsidP="0010500A">
      <w:pPr>
        <w:pStyle w:val="Verso"/>
        <w:rPr>
          <w:noProof/>
        </w:rPr>
      </w:pPr>
      <w:r w:rsidRPr="00923FD1">
        <w:rPr>
          <w:noProof/>
        </w:rPr>
        <w:tab/>
      </w:r>
      <w:r w:rsidRPr="00923FD1">
        <w:rPr>
          <w:noProof/>
        </w:rPr>
        <w:tab/>
      </w:r>
      <w:r w:rsidRPr="00923FD1">
        <w:rPr>
          <w:noProof/>
        </w:rPr>
        <w:tab/>
        <w:t>con movimientos iguales;</w:t>
      </w:r>
    </w:p>
    <w:p w14:paraId="7169D2F1"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y con ser los elementos</w:t>
      </w:r>
    </w:p>
    <w:p w14:paraId="03CE618A" w14:textId="77777777" w:rsidR="00982DB6" w:rsidRPr="00923FD1" w:rsidRDefault="00982DB6" w:rsidP="0010500A">
      <w:pPr>
        <w:pStyle w:val="Verso"/>
        <w:rPr>
          <w:noProof/>
        </w:rPr>
      </w:pPr>
      <w:r w:rsidRPr="00923FD1">
        <w:rPr>
          <w:noProof/>
        </w:rPr>
        <w:tab/>
      </w:r>
      <w:r w:rsidRPr="00923FD1">
        <w:rPr>
          <w:noProof/>
        </w:rPr>
        <w:tab/>
      </w:r>
      <w:r w:rsidRPr="00923FD1">
        <w:rPr>
          <w:noProof/>
        </w:rPr>
        <w:tab/>
        <w:t>tan contrarios, él también</w:t>
      </w:r>
    </w:p>
    <w:p w14:paraId="1F809385" w14:textId="77777777" w:rsidR="00982DB6" w:rsidRPr="00923FD1" w:rsidRDefault="00982DB6" w:rsidP="0010500A">
      <w:pPr>
        <w:pStyle w:val="Verso"/>
        <w:rPr>
          <w:noProof/>
        </w:rPr>
      </w:pPr>
      <w:r w:rsidRPr="00923FD1">
        <w:rPr>
          <w:noProof/>
        </w:rPr>
        <w:tab/>
      </w:r>
      <w:r w:rsidRPr="00923FD1">
        <w:rPr>
          <w:noProof/>
        </w:rPr>
        <w:tab/>
      </w:r>
      <w:r w:rsidRPr="00923FD1">
        <w:rPr>
          <w:noProof/>
        </w:rPr>
        <w:tab/>
        <w:t>los hace que en paz estén</w:t>
      </w:r>
    </w:p>
    <w:p w14:paraId="22A82B7C" w14:textId="64C67E77" w:rsidR="00982DB6" w:rsidRPr="00923FD1" w:rsidRDefault="00982DB6" w:rsidP="0010500A">
      <w:pPr>
        <w:pStyle w:val="Verso"/>
        <w:rPr>
          <w:noProof/>
        </w:rPr>
      </w:pPr>
      <w:r w:rsidRPr="00923FD1">
        <w:rPr>
          <w:noProof/>
        </w:rPr>
        <w:tab/>
      </w:r>
      <w:r w:rsidRPr="00923FD1">
        <w:rPr>
          <w:noProof/>
        </w:rPr>
        <w:tab/>
      </w:r>
      <w:r w:rsidRPr="00923FD1">
        <w:rPr>
          <w:noProof/>
        </w:rPr>
        <w:tab/>
        <w:t>y enfrena sus movimientos:</w:t>
      </w:r>
      <w:r w:rsidRPr="00923FD1">
        <w:rPr>
          <w:noProof/>
        </w:rPr>
        <w:tab/>
      </w:r>
      <w:r w:rsidRPr="00923FD1">
        <w:rPr>
          <w:noProof/>
        </w:rPr>
        <w:tab/>
      </w:r>
      <w:r w:rsidRPr="00923FD1">
        <w:rPr>
          <w:noProof/>
        </w:rPr>
        <w:tab/>
      </w:r>
      <w:r w:rsidRPr="00923FD1">
        <w:rPr>
          <w:noProof/>
        </w:rPr>
        <w:tab/>
      </w:r>
      <w:r w:rsidRPr="00923FD1">
        <w:rPr>
          <w:noProof/>
        </w:rPr>
        <w:tab/>
      </w:r>
    </w:p>
    <w:p w14:paraId="2899098B"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al agua adora la tierra,</w:t>
      </w:r>
    </w:p>
    <w:p w14:paraId="120FD6A4" w14:textId="77777777" w:rsidR="00982DB6" w:rsidRPr="00923FD1" w:rsidRDefault="00982DB6" w:rsidP="0010500A">
      <w:pPr>
        <w:pStyle w:val="Verso"/>
        <w:rPr>
          <w:noProof/>
        </w:rPr>
      </w:pPr>
      <w:r w:rsidRPr="00923FD1">
        <w:rPr>
          <w:noProof/>
        </w:rPr>
        <w:tab/>
      </w:r>
      <w:r w:rsidRPr="00923FD1">
        <w:rPr>
          <w:noProof/>
        </w:rPr>
        <w:tab/>
      </w:r>
      <w:r w:rsidRPr="00923FD1">
        <w:rPr>
          <w:noProof/>
        </w:rPr>
        <w:tab/>
        <w:t>al aire el agua, y al fuego</w:t>
      </w:r>
    </w:p>
    <w:p w14:paraId="04AA0D73" w14:textId="77777777" w:rsidR="00982DB6" w:rsidRPr="00923FD1" w:rsidRDefault="00982DB6" w:rsidP="0010500A">
      <w:pPr>
        <w:pStyle w:val="Verso"/>
        <w:rPr>
          <w:noProof/>
        </w:rPr>
      </w:pPr>
      <w:r w:rsidRPr="00923FD1">
        <w:rPr>
          <w:noProof/>
        </w:rPr>
        <w:tab/>
      </w:r>
      <w:r w:rsidRPr="00923FD1">
        <w:rPr>
          <w:noProof/>
        </w:rPr>
        <w:tab/>
      </w:r>
      <w:r w:rsidRPr="00923FD1">
        <w:rPr>
          <w:noProof/>
        </w:rPr>
        <w:tab/>
        <w:t>el aire; que el amor luego</w:t>
      </w:r>
    </w:p>
    <w:p w14:paraId="0AD2AD47" w14:textId="77777777" w:rsidR="00982DB6" w:rsidRPr="00923FD1" w:rsidRDefault="00982DB6" w:rsidP="0010500A">
      <w:pPr>
        <w:pStyle w:val="Verso"/>
        <w:rPr>
          <w:noProof/>
        </w:rPr>
      </w:pPr>
      <w:r w:rsidRPr="00923FD1">
        <w:rPr>
          <w:noProof/>
        </w:rPr>
        <w:tab/>
      </w:r>
      <w:r w:rsidRPr="00923FD1">
        <w:rPr>
          <w:noProof/>
        </w:rPr>
        <w:tab/>
      </w:r>
      <w:r w:rsidRPr="00923FD1">
        <w:rPr>
          <w:noProof/>
        </w:rPr>
        <w:tab/>
        <w:t>vuelve en paz su eterna guerra.</w:t>
      </w:r>
    </w:p>
    <w:p w14:paraId="4F4E2E9F" w14:textId="2DEE96DD" w:rsidR="00982DB6" w:rsidRPr="00923FD1" w:rsidRDefault="00982DB6" w:rsidP="0010500A">
      <w:pPr>
        <w:pStyle w:val="Verso"/>
        <w:rPr>
          <w:noProof/>
        </w:rPr>
      </w:pPr>
      <w:r w:rsidRPr="00923FD1">
        <w:rPr>
          <w:noProof/>
        </w:rPr>
        <w:tab/>
      </w:r>
      <w:r w:rsidRPr="00923FD1">
        <w:rPr>
          <w:noProof/>
        </w:rPr>
        <w:tab/>
      </w:r>
      <w:r w:rsidRPr="00923FD1">
        <w:rPr>
          <w:noProof/>
        </w:rPr>
        <w:tab/>
        <w:t xml:space="preserve">  Cuanto vive está con él</w:t>
      </w:r>
      <w:r w:rsidRPr="00923FD1">
        <w:rPr>
          <w:noProof/>
        </w:rPr>
        <w:tab/>
      </w:r>
      <w:r w:rsidRPr="00923FD1">
        <w:rPr>
          <w:noProof/>
        </w:rPr>
        <w:tab/>
      </w:r>
      <w:r w:rsidRPr="00923FD1">
        <w:rPr>
          <w:noProof/>
        </w:rPr>
        <w:tab/>
      </w:r>
      <w:r w:rsidRPr="00923FD1">
        <w:rPr>
          <w:noProof/>
        </w:rPr>
        <w:tab/>
      </w:r>
      <w:r w:rsidRPr="00923FD1">
        <w:rPr>
          <w:noProof/>
        </w:rPr>
        <w:tab/>
      </w:r>
    </w:p>
    <w:p w14:paraId="055F5B96" w14:textId="77777777" w:rsidR="00982DB6" w:rsidRPr="00923FD1" w:rsidRDefault="00982DB6" w:rsidP="0010500A">
      <w:pPr>
        <w:pStyle w:val="Verso"/>
        <w:rPr>
          <w:noProof/>
        </w:rPr>
      </w:pPr>
      <w:r w:rsidRPr="00923FD1">
        <w:rPr>
          <w:noProof/>
        </w:rPr>
        <w:tab/>
      </w:r>
      <w:r w:rsidRPr="00923FD1">
        <w:rPr>
          <w:noProof/>
        </w:rPr>
        <w:tab/>
      </w:r>
      <w:r w:rsidRPr="00923FD1">
        <w:rPr>
          <w:noProof/>
        </w:rPr>
        <w:tab/>
        <w:t>en una cadena eterna,</w:t>
      </w:r>
    </w:p>
    <w:p w14:paraId="36494A75" w14:textId="77777777" w:rsidR="00982DB6" w:rsidRPr="00923FD1" w:rsidRDefault="00982DB6" w:rsidP="0010500A">
      <w:pPr>
        <w:pStyle w:val="Verso"/>
        <w:rPr>
          <w:noProof/>
        </w:rPr>
      </w:pPr>
      <w:r w:rsidRPr="00923FD1">
        <w:rPr>
          <w:noProof/>
        </w:rPr>
        <w:lastRenderedPageBreak/>
        <w:tab/>
      </w:r>
      <w:r w:rsidRPr="00923FD1">
        <w:rPr>
          <w:noProof/>
        </w:rPr>
        <w:tab/>
      </w:r>
      <w:r w:rsidRPr="00923FD1">
        <w:rPr>
          <w:noProof/>
        </w:rPr>
        <w:tab/>
        <w:t>y cuanto enlaza y gobierna</w:t>
      </w:r>
    </w:p>
    <w:p w14:paraId="34BA307D" w14:textId="77777777" w:rsidR="00982DB6" w:rsidRPr="00923FD1" w:rsidRDefault="00982DB6" w:rsidP="0010500A">
      <w:pPr>
        <w:pStyle w:val="Verso"/>
        <w:rPr>
          <w:noProof/>
        </w:rPr>
      </w:pPr>
      <w:r w:rsidRPr="00923FD1">
        <w:rPr>
          <w:noProof/>
        </w:rPr>
        <w:tab/>
      </w:r>
      <w:r w:rsidRPr="00923FD1">
        <w:rPr>
          <w:noProof/>
        </w:rPr>
        <w:tab/>
      </w:r>
      <w:r w:rsidRPr="00923FD1">
        <w:rPr>
          <w:noProof/>
        </w:rPr>
        <w:tab/>
        <w:t>tiene duración por él.</w:t>
      </w:r>
    </w:p>
    <w:p w14:paraId="65E2F7E9"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Aman, Zaida, aquestas flores,</w:t>
      </w:r>
    </w:p>
    <w:p w14:paraId="4F4D90F1" w14:textId="351E6AE3" w:rsidR="00982DB6" w:rsidRPr="00923FD1" w:rsidRDefault="00982DB6" w:rsidP="0010500A">
      <w:pPr>
        <w:pStyle w:val="Verso"/>
        <w:rPr>
          <w:noProof/>
        </w:rPr>
      </w:pPr>
      <w:r w:rsidRPr="00923FD1">
        <w:rPr>
          <w:noProof/>
        </w:rPr>
        <w:tab/>
      </w:r>
      <w:r w:rsidRPr="00923FD1">
        <w:rPr>
          <w:noProof/>
        </w:rPr>
        <w:tab/>
      </w:r>
      <w:r w:rsidRPr="00923FD1">
        <w:rPr>
          <w:noProof/>
        </w:rPr>
        <w:tab/>
        <w:t>y amor es tercero aquí,</w:t>
      </w:r>
      <w:r w:rsidRPr="00923FD1">
        <w:rPr>
          <w:noProof/>
        </w:rPr>
        <w:tab/>
      </w:r>
      <w:r w:rsidRPr="00923FD1">
        <w:rPr>
          <w:noProof/>
        </w:rPr>
        <w:tab/>
      </w:r>
      <w:r w:rsidRPr="00923FD1">
        <w:rPr>
          <w:noProof/>
        </w:rPr>
        <w:tab/>
      </w:r>
      <w:r w:rsidRPr="00923FD1">
        <w:rPr>
          <w:noProof/>
        </w:rPr>
        <w:tab/>
      </w:r>
      <w:r w:rsidRPr="00923FD1">
        <w:rPr>
          <w:noProof/>
        </w:rPr>
        <w:tab/>
      </w:r>
    </w:p>
    <w:p w14:paraId="6DBE4B95" w14:textId="77777777" w:rsidR="00982DB6" w:rsidRPr="00923FD1" w:rsidRDefault="00982DB6" w:rsidP="0010500A">
      <w:pPr>
        <w:pStyle w:val="Verso"/>
        <w:rPr>
          <w:noProof/>
        </w:rPr>
      </w:pPr>
      <w:r w:rsidRPr="00923FD1">
        <w:rPr>
          <w:noProof/>
        </w:rPr>
        <w:tab/>
      </w:r>
      <w:r w:rsidRPr="00923FD1">
        <w:rPr>
          <w:noProof/>
        </w:rPr>
        <w:tab/>
      </w:r>
      <w:r w:rsidRPr="00923FD1">
        <w:rPr>
          <w:noProof/>
        </w:rPr>
        <w:tab/>
        <w:t>que parece que entre sí</w:t>
      </w:r>
    </w:p>
    <w:p w14:paraId="386691C2" w14:textId="77777777" w:rsidR="00982DB6" w:rsidRPr="00923FD1" w:rsidRDefault="00982DB6" w:rsidP="0010500A">
      <w:pPr>
        <w:pStyle w:val="Verso"/>
        <w:rPr>
          <w:noProof/>
        </w:rPr>
      </w:pPr>
      <w:r w:rsidRPr="00923FD1">
        <w:rPr>
          <w:noProof/>
        </w:rPr>
        <w:tab/>
      </w:r>
      <w:r w:rsidRPr="00923FD1">
        <w:rPr>
          <w:noProof/>
        </w:rPr>
        <w:tab/>
      </w:r>
      <w:r w:rsidRPr="00923FD1">
        <w:rPr>
          <w:noProof/>
        </w:rPr>
        <w:tab/>
        <w:t>se casan con sus colores.</w:t>
      </w:r>
    </w:p>
    <w:p w14:paraId="51F2986A"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No lleva fruto la palma</w:t>
      </w:r>
    </w:p>
    <w:p w14:paraId="62CE0BA6" w14:textId="77777777" w:rsidR="00982DB6" w:rsidRPr="00923FD1" w:rsidRDefault="00982DB6" w:rsidP="0010500A">
      <w:pPr>
        <w:pStyle w:val="Verso"/>
        <w:rPr>
          <w:noProof/>
        </w:rPr>
      </w:pPr>
      <w:r w:rsidRPr="00923FD1">
        <w:rPr>
          <w:noProof/>
        </w:rPr>
        <w:tab/>
      </w:r>
      <w:r w:rsidRPr="00923FD1">
        <w:rPr>
          <w:noProof/>
        </w:rPr>
        <w:tab/>
      </w:r>
      <w:r w:rsidRPr="00923FD1">
        <w:rPr>
          <w:noProof/>
        </w:rPr>
        <w:tab/>
        <w:t>si está donde no la vea</w:t>
      </w:r>
    </w:p>
    <w:p w14:paraId="15A1C3C9" w14:textId="6AF74EB2" w:rsidR="00982DB6" w:rsidRPr="00923FD1" w:rsidRDefault="00982DB6" w:rsidP="0010500A">
      <w:pPr>
        <w:pStyle w:val="Verso"/>
        <w:rPr>
          <w:noProof/>
        </w:rPr>
      </w:pPr>
      <w:r w:rsidRPr="00923FD1">
        <w:rPr>
          <w:noProof/>
        </w:rPr>
        <w:tab/>
      </w:r>
      <w:r w:rsidRPr="00923FD1">
        <w:rPr>
          <w:noProof/>
        </w:rPr>
        <w:tab/>
      </w:r>
      <w:r w:rsidRPr="00923FD1">
        <w:rPr>
          <w:noProof/>
        </w:rPr>
        <w:tab/>
        <w:t>la palma que ella desea,</w:t>
      </w:r>
      <w:r w:rsidRPr="00923FD1">
        <w:rPr>
          <w:noProof/>
        </w:rPr>
        <w:tab/>
      </w:r>
      <w:r w:rsidRPr="00923FD1">
        <w:rPr>
          <w:noProof/>
        </w:rPr>
        <w:tab/>
      </w:r>
      <w:r w:rsidRPr="00923FD1">
        <w:rPr>
          <w:noProof/>
        </w:rPr>
        <w:tab/>
      </w:r>
      <w:r w:rsidRPr="00923FD1">
        <w:rPr>
          <w:noProof/>
        </w:rPr>
        <w:tab/>
      </w:r>
      <w:r w:rsidRPr="00923FD1">
        <w:rPr>
          <w:noProof/>
        </w:rPr>
        <w:tab/>
      </w:r>
    </w:p>
    <w:p w14:paraId="79E0BFBF" w14:textId="77777777" w:rsidR="00982DB6" w:rsidRPr="00923FD1" w:rsidRDefault="00982DB6" w:rsidP="0010500A">
      <w:pPr>
        <w:pStyle w:val="Verso"/>
        <w:rPr>
          <w:noProof/>
        </w:rPr>
      </w:pPr>
      <w:r w:rsidRPr="00923FD1">
        <w:rPr>
          <w:noProof/>
        </w:rPr>
        <w:tab/>
      </w:r>
      <w:r w:rsidRPr="00923FD1">
        <w:rPr>
          <w:noProof/>
        </w:rPr>
        <w:tab/>
      </w:r>
      <w:r w:rsidRPr="00923FD1">
        <w:rPr>
          <w:noProof/>
        </w:rPr>
        <w:tab/>
        <w:t>que hay en los árboles alma.</w:t>
      </w:r>
    </w:p>
    <w:p w14:paraId="3E28F866"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Aman las fieras, suspiran</w:t>
      </w:r>
    </w:p>
    <w:p w14:paraId="44CE3E31" w14:textId="77777777" w:rsidR="00982DB6" w:rsidRPr="00923FD1" w:rsidRDefault="00982DB6" w:rsidP="0010500A">
      <w:pPr>
        <w:pStyle w:val="Verso"/>
        <w:rPr>
          <w:noProof/>
        </w:rPr>
      </w:pPr>
      <w:r w:rsidRPr="00923FD1">
        <w:rPr>
          <w:noProof/>
        </w:rPr>
        <w:tab/>
      </w:r>
      <w:r w:rsidRPr="00923FD1">
        <w:rPr>
          <w:noProof/>
        </w:rPr>
        <w:tab/>
      </w:r>
      <w:r w:rsidRPr="00923FD1">
        <w:rPr>
          <w:noProof/>
        </w:rPr>
        <w:tab/>
        <w:t>los peces mudos, las aves</w:t>
      </w:r>
    </w:p>
    <w:p w14:paraId="3734AF2C" w14:textId="77777777" w:rsidR="00982DB6" w:rsidRPr="00923FD1" w:rsidRDefault="00982DB6" w:rsidP="0010500A">
      <w:pPr>
        <w:pStyle w:val="Verso"/>
        <w:rPr>
          <w:noProof/>
        </w:rPr>
      </w:pPr>
      <w:r w:rsidRPr="00923FD1">
        <w:rPr>
          <w:noProof/>
        </w:rPr>
        <w:tab/>
      </w:r>
      <w:r w:rsidRPr="00923FD1">
        <w:rPr>
          <w:noProof/>
        </w:rPr>
        <w:tab/>
      </w:r>
      <w:r w:rsidRPr="00923FD1">
        <w:rPr>
          <w:noProof/>
        </w:rPr>
        <w:tab/>
        <w:t>dicen sus quejas süaves</w:t>
      </w:r>
    </w:p>
    <w:p w14:paraId="7B310EDC" w14:textId="2C92E067" w:rsidR="00982DB6" w:rsidRPr="00923FD1" w:rsidRDefault="00982DB6" w:rsidP="0010500A">
      <w:pPr>
        <w:pStyle w:val="Verso"/>
        <w:rPr>
          <w:noProof/>
        </w:rPr>
      </w:pPr>
      <w:r w:rsidRPr="00923FD1">
        <w:rPr>
          <w:noProof/>
        </w:rPr>
        <w:tab/>
      </w:r>
      <w:r w:rsidRPr="00923FD1">
        <w:rPr>
          <w:noProof/>
        </w:rPr>
        <w:tab/>
      </w:r>
      <w:r w:rsidRPr="00923FD1">
        <w:rPr>
          <w:noProof/>
        </w:rPr>
        <w:tab/>
        <w:t>a las fuentes que las miran,</w:t>
      </w:r>
      <w:r w:rsidRPr="00923FD1">
        <w:rPr>
          <w:noProof/>
        </w:rPr>
        <w:tab/>
      </w:r>
      <w:r w:rsidRPr="00923FD1">
        <w:rPr>
          <w:noProof/>
        </w:rPr>
        <w:tab/>
      </w:r>
      <w:r w:rsidRPr="00923FD1">
        <w:rPr>
          <w:noProof/>
        </w:rPr>
        <w:tab/>
      </w:r>
      <w:r w:rsidRPr="00923FD1">
        <w:rPr>
          <w:noProof/>
        </w:rPr>
        <w:tab/>
      </w:r>
      <w:r w:rsidRPr="00923FD1">
        <w:rPr>
          <w:noProof/>
        </w:rPr>
        <w:tab/>
      </w:r>
    </w:p>
    <w:p w14:paraId="241412FF"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y las aguas dan señales</w:t>
      </w:r>
    </w:p>
    <w:p w14:paraId="31298AE4" w14:textId="77777777" w:rsidR="00982DB6" w:rsidRPr="00923FD1" w:rsidRDefault="00982DB6" w:rsidP="0010500A">
      <w:pPr>
        <w:pStyle w:val="Verso"/>
        <w:rPr>
          <w:noProof/>
        </w:rPr>
      </w:pPr>
      <w:r w:rsidRPr="00923FD1">
        <w:rPr>
          <w:noProof/>
        </w:rPr>
        <w:tab/>
      </w:r>
      <w:r w:rsidRPr="00923FD1">
        <w:rPr>
          <w:noProof/>
        </w:rPr>
        <w:tab/>
      </w:r>
      <w:r w:rsidRPr="00923FD1">
        <w:rPr>
          <w:noProof/>
        </w:rPr>
        <w:tab/>
        <w:t>de amar, pues con dulce son,</w:t>
      </w:r>
    </w:p>
    <w:p w14:paraId="21C226E5" w14:textId="77777777" w:rsidR="00982DB6" w:rsidRPr="00923FD1" w:rsidRDefault="00982DB6" w:rsidP="0010500A">
      <w:pPr>
        <w:pStyle w:val="Verso"/>
        <w:rPr>
          <w:noProof/>
        </w:rPr>
      </w:pPr>
      <w:r w:rsidRPr="00923FD1">
        <w:rPr>
          <w:noProof/>
        </w:rPr>
        <w:tab/>
      </w:r>
      <w:r w:rsidRPr="00923FD1">
        <w:rPr>
          <w:noProof/>
        </w:rPr>
        <w:tab/>
      </w:r>
      <w:r w:rsidRPr="00923FD1">
        <w:rPr>
          <w:noProof/>
        </w:rPr>
        <w:tab/>
        <w:t>por estar en más unión,</w:t>
      </w:r>
    </w:p>
    <w:p w14:paraId="305ADF68" w14:textId="77777777" w:rsidR="00982DB6" w:rsidRPr="00923FD1" w:rsidRDefault="00982DB6" w:rsidP="0010500A">
      <w:pPr>
        <w:pStyle w:val="Verso"/>
        <w:rPr>
          <w:noProof/>
        </w:rPr>
      </w:pPr>
      <w:r w:rsidRPr="00923FD1">
        <w:rPr>
          <w:noProof/>
        </w:rPr>
        <w:tab/>
      </w:r>
      <w:r w:rsidRPr="00923FD1">
        <w:rPr>
          <w:noProof/>
        </w:rPr>
        <w:tab/>
      </w:r>
      <w:r w:rsidRPr="00923FD1">
        <w:rPr>
          <w:noProof/>
        </w:rPr>
        <w:tab/>
        <w:t>se convierten en cristales.</w:t>
      </w:r>
    </w:p>
    <w:p w14:paraId="293965CF" w14:textId="19B78BE3" w:rsidR="00982DB6" w:rsidRPr="00923FD1" w:rsidRDefault="00982DB6" w:rsidP="0010500A">
      <w:pPr>
        <w:pStyle w:val="Verso"/>
        <w:rPr>
          <w:noProof/>
        </w:rPr>
      </w:pPr>
      <w:r w:rsidRPr="00923FD1">
        <w:rPr>
          <w:noProof/>
        </w:rPr>
        <w:tab/>
      </w:r>
      <w:r w:rsidRPr="00923FD1">
        <w:rPr>
          <w:noProof/>
        </w:rPr>
        <w:tab/>
      </w:r>
      <w:r w:rsidRPr="00923FD1">
        <w:rPr>
          <w:noProof/>
        </w:rPr>
        <w:tab/>
        <w:t xml:space="preserve">  Quiere tú, pues no es tu ser</w:t>
      </w:r>
      <w:r w:rsidRPr="00923FD1">
        <w:rPr>
          <w:noProof/>
        </w:rPr>
        <w:tab/>
      </w:r>
      <w:r w:rsidRPr="00923FD1">
        <w:rPr>
          <w:noProof/>
        </w:rPr>
        <w:tab/>
      </w:r>
      <w:r w:rsidRPr="00923FD1">
        <w:rPr>
          <w:noProof/>
        </w:rPr>
        <w:tab/>
      </w:r>
      <w:r w:rsidRPr="00923FD1">
        <w:rPr>
          <w:noProof/>
        </w:rPr>
        <w:tab/>
      </w:r>
      <w:r w:rsidRPr="00923FD1">
        <w:rPr>
          <w:noProof/>
        </w:rPr>
        <w:tab/>
      </w:r>
    </w:p>
    <w:p w14:paraId="1A03858D" w14:textId="77777777" w:rsidR="00982DB6" w:rsidRPr="00923FD1" w:rsidRDefault="00982DB6" w:rsidP="0010500A">
      <w:pPr>
        <w:pStyle w:val="Verso"/>
        <w:rPr>
          <w:noProof/>
        </w:rPr>
      </w:pPr>
      <w:r w:rsidRPr="00923FD1">
        <w:rPr>
          <w:noProof/>
        </w:rPr>
        <w:tab/>
      </w:r>
      <w:r w:rsidRPr="00923FD1">
        <w:rPr>
          <w:noProof/>
        </w:rPr>
        <w:tab/>
      </w:r>
      <w:r w:rsidRPr="00923FD1">
        <w:rPr>
          <w:noProof/>
        </w:rPr>
        <w:tab/>
        <w:t>de piedra, planta ni flor,</w:t>
      </w:r>
    </w:p>
    <w:p w14:paraId="1427336A" w14:textId="77777777" w:rsidR="00982DB6" w:rsidRPr="00923FD1" w:rsidRDefault="00982DB6" w:rsidP="0010500A">
      <w:pPr>
        <w:pStyle w:val="Verso"/>
        <w:rPr>
          <w:noProof/>
        </w:rPr>
      </w:pPr>
      <w:r w:rsidRPr="00923FD1">
        <w:rPr>
          <w:noProof/>
        </w:rPr>
        <w:tab/>
      </w:r>
      <w:r w:rsidRPr="00923FD1">
        <w:rPr>
          <w:noProof/>
        </w:rPr>
        <w:tab/>
      </w:r>
      <w:r w:rsidRPr="00923FD1">
        <w:rPr>
          <w:noProof/>
        </w:rPr>
        <w:tab/>
        <w:t>si quien no conoce amor</w:t>
      </w:r>
    </w:p>
    <w:p w14:paraId="3EEC1E08" w14:textId="77777777" w:rsidR="00982DB6" w:rsidRPr="00923FD1" w:rsidRDefault="00982DB6" w:rsidP="0010500A">
      <w:pPr>
        <w:pStyle w:val="Verso"/>
        <w:rPr>
          <w:noProof/>
        </w:rPr>
      </w:pPr>
      <w:r w:rsidRPr="00923FD1">
        <w:rPr>
          <w:noProof/>
        </w:rPr>
        <w:tab/>
      </w:r>
      <w:r w:rsidRPr="00923FD1">
        <w:rPr>
          <w:noProof/>
        </w:rPr>
        <w:tab/>
      </w:r>
      <w:r w:rsidRPr="00923FD1">
        <w:rPr>
          <w:noProof/>
        </w:rPr>
        <w:tab/>
        <w:t>se puede llamar mujer.</w:t>
      </w:r>
    </w:p>
    <w:p w14:paraId="608C0820" w14:textId="77208E23" w:rsidR="0010500A" w:rsidRPr="00923FD1" w:rsidRDefault="0010500A" w:rsidP="0010500A">
      <w:pPr>
        <w:pStyle w:val="Personaje"/>
        <w:rPr>
          <w:noProof/>
        </w:rPr>
      </w:pPr>
      <w:r w:rsidRPr="00923FD1">
        <w:rPr>
          <w:noProof/>
        </w:rPr>
        <w:t>isabel</w:t>
      </w:r>
    </w:p>
    <w:p w14:paraId="0348FF6A" w14:textId="5C2A5F04" w:rsidR="00982DB6" w:rsidRPr="00923FD1" w:rsidRDefault="00982DB6" w:rsidP="0010500A">
      <w:pPr>
        <w:pStyle w:val="Verso"/>
        <w:rPr>
          <w:noProof/>
        </w:rPr>
      </w:pPr>
      <w:r w:rsidRPr="00923FD1">
        <w:rPr>
          <w:noProof/>
        </w:rPr>
        <w:tab/>
      </w:r>
      <w:r w:rsidRPr="00923FD1">
        <w:rPr>
          <w:noProof/>
        </w:rPr>
        <w:tab/>
      </w:r>
      <w:r w:rsidRPr="00923FD1">
        <w:rPr>
          <w:noProof/>
        </w:rPr>
        <w:tab/>
        <w:t xml:space="preserve">  Si yo amase en otra parte,</w:t>
      </w:r>
    </w:p>
    <w:p w14:paraId="227B2534" w14:textId="317E4D58" w:rsidR="00982DB6" w:rsidRPr="00923FD1" w:rsidRDefault="00982DB6" w:rsidP="0010500A">
      <w:pPr>
        <w:pStyle w:val="Verso"/>
        <w:rPr>
          <w:noProof/>
        </w:rPr>
      </w:pPr>
      <w:r w:rsidRPr="00923FD1">
        <w:rPr>
          <w:noProof/>
        </w:rPr>
        <w:tab/>
      </w:r>
      <w:r w:rsidRPr="00923FD1">
        <w:rPr>
          <w:noProof/>
        </w:rPr>
        <w:tab/>
      </w:r>
      <w:r w:rsidRPr="00923FD1">
        <w:rPr>
          <w:noProof/>
        </w:rPr>
        <w:tab/>
        <w:t>¿qué tan bárbara sería?</w:t>
      </w:r>
      <w:r w:rsidRPr="00923FD1">
        <w:rPr>
          <w:noProof/>
        </w:rPr>
        <w:tab/>
      </w:r>
      <w:r w:rsidRPr="00923FD1">
        <w:rPr>
          <w:noProof/>
        </w:rPr>
        <w:tab/>
      </w:r>
      <w:r w:rsidRPr="00923FD1">
        <w:rPr>
          <w:noProof/>
        </w:rPr>
        <w:tab/>
      </w:r>
      <w:r w:rsidRPr="00923FD1">
        <w:rPr>
          <w:noProof/>
        </w:rPr>
        <w:tab/>
      </w:r>
      <w:r w:rsidRPr="00923FD1">
        <w:rPr>
          <w:noProof/>
        </w:rPr>
        <w:tab/>
      </w:r>
    </w:p>
    <w:p w14:paraId="3720AA10" w14:textId="7B28FA88" w:rsidR="0010500A" w:rsidRPr="00923FD1" w:rsidRDefault="0010500A" w:rsidP="0010500A">
      <w:pPr>
        <w:pStyle w:val="Personaje"/>
        <w:rPr>
          <w:noProof/>
        </w:rPr>
      </w:pPr>
      <w:r w:rsidRPr="00923FD1">
        <w:rPr>
          <w:noProof/>
        </w:rPr>
        <w:t>hipólito</w:t>
      </w:r>
    </w:p>
    <w:p w14:paraId="694F0F5C" w14:textId="028DC9A3" w:rsidR="00982DB6" w:rsidRPr="00923FD1" w:rsidRDefault="00982DB6" w:rsidP="0010500A">
      <w:pPr>
        <w:pStyle w:val="Verso"/>
        <w:rPr>
          <w:noProof/>
        </w:rPr>
      </w:pPr>
      <w:r w:rsidRPr="00923FD1">
        <w:rPr>
          <w:noProof/>
        </w:rPr>
        <w:tab/>
      </w:r>
      <w:r w:rsidRPr="00923FD1">
        <w:rPr>
          <w:noProof/>
        </w:rPr>
        <w:tab/>
      </w:r>
      <w:r w:rsidR="0010500A" w:rsidRPr="00923FD1">
        <w:rPr>
          <w:noProof/>
        </w:rPr>
        <w:tab/>
      </w:r>
      <w:r w:rsidRPr="00923FD1">
        <w:rPr>
          <w:noProof/>
        </w:rPr>
        <w:t>Sería desdicha mía</w:t>
      </w:r>
    </w:p>
    <w:p w14:paraId="190D3A9B" w14:textId="77777777" w:rsidR="00982DB6" w:rsidRPr="00923FD1" w:rsidRDefault="00982DB6" w:rsidP="0010500A">
      <w:pPr>
        <w:pStyle w:val="Verso"/>
        <w:rPr>
          <w:noProof/>
        </w:rPr>
      </w:pPr>
      <w:r w:rsidRPr="00923FD1">
        <w:rPr>
          <w:noProof/>
        </w:rPr>
        <w:tab/>
      </w:r>
      <w:r w:rsidRPr="00923FD1">
        <w:rPr>
          <w:noProof/>
        </w:rPr>
        <w:tab/>
      </w:r>
      <w:r w:rsidRPr="00923FD1">
        <w:rPr>
          <w:noProof/>
        </w:rPr>
        <w:tab/>
        <w:t>y ocasión para matarte.</w:t>
      </w:r>
    </w:p>
    <w:p w14:paraId="557236BE" w14:textId="19AB0698" w:rsidR="0010500A" w:rsidRPr="00923FD1" w:rsidRDefault="0010500A" w:rsidP="0010500A">
      <w:pPr>
        <w:pStyle w:val="Personaje"/>
        <w:rPr>
          <w:noProof/>
        </w:rPr>
      </w:pPr>
      <w:r w:rsidRPr="00923FD1">
        <w:rPr>
          <w:noProof/>
        </w:rPr>
        <w:t>isabel</w:t>
      </w:r>
    </w:p>
    <w:p w14:paraId="2B8DFB4A" w14:textId="3E9AD88C" w:rsidR="00982DB6" w:rsidRPr="00923FD1" w:rsidRDefault="00982DB6" w:rsidP="0010500A">
      <w:pPr>
        <w:pStyle w:val="Verso"/>
        <w:rPr>
          <w:noProof/>
        </w:rPr>
      </w:pPr>
      <w:r w:rsidRPr="00923FD1">
        <w:rPr>
          <w:noProof/>
        </w:rPr>
        <w:lastRenderedPageBreak/>
        <w:tab/>
      </w:r>
      <w:r w:rsidRPr="00923FD1">
        <w:rPr>
          <w:noProof/>
        </w:rPr>
        <w:tab/>
      </w:r>
      <w:r w:rsidRPr="00923FD1">
        <w:rPr>
          <w:noProof/>
        </w:rPr>
        <w:tab/>
        <w:t xml:space="preserve">  Si amase a un hombre en Orán</w:t>
      </w:r>
    </w:p>
    <w:p w14:paraId="00EE1B75" w14:textId="77777777" w:rsidR="00982DB6" w:rsidRPr="00923FD1" w:rsidRDefault="00982DB6" w:rsidP="0010500A">
      <w:pPr>
        <w:pStyle w:val="Verso"/>
        <w:rPr>
          <w:noProof/>
        </w:rPr>
      </w:pPr>
      <w:r w:rsidRPr="00923FD1">
        <w:rPr>
          <w:noProof/>
        </w:rPr>
        <w:tab/>
      </w:r>
      <w:r w:rsidRPr="00923FD1">
        <w:rPr>
          <w:noProof/>
        </w:rPr>
        <w:tab/>
      </w:r>
      <w:r w:rsidRPr="00923FD1">
        <w:rPr>
          <w:noProof/>
        </w:rPr>
        <w:tab/>
        <w:t>de mi ley y de mi tierra,</w:t>
      </w:r>
    </w:p>
    <w:p w14:paraId="499FF540" w14:textId="556A068E" w:rsidR="00982DB6" w:rsidRPr="00923FD1" w:rsidRDefault="00982DB6" w:rsidP="0010500A">
      <w:pPr>
        <w:pStyle w:val="Verso"/>
        <w:rPr>
          <w:noProof/>
        </w:rPr>
      </w:pPr>
      <w:r w:rsidRPr="00923FD1">
        <w:rPr>
          <w:noProof/>
        </w:rPr>
        <w:tab/>
      </w:r>
      <w:r w:rsidRPr="00923FD1">
        <w:rPr>
          <w:noProof/>
        </w:rPr>
        <w:tab/>
      </w:r>
      <w:r w:rsidRPr="00923FD1">
        <w:rPr>
          <w:noProof/>
        </w:rPr>
        <w:tab/>
        <w:t>y que más partes encierra</w:t>
      </w:r>
      <w:r w:rsidRPr="00923FD1">
        <w:rPr>
          <w:noProof/>
        </w:rPr>
        <w:tab/>
      </w:r>
      <w:r w:rsidRPr="00923FD1">
        <w:rPr>
          <w:noProof/>
        </w:rPr>
        <w:tab/>
      </w:r>
      <w:r w:rsidRPr="00923FD1">
        <w:rPr>
          <w:noProof/>
        </w:rPr>
        <w:tab/>
      </w:r>
      <w:r w:rsidRPr="00923FD1">
        <w:rPr>
          <w:noProof/>
        </w:rPr>
        <w:tab/>
      </w:r>
      <w:r w:rsidRPr="00923FD1">
        <w:rPr>
          <w:noProof/>
        </w:rPr>
        <w:tab/>
        <w:t xml:space="preserve"> </w:t>
      </w:r>
    </w:p>
    <w:p w14:paraId="1890765D" w14:textId="77777777" w:rsidR="00982DB6" w:rsidRPr="00923FD1" w:rsidRDefault="00982DB6" w:rsidP="0010500A">
      <w:pPr>
        <w:pStyle w:val="Verso"/>
        <w:rPr>
          <w:noProof/>
        </w:rPr>
      </w:pPr>
      <w:r w:rsidRPr="00923FD1">
        <w:rPr>
          <w:noProof/>
        </w:rPr>
        <w:tab/>
      </w:r>
      <w:r w:rsidRPr="00923FD1">
        <w:rPr>
          <w:noProof/>
        </w:rPr>
        <w:tab/>
      </w:r>
      <w:r w:rsidRPr="00923FD1">
        <w:rPr>
          <w:noProof/>
        </w:rPr>
        <w:tab/>
        <w:t>de gentilhombre y galán,</w:t>
      </w:r>
    </w:p>
    <w:p w14:paraId="7919921E"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¿en qué os ofendéis de mí?</w:t>
      </w:r>
    </w:p>
    <w:p w14:paraId="201FD722" w14:textId="008D087A" w:rsidR="0010500A" w:rsidRPr="00923FD1" w:rsidRDefault="0010500A" w:rsidP="0010500A">
      <w:pPr>
        <w:pStyle w:val="Personaje"/>
        <w:rPr>
          <w:noProof/>
        </w:rPr>
      </w:pPr>
      <w:r w:rsidRPr="00923FD1">
        <w:rPr>
          <w:noProof/>
        </w:rPr>
        <w:t>hipólito</w:t>
      </w:r>
    </w:p>
    <w:p w14:paraId="65077BE9" w14:textId="147D2F6F" w:rsidR="00982DB6" w:rsidRPr="00923FD1" w:rsidRDefault="00982DB6" w:rsidP="0010500A">
      <w:pPr>
        <w:pStyle w:val="Verso"/>
        <w:rPr>
          <w:noProof/>
        </w:rPr>
      </w:pPr>
      <w:r w:rsidRPr="00923FD1">
        <w:rPr>
          <w:noProof/>
        </w:rPr>
        <w:tab/>
      </w:r>
      <w:r w:rsidRPr="00923FD1">
        <w:rPr>
          <w:noProof/>
        </w:rPr>
        <w:tab/>
      </w:r>
      <w:r w:rsidR="0010500A" w:rsidRPr="00923FD1">
        <w:rPr>
          <w:noProof/>
        </w:rPr>
        <w:tab/>
      </w:r>
      <w:r w:rsidRPr="00923FD1">
        <w:rPr>
          <w:noProof/>
        </w:rPr>
        <w:t>En que está ausente y le quieres,</w:t>
      </w:r>
    </w:p>
    <w:p w14:paraId="6B2992F3" w14:textId="77777777" w:rsidR="00982DB6" w:rsidRPr="00923FD1" w:rsidRDefault="00982DB6" w:rsidP="0010500A">
      <w:pPr>
        <w:pStyle w:val="Verso"/>
        <w:rPr>
          <w:noProof/>
        </w:rPr>
      </w:pPr>
      <w:r w:rsidRPr="00923FD1">
        <w:rPr>
          <w:noProof/>
        </w:rPr>
        <w:tab/>
      </w:r>
      <w:r w:rsidRPr="00923FD1">
        <w:rPr>
          <w:noProof/>
        </w:rPr>
        <w:tab/>
      </w:r>
      <w:r w:rsidRPr="00923FD1">
        <w:rPr>
          <w:noProof/>
        </w:rPr>
        <w:tab/>
        <w:t>que no soléis las mujeres</w:t>
      </w:r>
    </w:p>
    <w:p w14:paraId="34F77767" w14:textId="5F8A4A67" w:rsidR="00982DB6" w:rsidRPr="00923FD1" w:rsidRDefault="00982DB6" w:rsidP="0010500A">
      <w:pPr>
        <w:pStyle w:val="Verso"/>
        <w:rPr>
          <w:noProof/>
        </w:rPr>
      </w:pPr>
      <w:r w:rsidRPr="00923FD1">
        <w:rPr>
          <w:noProof/>
        </w:rPr>
        <w:tab/>
      </w:r>
      <w:r w:rsidRPr="00923FD1">
        <w:rPr>
          <w:noProof/>
        </w:rPr>
        <w:tab/>
      </w:r>
      <w:r w:rsidRPr="00923FD1">
        <w:rPr>
          <w:noProof/>
        </w:rPr>
        <w:tab/>
        <w:t>tratar los hombres ansí.</w:t>
      </w:r>
      <w:r w:rsidRPr="00923FD1">
        <w:rPr>
          <w:noProof/>
        </w:rPr>
        <w:tab/>
      </w:r>
      <w:r w:rsidRPr="00923FD1">
        <w:rPr>
          <w:noProof/>
        </w:rPr>
        <w:tab/>
      </w:r>
      <w:r w:rsidRPr="00923FD1">
        <w:rPr>
          <w:noProof/>
        </w:rPr>
        <w:tab/>
      </w:r>
      <w:r w:rsidRPr="00923FD1">
        <w:rPr>
          <w:noProof/>
        </w:rPr>
        <w:tab/>
      </w:r>
      <w:r w:rsidRPr="00923FD1">
        <w:rPr>
          <w:noProof/>
        </w:rPr>
        <w:tab/>
      </w:r>
    </w:p>
    <w:p w14:paraId="44D11DBA" w14:textId="256E519F" w:rsidR="0010500A" w:rsidRPr="00923FD1" w:rsidRDefault="0010500A" w:rsidP="0010500A">
      <w:pPr>
        <w:pStyle w:val="Personaje"/>
        <w:rPr>
          <w:noProof/>
        </w:rPr>
      </w:pPr>
      <w:r w:rsidRPr="00923FD1">
        <w:rPr>
          <w:noProof/>
        </w:rPr>
        <w:t>isabel</w:t>
      </w:r>
    </w:p>
    <w:p w14:paraId="14AC7F77" w14:textId="06109281" w:rsidR="00982DB6" w:rsidRPr="00923FD1" w:rsidRDefault="00982DB6" w:rsidP="0010500A">
      <w:pPr>
        <w:pStyle w:val="Verso"/>
        <w:rPr>
          <w:noProof/>
        </w:rPr>
      </w:pPr>
      <w:r w:rsidRPr="00923FD1">
        <w:rPr>
          <w:noProof/>
        </w:rPr>
        <w:tab/>
      </w:r>
      <w:r w:rsidRPr="00923FD1">
        <w:rPr>
          <w:noProof/>
        </w:rPr>
        <w:tab/>
      </w:r>
      <w:r w:rsidRPr="00923FD1">
        <w:rPr>
          <w:noProof/>
        </w:rPr>
        <w:tab/>
        <w:t xml:space="preserve">  Si le olvidara, dijeras</w:t>
      </w:r>
    </w:p>
    <w:p w14:paraId="38A2B1ED" w14:textId="77777777" w:rsidR="00982DB6" w:rsidRPr="00923FD1" w:rsidRDefault="00982DB6" w:rsidP="0010500A">
      <w:pPr>
        <w:pStyle w:val="Verso"/>
        <w:rPr>
          <w:noProof/>
        </w:rPr>
      </w:pPr>
      <w:r w:rsidRPr="00923FD1">
        <w:rPr>
          <w:noProof/>
        </w:rPr>
        <w:tab/>
      </w:r>
      <w:r w:rsidRPr="00923FD1">
        <w:rPr>
          <w:noProof/>
        </w:rPr>
        <w:tab/>
      </w:r>
      <w:r w:rsidRPr="00923FD1">
        <w:rPr>
          <w:noProof/>
        </w:rPr>
        <w:tab/>
        <w:t>que era falsa y desleal:</w:t>
      </w:r>
    </w:p>
    <w:p w14:paraId="5490A5B1" w14:textId="77777777" w:rsidR="00982DB6" w:rsidRPr="00923FD1" w:rsidRDefault="00982DB6" w:rsidP="0010500A">
      <w:pPr>
        <w:pStyle w:val="Verso"/>
        <w:rPr>
          <w:noProof/>
        </w:rPr>
      </w:pPr>
      <w:r w:rsidRPr="00923FD1">
        <w:rPr>
          <w:noProof/>
        </w:rPr>
        <w:tab/>
      </w:r>
      <w:r w:rsidRPr="00923FD1">
        <w:rPr>
          <w:noProof/>
        </w:rPr>
        <w:tab/>
      </w:r>
      <w:r w:rsidRPr="00923FD1">
        <w:rPr>
          <w:noProof/>
        </w:rPr>
        <w:tab/>
        <w:t>ni os agrada el bien ni el mal,</w:t>
      </w:r>
    </w:p>
    <w:p w14:paraId="4C3153E9" w14:textId="77777777" w:rsidR="00982DB6" w:rsidRPr="00923FD1" w:rsidRDefault="00982DB6" w:rsidP="0010500A">
      <w:pPr>
        <w:pStyle w:val="Verso"/>
        <w:rPr>
          <w:noProof/>
        </w:rPr>
      </w:pPr>
      <w:r w:rsidRPr="00923FD1">
        <w:rPr>
          <w:noProof/>
        </w:rPr>
        <w:tab/>
      </w:r>
      <w:r w:rsidRPr="00923FD1">
        <w:rPr>
          <w:noProof/>
        </w:rPr>
        <w:tab/>
      </w:r>
      <w:r w:rsidRPr="00923FD1">
        <w:rPr>
          <w:noProof/>
        </w:rPr>
        <w:tab/>
        <w:t>ni las burlas ni las veras.</w:t>
      </w:r>
    </w:p>
    <w:p w14:paraId="273B8D54" w14:textId="32A99A5F" w:rsidR="0010500A" w:rsidRPr="00923FD1" w:rsidRDefault="0010500A" w:rsidP="0010500A">
      <w:pPr>
        <w:pStyle w:val="Personaje"/>
        <w:rPr>
          <w:noProof/>
        </w:rPr>
      </w:pPr>
      <w:r w:rsidRPr="00923FD1">
        <w:rPr>
          <w:noProof/>
        </w:rPr>
        <w:t>hipólito</w:t>
      </w:r>
    </w:p>
    <w:p w14:paraId="1B6CFEF8" w14:textId="575542EF" w:rsidR="00982DB6" w:rsidRPr="00923FD1" w:rsidRDefault="00982DB6" w:rsidP="0010500A">
      <w:pPr>
        <w:pStyle w:val="Verso"/>
        <w:rPr>
          <w:noProof/>
        </w:rPr>
      </w:pPr>
      <w:r w:rsidRPr="00923FD1">
        <w:rPr>
          <w:noProof/>
        </w:rPr>
        <w:tab/>
      </w:r>
      <w:r w:rsidRPr="00923FD1">
        <w:rPr>
          <w:noProof/>
        </w:rPr>
        <w:tab/>
      </w:r>
      <w:r w:rsidR="0010500A" w:rsidRPr="00923FD1">
        <w:rPr>
          <w:noProof/>
        </w:rPr>
        <w:tab/>
      </w:r>
      <w:r w:rsidRPr="00923FD1">
        <w:rPr>
          <w:noProof/>
        </w:rPr>
        <w:t xml:space="preserve">  Zaida, cerrados estamos:</w:t>
      </w:r>
      <w:r w:rsidRPr="00923FD1">
        <w:rPr>
          <w:noProof/>
        </w:rPr>
        <w:tab/>
      </w:r>
      <w:r w:rsidRPr="00923FD1">
        <w:rPr>
          <w:noProof/>
        </w:rPr>
        <w:tab/>
      </w:r>
      <w:r w:rsidRPr="00923FD1">
        <w:rPr>
          <w:noProof/>
        </w:rPr>
        <w:tab/>
      </w:r>
      <w:r w:rsidRPr="00923FD1">
        <w:rPr>
          <w:noProof/>
        </w:rPr>
        <w:tab/>
      </w:r>
      <w:r w:rsidRPr="00923FD1">
        <w:rPr>
          <w:noProof/>
        </w:rPr>
        <w:tab/>
      </w:r>
    </w:p>
    <w:p w14:paraId="3F7E2418" w14:textId="77777777" w:rsidR="00982DB6" w:rsidRPr="00923FD1" w:rsidRDefault="00982DB6" w:rsidP="0010500A">
      <w:pPr>
        <w:pStyle w:val="Verso"/>
        <w:rPr>
          <w:noProof/>
        </w:rPr>
      </w:pPr>
      <w:r w:rsidRPr="00923FD1">
        <w:rPr>
          <w:noProof/>
        </w:rPr>
        <w:tab/>
      </w:r>
      <w:r w:rsidRPr="00923FD1">
        <w:rPr>
          <w:noProof/>
        </w:rPr>
        <w:tab/>
      </w:r>
      <w:r w:rsidRPr="00923FD1">
        <w:rPr>
          <w:noProof/>
        </w:rPr>
        <w:tab/>
        <w:t>yo tengo resolución</w:t>
      </w:r>
    </w:p>
    <w:p w14:paraId="653B88CE" w14:textId="77777777" w:rsidR="00982DB6" w:rsidRPr="00923FD1" w:rsidRDefault="00982DB6" w:rsidP="0010500A">
      <w:pPr>
        <w:pStyle w:val="Verso"/>
        <w:rPr>
          <w:noProof/>
        </w:rPr>
      </w:pPr>
      <w:r w:rsidRPr="00923FD1">
        <w:rPr>
          <w:noProof/>
        </w:rPr>
        <w:tab/>
      </w:r>
      <w:r w:rsidRPr="00923FD1">
        <w:rPr>
          <w:noProof/>
        </w:rPr>
        <w:tab/>
      </w:r>
      <w:r w:rsidRPr="00923FD1">
        <w:rPr>
          <w:noProof/>
        </w:rPr>
        <w:tab/>
        <w:t>de salir con mi intención.</w:t>
      </w:r>
    </w:p>
    <w:p w14:paraId="37FC29BE" w14:textId="77777777" w:rsidR="00982DB6" w:rsidRPr="00923FD1" w:rsidRDefault="00982DB6" w:rsidP="0010500A">
      <w:pPr>
        <w:pStyle w:val="Verso"/>
        <w:rPr>
          <w:noProof/>
        </w:rPr>
      </w:pPr>
      <w:r w:rsidRPr="00923FD1">
        <w:rPr>
          <w:noProof/>
        </w:rPr>
        <w:tab/>
      </w:r>
      <w:r w:rsidRPr="00923FD1">
        <w:rPr>
          <w:noProof/>
        </w:rPr>
        <w:tab/>
      </w:r>
      <w:r w:rsidRPr="00923FD1">
        <w:rPr>
          <w:noProof/>
        </w:rPr>
        <w:tab/>
        <w:t>Si las voces escusamos,</w:t>
      </w:r>
    </w:p>
    <w:p w14:paraId="5FDA2EDF"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será bien para los dos;</w:t>
      </w:r>
    </w:p>
    <w:p w14:paraId="5044FA7A" w14:textId="7CF5ABC7" w:rsidR="00982DB6" w:rsidRPr="00923FD1" w:rsidRDefault="00982DB6" w:rsidP="0010500A">
      <w:pPr>
        <w:pStyle w:val="Verso"/>
        <w:rPr>
          <w:noProof/>
        </w:rPr>
      </w:pPr>
      <w:r w:rsidRPr="00923FD1">
        <w:rPr>
          <w:noProof/>
        </w:rPr>
        <w:tab/>
      </w:r>
      <w:r w:rsidRPr="00923FD1">
        <w:rPr>
          <w:noProof/>
        </w:rPr>
        <w:tab/>
      </w:r>
      <w:r w:rsidRPr="00923FD1">
        <w:rPr>
          <w:noProof/>
        </w:rPr>
        <w:tab/>
        <w:t>si no, yo sabré taparte</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0149EF85" w14:textId="77777777" w:rsidR="00982DB6" w:rsidRPr="00923FD1" w:rsidRDefault="00982DB6" w:rsidP="0010500A">
      <w:pPr>
        <w:pStyle w:val="Verso"/>
        <w:rPr>
          <w:noProof/>
        </w:rPr>
      </w:pPr>
      <w:r w:rsidRPr="00923FD1">
        <w:rPr>
          <w:noProof/>
        </w:rPr>
        <w:tab/>
      </w:r>
      <w:r w:rsidRPr="00923FD1">
        <w:rPr>
          <w:noProof/>
        </w:rPr>
        <w:tab/>
      </w:r>
      <w:r w:rsidRPr="00923FD1">
        <w:rPr>
          <w:noProof/>
        </w:rPr>
        <w:tab/>
        <w:t>la boca. No hay que turbarte.</w:t>
      </w:r>
    </w:p>
    <w:p w14:paraId="7332ED30" w14:textId="03C24CF7" w:rsidR="0010500A" w:rsidRPr="00923FD1" w:rsidRDefault="0010500A" w:rsidP="0010500A">
      <w:pPr>
        <w:pStyle w:val="Personaje"/>
        <w:rPr>
          <w:noProof/>
        </w:rPr>
      </w:pPr>
      <w:r w:rsidRPr="00923FD1">
        <w:rPr>
          <w:noProof/>
        </w:rPr>
        <w:t>isabel</w:t>
      </w:r>
    </w:p>
    <w:p w14:paraId="0C766297" w14:textId="262EF9D3" w:rsidR="00982DB6" w:rsidRPr="00923FD1" w:rsidRDefault="00982DB6" w:rsidP="0010500A">
      <w:pPr>
        <w:pStyle w:val="Partidoincial"/>
        <w:rPr>
          <w:noProof/>
        </w:rPr>
      </w:pPr>
      <w:r w:rsidRPr="00923FD1">
        <w:rPr>
          <w:noProof/>
        </w:rPr>
        <w:tab/>
      </w:r>
      <w:r w:rsidRPr="00923FD1">
        <w:rPr>
          <w:noProof/>
        </w:rPr>
        <w:tab/>
      </w:r>
      <w:r w:rsidRPr="00923FD1">
        <w:rPr>
          <w:noProof/>
        </w:rPr>
        <w:tab/>
        <w:t>¿Que estás resuelto?</w:t>
      </w:r>
    </w:p>
    <w:p w14:paraId="388DEF82" w14:textId="382A278B" w:rsidR="0010500A" w:rsidRPr="00923FD1" w:rsidRDefault="0010500A" w:rsidP="0010500A">
      <w:pPr>
        <w:pStyle w:val="Personaje"/>
        <w:rPr>
          <w:noProof/>
        </w:rPr>
      </w:pPr>
      <w:r w:rsidRPr="00923FD1">
        <w:rPr>
          <w:noProof/>
        </w:rPr>
        <w:t>hipólito</w:t>
      </w:r>
    </w:p>
    <w:p w14:paraId="34B0E0D9" w14:textId="0F2772B8"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t xml:space="preserve">          </w:t>
      </w:r>
      <w:r w:rsidR="0010500A" w:rsidRPr="00923FD1">
        <w:rPr>
          <w:noProof/>
        </w:rPr>
        <w:tab/>
      </w:r>
      <w:r w:rsidR="0010500A" w:rsidRPr="00923FD1">
        <w:rPr>
          <w:noProof/>
        </w:rPr>
        <w:tab/>
      </w:r>
      <w:r w:rsidRPr="00923FD1">
        <w:t>Por Dios,</w:t>
      </w:r>
    </w:p>
    <w:p w14:paraId="00AEA756"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que está todo prevenido</w:t>
      </w:r>
    </w:p>
    <w:p w14:paraId="47563671" w14:textId="77777777" w:rsidR="00982DB6" w:rsidRPr="00923FD1" w:rsidRDefault="00982DB6" w:rsidP="0010500A">
      <w:pPr>
        <w:pStyle w:val="Verso"/>
        <w:rPr>
          <w:noProof/>
        </w:rPr>
      </w:pPr>
      <w:r w:rsidRPr="00923FD1">
        <w:rPr>
          <w:noProof/>
        </w:rPr>
        <w:tab/>
      </w:r>
      <w:r w:rsidRPr="00923FD1">
        <w:rPr>
          <w:noProof/>
        </w:rPr>
        <w:tab/>
      </w:r>
      <w:r w:rsidRPr="00923FD1">
        <w:rPr>
          <w:noProof/>
        </w:rPr>
        <w:tab/>
        <w:t>y hasta las puertas guardadas.</w:t>
      </w:r>
    </w:p>
    <w:p w14:paraId="517364FB" w14:textId="77CBF324" w:rsidR="00982DB6" w:rsidRPr="00923FD1" w:rsidRDefault="00982DB6" w:rsidP="005971E6">
      <w:pPr>
        <w:pStyle w:val="Verso"/>
        <w:rPr>
          <w:noProof/>
        </w:rPr>
      </w:pPr>
      <w:r w:rsidRPr="00923FD1">
        <w:rPr>
          <w:noProof/>
        </w:rPr>
        <w:tab/>
      </w:r>
      <w:r w:rsidRPr="00923FD1">
        <w:rPr>
          <w:noProof/>
        </w:rPr>
        <w:tab/>
      </w:r>
      <w:r w:rsidRPr="00923FD1">
        <w:rPr>
          <w:noProof/>
        </w:rPr>
        <w:tab/>
        <w:t>Las voces son escusadas.</w:t>
      </w:r>
      <w:r w:rsidRPr="00923FD1">
        <w:rPr>
          <w:noProof/>
        </w:rPr>
        <w:tab/>
      </w:r>
      <w:r w:rsidRPr="00923FD1">
        <w:rPr>
          <w:noProof/>
        </w:rPr>
        <w:tab/>
      </w:r>
      <w:r w:rsidRPr="00923FD1">
        <w:rPr>
          <w:noProof/>
        </w:rPr>
        <w:tab/>
      </w:r>
      <w:r w:rsidRPr="00923FD1">
        <w:rPr>
          <w:noProof/>
        </w:rPr>
        <w:tab/>
      </w:r>
      <w:r w:rsidRPr="00923FD1">
        <w:rPr>
          <w:noProof/>
        </w:rPr>
        <w:tab/>
      </w:r>
    </w:p>
    <w:p w14:paraId="6517F7FE" w14:textId="6391B465" w:rsidR="0010500A" w:rsidRPr="00923FD1" w:rsidRDefault="0010500A" w:rsidP="0010500A">
      <w:pPr>
        <w:pStyle w:val="Personaje"/>
        <w:rPr>
          <w:noProof/>
        </w:rPr>
      </w:pPr>
      <w:r w:rsidRPr="00923FD1">
        <w:rPr>
          <w:noProof/>
        </w:rPr>
        <w:lastRenderedPageBreak/>
        <w:t>isabel</w:t>
      </w:r>
    </w:p>
    <w:p w14:paraId="52F5C94C" w14:textId="193A1A84" w:rsidR="00982DB6" w:rsidRPr="00923FD1" w:rsidRDefault="00982DB6" w:rsidP="0010500A">
      <w:pPr>
        <w:pStyle w:val="Verso"/>
        <w:rPr>
          <w:noProof/>
        </w:rPr>
      </w:pPr>
      <w:r w:rsidRPr="00923FD1">
        <w:rPr>
          <w:noProof/>
        </w:rPr>
        <w:tab/>
      </w:r>
      <w:r w:rsidRPr="00923FD1">
        <w:rPr>
          <w:noProof/>
        </w:rPr>
        <w:tab/>
      </w:r>
      <w:r w:rsidRPr="00923FD1">
        <w:rPr>
          <w:noProof/>
        </w:rPr>
        <w:tab/>
        <w:t>Pues que me escuches te pido.</w:t>
      </w:r>
    </w:p>
    <w:p w14:paraId="3A3859D4" w14:textId="77777777" w:rsidR="00982DB6" w:rsidRPr="00923FD1" w:rsidRDefault="00982DB6" w:rsidP="0010500A">
      <w:pPr>
        <w:pStyle w:val="Partidoincial"/>
        <w:rPr>
          <w:noProof/>
        </w:rPr>
      </w:pPr>
      <w:r w:rsidRPr="00923FD1">
        <w:rPr>
          <w:noProof/>
        </w:rPr>
        <w:tab/>
      </w:r>
      <w:r w:rsidRPr="00923FD1">
        <w:rPr>
          <w:noProof/>
        </w:rPr>
        <w:tab/>
      </w:r>
      <w:r w:rsidRPr="00923FD1">
        <w:rPr>
          <w:noProof/>
        </w:rPr>
        <w:tab/>
        <w:t xml:space="preserve">  Yo no soy Zaida.</w:t>
      </w:r>
    </w:p>
    <w:p w14:paraId="35F665A6" w14:textId="48A66DC4" w:rsidR="0010500A" w:rsidRPr="00923FD1" w:rsidRDefault="0010500A" w:rsidP="0010500A">
      <w:pPr>
        <w:pStyle w:val="Personaje"/>
        <w:rPr>
          <w:noProof/>
        </w:rPr>
      </w:pPr>
      <w:r w:rsidRPr="00923FD1">
        <w:rPr>
          <w:noProof/>
        </w:rPr>
        <w:t>hipólito</w:t>
      </w:r>
    </w:p>
    <w:p w14:paraId="1EDADF1A" w14:textId="48F0D014"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t xml:space="preserve">      </w:t>
      </w:r>
      <w:r w:rsidR="0010500A" w:rsidRPr="00923FD1">
        <w:tab/>
        <w:t xml:space="preserve">   </w:t>
      </w:r>
      <w:r w:rsidRPr="00923FD1">
        <w:t xml:space="preserve"> ¿Pues quién?</w:t>
      </w:r>
    </w:p>
    <w:p w14:paraId="3C6B1CE5" w14:textId="744057DA" w:rsidR="0010500A" w:rsidRPr="00923FD1" w:rsidRDefault="0010500A" w:rsidP="0010500A">
      <w:pPr>
        <w:pStyle w:val="Personaje"/>
        <w:rPr>
          <w:noProof/>
        </w:rPr>
      </w:pPr>
      <w:r w:rsidRPr="00923FD1">
        <w:rPr>
          <w:noProof/>
        </w:rPr>
        <w:t>isabel</w:t>
      </w:r>
    </w:p>
    <w:p w14:paraId="4DADAE0E" w14:textId="4410326B" w:rsidR="00982DB6" w:rsidRPr="00923FD1" w:rsidRDefault="00982DB6" w:rsidP="0010500A">
      <w:pPr>
        <w:pStyle w:val="Verso"/>
        <w:rPr>
          <w:noProof/>
        </w:rPr>
      </w:pPr>
      <w:r w:rsidRPr="00923FD1">
        <w:rPr>
          <w:noProof/>
        </w:rPr>
        <w:tab/>
      </w:r>
      <w:r w:rsidRPr="00923FD1">
        <w:rPr>
          <w:noProof/>
        </w:rPr>
        <w:tab/>
      </w:r>
      <w:r w:rsidRPr="00923FD1">
        <w:rPr>
          <w:noProof/>
        </w:rPr>
        <w:tab/>
        <w:t>Isabel, la de Toledo.</w:t>
      </w:r>
    </w:p>
    <w:p w14:paraId="480F3F2E" w14:textId="0BF79797" w:rsidR="0010500A" w:rsidRPr="00923FD1" w:rsidRDefault="0010500A" w:rsidP="0010500A">
      <w:pPr>
        <w:pStyle w:val="Personaje"/>
        <w:rPr>
          <w:noProof/>
        </w:rPr>
      </w:pPr>
      <w:r w:rsidRPr="00923FD1">
        <w:rPr>
          <w:noProof/>
        </w:rPr>
        <w:t>hipólito</w:t>
      </w:r>
    </w:p>
    <w:p w14:paraId="1AFB1F1D" w14:textId="596B5BEB" w:rsidR="00982DB6" w:rsidRPr="00923FD1" w:rsidRDefault="00982DB6" w:rsidP="0010500A">
      <w:pPr>
        <w:pStyle w:val="Verso"/>
        <w:rPr>
          <w:noProof/>
        </w:rPr>
      </w:pPr>
      <w:r w:rsidRPr="00923FD1">
        <w:rPr>
          <w:noProof/>
        </w:rPr>
        <w:tab/>
      </w:r>
      <w:r w:rsidRPr="00923FD1">
        <w:rPr>
          <w:noProof/>
        </w:rPr>
        <w:tab/>
      </w:r>
      <w:r w:rsidR="0010500A" w:rsidRPr="00923FD1">
        <w:rPr>
          <w:noProof/>
        </w:rPr>
        <w:tab/>
      </w:r>
      <w:r w:rsidRPr="00923FD1">
        <w:rPr>
          <w:noProof/>
        </w:rPr>
        <w:t>Si fuese verdad, no puedo,</w:t>
      </w:r>
    </w:p>
    <w:p w14:paraId="2EE54EB6" w14:textId="663BA409" w:rsidR="00982DB6" w:rsidRPr="00923FD1" w:rsidRDefault="00982DB6" w:rsidP="0010500A">
      <w:pPr>
        <w:pStyle w:val="Verso"/>
        <w:rPr>
          <w:noProof/>
        </w:rPr>
      </w:pPr>
      <w:r w:rsidRPr="00923FD1">
        <w:rPr>
          <w:noProof/>
        </w:rPr>
        <w:tab/>
      </w:r>
      <w:r w:rsidRPr="00923FD1">
        <w:rPr>
          <w:noProof/>
        </w:rPr>
        <w:tab/>
      </w:r>
      <w:r w:rsidRPr="00923FD1">
        <w:rPr>
          <w:noProof/>
        </w:rPr>
        <w:tab/>
        <w:t>amor, desear más bien.</w:t>
      </w:r>
      <w:r w:rsidRPr="00923FD1">
        <w:rPr>
          <w:noProof/>
        </w:rPr>
        <w:tab/>
      </w:r>
      <w:r w:rsidRPr="00923FD1">
        <w:rPr>
          <w:noProof/>
        </w:rPr>
        <w:tab/>
      </w:r>
      <w:r w:rsidRPr="00923FD1">
        <w:rPr>
          <w:noProof/>
        </w:rPr>
        <w:tab/>
      </w:r>
      <w:r w:rsidRPr="00923FD1">
        <w:rPr>
          <w:noProof/>
        </w:rPr>
        <w:tab/>
      </w:r>
      <w:r w:rsidRPr="00923FD1">
        <w:rPr>
          <w:noProof/>
        </w:rPr>
        <w:tab/>
      </w:r>
    </w:p>
    <w:p w14:paraId="2E097848"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Tú me quieres engañar.</w:t>
      </w:r>
    </w:p>
    <w:p w14:paraId="460F09BC" w14:textId="49F54DFC" w:rsidR="0010500A" w:rsidRPr="00923FD1" w:rsidRDefault="0010500A" w:rsidP="0010500A">
      <w:pPr>
        <w:pStyle w:val="Personaje"/>
        <w:rPr>
          <w:noProof/>
        </w:rPr>
      </w:pPr>
      <w:r w:rsidRPr="00923FD1">
        <w:rPr>
          <w:noProof/>
        </w:rPr>
        <w:t>isabel</w:t>
      </w:r>
    </w:p>
    <w:p w14:paraId="3C5825AB" w14:textId="14CAE064" w:rsidR="00982DB6" w:rsidRPr="00923FD1" w:rsidRDefault="00982DB6" w:rsidP="0010500A">
      <w:pPr>
        <w:pStyle w:val="Verso"/>
        <w:rPr>
          <w:noProof/>
        </w:rPr>
      </w:pPr>
      <w:r w:rsidRPr="00923FD1">
        <w:rPr>
          <w:noProof/>
        </w:rPr>
        <w:tab/>
      </w:r>
      <w:r w:rsidRPr="00923FD1">
        <w:rPr>
          <w:noProof/>
        </w:rPr>
        <w:tab/>
      </w:r>
      <w:r w:rsidRPr="00923FD1">
        <w:rPr>
          <w:noProof/>
        </w:rPr>
        <w:tab/>
      </w:r>
      <w:bookmarkStart w:id="128" w:name="_Hlk54267020"/>
      <w:r w:rsidRPr="00923FD1">
        <w:rPr>
          <w:noProof/>
        </w:rPr>
        <w:t>Pues ves los clavos aquí</w:t>
      </w:r>
      <w:bookmarkEnd w:id="128"/>
      <w:r w:rsidRPr="00923FD1">
        <w:rPr>
          <w:noProof/>
        </w:rPr>
        <w:t>.</w:t>
      </w:r>
    </w:p>
    <w:p w14:paraId="6C91B34B" w14:textId="2C9826EE" w:rsidR="0010500A" w:rsidRPr="00923FD1" w:rsidRDefault="0010500A" w:rsidP="0010500A">
      <w:pPr>
        <w:pStyle w:val="Personaje"/>
        <w:rPr>
          <w:noProof/>
        </w:rPr>
      </w:pPr>
      <w:r w:rsidRPr="00923FD1">
        <w:rPr>
          <w:noProof/>
        </w:rPr>
        <w:t>hipólito</w:t>
      </w:r>
    </w:p>
    <w:p w14:paraId="1CA9DDDA" w14:textId="06B2193F" w:rsidR="00982DB6" w:rsidRPr="00923FD1" w:rsidRDefault="00982DB6" w:rsidP="0010500A">
      <w:pPr>
        <w:pStyle w:val="Partidoincial"/>
        <w:rPr>
          <w:noProof/>
        </w:rPr>
      </w:pPr>
      <w:r w:rsidRPr="00923FD1">
        <w:rPr>
          <w:noProof/>
        </w:rPr>
        <w:tab/>
      </w:r>
      <w:r w:rsidRPr="00923FD1">
        <w:rPr>
          <w:noProof/>
        </w:rPr>
        <w:tab/>
      </w:r>
      <w:r w:rsidR="0010500A" w:rsidRPr="00923FD1">
        <w:rPr>
          <w:noProof/>
        </w:rPr>
        <w:tab/>
      </w:r>
      <w:r w:rsidRPr="00923FD1">
        <w:rPr>
          <w:noProof/>
        </w:rPr>
        <w:t>¿Isabel y esclava?</w:t>
      </w:r>
    </w:p>
    <w:p w14:paraId="2BCF4E68" w14:textId="4AFFA5B3" w:rsidR="0010500A" w:rsidRPr="00923FD1" w:rsidRDefault="0010500A" w:rsidP="0010500A">
      <w:pPr>
        <w:pStyle w:val="Personaje"/>
        <w:rPr>
          <w:noProof/>
        </w:rPr>
      </w:pPr>
      <w:r w:rsidRPr="00923FD1">
        <w:rPr>
          <w:noProof/>
        </w:rPr>
        <w:t>isabel</w:t>
      </w:r>
    </w:p>
    <w:p w14:paraId="3BB0A7AC" w14:textId="543C63D9"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Ansí</w:t>
      </w:r>
    </w:p>
    <w:p w14:paraId="031D4329" w14:textId="77777777" w:rsidR="00982DB6" w:rsidRPr="00923FD1" w:rsidRDefault="00982DB6" w:rsidP="0010500A">
      <w:pPr>
        <w:pStyle w:val="Verso"/>
        <w:rPr>
          <w:noProof/>
        </w:rPr>
      </w:pPr>
      <w:r w:rsidRPr="00923FD1">
        <w:rPr>
          <w:noProof/>
        </w:rPr>
        <w:tab/>
      </w:r>
      <w:r w:rsidRPr="00923FD1">
        <w:rPr>
          <w:noProof/>
        </w:rPr>
        <w:tab/>
      </w:r>
      <w:r w:rsidRPr="00923FD1">
        <w:rPr>
          <w:noProof/>
        </w:rPr>
        <w:tab/>
        <w:t>me manda amor disfrazar.</w:t>
      </w:r>
    </w:p>
    <w:p w14:paraId="27613B51" w14:textId="582D5722" w:rsidR="0010500A" w:rsidRPr="00923FD1" w:rsidRDefault="0010500A" w:rsidP="0010500A">
      <w:pPr>
        <w:pStyle w:val="Personaje"/>
        <w:rPr>
          <w:noProof/>
        </w:rPr>
      </w:pPr>
      <w:r w:rsidRPr="00923FD1">
        <w:rPr>
          <w:noProof/>
        </w:rPr>
        <w:t>hipólito</w:t>
      </w:r>
    </w:p>
    <w:p w14:paraId="14A62EEC" w14:textId="1910E622" w:rsidR="00982DB6" w:rsidRPr="00923FD1" w:rsidRDefault="00982DB6" w:rsidP="0010500A">
      <w:pPr>
        <w:pStyle w:val="Verso"/>
        <w:rPr>
          <w:noProof/>
        </w:rPr>
      </w:pPr>
      <w:r w:rsidRPr="00923FD1">
        <w:rPr>
          <w:noProof/>
        </w:rPr>
        <w:tab/>
      </w:r>
      <w:r w:rsidRPr="00923FD1">
        <w:rPr>
          <w:noProof/>
        </w:rPr>
        <w:tab/>
        <w:t xml:space="preserve">  </w:t>
      </w:r>
      <w:r w:rsidR="0010500A" w:rsidRPr="00923FD1">
        <w:rPr>
          <w:noProof/>
        </w:rPr>
        <w:tab/>
      </w:r>
      <w:r w:rsidRPr="00923FD1">
        <w:rPr>
          <w:noProof/>
        </w:rPr>
        <w:t>¿Pues por qué causa te has puesto</w:t>
      </w:r>
      <w:r w:rsidRPr="00923FD1">
        <w:rPr>
          <w:noProof/>
        </w:rPr>
        <w:tab/>
      </w:r>
      <w:r w:rsidRPr="00923FD1">
        <w:rPr>
          <w:noProof/>
        </w:rPr>
        <w:tab/>
      </w:r>
      <w:r w:rsidRPr="00923FD1">
        <w:rPr>
          <w:noProof/>
        </w:rPr>
        <w:tab/>
      </w:r>
      <w:r w:rsidRPr="00923FD1">
        <w:rPr>
          <w:noProof/>
        </w:rPr>
        <w:tab/>
      </w:r>
    </w:p>
    <w:p w14:paraId="4662E1F6" w14:textId="77777777" w:rsidR="00982DB6" w:rsidRPr="00923FD1" w:rsidRDefault="00982DB6" w:rsidP="0010500A">
      <w:pPr>
        <w:pStyle w:val="Verso"/>
        <w:rPr>
          <w:noProof/>
        </w:rPr>
      </w:pPr>
      <w:r w:rsidRPr="00923FD1">
        <w:rPr>
          <w:noProof/>
        </w:rPr>
        <w:tab/>
      </w:r>
      <w:r w:rsidRPr="00923FD1">
        <w:rPr>
          <w:noProof/>
        </w:rPr>
        <w:tab/>
      </w:r>
      <w:r w:rsidRPr="00923FD1">
        <w:rPr>
          <w:noProof/>
        </w:rPr>
        <w:tab/>
        <w:t>en hábito tan estraño?</w:t>
      </w:r>
    </w:p>
    <w:p w14:paraId="214BD029" w14:textId="747D6C57" w:rsidR="0010500A" w:rsidRPr="00923FD1" w:rsidRDefault="0010500A" w:rsidP="0010500A">
      <w:pPr>
        <w:pStyle w:val="Personaje"/>
        <w:rPr>
          <w:noProof/>
        </w:rPr>
      </w:pPr>
      <w:r w:rsidRPr="00923FD1">
        <w:rPr>
          <w:noProof/>
        </w:rPr>
        <w:t>isabel</w:t>
      </w:r>
    </w:p>
    <w:p w14:paraId="5A837D1F" w14:textId="55A11FBF" w:rsidR="00982DB6" w:rsidRPr="00923FD1" w:rsidRDefault="00982DB6" w:rsidP="0010500A">
      <w:pPr>
        <w:pStyle w:val="Verso"/>
        <w:rPr>
          <w:noProof/>
        </w:rPr>
      </w:pPr>
      <w:r w:rsidRPr="00923FD1">
        <w:rPr>
          <w:noProof/>
        </w:rPr>
        <w:tab/>
      </w:r>
      <w:r w:rsidRPr="00923FD1">
        <w:rPr>
          <w:noProof/>
        </w:rPr>
        <w:tab/>
      </w:r>
      <w:r w:rsidRPr="00923FD1">
        <w:rPr>
          <w:noProof/>
        </w:rPr>
        <w:tab/>
        <w:t>Por amor tuve el engaño</w:t>
      </w:r>
    </w:p>
    <w:p w14:paraId="0163F78A" w14:textId="77777777" w:rsidR="00982DB6" w:rsidRPr="00923FD1" w:rsidRDefault="00982DB6" w:rsidP="0010500A">
      <w:pPr>
        <w:pStyle w:val="Verso"/>
        <w:rPr>
          <w:noProof/>
        </w:rPr>
      </w:pPr>
      <w:r w:rsidRPr="00923FD1">
        <w:rPr>
          <w:noProof/>
        </w:rPr>
        <w:tab/>
      </w:r>
      <w:r w:rsidRPr="00923FD1">
        <w:rPr>
          <w:noProof/>
        </w:rPr>
        <w:tab/>
      </w:r>
      <w:r w:rsidRPr="00923FD1">
        <w:rPr>
          <w:noProof/>
        </w:rPr>
        <w:tab/>
        <w:t>que has visto por más honesto.</w:t>
      </w:r>
    </w:p>
    <w:p w14:paraId="20A7BDDB" w14:textId="5E2B42F0" w:rsidR="0010500A" w:rsidRPr="00923FD1" w:rsidRDefault="0010500A" w:rsidP="0010500A">
      <w:pPr>
        <w:pStyle w:val="Personaje"/>
        <w:rPr>
          <w:noProof/>
        </w:rPr>
      </w:pPr>
      <w:r w:rsidRPr="00923FD1">
        <w:rPr>
          <w:noProof/>
        </w:rPr>
        <w:t>hipólito</w:t>
      </w:r>
    </w:p>
    <w:p w14:paraId="731C2479" w14:textId="202D3D71" w:rsidR="00982DB6" w:rsidRPr="00923FD1" w:rsidRDefault="00982DB6" w:rsidP="0010500A">
      <w:pPr>
        <w:pStyle w:val="Verso"/>
        <w:rPr>
          <w:noProof/>
        </w:rPr>
      </w:pPr>
      <w:r w:rsidRPr="00923FD1">
        <w:rPr>
          <w:noProof/>
        </w:rPr>
        <w:tab/>
      </w:r>
      <w:r w:rsidRPr="00923FD1">
        <w:rPr>
          <w:noProof/>
        </w:rPr>
        <w:tab/>
        <w:t xml:space="preserve"> </w:t>
      </w:r>
      <w:r w:rsidR="0010500A" w:rsidRPr="00923FD1">
        <w:rPr>
          <w:noProof/>
        </w:rPr>
        <w:tab/>
      </w:r>
      <w:r w:rsidRPr="00923FD1">
        <w:rPr>
          <w:noProof/>
        </w:rPr>
        <w:t xml:space="preserve"> Tanto tu virtud me agrada</w:t>
      </w:r>
    </w:p>
    <w:p w14:paraId="19B030C5" w14:textId="3859594E" w:rsidR="00982DB6" w:rsidRPr="00923FD1" w:rsidRDefault="00982DB6" w:rsidP="0010500A">
      <w:pPr>
        <w:pStyle w:val="Verso"/>
        <w:rPr>
          <w:noProof/>
        </w:rPr>
      </w:pPr>
      <w:r w:rsidRPr="00923FD1">
        <w:rPr>
          <w:noProof/>
        </w:rPr>
        <w:tab/>
      </w:r>
      <w:r w:rsidRPr="00923FD1">
        <w:rPr>
          <w:noProof/>
        </w:rPr>
        <w:tab/>
      </w:r>
      <w:r w:rsidRPr="00923FD1">
        <w:rPr>
          <w:noProof/>
        </w:rPr>
        <w:tab/>
        <w:t>que me casaré contigo,</w:t>
      </w:r>
      <w:r w:rsidRPr="00923FD1">
        <w:rPr>
          <w:noProof/>
        </w:rPr>
        <w:tab/>
      </w:r>
      <w:r w:rsidRPr="00923FD1">
        <w:rPr>
          <w:noProof/>
        </w:rPr>
        <w:tab/>
      </w:r>
      <w:r w:rsidRPr="00923FD1">
        <w:rPr>
          <w:noProof/>
        </w:rPr>
        <w:tab/>
      </w:r>
      <w:r w:rsidRPr="00923FD1">
        <w:rPr>
          <w:noProof/>
        </w:rPr>
        <w:tab/>
      </w:r>
      <w:r w:rsidRPr="00923FD1">
        <w:rPr>
          <w:noProof/>
        </w:rPr>
        <w:tab/>
      </w:r>
    </w:p>
    <w:p w14:paraId="174BA97F" w14:textId="77777777" w:rsidR="00982DB6" w:rsidRPr="00923FD1" w:rsidRDefault="00982DB6" w:rsidP="0010500A">
      <w:pPr>
        <w:pStyle w:val="Verso"/>
        <w:rPr>
          <w:noProof/>
        </w:rPr>
      </w:pPr>
      <w:r w:rsidRPr="00923FD1">
        <w:rPr>
          <w:noProof/>
        </w:rPr>
        <w:tab/>
      </w:r>
      <w:r w:rsidRPr="00923FD1">
        <w:rPr>
          <w:noProof/>
        </w:rPr>
        <w:tab/>
      </w:r>
      <w:r w:rsidRPr="00923FD1">
        <w:rPr>
          <w:noProof/>
        </w:rPr>
        <w:tab/>
        <w:t>y desde agora me obligo.</w:t>
      </w:r>
    </w:p>
    <w:p w14:paraId="38053AFF" w14:textId="3BB51A3C" w:rsidR="0010500A" w:rsidRPr="00923FD1" w:rsidRDefault="0010500A" w:rsidP="0010500A">
      <w:pPr>
        <w:pStyle w:val="Personaje"/>
        <w:rPr>
          <w:noProof/>
        </w:rPr>
      </w:pPr>
      <w:r w:rsidRPr="00923FD1">
        <w:rPr>
          <w:noProof/>
        </w:rPr>
        <w:t>isabel</w:t>
      </w:r>
    </w:p>
    <w:p w14:paraId="4CB21BE4" w14:textId="5E929259" w:rsidR="00982DB6" w:rsidRPr="00923FD1" w:rsidRDefault="00982DB6" w:rsidP="0010500A">
      <w:pPr>
        <w:pStyle w:val="Verso"/>
        <w:rPr>
          <w:noProof/>
        </w:rPr>
      </w:pPr>
      <w:r w:rsidRPr="00923FD1">
        <w:rPr>
          <w:noProof/>
        </w:rPr>
        <w:lastRenderedPageBreak/>
        <w:tab/>
      </w:r>
      <w:r w:rsidRPr="00923FD1">
        <w:rPr>
          <w:noProof/>
        </w:rPr>
        <w:tab/>
      </w:r>
      <w:r w:rsidRPr="00923FD1">
        <w:rPr>
          <w:noProof/>
        </w:rPr>
        <w:tab/>
        <w:t>No puedo, que soy casada.</w:t>
      </w:r>
    </w:p>
    <w:p w14:paraId="6337FFB5" w14:textId="7659B83D" w:rsidR="0010500A" w:rsidRPr="00923FD1" w:rsidRDefault="0010500A" w:rsidP="0010500A">
      <w:pPr>
        <w:pStyle w:val="Personaje"/>
        <w:rPr>
          <w:noProof/>
        </w:rPr>
      </w:pPr>
      <w:r w:rsidRPr="00923FD1">
        <w:rPr>
          <w:noProof/>
        </w:rPr>
        <w:t>hipólito</w:t>
      </w:r>
    </w:p>
    <w:p w14:paraId="67E4E0DA" w14:textId="029AE9CD" w:rsidR="00982DB6" w:rsidRPr="00923FD1" w:rsidRDefault="00982DB6" w:rsidP="0010500A">
      <w:pPr>
        <w:pStyle w:val="Verso"/>
        <w:rPr>
          <w:noProof/>
        </w:rPr>
      </w:pPr>
      <w:r w:rsidRPr="00923FD1">
        <w:rPr>
          <w:noProof/>
        </w:rPr>
        <w:tab/>
      </w:r>
      <w:r w:rsidRPr="00923FD1">
        <w:rPr>
          <w:noProof/>
        </w:rPr>
        <w:tab/>
        <w:t xml:space="preserve"> </w:t>
      </w:r>
      <w:r w:rsidR="0010500A" w:rsidRPr="00923FD1">
        <w:rPr>
          <w:noProof/>
        </w:rPr>
        <w:tab/>
      </w:r>
      <w:r w:rsidRPr="00923FD1">
        <w:rPr>
          <w:noProof/>
        </w:rPr>
        <w:t xml:space="preserve"> ¿Casada, Isabel? ¿Con quién?</w:t>
      </w:r>
    </w:p>
    <w:p w14:paraId="689E07B6" w14:textId="119AB84C" w:rsidR="0010500A" w:rsidRPr="00923FD1" w:rsidRDefault="0010500A" w:rsidP="0010500A">
      <w:pPr>
        <w:pStyle w:val="Personaje"/>
        <w:rPr>
          <w:noProof/>
        </w:rPr>
      </w:pPr>
      <w:r w:rsidRPr="00923FD1">
        <w:rPr>
          <w:noProof/>
        </w:rPr>
        <w:t>isabel</w:t>
      </w:r>
    </w:p>
    <w:p w14:paraId="52930208" w14:textId="1A8E8557" w:rsidR="00982DB6" w:rsidRPr="00923FD1" w:rsidRDefault="00982DB6" w:rsidP="0010500A">
      <w:pPr>
        <w:pStyle w:val="Verso"/>
        <w:rPr>
          <w:noProof/>
        </w:rPr>
      </w:pPr>
      <w:r w:rsidRPr="00923FD1">
        <w:rPr>
          <w:noProof/>
        </w:rPr>
        <w:tab/>
      </w:r>
      <w:r w:rsidRPr="00923FD1">
        <w:rPr>
          <w:noProof/>
        </w:rPr>
        <w:tab/>
      </w:r>
      <w:r w:rsidRPr="00923FD1">
        <w:rPr>
          <w:noProof/>
        </w:rPr>
        <w:tab/>
        <w:t>Con don Carlos de Aragón,</w:t>
      </w:r>
    </w:p>
    <w:p w14:paraId="6CC1C9E4" w14:textId="56C3CC97" w:rsidR="00982DB6" w:rsidRPr="00923FD1" w:rsidRDefault="00982DB6" w:rsidP="0010500A">
      <w:pPr>
        <w:pStyle w:val="Verso"/>
        <w:rPr>
          <w:noProof/>
        </w:rPr>
      </w:pPr>
      <w:r w:rsidRPr="00923FD1">
        <w:rPr>
          <w:noProof/>
        </w:rPr>
        <w:tab/>
      </w:r>
      <w:r w:rsidRPr="00923FD1">
        <w:rPr>
          <w:noProof/>
        </w:rPr>
        <w:tab/>
      </w:r>
      <w:r w:rsidRPr="00923FD1">
        <w:rPr>
          <w:noProof/>
        </w:rPr>
        <w:tab/>
        <w:t>que desde aquella prisión</w:t>
      </w:r>
      <w:r w:rsidRPr="00923FD1">
        <w:rPr>
          <w:noProof/>
        </w:rPr>
        <w:tab/>
      </w:r>
      <w:r w:rsidRPr="00923FD1">
        <w:rPr>
          <w:noProof/>
        </w:rPr>
        <w:tab/>
      </w:r>
      <w:r w:rsidRPr="00923FD1">
        <w:rPr>
          <w:noProof/>
        </w:rPr>
        <w:tab/>
      </w:r>
      <w:r w:rsidRPr="00923FD1">
        <w:rPr>
          <w:noProof/>
        </w:rPr>
        <w:tab/>
      </w:r>
      <w:r w:rsidRPr="00923FD1">
        <w:rPr>
          <w:noProof/>
        </w:rPr>
        <w:tab/>
      </w:r>
    </w:p>
    <w:p w14:paraId="616B19A0" w14:textId="77777777" w:rsidR="00982DB6" w:rsidRPr="00923FD1" w:rsidRDefault="00982DB6" w:rsidP="0010500A">
      <w:pPr>
        <w:pStyle w:val="Verso"/>
        <w:rPr>
          <w:noProof/>
        </w:rPr>
      </w:pPr>
      <w:r w:rsidRPr="00923FD1">
        <w:rPr>
          <w:noProof/>
        </w:rPr>
        <w:tab/>
      </w:r>
      <w:r w:rsidRPr="00923FD1">
        <w:rPr>
          <w:noProof/>
        </w:rPr>
        <w:tab/>
      </w:r>
      <w:r w:rsidRPr="00923FD1">
        <w:rPr>
          <w:noProof/>
        </w:rPr>
        <w:tab/>
        <w:t>tú le conociste bien.</w:t>
      </w:r>
    </w:p>
    <w:p w14:paraId="64C2FB3F"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Echáronle por seis años</w:t>
      </w:r>
    </w:p>
    <w:p w14:paraId="272D7DD9" w14:textId="77777777" w:rsidR="00982DB6" w:rsidRPr="00923FD1" w:rsidRDefault="00982DB6" w:rsidP="0010500A">
      <w:pPr>
        <w:pStyle w:val="Verso"/>
        <w:rPr>
          <w:noProof/>
        </w:rPr>
      </w:pPr>
      <w:r w:rsidRPr="00923FD1">
        <w:rPr>
          <w:noProof/>
        </w:rPr>
        <w:tab/>
      </w:r>
      <w:r w:rsidRPr="00923FD1">
        <w:rPr>
          <w:noProof/>
        </w:rPr>
        <w:tab/>
      </w:r>
      <w:r w:rsidRPr="00923FD1">
        <w:rPr>
          <w:noProof/>
        </w:rPr>
        <w:tab/>
        <w:t>por la muerte de don Juan,</w:t>
      </w:r>
    </w:p>
    <w:p w14:paraId="1741BF22" w14:textId="77777777" w:rsidR="00982DB6" w:rsidRPr="00923FD1" w:rsidRDefault="00982DB6" w:rsidP="0010500A">
      <w:pPr>
        <w:pStyle w:val="Verso"/>
        <w:rPr>
          <w:noProof/>
        </w:rPr>
      </w:pPr>
      <w:r w:rsidRPr="00923FD1">
        <w:rPr>
          <w:noProof/>
        </w:rPr>
        <w:tab/>
      </w:r>
      <w:r w:rsidRPr="00923FD1">
        <w:rPr>
          <w:noProof/>
        </w:rPr>
        <w:tab/>
      </w:r>
      <w:r w:rsidRPr="00923FD1">
        <w:rPr>
          <w:noProof/>
        </w:rPr>
        <w:tab/>
        <w:t>Hipólito noble, a Orán,</w:t>
      </w:r>
    </w:p>
    <w:p w14:paraId="504E31E6" w14:textId="308CB318" w:rsidR="00982DB6" w:rsidRPr="00923FD1" w:rsidRDefault="00982DB6" w:rsidP="0010500A">
      <w:pPr>
        <w:pStyle w:val="Verso"/>
        <w:rPr>
          <w:noProof/>
        </w:rPr>
      </w:pPr>
      <w:r w:rsidRPr="00923FD1">
        <w:rPr>
          <w:noProof/>
        </w:rPr>
        <w:tab/>
      </w:r>
      <w:r w:rsidRPr="00923FD1">
        <w:rPr>
          <w:noProof/>
        </w:rPr>
        <w:tab/>
      </w:r>
      <w:r w:rsidRPr="00923FD1">
        <w:rPr>
          <w:noProof/>
        </w:rPr>
        <w:tab/>
        <w:t>de que nacieron mis daños.</w:t>
      </w:r>
      <w:r w:rsidRPr="00923FD1">
        <w:rPr>
          <w:noProof/>
        </w:rPr>
        <w:tab/>
      </w:r>
      <w:r w:rsidRPr="00923FD1">
        <w:rPr>
          <w:noProof/>
        </w:rPr>
        <w:tab/>
      </w:r>
      <w:r w:rsidRPr="00923FD1">
        <w:rPr>
          <w:noProof/>
        </w:rPr>
        <w:tab/>
      </w:r>
      <w:r w:rsidRPr="00923FD1">
        <w:rPr>
          <w:noProof/>
        </w:rPr>
        <w:tab/>
      </w:r>
      <w:r w:rsidRPr="00923FD1">
        <w:rPr>
          <w:noProof/>
        </w:rPr>
        <w:tab/>
      </w:r>
    </w:p>
    <w:p w14:paraId="62DD2762"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Cautiváronle, vendí</w:t>
      </w:r>
    </w:p>
    <w:p w14:paraId="593CCAD8" w14:textId="77777777" w:rsidR="00982DB6" w:rsidRPr="00923FD1" w:rsidRDefault="00982DB6" w:rsidP="0010500A">
      <w:pPr>
        <w:pStyle w:val="Verso"/>
        <w:rPr>
          <w:noProof/>
        </w:rPr>
      </w:pPr>
      <w:r w:rsidRPr="00923FD1">
        <w:rPr>
          <w:noProof/>
        </w:rPr>
        <w:tab/>
      </w:r>
      <w:r w:rsidRPr="00923FD1">
        <w:rPr>
          <w:noProof/>
        </w:rPr>
        <w:tab/>
      </w:r>
      <w:r w:rsidRPr="00923FD1">
        <w:rPr>
          <w:noProof/>
        </w:rPr>
        <w:tab/>
        <w:t>mi hacendilla, no alcanzó;</w:t>
      </w:r>
    </w:p>
    <w:p w14:paraId="0C3E9E0F" w14:textId="77777777" w:rsidR="00982DB6" w:rsidRPr="00923FD1" w:rsidRDefault="00982DB6" w:rsidP="0010500A">
      <w:pPr>
        <w:pStyle w:val="Verso"/>
        <w:rPr>
          <w:noProof/>
        </w:rPr>
      </w:pPr>
      <w:r w:rsidRPr="00923FD1">
        <w:rPr>
          <w:noProof/>
        </w:rPr>
        <w:tab/>
      </w:r>
      <w:r w:rsidRPr="00923FD1">
        <w:rPr>
          <w:noProof/>
        </w:rPr>
        <w:tab/>
      </w:r>
      <w:r w:rsidRPr="00923FD1">
        <w:rPr>
          <w:noProof/>
        </w:rPr>
        <w:tab/>
        <w:t>pedí, ninguno me dio,</w:t>
      </w:r>
    </w:p>
    <w:p w14:paraId="594253E7" w14:textId="77777777" w:rsidR="00982DB6" w:rsidRPr="00923FD1" w:rsidRDefault="00982DB6" w:rsidP="0010500A">
      <w:pPr>
        <w:pStyle w:val="Verso"/>
        <w:rPr>
          <w:noProof/>
        </w:rPr>
      </w:pPr>
      <w:r w:rsidRPr="00923FD1">
        <w:rPr>
          <w:noProof/>
        </w:rPr>
        <w:tab/>
      </w:r>
      <w:r w:rsidRPr="00923FD1">
        <w:rPr>
          <w:noProof/>
        </w:rPr>
        <w:tab/>
      </w:r>
      <w:r w:rsidRPr="00923FD1">
        <w:rPr>
          <w:noProof/>
        </w:rPr>
        <w:tab/>
        <w:t>que con vergüenza pedí.</w:t>
      </w:r>
    </w:p>
    <w:p w14:paraId="6099B66F" w14:textId="20BF6B53" w:rsidR="00982DB6" w:rsidRPr="00923FD1" w:rsidRDefault="00982DB6" w:rsidP="0010500A">
      <w:pPr>
        <w:pStyle w:val="Verso"/>
        <w:rPr>
          <w:noProof/>
        </w:rPr>
      </w:pPr>
      <w:r w:rsidRPr="00923FD1">
        <w:rPr>
          <w:noProof/>
        </w:rPr>
        <w:tab/>
      </w:r>
      <w:r w:rsidRPr="00923FD1">
        <w:rPr>
          <w:noProof/>
        </w:rPr>
        <w:tab/>
      </w:r>
      <w:r w:rsidRPr="00923FD1">
        <w:rPr>
          <w:noProof/>
        </w:rPr>
        <w:tab/>
        <w:t xml:space="preserve">  </w:t>
      </w:r>
      <w:bookmarkStart w:id="129" w:name="_Hlk54267551"/>
      <w:r w:rsidRPr="00923FD1">
        <w:rPr>
          <w:noProof/>
        </w:rPr>
        <w:t xml:space="preserve">En mil remedios </w:t>
      </w:r>
      <w:bookmarkEnd w:id="129"/>
      <w:r w:rsidRPr="00923FD1">
        <w:rPr>
          <w:noProof/>
        </w:rPr>
        <w:t>hallé</w:t>
      </w:r>
      <w:r w:rsidRPr="00923FD1">
        <w:rPr>
          <w:noProof/>
        </w:rPr>
        <w:tab/>
      </w:r>
      <w:r w:rsidRPr="00923FD1">
        <w:rPr>
          <w:noProof/>
        </w:rPr>
        <w:tab/>
      </w:r>
      <w:r w:rsidRPr="00923FD1">
        <w:rPr>
          <w:noProof/>
        </w:rPr>
        <w:tab/>
      </w:r>
      <w:r w:rsidRPr="00923FD1">
        <w:rPr>
          <w:noProof/>
        </w:rPr>
        <w:tab/>
      </w:r>
      <w:r w:rsidRPr="00923FD1">
        <w:rPr>
          <w:noProof/>
        </w:rPr>
        <w:tab/>
      </w:r>
    </w:p>
    <w:p w14:paraId="03F8A149" w14:textId="77777777" w:rsidR="00982DB6" w:rsidRPr="00923FD1" w:rsidRDefault="00982DB6" w:rsidP="0010500A">
      <w:pPr>
        <w:pStyle w:val="Verso"/>
        <w:rPr>
          <w:noProof/>
        </w:rPr>
      </w:pPr>
      <w:r w:rsidRPr="00923FD1">
        <w:rPr>
          <w:noProof/>
        </w:rPr>
        <w:tab/>
      </w:r>
      <w:r w:rsidRPr="00923FD1">
        <w:rPr>
          <w:noProof/>
        </w:rPr>
        <w:tab/>
      </w:r>
      <w:r w:rsidRPr="00923FD1">
        <w:rPr>
          <w:noProof/>
        </w:rPr>
        <w:tab/>
        <w:t>que, si por él me vendía,</w:t>
      </w:r>
    </w:p>
    <w:p w14:paraId="745022A4" w14:textId="77777777" w:rsidR="00982DB6" w:rsidRPr="00923FD1" w:rsidRDefault="00982DB6" w:rsidP="0010500A">
      <w:pPr>
        <w:pStyle w:val="Verso"/>
        <w:rPr>
          <w:noProof/>
        </w:rPr>
      </w:pPr>
      <w:r w:rsidRPr="00923FD1">
        <w:rPr>
          <w:noProof/>
        </w:rPr>
        <w:tab/>
      </w:r>
      <w:r w:rsidRPr="00923FD1">
        <w:rPr>
          <w:noProof/>
        </w:rPr>
        <w:tab/>
      </w:r>
      <w:r w:rsidRPr="00923FD1">
        <w:rPr>
          <w:noProof/>
        </w:rPr>
        <w:tab/>
        <w:t>con mi obligación cumplía:</w:t>
      </w:r>
    </w:p>
    <w:p w14:paraId="414DE577" w14:textId="77777777" w:rsidR="00982DB6" w:rsidRPr="00923FD1" w:rsidRDefault="00982DB6" w:rsidP="0010500A">
      <w:pPr>
        <w:pStyle w:val="Verso"/>
        <w:rPr>
          <w:noProof/>
        </w:rPr>
      </w:pPr>
      <w:r w:rsidRPr="00923FD1">
        <w:rPr>
          <w:noProof/>
        </w:rPr>
        <w:tab/>
      </w:r>
      <w:r w:rsidRPr="00923FD1">
        <w:rPr>
          <w:noProof/>
        </w:rPr>
        <w:tab/>
      </w:r>
      <w:r w:rsidRPr="00923FD1">
        <w:rPr>
          <w:noProof/>
        </w:rPr>
        <w:tab/>
        <w:t>vendime, a Julio envïé.</w:t>
      </w:r>
    </w:p>
    <w:p w14:paraId="6468D1AE"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De él una carta he tenido,</w:t>
      </w:r>
    </w:p>
    <w:p w14:paraId="2440FD0B" w14:textId="6A850D31" w:rsidR="00982DB6" w:rsidRPr="00923FD1" w:rsidRDefault="00982DB6" w:rsidP="0010500A">
      <w:pPr>
        <w:pStyle w:val="Verso"/>
        <w:rPr>
          <w:noProof/>
        </w:rPr>
      </w:pPr>
      <w:r w:rsidRPr="00923FD1">
        <w:rPr>
          <w:noProof/>
        </w:rPr>
        <w:tab/>
      </w:r>
      <w:r w:rsidRPr="00923FD1">
        <w:rPr>
          <w:noProof/>
        </w:rPr>
        <w:tab/>
      </w:r>
      <w:r w:rsidRPr="00923FD1">
        <w:rPr>
          <w:noProof/>
        </w:rPr>
        <w:tab/>
        <w:t>que el primer dueño vendió</w:t>
      </w:r>
      <w:r w:rsidRPr="00923FD1">
        <w:rPr>
          <w:noProof/>
        </w:rPr>
        <w:tab/>
      </w:r>
      <w:r w:rsidRPr="00923FD1">
        <w:rPr>
          <w:noProof/>
        </w:rPr>
        <w:tab/>
      </w:r>
      <w:r w:rsidRPr="00923FD1">
        <w:rPr>
          <w:noProof/>
        </w:rPr>
        <w:tab/>
      </w:r>
      <w:r w:rsidRPr="00923FD1">
        <w:rPr>
          <w:noProof/>
        </w:rPr>
        <w:tab/>
      </w:r>
      <w:r w:rsidRPr="00923FD1">
        <w:rPr>
          <w:noProof/>
        </w:rPr>
        <w:tab/>
      </w:r>
    </w:p>
    <w:p w14:paraId="6C3859FF" w14:textId="77777777" w:rsidR="00982DB6" w:rsidRPr="00923FD1" w:rsidRDefault="00982DB6" w:rsidP="0010500A">
      <w:pPr>
        <w:pStyle w:val="Verso"/>
        <w:rPr>
          <w:noProof/>
        </w:rPr>
      </w:pPr>
      <w:r w:rsidRPr="00923FD1">
        <w:rPr>
          <w:noProof/>
        </w:rPr>
        <w:tab/>
      </w:r>
      <w:r w:rsidRPr="00923FD1">
        <w:rPr>
          <w:noProof/>
        </w:rPr>
        <w:tab/>
      </w:r>
      <w:r w:rsidRPr="00923FD1">
        <w:rPr>
          <w:noProof/>
        </w:rPr>
        <w:tab/>
        <w:t>a Carlos, a quien compró</w:t>
      </w:r>
    </w:p>
    <w:p w14:paraId="48E18505" w14:textId="77777777" w:rsidR="00982DB6" w:rsidRPr="00923FD1" w:rsidRDefault="00982DB6" w:rsidP="0010500A">
      <w:pPr>
        <w:pStyle w:val="Verso"/>
        <w:rPr>
          <w:noProof/>
        </w:rPr>
      </w:pPr>
      <w:r w:rsidRPr="00923FD1">
        <w:rPr>
          <w:noProof/>
        </w:rPr>
        <w:tab/>
      </w:r>
      <w:r w:rsidRPr="00923FD1">
        <w:rPr>
          <w:noProof/>
        </w:rPr>
        <w:tab/>
      </w:r>
      <w:r w:rsidRPr="00923FD1">
        <w:rPr>
          <w:noProof/>
        </w:rPr>
        <w:tab/>
        <w:t>un alcaide bien nacido,</w:t>
      </w:r>
    </w:p>
    <w:p w14:paraId="0EB8F48D"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que le tiene en Tremecén.</w:t>
      </w:r>
    </w:p>
    <w:p w14:paraId="688A6FA1" w14:textId="77777777" w:rsidR="00982DB6" w:rsidRPr="00923FD1" w:rsidRDefault="00982DB6" w:rsidP="0010500A">
      <w:pPr>
        <w:pStyle w:val="Verso"/>
        <w:rPr>
          <w:noProof/>
        </w:rPr>
      </w:pPr>
      <w:r w:rsidRPr="00923FD1">
        <w:rPr>
          <w:noProof/>
        </w:rPr>
        <w:tab/>
      </w:r>
      <w:r w:rsidRPr="00923FD1">
        <w:rPr>
          <w:noProof/>
        </w:rPr>
        <w:tab/>
      </w:r>
      <w:r w:rsidRPr="00923FD1">
        <w:rPr>
          <w:noProof/>
        </w:rPr>
        <w:tab/>
        <w:t>Que estos días que he llorado,</w:t>
      </w:r>
    </w:p>
    <w:p w14:paraId="21E96C5A" w14:textId="0D57F9EE" w:rsidR="00982DB6" w:rsidRPr="00923FD1" w:rsidRDefault="00982DB6" w:rsidP="0010500A">
      <w:pPr>
        <w:pStyle w:val="Verso"/>
        <w:rPr>
          <w:noProof/>
        </w:rPr>
      </w:pPr>
      <w:r w:rsidRPr="00923FD1">
        <w:rPr>
          <w:noProof/>
        </w:rPr>
        <w:tab/>
      </w:r>
      <w:r w:rsidRPr="00923FD1">
        <w:rPr>
          <w:noProof/>
        </w:rPr>
        <w:tab/>
      </w:r>
      <w:r w:rsidRPr="00923FD1">
        <w:rPr>
          <w:noProof/>
        </w:rPr>
        <w:tab/>
        <w:t>esta carta lo ha causado.</w:t>
      </w:r>
      <w:r w:rsidRPr="00923FD1">
        <w:rPr>
          <w:noProof/>
        </w:rPr>
        <w:tab/>
      </w:r>
      <w:r w:rsidRPr="00923FD1">
        <w:rPr>
          <w:noProof/>
        </w:rPr>
        <w:tab/>
      </w:r>
      <w:r w:rsidRPr="00923FD1">
        <w:rPr>
          <w:noProof/>
        </w:rPr>
        <w:tab/>
      </w:r>
      <w:r w:rsidRPr="00923FD1">
        <w:rPr>
          <w:noProof/>
        </w:rPr>
        <w:tab/>
      </w:r>
      <w:r w:rsidRPr="00923FD1">
        <w:rPr>
          <w:noProof/>
        </w:rPr>
        <w:tab/>
      </w:r>
    </w:p>
    <w:p w14:paraId="275B1345" w14:textId="6BFF150E" w:rsidR="0010500A" w:rsidRPr="00923FD1" w:rsidRDefault="0010500A" w:rsidP="0010500A">
      <w:pPr>
        <w:pStyle w:val="Personaje"/>
        <w:rPr>
          <w:noProof/>
        </w:rPr>
      </w:pPr>
      <w:r w:rsidRPr="00923FD1">
        <w:rPr>
          <w:noProof/>
        </w:rPr>
        <w:t>hipólito</w:t>
      </w:r>
    </w:p>
    <w:p w14:paraId="12EE6BA6" w14:textId="0C081778" w:rsidR="00982DB6" w:rsidRPr="00923FD1" w:rsidRDefault="00982DB6" w:rsidP="0010500A">
      <w:pPr>
        <w:pStyle w:val="Verso"/>
        <w:rPr>
          <w:noProof/>
        </w:rPr>
      </w:pPr>
      <w:r w:rsidRPr="00923FD1">
        <w:rPr>
          <w:noProof/>
        </w:rPr>
        <w:tab/>
      </w:r>
      <w:r w:rsidRPr="00923FD1">
        <w:rPr>
          <w:noProof/>
        </w:rPr>
        <w:tab/>
      </w:r>
      <w:r w:rsidR="0010500A" w:rsidRPr="00923FD1">
        <w:rPr>
          <w:noProof/>
        </w:rPr>
        <w:tab/>
      </w:r>
      <w:r w:rsidRPr="00923FD1">
        <w:rPr>
          <w:noProof/>
        </w:rPr>
        <w:t>Premio los cielos te den,</w:t>
      </w:r>
    </w:p>
    <w:p w14:paraId="5FA4868F"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Isabel, de esa firmeza,</w:t>
      </w:r>
    </w:p>
    <w:p w14:paraId="45CB1230" w14:textId="77777777" w:rsidR="00982DB6" w:rsidRPr="00923FD1" w:rsidRDefault="00982DB6" w:rsidP="0010500A">
      <w:pPr>
        <w:pStyle w:val="Verso"/>
        <w:rPr>
          <w:noProof/>
        </w:rPr>
      </w:pPr>
      <w:r w:rsidRPr="00923FD1">
        <w:rPr>
          <w:noProof/>
        </w:rPr>
        <w:lastRenderedPageBreak/>
        <w:tab/>
      </w:r>
      <w:r w:rsidRPr="00923FD1">
        <w:rPr>
          <w:noProof/>
        </w:rPr>
        <w:tab/>
      </w:r>
      <w:r w:rsidRPr="00923FD1">
        <w:rPr>
          <w:noProof/>
        </w:rPr>
        <w:tab/>
        <w:t>y ríndante su laurel</w:t>
      </w:r>
    </w:p>
    <w:p w14:paraId="1A85870B" w14:textId="77777777" w:rsidR="00982DB6" w:rsidRPr="00923FD1" w:rsidRDefault="00982DB6" w:rsidP="0010500A">
      <w:pPr>
        <w:pStyle w:val="Verso"/>
        <w:rPr>
          <w:noProof/>
        </w:rPr>
      </w:pPr>
      <w:r w:rsidRPr="00923FD1">
        <w:rPr>
          <w:noProof/>
        </w:rPr>
        <w:tab/>
      </w:r>
      <w:r w:rsidRPr="00923FD1">
        <w:rPr>
          <w:noProof/>
        </w:rPr>
        <w:tab/>
      </w:r>
      <w:r w:rsidRPr="00923FD1">
        <w:rPr>
          <w:noProof/>
        </w:rPr>
        <w:tab/>
        <w:t>Ródope y Porcia, Isabel,</w:t>
      </w:r>
    </w:p>
    <w:p w14:paraId="0F9A6F0A" w14:textId="031BCCDF" w:rsidR="00982DB6" w:rsidRPr="00923FD1" w:rsidRDefault="00982DB6" w:rsidP="0010500A">
      <w:pPr>
        <w:pStyle w:val="Verso"/>
        <w:rPr>
          <w:noProof/>
        </w:rPr>
      </w:pPr>
      <w:r w:rsidRPr="00923FD1">
        <w:rPr>
          <w:noProof/>
        </w:rPr>
        <w:tab/>
      </w:r>
      <w:r w:rsidRPr="00923FD1">
        <w:rPr>
          <w:noProof/>
        </w:rPr>
        <w:tab/>
      </w:r>
      <w:r w:rsidRPr="00923FD1">
        <w:rPr>
          <w:noProof/>
        </w:rPr>
        <w:tab/>
        <w:t>y su casta fortaleza</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32A29565"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Sulpicia, Lucrecia y Drías,</w:t>
      </w:r>
    </w:p>
    <w:p w14:paraId="224A1777" w14:textId="77777777" w:rsidR="00982DB6" w:rsidRPr="00923FD1" w:rsidRDefault="00982DB6" w:rsidP="0010500A">
      <w:pPr>
        <w:pStyle w:val="Verso"/>
        <w:rPr>
          <w:noProof/>
        </w:rPr>
      </w:pPr>
      <w:r w:rsidRPr="00923FD1">
        <w:rPr>
          <w:noProof/>
        </w:rPr>
        <w:tab/>
      </w:r>
      <w:r w:rsidRPr="00923FD1">
        <w:rPr>
          <w:noProof/>
        </w:rPr>
        <w:tab/>
      </w:r>
      <w:r w:rsidRPr="00923FD1">
        <w:rPr>
          <w:noProof/>
        </w:rPr>
        <w:tab/>
        <w:t>y hónrese tu patria bella</w:t>
      </w:r>
    </w:p>
    <w:p w14:paraId="0F72E68F" w14:textId="77777777" w:rsidR="00982DB6" w:rsidRPr="00923FD1" w:rsidRDefault="00982DB6" w:rsidP="0010500A">
      <w:pPr>
        <w:pStyle w:val="Verso"/>
        <w:rPr>
          <w:noProof/>
        </w:rPr>
      </w:pPr>
      <w:r w:rsidRPr="00923FD1">
        <w:rPr>
          <w:noProof/>
        </w:rPr>
        <w:tab/>
      </w:r>
      <w:r w:rsidRPr="00923FD1">
        <w:rPr>
          <w:noProof/>
        </w:rPr>
        <w:tab/>
      </w:r>
      <w:r w:rsidRPr="00923FD1">
        <w:rPr>
          <w:noProof/>
        </w:rPr>
        <w:tab/>
        <w:t>de que tú naciste en ella</w:t>
      </w:r>
    </w:p>
    <w:p w14:paraId="4603A383" w14:textId="77777777" w:rsidR="00982DB6" w:rsidRPr="00923FD1" w:rsidRDefault="00982DB6" w:rsidP="0010500A">
      <w:pPr>
        <w:pStyle w:val="Verso"/>
        <w:rPr>
          <w:noProof/>
        </w:rPr>
      </w:pPr>
      <w:r w:rsidRPr="00923FD1">
        <w:rPr>
          <w:noProof/>
        </w:rPr>
        <w:tab/>
      </w:r>
      <w:r w:rsidRPr="00923FD1">
        <w:rPr>
          <w:noProof/>
        </w:rPr>
        <w:tab/>
      </w:r>
      <w:r w:rsidRPr="00923FD1">
        <w:rPr>
          <w:noProof/>
        </w:rPr>
        <w:tab/>
        <w:t>en tan peligrosos días.</w:t>
      </w:r>
    </w:p>
    <w:p w14:paraId="14A4AED6" w14:textId="5C8F3D55" w:rsidR="00982DB6" w:rsidRPr="00923FD1" w:rsidRDefault="00982DB6" w:rsidP="0010500A">
      <w:pPr>
        <w:pStyle w:val="Verso"/>
        <w:rPr>
          <w:noProof/>
        </w:rPr>
      </w:pPr>
      <w:r w:rsidRPr="00923FD1">
        <w:rPr>
          <w:noProof/>
        </w:rPr>
        <w:tab/>
      </w:r>
      <w:r w:rsidRPr="00923FD1">
        <w:rPr>
          <w:noProof/>
        </w:rPr>
        <w:tab/>
      </w:r>
      <w:r w:rsidRPr="00923FD1">
        <w:rPr>
          <w:noProof/>
        </w:rPr>
        <w:tab/>
        <w:t xml:space="preserve">  A ejemplo de tu valor,</w:t>
      </w:r>
      <w:r w:rsidRPr="00923FD1">
        <w:rPr>
          <w:noProof/>
        </w:rPr>
        <w:tab/>
      </w:r>
      <w:r w:rsidRPr="00923FD1">
        <w:rPr>
          <w:noProof/>
        </w:rPr>
        <w:tab/>
      </w:r>
      <w:r w:rsidRPr="00923FD1">
        <w:rPr>
          <w:noProof/>
        </w:rPr>
        <w:tab/>
      </w:r>
      <w:r w:rsidRPr="00923FD1">
        <w:rPr>
          <w:noProof/>
        </w:rPr>
        <w:tab/>
      </w:r>
      <w:r w:rsidRPr="00923FD1">
        <w:rPr>
          <w:noProof/>
        </w:rPr>
        <w:tab/>
      </w:r>
    </w:p>
    <w:p w14:paraId="0CD3FDD8" w14:textId="77777777" w:rsidR="00982DB6" w:rsidRPr="00923FD1" w:rsidRDefault="00982DB6" w:rsidP="0010500A">
      <w:pPr>
        <w:pStyle w:val="Verso"/>
        <w:rPr>
          <w:noProof/>
        </w:rPr>
      </w:pPr>
      <w:r w:rsidRPr="00923FD1">
        <w:rPr>
          <w:noProof/>
        </w:rPr>
        <w:tab/>
      </w:r>
      <w:r w:rsidRPr="00923FD1">
        <w:rPr>
          <w:noProof/>
        </w:rPr>
        <w:tab/>
      </w:r>
      <w:r w:rsidRPr="00923FD1">
        <w:rPr>
          <w:noProof/>
        </w:rPr>
        <w:tab/>
        <w:t>tan liberal quiero ser</w:t>
      </w:r>
    </w:p>
    <w:p w14:paraId="3BBE007D" w14:textId="77777777" w:rsidR="00982DB6" w:rsidRPr="00923FD1" w:rsidRDefault="00982DB6" w:rsidP="0010500A">
      <w:pPr>
        <w:pStyle w:val="Verso"/>
        <w:rPr>
          <w:noProof/>
        </w:rPr>
      </w:pPr>
      <w:r w:rsidRPr="00923FD1">
        <w:rPr>
          <w:noProof/>
        </w:rPr>
        <w:tab/>
      </w:r>
      <w:r w:rsidRPr="00923FD1">
        <w:rPr>
          <w:noProof/>
        </w:rPr>
        <w:tab/>
      </w:r>
      <w:r w:rsidRPr="00923FD1">
        <w:rPr>
          <w:noProof/>
        </w:rPr>
        <w:tab/>
        <w:t>—que no es bien que una mujer</w:t>
      </w:r>
    </w:p>
    <w:p w14:paraId="03259E05" w14:textId="77777777" w:rsidR="00982DB6" w:rsidRPr="00923FD1" w:rsidRDefault="00982DB6" w:rsidP="0010500A">
      <w:pPr>
        <w:pStyle w:val="Verso"/>
        <w:rPr>
          <w:noProof/>
        </w:rPr>
      </w:pPr>
      <w:r w:rsidRPr="00923FD1">
        <w:rPr>
          <w:noProof/>
        </w:rPr>
        <w:tab/>
      </w:r>
      <w:r w:rsidRPr="00923FD1">
        <w:rPr>
          <w:noProof/>
        </w:rPr>
        <w:tab/>
      </w:r>
      <w:r w:rsidRPr="00923FD1">
        <w:rPr>
          <w:noProof/>
        </w:rPr>
        <w:tab/>
        <w:t>pueda tenerle mayor—</w:t>
      </w:r>
    </w:p>
    <w:p w14:paraId="552BDACA"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que a Orán tengo de partir</w:t>
      </w:r>
    </w:p>
    <w:p w14:paraId="0E756156" w14:textId="7E30DA2B" w:rsidR="00982DB6" w:rsidRPr="00923FD1" w:rsidRDefault="00982DB6" w:rsidP="0010500A">
      <w:pPr>
        <w:pStyle w:val="Verso"/>
        <w:rPr>
          <w:noProof/>
        </w:rPr>
      </w:pPr>
      <w:r w:rsidRPr="00923FD1">
        <w:rPr>
          <w:noProof/>
        </w:rPr>
        <w:tab/>
      </w:r>
      <w:r w:rsidRPr="00923FD1">
        <w:rPr>
          <w:noProof/>
        </w:rPr>
        <w:tab/>
      </w:r>
      <w:r w:rsidRPr="00923FD1">
        <w:rPr>
          <w:noProof/>
        </w:rPr>
        <w:tab/>
        <w:t>y tu esposo rescatar;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4823E494" w14:textId="77777777" w:rsidR="00982DB6" w:rsidRPr="00923FD1" w:rsidRDefault="00982DB6" w:rsidP="0010500A">
      <w:pPr>
        <w:pStyle w:val="Verso"/>
        <w:rPr>
          <w:noProof/>
        </w:rPr>
      </w:pPr>
      <w:r w:rsidRPr="00923FD1">
        <w:rPr>
          <w:noProof/>
        </w:rPr>
        <w:tab/>
      </w:r>
      <w:r w:rsidRPr="00923FD1">
        <w:rPr>
          <w:noProof/>
        </w:rPr>
        <w:tab/>
      </w:r>
      <w:r w:rsidRPr="00923FD1">
        <w:rPr>
          <w:noProof/>
        </w:rPr>
        <w:tab/>
        <w:t>que historia tan singular,</w:t>
      </w:r>
    </w:p>
    <w:p w14:paraId="2404CE6B" w14:textId="77777777" w:rsidR="00982DB6" w:rsidRPr="00923FD1" w:rsidRDefault="00982DB6" w:rsidP="0010500A">
      <w:pPr>
        <w:pStyle w:val="Verso"/>
        <w:rPr>
          <w:noProof/>
        </w:rPr>
      </w:pPr>
      <w:r w:rsidRPr="00923FD1">
        <w:rPr>
          <w:noProof/>
        </w:rPr>
        <w:tab/>
      </w:r>
      <w:r w:rsidRPr="00923FD1">
        <w:rPr>
          <w:noProof/>
        </w:rPr>
        <w:tab/>
      </w:r>
      <w:r w:rsidRPr="00923FD1">
        <w:rPr>
          <w:noProof/>
        </w:rPr>
        <w:tab/>
        <w:t>cuando se venga a escribir,</w:t>
      </w:r>
    </w:p>
    <w:p w14:paraId="676FB1BD"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no ha de dar más maravilla</w:t>
      </w:r>
    </w:p>
    <w:p w14:paraId="43029BD1" w14:textId="77777777" w:rsidR="00982DB6" w:rsidRPr="00923FD1" w:rsidRDefault="00982DB6" w:rsidP="0010500A">
      <w:pPr>
        <w:pStyle w:val="Verso"/>
        <w:rPr>
          <w:noProof/>
        </w:rPr>
      </w:pPr>
      <w:r w:rsidRPr="00923FD1">
        <w:rPr>
          <w:noProof/>
        </w:rPr>
        <w:tab/>
      </w:r>
      <w:r w:rsidRPr="00923FD1">
        <w:rPr>
          <w:noProof/>
        </w:rPr>
        <w:tab/>
      </w:r>
      <w:r w:rsidRPr="00923FD1">
        <w:rPr>
          <w:noProof/>
        </w:rPr>
        <w:tab/>
        <w:t>por virtud que envidiar puedo</w:t>
      </w:r>
    </w:p>
    <w:p w14:paraId="562079F1" w14:textId="1C786832" w:rsidR="00982DB6" w:rsidRPr="00923FD1" w:rsidRDefault="00982DB6" w:rsidP="0010500A">
      <w:pPr>
        <w:pStyle w:val="Verso"/>
        <w:rPr>
          <w:noProof/>
        </w:rPr>
      </w:pPr>
      <w:r w:rsidRPr="00923FD1">
        <w:rPr>
          <w:noProof/>
        </w:rPr>
        <w:tab/>
      </w:r>
      <w:r w:rsidRPr="00923FD1">
        <w:rPr>
          <w:noProof/>
        </w:rPr>
        <w:tab/>
      </w:r>
      <w:r w:rsidRPr="00923FD1">
        <w:rPr>
          <w:noProof/>
        </w:rPr>
        <w:tab/>
        <w:t>de una mujer de Toledo</w:t>
      </w:r>
      <w:r w:rsidRPr="00923FD1">
        <w:rPr>
          <w:noProof/>
        </w:rPr>
        <w:tab/>
      </w:r>
      <w:r w:rsidRPr="00923FD1">
        <w:rPr>
          <w:noProof/>
        </w:rPr>
        <w:tab/>
      </w:r>
      <w:r w:rsidRPr="00923FD1">
        <w:rPr>
          <w:noProof/>
        </w:rPr>
        <w:tab/>
      </w:r>
      <w:r w:rsidRPr="00923FD1">
        <w:rPr>
          <w:noProof/>
        </w:rPr>
        <w:tab/>
      </w:r>
      <w:r w:rsidRPr="00923FD1">
        <w:rPr>
          <w:noProof/>
        </w:rPr>
        <w:tab/>
      </w:r>
    </w:p>
    <w:p w14:paraId="36F2E44C" w14:textId="77777777" w:rsidR="00982DB6" w:rsidRPr="00923FD1" w:rsidRDefault="00982DB6" w:rsidP="0010500A">
      <w:pPr>
        <w:pStyle w:val="Verso"/>
        <w:rPr>
          <w:noProof/>
        </w:rPr>
      </w:pPr>
      <w:r w:rsidRPr="00923FD1">
        <w:rPr>
          <w:noProof/>
        </w:rPr>
        <w:tab/>
      </w:r>
      <w:r w:rsidRPr="00923FD1">
        <w:rPr>
          <w:noProof/>
        </w:rPr>
        <w:tab/>
      </w:r>
      <w:r w:rsidRPr="00923FD1">
        <w:rPr>
          <w:noProof/>
        </w:rPr>
        <w:tab/>
        <w:t>que de un hombre de Sevilla.</w:t>
      </w:r>
    </w:p>
    <w:p w14:paraId="1F2D17F8"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Voy a hacer abrir la puerta,</w:t>
      </w:r>
    </w:p>
    <w:p w14:paraId="1FFD4F33" w14:textId="77777777" w:rsidR="00982DB6" w:rsidRPr="00923FD1" w:rsidRDefault="00982DB6" w:rsidP="0010500A">
      <w:pPr>
        <w:pStyle w:val="Verso"/>
        <w:rPr>
          <w:noProof/>
        </w:rPr>
      </w:pPr>
      <w:r w:rsidRPr="00923FD1">
        <w:rPr>
          <w:noProof/>
        </w:rPr>
        <w:tab/>
      </w:r>
      <w:r w:rsidRPr="00923FD1">
        <w:rPr>
          <w:noProof/>
        </w:rPr>
        <w:tab/>
      </w:r>
      <w:r w:rsidRPr="00923FD1">
        <w:rPr>
          <w:noProof/>
        </w:rPr>
        <w:tab/>
        <w:t>que ya sé que de la fama,</w:t>
      </w:r>
    </w:p>
    <w:p w14:paraId="53D423A7" w14:textId="77777777" w:rsidR="00982DB6" w:rsidRPr="00923FD1" w:rsidRDefault="00982DB6" w:rsidP="0010500A">
      <w:pPr>
        <w:pStyle w:val="Verso"/>
        <w:rPr>
          <w:noProof/>
        </w:rPr>
      </w:pPr>
      <w:r w:rsidRPr="00923FD1">
        <w:rPr>
          <w:noProof/>
        </w:rPr>
        <w:tab/>
      </w:r>
      <w:r w:rsidRPr="00923FD1">
        <w:rPr>
          <w:noProof/>
        </w:rPr>
        <w:tab/>
      </w:r>
      <w:r w:rsidRPr="00923FD1">
        <w:rPr>
          <w:noProof/>
        </w:rPr>
        <w:tab/>
        <w:t>que con su laurel te llama,</w:t>
      </w:r>
    </w:p>
    <w:p w14:paraId="0C68AC7E" w14:textId="52420DF2" w:rsidR="00982DB6" w:rsidRPr="00923FD1" w:rsidRDefault="00982DB6" w:rsidP="0010500A">
      <w:pPr>
        <w:pStyle w:val="Verso"/>
        <w:rPr>
          <w:noProof/>
        </w:rPr>
      </w:pPr>
      <w:r w:rsidRPr="00923FD1">
        <w:rPr>
          <w:noProof/>
        </w:rPr>
        <w:tab/>
      </w:r>
      <w:r w:rsidRPr="00923FD1">
        <w:rPr>
          <w:noProof/>
        </w:rPr>
        <w:tab/>
      </w:r>
      <w:r w:rsidRPr="00923FD1">
        <w:rPr>
          <w:noProof/>
        </w:rPr>
        <w:tab/>
        <w:t>la tiene su templo abierta,</w:t>
      </w:r>
      <w:r w:rsidRPr="00923FD1">
        <w:rPr>
          <w:noProof/>
        </w:rPr>
        <w:tab/>
      </w:r>
      <w:r w:rsidRPr="00923FD1">
        <w:rPr>
          <w:noProof/>
        </w:rPr>
        <w:tab/>
      </w:r>
      <w:r w:rsidRPr="00923FD1">
        <w:rPr>
          <w:noProof/>
        </w:rPr>
        <w:tab/>
      </w:r>
      <w:r w:rsidRPr="00923FD1">
        <w:rPr>
          <w:noProof/>
        </w:rPr>
        <w:tab/>
      </w:r>
      <w:r w:rsidRPr="00923FD1">
        <w:rPr>
          <w:noProof/>
        </w:rPr>
        <w:tab/>
      </w:r>
    </w:p>
    <w:p w14:paraId="26AE03B0"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donde en gloria de tu nombre</w:t>
      </w:r>
    </w:p>
    <w:p w14:paraId="7CD04D54" w14:textId="77777777" w:rsidR="00982DB6" w:rsidRPr="00923FD1" w:rsidRDefault="00982DB6" w:rsidP="0010500A">
      <w:pPr>
        <w:pStyle w:val="Verso"/>
        <w:rPr>
          <w:noProof/>
        </w:rPr>
      </w:pPr>
      <w:r w:rsidRPr="00923FD1">
        <w:rPr>
          <w:noProof/>
        </w:rPr>
        <w:tab/>
      </w:r>
      <w:r w:rsidRPr="00923FD1">
        <w:rPr>
          <w:noProof/>
        </w:rPr>
        <w:tab/>
      </w:r>
      <w:r w:rsidRPr="00923FD1">
        <w:rPr>
          <w:noProof/>
        </w:rPr>
        <w:tab/>
        <w:t>puede este siglo poner</w:t>
      </w:r>
    </w:p>
    <w:p w14:paraId="5E3379EA" w14:textId="77777777" w:rsidR="00982DB6" w:rsidRPr="00923FD1" w:rsidRDefault="00982DB6" w:rsidP="0010500A">
      <w:pPr>
        <w:pStyle w:val="Verso"/>
        <w:rPr>
          <w:noProof/>
        </w:rPr>
      </w:pPr>
      <w:r w:rsidRPr="00923FD1">
        <w:rPr>
          <w:noProof/>
        </w:rPr>
        <w:tab/>
      </w:r>
      <w:r w:rsidRPr="00923FD1">
        <w:rPr>
          <w:noProof/>
        </w:rPr>
        <w:tab/>
      </w:r>
      <w:r w:rsidRPr="00923FD1">
        <w:rPr>
          <w:noProof/>
        </w:rPr>
        <w:tab/>
        <w:t>que hubo en él una mujer</w:t>
      </w:r>
    </w:p>
    <w:p w14:paraId="77D8DD25" w14:textId="77777777" w:rsidR="00982DB6" w:rsidRPr="00923FD1" w:rsidRDefault="00982DB6" w:rsidP="0010500A">
      <w:pPr>
        <w:pStyle w:val="Verso"/>
        <w:rPr>
          <w:noProof/>
        </w:rPr>
      </w:pPr>
      <w:r w:rsidRPr="00923FD1">
        <w:rPr>
          <w:noProof/>
        </w:rPr>
        <w:tab/>
      </w:r>
      <w:r w:rsidRPr="00923FD1">
        <w:rPr>
          <w:noProof/>
        </w:rPr>
        <w:tab/>
      </w:r>
      <w:r w:rsidRPr="00923FD1">
        <w:rPr>
          <w:noProof/>
        </w:rPr>
        <w:tab/>
        <w:t>que se vendió por un hombre.</w:t>
      </w:r>
    </w:p>
    <w:p w14:paraId="2355333C" w14:textId="169B4816" w:rsidR="0010500A" w:rsidRPr="00923FD1" w:rsidRDefault="0010500A" w:rsidP="0010500A">
      <w:pPr>
        <w:pStyle w:val="Personaje"/>
        <w:rPr>
          <w:noProof/>
        </w:rPr>
      </w:pPr>
      <w:r w:rsidRPr="00923FD1">
        <w:rPr>
          <w:noProof/>
        </w:rPr>
        <w:t>isabel</w:t>
      </w:r>
    </w:p>
    <w:p w14:paraId="55A8DE29" w14:textId="4B1DD734" w:rsidR="00982DB6" w:rsidRPr="00923FD1" w:rsidRDefault="00982DB6" w:rsidP="0010500A">
      <w:pPr>
        <w:pStyle w:val="Verso"/>
        <w:rPr>
          <w:noProof/>
        </w:rPr>
      </w:pPr>
      <w:r w:rsidRPr="00923FD1">
        <w:rPr>
          <w:noProof/>
        </w:rPr>
        <w:tab/>
      </w:r>
      <w:r w:rsidRPr="00923FD1">
        <w:rPr>
          <w:noProof/>
        </w:rPr>
        <w:tab/>
      </w:r>
      <w:r w:rsidRPr="00923FD1">
        <w:rPr>
          <w:noProof/>
        </w:rPr>
        <w:tab/>
        <w:t xml:space="preserve">  Espera, Hipólito, espera.</w:t>
      </w:r>
      <w:r w:rsidRPr="00923FD1">
        <w:rPr>
          <w:noProof/>
        </w:rPr>
        <w:tab/>
      </w:r>
      <w:r w:rsidRPr="00923FD1">
        <w:rPr>
          <w:noProof/>
        </w:rPr>
        <w:tab/>
      </w:r>
      <w:r w:rsidRPr="00923FD1">
        <w:rPr>
          <w:noProof/>
        </w:rPr>
        <w:tab/>
      </w:r>
      <w:r w:rsidRPr="00923FD1">
        <w:rPr>
          <w:noProof/>
        </w:rPr>
        <w:tab/>
      </w:r>
      <w:r w:rsidRPr="00923FD1">
        <w:rPr>
          <w:noProof/>
        </w:rPr>
        <w:tab/>
      </w:r>
    </w:p>
    <w:p w14:paraId="4A5F9F57" w14:textId="77777777" w:rsidR="00982DB6" w:rsidRPr="00923FD1" w:rsidRDefault="00982DB6" w:rsidP="0010500A">
      <w:pPr>
        <w:pStyle w:val="Verso"/>
        <w:rPr>
          <w:noProof/>
        </w:rPr>
      </w:pPr>
      <w:r w:rsidRPr="00923FD1">
        <w:rPr>
          <w:noProof/>
        </w:rPr>
        <w:lastRenderedPageBreak/>
        <w:tab/>
      </w:r>
      <w:r w:rsidRPr="00923FD1">
        <w:rPr>
          <w:noProof/>
        </w:rPr>
        <w:tab/>
      </w:r>
      <w:r w:rsidRPr="00923FD1">
        <w:rPr>
          <w:noProof/>
        </w:rPr>
        <w:tab/>
        <w:t>¿Dónde me quieres dejar?</w:t>
      </w:r>
    </w:p>
    <w:p w14:paraId="3B02ECC8" w14:textId="7A427B03" w:rsidR="0010500A" w:rsidRPr="00923FD1" w:rsidRDefault="0010500A" w:rsidP="0010500A">
      <w:pPr>
        <w:pStyle w:val="Personaje"/>
        <w:rPr>
          <w:noProof/>
        </w:rPr>
      </w:pPr>
      <w:r w:rsidRPr="00923FD1">
        <w:rPr>
          <w:noProof/>
        </w:rPr>
        <w:t>hipólito</w:t>
      </w:r>
    </w:p>
    <w:p w14:paraId="51709B48" w14:textId="2D7920B4" w:rsidR="00982DB6" w:rsidRPr="00923FD1" w:rsidRDefault="00982DB6" w:rsidP="0010500A">
      <w:pPr>
        <w:pStyle w:val="Verso"/>
        <w:rPr>
          <w:noProof/>
        </w:rPr>
      </w:pPr>
      <w:r w:rsidRPr="00923FD1">
        <w:rPr>
          <w:noProof/>
        </w:rPr>
        <w:tab/>
      </w:r>
      <w:r w:rsidRPr="00923FD1">
        <w:rPr>
          <w:noProof/>
        </w:rPr>
        <w:tab/>
      </w:r>
      <w:r w:rsidR="0010500A" w:rsidRPr="00923FD1">
        <w:rPr>
          <w:noProof/>
        </w:rPr>
        <w:tab/>
      </w:r>
      <w:r w:rsidRPr="00923FD1">
        <w:rPr>
          <w:noProof/>
        </w:rPr>
        <w:t>En mi casa, hasta tomar</w:t>
      </w:r>
    </w:p>
    <w:p w14:paraId="6801E85A" w14:textId="77777777" w:rsidR="00982DB6" w:rsidRPr="00923FD1" w:rsidRDefault="00982DB6" w:rsidP="0010500A">
      <w:pPr>
        <w:pStyle w:val="Verso"/>
        <w:rPr>
          <w:noProof/>
        </w:rPr>
      </w:pPr>
      <w:r w:rsidRPr="00923FD1">
        <w:rPr>
          <w:noProof/>
        </w:rPr>
        <w:tab/>
      </w:r>
      <w:r w:rsidRPr="00923FD1">
        <w:rPr>
          <w:noProof/>
        </w:rPr>
        <w:tab/>
      </w:r>
      <w:r w:rsidRPr="00923FD1">
        <w:rPr>
          <w:noProof/>
        </w:rPr>
        <w:tab/>
        <w:t>la playa de esta ribera,</w:t>
      </w:r>
    </w:p>
    <w:p w14:paraId="2C3BC4AD"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adonde a Carlos traeré.</w:t>
      </w:r>
    </w:p>
    <w:p w14:paraId="5091D539" w14:textId="05ADD150" w:rsidR="0010500A" w:rsidRPr="00923FD1" w:rsidRDefault="0010500A" w:rsidP="0010500A">
      <w:pPr>
        <w:pStyle w:val="Personaje"/>
        <w:rPr>
          <w:noProof/>
        </w:rPr>
      </w:pPr>
      <w:r w:rsidRPr="00923FD1">
        <w:rPr>
          <w:noProof/>
        </w:rPr>
        <w:t>isabel</w:t>
      </w:r>
    </w:p>
    <w:p w14:paraId="0BF4DD9E" w14:textId="52D5BB02" w:rsidR="00982DB6" w:rsidRPr="00923FD1" w:rsidRDefault="00982DB6" w:rsidP="0010500A">
      <w:pPr>
        <w:pStyle w:val="Verso"/>
        <w:rPr>
          <w:noProof/>
        </w:rPr>
      </w:pPr>
      <w:r w:rsidRPr="00923FD1">
        <w:rPr>
          <w:noProof/>
        </w:rPr>
        <w:tab/>
      </w:r>
      <w:r w:rsidRPr="00923FD1">
        <w:rPr>
          <w:noProof/>
        </w:rPr>
        <w:tab/>
      </w:r>
      <w:r w:rsidRPr="00923FD1">
        <w:rPr>
          <w:noProof/>
        </w:rPr>
        <w:tab/>
        <w:t>Eso no, yo he de ir contigo.</w:t>
      </w:r>
      <w:r w:rsidRPr="00923FD1">
        <w:rPr>
          <w:noProof/>
        </w:rPr>
        <w:tab/>
      </w:r>
      <w:r w:rsidRPr="00923FD1">
        <w:rPr>
          <w:noProof/>
        </w:rPr>
        <w:tab/>
      </w:r>
      <w:r w:rsidRPr="00923FD1">
        <w:rPr>
          <w:noProof/>
        </w:rPr>
        <w:tab/>
      </w:r>
      <w:r w:rsidRPr="00923FD1">
        <w:rPr>
          <w:noProof/>
        </w:rPr>
        <w:tab/>
      </w:r>
      <w:r w:rsidRPr="00923FD1">
        <w:rPr>
          <w:noProof/>
        </w:rPr>
        <w:tab/>
      </w:r>
    </w:p>
    <w:p w14:paraId="55D7BEAB" w14:textId="50BA83B5" w:rsidR="0010500A" w:rsidRPr="00923FD1" w:rsidRDefault="0010500A" w:rsidP="0010500A">
      <w:pPr>
        <w:pStyle w:val="Personaje"/>
        <w:rPr>
          <w:noProof/>
        </w:rPr>
      </w:pPr>
      <w:r w:rsidRPr="00923FD1">
        <w:rPr>
          <w:noProof/>
        </w:rPr>
        <w:t>hipólito</w:t>
      </w:r>
    </w:p>
    <w:p w14:paraId="4BE6B5CA" w14:textId="1AE85627" w:rsidR="00982DB6" w:rsidRPr="00923FD1" w:rsidRDefault="00982DB6" w:rsidP="0010500A">
      <w:pPr>
        <w:pStyle w:val="Verso"/>
        <w:rPr>
          <w:noProof/>
        </w:rPr>
      </w:pPr>
      <w:r w:rsidRPr="00923FD1">
        <w:rPr>
          <w:noProof/>
        </w:rPr>
        <w:tab/>
      </w:r>
      <w:r w:rsidRPr="00923FD1">
        <w:rPr>
          <w:noProof/>
        </w:rPr>
        <w:tab/>
      </w:r>
      <w:r w:rsidR="0010500A" w:rsidRPr="00923FD1">
        <w:rPr>
          <w:noProof/>
        </w:rPr>
        <w:tab/>
      </w:r>
      <w:r w:rsidRPr="00923FD1">
        <w:rPr>
          <w:noProof/>
        </w:rPr>
        <w:t>Si quieres venir conmigo,</w:t>
      </w:r>
    </w:p>
    <w:p w14:paraId="6CD8D37B" w14:textId="77777777" w:rsidR="00982DB6" w:rsidRPr="00923FD1" w:rsidRDefault="00982DB6" w:rsidP="0010500A">
      <w:pPr>
        <w:pStyle w:val="Verso"/>
        <w:rPr>
          <w:noProof/>
        </w:rPr>
      </w:pPr>
      <w:r w:rsidRPr="00923FD1">
        <w:rPr>
          <w:noProof/>
        </w:rPr>
        <w:tab/>
      </w:r>
      <w:r w:rsidRPr="00923FD1">
        <w:rPr>
          <w:noProof/>
        </w:rPr>
        <w:tab/>
      </w:r>
      <w:r w:rsidRPr="00923FD1">
        <w:rPr>
          <w:noProof/>
        </w:rPr>
        <w:tab/>
        <w:t>hasta Orán te llevaré,</w:t>
      </w:r>
    </w:p>
    <w:p w14:paraId="5536125D"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y llevaré para el moro</w:t>
      </w:r>
    </w:p>
    <w:p w14:paraId="166B5D38" w14:textId="77777777" w:rsidR="00982DB6" w:rsidRPr="00923FD1" w:rsidRDefault="00982DB6" w:rsidP="0010500A">
      <w:pPr>
        <w:pStyle w:val="Verso"/>
        <w:rPr>
          <w:noProof/>
        </w:rPr>
      </w:pPr>
      <w:r w:rsidRPr="00923FD1">
        <w:rPr>
          <w:noProof/>
        </w:rPr>
        <w:tab/>
      </w:r>
      <w:r w:rsidRPr="00923FD1">
        <w:rPr>
          <w:noProof/>
        </w:rPr>
        <w:tab/>
      </w:r>
      <w:r w:rsidRPr="00923FD1">
        <w:rPr>
          <w:noProof/>
        </w:rPr>
        <w:tab/>
        <w:t>tales joyas, Isabel,</w:t>
      </w:r>
    </w:p>
    <w:p w14:paraId="2FE3E23F" w14:textId="6C7422C0" w:rsidR="00982DB6" w:rsidRPr="00923FD1" w:rsidRDefault="00982DB6" w:rsidP="0010500A">
      <w:pPr>
        <w:pStyle w:val="Verso"/>
        <w:rPr>
          <w:noProof/>
        </w:rPr>
      </w:pPr>
      <w:r w:rsidRPr="00923FD1">
        <w:rPr>
          <w:noProof/>
        </w:rPr>
        <w:tab/>
      </w:r>
      <w:r w:rsidRPr="00923FD1">
        <w:rPr>
          <w:noProof/>
        </w:rPr>
        <w:tab/>
      </w:r>
      <w:r w:rsidRPr="00923FD1">
        <w:rPr>
          <w:noProof/>
        </w:rPr>
        <w:tab/>
        <w:t>que me dé otros mil con él</w:t>
      </w:r>
      <w:r w:rsidRPr="00923FD1">
        <w:rPr>
          <w:noProof/>
        </w:rPr>
        <w:tab/>
      </w:r>
      <w:r w:rsidRPr="00923FD1">
        <w:rPr>
          <w:noProof/>
        </w:rPr>
        <w:tab/>
      </w:r>
      <w:r w:rsidRPr="00923FD1">
        <w:rPr>
          <w:noProof/>
        </w:rPr>
        <w:tab/>
      </w:r>
      <w:r w:rsidRPr="00923FD1">
        <w:rPr>
          <w:noProof/>
        </w:rPr>
        <w:tab/>
      </w:r>
      <w:r w:rsidRPr="00923FD1">
        <w:rPr>
          <w:noProof/>
        </w:rPr>
        <w:tab/>
      </w:r>
    </w:p>
    <w:p w14:paraId="546B4781" w14:textId="77777777" w:rsidR="00982DB6" w:rsidRPr="00923FD1" w:rsidRDefault="00982DB6" w:rsidP="0010500A">
      <w:pPr>
        <w:pStyle w:val="Verso"/>
        <w:rPr>
          <w:noProof/>
        </w:rPr>
      </w:pPr>
      <w:r w:rsidRPr="00923FD1">
        <w:rPr>
          <w:noProof/>
        </w:rPr>
        <w:tab/>
      </w:r>
      <w:r w:rsidRPr="00923FD1">
        <w:rPr>
          <w:noProof/>
        </w:rPr>
        <w:tab/>
      </w:r>
      <w:r w:rsidRPr="00923FD1">
        <w:rPr>
          <w:noProof/>
        </w:rPr>
        <w:tab/>
        <w:t>por granas, diamantes y oro.</w:t>
      </w:r>
    </w:p>
    <w:p w14:paraId="673CD0FB" w14:textId="232A2512" w:rsidR="0010500A" w:rsidRPr="00923FD1" w:rsidRDefault="0010500A" w:rsidP="0010500A">
      <w:pPr>
        <w:pStyle w:val="Personaje"/>
        <w:rPr>
          <w:noProof/>
        </w:rPr>
      </w:pPr>
      <w:r w:rsidRPr="00923FD1">
        <w:rPr>
          <w:noProof/>
        </w:rPr>
        <w:t>isabel</w:t>
      </w:r>
    </w:p>
    <w:p w14:paraId="32A2F7AE" w14:textId="4273958B" w:rsidR="00982DB6" w:rsidRPr="00923FD1" w:rsidRDefault="00982DB6" w:rsidP="0010500A">
      <w:pPr>
        <w:pStyle w:val="Verso"/>
        <w:rPr>
          <w:noProof/>
        </w:rPr>
      </w:pPr>
      <w:r w:rsidRPr="00923FD1">
        <w:rPr>
          <w:noProof/>
        </w:rPr>
        <w:tab/>
      </w:r>
      <w:r w:rsidRPr="00923FD1">
        <w:rPr>
          <w:noProof/>
        </w:rPr>
        <w:tab/>
      </w:r>
      <w:r w:rsidRPr="00923FD1">
        <w:rPr>
          <w:noProof/>
        </w:rPr>
        <w:tab/>
        <w:t xml:space="preserve">  Beso tus pies, que si aquí</w:t>
      </w:r>
    </w:p>
    <w:p w14:paraId="3104A38E" w14:textId="77777777" w:rsidR="00982DB6" w:rsidRPr="00923FD1" w:rsidRDefault="00982DB6" w:rsidP="0010500A">
      <w:pPr>
        <w:pStyle w:val="Verso"/>
        <w:rPr>
          <w:noProof/>
        </w:rPr>
      </w:pPr>
      <w:r w:rsidRPr="00923FD1">
        <w:rPr>
          <w:noProof/>
        </w:rPr>
        <w:tab/>
      </w:r>
      <w:r w:rsidRPr="00923FD1">
        <w:rPr>
          <w:noProof/>
        </w:rPr>
        <w:tab/>
      </w:r>
      <w:r w:rsidRPr="00923FD1">
        <w:rPr>
          <w:noProof/>
        </w:rPr>
        <w:tab/>
        <w:t>algún valor he tenido,</w:t>
      </w:r>
    </w:p>
    <w:p w14:paraId="1A035428" w14:textId="77777777" w:rsidR="00982DB6" w:rsidRPr="00923FD1" w:rsidRDefault="00982DB6" w:rsidP="0010500A">
      <w:pPr>
        <w:pStyle w:val="Verso"/>
        <w:rPr>
          <w:noProof/>
        </w:rPr>
      </w:pPr>
      <w:r w:rsidRPr="00923FD1">
        <w:rPr>
          <w:noProof/>
        </w:rPr>
        <w:tab/>
      </w:r>
      <w:r w:rsidRPr="00923FD1">
        <w:rPr>
          <w:noProof/>
        </w:rPr>
        <w:tab/>
      </w:r>
      <w:r w:rsidRPr="00923FD1">
        <w:rPr>
          <w:noProof/>
        </w:rPr>
        <w:tab/>
        <w:t>tú le venciste, que has sido</w:t>
      </w:r>
    </w:p>
    <w:p w14:paraId="0CC046A5" w14:textId="3E661696" w:rsidR="00982DB6" w:rsidRPr="00923FD1" w:rsidRDefault="00982DB6" w:rsidP="0010500A">
      <w:pPr>
        <w:pStyle w:val="Verso"/>
        <w:rPr>
          <w:noProof/>
        </w:rPr>
      </w:pPr>
      <w:r w:rsidRPr="00923FD1">
        <w:rPr>
          <w:noProof/>
        </w:rPr>
        <w:tab/>
      </w:r>
      <w:r w:rsidRPr="00923FD1">
        <w:rPr>
          <w:noProof/>
        </w:rPr>
        <w:tab/>
      </w:r>
      <w:r w:rsidRPr="00923FD1">
        <w:rPr>
          <w:noProof/>
        </w:rPr>
        <w:tab/>
        <w:t>quien pudo vencerse a sí.</w:t>
      </w:r>
      <w:r w:rsidRPr="00923FD1">
        <w:rPr>
          <w:noProof/>
        </w:rPr>
        <w:tab/>
      </w:r>
      <w:r w:rsidRPr="00923FD1">
        <w:rPr>
          <w:noProof/>
        </w:rPr>
        <w:tab/>
      </w:r>
      <w:r w:rsidRPr="00923FD1">
        <w:rPr>
          <w:noProof/>
        </w:rPr>
        <w:tab/>
      </w:r>
      <w:r w:rsidRPr="00923FD1">
        <w:rPr>
          <w:noProof/>
        </w:rPr>
        <w:tab/>
      </w:r>
      <w:r w:rsidRPr="00923FD1">
        <w:rPr>
          <w:noProof/>
        </w:rPr>
        <w:tab/>
      </w:r>
    </w:p>
    <w:p w14:paraId="4762DFB0" w14:textId="77777777" w:rsidR="00982DB6" w:rsidRPr="00923FD1" w:rsidRDefault="00982DB6" w:rsidP="0010500A">
      <w:pPr>
        <w:pStyle w:val="Verso"/>
        <w:rPr>
          <w:noProof/>
        </w:rPr>
      </w:pPr>
      <w:r w:rsidRPr="00923FD1">
        <w:rPr>
          <w:noProof/>
        </w:rPr>
        <w:tab/>
      </w:r>
      <w:r w:rsidRPr="00923FD1">
        <w:rPr>
          <w:noProof/>
        </w:rPr>
        <w:tab/>
      </w:r>
      <w:r w:rsidRPr="00923FD1">
        <w:rPr>
          <w:noProof/>
        </w:rPr>
        <w:tab/>
        <w:t xml:space="preserve">  Vamos, y un mismo laurel</w:t>
      </w:r>
    </w:p>
    <w:p w14:paraId="372C422C" w14:textId="77777777" w:rsidR="00982DB6" w:rsidRPr="00923FD1" w:rsidRDefault="00982DB6" w:rsidP="0010500A">
      <w:pPr>
        <w:pStyle w:val="Verso"/>
        <w:rPr>
          <w:noProof/>
        </w:rPr>
      </w:pPr>
      <w:r w:rsidRPr="00923FD1">
        <w:rPr>
          <w:noProof/>
        </w:rPr>
        <w:tab/>
      </w:r>
      <w:r w:rsidRPr="00923FD1">
        <w:rPr>
          <w:noProof/>
        </w:rPr>
        <w:tab/>
      </w:r>
      <w:r w:rsidRPr="00923FD1">
        <w:rPr>
          <w:noProof/>
        </w:rPr>
        <w:tab/>
        <w:t>para los dos se confirme:</w:t>
      </w:r>
    </w:p>
    <w:p w14:paraId="37F366A7" w14:textId="77777777" w:rsidR="00982DB6" w:rsidRPr="00923FD1" w:rsidRDefault="00982DB6" w:rsidP="0010500A">
      <w:pPr>
        <w:pStyle w:val="Verso"/>
        <w:rPr>
          <w:noProof/>
        </w:rPr>
      </w:pPr>
      <w:r w:rsidRPr="00923FD1">
        <w:rPr>
          <w:noProof/>
        </w:rPr>
        <w:tab/>
      </w:r>
      <w:r w:rsidRPr="00923FD1">
        <w:rPr>
          <w:noProof/>
        </w:rPr>
        <w:tab/>
      </w:r>
      <w:r w:rsidRPr="00923FD1">
        <w:rPr>
          <w:noProof/>
        </w:rPr>
        <w:tab/>
        <w:t>a mí por mujer y firme</w:t>
      </w:r>
    </w:p>
    <w:p w14:paraId="53017216" w14:textId="29FA4F94" w:rsidR="00982DB6" w:rsidRPr="00923FD1" w:rsidRDefault="00982DB6" w:rsidP="00011CEF">
      <w:pPr>
        <w:pStyle w:val="Verso"/>
        <w:rPr>
          <w:noProof/>
        </w:rPr>
      </w:pPr>
      <w:r w:rsidRPr="00923FD1">
        <w:rPr>
          <w:noProof/>
        </w:rPr>
        <w:tab/>
      </w:r>
      <w:r w:rsidRPr="00923FD1">
        <w:rPr>
          <w:noProof/>
        </w:rPr>
        <w:tab/>
      </w:r>
      <w:r w:rsidRPr="00923FD1">
        <w:rPr>
          <w:noProof/>
        </w:rPr>
        <w:tab/>
        <w:t>y a ti por hombre y fïel.</w:t>
      </w:r>
    </w:p>
    <w:p w14:paraId="20F72E80" w14:textId="02CB9944" w:rsidR="00982DB6" w:rsidRPr="00923FD1" w:rsidRDefault="00982DB6" w:rsidP="00011CEF">
      <w:pPr>
        <w:pStyle w:val="Acot"/>
        <w:rPr>
          <w:noProof/>
        </w:rPr>
      </w:pPr>
      <w:r w:rsidRPr="00923FD1">
        <w:rPr>
          <w:noProof/>
        </w:rPr>
        <w:t>Vanse, y salen Fátima y Alí</w:t>
      </w:r>
    </w:p>
    <w:p w14:paraId="747449E4" w14:textId="071A4228" w:rsidR="00011CEF" w:rsidRPr="00923FD1" w:rsidRDefault="00011CEF" w:rsidP="00011CEF">
      <w:pPr>
        <w:pStyle w:val="Personaje"/>
        <w:rPr>
          <w:noProof/>
        </w:rPr>
      </w:pPr>
      <w:r w:rsidRPr="00923FD1">
        <w:rPr>
          <w:noProof/>
        </w:rPr>
        <w:t>fátima</w:t>
      </w:r>
    </w:p>
    <w:p w14:paraId="1568BD8B" w14:textId="7845468B" w:rsidR="00011CEF" w:rsidRPr="00923FD1" w:rsidRDefault="00011CEF" w:rsidP="00011CEF">
      <w:pPr>
        <w:rPr>
          <w:rFonts w:ascii="Garamond" w:hAnsi="Garamond"/>
        </w:rPr>
      </w:pPr>
      <w:r w:rsidRPr="00923FD1">
        <w:rPr>
          <w:rFonts w:ascii="Garamond" w:hAnsi="Garamond"/>
        </w:rPr>
        <w:t>$romance en e-o</w:t>
      </w:r>
    </w:p>
    <w:p w14:paraId="45BFB2F3" w14:textId="6D7D55A0" w:rsidR="00982DB6" w:rsidRPr="00923FD1" w:rsidRDefault="00982DB6" w:rsidP="00011CEF">
      <w:pPr>
        <w:pStyle w:val="Verso"/>
        <w:rPr>
          <w:noProof/>
        </w:rPr>
      </w:pPr>
      <w:r w:rsidRPr="00923FD1">
        <w:rPr>
          <w:noProof/>
        </w:rPr>
        <w:tab/>
      </w:r>
      <w:r w:rsidRPr="00923FD1">
        <w:rPr>
          <w:noProof/>
        </w:rPr>
        <w:tab/>
        <w:t xml:space="preserve">  </w:t>
      </w:r>
      <w:r w:rsidR="00011CEF" w:rsidRPr="00923FD1">
        <w:rPr>
          <w:noProof/>
        </w:rPr>
        <w:tab/>
      </w:r>
      <w:r w:rsidRPr="00923FD1">
        <w:rPr>
          <w:noProof/>
        </w:rPr>
        <w:t>¿Cómo tengo yo de amarte,</w:t>
      </w:r>
      <w:r w:rsidRPr="00923FD1">
        <w:rPr>
          <w:noProof/>
        </w:rPr>
        <w:tab/>
      </w:r>
      <w:r w:rsidRPr="00923FD1">
        <w:rPr>
          <w:noProof/>
        </w:rPr>
        <w:tab/>
      </w:r>
      <w:r w:rsidRPr="00923FD1">
        <w:rPr>
          <w:noProof/>
        </w:rPr>
        <w:tab/>
      </w:r>
      <w:r w:rsidRPr="00923FD1">
        <w:rPr>
          <w:noProof/>
        </w:rPr>
        <w:tab/>
      </w:r>
      <w:r w:rsidRPr="00923FD1">
        <w:rPr>
          <w:noProof/>
        </w:rPr>
        <w:tab/>
      </w:r>
    </w:p>
    <w:p w14:paraId="6640F4EF" w14:textId="77777777" w:rsidR="00982DB6" w:rsidRPr="00923FD1" w:rsidRDefault="00982DB6" w:rsidP="00011CEF">
      <w:pPr>
        <w:pStyle w:val="Verso"/>
        <w:rPr>
          <w:noProof/>
        </w:rPr>
      </w:pPr>
      <w:r w:rsidRPr="00923FD1">
        <w:rPr>
          <w:noProof/>
        </w:rPr>
        <w:tab/>
      </w:r>
      <w:r w:rsidRPr="00923FD1">
        <w:rPr>
          <w:noProof/>
        </w:rPr>
        <w:tab/>
      </w:r>
      <w:r w:rsidRPr="00923FD1">
        <w:rPr>
          <w:noProof/>
        </w:rPr>
        <w:tab/>
        <w:t>alcaide, si de mis ruegos</w:t>
      </w:r>
    </w:p>
    <w:p w14:paraId="65015ACD" w14:textId="77777777" w:rsidR="00982DB6" w:rsidRPr="00923FD1" w:rsidRDefault="00982DB6" w:rsidP="00011CEF">
      <w:pPr>
        <w:pStyle w:val="Verso"/>
        <w:rPr>
          <w:noProof/>
        </w:rPr>
      </w:pPr>
      <w:r w:rsidRPr="00923FD1">
        <w:rPr>
          <w:noProof/>
        </w:rPr>
        <w:tab/>
      </w:r>
      <w:r w:rsidRPr="00923FD1">
        <w:rPr>
          <w:noProof/>
        </w:rPr>
        <w:tab/>
      </w:r>
      <w:r w:rsidRPr="00923FD1">
        <w:rPr>
          <w:noProof/>
        </w:rPr>
        <w:tab/>
        <w:t>nunca conocí en tu amor</w:t>
      </w:r>
    </w:p>
    <w:p w14:paraId="00054C7C" w14:textId="77777777" w:rsidR="00982DB6" w:rsidRPr="00923FD1" w:rsidRDefault="00982DB6" w:rsidP="00011CEF">
      <w:pPr>
        <w:pStyle w:val="Verso"/>
        <w:rPr>
          <w:noProof/>
        </w:rPr>
      </w:pPr>
      <w:r w:rsidRPr="00923FD1">
        <w:rPr>
          <w:noProof/>
        </w:rPr>
        <w:lastRenderedPageBreak/>
        <w:tab/>
      </w:r>
      <w:r w:rsidRPr="00923FD1">
        <w:rPr>
          <w:noProof/>
        </w:rPr>
        <w:tab/>
      </w:r>
      <w:r w:rsidRPr="00923FD1">
        <w:rPr>
          <w:noProof/>
        </w:rPr>
        <w:tab/>
        <w:t>la ejecución que deseo?</w:t>
      </w:r>
    </w:p>
    <w:p w14:paraId="6653D4A3" w14:textId="77777777" w:rsidR="00982DB6" w:rsidRPr="00923FD1" w:rsidRDefault="00982DB6" w:rsidP="00011CEF">
      <w:pPr>
        <w:pStyle w:val="Verso"/>
        <w:rPr>
          <w:noProof/>
        </w:rPr>
      </w:pPr>
      <w:r w:rsidRPr="00923FD1">
        <w:rPr>
          <w:noProof/>
        </w:rPr>
        <w:tab/>
      </w:r>
      <w:r w:rsidRPr="00923FD1">
        <w:rPr>
          <w:noProof/>
        </w:rPr>
        <w:tab/>
      </w:r>
      <w:r w:rsidRPr="00923FD1">
        <w:rPr>
          <w:noProof/>
        </w:rPr>
        <w:tab/>
        <w:t>¿No te he rogado que echases</w:t>
      </w:r>
    </w:p>
    <w:p w14:paraId="391155C5" w14:textId="7C4AD2DB" w:rsidR="00982DB6" w:rsidRPr="00923FD1" w:rsidRDefault="00982DB6" w:rsidP="00011CEF">
      <w:pPr>
        <w:pStyle w:val="Verso"/>
        <w:rPr>
          <w:noProof/>
        </w:rPr>
      </w:pPr>
      <w:r w:rsidRPr="00923FD1">
        <w:rPr>
          <w:noProof/>
        </w:rPr>
        <w:tab/>
      </w:r>
      <w:r w:rsidRPr="00923FD1">
        <w:rPr>
          <w:noProof/>
        </w:rPr>
        <w:tab/>
      </w:r>
      <w:r w:rsidRPr="00923FD1">
        <w:rPr>
          <w:noProof/>
        </w:rPr>
        <w:tab/>
        <w:t>aqueste español al remo?</w:t>
      </w:r>
      <w:r w:rsidRPr="00923FD1">
        <w:rPr>
          <w:noProof/>
        </w:rPr>
        <w:tab/>
      </w:r>
      <w:r w:rsidRPr="00923FD1">
        <w:rPr>
          <w:noProof/>
        </w:rPr>
        <w:tab/>
      </w:r>
      <w:r w:rsidRPr="00923FD1">
        <w:rPr>
          <w:noProof/>
        </w:rPr>
        <w:tab/>
      </w:r>
      <w:r w:rsidRPr="00923FD1">
        <w:rPr>
          <w:noProof/>
        </w:rPr>
        <w:tab/>
      </w:r>
      <w:r w:rsidRPr="00923FD1">
        <w:rPr>
          <w:noProof/>
        </w:rPr>
        <w:tab/>
      </w:r>
    </w:p>
    <w:p w14:paraId="69144520" w14:textId="77777777" w:rsidR="00982DB6" w:rsidRPr="00923FD1" w:rsidRDefault="00982DB6" w:rsidP="00011CEF">
      <w:pPr>
        <w:pStyle w:val="Verso"/>
        <w:rPr>
          <w:noProof/>
        </w:rPr>
      </w:pPr>
      <w:r w:rsidRPr="00923FD1">
        <w:rPr>
          <w:noProof/>
        </w:rPr>
        <w:tab/>
      </w:r>
      <w:r w:rsidRPr="00923FD1">
        <w:rPr>
          <w:noProof/>
        </w:rPr>
        <w:tab/>
      </w:r>
      <w:r w:rsidRPr="00923FD1">
        <w:rPr>
          <w:noProof/>
        </w:rPr>
        <w:tab/>
        <w:t>¿Por qué le tienes en casa?</w:t>
      </w:r>
    </w:p>
    <w:p w14:paraId="7AFA1AC6" w14:textId="67E218BC" w:rsidR="00011CEF" w:rsidRPr="00923FD1" w:rsidRDefault="00011CEF" w:rsidP="00011CEF">
      <w:pPr>
        <w:pStyle w:val="Personaje"/>
        <w:rPr>
          <w:noProof/>
        </w:rPr>
      </w:pPr>
      <w:r w:rsidRPr="00923FD1">
        <w:rPr>
          <w:noProof/>
        </w:rPr>
        <w:t>alí</w:t>
      </w:r>
    </w:p>
    <w:p w14:paraId="49ACBF4E" w14:textId="171E283B" w:rsidR="00982DB6" w:rsidRPr="00923FD1" w:rsidRDefault="00982DB6" w:rsidP="00011CEF">
      <w:pPr>
        <w:pStyle w:val="Verso"/>
        <w:rPr>
          <w:noProof/>
        </w:rPr>
      </w:pPr>
      <w:r w:rsidRPr="00923FD1">
        <w:rPr>
          <w:noProof/>
        </w:rPr>
        <w:tab/>
      </w:r>
      <w:r w:rsidRPr="00923FD1">
        <w:rPr>
          <w:noProof/>
        </w:rPr>
        <w:tab/>
      </w:r>
      <w:r w:rsidRPr="00923FD1">
        <w:rPr>
          <w:noProof/>
        </w:rPr>
        <w:tab/>
        <w:t>Fátima, todo lo entiendo:</w:t>
      </w:r>
    </w:p>
    <w:p w14:paraId="0333F5A5" w14:textId="77777777" w:rsidR="00982DB6" w:rsidRPr="00923FD1" w:rsidRDefault="00982DB6" w:rsidP="00011CEF">
      <w:pPr>
        <w:pStyle w:val="Verso"/>
        <w:rPr>
          <w:noProof/>
        </w:rPr>
      </w:pPr>
      <w:r w:rsidRPr="00923FD1">
        <w:rPr>
          <w:noProof/>
        </w:rPr>
        <w:tab/>
      </w:r>
      <w:r w:rsidRPr="00923FD1">
        <w:rPr>
          <w:noProof/>
        </w:rPr>
        <w:tab/>
      </w:r>
      <w:r w:rsidRPr="00923FD1">
        <w:rPr>
          <w:noProof/>
        </w:rPr>
        <w:tab/>
        <w:t>porque Carlos ha tratado</w:t>
      </w:r>
    </w:p>
    <w:p w14:paraId="7B637A67" w14:textId="77777777" w:rsidR="00982DB6" w:rsidRPr="00923FD1" w:rsidRDefault="00982DB6" w:rsidP="00011CEF">
      <w:pPr>
        <w:pStyle w:val="Verso"/>
        <w:rPr>
          <w:noProof/>
        </w:rPr>
      </w:pPr>
      <w:r w:rsidRPr="00923FD1">
        <w:rPr>
          <w:noProof/>
        </w:rPr>
        <w:tab/>
      </w:r>
      <w:r w:rsidRPr="00923FD1">
        <w:rPr>
          <w:noProof/>
        </w:rPr>
        <w:tab/>
      </w:r>
      <w:r w:rsidRPr="00923FD1">
        <w:rPr>
          <w:noProof/>
        </w:rPr>
        <w:tab/>
        <w:t>contigo mi casamiento,</w:t>
      </w:r>
    </w:p>
    <w:p w14:paraId="325BBBDB" w14:textId="5D8825F3" w:rsidR="00982DB6" w:rsidRPr="00923FD1" w:rsidRDefault="00982DB6" w:rsidP="00011CEF">
      <w:pPr>
        <w:pStyle w:val="Verso"/>
        <w:rPr>
          <w:noProof/>
        </w:rPr>
      </w:pPr>
      <w:r w:rsidRPr="00923FD1">
        <w:rPr>
          <w:noProof/>
        </w:rPr>
        <w:tab/>
      </w:r>
      <w:r w:rsidRPr="00923FD1">
        <w:rPr>
          <w:noProof/>
        </w:rPr>
        <w:tab/>
      </w:r>
      <w:r w:rsidRPr="00923FD1">
        <w:rPr>
          <w:noProof/>
        </w:rPr>
        <w:tab/>
        <w:t>porque no te quiere Carlos,</w:t>
      </w:r>
      <w:r w:rsidRPr="00923FD1">
        <w:rPr>
          <w:noProof/>
        </w:rPr>
        <w:tab/>
      </w:r>
      <w:r w:rsidRPr="00923FD1">
        <w:rPr>
          <w:noProof/>
        </w:rPr>
        <w:tab/>
      </w:r>
      <w:r w:rsidRPr="00923FD1">
        <w:rPr>
          <w:noProof/>
        </w:rPr>
        <w:tab/>
      </w:r>
      <w:r w:rsidRPr="00923FD1">
        <w:rPr>
          <w:noProof/>
        </w:rPr>
        <w:tab/>
      </w:r>
      <w:r w:rsidRPr="00923FD1">
        <w:rPr>
          <w:noProof/>
        </w:rPr>
        <w:tab/>
      </w:r>
    </w:p>
    <w:p w14:paraId="04428379" w14:textId="77777777" w:rsidR="00982DB6" w:rsidRPr="00923FD1" w:rsidRDefault="00982DB6" w:rsidP="00011CEF">
      <w:pPr>
        <w:pStyle w:val="Verso"/>
        <w:rPr>
          <w:noProof/>
        </w:rPr>
      </w:pPr>
      <w:r w:rsidRPr="00923FD1">
        <w:rPr>
          <w:noProof/>
        </w:rPr>
        <w:tab/>
      </w:r>
      <w:r w:rsidRPr="00923FD1">
        <w:rPr>
          <w:noProof/>
        </w:rPr>
        <w:tab/>
      </w:r>
      <w:r w:rsidRPr="00923FD1">
        <w:rPr>
          <w:noProof/>
        </w:rPr>
        <w:tab/>
        <w:t>te vengas de su desprecio.</w:t>
      </w:r>
    </w:p>
    <w:p w14:paraId="155E542B" w14:textId="5ECFB888" w:rsidR="00011CEF" w:rsidRPr="00923FD1" w:rsidRDefault="00011CEF" w:rsidP="00011CEF">
      <w:pPr>
        <w:pStyle w:val="Personaje"/>
        <w:rPr>
          <w:noProof/>
        </w:rPr>
      </w:pPr>
      <w:r w:rsidRPr="00923FD1">
        <w:rPr>
          <w:noProof/>
        </w:rPr>
        <w:t>fátima</w:t>
      </w:r>
    </w:p>
    <w:p w14:paraId="06BA744E" w14:textId="481B68DD" w:rsidR="00982DB6" w:rsidRPr="00923FD1" w:rsidRDefault="00982DB6" w:rsidP="00011CEF">
      <w:pPr>
        <w:pStyle w:val="Partidoincial"/>
        <w:rPr>
          <w:noProof/>
        </w:rPr>
      </w:pPr>
      <w:r w:rsidRPr="00923FD1">
        <w:rPr>
          <w:noProof/>
        </w:rPr>
        <w:tab/>
      </w:r>
      <w:r w:rsidRPr="00923FD1">
        <w:rPr>
          <w:noProof/>
        </w:rPr>
        <w:tab/>
      </w:r>
      <w:r w:rsidR="00011CEF" w:rsidRPr="00923FD1">
        <w:rPr>
          <w:noProof/>
        </w:rPr>
        <w:tab/>
      </w:r>
      <w:r w:rsidRPr="00923FD1">
        <w:rPr>
          <w:noProof/>
        </w:rPr>
        <w:t>¿Sábeslo ya?</w:t>
      </w:r>
    </w:p>
    <w:p w14:paraId="71F3B945" w14:textId="2E17739E" w:rsidR="00011CEF" w:rsidRPr="00923FD1" w:rsidRDefault="00011CEF" w:rsidP="00011CEF">
      <w:pPr>
        <w:pStyle w:val="Personaje"/>
        <w:rPr>
          <w:noProof/>
        </w:rPr>
      </w:pPr>
      <w:r w:rsidRPr="00923FD1">
        <w:rPr>
          <w:noProof/>
        </w:rPr>
        <w:t>alí</w:t>
      </w:r>
    </w:p>
    <w:p w14:paraId="3A0C826B" w14:textId="1F5A9ADC"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tab/>
        <w:t>Ya lo sé,</w:t>
      </w:r>
    </w:p>
    <w:p w14:paraId="0CF4118D" w14:textId="77777777" w:rsidR="00982DB6" w:rsidRPr="00923FD1" w:rsidRDefault="00982DB6" w:rsidP="00011CEF">
      <w:pPr>
        <w:pStyle w:val="Verso"/>
        <w:rPr>
          <w:noProof/>
        </w:rPr>
      </w:pPr>
      <w:r w:rsidRPr="00923FD1">
        <w:rPr>
          <w:noProof/>
        </w:rPr>
        <w:tab/>
      </w:r>
      <w:r w:rsidRPr="00923FD1">
        <w:rPr>
          <w:noProof/>
        </w:rPr>
        <w:tab/>
      </w:r>
      <w:r w:rsidRPr="00923FD1">
        <w:rPr>
          <w:noProof/>
        </w:rPr>
        <w:tab/>
        <w:t>y también lo sabrá presto</w:t>
      </w:r>
    </w:p>
    <w:p w14:paraId="0A51F710" w14:textId="77777777" w:rsidR="00982DB6" w:rsidRPr="00923FD1" w:rsidRDefault="00982DB6" w:rsidP="00011CEF">
      <w:pPr>
        <w:pStyle w:val="Partidoincial"/>
        <w:rPr>
          <w:noProof/>
        </w:rPr>
      </w:pPr>
      <w:r w:rsidRPr="00923FD1">
        <w:rPr>
          <w:noProof/>
        </w:rPr>
        <w:tab/>
      </w:r>
      <w:r w:rsidRPr="00923FD1">
        <w:rPr>
          <w:noProof/>
        </w:rPr>
        <w:tab/>
      </w:r>
      <w:r w:rsidRPr="00923FD1">
        <w:rPr>
          <w:noProof/>
        </w:rPr>
        <w:tab/>
        <w:t>Audalla, tu padre.</w:t>
      </w:r>
    </w:p>
    <w:p w14:paraId="60016E09" w14:textId="31E72F67" w:rsidR="00011CEF" w:rsidRPr="00923FD1" w:rsidRDefault="00011CEF" w:rsidP="00011CEF">
      <w:pPr>
        <w:pStyle w:val="Personaje"/>
        <w:rPr>
          <w:noProof/>
        </w:rPr>
      </w:pPr>
      <w:r w:rsidRPr="00923FD1">
        <w:rPr>
          <w:noProof/>
        </w:rPr>
        <w:t>fátima</w:t>
      </w:r>
    </w:p>
    <w:p w14:paraId="057FD411" w14:textId="653B7941"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t xml:space="preserve">     </w:t>
      </w:r>
      <w:r w:rsidR="00011CEF" w:rsidRPr="00923FD1">
        <w:rPr>
          <w:noProof/>
        </w:rPr>
        <w:tab/>
        <w:t xml:space="preserve">  </w:t>
      </w:r>
      <w:r w:rsidRPr="00923FD1">
        <w:t>Audalla</w:t>
      </w:r>
    </w:p>
    <w:p w14:paraId="13F74CF2" w14:textId="4B24C7FF" w:rsidR="00982DB6" w:rsidRPr="00923FD1" w:rsidRDefault="00982DB6" w:rsidP="00011CEF">
      <w:pPr>
        <w:pStyle w:val="Verso"/>
        <w:rPr>
          <w:noProof/>
        </w:rPr>
      </w:pPr>
      <w:r w:rsidRPr="00923FD1">
        <w:rPr>
          <w:noProof/>
        </w:rPr>
        <w:tab/>
      </w:r>
      <w:r w:rsidRPr="00923FD1">
        <w:rPr>
          <w:noProof/>
        </w:rPr>
        <w:tab/>
      </w:r>
      <w:r w:rsidRPr="00923FD1">
        <w:rPr>
          <w:noProof/>
        </w:rPr>
        <w:tab/>
        <w:t>es mi padre y no es mi dueño:</w:t>
      </w:r>
      <w:r w:rsidRPr="00923FD1">
        <w:rPr>
          <w:noProof/>
        </w:rPr>
        <w:tab/>
      </w:r>
      <w:r w:rsidRPr="00923FD1">
        <w:rPr>
          <w:noProof/>
        </w:rPr>
        <w:tab/>
      </w:r>
      <w:r w:rsidRPr="00923FD1">
        <w:rPr>
          <w:noProof/>
        </w:rPr>
        <w:tab/>
      </w:r>
      <w:r w:rsidRPr="00923FD1">
        <w:rPr>
          <w:noProof/>
        </w:rPr>
        <w:tab/>
      </w:r>
    </w:p>
    <w:p w14:paraId="114F9F4E" w14:textId="77777777" w:rsidR="00982DB6" w:rsidRPr="00923FD1" w:rsidRDefault="00982DB6" w:rsidP="00011CEF">
      <w:pPr>
        <w:pStyle w:val="Verso"/>
        <w:rPr>
          <w:noProof/>
        </w:rPr>
      </w:pPr>
      <w:r w:rsidRPr="00923FD1">
        <w:rPr>
          <w:noProof/>
        </w:rPr>
        <w:tab/>
      </w:r>
      <w:r w:rsidRPr="00923FD1">
        <w:rPr>
          <w:noProof/>
        </w:rPr>
        <w:tab/>
      </w:r>
      <w:r w:rsidRPr="00923FD1">
        <w:rPr>
          <w:noProof/>
        </w:rPr>
        <w:tab/>
        <w:t>confieso que quise a Carlos,</w:t>
      </w:r>
    </w:p>
    <w:p w14:paraId="369F4070" w14:textId="77777777" w:rsidR="00982DB6" w:rsidRPr="00923FD1" w:rsidRDefault="00982DB6" w:rsidP="00011CEF">
      <w:pPr>
        <w:pStyle w:val="Verso"/>
        <w:rPr>
          <w:noProof/>
        </w:rPr>
      </w:pPr>
      <w:r w:rsidRPr="00923FD1">
        <w:rPr>
          <w:noProof/>
        </w:rPr>
        <w:tab/>
      </w:r>
      <w:r w:rsidRPr="00923FD1">
        <w:rPr>
          <w:noProof/>
        </w:rPr>
        <w:tab/>
      </w:r>
      <w:r w:rsidRPr="00923FD1">
        <w:rPr>
          <w:noProof/>
        </w:rPr>
        <w:tab/>
        <w:t>pero fue con pensamiento</w:t>
      </w:r>
    </w:p>
    <w:p w14:paraId="1677DF02" w14:textId="77777777" w:rsidR="00982DB6" w:rsidRPr="00923FD1" w:rsidRDefault="00982DB6" w:rsidP="00011CEF">
      <w:pPr>
        <w:pStyle w:val="Verso"/>
        <w:rPr>
          <w:noProof/>
        </w:rPr>
      </w:pPr>
      <w:r w:rsidRPr="00923FD1">
        <w:rPr>
          <w:noProof/>
        </w:rPr>
        <w:tab/>
      </w:r>
      <w:r w:rsidRPr="00923FD1">
        <w:rPr>
          <w:noProof/>
        </w:rPr>
        <w:tab/>
      </w:r>
      <w:r w:rsidRPr="00923FD1">
        <w:rPr>
          <w:noProof/>
        </w:rPr>
        <w:tab/>
        <w:t>de hacer un servicio a Alá</w:t>
      </w:r>
    </w:p>
    <w:p w14:paraId="0FB30CCC" w14:textId="77777777" w:rsidR="00982DB6" w:rsidRPr="00923FD1" w:rsidRDefault="00982DB6" w:rsidP="00011CEF">
      <w:pPr>
        <w:pStyle w:val="Partidoincial"/>
        <w:rPr>
          <w:noProof/>
        </w:rPr>
      </w:pPr>
      <w:r w:rsidRPr="00923FD1">
        <w:rPr>
          <w:noProof/>
        </w:rPr>
        <w:tab/>
      </w:r>
      <w:r w:rsidRPr="00923FD1">
        <w:rPr>
          <w:noProof/>
        </w:rPr>
        <w:tab/>
      </w:r>
      <w:r w:rsidRPr="00923FD1">
        <w:rPr>
          <w:noProof/>
        </w:rPr>
        <w:tab/>
        <w:t>en darle este hombre.</w:t>
      </w:r>
    </w:p>
    <w:p w14:paraId="5DDDCD8D" w14:textId="21238812" w:rsidR="00011CEF" w:rsidRPr="00923FD1" w:rsidRDefault="00011CEF" w:rsidP="00011CEF">
      <w:pPr>
        <w:pStyle w:val="Personaje"/>
        <w:rPr>
          <w:noProof/>
        </w:rPr>
      </w:pPr>
      <w:r w:rsidRPr="00923FD1">
        <w:rPr>
          <w:noProof/>
        </w:rPr>
        <w:t>alí</w:t>
      </w:r>
    </w:p>
    <w:p w14:paraId="62FEA302" w14:textId="2EED3A2E"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ab/>
        <w:t>Yo creo</w:t>
      </w:r>
    </w:p>
    <w:p w14:paraId="5DC066B5" w14:textId="5D1970FB" w:rsidR="00982DB6" w:rsidRPr="00923FD1" w:rsidRDefault="00982DB6" w:rsidP="00011CEF">
      <w:pPr>
        <w:pStyle w:val="Verso"/>
        <w:rPr>
          <w:noProof/>
        </w:rPr>
      </w:pPr>
      <w:r w:rsidRPr="00923FD1">
        <w:rPr>
          <w:noProof/>
        </w:rPr>
        <w:tab/>
      </w:r>
      <w:r w:rsidRPr="00923FD1">
        <w:rPr>
          <w:noProof/>
        </w:rPr>
        <w:tab/>
      </w:r>
      <w:r w:rsidRPr="00923FD1">
        <w:rPr>
          <w:noProof/>
        </w:rPr>
        <w:tab/>
        <w:t>que fue tu celo piadoso,</w:t>
      </w:r>
      <w:r w:rsidRPr="00923FD1">
        <w:rPr>
          <w:noProof/>
        </w:rPr>
        <w:tab/>
      </w:r>
      <w:r w:rsidRPr="00923FD1">
        <w:rPr>
          <w:noProof/>
        </w:rPr>
        <w:tab/>
      </w:r>
      <w:r w:rsidRPr="00923FD1">
        <w:rPr>
          <w:noProof/>
        </w:rPr>
        <w:tab/>
      </w:r>
      <w:r w:rsidRPr="00923FD1">
        <w:rPr>
          <w:noProof/>
        </w:rPr>
        <w:tab/>
      </w:r>
      <w:r w:rsidRPr="00923FD1">
        <w:rPr>
          <w:noProof/>
        </w:rPr>
        <w:tab/>
      </w:r>
    </w:p>
    <w:p w14:paraId="39310592" w14:textId="77777777" w:rsidR="00982DB6" w:rsidRPr="00923FD1" w:rsidRDefault="00982DB6" w:rsidP="00011CEF">
      <w:pPr>
        <w:pStyle w:val="Verso"/>
        <w:rPr>
          <w:noProof/>
        </w:rPr>
      </w:pPr>
      <w:r w:rsidRPr="00923FD1">
        <w:rPr>
          <w:noProof/>
        </w:rPr>
        <w:tab/>
      </w:r>
      <w:r w:rsidRPr="00923FD1">
        <w:rPr>
          <w:noProof/>
        </w:rPr>
        <w:tab/>
      </w:r>
      <w:r w:rsidRPr="00923FD1">
        <w:rPr>
          <w:noProof/>
        </w:rPr>
        <w:tab/>
        <w:t>pero no lo son mis celos.</w:t>
      </w:r>
    </w:p>
    <w:p w14:paraId="65B91F5B" w14:textId="09F4CFB6" w:rsidR="00011CEF" w:rsidRPr="00923FD1" w:rsidRDefault="00011CEF" w:rsidP="00011CEF">
      <w:pPr>
        <w:pStyle w:val="Personaje"/>
        <w:rPr>
          <w:noProof/>
        </w:rPr>
      </w:pPr>
      <w:r w:rsidRPr="00923FD1">
        <w:rPr>
          <w:noProof/>
        </w:rPr>
        <w:t>fátima</w:t>
      </w:r>
    </w:p>
    <w:p w14:paraId="28AF8762" w14:textId="11C8F33F"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¿Tú no dices que me quieres?</w:t>
      </w:r>
    </w:p>
    <w:p w14:paraId="30AC0655" w14:textId="527BAA31" w:rsidR="00011CEF" w:rsidRPr="00923FD1" w:rsidRDefault="00011CEF" w:rsidP="00011CEF">
      <w:pPr>
        <w:pStyle w:val="Personaje"/>
        <w:rPr>
          <w:noProof/>
        </w:rPr>
      </w:pPr>
      <w:r w:rsidRPr="00923FD1">
        <w:rPr>
          <w:noProof/>
        </w:rPr>
        <w:lastRenderedPageBreak/>
        <w:t>alí</w:t>
      </w:r>
    </w:p>
    <w:p w14:paraId="70E9902B" w14:textId="6858C5E0" w:rsidR="00982DB6" w:rsidRPr="00923FD1" w:rsidRDefault="00982DB6" w:rsidP="00011CEF">
      <w:pPr>
        <w:pStyle w:val="Verso"/>
        <w:rPr>
          <w:noProof/>
        </w:rPr>
      </w:pPr>
      <w:r w:rsidRPr="00923FD1">
        <w:rPr>
          <w:noProof/>
        </w:rPr>
        <w:tab/>
      </w:r>
      <w:r w:rsidRPr="00923FD1">
        <w:rPr>
          <w:noProof/>
        </w:rPr>
        <w:tab/>
      </w:r>
      <w:r w:rsidRPr="00923FD1">
        <w:rPr>
          <w:noProof/>
        </w:rPr>
        <w:tab/>
        <w:t>Bien sabes tú que te quiero.</w:t>
      </w:r>
    </w:p>
    <w:p w14:paraId="4C1F002A" w14:textId="5C56185C" w:rsidR="00011CEF" w:rsidRPr="00923FD1" w:rsidRDefault="00011CEF" w:rsidP="00011CEF">
      <w:pPr>
        <w:pStyle w:val="Personaje"/>
        <w:rPr>
          <w:noProof/>
        </w:rPr>
      </w:pPr>
      <w:r w:rsidRPr="00923FD1">
        <w:rPr>
          <w:noProof/>
        </w:rPr>
        <w:t>fátima</w:t>
      </w:r>
    </w:p>
    <w:p w14:paraId="4B4CAC18" w14:textId="652867C4"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Pues haz diligencias tú,</w:t>
      </w:r>
    </w:p>
    <w:p w14:paraId="5772F2E7" w14:textId="341023E0" w:rsidR="00982DB6" w:rsidRPr="00923FD1" w:rsidRDefault="00982DB6" w:rsidP="00011CEF">
      <w:pPr>
        <w:pStyle w:val="Verso"/>
        <w:rPr>
          <w:noProof/>
        </w:rPr>
      </w:pPr>
      <w:r w:rsidRPr="00923FD1">
        <w:rPr>
          <w:noProof/>
        </w:rPr>
        <w:tab/>
      </w:r>
      <w:r w:rsidRPr="00923FD1">
        <w:rPr>
          <w:noProof/>
        </w:rPr>
        <w:tab/>
      </w:r>
      <w:r w:rsidRPr="00923FD1">
        <w:rPr>
          <w:noProof/>
        </w:rPr>
        <w:tab/>
        <w:t>en tanto que yo no puedo,</w:t>
      </w:r>
      <w:r w:rsidRPr="00923FD1">
        <w:rPr>
          <w:noProof/>
        </w:rPr>
        <w:tab/>
      </w:r>
      <w:r w:rsidRPr="00923FD1">
        <w:rPr>
          <w:noProof/>
        </w:rPr>
        <w:tab/>
      </w:r>
      <w:r w:rsidRPr="00923FD1">
        <w:rPr>
          <w:noProof/>
        </w:rPr>
        <w:tab/>
      </w:r>
      <w:r w:rsidRPr="00923FD1">
        <w:rPr>
          <w:noProof/>
        </w:rPr>
        <w:tab/>
      </w:r>
      <w:r w:rsidRPr="00923FD1">
        <w:rPr>
          <w:noProof/>
        </w:rPr>
        <w:tab/>
      </w:r>
    </w:p>
    <w:p w14:paraId="6FDD6E1E" w14:textId="77777777" w:rsidR="00982DB6" w:rsidRPr="00923FD1" w:rsidRDefault="00982DB6" w:rsidP="00011CEF">
      <w:pPr>
        <w:pStyle w:val="Verso"/>
        <w:rPr>
          <w:noProof/>
        </w:rPr>
      </w:pPr>
      <w:r w:rsidRPr="00923FD1">
        <w:rPr>
          <w:noProof/>
        </w:rPr>
        <w:tab/>
      </w:r>
      <w:r w:rsidRPr="00923FD1">
        <w:rPr>
          <w:noProof/>
        </w:rPr>
        <w:tab/>
      </w:r>
      <w:r w:rsidRPr="00923FD1">
        <w:rPr>
          <w:noProof/>
        </w:rPr>
        <w:tab/>
        <w:t>para desenamorarme.</w:t>
      </w:r>
    </w:p>
    <w:p w14:paraId="4C698240" w14:textId="06B6A519" w:rsidR="00011CEF" w:rsidRPr="00923FD1" w:rsidRDefault="00011CEF" w:rsidP="00011CEF">
      <w:pPr>
        <w:pStyle w:val="Personaje"/>
        <w:rPr>
          <w:noProof/>
        </w:rPr>
      </w:pPr>
      <w:r w:rsidRPr="00923FD1">
        <w:rPr>
          <w:noProof/>
        </w:rPr>
        <w:t>alí</w:t>
      </w:r>
    </w:p>
    <w:p w14:paraId="1CD66BD0" w14:textId="7FC53AB1" w:rsidR="00982DB6" w:rsidRPr="00923FD1" w:rsidRDefault="00982DB6" w:rsidP="00011CEF">
      <w:pPr>
        <w:pStyle w:val="Partidoincial"/>
        <w:rPr>
          <w:noProof/>
        </w:rPr>
      </w:pPr>
      <w:r w:rsidRPr="00923FD1">
        <w:rPr>
          <w:noProof/>
        </w:rPr>
        <w:tab/>
      </w:r>
      <w:r w:rsidRPr="00923FD1">
        <w:rPr>
          <w:noProof/>
        </w:rPr>
        <w:tab/>
      </w:r>
      <w:r w:rsidRPr="00923FD1">
        <w:rPr>
          <w:noProof/>
        </w:rPr>
        <w:tab/>
        <w:t>Dímelas tú.</w:t>
      </w:r>
    </w:p>
    <w:p w14:paraId="1E68EFF5" w14:textId="3ACA54C8" w:rsidR="00011CEF" w:rsidRPr="00923FD1" w:rsidRDefault="00011CEF" w:rsidP="00011CEF">
      <w:pPr>
        <w:pStyle w:val="Personaje"/>
        <w:rPr>
          <w:noProof/>
        </w:rPr>
      </w:pPr>
      <w:r w:rsidRPr="00923FD1">
        <w:rPr>
          <w:noProof/>
        </w:rPr>
        <w:t>fátima</w:t>
      </w:r>
    </w:p>
    <w:p w14:paraId="68F2C83A" w14:textId="3D847AD4" w:rsidR="00982DB6" w:rsidRPr="00923FD1" w:rsidRDefault="00982DB6" w:rsidP="00011CEF">
      <w:pPr>
        <w:pStyle w:val="Partidomedio"/>
        <w:rPr>
          <w:noProof/>
        </w:rPr>
      </w:pPr>
      <w:r w:rsidRPr="00923FD1">
        <w:rPr>
          <w:noProof/>
        </w:rPr>
        <w:tab/>
      </w:r>
      <w:r w:rsidRPr="00923FD1">
        <w:rPr>
          <w:noProof/>
        </w:rPr>
        <w:tab/>
      </w:r>
      <w:r w:rsidRPr="00923FD1">
        <w:rPr>
          <w:noProof/>
        </w:rPr>
        <w:tab/>
        <w:t xml:space="preserve">       Espera.</w:t>
      </w:r>
    </w:p>
    <w:p w14:paraId="0072A0E1" w14:textId="48927BEE" w:rsidR="00011CEF" w:rsidRPr="00923FD1" w:rsidRDefault="00011CEF" w:rsidP="00011CEF">
      <w:pPr>
        <w:pStyle w:val="Personaje"/>
        <w:rPr>
          <w:noProof/>
        </w:rPr>
      </w:pPr>
      <w:r w:rsidRPr="00923FD1">
        <w:rPr>
          <w:noProof/>
        </w:rPr>
        <w:t>alí</w:t>
      </w:r>
    </w:p>
    <w:p w14:paraId="44F845B7" w14:textId="62B32F90"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w:t>
      </w:r>
      <w:r w:rsidR="00011CEF" w:rsidRPr="00923FD1">
        <w:t xml:space="preserve">           </w:t>
      </w:r>
      <w:r w:rsidRPr="00923FD1">
        <w:t>Espero.</w:t>
      </w:r>
    </w:p>
    <w:p w14:paraId="2044C199" w14:textId="08C3D909" w:rsidR="00011CEF" w:rsidRPr="00923FD1" w:rsidRDefault="00011CEF" w:rsidP="00011CEF">
      <w:pPr>
        <w:pStyle w:val="Personaje"/>
        <w:rPr>
          <w:noProof/>
        </w:rPr>
      </w:pPr>
      <w:r w:rsidRPr="00923FD1">
        <w:rPr>
          <w:noProof/>
        </w:rPr>
        <w:t>fátima</w:t>
      </w:r>
    </w:p>
    <w:p w14:paraId="039765DC" w14:textId="0F34880C"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Para desenamorar,</w:t>
      </w:r>
    </w:p>
    <w:p w14:paraId="622B5D5F" w14:textId="77777777" w:rsidR="00982DB6" w:rsidRPr="00923FD1" w:rsidRDefault="00982DB6" w:rsidP="00011CEF">
      <w:pPr>
        <w:pStyle w:val="Verso"/>
        <w:rPr>
          <w:noProof/>
        </w:rPr>
      </w:pPr>
      <w:r w:rsidRPr="00923FD1">
        <w:rPr>
          <w:noProof/>
        </w:rPr>
        <w:tab/>
      </w:r>
      <w:r w:rsidRPr="00923FD1">
        <w:rPr>
          <w:noProof/>
        </w:rPr>
        <w:tab/>
      </w:r>
      <w:r w:rsidRPr="00923FD1">
        <w:rPr>
          <w:noProof/>
        </w:rPr>
        <w:tab/>
        <w:t>dicen que el mejor remedio</w:t>
      </w:r>
    </w:p>
    <w:p w14:paraId="34A9E50C" w14:textId="6A3D2848" w:rsidR="00982DB6" w:rsidRPr="00923FD1" w:rsidRDefault="00982DB6" w:rsidP="00011CEF">
      <w:pPr>
        <w:pStyle w:val="Verso"/>
        <w:rPr>
          <w:noProof/>
        </w:rPr>
      </w:pPr>
      <w:r w:rsidRPr="00923FD1">
        <w:rPr>
          <w:noProof/>
        </w:rPr>
        <w:tab/>
      </w:r>
      <w:r w:rsidRPr="00923FD1">
        <w:rPr>
          <w:noProof/>
        </w:rPr>
        <w:tab/>
      </w:r>
      <w:r w:rsidRPr="00923FD1">
        <w:rPr>
          <w:noProof/>
        </w:rPr>
        <w:tab/>
        <w:t>es casar una persona</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74C4C789" w14:textId="77777777" w:rsidR="00982DB6" w:rsidRPr="00923FD1" w:rsidRDefault="00982DB6" w:rsidP="00011CEF">
      <w:pPr>
        <w:pStyle w:val="Verso"/>
        <w:rPr>
          <w:noProof/>
        </w:rPr>
      </w:pPr>
      <w:r w:rsidRPr="00923FD1">
        <w:rPr>
          <w:noProof/>
        </w:rPr>
        <w:tab/>
      </w:r>
      <w:r w:rsidRPr="00923FD1">
        <w:rPr>
          <w:noProof/>
        </w:rPr>
        <w:tab/>
      </w:r>
      <w:r w:rsidRPr="00923FD1">
        <w:rPr>
          <w:noProof/>
        </w:rPr>
        <w:tab/>
        <w:t>con la que tiene en deseo.</w:t>
      </w:r>
    </w:p>
    <w:p w14:paraId="3C27CC3B" w14:textId="77777777" w:rsidR="00982DB6" w:rsidRPr="00923FD1" w:rsidRDefault="00982DB6" w:rsidP="00011CEF">
      <w:pPr>
        <w:pStyle w:val="Verso"/>
        <w:rPr>
          <w:noProof/>
        </w:rPr>
      </w:pPr>
      <w:r w:rsidRPr="00923FD1">
        <w:rPr>
          <w:noProof/>
        </w:rPr>
        <w:tab/>
      </w:r>
      <w:r w:rsidRPr="00923FD1">
        <w:rPr>
          <w:noProof/>
        </w:rPr>
        <w:tab/>
      </w:r>
      <w:r w:rsidRPr="00923FD1">
        <w:rPr>
          <w:noProof/>
        </w:rPr>
        <w:tab/>
        <w:t xml:space="preserve">Siendo así, con él </w:t>
      </w:r>
      <w:bookmarkStart w:id="130" w:name="_Hlk54282361"/>
      <w:r w:rsidRPr="00923FD1">
        <w:rPr>
          <w:noProof/>
        </w:rPr>
        <w:t>me casa</w:t>
      </w:r>
      <w:bookmarkEnd w:id="130"/>
      <w:r w:rsidRPr="00923FD1">
        <w:rPr>
          <w:noProof/>
        </w:rPr>
        <w:t>,</w:t>
      </w:r>
    </w:p>
    <w:p w14:paraId="5DD2B7D7" w14:textId="77777777" w:rsidR="00982DB6" w:rsidRPr="00923FD1" w:rsidRDefault="00982DB6" w:rsidP="00011CEF">
      <w:pPr>
        <w:pStyle w:val="Verso"/>
        <w:rPr>
          <w:noProof/>
        </w:rPr>
      </w:pPr>
      <w:r w:rsidRPr="00923FD1">
        <w:rPr>
          <w:noProof/>
        </w:rPr>
        <w:tab/>
      </w:r>
      <w:r w:rsidRPr="00923FD1">
        <w:rPr>
          <w:noProof/>
        </w:rPr>
        <w:tab/>
      </w:r>
      <w:r w:rsidRPr="00923FD1">
        <w:rPr>
          <w:noProof/>
        </w:rPr>
        <w:tab/>
        <w:t>y verás, Alí, qué presto,</w:t>
      </w:r>
    </w:p>
    <w:p w14:paraId="77E3AD16" w14:textId="77777777" w:rsidR="00982DB6" w:rsidRPr="00923FD1" w:rsidRDefault="00982DB6" w:rsidP="00011CEF">
      <w:pPr>
        <w:pStyle w:val="Verso"/>
        <w:rPr>
          <w:noProof/>
        </w:rPr>
      </w:pPr>
      <w:r w:rsidRPr="00923FD1">
        <w:rPr>
          <w:noProof/>
        </w:rPr>
        <w:tab/>
      </w:r>
      <w:r w:rsidRPr="00923FD1">
        <w:rPr>
          <w:noProof/>
        </w:rPr>
        <w:tab/>
      </w:r>
      <w:r w:rsidRPr="00923FD1">
        <w:rPr>
          <w:noProof/>
        </w:rPr>
        <w:tab/>
        <w:t>si la receta no miente,</w:t>
      </w:r>
    </w:p>
    <w:p w14:paraId="74741A1A" w14:textId="473F3F2D" w:rsidR="00982DB6" w:rsidRPr="00923FD1" w:rsidRDefault="00982DB6" w:rsidP="00011CEF">
      <w:pPr>
        <w:pStyle w:val="Verso"/>
        <w:rPr>
          <w:noProof/>
        </w:rPr>
      </w:pPr>
      <w:r w:rsidRPr="00923FD1">
        <w:rPr>
          <w:noProof/>
        </w:rPr>
        <w:tab/>
      </w:r>
      <w:r w:rsidRPr="00923FD1">
        <w:rPr>
          <w:noProof/>
        </w:rPr>
        <w:tab/>
      </w:r>
      <w:r w:rsidRPr="00923FD1">
        <w:rPr>
          <w:noProof/>
        </w:rPr>
        <w:tab/>
        <w:t>desenamorada quedo.</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0D295EC9" w14:textId="0726034A" w:rsidR="00011CEF" w:rsidRPr="00923FD1" w:rsidRDefault="00011CEF" w:rsidP="00011CEF">
      <w:pPr>
        <w:pStyle w:val="Personaje"/>
        <w:rPr>
          <w:noProof/>
        </w:rPr>
      </w:pPr>
      <w:r w:rsidRPr="00923FD1">
        <w:rPr>
          <w:noProof/>
        </w:rPr>
        <w:t>alí</w:t>
      </w:r>
    </w:p>
    <w:p w14:paraId="251A540E" w14:textId="6C2972E3" w:rsidR="00982DB6" w:rsidRPr="00923FD1" w:rsidRDefault="00982DB6" w:rsidP="00011CEF">
      <w:pPr>
        <w:pStyle w:val="Partidoincial"/>
        <w:rPr>
          <w:noProof/>
        </w:rPr>
      </w:pPr>
      <w:r w:rsidRPr="00923FD1">
        <w:rPr>
          <w:noProof/>
        </w:rPr>
        <w:tab/>
      </w:r>
      <w:r w:rsidRPr="00923FD1">
        <w:rPr>
          <w:noProof/>
        </w:rPr>
        <w:tab/>
      </w:r>
      <w:r w:rsidRPr="00923FD1">
        <w:rPr>
          <w:noProof/>
        </w:rPr>
        <w:tab/>
        <w:t>¿Que te case con él?</w:t>
      </w:r>
    </w:p>
    <w:p w14:paraId="2F286C85" w14:textId="3CD7E91B" w:rsidR="00011CEF" w:rsidRPr="00923FD1" w:rsidRDefault="00011CEF" w:rsidP="00011CEF">
      <w:pPr>
        <w:pStyle w:val="Personaje"/>
        <w:rPr>
          <w:noProof/>
        </w:rPr>
      </w:pPr>
      <w:r w:rsidRPr="00923FD1">
        <w:rPr>
          <w:noProof/>
        </w:rPr>
        <w:t>fátima</w:t>
      </w:r>
    </w:p>
    <w:p w14:paraId="7E175341" w14:textId="6D53FAF0"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00011CEF" w:rsidRPr="00923FD1">
        <w:tab/>
      </w:r>
      <w:r w:rsidRPr="00923FD1">
        <w:t>Sí,</w:t>
      </w:r>
    </w:p>
    <w:p w14:paraId="5FE1F154" w14:textId="77777777" w:rsidR="00982DB6" w:rsidRPr="00923FD1" w:rsidRDefault="00982DB6" w:rsidP="00011CEF">
      <w:pPr>
        <w:pStyle w:val="Verso"/>
        <w:rPr>
          <w:noProof/>
        </w:rPr>
      </w:pPr>
      <w:r w:rsidRPr="00923FD1">
        <w:rPr>
          <w:noProof/>
        </w:rPr>
        <w:tab/>
      </w:r>
      <w:r w:rsidRPr="00923FD1">
        <w:rPr>
          <w:noProof/>
        </w:rPr>
        <w:tab/>
      </w:r>
      <w:r w:rsidRPr="00923FD1">
        <w:rPr>
          <w:noProof/>
        </w:rPr>
        <w:tab/>
        <w:t>para que pueda con esto</w:t>
      </w:r>
    </w:p>
    <w:p w14:paraId="79F40226" w14:textId="77777777" w:rsidR="00982DB6" w:rsidRPr="00923FD1" w:rsidRDefault="00982DB6" w:rsidP="00011CEF">
      <w:pPr>
        <w:pStyle w:val="Verso"/>
        <w:rPr>
          <w:noProof/>
        </w:rPr>
      </w:pPr>
      <w:r w:rsidRPr="00923FD1">
        <w:rPr>
          <w:noProof/>
        </w:rPr>
        <w:tab/>
      </w:r>
      <w:r w:rsidRPr="00923FD1">
        <w:rPr>
          <w:noProof/>
        </w:rPr>
        <w:tab/>
      </w:r>
      <w:r w:rsidRPr="00923FD1">
        <w:rPr>
          <w:noProof/>
        </w:rPr>
        <w:tab/>
        <w:t>pasar a Carlos, alcaide,</w:t>
      </w:r>
    </w:p>
    <w:p w14:paraId="21035575" w14:textId="77777777" w:rsidR="00982DB6" w:rsidRPr="00923FD1" w:rsidRDefault="00982DB6" w:rsidP="00011CEF">
      <w:pPr>
        <w:pStyle w:val="Verso"/>
        <w:rPr>
          <w:noProof/>
        </w:rPr>
      </w:pPr>
      <w:r w:rsidRPr="00923FD1">
        <w:rPr>
          <w:noProof/>
        </w:rPr>
        <w:tab/>
      </w:r>
      <w:r w:rsidRPr="00923FD1">
        <w:rPr>
          <w:noProof/>
        </w:rPr>
        <w:tab/>
      </w:r>
      <w:r w:rsidRPr="00923FD1">
        <w:rPr>
          <w:noProof/>
        </w:rPr>
        <w:tab/>
        <w:t>todo el amor que le tengo.</w:t>
      </w:r>
    </w:p>
    <w:p w14:paraId="368C1739" w14:textId="3763B4C2" w:rsidR="00011CEF" w:rsidRPr="00923FD1" w:rsidRDefault="00011CEF" w:rsidP="00011CEF">
      <w:pPr>
        <w:pStyle w:val="Personaje"/>
        <w:rPr>
          <w:noProof/>
        </w:rPr>
      </w:pPr>
      <w:r w:rsidRPr="00923FD1">
        <w:rPr>
          <w:noProof/>
        </w:rPr>
        <w:t>alí</w:t>
      </w:r>
    </w:p>
    <w:p w14:paraId="17F2217A" w14:textId="60678633" w:rsidR="00982DB6" w:rsidRPr="00923FD1" w:rsidRDefault="00982DB6" w:rsidP="00011CEF">
      <w:pPr>
        <w:pStyle w:val="Verso"/>
        <w:rPr>
          <w:noProof/>
        </w:rPr>
      </w:pPr>
      <w:r w:rsidRPr="00923FD1">
        <w:rPr>
          <w:noProof/>
        </w:rPr>
        <w:lastRenderedPageBreak/>
        <w:tab/>
      </w:r>
      <w:r w:rsidRPr="00923FD1">
        <w:rPr>
          <w:noProof/>
        </w:rPr>
        <w:tab/>
      </w:r>
      <w:r w:rsidRPr="00923FD1">
        <w:rPr>
          <w:noProof/>
        </w:rPr>
        <w:tab/>
        <w:t>Harto mejor es matarle,</w:t>
      </w:r>
      <w:r w:rsidRPr="00923FD1">
        <w:rPr>
          <w:noProof/>
        </w:rPr>
        <w:tab/>
      </w:r>
      <w:r w:rsidRPr="00923FD1">
        <w:rPr>
          <w:noProof/>
        </w:rPr>
        <w:tab/>
      </w:r>
      <w:r w:rsidRPr="00923FD1">
        <w:rPr>
          <w:noProof/>
        </w:rPr>
        <w:tab/>
      </w:r>
      <w:r w:rsidRPr="00923FD1">
        <w:rPr>
          <w:noProof/>
        </w:rPr>
        <w:tab/>
      </w:r>
      <w:r w:rsidRPr="00923FD1">
        <w:rPr>
          <w:noProof/>
        </w:rPr>
        <w:tab/>
      </w:r>
    </w:p>
    <w:p w14:paraId="3EFB1319" w14:textId="77777777" w:rsidR="00982DB6" w:rsidRPr="00923FD1" w:rsidRDefault="00982DB6" w:rsidP="00011CEF">
      <w:pPr>
        <w:pStyle w:val="Verso"/>
        <w:rPr>
          <w:noProof/>
        </w:rPr>
      </w:pPr>
      <w:r w:rsidRPr="00923FD1">
        <w:rPr>
          <w:noProof/>
        </w:rPr>
        <w:tab/>
      </w:r>
      <w:r w:rsidRPr="00923FD1">
        <w:rPr>
          <w:noProof/>
        </w:rPr>
        <w:tab/>
      </w:r>
      <w:r w:rsidRPr="00923FD1">
        <w:rPr>
          <w:noProof/>
        </w:rPr>
        <w:tab/>
        <w:t>que es el remedio más cierto,</w:t>
      </w:r>
    </w:p>
    <w:p w14:paraId="41186E63" w14:textId="77777777" w:rsidR="00982DB6" w:rsidRPr="00923FD1" w:rsidRDefault="00982DB6" w:rsidP="00011CEF">
      <w:pPr>
        <w:pStyle w:val="Verso"/>
        <w:rPr>
          <w:noProof/>
        </w:rPr>
      </w:pPr>
      <w:r w:rsidRPr="00923FD1">
        <w:rPr>
          <w:noProof/>
        </w:rPr>
        <w:tab/>
      </w:r>
      <w:r w:rsidRPr="00923FD1">
        <w:rPr>
          <w:noProof/>
        </w:rPr>
        <w:tab/>
      </w:r>
      <w:r w:rsidRPr="00923FD1">
        <w:rPr>
          <w:noProof/>
        </w:rPr>
        <w:tab/>
        <w:t>y ese lo he de ejecutar,</w:t>
      </w:r>
    </w:p>
    <w:p w14:paraId="614FB0AB" w14:textId="77777777" w:rsidR="00982DB6" w:rsidRPr="00923FD1" w:rsidRDefault="00982DB6" w:rsidP="00011CEF">
      <w:pPr>
        <w:pStyle w:val="Verso"/>
        <w:rPr>
          <w:noProof/>
        </w:rPr>
      </w:pPr>
      <w:r w:rsidRPr="00923FD1">
        <w:rPr>
          <w:noProof/>
        </w:rPr>
        <w:tab/>
      </w:r>
      <w:r w:rsidRPr="00923FD1">
        <w:rPr>
          <w:noProof/>
        </w:rPr>
        <w:tab/>
      </w:r>
      <w:r w:rsidRPr="00923FD1">
        <w:rPr>
          <w:noProof/>
        </w:rPr>
        <w:tab/>
        <w:t xml:space="preserve">pues a perderme el respeto </w:t>
      </w:r>
    </w:p>
    <w:p w14:paraId="49396EC1" w14:textId="77777777" w:rsidR="00982DB6" w:rsidRPr="00923FD1" w:rsidRDefault="00982DB6" w:rsidP="00011CEF">
      <w:pPr>
        <w:pStyle w:val="Verso"/>
        <w:rPr>
          <w:noProof/>
        </w:rPr>
      </w:pPr>
      <w:r w:rsidRPr="00923FD1">
        <w:rPr>
          <w:noProof/>
        </w:rPr>
        <w:tab/>
      </w:r>
      <w:r w:rsidRPr="00923FD1">
        <w:rPr>
          <w:noProof/>
        </w:rPr>
        <w:tab/>
      </w:r>
      <w:r w:rsidRPr="00923FD1">
        <w:rPr>
          <w:noProof/>
        </w:rPr>
        <w:tab/>
        <w:t>llega de tu loco amor,</w:t>
      </w:r>
    </w:p>
    <w:p w14:paraId="3B5ACBC3" w14:textId="7E943F18" w:rsidR="00982DB6" w:rsidRPr="00923FD1" w:rsidRDefault="00982DB6" w:rsidP="00011CEF">
      <w:pPr>
        <w:pStyle w:val="Verso"/>
        <w:rPr>
          <w:noProof/>
        </w:rPr>
      </w:pPr>
      <w:r w:rsidRPr="00923FD1">
        <w:rPr>
          <w:noProof/>
        </w:rPr>
        <w:tab/>
      </w:r>
      <w:r w:rsidRPr="00923FD1">
        <w:rPr>
          <w:noProof/>
        </w:rPr>
        <w:tab/>
      </w:r>
      <w:r w:rsidRPr="00923FD1">
        <w:rPr>
          <w:noProof/>
        </w:rPr>
        <w:tab/>
        <w:t>Fátima, el infame exceso.</w:t>
      </w:r>
      <w:r w:rsidRPr="00923FD1">
        <w:rPr>
          <w:noProof/>
        </w:rPr>
        <w:tab/>
      </w:r>
      <w:r w:rsidRPr="00923FD1">
        <w:rPr>
          <w:noProof/>
        </w:rPr>
        <w:tab/>
      </w:r>
      <w:r w:rsidRPr="00923FD1">
        <w:rPr>
          <w:noProof/>
        </w:rPr>
        <w:tab/>
      </w:r>
      <w:r w:rsidRPr="00923FD1">
        <w:rPr>
          <w:noProof/>
        </w:rPr>
        <w:tab/>
      </w:r>
      <w:r w:rsidRPr="00923FD1">
        <w:rPr>
          <w:noProof/>
        </w:rPr>
        <w:tab/>
      </w:r>
    </w:p>
    <w:p w14:paraId="2547D607" w14:textId="77777777" w:rsidR="00982DB6" w:rsidRPr="00923FD1" w:rsidRDefault="00982DB6" w:rsidP="00011CEF">
      <w:pPr>
        <w:pStyle w:val="Verso"/>
        <w:rPr>
          <w:noProof/>
        </w:rPr>
      </w:pPr>
      <w:r w:rsidRPr="00923FD1">
        <w:rPr>
          <w:noProof/>
        </w:rPr>
        <w:tab/>
      </w:r>
      <w:r w:rsidRPr="00923FD1">
        <w:rPr>
          <w:noProof/>
        </w:rPr>
        <w:tab/>
      </w:r>
      <w:r w:rsidRPr="00923FD1">
        <w:rPr>
          <w:noProof/>
        </w:rPr>
        <w:tab/>
        <w:t>Presto llorarás su muerte.</w:t>
      </w:r>
    </w:p>
    <w:p w14:paraId="4FEA8A62" w14:textId="77777777" w:rsidR="00982DB6" w:rsidRPr="00923FD1" w:rsidRDefault="00982DB6" w:rsidP="00982DB6">
      <w:pPr>
        <w:spacing w:after="0" w:line="240" w:lineRule="auto"/>
        <w:rPr>
          <w:rFonts w:ascii="Garamond" w:hAnsi="Garamond" w:cs="Times New Roman"/>
          <w:noProof/>
          <w:sz w:val="24"/>
          <w:szCs w:val="24"/>
        </w:rPr>
      </w:pPr>
    </w:p>
    <w:p w14:paraId="66186FC2" w14:textId="59444E51" w:rsidR="00982DB6" w:rsidRPr="00923FD1" w:rsidRDefault="00982DB6" w:rsidP="002D2934">
      <w:pPr>
        <w:pStyle w:val="Acot"/>
        <w:rPr>
          <w:noProof/>
        </w:rPr>
      </w:pPr>
      <w:r w:rsidRPr="00923FD1">
        <w:rPr>
          <w:noProof/>
        </w:rPr>
        <w:t>Vase</w:t>
      </w:r>
    </w:p>
    <w:p w14:paraId="72EA9104" w14:textId="77777777" w:rsidR="00011CEF" w:rsidRPr="00923FD1" w:rsidRDefault="00982DB6" w:rsidP="00011CEF">
      <w:pPr>
        <w:pStyle w:val="Personaje"/>
        <w:rPr>
          <w:rFonts w:cs="Times New Roman"/>
          <w:noProof/>
          <w:szCs w:val="24"/>
        </w:rPr>
      </w:pPr>
      <w:r w:rsidRPr="00923FD1">
        <w:t>fátima</w:t>
      </w:r>
      <w:r w:rsidRPr="00923FD1">
        <w:rPr>
          <w:rFonts w:cs="Times New Roman"/>
          <w:noProof/>
          <w:szCs w:val="24"/>
        </w:rPr>
        <w:tab/>
      </w:r>
      <w:r w:rsidRPr="00923FD1">
        <w:rPr>
          <w:rFonts w:cs="Times New Roman"/>
          <w:noProof/>
          <w:szCs w:val="24"/>
        </w:rPr>
        <w:tab/>
      </w:r>
    </w:p>
    <w:p w14:paraId="52844B4E" w14:textId="694ABABB" w:rsidR="00982DB6" w:rsidRPr="00923FD1" w:rsidRDefault="00982DB6" w:rsidP="00011CEF">
      <w:pPr>
        <w:pStyle w:val="Verso"/>
        <w:ind w:left="1416" w:firstLine="708"/>
        <w:rPr>
          <w:rStyle w:val="VersoCarattere"/>
        </w:rPr>
      </w:pPr>
      <w:r w:rsidRPr="00923FD1">
        <w:rPr>
          <w:rStyle w:val="VersoCarattere"/>
        </w:rPr>
        <w:t>¡Ay, cielos! ¡Poned en medio</w:t>
      </w:r>
    </w:p>
    <w:p w14:paraId="00DA3EFB" w14:textId="2318C87A" w:rsidR="00982DB6" w:rsidRPr="00923FD1" w:rsidRDefault="00982DB6" w:rsidP="00011CEF">
      <w:pPr>
        <w:pStyle w:val="Verso"/>
        <w:rPr>
          <w:noProof/>
        </w:rPr>
      </w:pPr>
      <w:r w:rsidRPr="00923FD1">
        <w:rPr>
          <w:noProof/>
        </w:rPr>
        <w:tab/>
      </w:r>
      <w:r w:rsidRPr="00923FD1">
        <w:rPr>
          <w:noProof/>
        </w:rPr>
        <w:tab/>
      </w:r>
      <w:r w:rsidRPr="00923FD1">
        <w:rPr>
          <w:noProof/>
        </w:rPr>
        <w:tab/>
        <w:t>de los dos vuestra piedad!</w:t>
      </w:r>
    </w:p>
    <w:p w14:paraId="02EC31DF" w14:textId="012B5A42" w:rsidR="00982DB6" w:rsidRPr="00923FD1" w:rsidRDefault="00982DB6" w:rsidP="002D2934">
      <w:pPr>
        <w:pStyle w:val="Acot"/>
        <w:rPr>
          <w:noProof/>
        </w:rPr>
      </w:pPr>
      <w:r w:rsidRPr="00923FD1">
        <w:rPr>
          <w:noProof/>
        </w:rPr>
        <w:t>Sale Carlos</w:t>
      </w:r>
    </w:p>
    <w:p w14:paraId="6810C9B0" w14:textId="671654E1" w:rsidR="00011CEF" w:rsidRPr="00923FD1" w:rsidRDefault="00011CEF" w:rsidP="00011CEF">
      <w:pPr>
        <w:pStyle w:val="Personaje"/>
        <w:rPr>
          <w:noProof/>
        </w:rPr>
      </w:pPr>
      <w:r w:rsidRPr="00923FD1">
        <w:rPr>
          <w:noProof/>
        </w:rPr>
        <w:t>carlos</w:t>
      </w:r>
    </w:p>
    <w:p w14:paraId="3A41EB7D" w14:textId="2BCA34AD"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Fátima hermosa, ¿qué es esto?</w:t>
      </w:r>
    </w:p>
    <w:p w14:paraId="4477CE17" w14:textId="432A3082" w:rsidR="00011CEF" w:rsidRPr="00923FD1" w:rsidRDefault="00011CEF" w:rsidP="00011CEF">
      <w:pPr>
        <w:pStyle w:val="Personaje"/>
        <w:rPr>
          <w:noProof/>
        </w:rPr>
      </w:pPr>
      <w:r w:rsidRPr="00923FD1">
        <w:rPr>
          <w:noProof/>
        </w:rPr>
        <w:t>fátima</w:t>
      </w:r>
    </w:p>
    <w:p w14:paraId="0DF3EC16" w14:textId="07538BD2" w:rsidR="00982DB6" w:rsidRPr="00923FD1" w:rsidRDefault="00982DB6" w:rsidP="002D2934">
      <w:pPr>
        <w:pStyle w:val="Partidoincial"/>
        <w:rPr>
          <w:noProof/>
        </w:rPr>
      </w:pPr>
      <w:r w:rsidRPr="00923FD1">
        <w:rPr>
          <w:noProof/>
        </w:rPr>
        <w:tab/>
      </w:r>
      <w:r w:rsidRPr="00923FD1">
        <w:rPr>
          <w:noProof/>
        </w:rPr>
        <w:tab/>
      </w:r>
      <w:r w:rsidR="00011CEF" w:rsidRPr="00923FD1">
        <w:rPr>
          <w:noProof/>
        </w:rPr>
        <w:tab/>
      </w:r>
      <w:r w:rsidRPr="00923FD1">
        <w:rPr>
          <w:noProof/>
        </w:rPr>
        <w:t>¿No te vio el alcaide?</w:t>
      </w:r>
    </w:p>
    <w:p w14:paraId="6ABD0712" w14:textId="70C5204B" w:rsidR="00011CEF" w:rsidRPr="00923FD1" w:rsidRDefault="00011CEF" w:rsidP="00011CEF">
      <w:pPr>
        <w:pStyle w:val="Personaje"/>
        <w:rPr>
          <w:noProof/>
        </w:rPr>
      </w:pPr>
      <w:r w:rsidRPr="00923FD1">
        <w:rPr>
          <w:noProof/>
        </w:rPr>
        <w:t>carlos</w:t>
      </w:r>
    </w:p>
    <w:p w14:paraId="61B4D205" w14:textId="1845837E"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00011CEF" w:rsidRPr="00923FD1">
        <w:rPr>
          <w:noProof/>
        </w:rPr>
        <w:tab/>
      </w:r>
      <w:r w:rsidRPr="00923FD1">
        <w:t>No.</w:t>
      </w:r>
      <w:r w:rsidRPr="00923FD1">
        <w:tab/>
      </w:r>
      <w:r w:rsidRPr="00923FD1">
        <w:tab/>
      </w:r>
      <w:r w:rsidRPr="00923FD1">
        <w:tab/>
      </w:r>
      <w:r w:rsidRPr="00923FD1">
        <w:tab/>
      </w:r>
      <w:r w:rsidRPr="00923FD1">
        <w:tab/>
      </w:r>
    </w:p>
    <w:p w14:paraId="354EF2B1" w14:textId="30C13FE0" w:rsidR="00011CEF" w:rsidRPr="00923FD1" w:rsidRDefault="00011CEF" w:rsidP="00011CEF">
      <w:pPr>
        <w:pStyle w:val="Personaje"/>
        <w:rPr>
          <w:noProof/>
        </w:rPr>
      </w:pPr>
      <w:r w:rsidRPr="00923FD1">
        <w:rPr>
          <w:noProof/>
        </w:rPr>
        <w:t>fátima</w:t>
      </w:r>
    </w:p>
    <w:p w14:paraId="70E9F556" w14:textId="2B87161C"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Pues huye, Carlos, que pienso</w:t>
      </w:r>
    </w:p>
    <w:p w14:paraId="5A75D72E" w14:textId="77777777" w:rsidR="00982DB6" w:rsidRPr="00923FD1" w:rsidRDefault="00982DB6" w:rsidP="00011CEF">
      <w:pPr>
        <w:pStyle w:val="Verso"/>
        <w:rPr>
          <w:noProof/>
        </w:rPr>
      </w:pPr>
      <w:r w:rsidRPr="00923FD1">
        <w:rPr>
          <w:noProof/>
        </w:rPr>
        <w:tab/>
      </w:r>
      <w:r w:rsidRPr="00923FD1">
        <w:rPr>
          <w:noProof/>
        </w:rPr>
        <w:tab/>
      </w:r>
      <w:r w:rsidRPr="00923FD1">
        <w:rPr>
          <w:noProof/>
        </w:rPr>
        <w:tab/>
        <w:t>que quiere matarte Alí.</w:t>
      </w:r>
    </w:p>
    <w:p w14:paraId="5D631C00" w14:textId="3E36065D" w:rsidR="00011CEF" w:rsidRPr="00923FD1" w:rsidRDefault="00011CEF" w:rsidP="00011CEF">
      <w:pPr>
        <w:pStyle w:val="Personaje"/>
        <w:rPr>
          <w:noProof/>
        </w:rPr>
      </w:pPr>
      <w:r w:rsidRPr="00923FD1">
        <w:rPr>
          <w:noProof/>
        </w:rPr>
        <w:t>carlos</w:t>
      </w:r>
    </w:p>
    <w:p w14:paraId="75CCF220" w14:textId="7867FD7F"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¿Pues dónde, Fátima, puedo?</w:t>
      </w:r>
    </w:p>
    <w:p w14:paraId="238E77CF" w14:textId="2B971565" w:rsidR="00011CEF" w:rsidRPr="00923FD1" w:rsidRDefault="00011CEF" w:rsidP="00011CEF">
      <w:pPr>
        <w:pStyle w:val="Personaje"/>
        <w:rPr>
          <w:noProof/>
        </w:rPr>
      </w:pPr>
      <w:r w:rsidRPr="00923FD1">
        <w:rPr>
          <w:noProof/>
        </w:rPr>
        <w:t>fátima</w:t>
      </w:r>
    </w:p>
    <w:p w14:paraId="52719D7A" w14:textId="4874DC5C"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A esos montes, a esos valles</w:t>
      </w:r>
    </w:p>
    <w:p w14:paraId="6BB321DE" w14:textId="3DD23158" w:rsidR="00982DB6" w:rsidRPr="00923FD1" w:rsidRDefault="00982DB6" w:rsidP="00011CEF">
      <w:pPr>
        <w:pStyle w:val="Verso"/>
        <w:rPr>
          <w:noProof/>
        </w:rPr>
      </w:pPr>
      <w:r w:rsidRPr="00923FD1">
        <w:rPr>
          <w:noProof/>
        </w:rPr>
        <w:tab/>
      </w:r>
      <w:r w:rsidRPr="00923FD1">
        <w:rPr>
          <w:noProof/>
        </w:rPr>
        <w:tab/>
      </w:r>
      <w:r w:rsidRPr="00923FD1">
        <w:rPr>
          <w:noProof/>
        </w:rPr>
        <w:tab/>
        <w:t>del río, que pues yo llego</w:t>
      </w:r>
      <w:r w:rsidRPr="00923FD1">
        <w:rPr>
          <w:noProof/>
        </w:rPr>
        <w:tab/>
      </w:r>
      <w:r w:rsidRPr="00923FD1">
        <w:rPr>
          <w:noProof/>
        </w:rPr>
        <w:tab/>
      </w:r>
      <w:r w:rsidRPr="00923FD1">
        <w:rPr>
          <w:noProof/>
        </w:rPr>
        <w:tab/>
      </w:r>
      <w:r w:rsidRPr="00923FD1">
        <w:rPr>
          <w:noProof/>
        </w:rPr>
        <w:tab/>
      </w:r>
      <w:r w:rsidRPr="00923FD1">
        <w:rPr>
          <w:noProof/>
        </w:rPr>
        <w:tab/>
      </w:r>
    </w:p>
    <w:p w14:paraId="5227259A" w14:textId="77777777" w:rsidR="00982DB6" w:rsidRPr="00923FD1" w:rsidRDefault="00982DB6" w:rsidP="00011CEF">
      <w:pPr>
        <w:pStyle w:val="Verso"/>
        <w:rPr>
          <w:noProof/>
        </w:rPr>
      </w:pPr>
      <w:r w:rsidRPr="00923FD1">
        <w:rPr>
          <w:noProof/>
        </w:rPr>
        <w:tab/>
      </w:r>
      <w:r w:rsidRPr="00923FD1">
        <w:rPr>
          <w:noProof/>
        </w:rPr>
        <w:tab/>
      </w:r>
      <w:r w:rsidRPr="00923FD1">
        <w:rPr>
          <w:noProof/>
        </w:rPr>
        <w:tab/>
        <w:t>a quitarte de mis ojos,</w:t>
      </w:r>
    </w:p>
    <w:p w14:paraId="42DA6AC6" w14:textId="77777777" w:rsidR="00982DB6" w:rsidRPr="00923FD1" w:rsidRDefault="00982DB6" w:rsidP="00011CEF">
      <w:pPr>
        <w:pStyle w:val="Verso"/>
        <w:rPr>
          <w:noProof/>
        </w:rPr>
      </w:pPr>
      <w:r w:rsidRPr="00923FD1">
        <w:rPr>
          <w:noProof/>
        </w:rPr>
        <w:tab/>
      </w:r>
      <w:r w:rsidRPr="00923FD1">
        <w:rPr>
          <w:noProof/>
        </w:rPr>
        <w:tab/>
      </w:r>
      <w:r w:rsidRPr="00923FD1">
        <w:rPr>
          <w:noProof/>
        </w:rPr>
        <w:tab/>
        <w:t>ten el peligro por cierto.</w:t>
      </w:r>
    </w:p>
    <w:p w14:paraId="503F0200" w14:textId="77777777" w:rsidR="00982DB6" w:rsidRPr="00923FD1" w:rsidRDefault="00982DB6" w:rsidP="00011CEF">
      <w:pPr>
        <w:pStyle w:val="Verso"/>
        <w:rPr>
          <w:noProof/>
        </w:rPr>
      </w:pPr>
      <w:r w:rsidRPr="00923FD1">
        <w:rPr>
          <w:noProof/>
        </w:rPr>
        <w:lastRenderedPageBreak/>
        <w:tab/>
      </w:r>
      <w:r w:rsidRPr="00923FD1">
        <w:rPr>
          <w:noProof/>
        </w:rPr>
        <w:tab/>
      </w:r>
      <w:r w:rsidRPr="00923FD1">
        <w:rPr>
          <w:noProof/>
        </w:rPr>
        <w:tab/>
        <w:t xml:space="preserve">Darante </w:t>
      </w:r>
      <w:bookmarkStart w:id="131" w:name="_Hlk54282996"/>
      <w:r w:rsidRPr="00923FD1">
        <w:rPr>
          <w:noProof/>
        </w:rPr>
        <w:t>dorado fruto</w:t>
      </w:r>
      <w:bookmarkEnd w:id="131"/>
    </w:p>
    <w:p w14:paraId="1C3C8C33" w14:textId="77777777" w:rsidR="00982DB6" w:rsidRPr="00923FD1" w:rsidRDefault="00982DB6" w:rsidP="00011CEF">
      <w:pPr>
        <w:pStyle w:val="Verso"/>
        <w:rPr>
          <w:noProof/>
        </w:rPr>
      </w:pPr>
      <w:r w:rsidRPr="00923FD1">
        <w:rPr>
          <w:noProof/>
        </w:rPr>
        <w:tab/>
      </w:r>
      <w:r w:rsidRPr="00923FD1">
        <w:rPr>
          <w:noProof/>
        </w:rPr>
        <w:tab/>
      </w:r>
      <w:r w:rsidRPr="00923FD1">
        <w:rPr>
          <w:noProof/>
        </w:rPr>
        <w:tab/>
        <w:t>las palmas para sustento,</w:t>
      </w:r>
    </w:p>
    <w:p w14:paraId="59DB3DF8" w14:textId="43BBDC21" w:rsidR="00982DB6" w:rsidRPr="00923FD1" w:rsidRDefault="00982DB6" w:rsidP="00011CEF">
      <w:pPr>
        <w:pStyle w:val="Verso"/>
        <w:rPr>
          <w:noProof/>
        </w:rPr>
      </w:pPr>
      <w:r w:rsidRPr="00923FD1">
        <w:rPr>
          <w:noProof/>
        </w:rPr>
        <w:tab/>
      </w:r>
      <w:r w:rsidRPr="00923FD1">
        <w:rPr>
          <w:noProof/>
        </w:rPr>
        <w:tab/>
      </w:r>
      <w:r w:rsidRPr="00923FD1">
        <w:rPr>
          <w:noProof/>
        </w:rPr>
        <w:tab/>
        <w:t>agua te darán mis ojos.</w:t>
      </w:r>
      <w:r w:rsidRPr="00923FD1">
        <w:rPr>
          <w:noProof/>
        </w:rPr>
        <w:tab/>
      </w:r>
      <w:r w:rsidRPr="00923FD1">
        <w:rPr>
          <w:noProof/>
        </w:rPr>
        <w:tab/>
      </w:r>
      <w:r w:rsidRPr="00923FD1">
        <w:rPr>
          <w:noProof/>
        </w:rPr>
        <w:tab/>
      </w:r>
      <w:r w:rsidRPr="00923FD1">
        <w:rPr>
          <w:noProof/>
        </w:rPr>
        <w:tab/>
      </w:r>
      <w:r w:rsidRPr="00923FD1">
        <w:rPr>
          <w:noProof/>
        </w:rPr>
        <w:tab/>
      </w:r>
    </w:p>
    <w:p w14:paraId="1D766DFD" w14:textId="63663410" w:rsidR="00011CEF" w:rsidRPr="00923FD1" w:rsidRDefault="00011CEF" w:rsidP="00011CEF">
      <w:pPr>
        <w:pStyle w:val="Personaje"/>
        <w:rPr>
          <w:noProof/>
        </w:rPr>
      </w:pPr>
      <w:r w:rsidRPr="00923FD1">
        <w:rPr>
          <w:noProof/>
        </w:rPr>
        <w:t>carlos</w:t>
      </w:r>
    </w:p>
    <w:p w14:paraId="54A9221E" w14:textId="7732440E" w:rsidR="00982DB6" w:rsidRPr="00923FD1" w:rsidRDefault="00982DB6" w:rsidP="002D2934">
      <w:pPr>
        <w:pStyle w:val="Verso"/>
        <w:rPr>
          <w:noProof/>
        </w:rPr>
      </w:pPr>
      <w:r w:rsidRPr="00923FD1">
        <w:rPr>
          <w:noProof/>
        </w:rPr>
        <w:tab/>
      </w:r>
      <w:r w:rsidRPr="00923FD1">
        <w:rPr>
          <w:noProof/>
        </w:rPr>
        <w:tab/>
      </w:r>
      <w:r w:rsidR="00011CEF" w:rsidRPr="00923FD1">
        <w:rPr>
          <w:noProof/>
        </w:rPr>
        <w:tab/>
      </w:r>
      <w:r w:rsidRPr="00923FD1">
        <w:rPr>
          <w:noProof/>
        </w:rPr>
        <w:t>Guárdete, Fátima, el cielo.</w:t>
      </w:r>
    </w:p>
    <w:p w14:paraId="38660E97" w14:textId="35BB53AB" w:rsidR="00982DB6" w:rsidRPr="00923FD1" w:rsidRDefault="00982DB6" w:rsidP="00011CEF">
      <w:pPr>
        <w:pStyle w:val="Acot"/>
        <w:rPr>
          <w:noProof/>
        </w:rPr>
      </w:pPr>
      <w:r w:rsidRPr="00923FD1">
        <w:rPr>
          <w:noProof/>
        </w:rPr>
        <w:t>Vase, y entra Alí con un alfanje desnudo</w:t>
      </w:r>
    </w:p>
    <w:p w14:paraId="5F0E7628" w14:textId="48D7C86E" w:rsidR="00011CEF" w:rsidRPr="00923FD1" w:rsidRDefault="00011CEF" w:rsidP="00011CEF">
      <w:pPr>
        <w:pStyle w:val="Personaje"/>
        <w:rPr>
          <w:noProof/>
        </w:rPr>
      </w:pPr>
      <w:r w:rsidRPr="00923FD1">
        <w:rPr>
          <w:noProof/>
        </w:rPr>
        <w:t>alí</w:t>
      </w:r>
    </w:p>
    <w:p w14:paraId="3E4A987D" w14:textId="3304ED40" w:rsidR="00982DB6" w:rsidRPr="00923FD1" w:rsidRDefault="00982DB6" w:rsidP="00011CEF">
      <w:pPr>
        <w:pStyle w:val="Verso"/>
        <w:rPr>
          <w:noProof/>
        </w:rPr>
      </w:pPr>
      <w:r w:rsidRPr="00923FD1">
        <w:rPr>
          <w:noProof/>
        </w:rPr>
        <w:tab/>
      </w:r>
      <w:r w:rsidRPr="00923FD1">
        <w:rPr>
          <w:noProof/>
        </w:rPr>
        <w:tab/>
      </w:r>
      <w:r w:rsidRPr="00923FD1">
        <w:rPr>
          <w:noProof/>
        </w:rPr>
        <w:tab/>
        <w:t>¿Ha venido aquí mi esclavo?</w:t>
      </w:r>
    </w:p>
    <w:p w14:paraId="039B2B30" w14:textId="72D48B67" w:rsidR="00011CEF" w:rsidRPr="00923FD1" w:rsidRDefault="00011CEF" w:rsidP="00011CEF">
      <w:pPr>
        <w:pStyle w:val="Personaje"/>
        <w:rPr>
          <w:noProof/>
        </w:rPr>
      </w:pPr>
      <w:r w:rsidRPr="00923FD1">
        <w:rPr>
          <w:noProof/>
        </w:rPr>
        <w:t>fátima</w:t>
      </w:r>
    </w:p>
    <w:p w14:paraId="4EC8C0E3" w14:textId="6E859B6A"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Mil veces, Alí soberbio,</w:t>
      </w:r>
    </w:p>
    <w:p w14:paraId="069C9744" w14:textId="77777777" w:rsidR="00982DB6" w:rsidRPr="00923FD1" w:rsidRDefault="00982DB6" w:rsidP="00011CEF">
      <w:pPr>
        <w:pStyle w:val="Verso"/>
        <w:rPr>
          <w:noProof/>
        </w:rPr>
      </w:pPr>
      <w:r w:rsidRPr="00923FD1">
        <w:rPr>
          <w:noProof/>
        </w:rPr>
        <w:tab/>
      </w:r>
      <w:r w:rsidRPr="00923FD1">
        <w:rPr>
          <w:noProof/>
        </w:rPr>
        <w:tab/>
      </w:r>
      <w:r w:rsidRPr="00923FD1">
        <w:rPr>
          <w:noProof/>
        </w:rPr>
        <w:tab/>
        <w:t>el espejo de tus ojos</w:t>
      </w:r>
    </w:p>
    <w:p w14:paraId="4063B42A" w14:textId="18F8ABB1" w:rsidR="00982DB6" w:rsidRPr="00923FD1" w:rsidRDefault="00982DB6" w:rsidP="00011CEF">
      <w:pPr>
        <w:pStyle w:val="Verso"/>
        <w:rPr>
          <w:noProof/>
        </w:rPr>
      </w:pPr>
      <w:r w:rsidRPr="00923FD1">
        <w:rPr>
          <w:noProof/>
        </w:rPr>
        <w:tab/>
      </w:r>
      <w:r w:rsidRPr="00923FD1">
        <w:rPr>
          <w:noProof/>
        </w:rPr>
        <w:tab/>
      </w:r>
      <w:r w:rsidRPr="00923FD1">
        <w:rPr>
          <w:noProof/>
        </w:rPr>
        <w:tab/>
        <w:t>me llamaste; no lo creo,</w:t>
      </w:r>
      <w:r w:rsidRPr="00923FD1">
        <w:rPr>
          <w:noProof/>
        </w:rPr>
        <w:tab/>
      </w:r>
      <w:r w:rsidRPr="00923FD1">
        <w:rPr>
          <w:noProof/>
        </w:rPr>
        <w:tab/>
      </w:r>
      <w:r w:rsidRPr="00923FD1">
        <w:rPr>
          <w:noProof/>
        </w:rPr>
        <w:tab/>
      </w:r>
      <w:r w:rsidRPr="00923FD1">
        <w:rPr>
          <w:noProof/>
        </w:rPr>
        <w:tab/>
      </w:r>
      <w:r w:rsidRPr="00923FD1">
        <w:rPr>
          <w:noProof/>
        </w:rPr>
        <w:tab/>
      </w:r>
    </w:p>
    <w:p w14:paraId="4C038C65" w14:textId="77777777" w:rsidR="00982DB6" w:rsidRPr="00923FD1" w:rsidRDefault="00982DB6" w:rsidP="00011CEF">
      <w:pPr>
        <w:pStyle w:val="Verso"/>
        <w:rPr>
          <w:noProof/>
        </w:rPr>
      </w:pPr>
      <w:r w:rsidRPr="00923FD1">
        <w:rPr>
          <w:noProof/>
        </w:rPr>
        <w:tab/>
      </w:r>
      <w:r w:rsidRPr="00923FD1">
        <w:rPr>
          <w:noProof/>
        </w:rPr>
        <w:tab/>
      </w:r>
      <w:r w:rsidRPr="00923FD1">
        <w:rPr>
          <w:noProof/>
        </w:rPr>
        <w:tab/>
        <w:t>pues dicen que el más airado,</w:t>
      </w:r>
    </w:p>
    <w:p w14:paraId="3F2DD010" w14:textId="77777777" w:rsidR="00982DB6" w:rsidRPr="00923FD1" w:rsidRDefault="00982DB6" w:rsidP="00011CEF">
      <w:pPr>
        <w:pStyle w:val="Verso"/>
        <w:rPr>
          <w:noProof/>
        </w:rPr>
      </w:pPr>
      <w:r w:rsidRPr="00923FD1">
        <w:rPr>
          <w:noProof/>
        </w:rPr>
        <w:tab/>
      </w:r>
      <w:r w:rsidRPr="00923FD1">
        <w:rPr>
          <w:noProof/>
        </w:rPr>
        <w:tab/>
      </w:r>
      <w:r w:rsidRPr="00923FD1">
        <w:rPr>
          <w:noProof/>
        </w:rPr>
        <w:tab/>
        <w:t>como se mire a un espejo,</w:t>
      </w:r>
    </w:p>
    <w:p w14:paraId="5B93D9B1" w14:textId="77777777" w:rsidR="00982DB6" w:rsidRPr="00923FD1" w:rsidRDefault="00982DB6" w:rsidP="00011CEF">
      <w:pPr>
        <w:pStyle w:val="Verso"/>
        <w:rPr>
          <w:noProof/>
        </w:rPr>
      </w:pPr>
      <w:r w:rsidRPr="00923FD1">
        <w:rPr>
          <w:noProof/>
        </w:rPr>
        <w:tab/>
      </w:r>
      <w:r w:rsidRPr="00923FD1">
        <w:rPr>
          <w:noProof/>
        </w:rPr>
        <w:tab/>
      </w:r>
      <w:r w:rsidRPr="00923FD1">
        <w:rPr>
          <w:noProof/>
        </w:rPr>
        <w:tab/>
        <w:t>pierde la cólera, y tú,</w:t>
      </w:r>
    </w:p>
    <w:p w14:paraId="52133A02" w14:textId="77777777" w:rsidR="00982DB6" w:rsidRPr="00923FD1" w:rsidRDefault="00982DB6" w:rsidP="00011CEF">
      <w:pPr>
        <w:pStyle w:val="Verso"/>
        <w:rPr>
          <w:noProof/>
        </w:rPr>
      </w:pPr>
      <w:r w:rsidRPr="00923FD1">
        <w:rPr>
          <w:noProof/>
        </w:rPr>
        <w:tab/>
      </w:r>
      <w:r w:rsidRPr="00923FD1">
        <w:rPr>
          <w:noProof/>
        </w:rPr>
        <w:tab/>
      </w:r>
      <w:r w:rsidRPr="00923FD1">
        <w:rPr>
          <w:noProof/>
        </w:rPr>
        <w:tab/>
        <w:t>viéndote en mí, no lo has hecho.</w:t>
      </w:r>
    </w:p>
    <w:p w14:paraId="36881B92" w14:textId="1E966F6E" w:rsidR="00011CEF" w:rsidRPr="00923FD1" w:rsidRDefault="00011CEF" w:rsidP="00011CEF">
      <w:pPr>
        <w:pStyle w:val="Personaje"/>
        <w:rPr>
          <w:noProof/>
        </w:rPr>
      </w:pPr>
      <w:r w:rsidRPr="00923FD1">
        <w:rPr>
          <w:noProof/>
        </w:rPr>
        <w:t>alí</w:t>
      </w:r>
    </w:p>
    <w:p w14:paraId="46A54F58" w14:textId="1371640B" w:rsidR="00982DB6" w:rsidRPr="00923FD1" w:rsidRDefault="00982DB6" w:rsidP="00011CEF">
      <w:pPr>
        <w:pStyle w:val="Verso"/>
        <w:rPr>
          <w:noProof/>
        </w:rPr>
      </w:pPr>
      <w:r w:rsidRPr="00923FD1">
        <w:rPr>
          <w:noProof/>
        </w:rPr>
        <w:tab/>
      </w:r>
      <w:r w:rsidRPr="00923FD1">
        <w:rPr>
          <w:noProof/>
        </w:rPr>
        <w:tab/>
      </w:r>
      <w:r w:rsidRPr="00923FD1">
        <w:rPr>
          <w:noProof/>
        </w:rPr>
        <w:tab/>
        <w:t>¿Qué importa que espejo seas</w:t>
      </w:r>
      <w:r w:rsidRPr="00923FD1">
        <w:rPr>
          <w:noProof/>
        </w:rPr>
        <w:tab/>
      </w:r>
      <w:r w:rsidRPr="00923FD1">
        <w:rPr>
          <w:noProof/>
        </w:rPr>
        <w:tab/>
      </w:r>
      <w:r w:rsidRPr="00923FD1">
        <w:rPr>
          <w:noProof/>
        </w:rPr>
        <w:tab/>
      </w:r>
      <w:r w:rsidRPr="00923FD1">
        <w:rPr>
          <w:noProof/>
        </w:rPr>
        <w:tab/>
      </w:r>
    </w:p>
    <w:p w14:paraId="4EE1BD08" w14:textId="77777777" w:rsidR="00982DB6" w:rsidRPr="00923FD1" w:rsidRDefault="00982DB6" w:rsidP="00011CEF">
      <w:pPr>
        <w:pStyle w:val="Verso"/>
        <w:rPr>
          <w:noProof/>
        </w:rPr>
      </w:pPr>
      <w:r w:rsidRPr="00923FD1">
        <w:rPr>
          <w:noProof/>
        </w:rPr>
        <w:tab/>
      </w:r>
      <w:r w:rsidRPr="00923FD1">
        <w:rPr>
          <w:noProof/>
        </w:rPr>
        <w:tab/>
      </w:r>
      <w:r w:rsidRPr="00923FD1">
        <w:rPr>
          <w:noProof/>
        </w:rPr>
        <w:tab/>
        <w:t>si te ha manchado el aliento</w:t>
      </w:r>
    </w:p>
    <w:p w14:paraId="451DC27C" w14:textId="77777777" w:rsidR="00982DB6" w:rsidRPr="00923FD1" w:rsidRDefault="00982DB6" w:rsidP="002D2934">
      <w:pPr>
        <w:pStyle w:val="Partidoincial"/>
        <w:rPr>
          <w:noProof/>
        </w:rPr>
      </w:pPr>
      <w:r w:rsidRPr="00923FD1">
        <w:rPr>
          <w:noProof/>
        </w:rPr>
        <w:tab/>
      </w:r>
      <w:r w:rsidRPr="00923FD1">
        <w:rPr>
          <w:noProof/>
        </w:rPr>
        <w:tab/>
      </w:r>
      <w:r w:rsidRPr="00923FD1">
        <w:rPr>
          <w:noProof/>
        </w:rPr>
        <w:tab/>
        <w:t>de un esclavo?</w:t>
      </w:r>
    </w:p>
    <w:p w14:paraId="4B8B6D22" w14:textId="3EE69455" w:rsidR="00011CEF" w:rsidRPr="00923FD1" w:rsidRDefault="00011CEF" w:rsidP="00011CEF">
      <w:pPr>
        <w:pStyle w:val="Personaje"/>
        <w:rPr>
          <w:noProof/>
        </w:rPr>
      </w:pPr>
      <w:r w:rsidRPr="00923FD1">
        <w:rPr>
          <w:noProof/>
        </w:rPr>
        <w:t>fátima</w:t>
      </w:r>
    </w:p>
    <w:p w14:paraId="21BADC13" w14:textId="16A8189D"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00011CEF" w:rsidRPr="00923FD1">
        <w:rPr>
          <w:noProof/>
        </w:rPr>
        <w:tab/>
      </w:r>
      <w:r w:rsidRPr="00923FD1">
        <w:t>¿Por qué diste</w:t>
      </w:r>
    </w:p>
    <w:p w14:paraId="18999441" w14:textId="77777777" w:rsidR="00982DB6" w:rsidRPr="00923FD1" w:rsidRDefault="00982DB6" w:rsidP="00011CEF">
      <w:pPr>
        <w:pStyle w:val="Verso"/>
        <w:rPr>
          <w:noProof/>
        </w:rPr>
      </w:pPr>
      <w:r w:rsidRPr="00923FD1">
        <w:rPr>
          <w:noProof/>
        </w:rPr>
        <w:tab/>
      </w:r>
      <w:r w:rsidRPr="00923FD1">
        <w:rPr>
          <w:noProof/>
        </w:rPr>
        <w:tab/>
      </w:r>
      <w:r w:rsidRPr="00923FD1">
        <w:rPr>
          <w:noProof/>
        </w:rPr>
        <w:tab/>
        <w:t>por Carlos tanto dinero</w:t>
      </w:r>
    </w:p>
    <w:p w14:paraId="56D942CD" w14:textId="77777777" w:rsidR="00982DB6" w:rsidRPr="00923FD1" w:rsidRDefault="00982DB6" w:rsidP="00011CEF">
      <w:pPr>
        <w:pStyle w:val="Verso"/>
        <w:rPr>
          <w:noProof/>
        </w:rPr>
      </w:pPr>
      <w:r w:rsidRPr="00923FD1">
        <w:rPr>
          <w:noProof/>
        </w:rPr>
        <w:tab/>
      </w:r>
      <w:r w:rsidRPr="00923FD1">
        <w:rPr>
          <w:noProof/>
        </w:rPr>
        <w:tab/>
      </w:r>
      <w:r w:rsidRPr="00923FD1">
        <w:rPr>
          <w:noProof/>
        </w:rPr>
        <w:tab/>
        <w:t>si era persona tan vil?</w:t>
      </w:r>
    </w:p>
    <w:p w14:paraId="7BD34BB7" w14:textId="740CAFF3" w:rsidR="00011CEF" w:rsidRPr="00923FD1" w:rsidRDefault="00011CEF" w:rsidP="00011CEF">
      <w:pPr>
        <w:pStyle w:val="Personaje"/>
        <w:rPr>
          <w:noProof/>
        </w:rPr>
      </w:pPr>
      <w:r w:rsidRPr="00923FD1">
        <w:rPr>
          <w:noProof/>
        </w:rPr>
        <w:t>alí</w:t>
      </w:r>
    </w:p>
    <w:p w14:paraId="67E48D5C" w14:textId="16DF66A4" w:rsidR="00982DB6" w:rsidRPr="00923FD1" w:rsidRDefault="00982DB6" w:rsidP="00011CEF">
      <w:pPr>
        <w:pStyle w:val="Verso"/>
        <w:rPr>
          <w:noProof/>
        </w:rPr>
      </w:pPr>
      <w:r w:rsidRPr="00923FD1">
        <w:rPr>
          <w:noProof/>
        </w:rPr>
        <w:tab/>
      </w:r>
      <w:r w:rsidRPr="00923FD1">
        <w:rPr>
          <w:noProof/>
        </w:rPr>
        <w:tab/>
      </w:r>
      <w:r w:rsidRPr="00923FD1">
        <w:rPr>
          <w:noProof/>
        </w:rPr>
        <w:tab/>
        <w:t>Por tratar mis pensamientos</w:t>
      </w:r>
      <w:r w:rsidRPr="00923FD1">
        <w:rPr>
          <w:noProof/>
        </w:rPr>
        <w:tab/>
      </w:r>
      <w:r w:rsidRPr="00923FD1">
        <w:rPr>
          <w:noProof/>
        </w:rPr>
        <w:tab/>
      </w:r>
      <w:r w:rsidRPr="00923FD1">
        <w:rPr>
          <w:noProof/>
        </w:rPr>
        <w:tab/>
      </w:r>
      <w:r w:rsidRPr="00923FD1">
        <w:rPr>
          <w:noProof/>
        </w:rPr>
        <w:tab/>
      </w:r>
      <w:r w:rsidRPr="00923FD1">
        <w:rPr>
          <w:noProof/>
        </w:rPr>
        <w:tab/>
      </w:r>
    </w:p>
    <w:p w14:paraId="460FE8EC" w14:textId="77777777" w:rsidR="00982DB6" w:rsidRPr="00923FD1" w:rsidRDefault="00982DB6" w:rsidP="00011CEF">
      <w:pPr>
        <w:pStyle w:val="Verso"/>
        <w:rPr>
          <w:noProof/>
        </w:rPr>
      </w:pPr>
      <w:r w:rsidRPr="00923FD1">
        <w:rPr>
          <w:noProof/>
        </w:rPr>
        <w:tab/>
      </w:r>
      <w:r w:rsidRPr="00923FD1">
        <w:rPr>
          <w:noProof/>
        </w:rPr>
        <w:tab/>
      </w:r>
      <w:r w:rsidRPr="00923FD1">
        <w:rPr>
          <w:noProof/>
        </w:rPr>
        <w:tab/>
        <w:t>con un discreto, que dicen</w:t>
      </w:r>
    </w:p>
    <w:p w14:paraId="6B679227" w14:textId="77777777" w:rsidR="00982DB6" w:rsidRPr="00923FD1" w:rsidRDefault="00982DB6" w:rsidP="00011CEF">
      <w:pPr>
        <w:pStyle w:val="Verso"/>
        <w:rPr>
          <w:noProof/>
        </w:rPr>
      </w:pPr>
      <w:r w:rsidRPr="00923FD1">
        <w:rPr>
          <w:noProof/>
        </w:rPr>
        <w:tab/>
      </w:r>
      <w:r w:rsidRPr="00923FD1">
        <w:rPr>
          <w:noProof/>
        </w:rPr>
        <w:tab/>
      </w:r>
      <w:r w:rsidRPr="00923FD1">
        <w:rPr>
          <w:noProof/>
        </w:rPr>
        <w:tab/>
        <w:t>que los alivia un discreto.</w:t>
      </w:r>
    </w:p>
    <w:p w14:paraId="15363F7F" w14:textId="5D2E9FF6" w:rsidR="00011CEF" w:rsidRPr="00923FD1" w:rsidRDefault="00011CEF" w:rsidP="00011CEF">
      <w:pPr>
        <w:pStyle w:val="Personaje"/>
        <w:rPr>
          <w:noProof/>
        </w:rPr>
      </w:pPr>
      <w:r w:rsidRPr="00923FD1">
        <w:rPr>
          <w:noProof/>
        </w:rPr>
        <w:t>fátima</w:t>
      </w:r>
    </w:p>
    <w:p w14:paraId="7F5EDBFF" w14:textId="49C4F01D" w:rsidR="00982DB6" w:rsidRPr="00923FD1" w:rsidRDefault="00982DB6" w:rsidP="00011CEF">
      <w:pPr>
        <w:pStyle w:val="Verso"/>
        <w:rPr>
          <w:noProof/>
        </w:rPr>
      </w:pPr>
      <w:r w:rsidRPr="00923FD1">
        <w:rPr>
          <w:noProof/>
        </w:rPr>
        <w:lastRenderedPageBreak/>
        <w:tab/>
      </w:r>
      <w:r w:rsidRPr="00923FD1">
        <w:rPr>
          <w:noProof/>
        </w:rPr>
        <w:tab/>
      </w:r>
      <w:r w:rsidR="00011CEF" w:rsidRPr="00923FD1">
        <w:rPr>
          <w:noProof/>
        </w:rPr>
        <w:tab/>
      </w:r>
      <w:r w:rsidRPr="00923FD1">
        <w:rPr>
          <w:noProof/>
        </w:rPr>
        <w:t>Oye, alcaide, por mi vida.</w:t>
      </w:r>
    </w:p>
    <w:p w14:paraId="46A41C84" w14:textId="20E6CCAC" w:rsidR="00011CEF" w:rsidRPr="00923FD1" w:rsidRDefault="00011CEF" w:rsidP="00011CEF">
      <w:pPr>
        <w:pStyle w:val="Personaje"/>
        <w:rPr>
          <w:noProof/>
        </w:rPr>
      </w:pPr>
      <w:r w:rsidRPr="00923FD1">
        <w:rPr>
          <w:noProof/>
        </w:rPr>
        <w:t>alí</w:t>
      </w:r>
    </w:p>
    <w:p w14:paraId="752AD353" w14:textId="66C5A050" w:rsidR="00982DB6" w:rsidRPr="00923FD1" w:rsidRDefault="00982DB6" w:rsidP="00011CEF">
      <w:pPr>
        <w:pStyle w:val="Verso"/>
        <w:rPr>
          <w:noProof/>
        </w:rPr>
      </w:pPr>
      <w:r w:rsidRPr="00923FD1">
        <w:rPr>
          <w:noProof/>
        </w:rPr>
        <w:tab/>
      </w:r>
      <w:r w:rsidRPr="00923FD1">
        <w:rPr>
          <w:noProof/>
        </w:rPr>
        <w:tab/>
      </w:r>
      <w:r w:rsidRPr="00923FD1">
        <w:rPr>
          <w:noProof/>
        </w:rPr>
        <w:tab/>
        <w:t>Si son entretenimientos</w:t>
      </w:r>
    </w:p>
    <w:p w14:paraId="06FA0394" w14:textId="0017B1E6" w:rsidR="00982DB6" w:rsidRPr="00923FD1" w:rsidRDefault="00982DB6" w:rsidP="00011CEF">
      <w:pPr>
        <w:pStyle w:val="Verso"/>
        <w:rPr>
          <w:noProof/>
        </w:rPr>
      </w:pPr>
      <w:r w:rsidRPr="00923FD1">
        <w:rPr>
          <w:noProof/>
        </w:rPr>
        <w:tab/>
      </w:r>
      <w:r w:rsidRPr="00923FD1">
        <w:rPr>
          <w:noProof/>
        </w:rPr>
        <w:tab/>
      </w:r>
      <w:r w:rsidRPr="00923FD1">
        <w:rPr>
          <w:noProof/>
        </w:rPr>
        <w:tab/>
        <w:t>para que yo no le mate,</w:t>
      </w:r>
      <w:r w:rsidRPr="00923FD1">
        <w:rPr>
          <w:noProof/>
        </w:rPr>
        <w:tab/>
      </w:r>
      <w:r w:rsidRPr="00923FD1">
        <w:rPr>
          <w:noProof/>
        </w:rPr>
        <w:tab/>
      </w:r>
      <w:r w:rsidRPr="00923FD1">
        <w:rPr>
          <w:noProof/>
        </w:rPr>
        <w:tab/>
      </w:r>
      <w:r w:rsidRPr="00923FD1">
        <w:rPr>
          <w:noProof/>
        </w:rPr>
        <w:tab/>
      </w:r>
      <w:r w:rsidRPr="00923FD1">
        <w:rPr>
          <w:noProof/>
        </w:rPr>
        <w:tab/>
      </w:r>
    </w:p>
    <w:p w14:paraId="4067F1F3" w14:textId="77777777" w:rsidR="00982DB6" w:rsidRPr="00923FD1" w:rsidRDefault="00982DB6" w:rsidP="00011CEF">
      <w:pPr>
        <w:pStyle w:val="Verso"/>
        <w:rPr>
          <w:noProof/>
        </w:rPr>
      </w:pPr>
      <w:r w:rsidRPr="00923FD1">
        <w:rPr>
          <w:noProof/>
        </w:rPr>
        <w:tab/>
      </w:r>
      <w:r w:rsidRPr="00923FD1">
        <w:rPr>
          <w:noProof/>
        </w:rPr>
        <w:tab/>
      </w:r>
      <w:r w:rsidRPr="00923FD1">
        <w:rPr>
          <w:noProof/>
        </w:rPr>
        <w:tab/>
        <w:t>presume que ya te entiendo.</w:t>
      </w:r>
    </w:p>
    <w:p w14:paraId="1D025FE5" w14:textId="7F25A257" w:rsidR="00011CEF" w:rsidRPr="00923FD1" w:rsidRDefault="00011CEF" w:rsidP="00011CEF">
      <w:pPr>
        <w:pStyle w:val="Personaje"/>
        <w:rPr>
          <w:noProof/>
        </w:rPr>
      </w:pPr>
      <w:r w:rsidRPr="00923FD1">
        <w:rPr>
          <w:noProof/>
        </w:rPr>
        <w:t>fátima</w:t>
      </w:r>
    </w:p>
    <w:p w14:paraId="6EB9BF0E" w14:textId="233C6167"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Antes te engañas, Alí,</w:t>
      </w:r>
    </w:p>
    <w:p w14:paraId="66E37CBC" w14:textId="77777777" w:rsidR="00982DB6" w:rsidRPr="00923FD1" w:rsidRDefault="00982DB6" w:rsidP="00011CEF">
      <w:pPr>
        <w:pStyle w:val="Verso"/>
        <w:rPr>
          <w:noProof/>
        </w:rPr>
      </w:pPr>
      <w:r w:rsidRPr="00923FD1">
        <w:rPr>
          <w:noProof/>
        </w:rPr>
        <w:tab/>
      </w:r>
      <w:r w:rsidRPr="00923FD1">
        <w:rPr>
          <w:noProof/>
        </w:rPr>
        <w:tab/>
      </w:r>
      <w:r w:rsidRPr="00923FD1">
        <w:rPr>
          <w:noProof/>
        </w:rPr>
        <w:tab/>
        <w:t>porque hoy me contó Fidelio</w:t>
      </w:r>
    </w:p>
    <w:p w14:paraId="403533DB" w14:textId="77777777" w:rsidR="00982DB6" w:rsidRPr="00923FD1" w:rsidRDefault="00982DB6" w:rsidP="00011CEF">
      <w:pPr>
        <w:pStyle w:val="Verso"/>
        <w:rPr>
          <w:noProof/>
        </w:rPr>
      </w:pPr>
      <w:r w:rsidRPr="00923FD1">
        <w:rPr>
          <w:noProof/>
        </w:rPr>
        <w:tab/>
      </w:r>
      <w:r w:rsidRPr="00923FD1">
        <w:rPr>
          <w:noProof/>
        </w:rPr>
        <w:tab/>
      </w:r>
      <w:r w:rsidRPr="00923FD1">
        <w:rPr>
          <w:noProof/>
        </w:rPr>
        <w:tab/>
        <w:t>que por el río a la mar</w:t>
      </w:r>
    </w:p>
    <w:p w14:paraId="54132030" w14:textId="28106500" w:rsidR="00982DB6" w:rsidRPr="00923FD1" w:rsidRDefault="00982DB6" w:rsidP="00011CEF">
      <w:pPr>
        <w:pStyle w:val="Verso"/>
        <w:rPr>
          <w:noProof/>
        </w:rPr>
      </w:pPr>
      <w:r w:rsidRPr="00923FD1">
        <w:rPr>
          <w:noProof/>
        </w:rPr>
        <w:tab/>
      </w:r>
      <w:r w:rsidRPr="00923FD1">
        <w:rPr>
          <w:noProof/>
        </w:rPr>
        <w:tab/>
      </w:r>
      <w:r w:rsidRPr="00923FD1">
        <w:rPr>
          <w:noProof/>
        </w:rPr>
        <w:tab/>
        <w:t>él y otros cuatro se huyeron.</w:t>
      </w:r>
      <w:r w:rsidRPr="00923FD1">
        <w:rPr>
          <w:noProof/>
        </w:rPr>
        <w:tab/>
      </w:r>
      <w:r w:rsidRPr="00923FD1">
        <w:rPr>
          <w:noProof/>
        </w:rPr>
        <w:tab/>
      </w:r>
      <w:r w:rsidRPr="00923FD1">
        <w:rPr>
          <w:noProof/>
        </w:rPr>
        <w:tab/>
      </w:r>
      <w:r w:rsidRPr="00923FD1">
        <w:rPr>
          <w:noProof/>
        </w:rPr>
        <w:tab/>
      </w:r>
      <w:r w:rsidRPr="00923FD1">
        <w:rPr>
          <w:noProof/>
        </w:rPr>
        <w:tab/>
      </w:r>
    </w:p>
    <w:p w14:paraId="6EA63172" w14:textId="78C3CD69" w:rsidR="00011CEF" w:rsidRPr="00923FD1" w:rsidRDefault="00011CEF" w:rsidP="00011CEF">
      <w:pPr>
        <w:pStyle w:val="Personaje"/>
        <w:rPr>
          <w:noProof/>
        </w:rPr>
      </w:pPr>
      <w:r w:rsidRPr="00923FD1">
        <w:rPr>
          <w:noProof/>
        </w:rPr>
        <w:t>alí</w:t>
      </w:r>
    </w:p>
    <w:p w14:paraId="7CC6C426" w14:textId="0FFCC1DF" w:rsidR="00982DB6" w:rsidRPr="00923FD1" w:rsidRDefault="00982DB6" w:rsidP="00011CEF">
      <w:pPr>
        <w:pStyle w:val="Verso"/>
        <w:rPr>
          <w:noProof/>
        </w:rPr>
      </w:pPr>
      <w:r w:rsidRPr="00923FD1">
        <w:rPr>
          <w:noProof/>
        </w:rPr>
        <w:tab/>
      </w:r>
      <w:r w:rsidRPr="00923FD1">
        <w:rPr>
          <w:noProof/>
        </w:rPr>
        <w:tab/>
      </w:r>
      <w:r w:rsidRPr="00923FD1">
        <w:rPr>
          <w:noProof/>
        </w:rPr>
        <w:tab/>
        <w:t>Doy albricias, por Alá,</w:t>
      </w:r>
    </w:p>
    <w:p w14:paraId="705FE987" w14:textId="77777777" w:rsidR="00982DB6" w:rsidRPr="00923FD1" w:rsidRDefault="00982DB6" w:rsidP="00011CEF">
      <w:pPr>
        <w:pStyle w:val="Verso"/>
        <w:rPr>
          <w:noProof/>
        </w:rPr>
      </w:pPr>
      <w:r w:rsidRPr="00923FD1">
        <w:rPr>
          <w:noProof/>
        </w:rPr>
        <w:tab/>
      </w:r>
      <w:r w:rsidRPr="00923FD1">
        <w:rPr>
          <w:noProof/>
        </w:rPr>
        <w:tab/>
      </w:r>
      <w:r w:rsidRPr="00923FD1">
        <w:rPr>
          <w:noProof/>
        </w:rPr>
        <w:tab/>
        <w:t>aunque mil escudos pierdo,</w:t>
      </w:r>
    </w:p>
    <w:p w14:paraId="2A8EC679" w14:textId="77777777" w:rsidR="00982DB6" w:rsidRPr="00923FD1" w:rsidRDefault="00982DB6" w:rsidP="00011CEF">
      <w:pPr>
        <w:pStyle w:val="Verso"/>
        <w:rPr>
          <w:noProof/>
        </w:rPr>
      </w:pPr>
      <w:r w:rsidRPr="00923FD1">
        <w:rPr>
          <w:noProof/>
        </w:rPr>
        <w:tab/>
      </w:r>
      <w:r w:rsidRPr="00923FD1">
        <w:rPr>
          <w:noProof/>
        </w:rPr>
        <w:tab/>
      </w:r>
      <w:r w:rsidRPr="00923FD1">
        <w:rPr>
          <w:noProof/>
        </w:rPr>
        <w:tab/>
        <w:t>que más que cien mil escudos</w:t>
      </w:r>
    </w:p>
    <w:p w14:paraId="16F6B6D3" w14:textId="5E71703A" w:rsidR="00982DB6" w:rsidRPr="00923FD1" w:rsidRDefault="00982DB6" w:rsidP="00011CEF">
      <w:pPr>
        <w:pStyle w:val="Verso"/>
        <w:rPr>
          <w:noProof/>
        </w:rPr>
      </w:pPr>
      <w:r w:rsidRPr="00923FD1">
        <w:rPr>
          <w:noProof/>
        </w:rPr>
        <w:tab/>
      </w:r>
      <w:r w:rsidRPr="00923FD1">
        <w:rPr>
          <w:noProof/>
        </w:rPr>
        <w:tab/>
      </w:r>
      <w:r w:rsidRPr="00923FD1">
        <w:rPr>
          <w:noProof/>
        </w:rPr>
        <w:tab/>
        <w:t>pesan dos horas de celos.</w:t>
      </w:r>
    </w:p>
    <w:p w14:paraId="05BDA467" w14:textId="40EB49AC" w:rsidR="00982DB6" w:rsidRPr="00923FD1" w:rsidRDefault="00982DB6" w:rsidP="00011CEF">
      <w:pPr>
        <w:pStyle w:val="Acot"/>
        <w:rPr>
          <w:noProof/>
        </w:rPr>
      </w:pPr>
      <w:r w:rsidRPr="00923FD1">
        <w:rPr>
          <w:noProof/>
        </w:rPr>
        <w:t>Salen Julio y @Arlaja</w:t>
      </w:r>
    </w:p>
    <w:p w14:paraId="15A63828" w14:textId="24C522F6" w:rsidR="00011CEF" w:rsidRPr="00923FD1" w:rsidRDefault="00011CEF" w:rsidP="00011CEF">
      <w:pPr>
        <w:pStyle w:val="Personaje"/>
        <w:rPr>
          <w:noProof/>
        </w:rPr>
      </w:pPr>
      <w:r w:rsidRPr="00923FD1">
        <w:rPr>
          <w:noProof/>
        </w:rPr>
        <w:t>arlaja</w:t>
      </w:r>
    </w:p>
    <w:p w14:paraId="5758C2E2" w14:textId="17FF7D6E" w:rsidR="00982DB6" w:rsidRPr="00923FD1" w:rsidRDefault="00982DB6" w:rsidP="00011CEF">
      <w:pPr>
        <w:pStyle w:val="Verso"/>
        <w:rPr>
          <w:noProof/>
        </w:rPr>
      </w:pPr>
      <w:r w:rsidRPr="00923FD1">
        <w:rPr>
          <w:noProof/>
        </w:rPr>
        <w:tab/>
      </w:r>
      <w:r w:rsidRPr="00923FD1">
        <w:rPr>
          <w:noProof/>
        </w:rPr>
        <w:tab/>
      </w:r>
      <w:r w:rsidR="00011CEF" w:rsidRPr="00923FD1">
        <w:rPr>
          <w:noProof/>
        </w:rPr>
        <w:tab/>
      </w:r>
      <w:r w:rsidRPr="00923FD1">
        <w:rPr>
          <w:noProof/>
        </w:rPr>
        <w:t>El que miras es Alí.</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7CB06E34" w14:textId="1780B8B4" w:rsidR="00011CEF" w:rsidRPr="00923FD1" w:rsidRDefault="00011CEF" w:rsidP="00011CEF">
      <w:pPr>
        <w:pStyle w:val="Personaje"/>
        <w:rPr>
          <w:noProof/>
        </w:rPr>
      </w:pPr>
      <w:r w:rsidRPr="00923FD1">
        <w:rPr>
          <w:noProof/>
        </w:rPr>
        <w:t>julio</w:t>
      </w:r>
    </w:p>
    <w:p w14:paraId="03392C2D" w14:textId="1FC2512A" w:rsidR="00982DB6" w:rsidRPr="00923FD1" w:rsidRDefault="00982DB6" w:rsidP="00011CEF">
      <w:pPr>
        <w:pStyle w:val="Verso"/>
        <w:rPr>
          <w:noProof/>
        </w:rPr>
      </w:pPr>
      <w:r w:rsidRPr="00923FD1">
        <w:rPr>
          <w:noProof/>
        </w:rPr>
        <w:tab/>
      </w:r>
      <w:r w:rsidRPr="00923FD1">
        <w:rPr>
          <w:noProof/>
        </w:rPr>
        <w:tab/>
      </w:r>
      <w:r w:rsidRPr="00923FD1">
        <w:rPr>
          <w:noProof/>
        </w:rPr>
        <w:tab/>
        <w:t>Con salvoconduto vengo</w:t>
      </w:r>
    </w:p>
    <w:p w14:paraId="4360662E" w14:textId="77777777" w:rsidR="00982DB6" w:rsidRPr="00923FD1" w:rsidRDefault="00982DB6" w:rsidP="00011CEF">
      <w:pPr>
        <w:pStyle w:val="Verso"/>
        <w:rPr>
          <w:noProof/>
        </w:rPr>
      </w:pPr>
      <w:r w:rsidRPr="00923FD1">
        <w:rPr>
          <w:noProof/>
        </w:rPr>
        <w:tab/>
      </w:r>
      <w:r w:rsidRPr="00923FD1">
        <w:rPr>
          <w:noProof/>
        </w:rPr>
        <w:tab/>
      </w:r>
      <w:r w:rsidRPr="00923FD1">
        <w:rPr>
          <w:noProof/>
        </w:rPr>
        <w:tab/>
        <w:t>del gran general de Orán</w:t>
      </w:r>
    </w:p>
    <w:p w14:paraId="643CD684" w14:textId="77777777" w:rsidR="00982DB6" w:rsidRPr="00923FD1" w:rsidRDefault="00982DB6" w:rsidP="00011CEF">
      <w:pPr>
        <w:pStyle w:val="Verso"/>
        <w:rPr>
          <w:noProof/>
        </w:rPr>
      </w:pPr>
      <w:r w:rsidRPr="00923FD1">
        <w:rPr>
          <w:noProof/>
        </w:rPr>
        <w:tab/>
      </w:r>
      <w:r w:rsidRPr="00923FD1">
        <w:rPr>
          <w:noProof/>
        </w:rPr>
        <w:tab/>
      </w:r>
      <w:r w:rsidRPr="00923FD1">
        <w:rPr>
          <w:noProof/>
        </w:rPr>
        <w:tab/>
        <w:t>para desde aquí a Marruecos,</w:t>
      </w:r>
    </w:p>
    <w:p w14:paraId="0CFE74B3" w14:textId="77777777" w:rsidR="00982DB6" w:rsidRPr="00923FD1" w:rsidRDefault="00982DB6" w:rsidP="00011CEF">
      <w:pPr>
        <w:pStyle w:val="Verso"/>
        <w:rPr>
          <w:noProof/>
        </w:rPr>
      </w:pPr>
      <w:r w:rsidRPr="00923FD1">
        <w:rPr>
          <w:noProof/>
        </w:rPr>
        <w:tab/>
      </w:r>
      <w:r w:rsidRPr="00923FD1">
        <w:rPr>
          <w:noProof/>
        </w:rPr>
        <w:tab/>
      </w:r>
      <w:r w:rsidRPr="00923FD1">
        <w:rPr>
          <w:noProof/>
        </w:rPr>
        <w:tab/>
        <w:t>famoso alcaide, a quien guarde</w:t>
      </w:r>
    </w:p>
    <w:p w14:paraId="18CFBC57" w14:textId="3F7BB090" w:rsidR="00982DB6" w:rsidRPr="00923FD1" w:rsidRDefault="00982DB6" w:rsidP="00011CEF">
      <w:pPr>
        <w:pStyle w:val="Verso"/>
        <w:rPr>
          <w:noProof/>
        </w:rPr>
      </w:pPr>
      <w:r w:rsidRPr="00923FD1">
        <w:rPr>
          <w:noProof/>
        </w:rPr>
        <w:tab/>
      </w:r>
      <w:r w:rsidRPr="00923FD1">
        <w:rPr>
          <w:noProof/>
        </w:rPr>
        <w:tab/>
      </w:r>
      <w:r w:rsidRPr="00923FD1">
        <w:rPr>
          <w:noProof/>
        </w:rPr>
        <w:tab/>
        <w:t>por muchos años el cielo,</w:t>
      </w:r>
      <w:r w:rsidRPr="00923FD1">
        <w:rPr>
          <w:noProof/>
        </w:rPr>
        <w:tab/>
      </w:r>
      <w:r w:rsidRPr="00923FD1">
        <w:rPr>
          <w:noProof/>
        </w:rPr>
        <w:tab/>
      </w:r>
      <w:r w:rsidRPr="00923FD1">
        <w:rPr>
          <w:noProof/>
        </w:rPr>
        <w:tab/>
      </w:r>
      <w:r w:rsidRPr="00923FD1">
        <w:rPr>
          <w:noProof/>
        </w:rPr>
        <w:tab/>
      </w:r>
      <w:r w:rsidRPr="00923FD1">
        <w:rPr>
          <w:noProof/>
        </w:rPr>
        <w:tab/>
      </w:r>
    </w:p>
    <w:p w14:paraId="747909C1" w14:textId="77777777" w:rsidR="00982DB6" w:rsidRPr="00923FD1" w:rsidRDefault="00982DB6" w:rsidP="00011CEF">
      <w:pPr>
        <w:pStyle w:val="Verso"/>
        <w:rPr>
          <w:noProof/>
        </w:rPr>
      </w:pPr>
      <w:r w:rsidRPr="00923FD1">
        <w:rPr>
          <w:noProof/>
        </w:rPr>
        <w:tab/>
      </w:r>
      <w:r w:rsidRPr="00923FD1">
        <w:rPr>
          <w:noProof/>
        </w:rPr>
        <w:tab/>
      </w:r>
      <w:r w:rsidRPr="00923FD1">
        <w:rPr>
          <w:noProof/>
        </w:rPr>
        <w:tab/>
        <w:t>para rescatarte a Carlos,</w:t>
      </w:r>
    </w:p>
    <w:p w14:paraId="62781B23" w14:textId="77777777" w:rsidR="00982DB6" w:rsidRPr="00923FD1" w:rsidRDefault="00982DB6" w:rsidP="00011CEF">
      <w:pPr>
        <w:pStyle w:val="Verso"/>
        <w:rPr>
          <w:noProof/>
        </w:rPr>
      </w:pPr>
      <w:r w:rsidRPr="00923FD1">
        <w:rPr>
          <w:noProof/>
        </w:rPr>
        <w:tab/>
      </w:r>
      <w:r w:rsidRPr="00923FD1">
        <w:rPr>
          <w:noProof/>
        </w:rPr>
        <w:tab/>
      </w:r>
      <w:r w:rsidRPr="00923FD1">
        <w:rPr>
          <w:noProof/>
        </w:rPr>
        <w:tab/>
        <w:t>un cristiano de Toledo</w:t>
      </w:r>
    </w:p>
    <w:p w14:paraId="34B5E874" w14:textId="77777777" w:rsidR="00982DB6" w:rsidRPr="00923FD1" w:rsidRDefault="00982DB6" w:rsidP="00011CEF">
      <w:pPr>
        <w:pStyle w:val="Verso"/>
        <w:rPr>
          <w:noProof/>
        </w:rPr>
      </w:pPr>
      <w:r w:rsidRPr="00923FD1">
        <w:rPr>
          <w:noProof/>
        </w:rPr>
        <w:tab/>
      </w:r>
      <w:r w:rsidRPr="00923FD1">
        <w:rPr>
          <w:noProof/>
        </w:rPr>
        <w:tab/>
      </w:r>
      <w:r w:rsidRPr="00923FD1">
        <w:rPr>
          <w:noProof/>
        </w:rPr>
        <w:tab/>
        <w:t>que fue cautivo de Audalla.</w:t>
      </w:r>
    </w:p>
    <w:p w14:paraId="2A10B22B" w14:textId="5D8FEA12" w:rsidR="00011CEF" w:rsidRPr="00923FD1" w:rsidRDefault="00011CEF" w:rsidP="00011CEF">
      <w:pPr>
        <w:pStyle w:val="Personaje"/>
        <w:rPr>
          <w:noProof/>
        </w:rPr>
      </w:pPr>
      <w:r w:rsidRPr="00923FD1">
        <w:rPr>
          <w:noProof/>
        </w:rPr>
        <w:t>alí</w:t>
      </w:r>
    </w:p>
    <w:p w14:paraId="41A382B5" w14:textId="26371440" w:rsidR="00982DB6" w:rsidRPr="00923FD1" w:rsidRDefault="00982DB6" w:rsidP="00011CEF">
      <w:pPr>
        <w:pStyle w:val="Verso"/>
        <w:rPr>
          <w:noProof/>
        </w:rPr>
      </w:pPr>
      <w:r w:rsidRPr="00923FD1">
        <w:rPr>
          <w:noProof/>
        </w:rPr>
        <w:tab/>
      </w:r>
      <w:r w:rsidRPr="00923FD1">
        <w:rPr>
          <w:noProof/>
        </w:rPr>
        <w:tab/>
      </w:r>
      <w:r w:rsidRPr="00923FD1">
        <w:rPr>
          <w:noProof/>
        </w:rPr>
        <w:tab/>
        <w:t>¿Dónde tienes el dinero?</w:t>
      </w:r>
    </w:p>
    <w:p w14:paraId="78E12DD0" w14:textId="71A78B5B" w:rsidR="00011CEF" w:rsidRPr="00923FD1" w:rsidRDefault="00011CEF" w:rsidP="00011CEF">
      <w:pPr>
        <w:pStyle w:val="Personaje"/>
        <w:rPr>
          <w:noProof/>
        </w:rPr>
      </w:pPr>
      <w:r w:rsidRPr="00923FD1">
        <w:rPr>
          <w:noProof/>
        </w:rPr>
        <w:lastRenderedPageBreak/>
        <w:t>julio</w:t>
      </w:r>
    </w:p>
    <w:p w14:paraId="38DA280E" w14:textId="073168B8" w:rsidR="00982DB6" w:rsidRPr="00923FD1" w:rsidRDefault="00982DB6" w:rsidP="00011CEF">
      <w:pPr>
        <w:pStyle w:val="Verso"/>
        <w:rPr>
          <w:noProof/>
        </w:rPr>
      </w:pPr>
      <w:r w:rsidRPr="00923FD1">
        <w:rPr>
          <w:noProof/>
        </w:rPr>
        <w:tab/>
      </w:r>
      <w:r w:rsidRPr="00923FD1">
        <w:rPr>
          <w:noProof/>
        </w:rPr>
        <w:tab/>
      </w:r>
      <w:r w:rsidRPr="00923FD1">
        <w:rPr>
          <w:noProof/>
        </w:rPr>
        <w:tab/>
        <w:t>¿Dónde tienes el esclavo?</w:t>
      </w:r>
      <w:r w:rsidRPr="00923FD1">
        <w:rPr>
          <w:noProof/>
        </w:rPr>
        <w:tab/>
      </w:r>
      <w:r w:rsidRPr="00923FD1">
        <w:rPr>
          <w:noProof/>
        </w:rPr>
        <w:tab/>
      </w:r>
      <w:r w:rsidRPr="00923FD1">
        <w:rPr>
          <w:noProof/>
        </w:rPr>
        <w:tab/>
      </w:r>
      <w:r w:rsidRPr="00923FD1">
        <w:rPr>
          <w:noProof/>
        </w:rPr>
        <w:tab/>
      </w:r>
      <w:r w:rsidRPr="00923FD1">
        <w:rPr>
          <w:noProof/>
        </w:rPr>
        <w:tab/>
      </w:r>
    </w:p>
    <w:p w14:paraId="63DF5147" w14:textId="093DF5CD" w:rsidR="00011CEF" w:rsidRPr="00923FD1" w:rsidRDefault="00011CEF" w:rsidP="00011CEF">
      <w:pPr>
        <w:pStyle w:val="Personaje"/>
        <w:rPr>
          <w:noProof/>
        </w:rPr>
      </w:pPr>
      <w:r w:rsidRPr="00923FD1">
        <w:rPr>
          <w:noProof/>
        </w:rPr>
        <w:t>alí</w:t>
      </w:r>
    </w:p>
    <w:p w14:paraId="243F73CF" w14:textId="1C3CCF09" w:rsidR="00982DB6" w:rsidRPr="00923FD1" w:rsidRDefault="00982DB6" w:rsidP="00011CEF">
      <w:pPr>
        <w:pStyle w:val="Verso"/>
        <w:rPr>
          <w:noProof/>
        </w:rPr>
      </w:pPr>
      <w:r w:rsidRPr="00923FD1">
        <w:rPr>
          <w:noProof/>
        </w:rPr>
        <w:tab/>
      </w:r>
      <w:r w:rsidRPr="00923FD1">
        <w:rPr>
          <w:noProof/>
        </w:rPr>
        <w:tab/>
      </w:r>
      <w:r w:rsidRPr="00923FD1">
        <w:rPr>
          <w:noProof/>
        </w:rPr>
        <w:tab/>
        <w:t>El esclavo no le tengo,</w:t>
      </w:r>
    </w:p>
    <w:p w14:paraId="314A940F" w14:textId="77777777" w:rsidR="00982DB6" w:rsidRPr="00923FD1" w:rsidRDefault="00982DB6" w:rsidP="00011CEF">
      <w:pPr>
        <w:pStyle w:val="Verso"/>
        <w:rPr>
          <w:noProof/>
        </w:rPr>
      </w:pPr>
      <w:r w:rsidRPr="00923FD1">
        <w:rPr>
          <w:noProof/>
        </w:rPr>
        <w:tab/>
      </w:r>
      <w:r w:rsidRPr="00923FD1">
        <w:rPr>
          <w:noProof/>
        </w:rPr>
        <w:tab/>
      </w:r>
      <w:r w:rsidRPr="00923FD1">
        <w:rPr>
          <w:noProof/>
        </w:rPr>
        <w:tab/>
        <w:t>que se me huyó desde anoche.</w:t>
      </w:r>
    </w:p>
    <w:p w14:paraId="462564F0" w14:textId="239E160B" w:rsidR="00011CEF" w:rsidRPr="00923FD1" w:rsidRDefault="00011CEF" w:rsidP="00011CEF">
      <w:pPr>
        <w:pStyle w:val="Personaje"/>
        <w:rPr>
          <w:noProof/>
        </w:rPr>
      </w:pPr>
      <w:r w:rsidRPr="00923FD1">
        <w:rPr>
          <w:noProof/>
        </w:rPr>
        <w:t>julio</w:t>
      </w:r>
    </w:p>
    <w:p w14:paraId="151EBE59" w14:textId="4AA20EFA" w:rsidR="00982DB6" w:rsidRPr="00923FD1" w:rsidRDefault="00982DB6" w:rsidP="00011CEF">
      <w:pPr>
        <w:pStyle w:val="Verso"/>
        <w:rPr>
          <w:noProof/>
        </w:rPr>
      </w:pPr>
      <w:r w:rsidRPr="00923FD1">
        <w:rPr>
          <w:noProof/>
        </w:rPr>
        <w:tab/>
      </w:r>
      <w:r w:rsidRPr="00923FD1">
        <w:rPr>
          <w:noProof/>
        </w:rPr>
        <w:tab/>
      </w:r>
      <w:r w:rsidRPr="00923FD1">
        <w:rPr>
          <w:noProof/>
        </w:rPr>
        <w:tab/>
        <w:t>Pues, alcaide, yo me vuelvo.</w:t>
      </w:r>
    </w:p>
    <w:p w14:paraId="740E2F9D" w14:textId="5F45937E" w:rsidR="00011CEF" w:rsidRPr="00923FD1" w:rsidRDefault="00011CEF" w:rsidP="00011CEF">
      <w:pPr>
        <w:pStyle w:val="Personaje"/>
        <w:rPr>
          <w:noProof/>
        </w:rPr>
      </w:pPr>
      <w:r w:rsidRPr="00923FD1">
        <w:rPr>
          <w:noProof/>
        </w:rPr>
        <w:t>alí</w:t>
      </w:r>
    </w:p>
    <w:p w14:paraId="577906F7" w14:textId="5A57C42F" w:rsidR="00982DB6" w:rsidRPr="00923FD1" w:rsidRDefault="00982DB6" w:rsidP="002D2934">
      <w:pPr>
        <w:pStyle w:val="Partidoincial"/>
        <w:rPr>
          <w:noProof/>
        </w:rPr>
      </w:pPr>
      <w:r w:rsidRPr="00923FD1">
        <w:rPr>
          <w:noProof/>
        </w:rPr>
        <w:tab/>
      </w:r>
      <w:r w:rsidRPr="00923FD1">
        <w:rPr>
          <w:noProof/>
        </w:rPr>
        <w:tab/>
      </w:r>
      <w:r w:rsidRPr="00923FD1">
        <w:rPr>
          <w:noProof/>
        </w:rPr>
        <w:tab/>
        <w:t xml:space="preserve">Daca el dinero. </w:t>
      </w:r>
    </w:p>
    <w:p w14:paraId="36165E7E" w14:textId="1333DD45" w:rsidR="00011CEF" w:rsidRPr="00923FD1" w:rsidRDefault="00011CEF" w:rsidP="00011CEF">
      <w:pPr>
        <w:pStyle w:val="Personaje"/>
        <w:rPr>
          <w:noProof/>
        </w:rPr>
      </w:pPr>
      <w:r w:rsidRPr="00923FD1">
        <w:rPr>
          <w:noProof/>
        </w:rPr>
        <w:t>julio</w:t>
      </w:r>
    </w:p>
    <w:p w14:paraId="590D1921" w14:textId="54C21E6F"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Pr="00923FD1">
        <w:t>En Orán</w:t>
      </w:r>
    </w:p>
    <w:p w14:paraId="6689FA4D" w14:textId="0D8B1D9C" w:rsidR="00982DB6" w:rsidRPr="00923FD1" w:rsidRDefault="00982DB6" w:rsidP="00011CEF">
      <w:pPr>
        <w:pStyle w:val="Verso"/>
        <w:rPr>
          <w:noProof/>
        </w:rPr>
      </w:pPr>
      <w:r w:rsidRPr="00923FD1">
        <w:rPr>
          <w:noProof/>
        </w:rPr>
        <w:tab/>
      </w:r>
      <w:r w:rsidRPr="00923FD1">
        <w:rPr>
          <w:noProof/>
        </w:rPr>
        <w:tab/>
      </w:r>
      <w:r w:rsidRPr="00923FD1">
        <w:rPr>
          <w:noProof/>
        </w:rPr>
        <w:tab/>
        <w:t>le tiene Joseph Hebreo,</w:t>
      </w:r>
      <w:r w:rsidRPr="00923FD1">
        <w:rPr>
          <w:noProof/>
        </w:rPr>
        <w:tab/>
      </w:r>
      <w:r w:rsidRPr="00923FD1">
        <w:rPr>
          <w:noProof/>
        </w:rPr>
        <w:tab/>
      </w:r>
      <w:r w:rsidRPr="00923FD1">
        <w:rPr>
          <w:noProof/>
        </w:rPr>
        <w:tab/>
      </w:r>
      <w:r w:rsidRPr="00923FD1">
        <w:rPr>
          <w:noProof/>
        </w:rPr>
        <w:tab/>
      </w:r>
      <w:r w:rsidRPr="00923FD1">
        <w:rPr>
          <w:noProof/>
        </w:rPr>
        <w:tab/>
      </w:r>
    </w:p>
    <w:p w14:paraId="56544AB7" w14:textId="77777777" w:rsidR="00982DB6" w:rsidRPr="00923FD1" w:rsidRDefault="00982DB6" w:rsidP="00011CEF">
      <w:pPr>
        <w:pStyle w:val="Verso"/>
        <w:rPr>
          <w:noProof/>
        </w:rPr>
      </w:pPr>
      <w:r w:rsidRPr="00923FD1">
        <w:rPr>
          <w:noProof/>
        </w:rPr>
        <w:tab/>
      </w:r>
      <w:r w:rsidRPr="00923FD1">
        <w:rPr>
          <w:noProof/>
        </w:rPr>
        <w:tab/>
      </w:r>
      <w:r w:rsidRPr="00923FD1">
        <w:rPr>
          <w:noProof/>
        </w:rPr>
        <w:tab/>
        <w:t>donde le he depositado.</w:t>
      </w:r>
    </w:p>
    <w:p w14:paraId="6724DF78" w14:textId="0C9DF6C8" w:rsidR="00011CEF" w:rsidRPr="00923FD1" w:rsidRDefault="00011CEF" w:rsidP="00011CEF">
      <w:pPr>
        <w:pStyle w:val="Personaje"/>
        <w:rPr>
          <w:noProof/>
        </w:rPr>
      </w:pPr>
      <w:r w:rsidRPr="00923FD1">
        <w:rPr>
          <w:noProof/>
        </w:rPr>
        <w:t>alí</w:t>
      </w:r>
    </w:p>
    <w:p w14:paraId="7AC33A26" w14:textId="4F901FE8" w:rsidR="00982DB6" w:rsidRPr="00923FD1" w:rsidRDefault="00982DB6" w:rsidP="002D2934">
      <w:pPr>
        <w:pStyle w:val="Partidoincial"/>
        <w:rPr>
          <w:noProof/>
        </w:rPr>
      </w:pPr>
      <w:r w:rsidRPr="00923FD1">
        <w:rPr>
          <w:noProof/>
        </w:rPr>
        <w:tab/>
      </w:r>
      <w:r w:rsidRPr="00923FD1">
        <w:rPr>
          <w:noProof/>
        </w:rPr>
        <w:tab/>
      </w:r>
      <w:r w:rsidRPr="00923FD1">
        <w:rPr>
          <w:noProof/>
        </w:rPr>
        <w:tab/>
        <w:t>¿Quién eres tú?</w:t>
      </w:r>
    </w:p>
    <w:p w14:paraId="191B62C4" w14:textId="4AA8B0E0" w:rsidR="00011CEF" w:rsidRPr="00923FD1" w:rsidRDefault="00011CEF" w:rsidP="00011CEF">
      <w:pPr>
        <w:pStyle w:val="Personaje"/>
        <w:rPr>
          <w:noProof/>
        </w:rPr>
      </w:pPr>
      <w:r w:rsidRPr="00923FD1">
        <w:rPr>
          <w:noProof/>
        </w:rPr>
        <w:t>julio</w:t>
      </w:r>
    </w:p>
    <w:p w14:paraId="2E9AC4AF" w14:textId="35910FE4"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Soy su deudo.</w:t>
      </w:r>
    </w:p>
    <w:p w14:paraId="2172676B" w14:textId="3CF63CDA" w:rsidR="00011CEF" w:rsidRPr="00923FD1" w:rsidRDefault="00011CEF" w:rsidP="00011CEF">
      <w:pPr>
        <w:pStyle w:val="Personaje"/>
        <w:rPr>
          <w:noProof/>
        </w:rPr>
      </w:pPr>
      <w:r w:rsidRPr="00923FD1">
        <w:rPr>
          <w:noProof/>
        </w:rPr>
        <w:t>alí</w:t>
      </w:r>
    </w:p>
    <w:p w14:paraId="0278313D" w14:textId="467C165A" w:rsidR="00982DB6" w:rsidRPr="00923FD1" w:rsidRDefault="00982DB6" w:rsidP="00011CEF">
      <w:pPr>
        <w:pStyle w:val="Verso"/>
        <w:rPr>
          <w:noProof/>
        </w:rPr>
      </w:pPr>
      <w:r w:rsidRPr="00923FD1">
        <w:rPr>
          <w:noProof/>
        </w:rPr>
        <w:tab/>
      </w:r>
      <w:r w:rsidRPr="00923FD1">
        <w:rPr>
          <w:noProof/>
        </w:rPr>
        <w:tab/>
      </w:r>
      <w:r w:rsidRPr="00923FD1">
        <w:rPr>
          <w:noProof/>
        </w:rPr>
        <w:tab/>
        <w:t>No serás sino su deuda,</w:t>
      </w:r>
    </w:p>
    <w:p w14:paraId="5805A575" w14:textId="77777777" w:rsidR="00982DB6" w:rsidRPr="00923FD1" w:rsidRDefault="00982DB6" w:rsidP="00011CEF">
      <w:pPr>
        <w:pStyle w:val="Verso"/>
        <w:rPr>
          <w:noProof/>
        </w:rPr>
      </w:pPr>
      <w:r w:rsidRPr="00923FD1">
        <w:rPr>
          <w:noProof/>
        </w:rPr>
        <w:tab/>
      </w:r>
      <w:r w:rsidRPr="00923FD1">
        <w:rPr>
          <w:noProof/>
        </w:rPr>
        <w:tab/>
      </w:r>
      <w:r w:rsidRPr="00923FD1">
        <w:rPr>
          <w:noProof/>
        </w:rPr>
        <w:tab/>
        <w:t>pues de ti cobrarla espero.</w:t>
      </w:r>
    </w:p>
    <w:p w14:paraId="6BA97177" w14:textId="2CFB9714" w:rsidR="00982DB6" w:rsidRPr="00923FD1" w:rsidRDefault="00982DB6" w:rsidP="00011CEF">
      <w:pPr>
        <w:pStyle w:val="Verso"/>
        <w:rPr>
          <w:noProof/>
        </w:rPr>
      </w:pPr>
      <w:r w:rsidRPr="00923FD1">
        <w:rPr>
          <w:noProof/>
        </w:rPr>
        <w:tab/>
      </w:r>
      <w:r w:rsidRPr="00923FD1">
        <w:rPr>
          <w:noProof/>
        </w:rPr>
        <w:tab/>
      </w:r>
      <w:r w:rsidRPr="00923FD1">
        <w:rPr>
          <w:noProof/>
        </w:rPr>
        <w:tab/>
        <w:t>El esclavo se va a España:</w:t>
      </w:r>
      <w:r w:rsidRPr="00923FD1">
        <w:rPr>
          <w:noProof/>
        </w:rPr>
        <w:tab/>
      </w:r>
      <w:r w:rsidRPr="00923FD1">
        <w:rPr>
          <w:noProof/>
        </w:rPr>
        <w:tab/>
      </w:r>
      <w:r w:rsidRPr="00923FD1">
        <w:rPr>
          <w:noProof/>
        </w:rPr>
        <w:tab/>
      </w:r>
      <w:r w:rsidRPr="00923FD1">
        <w:rPr>
          <w:noProof/>
        </w:rPr>
        <w:tab/>
      </w:r>
      <w:r w:rsidRPr="00923FD1">
        <w:rPr>
          <w:noProof/>
        </w:rPr>
        <w:tab/>
      </w:r>
    </w:p>
    <w:p w14:paraId="5E72CBA7" w14:textId="77777777" w:rsidR="00982DB6" w:rsidRPr="00923FD1" w:rsidRDefault="00982DB6" w:rsidP="00011CEF">
      <w:pPr>
        <w:pStyle w:val="Verso"/>
        <w:rPr>
          <w:noProof/>
        </w:rPr>
      </w:pPr>
      <w:r w:rsidRPr="00923FD1">
        <w:rPr>
          <w:noProof/>
        </w:rPr>
        <w:tab/>
      </w:r>
      <w:r w:rsidRPr="00923FD1">
        <w:rPr>
          <w:noProof/>
        </w:rPr>
        <w:tab/>
      </w:r>
      <w:r w:rsidRPr="00923FD1">
        <w:rPr>
          <w:noProof/>
        </w:rPr>
        <w:tab/>
        <w:t>dame, cristiano, el dinero.</w:t>
      </w:r>
    </w:p>
    <w:p w14:paraId="4D10B042" w14:textId="1446C08D" w:rsidR="00011CEF" w:rsidRPr="00923FD1" w:rsidRDefault="00011CEF" w:rsidP="00011CEF">
      <w:pPr>
        <w:pStyle w:val="Personaje"/>
        <w:rPr>
          <w:noProof/>
        </w:rPr>
      </w:pPr>
      <w:r w:rsidRPr="00923FD1">
        <w:rPr>
          <w:noProof/>
        </w:rPr>
        <w:t>julio</w:t>
      </w:r>
    </w:p>
    <w:p w14:paraId="74FBB562" w14:textId="22A27289" w:rsidR="00982DB6" w:rsidRPr="00923FD1" w:rsidRDefault="00982DB6" w:rsidP="00011CEF">
      <w:pPr>
        <w:pStyle w:val="Verso"/>
        <w:rPr>
          <w:noProof/>
        </w:rPr>
      </w:pPr>
      <w:r w:rsidRPr="00923FD1">
        <w:rPr>
          <w:noProof/>
        </w:rPr>
        <w:tab/>
      </w:r>
      <w:r w:rsidRPr="00923FD1">
        <w:rPr>
          <w:noProof/>
        </w:rPr>
        <w:tab/>
      </w:r>
      <w:r w:rsidRPr="00923FD1">
        <w:rPr>
          <w:noProof/>
        </w:rPr>
        <w:tab/>
        <w:t>Ya te digo quién lo tiene.</w:t>
      </w:r>
    </w:p>
    <w:p w14:paraId="776A6A22" w14:textId="77777777" w:rsidR="00982DB6" w:rsidRPr="00923FD1" w:rsidRDefault="00982DB6" w:rsidP="00011CEF">
      <w:pPr>
        <w:pStyle w:val="Verso"/>
        <w:rPr>
          <w:noProof/>
        </w:rPr>
      </w:pPr>
      <w:r w:rsidRPr="00923FD1">
        <w:rPr>
          <w:noProof/>
        </w:rPr>
        <w:tab/>
      </w:r>
      <w:r w:rsidRPr="00923FD1">
        <w:rPr>
          <w:noProof/>
        </w:rPr>
        <w:tab/>
      </w:r>
      <w:r w:rsidRPr="00923FD1">
        <w:rPr>
          <w:noProof/>
        </w:rPr>
        <w:tab/>
        <w:t>Y yo ¿por qué te lo debo?</w:t>
      </w:r>
    </w:p>
    <w:p w14:paraId="51AC7F72" w14:textId="61A21BFE" w:rsidR="00011CEF" w:rsidRPr="00923FD1" w:rsidRDefault="00011CEF" w:rsidP="00011CEF">
      <w:pPr>
        <w:pStyle w:val="Personaje"/>
        <w:rPr>
          <w:noProof/>
        </w:rPr>
      </w:pPr>
      <w:r w:rsidRPr="00923FD1">
        <w:rPr>
          <w:noProof/>
        </w:rPr>
        <w:t>alí</w:t>
      </w:r>
    </w:p>
    <w:p w14:paraId="06EC242B" w14:textId="560A4F46" w:rsidR="00982DB6" w:rsidRPr="00923FD1" w:rsidRDefault="00982DB6" w:rsidP="002D2934">
      <w:pPr>
        <w:pStyle w:val="Partidoincial"/>
        <w:rPr>
          <w:noProof/>
        </w:rPr>
      </w:pPr>
      <w:r w:rsidRPr="00923FD1">
        <w:rPr>
          <w:noProof/>
        </w:rPr>
        <w:tab/>
      </w:r>
      <w:r w:rsidRPr="00923FD1">
        <w:rPr>
          <w:noProof/>
        </w:rPr>
        <w:tab/>
      </w:r>
      <w:r w:rsidRPr="00923FD1">
        <w:rPr>
          <w:noProof/>
        </w:rPr>
        <w:tab/>
        <w:t>¡Hola!</w:t>
      </w:r>
    </w:p>
    <w:p w14:paraId="2C34313B" w14:textId="77777777" w:rsidR="00982DB6" w:rsidRPr="00923FD1" w:rsidRDefault="00982DB6" w:rsidP="00011CEF">
      <w:pPr>
        <w:pStyle w:val="Acot"/>
        <w:rPr>
          <w:noProof/>
        </w:rPr>
      </w:pPr>
      <w:bookmarkStart w:id="132" w:name="_Hlk54292748"/>
      <w:r w:rsidRPr="00923FD1">
        <w:rPr>
          <w:noProof/>
        </w:rPr>
        <w:t>@Salen Zarte, Mairén, Muza</w:t>
      </w:r>
    </w:p>
    <w:bookmarkEnd w:id="132"/>
    <w:p w14:paraId="69517355" w14:textId="77777777" w:rsidR="00982DB6" w:rsidRPr="00923FD1" w:rsidRDefault="00982DB6" w:rsidP="00982DB6">
      <w:pPr>
        <w:spacing w:after="0" w:line="240" w:lineRule="auto"/>
        <w:jc w:val="center"/>
        <w:rPr>
          <w:rFonts w:ascii="Garamond" w:hAnsi="Garamond" w:cs="Times New Roman"/>
          <w:i/>
          <w:iCs/>
          <w:noProof/>
          <w:sz w:val="24"/>
          <w:szCs w:val="24"/>
        </w:rPr>
      </w:pPr>
    </w:p>
    <w:p w14:paraId="684BF537" w14:textId="450B330B" w:rsidR="002D2934" w:rsidRPr="00923FD1" w:rsidRDefault="002D2934" w:rsidP="002D2934">
      <w:pPr>
        <w:pStyle w:val="Personaje"/>
        <w:rPr>
          <w:noProof/>
        </w:rPr>
      </w:pPr>
      <w:r w:rsidRPr="00923FD1">
        <w:rPr>
          <w:noProof/>
        </w:rPr>
        <w:lastRenderedPageBreak/>
        <w:t>zarte</w:t>
      </w:r>
    </w:p>
    <w:p w14:paraId="74C267FB" w14:textId="239A0F5C" w:rsidR="00982DB6" w:rsidRPr="00923FD1" w:rsidRDefault="00982DB6" w:rsidP="002D2934">
      <w:pPr>
        <w:pStyle w:val="Partidomedio"/>
        <w:rPr>
          <w:noProof/>
        </w:rPr>
      </w:pPr>
      <w:r w:rsidRPr="00923FD1">
        <w:rPr>
          <w:noProof/>
        </w:rPr>
        <w:tab/>
      </w:r>
      <w:r w:rsidRPr="00923FD1">
        <w:rPr>
          <w:noProof/>
        </w:rPr>
        <w:tab/>
      </w:r>
      <w:r w:rsidRPr="00923FD1">
        <w:rPr>
          <w:noProof/>
        </w:rPr>
        <w:tab/>
      </w:r>
      <w:r w:rsidRPr="00923FD1">
        <w:rPr>
          <w:noProof/>
        </w:rPr>
        <w:tab/>
        <w:t>¿Señor?</w:t>
      </w:r>
    </w:p>
    <w:p w14:paraId="3886834B" w14:textId="1B67A0AD" w:rsidR="002D2934" w:rsidRPr="00923FD1" w:rsidRDefault="002D2934" w:rsidP="002D2934">
      <w:pPr>
        <w:pStyle w:val="Personaje"/>
        <w:rPr>
          <w:noProof/>
        </w:rPr>
      </w:pPr>
      <w:r w:rsidRPr="00923FD1">
        <w:rPr>
          <w:noProof/>
        </w:rPr>
        <w:t>alí</w:t>
      </w:r>
    </w:p>
    <w:p w14:paraId="611BFBCC" w14:textId="2A346EAC"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Una almilla,</w:t>
      </w:r>
    </w:p>
    <w:p w14:paraId="0997A571" w14:textId="4ADFB6F4" w:rsidR="00982DB6" w:rsidRPr="00923FD1" w:rsidRDefault="00982DB6" w:rsidP="005971E6">
      <w:pPr>
        <w:pStyle w:val="Verso"/>
        <w:rPr>
          <w:noProof/>
        </w:rPr>
      </w:pPr>
      <w:r w:rsidRPr="00923FD1">
        <w:rPr>
          <w:noProof/>
        </w:rPr>
        <w:tab/>
      </w:r>
      <w:r w:rsidRPr="00923FD1">
        <w:rPr>
          <w:noProof/>
        </w:rPr>
        <w:tab/>
      </w:r>
      <w:r w:rsidRPr="00923FD1">
        <w:rPr>
          <w:noProof/>
        </w:rPr>
        <w:tab/>
        <w:t>bonete y cadena, presto,</w:t>
      </w:r>
      <w:r w:rsidRPr="00923FD1">
        <w:rPr>
          <w:noProof/>
        </w:rPr>
        <w:tab/>
      </w:r>
      <w:r w:rsidRPr="00923FD1">
        <w:rPr>
          <w:noProof/>
        </w:rPr>
        <w:tab/>
      </w:r>
      <w:r w:rsidRPr="00923FD1">
        <w:rPr>
          <w:noProof/>
        </w:rPr>
        <w:tab/>
      </w:r>
      <w:r w:rsidRPr="00923FD1">
        <w:rPr>
          <w:noProof/>
        </w:rPr>
        <w:tab/>
      </w:r>
      <w:r w:rsidRPr="00923FD1">
        <w:rPr>
          <w:noProof/>
        </w:rPr>
        <w:tab/>
      </w:r>
    </w:p>
    <w:p w14:paraId="19B29BD9" w14:textId="77777777" w:rsidR="00982DB6" w:rsidRPr="00923FD1" w:rsidRDefault="00982DB6" w:rsidP="002D2934">
      <w:pPr>
        <w:pStyle w:val="Verso"/>
        <w:rPr>
          <w:noProof/>
        </w:rPr>
      </w:pPr>
      <w:r w:rsidRPr="00923FD1">
        <w:rPr>
          <w:noProof/>
        </w:rPr>
        <w:tab/>
      </w:r>
      <w:r w:rsidRPr="00923FD1">
        <w:rPr>
          <w:noProof/>
        </w:rPr>
        <w:tab/>
      </w:r>
      <w:r w:rsidRPr="00923FD1">
        <w:rPr>
          <w:noProof/>
        </w:rPr>
        <w:tab/>
        <w:t>y dalde docientos palos</w:t>
      </w:r>
    </w:p>
    <w:p w14:paraId="7411855B" w14:textId="77777777" w:rsidR="00982DB6" w:rsidRPr="00923FD1" w:rsidRDefault="00982DB6" w:rsidP="002D2934">
      <w:pPr>
        <w:pStyle w:val="Verso"/>
        <w:rPr>
          <w:noProof/>
        </w:rPr>
      </w:pPr>
      <w:r w:rsidRPr="00923FD1">
        <w:rPr>
          <w:noProof/>
        </w:rPr>
        <w:tab/>
      </w:r>
      <w:r w:rsidRPr="00923FD1">
        <w:rPr>
          <w:noProof/>
        </w:rPr>
        <w:tab/>
      </w:r>
      <w:r w:rsidRPr="00923FD1">
        <w:rPr>
          <w:noProof/>
        </w:rPr>
        <w:tab/>
        <w:t>hasta que caliente un remo.</w:t>
      </w:r>
    </w:p>
    <w:p w14:paraId="72537159" w14:textId="063052E7" w:rsidR="002D2934" w:rsidRPr="00923FD1" w:rsidRDefault="002D2934" w:rsidP="002D2934">
      <w:pPr>
        <w:pStyle w:val="Personaje"/>
        <w:rPr>
          <w:noProof/>
        </w:rPr>
      </w:pPr>
      <w:r w:rsidRPr="00923FD1">
        <w:rPr>
          <w:noProof/>
        </w:rPr>
        <w:t>julio</w:t>
      </w:r>
    </w:p>
    <w:p w14:paraId="5F35F6BB" w14:textId="14FABDE3" w:rsidR="00982DB6" w:rsidRPr="00923FD1" w:rsidRDefault="00982DB6" w:rsidP="002D2934">
      <w:pPr>
        <w:pStyle w:val="Verso"/>
        <w:rPr>
          <w:noProof/>
        </w:rPr>
      </w:pPr>
      <w:r w:rsidRPr="00923FD1">
        <w:rPr>
          <w:noProof/>
        </w:rPr>
        <w:tab/>
      </w:r>
      <w:r w:rsidRPr="00923FD1">
        <w:rPr>
          <w:noProof/>
        </w:rPr>
        <w:tab/>
      </w:r>
      <w:r w:rsidRPr="00923FD1">
        <w:rPr>
          <w:noProof/>
        </w:rPr>
        <w:tab/>
        <w:t>¡Docientos palos! ¡Por Dios,</w:t>
      </w:r>
    </w:p>
    <w:p w14:paraId="34475BBF" w14:textId="77777777" w:rsidR="00982DB6" w:rsidRPr="00923FD1" w:rsidRDefault="00982DB6" w:rsidP="002D2934">
      <w:pPr>
        <w:pStyle w:val="Verso"/>
        <w:rPr>
          <w:noProof/>
        </w:rPr>
      </w:pPr>
      <w:r w:rsidRPr="00923FD1">
        <w:rPr>
          <w:noProof/>
        </w:rPr>
        <w:tab/>
      </w:r>
      <w:r w:rsidRPr="00923FD1">
        <w:rPr>
          <w:noProof/>
        </w:rPr>
        <w:tab/>
      </w:r>
      <w:r w:rsidRPr="00923FD1">
        <w:rPr>
          <w:noProof/>
        </w:rPr>
        <w:tab/>
      </w:r>
      <w:bookmarkStart w:id="133" w:name="_Hlk72388941"/>
      <w:r w:rsidRPr="00923FD1">
        <w:rPr>
          <w:noProof/>
        </w:rPr>
        <w:t>que bien despachado vengo</w:t>
      </w:r>
      <w:bookmarkEnd w:id="133"/>
      <w:r w:rsidRPr="00923FD1">
        <w:rPr>
          <w:noProof/>
        </w:rPr>
        <w:t>,</w:t>
      </w:r>
    </w:p>
    <w:p w14:paraId="309772DF" w14:textId="037A7C92" w:rsidR="00982DB6" w:rsidRPr="00923FD1" w:rsidRDefault="00982DB6" w:rsidP="002D2934">
      <w:pPr>
        <w:pStyle w:val="Verso"/>
        <w:rPr>
          <w:noProof/>
        </w:rPr>
      </w:pPr>
      <w:r w:rsidRPr="00923FD1">
        <w:rPr>
          <w:noProof/>
        </w:rPr>
        <w:tab/>
      </w:r>
      <w:r w:rsidRPr="00923FD1">
        <w:rPr>
          <w:noProof/>
        </w:rPr>
        <w:tab/>
      </w:r>
      <w:r w:rsidRPr="00923FD1">
        <w:rPr>
          <w:noProof/>
        </w:rPr>
        <w:tab/>
        <w:t>pues que, pidiendo un cautivo,</w:t>
      </w:r>
      <w:r w:rsidRPr="00923FD1">
        <w:rPr>
          <w:noProof/>
        </w:rPr>
        <w:tab/>
      </w:r>
      <w:r w:rsidRPr="00923FD1">
        <w:rPr>
          <w:noProof/>
        </w:rPr>
        <w:tab/>
      </w:r>
      <w:r w:rsidRPr="00923FD1">
        <w:rPr>
          <w:noProof/>
        </w:rPr>
        <w:tab/>
      </w:r>
      <w:r w:rsidRPr="00923FD1">
        <w:rPr>
          <w:noProof/>
        </w:rPr>
        <w:tab/>
      </w:r>
    </w:p>
    <w:p w14:paraId="3D1EAF9A" w14:textId="77777777" w:rsidR="00982DB6" w:rsidRPr="00923FD1" w:rsidRDefault="00982DB6" w:rsidP="002D2934">
      <w:pPr>
        <w:pStyle w:val="Verso"/>
        <w:rPr>
          <w:noProof/>
        </w:rPr>
      </w:pPr>
      <w:r w:rsidRPr="00923FD1">
        <w:rPr>
          <w:noProof/>
        </w:rPr>
        <w:tab/>
      </w:r>
      <w:r w:rsidRPr="00923FD1">
        <w:rPr>
          <w:noProof/>
        </w:rPr>
        <w:tab/>
      </w:r>
      <w:r w:rsidRPr="00923FD1">
        <w:rPr>
          <w:noProof/>
        </w:rPr>
        <w:tab/>
        <w:t>quieren que lleve docientos!</w:t>
      </w:r>
    </w:p>
    <w:p w14:paraId="5D437193" w14:textId="77777777" w:rsidR="00982DB6" w:rsidRPr="00923FD1" w:rsidRDefault="00982DB6" w:rsidP="002D2934">
      <w:pPr>
        <w:pStyle w:val="Verso"/>
        <w:rPr>
          <w:noProof/>
        </w:rPr>
      </w:pPr>
      <w:r w:rsidRPr="00923FD1">
        <w:rPr>
          <w:noProof/>
        </w:rPr>
        <w:tab/>
      </w:r>
      <w:r w:rsidRPr="00923FD1">
        <w:rPr>
          <w:noProof/>
        </w:rPr>
        <w:tab/>
      </w:r>
      <w:r w:rsidRPr="00923FD1">
        <w:rPr>
          <w:noProof/>
        </w:rPr>
        <w:tab/>
        <w:t>Pasito, señores moros.</w:t>
      </w:r>
    </w:p>
    <w:p w14:paraId="77533CD4" w14:textId="4F5188FA" w:rsidR="002D2934" w:rsidRPr="00923FD1" w:rsidRDefault="002D2934" w:rsidP="002D2934">
      <w:pPr>
        <w:pStyle w:val="Personaje"/>
        <w:rPr>
          <w:noProof/>
        </w:rPr>
      </w:pPr>
      <w:r w:rsidRPr="00923FD1">
        <w:rPr>
          <w:noProof/>
        </w:rPr>
        <w:t>mairén</w:t>
      </w:r>
    </w:p>
    <w:p w14:paraId="770A17E2" w14:textId="290D9473"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Acabe, vístase presto.</w:t>
      </w:r>
    </w:p>
    <w:p w14:paraId="015C49B6" w14:textId="0904D99F" w:rsidR="00982DB6" w:rsidRPr="00923FD1" w:rsidRDefault="00982DB6" w:rsidP="002D2934">
      <w:pPr>
        <w:pStyle w:val="Acot"/>
        <w:rPr>
          <w:noProof/>
        </w:rPr>
      </w:pPr>
      <w:r w:rsidRPr="00923FD1">
        <w:rPr>
          <w:noProof/>
        </w:rPr>
        <w:t>Vanle desnudando</w:t>
      </w:r>
    </w:p>
    <w:p w14:paraId="60892B07" w14:textId="09449DAA" w:rsidR="002D2934" w:rsidRPr="00923FD1" w:rsidRDefault="002D2934" w:rsidP="002D2934">
      <w:pPr>
        <w:pStyle w:val="Personaje"/>
        <w:rPr>
          <w:noProof/>
        </w:rPr>
      </w:pPr>
      <w:r w:rsidRPr="00923FD1">
        <w:rPr>
          <w:noProof/>
        </w:rPr>
        <w:t>julio</w:t>
      </w:r>
    </w:p>
    <w:p w14:paraId="4C8470BB" w14:textId="70DCC547" w:rsidR="00982DB6" w:rsidRPr="00923FD1" w:rsidRDefault="00982DB6" w:rsidP="002D2934">
      <w:pPr>
        <w:pStyle w:val="Verso"/>
        <w:rPr>
          <w:noProof/>
        </w:rPr>
      </w:pPr>
      <w:r w:rsidRPr="00923FD1">
        <w:rPr>
          <w:noProof/>
        </w:rPr>
        <w:tab/>
      </w:r>
      <w:r w:rsidRPr="00923FD1">
        <w:rPr>
          <w:noProof/>
        </w:rPr>
        <w:tab/>
      </w:r>
      <w:r w:rsidRPr="00923FD1">
        <w:rPr>
          <w:noProof/>
        </w:rPr>
        <w:tab/>
        <w:t>Esto más es desnudar.</w:t>
      </w:r>
    </w:p>
    <w:p w14:paraId="33C03543" w14:textId="6FC8166A" w:rsidR="002D2934" w:rsidRPr="00923FD1" w:rsidRDefault="002D2934" w:rsidP="002D2934">
      <w:pPr>
        <w:pStyle w:val="Personaje"/>
        <w:rPr>
          <w:noProof/>
        </w:rPr>
      </w:pPr>
      <w:r w:rsidRPr="00923FD1">
        <w:rPr>
          <w:noProof/>
        </w:rPr>
        <w:t>alí</w:t>
      </w:r>
    </w:p>
    <w:p w14:paraId="0FE596D2" w14:textId="0D099CEC" w:rsidR="00982DB6" w:rsidRPr="00923FD1" w:rsidRDefault="00982DB6" w:rsidP="002D2934">
      <w:pPr>
        <w:pStyle w:val="Verso"/>
        <w:rPr>
          <w:noProof/>
        </w:rPr>
      </w:pPr>
      <w:r w:rsidRPr="00923FD1">
        <w:rPr>
          <w:noProof/>
        </w:rPr>
        <w:tab/>
      </w:r>
      <w:r w:rsidRPr="00923FD1">
        <w:rPr>
          <w:noProof/>
        </w:rPr>
        <w:tab/>
      </w:r>
      <w:r w:rsidRPr="00923FD1">
        <w:rPr>
          <w:noProof/>
        </w:rPr>
        <w:tab/>
        <w:t>Todo cuanto ves he hecho,</w:t>
      </w:r>
      <w:r w:rsidRPr="00923FD1">
        <w:rPr>
          <w:noProof/>
        </w:rPr>
        <w:tab/>
      </w:r>
      <w:r w:rsidRPr="00923FD1">
        <w:rPr>
          <w:noProof/>
        </w:rPr>
        <w:tab/>
      </w:r>
      <w:r w:rsidRPr="00923FD1">
        <w:rPr>
          <w:noProof/>
        </w:rPr>
        <w:tab/>
      </w:r>
      <w:r w:rsidRPr="00923FD1">
        <w:rPr>
          <w:noProof/>
        </w:rPr>
        <w:tab/>
      </w:r>
      <w:r w:rsidRPr="00923FD1">
        <w:rPr>
          <w:noProof/>
        </w:rPr>
        <w:tab/>
      </w:r>
    </w:p>
    <w:p w14:paraId="75D7AFE8" w14:textId="77777777" w:rsidR="00982DB6" w:rsidRPr="00923FD1" w:rsidRDefault="00982DB6" w:rsidP="002D2934">
      <w:pPr>
        <w:pStyle w:val="Verso"/>
        <w:rPr>
          <w:noProof/>
        </w:rPr>
      </w:pPr>
      <w:r w:rsidRPr="00923FD1">
        <w:rPr>
          <w:noProof/>
        </w:rPr>
        <w:tab/>
      </w:r>
      <w:r w:rsidRPr="00923FD1">
        <w:rPr>
          <w:noProof/>
        </w:rPr>
        <w:tab/>
      </w:r>
      <w:r w:rsidRPr="00923FD1">
        <w:rPr>
          <w:noProof/>
        </w:rPr>
        <w:tab/>
        <w:t>Fátima, por darte enojo</w:t>
      </w:r>
    </w:p>
    <w:p w14:paraId="6E844B45" w14:textId="77777777" w:rsidR="00982DB6" w:rsidRPr="00923FD1" w:rsidRDefault="00982DB6" w:rsidP="002D2934">
      <w:pPr>
        <w:pStyle w:val="Verso"/>
        <w:rPr>
          <w:noProof/>
        </w:rPr>
      </w:pPr>
      <w:r w:rsidRPr="00923FD1">
        <w:rPr>
          <w:noProof/>
        </w:rPr>
        <w:tab/>
      </w:r>
      <w:r w:rsidRPr="00923FD1">
        <w:rPr>
          <w:noProof/>
        </w:rPr>
        <w:tab/>
      </w:r>
      <w:r w:rsidRPr="00923FD1">
        <w:rPr>
          <w:noProof/>
        </w:rPr>
        <w:tab/>
        <w:t>y vengarme de aquel perro.</w:t>
      </w:r>
    </w:p>
    <w:p w14:paraId="4AF0D973" w14:textId="14D2FC3A" w:rsidR="002D2934" w:rsidRPr="00923FD1" w:rsidRDefault="002D2934" w:rsidP="002D2934">
      <w:pPr>
        <w:pStyle w:val="Personaje"/>
        <w:rPr>
          <w:noProof/>
        </w:rPr>
      </w:pPr>
      <w:r w:rsidRPr="00923FD1">
        <w:rPr>
          <w:noProof/>
        </w:rPr>
        <w:t>julio</w:t>
      </w:r>
    </w:p>
    <w:p w14:paraId="644876CC" w14:textId="25550D6D" w:rsidR="00982DB6" w:rsidRPr="00923FD1" w:rsidRDefault="00982DB6" w:rsidP="002D2934">
      <w:pPr>
        <w:pStyle w:val="Verso"/>
        <w:rPr>
          <w:noProof/>
        </w:rPr>
      </w:pPr>
      <w:r w:rsidRPr="00923FD1">
        <w:rPr>
          <w:noProof/>
        </w:rPr>
        <w:tab/>
      </w:r>
      <w:r w:rsidRPr="00923FD1">
        <w:rPr>
          <w:noProof/>
        </w:rPr>
        <w:tab/>
      </w:r>
      <w:r w:rsidRPr="00923FD1">
        <w:rPr>
          <w:noProof/>
        </w:rPr>
        <w:tab/>
      </w:r>
      <w:bookmarkStart w:id="134" w:name="_Hlk54294303"/>
      <w:r w:rsidRPr="00923FD1">
        <w:rPr>
          <w:noProof/>
        </w:rPr>
        <w:t xml:space="preserve">Al conde </w:t>
      </w:r>
      <w:bookmarkEnd w:id="134"/>
      <w:r w:rsidRPr="00923FD1">
        <w:rPr>
          <w:noProof/>
        </w:rPr>
        <w:t>pienso escribir</w:t>
      </w:r>
    </w:p>
    <w:p w14:paraId="4B025D21" w14:textId="77777777" w:rsidR="00982DB6" w:rsidRPr="00923FD1" w:rsidRDefault="00982DB6" w:rsidP="002D2934">
      <w:pPr>
        <w:pStyle w:val="Verso"/>
        <w:rPr>
          <w:noProof/>
        </w:rPr>
      </w:pPr>
      <w:r w:rsidRPr="00923FD1">
        <w:rPr>
          <w:noProof/>
        </w:rPr>
        <w:tab/>
      </w:r>
      <w:r w:rsidRPr="00923FD1">
        <w:rPr>
          <w:noProof/>
        </w:rPr>
        <w:tab/>
      </w:r>
      <w:r w:rsidRPr="00923FD1">
        <w:rPr>
          <w:noProof/>
        </w:rPr>
        <w:tab/>
        <w:t>que ansí le guardas respeto.</w:t>
      </w:r>
    </w:p>
    <w:p w14:paraId="05511F68" w14:textId="142E9C4B" w:rsidR="002D2934" w:rsidRPr="00923FD1" w:rsidRDefault="002D2934" w:rsidP="002D2934">
      <w:pPr>
        <w:pStyle w:val="Personaje"/>
        <w:rPr>
          <w:noProof/>
        </w:rPr>
      </w:pPr>
      <w:r w:rsidRPr="00923FD1">
        <w:rPr>
          <w:noProof/>
        </w:rPr>
        <w:t>alí</w:t>
      </w:r>
    </w:p>
    <w:p w14:paraId="34BB9FD8" w14:textId="44D5BFD5" w:rsidR="00982DB6" w:rsidRPr="00923FD1" w:rsidRDefault="00982DB6" w:rsidP="002D2934">
      <w:pPr>
        <w:pStyle w:val="Verso"/>
        <w:rPr>
          <w:noProof/>
        </w:rPr>
      </w:pPr>
      <w:r w:rsidRPr="00923FD1">
        <w:rPr>
          <w:noProof/>
        </w:rPr>
        <w:tab/>
      </w:r>
      <w:r w:rsidRPr="00923FD1">
        <w:rPr>
          <w:noProof/>
        </w:rPr>
        <w:tab/>
      </w:r>
      <w:r w:rsidRPr="00923FD1">
        <w:rPr>
          <w:noProof/>
        </w:rPr>
        <w:tab/>
        <w:t>Pues dile al conde que venga</w:t>
      </w:r>
      <w:r w:rsidRPr="00923FD1">
        <w:rPr>
          <w:noProof/>
        </w:rPr>
        <w:tab/>
      </w:r>
      <w:r w:rsidRPr="00923FD1">
        <w:rPr>
          <w:noProof/>
        </w:rPr>
        <w:tab/>
      </w:r>
      <w:r w:rsidRPr="00923FD1">
        <w:rPr>
          <w:noProof/>
        </w:rPr>
        <w:tab/>
      </w:r>
      <w:r w:rsidRPr="00923FD1">
        <w:rPr>
          <w:noProof/>
        </w:rPr>
        <w:tab/>
      </w:r>
      <w:r w:rsidRPr="00923FD1">
        <w:rPr>
          <w:noProof/>
        </w:rPr>
        <w:tab/>
      </w:r>
    </w:p>
    <w:p w14:paraId="3A97B941" w14:textId="5659EA89" w:rsidR="00982DB6" w:rsidRPr="00923FD1" w:rsidRDefault="00982DB6" w:rsidP="002D2934">
      <w:pPr>
        <w:pStyle w:val="Verso"/>
        <w:rPr>
          <w:noProof/>
        </w:rPr>
      </w:pPr>
      <w:r w:rsidRPr="00923FD1">
        <w:rPr>
          <w:noProof/>
        </w:rPr>
        <w:tab/>
      </w:r>
      <w:r w:rsidRPr="00923FD1">
        <w:rPr>
          <w:noProof/>
        </w:rPr>
        <w:tab/>
      </w:r>
      <w:r w:rsidRPr="00923FD1">
        <w:rPr>
          <w:noProof/>
        </w:rPr>
        <w:tab/>
        <w:t>y a Tremecén ponga cerco.</w:t>
      </w:r>
    </w:p>
    <w:p w14:paraId="5935C704" w14:textId="52875E37" w:rsidR="00982DB6" w:rsidRPr="00923FD1" w:rsidRDefault="00982DB6" w:rsidP="002D2934">
      <w:pPr>
        <w:pStyle w:val="Acot"/>
        <w:rPr>
          <w:noProof/>
        </w:rPr>
      </w:pPr>
      <w:r w:rsidRPr="00923FD1">
        <w:rPr>
          <w:noProof/>
        </w:rPr>
        <w:t>[Vanse]</w:t>
      </w:r>
    </w:p>
    <w:p w14:paraId="3877678C" w14:textId="57CC3415" w:rsidR="002D2934" w:rsidRPr="00923FD1" w:rsidRDefault="002D2934" w:rsidP="002D2934">
      <w:pPr>
        <w:pStyle w:val="Personaje"/>
        <w:rPr>
          <w:noProof/>
        </w:rPr>
      </w:pPr>
      <w:r w:rsidRPr="00923FD1">
        <w:rPr>
          <w:noProof/>
        </w:rPr>
        <w:lastRenderedPageBreak/>
        <w:t>julio</w:t>
      </w:r>
    </w:p>
    <w:p w14:paraId="7F20D883" w14:textId="0CDA9449" w:rsidR="00982DB6" w:rsidRPr="00923FD1" w:rsidRDefault="00982DB6" w:rsidP="002D2934">
      <w:pPr>
        <w:pStyle w:val="Verso"/>
        <w:rPr>
          <w:noProof/>
        </w:rPr>
      </w:pPr>
      <w:r w:rsidRPr="00923FD1">
        <w:rPr>
          <w:noProof/>
        </w:rPr>
        <w:tab/>
      </w:r>
      <w:r w:rsidRPr="00923FD1">
        <w:rPr>
          <w:noProof/>
        </w:rPr>
        <w:tab/>
      </w:r>
      <w:r w:rsidRPr="00923FD1">
        <w:rPr>
          <w:noProof/>
        </w:rPr>
        <w:tab/>
        <w:t>¿Hay hombre más desgraciado?</w:t>
      </w:r>
    </w:p>
    <w:p w14:paraId="1032EEA5" w14:textId="0CF9DF39" w:rsidR="002D2934" w:rsidRPr="00923FD1" w:rsidRDefault="002D2934" w:rsidP="002D2934">
      <w:pPr>
        <w:pStyle w:val="Personaje"/>
        <w:rPr>
          <w:noProof/>
        </w:rPr>
      </w:pPr>
      <w:r w:rsidRPr="00923FD1">
        <w:rPr>
          <w:noProof/>
        </w:rPr>
        <w:t>fátima</w:t>
      </w:r>
    </w:p>
    <w:p w14:paraId="2A1F27A8" w14:textId="2E3632A8" w:rsidR="00982DB6" w:rsidRPr="00923FD1" w:rsidRDefault="00982DB6" w:rsidP="002D2934">
      <w:pPr>
        <w:pStyle w:val="Partidoincial"/>
        <w:rPr>
          <w:noProof/>
        </w:rPr>
      </w:pPr>
      <w:r w:rsidRPr="00923FD1">
        <w:rPr>
          <w:noProof/>
        </w:rPr>
        <w:tab/>
      </w:r>
      <w:r w:rsidRPr="00923FD1">
        <w:rPr>
          <w:noProof/>
        </w:rPr>
        <w:tab/>
      </w:r>
      <w:r w:rsidR="002D2934" w:rsidRPr="00923FD1">
        <w:rPr>
          <w:noProof/>
        </w:rPr>
        <w:tab/>
      </w:r>
      <w:r w:rsidRPr="00923FD1">
        <w:rPr>
          <w:noProof/>
        </w:rPr>
        <w:t>¿Qué hay, cautivo?</w:t>
      </w:r>
    </w:p>
    <w:p w14:paraId="7A87E963" w14:textId="4B11704D" w:rsidR="002D2934" w:rsidRPr="00923FD1" w:rsidRDefault="002D2934" w:rsidP="002D2934">
      <w:pPr>
        <w:pStyle w:val="Personaje"/>
        <w:rPr>
          <w:noProof/>
        </w:rPr>
      </w:pPr>
      <w:r w:rsidRPr="00923FD1">
        <w:rPr>
          <w:noProof/>
        </w:rPr>
        <w:t>julio</w:t>
      </w:r>
    </w:p>
    <w:p w14:paraId="08411A7F" w14:textId="0D39B957"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¡Aquesto es bueno!</w:t>
      </w:r>
    </w:p>
    <w:p w14:paraId="3A8C8D85" w14:textId="3D1E0CD8" w:rsidR="002D2934" w:rsidRPr="00923FD1" w:rsidRDefault="002D2934" w:rsidP="002D2934">
      <w:pPr>
        <w:pStyle w:val="Personaje"/>
        <w:rPr>
          <w:noProof/>
        </w:rPr>
      </w:pPr>
      <w:r w:rsidRPr="00923FD1">
        <w:rPr>
          <w:noProof/>
        </w:rPr>
        <w:t>arlaja</w:t>
      </w:r>
    </w:p>
    <w:p w14:paraId="44A23209" w14:textId="7042263A" w:rsidR="00982DB6" w:rsidRPr="00923FD1" w:rsidRDefault="00982DB6" w:rsidP="002D2934">
      <w:pPr>
        <w:pStyle w:val="Partidoincial"/>
        <w:rPr>
          <w:noProof/>
        </w:rPr>
      </w:pPr>
      <w:r w:rsidRPr="00923FD1">
        <w:rPr>
          <w:noProof/>
        </w:rPr>
        <w:tab/>
      </w:r>
      <w:r w:rsidRPr="00923FD1">
        <w:rPr>
          <w:noProof/>
        </w:rPr>
        <w:tab/>
      </w:r>
      <w:r w:rsidR="002D2934" w:rsidRPr="00923FD1">
        <w:rPr>
          <w:noProof/>
        </w:rPr>
        <w:tab/>
      </w:r>
      <w:r w:rsidRPr="00923FD1">
        <w:rPr>
          <w:noProof/>
        </w:rPr>
        <w:t>¿Qué hay, esclavo?</w:t>
      </w:r>
    </w:p>
    <w:p w14:paraId="1B4D95EC" w14:textId="0A7D2C72" w:rsidR="002D2934" w:rsidRPr="00923FD1" w:rsidRDefault="002D2934" w:rsidP="002D2934">
      <w:pPr>
        <w:pStyle w:val="Personaje"/>
        <w:rPr>
          <w:noProof/>
        </w:rPr>
      </w:pPr>
      <w:r w:rsidRPr="00923FD1">
        <w:rPr>
          <w:noProof/>
        </w:rPr>
        <w:t>julio</w:t>
      </w:r>
    </w:p>
    <w:p w14:paraId="1D664A14" w14:textId="4F236103"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¡Ya se emiendan...!</w:t>
      </w:r>
    </w:p>
    <w:p w14:paraId="7834ADB0" w14:textId="572D2DC3" w:rsidR="00982DB6" w:rsidRPr="00923FD1" w:rsidRDefault="00982DB6" w:rsidP="002D2934">
      <w:pPr>
        <w:pStyle w:val="Verso"/>
        <w:rPr>
          <w:noProof/>
        </w:rPr>
      </w:pPr>
      <w:r w:rsidRPr="00923FD1">
        <w:rPr>
          <w:noProof/>
        </w:rPr>
        <w:tab/>
      </w:r>
      <w:r w:rsidRPr="00923FD1">
        <w:rPr>
          <w:noProof/>
        </w:rPr>
        <w:tab/>
      </w:r>
      <w:r w:rsidRPr="00923FD1">
        <w:rPr>
          <w:noProof/>
        </w:rPr>
        <w:tab/>
        <w:t>¡Vive Dios, que no ha un momento</w:t>
      </w:r>
      <w:r w:rsidRPr="00923FD1">
        <w:rPr>
          <w:noProof/>
        </w:rPr>
        <w:tab/>
      </w:r>
      <w:r w:rsidRPr="00923FD1">
        <w:rPr>
          <w:noProof/>
        </w:rPr>
        <w:tab/>
      </w:r>
      <w:r w:rsidRPr="00923FD1">
        <w:rPr>
          <w:noProof/>
        </w:rPr>
        <w:tab/>
      </w:r>
      <w:r w:rsidRPr="00923FD1">
        <w:rPr>
          <w:noProof/>
        </w:rPr>
        <w:tab/>
      </w:r>
    </w:p>
    <w:p w14:paraId="17F843A2" w14:textId="77777777" w:rsidR="00982DB6" w:rsidRPr="00923FD1" w:rsidRDefault="00982DB6" w:rsidP="002D2934">
      <w:pPr>
        <w:pStyle w:val="Verso"/>
        <w:rPr>
          <w:noProof/>
        </w:rPr>
      </w:pPr>
      <w:r w:rsidRPr="00923FD1">
        <w:rPr>
          <w:noProof/>
        </w:rPr>
        <w:tab/>
      </w:r>
      <w:r w:rsidRPr="00923FD1">
        <w:rPr>
          <w:noProof/>
        </w:rPr>
        <w:tab/>
      </w:r>
      <w:r w:rsidRPr="00923FD1">
        <w:rPr>
          <w:noProof/>
        </w:rPr>
        <w:tab/>
        <w:t>que estaba libre, señoras!</w:t>
      </w:r>
    </w:p>
    <w:p w14:paraId="031D3F60" w14:textId="1414F934" w:rsidR="002D2934" w:rsidRPr="00923FD1" w:rsidRDefault="002D2934" w:rsidP="002D2934">
      <w:pPr>
        <w:pStyle w:val="Personaje"/>
        <w:rPr>
          <w:noProof/>
        </w:rPr>
      </w:pPr>
      <w:r w:rsidRPr="00923FD1">
        <w:rPr>
          <w:noProof/>
        </w:rPr>
        <w:t>fátima</w:t>
      </w:r>
    </w:p>
    <w:p w14:paraId="2A4759B9" w14:textId="34C17F0D"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Soldado, aquestos sucesos</w:t>
      </w:r>
    </w:p>
    <w:p w14:paraId="0E49C6B5" w14:textId="77777777" w:rsidR="00982DB6" w:rsidRPr="00923FD1" w:rsidRDefault="00982DB6" w:rsidP="002D2934">
      <w:pPr>
        <w:pStyle w:val="Partidoincial"/>
        <w:rPr>
          <w:noProof/>
        </w:rPr>
      </w:pPr>
      <w:r w:rsidRPr="00923FD1">
        <w:rPr>
          <w:noProof/>
        </w:rPr>
        <w:tab/>
      </w:r>
      <w:r w:rsidRPr="00923FD1">
        <w:rPr>
          <w:noProof/>
        </w:rPr>
        <w:tab/>
      </w:r>
      <w:r w:rsidRPr="00923FD1">
        <w:rPr>
          <w:noProof/>
        </w:rPr>
        <w:tab/>
        <w:t>son de la guerra.</w:t>
      </w:r>
    </w:p>
    <w:p w14:paraId="6F3664DE" w14:textId="14C88DC4" w:rsidR="002D2934" w:rsidRPr="00923FD1" w:rsidRDefault="002D2934" w:rsidP="002D2934">
      <w:pPr>
        <w:pStyle w:val="Personaje"/>
        <w:rPr>
          <w:noProof/>
        </w:rPr>
      </w:pPr>
      <w:r w:rsidRPr="00923FD1">
        <w:rPr>
          <w:noProof/>
        </w:rPr>
        <w:t>julio</w:t>
      </w:r>
    </w:p>
    <w:p w14:paraId="3F58BF95" w14:textId="576C4240"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¿Qué guerra?</w:t>
      </w:r>
    </w:p>
    <w:p w14:paraId="4ABA88F3" w14:textId="77777777" w:rsidR="00982DB6" w:rsidRPr="00923FD1" w:rsidRDefault="00982DB6" w:rsidP="002D2934">
      <w:pPr>
        <w:pStyle w:val="Verso"/>
        <w:rPr>
          <w:noProof/>
        </w:rPr>
      </w:pPr>
      <w:r w:rsidRPr="00923FD1">
        <w:rPr>
          <w:noProof/>
        </w:rPr>
        <w:tab/>
      </w:r>
      <w:r w:rsidRPr="00923FD1">
        <w:rPr>
          <w:noProof/>
        </w:rPr>
        <w:tab/>
      </w:r>
      <w:r w:rsidRPr="00923FD1">
        <w:rPr>
          <w:noProof/>
        </w:rPr>
        <w:tab/>
        <w:t>Que en mi vida, fuera de esto,</w:t>
      </w:r>
    </w:p>
    <w:p w14:paraId="7124B99A" w14:textId="7B417471" w:rsidR="00982DB6" w:rsidRPr="00923FD1" w:rsidRDefault="00982DB6" w:rsidP="002D2934">
      <w:pPr>
        <w:pStyle w:val="Verso"/>
        <w:rPr>
          <w:noProof/>
        </w:rPr>
      </w:pPr>
      <w:r w:rsidRPr="00923FD1">
        <w:rPr>
          <w:noProof/>
        </w:rPr>
        <w:tab/>
      </w:r>
      <w:r w:rsidRPr="00923FD1">
        <w:rPr>
          <w:noProof/>
        </w:rPr>
        <w:tab/>
      </w:r>
      <w:r w:rsidRPr="00923FD1">
        <w:rPr>
          <w:noProof/>
        </w:rPr>
        <w:tab/>
        <w:t>salí de Zocodover.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742E5C01" w14:textId="318C8BD3" w:rsidR="002D2934" w:rsidRPr="00923FD1" w:rsidRDefault="002D2934" w:rsidP="002D2934">
      <w:pPr>
        <w:pStyle w:val="Personaje"/>
        <w:rPr>
          <w:noProof/>
        </w:rPr>
      </w:pPr>
      <w:r w:rsidRPr="00923FD1">
        <w:rPr>
          <w:noProof/>
        </w:rPr>
        <w:t>fátima</w:t>
      </w:r>
    </w:p>
    <w:p w14:paraId="28F1354B" w14:textId="7E33D27C"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Cristiano, verdad diciendo,</w:t>
      </w:r>
    </w:p>
    <w:p w14:paraId="48964AE6" w14:textId="77777777" w:rsidR="00982DB6" w:rsidRPr="00923FD1" w:rsidRDefault="00982DB6" w:rsidP="002D2934">
      <w:pPr>
        <w:pStyle w:val="Verso"/>
        <w:rPr>
          <w:noProof/>
        </w:rPr>
      </w:pPr>
      <w:r w:rsidRPr="00923FD1">
        <w:rPr>
          <w:noProof/>
        </w:rPr>
        <w:tab/>
      </w:r>
      <w:r w:rsidRPr="00923FD1">
        <w:rPr>
          <w:noProof/>
        </w:rPr>
        <w:tab/>
      </w:r>
      <w:r w:rsidRPr="00923FD1">
        <w:rPr>
          <w:noProof/>
        </w:rPr>
        <w:tab/>
        <w:t>bárbaro ha sido el alcaide.</w:t>
      </w:r>
    </w:p>
    <w:p w14:paraId="0470E726" w14:textId="7A6052F9" w:rsidR="002D2934" w:rsidRPr="00923FD1" w:rsidRDefault="002D2934" w:rsidP="002D2934">
      <w:pPr>
        <w:pStyle w:val="Personaje"/>
        <w:rPr>
          <w:noProof/>
        </w:rPr>
      </w:pPr>
      <w:r w:rsidRPr="00923FD1">
        <w:rPr>
          <w:noProof/>
        </w:rPr>
        <w:t>julio</w:t>
      </w:r>
    </w:p>
    <w:p w14:paraId="48C42C6D" w14:textId="7F629812" w:rsidR="00982DB6" w:rsidRPr="00923FD1" w:rsidRDefault="00982DB6" w:rsidP="002D2934">
      <w:pPr>
        <w:pStyle w:val="Verso"/>
        <w:rPr>
          <w:noProof/>
        </w:rPr>
      </w:pPr>
      <w:r w:rsidRPr="00923FD1">
        <w:rPr>
          <w:noProof/>
        </w:rPr>
        <w:tab/>
      </w:r>
      <w:r w:rsidRPr="00923FD1">
        <w:rPr>
          <w:noProof/>
        </w:rPr>
        <w:tab/>
      </w:r>
      <w:r w:rsidRPr="00923FD1">
        <w:rPr>
          <w:noProof/>
        </w:rPr>
        <w:tab/>
      </w:r>
      <w:bookmarkStart w:id="135" w:name="_Hlk54294773"/>
      <w:r w:rsidRPr="00923FD1">
        <w:rPr>
          <w:noProof/>
        </w:rPr>
        <w:t>Sea bárbaro o barbero</w:t>
      </w:r>
      <w:bookmarkEnd w:id="135"/>
      <w:r w:rsidRPr="00923FD1">
        <w:rPr>
          <w:noProof/>
        </w:rPr>
        <w:t>,</w:t>
      </w:r>
    </w:p>
    <w:p w14:paraId="28E92764" w14:textId="77777777" w:rsidR="00982DB6" w:rsidRPr="00923FD1" w:rsidRDefault="00982DB6" w:rsidP="002D2934">
      <w:pPr>
        <w:pStyle w:val="Verso"/>
        <w:rPr>
          <w:noProof/>
        </w:rPr>
      </w:pPr>
      <w:r w:rsidRPr="00923FD1">
        <w:rPr>
          <w:noProof/>
        </w:rPr>
        <w:tab/>
      </w:r>
      <w:r w:rsidRPr="00923FD1">
        <w:rPr>
          <w:noProof/>
        </w:rPr>
        <w:tab/>
      </w:r>
      <w:r w:rsidRPr="00923FD1">
        <w:rPr>
          <w:noProof/>
        </w:rPr>
        <w:tab/>
        <w:t>¡vive Dios, que no podía</w:t>
      </w:r>
    </w:p>
    <w:p w14:paraId="13990059" w14:textId="191D14C1" w:rsidR="00982DB6" w:rsidRPr="00923FD1" w:rsidRDefault="00982DB6" w:rsidP="002D2934">
      <w:pPr>
        <w:pStyle w:val="Verso"/>
        <w:rPr>
          <w:noProof/>
        </w:rPr>
      </w:pPr>
      <w:r w:rsidRPr="00923FD1">
        <w:rPr>
          <w:noProof/>
        </w:rPr>
        <w:tab/>
      </w:r>
      <w:r w:rsidRPr="00923FD1">
        <w:rPr>
          <w:noProof/>
        </w:rPr>
        <w:tab/>
      </w:r>
      <w:r w:rsidRPr="00923FD1">
        <w:rPr>
          <w:noProof/>
        </w:rPr>
        <w:tab/>
        <w:t>tenerme sin causa preso,</w:t>
      </w:r>
      <w:r w:rsidRPr="00923FD1">
        <w:rPr>
          <w:noProof/>
        </w:rPr>
        <w:tab/>
      </w:r>
      <w:r w:rsidRPr="00923FD1">
        <w:rPr>
          <w:noProof/>
        </w:rPr>
        <w:tab/>
      </w:r>
      <w:r w:rsidRPr="00923FD1">
        <w:rPr>
          <w:noProof/>
        </w:rPr>
        <w:tab/>
      </w:r>
      <w:r w:rsidRPr="00923FD1">
        <w:rPr>
          <w:noProof/>
        </w:rPr>
        <w:tab/>
      </w:r>
      <w:r w:rsidRPr="00923FD1">
        <w:rPr>
          <w:noProof/>
        </w:rPr>
        <w:tab/>
      </w:r>
    </w:p>
    <w:p w14:paraId="6FAF01B7" w14:textId="77777777" w:rsidR="00982DB6" w:rsidRPr="00923FD1" w:rsidRDefault="00982DB6" w:rsidP="002D2934">
      <w:pPr>
        <w:pStyle w:val="Verso"/>
        <w:rPr>
          <w:noProof/>
        </w:rPr>
      </w:pPr>
      <w:r w:rsidRPr="00923FD1">
        <w:rPr>
          <w:noProof/>
        </w:rPr>
        <w:tab/>
      </w:r>
      <w:r w:rsidRPr="00923FD1">
        <w:rPr>
          <w:noProof/>
        </w:rPr>
        <w:tab/>
      </w:r>
      <w:r w:rsidRPr="00923FD1">
        <w:rPr>
          <w:noProof/>
        </w:rPr>
        <w:tab/>
        <w:t xml:space="preserve">porque yo vengo de paz! </w:t>
      </w:r>
    </w:p>
    <w:p w14:paraId="016DEE8C" w14:textId="716530C5" w:rsidR="002D2934" w:rsidRPr="00923FD1" w:rsidRDefault="002D2934" w:rsidP="002D2934">
      <w:pPr>
        <w:pStyle w:val="Personaje"/>
        <w:rPr>
          <w:noProof/>
        </w:rPr>
      </w:pPr>
      <w:r w:rsidRPr="00923FD1">
        <w:rPr>
          <w:noProof/>
        </w:rPr>
        <w:t>arlaja</w:t>
      </w:r>
    </w:p>
    <w:p w14:paraId="27E1A9D7" w14:textId="251EEB2A"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Él os tendrá por lo menos</w:t>
      </w:r>
    </w:p>
    <w:p w14:paraId="173D675D" w14:textId="77777777" w:rsidR="00982DB6" w:rsidRPr="00923FD1" w:rsidRDefault="00982DB6" w:rsidP="002D2934">
      <w:pPr>
        <w:pStyle w:val="Verso"/>
        <w:rPr>
          <w:noProof/>
        </w:rPr>
      </w:pPr>
      <w:r w:rsidRPr="00923FD1">
        <w:rPr>
          <w:noProof/>
        </w:rPr>
        <w:lastRenderedPageBreak/>
        <w:tab/>
      </w:r>
      <w:r w:rsidRPr="00923FD1">
        <w:rPr>
          <w:noProof/>
        </w:rPr>
        <w:tab/>
      </w:r>
      <w:r w:rsidRPr="00923FD1">
        <w:rPr>
          <w:noProof/>
        </w:rPr>
        <w:tab/>
        <w:t>aquí trece o catorce años.</w:t>
      </w:r>
    </w:p>
    <w:p w14:paraId="4DECED53" w14:textId="15596252" w:rsidR="002D2934" w:rsidRPr="00923FD1" w:rsidRDefault="002D2934" w:rsidP="002D2934">
      <w:pPr>
        <w:pStyle w:val="Personaje"/>
        <w:rPr>
          <w:noProof/>
        </w:rPr>
      </w:pPr>
      <w:r w:rsidRPr="00923FD1">
        <w:rPr>
          <w:noProof/>
        </w:rPr>
        <w:t>julio</w:t>
      </w:r>
    </w:p>
    <w:p w14:paraId="29B30E7D" w14:textId="31A2CF06" w:rsidR="00982DB6" w:rsidRPr="00923FD1" w:rsidRDefault="00982DB6" w:rsidP="002D2934">
      <w:pPr>
        <w:pStyle w:val="Verso"/>
        <w:rPr>
          <w:noProof/>
        </w:rPr>
      </w:pPr>
      <w:r w:rsidRPr="00923FD1">
        <w:rPr>
          <w:noProof/>
        </w:rPr>
        <w:tab/>
      </w:r>
      <w:r w:rsidRPr="00923FD1">
        <w:rPr>
          <w:noProof/>
        </w:rPr>
        <w:tab/>
      </w:r>
      <w:r w:rsidRPr="00923FD1">
        <w:rPr>
          <w:noProof/>
        </w:rPr>
        <w:tab/>
        <w:t>¿Trece o catorce? ¡Santelmo!</w:t>
      </w:r>
    </w:p>
    <w:p w14:paraId="553F919F" w14:textId="0BB1F3C7" w:rsidR="00982DB6" w:rsidRPr="00923FD1" w:rsidRDefault="00982DB6" w:rsidP="002D2934">
      <w:pPr>
        <w:pStyle w:val="Verso"/>
        <w:rPr>
          <w:noProof/>
        </w:rPr>
      </w:pPr>
      <w:r w:rsidRPr="00923FD1">
        <w:rPr>
          <w:noProof/>
        </w:rPr>
        <w:tab/>
      </w:r>
      <w:r w:rsidRPr="00923FD1">
        <w:rPr>
          <w:noProof/>
        </w:rPr>
        <w:tab/>
      </w:r>
      <w:r w:rsidRPr="00923FD1">
        <w:rPr>
          <w:noProof/>
        </w:rPr>
        <w:tab/>
        <w:t>¡Vive Dios, que es maldición</w:t>
      </w:r>
      <w:r w:rsidRPr="00923FD1">
        <w:rPr>
          <w:noProof/>
        </w:rPr>
        <w:tab/>
      </w:r>
      <w:r w:rsidRPr="00923FD1">
        <w:rPr>
          <w:noProof/>
        </w:rPr>
        <w:tab/>
      </w:r>
      <w:r w:rsidRPr="00923FD1">
        <w:rPr>
          <w:noProof/>
        </w:rPr>
        <w:tab/>
      </w:r>
      <w:r w:rsidRPr="00923FD1">
        <w:rPr>
          <w:noProof/>
        </w:rPr>
        <w:tab/>
      </w:r>
      <w:r w:rsidRPr="00923FD1">
        <w:rPr>
          <w:noProof/>
        </w:rPr>
        <w:tab/>
      </w:r>
    </w:p>
    <w:p w14:paraId="02C27428" w14:textId="77777777" w:rsidR="00982DB6" w:rsidRPr="00923FD1" w:rsidRDefault="00982DB6" w:rsidP="002D2934">
      <w:pPr>
        <w:pStyle w:val="Verso"/>
        <w:rPr>
          <w:noProof/>
        </w:rPr>
      </w:pPr>
      <w:r w:rsidRPr="00923FD1">
        <w:rPr>
          <w:noProof/>
        </w:rPr>
        <w:tab/>
      </w:r>
      <w:r w:rsidRPr="00923FD1">
        <w:rPr>
          <w:noProof/>
        </w:rPr>
        <w:tab/>
      </w:r>
      <w:r w:rsidRPr="00923FD1">
        <w:rPr>
          <w:noProof/>
        </w:rPr>
        <w:tab/>
        <w:t>si entre bárbaros me quedo,</w:t>
      </w:r>
    </w:p>
    <w:p w14:paraId="78EECB84" w14:textId="77777777" w:rsidR="00982DB6" w:rsidRPr="00923FD1" w:rsidRDefault="00982DB6" w:rsidP="002D2934">
      <w:pPr>
        <w:pStyle w:val="Verso"/>
        <w:rPr>
          <w:noProof/>
        </w:rPr>
      </w:pPr>
      <w:r w:rsidRPr="00923FD1">
        <w:rPr>
          <w:noProof/>
        </w:rPr>
        <w:tab/>
      </w:r>
      <w:r w:rsidRPr="00923FD1">
        <w:rPr>
          <w:noProof/>
        </w:rPr>
        <w:tab/>
      </w:r>
      <w:r w:rsidRPr="00923FD1">
        <w:rPr>
          <w:noProof/>
        </w:rPr>
        <w:tab/>
        <w:t xml:space="preserve">pues, </w:t>
      </w:r>
      <w:bookmarkStart w:id="136" w:name="_Hlk54296089"/>
      <w:r w:rsidRPr="00923FD1">
        <w:rPr>
          <w:noProof/>
        </w:rPr>
        <w:t>por no pagar la barba</w:t>
      </w:r>
      <w:bookmarkEnd w:id="136"/>
      <w:r w:rsidRPr="00923FD1">
        <w:rPr>
          <w:noProof/>
        </w:rPr>
        <w:t>,</w:t>
      </w:r>
    </w:p>
    <w:p w14:paraId="7C026E81" w14:textId="77777777" w:rsidR="00982DB6" w:rsidRPr="00923FD1" w:rsidRDefault="00982DB6" w:rsidP="002D2934">
      <w:pPr>
        <w:pStyle w:val="Verso"/>
        <w:rPr>
          <w:noProof/>
        </w:rPr>
      </w:pPr>
      <w:r w:rsidRPr="00923FD1">
        <w:rPr>
          <w:noProof/>
        </w:rPr>
        <w:tab/>
      </w:r>
      <w:r w:rsidRPr="00923FD1">
        <w:rPr>
          <w:noProof/>
        </w:rPr>
        <w:tab/>
      </w:r>
      <w:r w:rsidRPr="00923FD1">
        <w:rPr>
          <w:noProof/>
        </w:rPr>
        <w:tab/>
      </w:r>
      <w:bookmarkStart w:id="137" w:name="_Hlk54295838"/>
      <w:r w:rsidRPr="00923FD1">
        <w:rPr>
          <w:noProof/>
        </w:rPr>
        <w:t xml:space="preserve">di perro muerto </w:t>
      </w:r>
      <w:bookmarkEnd w:id="137"/>
      <w:r w:rsidRPr="00923FD1">
        <w:rPr>
          <w:noProof/>
        </w:rPr>
        <w:t>a un barbero!</w:t>
      </w:r>
    </w:p>
    <w:p w14:paraId="04563CD5" w14:textId="77777777" w:rsidR="00982DB6" w:rsidRPr="00923FD1" w:rsidRDefault="00982DB6" w:rsidP="002D2934">
      <w:pPr>
        <w:pStyle w:val="Verso"/>
        <w:rPr>
          <w:noProof/>
        </w:rPr>
      </w:pPr>
      <w:r w:rsidRPr="00923FD1">
        <w:rPr>
          <w:noProof/>
        </w:rPr>
        <w:tab/>
      </w:r>
      <w:r w:rsidRPr="00923FD1">
        <w:rPr>
          <w:noProof/>
        </w:rPr>
        <w:tab/>
      </w:r>
      <w:r w:rsidRPr="00923FD1">
        <w:rPr>
          <w:noProof/>
        </w:rPr>
        <w:tab/>
        <w:t>¡A Dios, España, a Dios, patria,</w:t>
      </w:r>
    </w:p>
    <w:p w14:paraId="7B68757E" w14:textId="7D002EF0" w:rsidR="00982DB6" w:rsidRPr="00923FD1" w:rsidRDefault="00982DB6" w:rsidP="002D2934">
      <w:pPr>
        <w:pStyle w:val="Verso"/>
        <w:rPr>
          <w:noProof/>
        </w:rPr>
      </w:pPr>
      <w:r w:rsidRPr="00923FD1">
        <w:rPr>
          <w:noProof/>
        </w:rPr>
        <w:tab/>
      </w:r>
      <w:r w:rsidRPr="00923FD1">
        <w:rPr>
          <w:noProof/>
        </w:rPr>
        <w:tab/>
      </w:r>
      <w:r w:rsidRPr="00923FD1">
        <w:rPr>
          <w:noProof/>
        </w:rPr>
        <w:tab/>
        <w:t>a Dios, Tajo, a Dios, Toledo,</w:t>
      </w:r>
      <w:r w:rsidRPr="00923FD1">
        <w:rPr>
          <w:noProof/>
        </w:rPr>
        <w:tab/>
      </w:r>
      <w:r w:rsidRPr="00923FD1">
        <w:rPr>
          <w:noProof/>
        </w:rPr>
        <w:tab/>
      </w:r>
      <w:r w:rsidRPr="00923FD1">
        <w:rPr>
          <w:noProof/>
        </w:rPr>
        <w:tab/>
      </w:r>
      <w:r w:rsidRPr="00923FD1">
        <w:rPr>
          <w:noProof/>
        </w:rPr>
        <w:tab/>
      </w:r>
      <w:r w:rsidRPr="00923FD1">
        <w:rPr>
          <w:noProof/>
        </w:rPr>
        <w:tab/>
      </w:r>
    </w:p>
    <w:p w14:paraId="717052DD" w14:textId="77777777" w:rsidR="00982DB6" w:rsidRPr="00923FD1" w:rsidRDefault="00982DB6" w:rsidP="002D2934">
      <w:pPr>
        <w:pStyle w:val="Verso"/>
        <w:rPr>
          <w:noProof/>
        </w:rPr>
      </w:pPr>
      <w:r w:rsidRPr="00923FD1">
        <w:rPr>
          <w:noProof/>
        </w:rPr>
        <w:tab/>
      </w:r>
      <w:r w:rsidRPr="00923FD1">
        <w:rPr>
          <w:noProof/>
        </w:rPr>
        <w:tab/>
      </w:r>
      <w:r w:rsidRPr="00923FD1">
        <w:rPr>
          <w:noProof/>
        </w:rPr>
        <w:tab/>
        <w:t>Huerta del Rey, cigarrales!</w:t>
      </w:r>
    </w:p>
    <w:p w14:paraId="783ABFBE" w14:textId="00DAC826" w:rsidR="002D2934" w:rsidRPr="00923FD1" w:rsidRDefault="002D2934" w:rsidP="002D2934">
      <w:pPr>
        <w:pStyle w:val="Personaje"/>
        <w:rPr>
          <w:noProof/>
        </w:rPr>
      </w:pPr>
      <w:r w:rsidRPr="00923FD1">
        <w:rPr>
          <w:noProof/>
        </w:rPr>
        <w:t>fátima</w:t>
      </w:r>
    </w:p>
    <w:p w14:paraId="7D27DE4B" w14:textId="2E307783" w:rsidR="00982DB6" w:rsidRPr="00923FD1" w:rsidRDefault="00982DB6" w:rsidP="002D2934">
      <w:pPr>
        <w:pStyle w:val="Partidoincial"/>
        <w:rPr>
          <w:noProof/>
        </w:rPr>
      </w:pPr>
      <w:r w:rsidRPr="00923FD1">
        <w:rPr>
          <w:noProof/>
        </w:rPr>
        <w:tab/>
      </w:r>
      <w:r w:rsidRPr="00923FD1">
        <w:rPr>
          <w:noProof/>
        </w:rPr>
        <w:tab/>
      </w:r>
      <w:r w:rsidR="002D2934" w:rsidRPr="00923FD1">
        <w:rPr>
          <w:noProof/>
        </w:rPr>
        <w:tab/>
      </w:r>
      <w:r w:rsidRPr="00923FD1">
        <w:rPr>
          <w:noProof/>
        </w:rPr>
        <w:t>¿Pues los lloráis?</w:t>
      </w:r>
    </w:p>
    <w:p w14:paraId="0A801594" w14:textId="6EC88469" w:rsidR="002D2934" w:rsidRPr="00923FD1" w:rsidRDefault="002D2934" w:rsidP="002D2934">
      <w:pPr>
        <w:pStyle w:val="Personaje"/>
        <w:rPr>
          <w:noProof/>
        </w:rPr>
      </w:pPr>
      <w:r w:rsidRPr="00923FD1">
        <w:rPr>
          <w:noProof/>
        </w:rPr>
        <w:t>julio</w:t>
      </w:r>
    </w:p>
    <w:p w14:paraId="7D87E6BE" w14:textId="0CB157C0"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Poco menos.</w:t>
      </w:r>
    </w:p>
    <w:p w14:paraId="23AC64E9" w14:textId="27A7F4E5" w:rsidR="002D2934" w:rsidRPr="00923FD1" w:rsidRDefault="002D2934" w:rsidP="002D2934">
      <w:pPr>
        <w:pStyle w:val="Personaje"/>
        <w:rPr>
          <w:noProof/>
        </w:rPr>
      </w:pPr>
      <w:r w:rsidRPr="00923FD1">
        <w:rPr>
          <w:noProof/>
        </w:rPr>
        <w:t>fátima</w:t>
      </w:r>
    </w:p>
    <w:p w14:paraId="61ABFED5" w14:textId="14659A7C"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Ahora bien, venid conmigo,</w:t>
      </w:r>
    </w:p>
    <w:p w14:paraId="1E5C1C4E" w14:textId="77777777" w:rsidR="00982DB6" w:rsidRPr="00923FD1" w:rsidRDefault="00982DB6" w:rsidP="002D2934">
      <w:pPr>
        <w:pStyle w:val="Verso"/>
        <w:rPr>
          <w:noProof/>
        </w:rPr>
      </w:pPr>
      <w:r w:rsidRPr="00923FD1">
        <w:rPr>
          <w:noProof/>
        </w:rPr>
        <w:tab/>
      </w:r>
      <w:r w:rsidRPr="00923FD1">
        <w:rPr>
          <w:noProof/>
        </w:rPr>
        <w:tab/>
      </w:r>
      <w:r w:rsidRPr="00923FD1">
        <w:rPr>
          <w:noProof/>
        </w:rPr>
        <w:tab/>
        <w:t>que quiero daros remedio</w:t>
      </w:r>
    </w:p>
    <w:p w14:paraId="4EB69787" w14:textId="58FD2ED5" w:rsidR="00982DB6" w:rsidRPr="00923FD1" w:rsidRDefault="00982DB6" w:rsidP="002D2934">
      <w:pPr>
        <w:pStyle w:val="Verso"/>
        <w:rPr>
          <w:noProof/>
        </w:rPr>
      </w:pPr>
      <w:r w:rsidRPr="00923FD1">
        <w:rPr>
          <w:noProof/>
        </w:rPr>
        <w:tab/>
      </w:r>
      <w:r w:rsidRPr="00923FD1">
        <w:rPr>
          <w:noProof/>
        </w:rPr>
        <w:tab/>
      </w:r>
      <w:r w:rsidRPr="00923FD1">
        <w:rPr>
          <w:noProof/>
        </w:rPr>
        <w:tab/>
        <w:t>para vos y para Carlos.</w:t>
      </w:r>
      <w:r w:rsidRPr="00923FD1">
        <w:rPr>
          <w:noProof/>
        </w:rPr>
        <w:tab/>
      </w:r>
      <w:r w:rsidRPr="00923FD1">
        <w:rPr>
          <w:noProof/>
        </w:rPr>
        <w:tab/>
      </w:r>
      <w:r w:rsidRPr="00923FD1">
        <w:rPr>
          <w:noProof/>
        </w:rPr>
        <w:tab/>
      </w:r>
      <w:r w:rsidRPr="00923FD1">
        <w:rPr>
          <w:noProof/>
        </w:rPr>
        <w:tab/>
      </w:r>
      <w:r w:rsidRPr="00923FD1">
        <w:rPr>
          <w:noProof/>
        </w:rPr>
        <w:tab/>
      </w:r>
    </w:p>
    <w:p w14:paraId="43805367" w14:textId="2D0C5F06" w:rsidR="002D2934" w:rsidRPr="00923FD1" w:rsidRDefault="002D2934" w:rsidP="002D2934">
      <w:pPr>
        <w:pStyle w:val="Personaje"/>
        <w:rPr>
          <w:noProof/>
        </w:rPr>
      </w:pPr>
      <w:r w:rsidRPr="00923FD1">
        <w:rPr>
          <w:noProof/>
        </w:rPr>
        <w:t>julio</w:t>
      </w:r>
    </w:p>
    <w:p w14:paraId="4DE002EA" w14:textId="4F31C5DB" w:rsidR="00982DB6" w:rsidRPr="00923FD1" w:rsidRDefault="00982DB6" w:rsidP="002D2934">
      <w:pPr>
        <w:pStyle w:val="Verso"/>
        <w:rPr>
          <w:noProof/>
        </w:rPr>
      </w:pPr>
      <w:r w:rsidRPr="00923FD1">
        <w:rPr>
          <w:noProof/>
        </w:rPr>
        <w:tab/>
      </w:r>
      <w:r w:rsidRPr="00923FD1">
        <w:rPr>
          <w:noProof/>
        </w:rPr>
        <w:tab/>
      </w:r>
      <w:r w:rsidRPr="00923FD1">
        <w:rPr>
          <w:noProof/>
        </w:rPr>
        <w:tab/>
        <w:t>Mil veces los pies os beso,</w:t>
      </w:r>
    </w:p>
    <w:p w14:paraId="25DCA1ED" w14:textId="77777777" w:rsidR="00982DB6" w:rsidRPr="00923FD1" w:rsidRDefault="00982DB6" w:rsidP="002D2934">
      <w:pPr>
        <w:pStyle w:val="Verso"/>
        <w:rPr>
          <w:noProof/>
        </w:rPr>
      </w:pPr>
      <w:r w:rsidRPr="00923FD1">
        <w:rPr>
          <w:noProof/>
        </w:rPr>
        <w:tab/>
      </w:r>
      <w:r w:rsidRPr="00923FD1">
        <w:rPr>
          <w:noProof/>
        </w:rPr>
        <w:tab/>
      </w:r>
      <w:r w:rsidRPr="00923FD1">
        <w:rPr>
          <w:noProof/>
        </w:rPr>
        <w:tab/>
        <w:t>que bien será menester</w:t>
      </w:r>
    </w:p>
    <w:p w14:paraId="1C3CCF8D" w14:textId="77777777" w:rsidR="00982DB6" w:rsidRPr="00923FD1" w:rsidRDefault="00982DB6" w:rsidP="002D2934">
      <w:pPr>
        <w:pStyle w:val="Verso"/>
        <w:rPr>
          <w:noProof/>
        </w:rPr>
      </w:pPr>
      <w:r w:rsidRPr="00923FD1">
        <w:rPr>
          <w:noProof/>
        </w:rPr>
        <w:tab/>
      </w:r>
      <w:r w:rsidRPr="00923FD1">
        <w:rPr>
          <w:noProof/>
        </w:rPr>
        <w:tab/>
      </w:r>
      <w:r w:rsidRPr="00923FD1">
        <w:rPr>
          <w:noProof/>
        </w:rPr>
        <w:tab/>
        <w:t>según los tienen pequeños</w:t>
      </w:r>
    </w:p>
    <w:p w14:paraId="63F30E84" w14:textId="77777777" w:rsidR="00982DB6" w:rsidRPr="00923FD1" w:rsidRDefault="00982DB6" w:rsidP="002D2934">
      <w:pPr>
        <w:pStyle w:val="Verso"/>
        <w:rPr>
          <w:noProof/>
        </w:rPr>
      </w:pPr>
      <w:r w:rsidRPr="00923FD1">
        <w:rPr>
          <w:noProof/>
        </w:rPr>
        <w:tab/>
      </w:r>
      <w:r w:rsidRPr="00923FD1">
        <w:rPr>
          <w:noProof/>
        </w:rPr>
        <w:tab/>
      </w:r>
      <w:r w:rsidRPr="00923FD1">
        <w:rPr>
          <w:noProof/>
        </w:rPr>
        <w:tab/>
        <w:t>las señoras africanas.</w:t>
      </w:r>
    </w:p>
    <w:p w14:paraId="4D6503B6" w14:textId="374C3DA0" w:rsidR="002D2934" w:rsidRPr="00923FD1" w:rsidRDefault="002D2934" w:rsidP="002D2934">
      <w:pPr>
        <w:pStyle w:val="Personaje"/>
        <w:rPr>
          <w:noProof/>
        </w:rPr>
      </w:pPr>
      <w:r w:rsidRPr="00923FD1">
        <w:rPr>
          <w:noProof/>
        </w:rPr>
        <w:t>fátima</w:t>
      </w:r>
    </w:p>
    <w:p w14:paraId="7E80C3ED" w14:textId="0B15A8E6"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La historia contaros quiero</w:t>
      </w:r>
      <w:r w:rsidRPr="00923FD1">
        <w:rPr>
          <w:noProof/>
        </w:rPr>
        <w:tab/>
      </w:r>
      <w:r w:rsidRPr="00923FD1">
        <w:rPr>
          <w:noProof/>
        </w:rPr>
        <w:tab/>
      </w:r>
      <w:r w:rsidRPr="00923FD1">
        <w:rPr>
          <w:noProof/>
        </w:rPr>
        <w:tab/>
      </w:r>
      <w:r w:rsidRPr="00923FD1">
        <w:rPr>
          <w:noProof/>
        </w:rPr>
        <w:tab/>
      </w:r>
      <w:r w:rsidRPr="00923FD1">
        <w:rPr>
          <w:noProof/>
        </w:rPr>
        <w:tab/>
      </w:r>
    </w:p>
    <w:p w14:paraId="2CE96378" w14:textId="77777777" w:rsidR="00982DB6" w:rsidRPr="00923FD1" w:rsidRDefault="00982DB6" w:rsidP="002D2934">
      <w:pPr>
        <w:pStyle w:val="Verso"/>
        <w:rPr>
          <w:noProof/>
        </w:rPr>
      </w:pPr>
      <w:r w:rsidRPr="00923FD1">
        <w:rPr>
          <w:noProof/>
        </w:rPr>
        <w:tab/>
      </w:r>
      <w:r w:rsidRPr="00923FD1">
        <w:rPr>
          <w:noProof/>
        </w:rPr>
        <w:tab/>
      </w:r>
      <w:r w:rsidRPr="00923FD1">
        <w:rPr>
          <w:noProof/>
        </w:rPr>
        <w:tab/>
        <w:t xml:space="preserve">del enojo del alcaide. </w:t>
      </w:r>
    </w:p>
    <w:p w14:paraId="0EB4B690" w14:textId="45CC7CCB" w:rsidR="002D2934" w:rsidRPr="00923FD1" w:rsidRDefault="002D2934" w:rsidP="002D2934">
      <w:pPr>
        <w:pStyle w:val="Personaje"/>
        <w:rPr>
          <w:noProof/>
        </w:rPr>
      </w:pPr>
      <w:r w:rsidRPr="00923FD1">
        <w:rPr>
          <w:noProof/>
        </w:rPr>
        <w:t>julio</w:t>
      </w:r>
    </w:p>
    <w:p w14:paraId="1099BC8D" w14:textId="6310986F" w:rsidR="00982DB6" w:rsidRPr="00923FD1" w:rsidRDefault="00982DB6" w:rsidP="002D2934">
      <w:pPr>
        <w:pStyle w:val="Verso"/>
        <w:rPr>
          <w:noProof/>
        </w:rPr>
      </w:pPr>
      <w:r w:rsidRPr="00923FD1">
        <w:rPr>
          <w:noProof/>
        </w:rPr>
        <w:tab/>
      </w:r>
      <w:r w:rsidRPr="00923FD1">
        <w:rPr>
          <w:noProof/>
        </w:rPr>
        <w:tab/>
      </w:r>
      <w:r w:rsidRPr="00923FD1">
        <w:rPr>
          <w:noProof/>
        </w:rPr>
        <w:tab/>
        <w:t>Y yo deciros que tengo</w:t>
      </w:r>
    </w:p>
    <w:p w14:paraId="74E32B69" w14:textId="77777777" w:rsidR="00982DB6" w:rsidRPr="00923FD1" w:rsidRDefault="00982DB6" w:rsidP="002D2934">
      <w:pPr>
        <w:pStyle w:val="Verso"/>
        <w:rPr>
          <w:noProof/>
        </w:rPr>
      </w:pPr>
      <w:r w:rsidRPr="00923FD1">
        <w:rPr>
          <w:noProof/>
        </w:rPr>
        <w:tab/>
      </w:r>
      <w:r w:rsidRPr="00923FD1">
        <w:rPr>
          <w:noProof/>
        </w:rPr>
        <w:tab/>
      </w:r>
      <w:r w:rsidRPr="00923FD1">
        <w:rPr>
          <w:noProof/>
        </w:rPr>
        <w:tab/>
        <w:t>una hambre temeraria.</w:t>
      </w:r>
    </w:p>
    <w:p w14:paraId="5A49F4E4" w14:textId="6244C54A" w:rsidR="002D2934" w:rsidRPr="00923FD1" w:rsidRDefault="002D2934" w:rsidP="002D2934">
      <w:pPr>
        <w:pStyle w:val="Personaje"/>
        <w:rPr>
          <w:noProof/>
        </w:rPr>
      </w:pPr>
      <w:r w:rsidRPr="00923FD1">
        <w:rPr>
          <w:noProof/>
        </w:rPr>
        <w:lastRenderedPageBreak/>
        <w:t>fátima</w:t>
      </w:r>
    </w:p>
    <w:p w14:paraId="4A055235" w14:textId="06D9B607"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También regalaros pienso.</w:t>
      </w:r>
    </w:p>
    <w:p w14:paraId="51204543" w14:textId="5E0DFDDE" w:rsidR="002D2934" w:rsidRPr="00923FD1" w:rsidRDefault="002D2934" w:rsidP="002D2934">
      <w:pPr>
        <w:pStyle w:val="Personaje"/>
        <w:rPr>
          <w:noProof/>
        </w:rPr>
      </w:pPr>
      <w:r w:rsidRPr="00923FD1">
        <w:rPr>
          <w:noProof/>
        </w:rPr>
        <w:t>julio</w:t>
      </w:r>
    </w:p>
    <w:p w14:paraId="492F86DB" w14:textId="03FA92D3" w:rsidR="00982DB6" w:rsidRPr="00923FD1" w:rsidRDefault="00982DB6" w:rsidP="002D2934">
      <w:pPr>
        <w:pStyle w:val="Verso"/>
        <w:rPr>
          <w:noProof/>
        </w:rPr>
      </w:pPr>
      <w:r w:rsidRPr="00923FD1">
        <w:rPr>
          <w:noProof/>
        </w:rPr>
        <w:tab/>
      </w:r>
      <w:r w:rsidRPr="00923FD1">
        <w:rPr>
          <w:noProof/>
        </w:rPr>
        <w:tab/>
      </w:r>
      <w:r w:rsidRPr="00923FD1">
        <w:rPr>
          <w:noProof/>
        </w:rPr>
        <w:tab/>
        <w:t>¿Habrá cosa de pernil?</w:t>
      </w:r>
      <w:r w:rsidRPr="00923FD1">
        <w:rPr>
          <w:noProof/>
        </w:rPr>
        <w:tab/>
      </w:r>
      <w:r w:rsidRPr="00923FD1">
        <w:rPr>
          <w:noProof/>
        </w:rPr>
        <w:tab/>
      </w:r>
      <w:r w:rsidRPr="00923FD1">
        <w:rPr>
          <w:noProof/>
        </w:rPr>
        <w:tab/>
      </w:r>
      <w:r w:rsidRPr="00923FD1">
        <w:rPr>
          <w:noProof/>
        </w:rPr>
        <w:tab/>
      </w:r>
      <w:r w:rsidRPr="00923FD1">
        <w:rPr>
          <w:noProof/>
        </w:rPr>
        <w:tab/>
      </w:r>
    </w:p>
    <w:p w14:paraId="1500920F" w14:textId="51F009BD" w:rsidR="002D2934" w:rsidRPr="00923FD1" w:rsidRDefault="002D2934" w:rsidP="002D2934">
      <w:pPr>
        <w:pStyle w:val="Personaje"/>
        <w:rPr>
          <w:noProof/>
        </w:rPr>
      </w:pPr>
      <w:r w:rsidRPr="00923FD1">
        <w:rPr>
          <w:noProof/>
        </w:rPr>
        <w:t>fátima</w:t>
      </w:r>
    </w:p>
    <w:p w14:paraId="3F5563F6" w14:textId="6928E01D"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¿Qué es pernil?</w:t>
      </w:r>
    </w:p>
    <w:p w14:paraId="4D950EBF" w14:textId="6A63A5A1" w:rsidR="002D2934" w:rsidRPr="00923FD1" w:rsidRDefault="002D2934" w:rsidP="002D2934">
      <w:pPr>
        <w:pStyle w:val="Personaje"/>
        <w:rPr>
          <w:noProof/>
        </w:rPr>
      </w:pPr>
      <w:r w:rsidRPr="00923FD1">
        <w:rPr>
          <w:noProof/>
        </w:rPr>
        <w:t>julio</w:t>
      </w:r>
    </w:p>
    <w:p w14:paraId="49E8BD7E" w14:textId="34C6E6E7" w:rsidR="00982DB6" w:rsidRPr="00923FD1" w:rsidRDefault="00982DB6" w:rsidP="002D2934">
      <w:pPr>
        <w:pStyle w:val="Partidoincial"/>
        <w:rPr>
          <w:noProof/>
        </w:rPr>
      </w:pPr>
      <w:r w:rsidRPr="00923FD1">
        <w:rPr>
          <w:noProof/>
        </w:rPr>
        <w:tab/>
      </w:r>
      <w:r w:rsidRPr="00923FD1">
        <w:rPr>
          <w:noProof/>
        </w:rPr>
        <w:tab/>
      </w:r>
      <w:r w:rsidRPr="00923FD1">
        <w:rPr>
          <w:noProof/>
        </w:rPr>
        <w:tab/>
      </w:r>
      <w:r w:rsidRPr="00923FD1">
        <w:rPr>
          <w:noProof/>
        </w:rPr>
        <w:tab/>
      </w:r>
      <w:r w:rsidRPr="00923FD1">
        <w:rPr>
          <w:noProof/>
        </w:rPr>
        <w:tab/>
        <w:t xml:space="preserve">  Puerco.</w:t>
      </w:r>
    </w:p>
    <w:p w14:paraId="3C581E61" w14:textId="1B924ABA" w:rsidR="002D2934" w:rsidRPr="00923FD1" w:rsidRDefault="002D2934" w:rsidP="002D2934">
      <w:pPr>
        <w:pStyle w:val="Personaje"/>
        <w:rPr>
          <w:noProof/>
        </w:rPr>
      </w:pPr>
      <w:r w:rsidRPr="00923FD1">
        <w:rPr>
          <w:noProof/>
        </w:rPr>
        <w:t>fátima</w:t>
      </w:r>
    </w:p>
    <w:p w14:paraId="00BA5E8C" w14:textId="602AB3DE"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002D2934" w:rsidRPr="00923FD1">
        <w:rPr>
          <w:noProof/>
        </w:rPr>
        <w:tab/>
      </w:r>
      <w:r w:rsidRPr="00923FD1">
        <w:t xml:space="preserve">  ¿Qué es puerco?</w:t>
      </w:r>
    </w:p>
    <w:p w14:paraId="1C7B8625" w14:textId="49D60C76" w:rsidR="002D2934" w:rsidRPr="00923FD1" w:rsidRDefault="002D2934" w:rsidP="002D2934">
      <w:pPr>
        <w:pStyle w:val="Personaje"/>
        <w:rPr>
          <w:noProof/>
        </w:rPr>
      </w:pPr>
      <w:r w:rsidRPr="00923FD1">
        <w:rPr>
          <w:noProof/>
        </w:rPr>
        <w:t>julio</w:t>
      </w:r>
    </w:p>
    <w:p w14:paraId="08C9D730" w14:textId="1D2B2D74" w:rsidR="00982DB6" w:rsidRPr="00923FD1" w:rsidRDefault="00982DB6" w:rsidP="002D2934">
      <w:pPr>
        <w:pStyle w:val="Partidoincial"/>
        <w:rPr>
          <w:noProof/>
        </w:rPr>
      </w:pPr>
      <w:r w:rsidRPr="00923FD1">
        <w:rPr>
          <w:noProof/>
        </w:rPr>
        <w:tab/>
      </w:r>
      <w:r w:rsidRPr="00923FD1">
        <w:rPr>
          <w:noProof/>
        </w:rPr>
        <w:tab/>
      </w:r>
      <w:r w:rsidRPr="00923FD1">
        <w:rPr>
          <w:noProof/>
        </w:rPr>
        <w:tab/>
        <w:t>Cochino.</w:t>
      </w:r>
    </w:p>
    <w:p w14:paraId="7BAF75F9" w14:textId="154DC60C" w:rsidR="002D2934" w:rsidRPr="00923FD1" w:rsidRDefault="002D2934" w:rsidP="002D2934">
      <w:pPr>
        <w:pStyle w:val="Personaje"/>
        <w:rPr>
          <w:noProof/>
        </w:rPr>
      </w:pPr>
      <w:r w:rsidRPr="00923FD1">
        <w:rPr>
          <w:noProof/>
        </w:rPr>
        <w:t>fátima</w:t>
      </w:r>
    </w:p>
    <w:p w14:paraId="4250F400" w14:textId="60BD221C" w:rsidR="00982DB6" w:rsidRPr="00923FD1" w:rsidRDefault="00982DB6" w:rsidP="002D2934">
      <w:pPr>
        <w:pStyle w:val="Partidomedio"/>
        <w:rPr>
          <w:noProof/>
        </w:rPr>
      </w:pPr>
      <w:r w:rsidRPr="00923FD1">
        <w:rPr>
          <w:noProof/>
        </w:rPr>
        <w:tab/>
      </w:r>
      <w:r w:rsidRPr="00923FD1">
        <w:rPr>
          <w:noProof/>
        </w:rPr>
        <w:tab/>
      </w:r>
      <w:r w:rsidRPr="00923FD1">
        <w:rPr>
          <w:noProof/>
        </w:rPr>
        <w:tab/>
        <w:t xml:space="preserve">    </w:t>
      </w:r>
      <w:r w:rsidR="002D2934" w:rsidRPr="00923FD1">
        <w:rPr>
          <w:noProof/>
        </w:rPr>
        <w:tab/>
        <w:t xml:space="preserve">  </w:t>
      </w:r>
      <w:r w:rsidRPr="00923FD1">
        <w:rPr>
          <w:noProof/>
        </w:rPr>
        <w:t>¿Cómo?</w:t>
      </w:r>
    </w:p>
    <w:p w14:paraId="3275128D" w14:textId="505587D5" w:rsidR="002D2934" w:rsidRPr="00923FD1" w:rsidRDefault="002D2934" w:rsidP="002D2934">
      <w:pPr>
        <w:pStyle w:val="Personaje"/>
        <w:rPr>
          <w:noProof/>
        </w:rPr>
      </w:pPr>
      <w:r w:rsidRPr="00923FD1">
        <w:rPr>
          <w:noProof/>
        </w:rPr>
        <w:t>julio</w:t>
      </w:r>
    </w:p>
    <w:p w14:paraId="36AD85BF" w14:textId="4794CC79"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Tocino.</w:t>
      </w:r>
    </w:p>
    <w:p w14:paraId="3DF44128" w14:textId="5E746423" w:rsidR="002D2934" w:rsidRPr="00923FD1" w:rsidRDefault="002D2934" w:rsidP="002D2934">
      <w:pPr>
        <w:pStyle w:val="Personaje"/>
        <w:rPr>
          <w:noProof/>
        </w:rPr>
      </w:pPr>
      <w:r w:rsidRPr="00923FD1">
        <w:rPr>
          <w:noProof/>
        </w:rPr>
        <w:t>arlaja</w:t>
      </w:r>
    </w:p>
    <w:p w14:paraId="39F0B52C" w14:textId="52D27D03"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Aquí no se trata de eso.</w:t>
      </w:r>
    </w:p>
    <w:p w14:paraId="62632915" w14:textId="77777777" w:rsidR="00982DB6" w:rsidRPr="00923FD1" w:rsidRDefault="00982DB6" w:rsidP="002D2934">
      <w:pPr>
        <w:pStyle w:val="Verso"/>
        <w:rPr>
          <w:noProof/>
        </w:rPr>
      </w:pPr>
      <w:r w:rsidRPr="00923FD1">
        <w:rPr>
          <w:noProof/>
        </w:rPr>
        <w:tab/>
      </w:r>
      <w:r w:rsidRPr="00923FD1">
        <w:rPr>
          <w:noProof/>
        </w:rPr>
        <w:tab/>
      </w:r>
      <w:r w:rsidRPr="00923FD1">
        <w:rPr>
          <w:noProof/>
        </w:rPr>
        <w:tab/>
        <w:t>Arrope, miel y alcuzcuz</w:t>
      </w:r>
    </w:p>
    <w:p w14:paraId="112BEB24" w14:textId="3EDF5C47" w:rsidR="00982DB6" w:rsidRPr="00923FD1" w:rsidRDefault="00982DB6" w:rsidP="00EB7CE4">
      <w:pPr>
        <w:pStyle w:val="Verso"/>
        <w:rPr>
          <w:noProof/>
        </w:rPr>
      </w:pPr>
      <w:r w:rsidRPr="00923FD1">
        <w:rPr>
          <w:noProof/>
        </w:rPr>
        <w:tab/>
      </w:r>
      <w:r w:rsidRPr="00923FD1">
        <w:rPr>
          <w:noProof/>
        </w:rPr>
        <w:tab/>
      </w:r>
      <w:r w:rsidRPr="00923FD1">
        <w:rPr>
          <w:noProof/>
        </w:rPr>
        <w:tab/>
        <w:t>hasta no más os daremos.</w:t>
      </w:r>
      <w:r w:rsidRPr="00923FD1">
        <w:rPr>
          <w:noProof/>
        </w:rPr>
        <w:tab/>
      </w:r>
      <w:r w:rsidRPr="00923FD1">
        <w:rPr>
          <w:noProof/>
        </w:rPr>
        <w:tab/>
      </w:r>
      <w:r w:rsidRPr="00923FD1">
        <w:rPr>
          <w:noProof/>
        </w:rPr>
        <w:tab/>
      </w:r>
      <w:r w:rsidRPr="00923FD1">
        <w:rPr>
          <w:noProof/>
        </w:rPr>
        <w:tab/>
      </w:r>
      <w:r w:rsidRPr="00923FD1">
        <w:rPr>
          <w:noProof/>
        </w:rPr>
        <w:tab/>
      </w:r>
    </w:p>
    <w:p w14:paraId="677FDB63" w14:textId="2F104579" w:rsidR="002D2934" w:rsidRPr="00923FD1" w:rsidRDefault="002D2934" w:rsidP="002D2934">
      <w:pPr>
        <w:pStyle w:val="Personaje"/>
        <w:rPr>
          <w:noProof/>
        </w:rPr>
      </w:pPr>
      <w:r w:rsidRPr="00923FD1">
        <w:rPr>
          <w:noProof/>
        </w:rPr>
        <w:t>julio</w:t>
      </w:r>
    </w:p>
    <w:p w14:paraId="5CE875C1" w14:textId="64E2AFD1" w:rsidR="00982DB6" w:rsidRPr="00923FD1" w:rsidRDefault="00982DB6" w:rsidP="002D2934">
      <w:pPr>
        <w:pStyle w:val="Verso"/>
        <w:rPr>
          <w:noProof/>
        </w:rPr>
      </w:pPr>
      <w:r w:rsidRPr="00923FD1">
        <w:rPr>
          <w:noProof/>
        </w:rPr>
        <w:tab/>
      </w:r>
      <w:r w:rsidRPr="00923FD1">
        <w:rPr>
          <w:noProof/>
        </w:rPr>
        <w:tab/>
      </w:r>
      <w:r w:rsidRPr="00923FD1">
        <w:rPr>
          <w:noProof/>
        </w:rPr>
        <w:tab/>
        <w:t>¡Alcuzcuz! Ahora bien, vamos.</w:t>
      </w:r>
    </w:p>
    <w:p w14:paraId="0AF653FE" w14:textId="1C04D8AA" w:rsidR="00982DB6" w:rsidRPr="00923FD1" w:rsidRDefault="00982DB6" w:rsidP="002D2934">
      <w:pPr>
        <w:pStyle w:val="Verso"/>
        <w:rPr>
          <w:noProof/>
        </w:rPr>
      </w:pPr>
      <w:r w:rsidRPr="00923FD1">
        <w:rPr>
          <w:noProof/>
        </w:rPr>
        <w:tab/>
      </w:r>
      <w:r w:rsidRPr="00923FD1">
        <w:rPr>
          <w:noProof/>
        </w:rPr>
        <w:tab/>
      </w:r>
      <w:r w:rsidRPr="00923FD1">
        <w:rPr>
          <w:noProof/>
        </w:rPr>
        <w:tab/>
        <w:t>¡Ah, España, tierra del cielo!</w:t>
      </w:r>
    </w:p>
    <w:p w14:paraId="6BE3DAC5" w14:textId="7012CB0E" w:rsidR="00982DB6" w:rsidRPr="00923FD1" w:rsidRDefault="00982DB6" w:rsidP="002D2934">
      <w:pPr>
        <w:pStyle w:val="Acot"/>
        <w:rPr>
          <w:noProof/>
        </w:rPr>
      </w:pPr>
      <w:r w:rsidRPr="00923FD1">
        <w:rPr>
          <w:noProof/>
        </w:rPr>
        <w:t>@Vanse</w:t>
      </w:r>
    </w:p>
    <w:p w14:paraId="5A7E118E" w14:textId="00F8BFEA" w:rsidR="00982DB6" w:rsidRPr="00923FD1" w:rsidRDefault="00982DB6" w:rsidP="002D2934">
      <w:pPr>
        <w:pStyle w:val="Acot"/>
        <w:rPr>
          <w:noProof/>
        </w:rPr>
      </w:pPr>
      <w:r w:rsidRPr="00923FD1">
        <w:rPr>
          <w:noProof/>
        </w:rPr>
        <w:t>Salen Isabel y Hipólito en hábito de @moros</w:t>
      </w:r>
    </w:p>
    <w:p w14:paraId="748756B7" w14:textId="1A1D5413" w:rsidR="002D2934" w:rsidRPr="00923FD1" w:rsidRDefault="002D2934" w:rsidP="002D2934">
      <w:pPr>
        <w:pStyle w:val="Personaje"/>
        <w:rPr>
          <w:noProof/>
        </w:rPr>
      </w:pPr>
      <w:r w:rsidRPr="00923FD1">
        <w:rPr>
          <w:noProof/>
        </w:rPr>
        <w:t>hipólito</w:t>
      </w:r>
    </w:p>
    <w:p w14:paraId="722F0FED" w14:textId="7532A8AC" w:rsidR="002D2934" w:rsidRPr="00923FD1" w:rsidRDefault="002D2934" w:rsidP="002D2934">
      <w:pPr>
        <w:rPr>
          <w:rFonts w:ascii="Garamond" w:hAnsi="Garamond"/>
        </w:rPr>
      </w:pPr>
      <w:r w:rsidRPr="00923FD1">
        <w:rPr>
          <w:rFonts w:ascii="Garamond" w:hAnsi="Garamond"/>
        </w:rPr>
        <w:t>$tercetos encadenados</w:t>
      </w:r>
    </w:p>
    <w:p w14:paraId="317457A4" w14:textId="61E7126D" w:rsidR="00982DB6" w:rsidRPr="00923FD1" w:rsidRDefault="00982DB6" w:rsidP="002D2934">
      <w:pPr>
        <w:pStyle w:val="Verso"/>
        <w:rPr>
          <w:noProof/>
        </w:rPr>
      </w:pPr>
      <w:r w:rsidRPr="00923FD1">
        <w:rPr>
          <w:noProof/>
        </w:rPr>
        <w:tab/>
      </w:r>
      <w:r w:rsidRPr="00923FD1">
        <w:rPr>
          <w:noProof/>
        </w:rPr>
        <w:tab/>
        <w:t xml:space="preserve">  </w:t>
      </w:r>
      <w:r w:rsidR="002D2934" w:rsidRPr="00923FD1">
        <w:rPr>
          <w:noProof/>
        </w:rPr>
        <w:tab/>
      </w:r>
      <w:r w:rsidRPr="00923FD1">
        <w:rPr>
          <w:noProof/>
        </w:rPr>
        <w:t>Con la nueva que tuve que vivía</w:t>
      </w:r>
    </w:p>
    <w:p w14:paraId="57530D5C" w14:textId="77777777" w:rsidR="00982DB6" w:rsidRPr="00923FD1" w:rsidRDefault="00982DB6" w:rsidP="002D2934">
      <w:pPr>
        <w:pStyle w:val="Verso"/>
        <w:rPr>
          <w:noProof/>
        </w:rPr>
      </w:pPr>
      <w:r w:rsidRPr="00923FD1">
        <w:rPr>
          <w:noProof/>
        </w:rPr>
        <w:tab/>
      </w:r>
      <w:r w:rsidRPr="00923FD1">
        <w:rPr>
          <w:noProof/>
        </w:rPr>
        <w:tab/>
      </w:r>
      <w:r w:rsidRPr="00923FD1">
        <w:rPr>
          <w:noProof/>
        </w:rPr>
        <w:tab/>
        <w:t>Carlos en Tremecén, doblando el cabo</w:t>
      </w:r>
    </w:p>
    <w:p w14:paraId="28347A02" w14:textId="19E3EF67" w:rsidR="00982DB6" w:rsidRPr="00923FD1" w:rsidRDefault="00982DB6" w:rsidP="00EB7CE4">
      <w:pPr>
        <w:pStyle w:val="Verso"/>
        <w:rPr>
          <w:noProof/>
        </w:rPr>
      </w:pPr>
      <w:r w:rsidRPr="00923FD1">
        <w:rPr>
          <w:noProof/>
        </w:rPr>
        <w:lastRenderedPageBreak/>
        <w:tab/>
      </w:r>
      <w:r w:rsidRPr="00923FD1">
        <w:rPr>
          <w:noProof/>
        </w:rPr>
        <w:tab/>
      </w:r>
      <w:r w:rsidRPr="00923FD1">
        <w:rPr>
          <w:noProof/>
        </w:rPr>
        <w:tab/>
        <w:t>vine a vista de Argel y de Bugía.</w:t>
      </w:r>
      <w:r w:rsidRPr="00923FD1">
        <w:rPr>
          <w:noProof/>
        </w:rPr>
        <w:tab/>
      </w:r>
      <w:r w:rsidRPr="00923FD1">
        <w:rPr>
          <w:noProof/>
        </w:rPr>
        <w:tab/>
      </w:r>
      <w:r w:rsidRPr="00923FD1">
        <w:rPr>
          <w:noProof/>
        </w:rPr>
        <w:tab/>
      </w:r>
      <w:r w:rsidRPr="00923FD1">
        <w:rPr>
          <w:noProof/>
        </w:rPr>
        <w:tab/>
      </w:r>
    </w:p>
    <w:p w14:paraId="31F02721" w14:textId="6519E8BD" w:rsidR="002D2934" w:rsidRPr="00923FD1" w:rsidRDefault="002D2934" w:rsidP="002D2934">
      <w:pPr>
        <w:pStyle w:val="Personaje"/>
        <w:rPr>
          <w:noProof/>
        </w:rPr>
      </w:pPr>
      <w:r w:rsidRPr="00923FD1">
        <w:rPr>
          <w:noProof/>
        </w:rPr>
        <w:t>isabel</w:t>
      </w:r>
    </w:p>
    <w:p w14:paraId="003974AC" w14:textId="6D069E34" w:rsidR="00982DB6" w:rsidRPr="00923FD1" w:rsidRDefault="00982DB6" w:rsidP="002D2934">
      <w:pPr>
        <w:pStyle w:val="Verso"/>
        <w:rPr>
          <w:noProof/>
        </w:rPr>
      </w:pPr>
      <w:r w:rsidRPr="00923FD1">
        <w:rPr>
          <w:noProof/>
        </w:rPr>
        <w:tab/>
      </w:r>
      <w:r w:rsidRPr="00923FD1">
        <w:rPr>
          <w:noProof/>
        </w:rPr>
        <w:tab/>
      </w:r>
      <w:r w:rsidRPr="00923FD1">
        <w:rPr>
          <w:noProof/>
        </w:rPr>
        <w:tab/>
        <w:t xml:space="preserve">  </w:t>
      </w:r>
      <w:bookmarkStart w:id="138" w:name="_Hlk60827751"/>
      <w:r w:rsidRPr="00923FD1">
        <w:rPr>
          <w:noProof/>
        </w:rPr>
        <w:t>La población de aquesta costa alabo</w:t>
      </w:r>
      <w:bookmarkEnd w:id="138"/>
      <w:r w:rsidRPr="00923FD1">
        <w:rPr>
          <w:noProof/>
        </w:rPr>
        <w:t>.</w:t>
      </w:r>
    </w:p>
    <w:p w14:paraId="6337F467" w14:textId="74A804DB" w:rsidR="002D2934" w:rsidRPr="00923FD1" w:rsidRDefault="002D2934" w:rsidP="002D2934">
      <w:pPr>
        <w:pStyle w:val="Personaje"/>
        <w:rPr>
          <w:noProof/>
        </w:rPr>
      </w:pPr>
      <w:r w:rsidRPr="00923FD1">
        <w:rPr>
          <w:noProof/>
        </w:rPr>
        <w:t>hipólito</w:t>
      </w:r>
    </w:p>
    <w:p w14:paraId="373DAB13" w14:textId="78BAD60F" w:rsidR="00982DB6" w:rsidRPr="00923FD1" w:rsidRDefault="00982DB6" w:rsidP="002D2934">
      <w:pPr>
        <w:pStyle w:val="Verso"/>
        <w:rPr>
          <w:noProof/>
        </w:rPr>
      </w:pPr>
      <w:r w:rsidRPr="00923FD1">
        <w:rPr>
          <w:noProof/>
        </w:rPr>
        <w:tab/>
      </w:r>
      <w:r w:rsidRPr="00923FD1">
        <w:rPr>
          <w:noProof/>
        </w:rPr>
        <w:tab/>
      </w:r>
      <w:r w:rsidR="002D2934" w:rsidRPr="00923FD1">
        <w:rPr>
          <w:noProof/>
        </w:rPr>
        <w:tab/>
      </w:r>
      <w:r w:rsidRPr="00923FD1">
        <w:rPr>
          <w:noProof/>
        </w:rPr>
        <w:t>Deshizo a Tremecén de Argel la envidia,</w:t>
      </w:r>
    </w:p>
    <w:p w14:paraId="53D8C168" w14:textId="77777777" w:rsidR="00982DB6" w:rsidRPr="00923FD1" w:rsidRDefault="00982DB6" w:rsidP="002D2934">
      <w:pPr>
        <w:pStyle w:val="Verso"/>
        <w:rPr>
          <w:noProof/>
        </w:rPr>
      </w:pPr>
      <w:r w:rsidRPr="00923FD1">
        <w:rPr>
          <w:noProof/>
        </w:rPr>
        <w:tab/>
      </w:r>
      <w:r w:rsidRPr="00923FD1">
        <w:rPr>
          <w:noProof/>
        </w:rPr>
        <w:tab/>
      </w:r>
      <w:r w:rsidRPr="00923FD1">
        <w:rPr>
          <w:noProof/>
        </w:rPr>
        <w:tab/>
        <w:t>que le trataba como a propio esclavo:</w:t>
      </w:r>
    </w:p>
    <w:p w14:paraId="3D80A246" w14:textId="77777777" w:rsidR="00982DB6" w:rsidRPr="00923FD1" w:rsidRDefault="00982DB6" w:rsidP="002D2934">
      <w:pPr>
        <w:pStyle w:val="Verso"/>
        <w:rPr>
          <w:noProof/>
        </w:rPr>
      </w:pPr>
      <w:r w:rsidRPr="00923FD1">
        <w:rPr>
          <w:noProof/>
        </w:rPr>
        <w:tab/>
      </w:r>
      <w:r w:rsidRPr="00923FD1">
        <w:rPr>
          <w:noProof/>
        </w:rPr>
        <w:tab/>
      </w:r>
      <w:r w:rsidRPr="00923FD1">
        <w:rPr>
          <w:noProof/>
        </w:rPr>
        <w:tab/>
        <w:t xml:space="preserve">  tanto, Isabel, la sujeción fastidia.</w:t>
      </w:r>
    </w:p>
    <w:p w14:paraId="7D54DA92" w14:textId="3B5220BB" w:rsidR="002D2934" w:rsidRPr="00923FD1" w:rsidRDefault="002D2934" w:rsidP="002D2934">
      <w:pPr>
        <w:pStyle w:val="Personaje"/>
        <w:rPr>
          <w:noProof/>
        </w:rPr>
      </w:pPr>
      <w:r w:rsidRPr="00923FD1">
        <w:rPr>
          <w:noProof/>
        </w:rPr>
        <w:t>isabel</w:t>
      </w:r>
    </w:p>
    <w:p w14:paraId="0ADE3C10" w14:textId="031FFDB6" w:rsidR="00982DB6" w:rsidRPr="00923FD1" w:rsidRDefault="00982DB6" w:rsidP="00AF12AA">
      <w:pPr>
        <w:pStyle w:val="Partidoincial"/>
        <w:rPr>
          <w:noProof/>
        </w:rPr>
      </w:pPr>
      <w:r w:rsidRPr="00923FD1">
        <w:rPr>
          <w:noProof/>
        </w:rPr>
        <w:tab/>
      </w:r>
      <w:r w:rsidRPr="00923FD1">
        <w:rPr>
          <w:noProof/>
        </w:rPr>
        <w:tab/>
      </w:r>
      <w:r w:rsidRPr="00923FD1">
        <w:rPr>
          <w:noProof/>
        </w:rPr>
        <w:tab/>
        <w:t>¡Pequeño reino!</w:t>
      </w:r>
    </w:p>
    <w:p w14:paraId="086F92FD" w14:textId="3B669EFF" w:rsidR="002D2934" w:rsidRPr="00923FD1" w:rsidRDefault="002D2934" w:rsidP="002D2934">
      <w:pPr>
        <w:pStyle w:val="Personaje"/>
        <w:rPr>
          <w:noProof/>
        </w:rPr>
      </w:pPr>
      <w:r w:rsidRPr="00923FD1">
        <w:rPr>
          <w:noProof/>
        </w:rPr>
        <w:t>hipólito</w:t>
      </w:r>
    </w:p>
    <w:p w14:paraId="0AB2E31E" w14:textId="58641390" w:rsidR="00982DB6" w:rsidRPr="00923FD1" w:rsidRDefault="00982DB6" w:rsidP="005048A4">
      <w:pPr>
        <w:pStyle w:val="Partidofinal"/>
      </w:pPr>
      <w:r w:rsidRPr="00923FD1">
        <w:rPr>
          <w:noProof/>
        </w:rPr>
        <w:tab/>
      </w:r>
      <w:r w:rsidRPr="00923FD1">
        <w:rPr>
          <w:noProof/>
        </w:rPr>
        <w:tab/>
      </w:r>
      <w:r w:rsidRPr="00923FD1">
        <w:rPr>
          <w:noProof/>
        </w:rPr>
        <w:tab/>
      </w:r>
      <w:r w:rsidRPr="00923FD1">
        <w:rPr>
          <w:noProof/>
        </w:rPr>
        <w:tab/>
        <w:t xml:space="preserve">  </w:t>
      </w:r>
      <w:r w:rsidR="002D2934" w:rsidRPr="00923FD1">
        <w:rPr>
          <w:noProof/>
        </w:rPr>
        <w:tab/>
      </w:r>
      <w:r w:rsidRPr="00923FD1">
        <w:rPr>
          <w:noProof/>
        </w:rPr>
        <w:t xml:space="preserve"> </w:t>
      </w:r>
      <w:proofErr w:type="gramStart"/>
      <w:r w:rsidRPr="00923FD1">
        <w:t>Quince millas tiene</w:t>
      </w:r>
      <w:proofErr w:type="gramEnd"/>
      <w:r w:rsidRPr="00923FD1">
        <w:tab/>
      </w:r>
      <w:r w:rsidRPr="00923FD1">
        <w:tab/>
      </w:r>
      <w:r w:rsidRPr="00923FD1">
        <w:tab/>
      </w:r>
      <w:r w:rsidRPr="00923FD1">
        <w:tab/>
      </w:r>
    </w:p>
    <w:p w14:paraId="0BBFBD4F" w14:textId="77777777" w:rsidR="00982DB6" w:rsidRPr="00923FD1" w:rsidRDefault="00982DB6" w:rsidP="002D2934">
      <w:pPr>
        <w:pStyle w:val="Verso"/>
        <w:rPr>
          <w:noProof/>
        </w:rPr>
      </w:pPr>
      <w:r w:rsidRPr="00923FD1">
        <w:rPr>
          <w:noProof/>
        </w:rPr>
        <w:tab/>
      </w:r>
      <w:r w:rsidRPr="00923FD1">
        <w:rPr>
          <w:noProof/>
        </w:rPr>
        <w:tab/>
      </w:r>
      <w:r w:rsidRPr="00923FD1">
        <w:rPr>
          <w:noProof/>
        </w:rPr>
        <w:tab/>
        <w:t>desde el mar a los montes de Numidia.</w:t>
      </w:r>
    </w:p>
    <w:p w14:paraId="55CE3725" w14:textId="77777777" w:rsidR="00982DB6" w:rsidRPr="00923FD1" w:rsidRDefault="00982DB6" w:rsidP="002D2934">
      <w:pPr>
        <w:pStyle w:val="Verso"/>
        <w:rPr>
          <w:noProof/>
        </w:rPr>
      </w:pPr>
      <w:r w:rsidRPr="00923FD1">
        <w:rPr>
          <w:noProof/>
        </w:rPr>
        <w:tab/>
      </w:r>
      <w:r w:rsidRPr="00923FD1">
        <w:rPr>
          <w:noProof/>
        </w:rPr>
        <w:tab/>
      </w:r>
      <w:r w:rsidRPr="00923FD1">
        <w:rPr>
          <w:noProof/>
        </w:rPr>
        <w:tab/>
        <w:t xml:space="preserve">  Estos pocos castillos entretiene</w:t>
      </w:r>
    </w:p>
    <w:p w14:paraId="6326702A" w14:textId="77777777" w:rsidR="00982DB6" w:rsidRPr="00923FD1" w:rsidRDefault="00982DB6" w:rsidP="002D2934">
      <w:pPr>
        <w:pStyle w:val="Verso"/>
        <w:rPr>
          <w:noProof/>
        </w:rPr>
      </w:pPr>
      <w:r w:rsidRPr="00923FD1">
        <w:rPr>
          <w:noProof/>
        </w:rPr>
        <w:tab/>
      </w:r>
      <w:r w:rsidRPr="00923FD1">
        <w:rPr>
          <w:noProof/>
        </w:rPr>
        <w:tab/>
      </w:r>
      <w:r w:rsidRPr="00923FD1">
        <w:rPr>
          <w:noProof/>
        </w:rPr>
        <w:tab/>
        <w:t xml:space="preserve">por </w:t>
      </w:r>
      <w:bookmarkStart w:id="139" w:name="_Hlk60825222"/>
      <w:r w:rsidRPr="00923FD1">
        <w:rPr>
          <w:noProof/>
        </w:rPr>
        <w:t>las guerras del Turco y Carlos Quinto</w:t>
      </w:r>
      <w:bookmarkEnd w:id="139"/>
      <w:r w:rsidRPr="00923FD1">
        <w:rPr>
          <w:noProof/>
        </w:rPr>
        <w:t xml:space="preserve">. </w:t>
      </w:r>
    </w:p>
    <w:p w14:paraId="6C007210" w14:textId="6824C406" w:rsidR="002D2934" w:rsidRPr="00923FD1" w:rsidRDefault="002D2934" w:rsidP="002D2934">
      <w:pPr>
        <w:pStyle w:val="Personaje"/>
        <w:rPr>
          <w:noProof/>
        </w:rPr>
      </w:pPr>
      <w:r w:rsidRPr="00923FD1">
        <w:rPr>
          <w:noProof/>
        </w:rPr>
        <w:t>isabel</w:t>
      </w:r>
    </w:p>
    <w:p w14:paraId="54A9E069" w14:textId="5B29C1E6" w:rsidR="00982DB6" w:rsidRPr="00923FD1" w:rsidRDefault="00982DB6" w:rsidP="002D2934">
      <w:pPr>
        <w:pStyle w:val="Verso"/>
        <w:rPr>
          <w:noProof/>
        </w:rPr>
      </w:pPr>
      <w:r w:rsidRPr="00923FD1">
        <w:rPr>
          <w:noProof/>
        </w:rPr>
        <w:tab/>
      </w:r>
      <w:r w:rsidRPr="00923FD1">
        <w:rPr>
          <w:noProof/>
        </w:rPr>
        <w:tab/>
      </w:r>
      <w:r w:rsidRPr="00923FD1">
        <w:rPr>
          <w:noProof/>
        </w:rPr>
        <w:tab/>
        <w:t>Veloz el río al mar huyendo viene.</w:t>
      </w:r>
    </w:p>
    <w:p w14:paraId="1412FE3B" w14:textId="124F70A7" w:rsidR="00982DB6" w:rsidRPr="00923FD1" w:rsidRDefault="00982DB6" w:rsidP="002D2934">
      <w:pPr>
        <w:pStyle w:val="Verso"/>
        <w:rPr>
          <w:noProof/>
        </w:rPr>
      </w:pPr>
      <w:r w:rsidRPr="00923FD1">
        <w:rPr>
          <w:noProof/>
        </w:rPr>
        <w:tab/>
      </w:r>
      <w:r w:rsidRPr="00923FD1">
        <w:rPr>
          <w:noProof/>
        </w:rPr>
        <w:tab/>
      </w:r>
      <w:r w:rsidRPr="00923FD1">
        <w:rPr>
          <w:noProof/>
        </w:rPr>
        <w:tab/>
        <w:t xml:space="preserve">  Ya mi cautivo en la memoria pinto</w:t>
      </w:r>
      <w:r w:rsidRPr="00923FD1">
        <w:rPr>
          <w:noProof/>
        </w:rPr>
        <w:tab/>
      </w:r>
      <w:r w:rsidRPr="00923FD1">
        <w:rPr>
          <w:noProof/>
        </w:rPr>
        <w:tab/>
      </w:r>
      <w:r w:rsidRPr="00923FD1">
        <w:rPr>
          <w:noProof/>
        </w:rPr>
        <w:tab/>
      </w:r>
      <w:r w:rsidRPr="00923FD1">
        <w:rPr>
          <w:noProof/>
        </w:rPr>
        <w:tab/>
      </w:r>
    </w:p>
    <w:p w14:paraId="37AFC7FE" w14:textId="77777777" w:rsidR="00982DB6" w:rsidRPr="00923FD1" w:rsidRDefault="00982DB6" w:rsidP="002D2934">
      <w:pPr>
        <w:pStyle w:val="Verso"/>
        <w:rPr>
          <w:noProof/>
        </w:rPr>
      </w:pPr>
      <w:r w:rsidRPr="00923FD1">
        <w:rPr>
          <w:noProof/>
        </w:rPr>
        <w:tab/>
      </w:r>
      <w:r w:rsidRPr="00923FD1">
        <w:rPr>
          <w:noProof/>
        </w:rPr>
        <w:tab/>
      </w:r>
      <w:r w:rsidRPr="00923FD1">
        <w:rPr>
          <w:noProof/>
        </w:rPr>
        <w:tab/>
        <w:t>del africano sol todo abrasado,</w:t>
      </w:r>
    </w:p>
    <w:p w14:paraId="6D983BB4" w14:textId="77777777" w:rsidR="00982DB6" w:rsidRPr="00923FD1" w:rsidRDefault="00982DB6" w:rsidP="002D2934">
      <w:pPr>
        <w:pStyle w:val="Verso"/>
        <w:rPr>
          <w:noProof/>
        </w:rPr>
      </w:pPr>
      <w:r w:rsidRPr="00923FD1">
        <w:rPr>
          <w:noProof/>
        </w:rPr>
        <w:tab/>
      </w:r>
      <w:r w:rsidRPr="00923FD1">
        <w:rPr>
          <w:noProof/>
        </w:rPr>
        <w:tab/>
      </w:r>
      <w:r w:rsidRPr="00923FD1">
        <w:rPr>
          <w:noProof/>
        </w:rPr>
        <w:tab/>
        <w:t xml:space="preserve">y </w:t>
      </w:r>
      <w:bookmarkStart w:id="140" w:name="_Hlk54352918"/>
      <w:r w:rsidRPr="00923FD1">
        <w:rPr>
          <w:noProof/>
        </w:rPr>
        <w:t>de la suya mi valor distinto</w:t>
      </w:r>
      <w:bookmarkEnd w:id="140"/>
      <w:r w:rsidRPr="00923FD1">
        <w:rPr>
          <w:noProof/>
        </w:rPr>
        <w:t>.</w:t>
      </w:r>
    </w:p>
    <w:p w14:paraId="37597321" w14:textId="7DA27F0B" w:rsidR="002D2934" w:rsidRPr="00923FD1" w:rsidRDefault="002D2934" w:rsidP="002D2934">
      <w:pPr>
        <w:pStyle w:val="Personaje"/>
        <w:rPr>
          <w:noProof/>
        </w:rPr>
      </w:pPr>
      <w:r w:rsidRPr="00923FD1">
        <w:rPr>
          <w:noProof/>
        </w:rPr>
        <w:t>hipólito</w:t>
      </w:r>
    </w:p>
    <w:p w14:paraId="04375FD5" w14:textId="14B1A456" w:rsidR="00982DB6" w:rsidRPr="00923FD1" w:rsidRDefault="00982DB6" w:rsidP="002D2934">
      <w:pPr>
        <w:pStyle w:val="Verso"/>
        <w:rPr>
          <w:noProof/>
        </w:rPr>
      </w:pPr>
      <w:r w:rsidRPr="00923FD1">
        <w:rPr>
          <w:noProof/>
        </w:rPr>
        <w:tab/>
      </w:r>
      <w:r w:rsidRPr="00923FD1">
        <w:rPr>
          <w:noProof/>
        </w:rPr>
        <w:tab/>
        <w:t xml:space="preserve"> </w:t>
      </w:r>
      <w:r w:rsidR="002D2934" w:rsidRPr="00923FD1">
        <w:rPr>
          <w:noProof/>
        </w:rPr>
        <w:tab/>
      </w:r>
      <w:r w:rsidRPr="00923FD1">
        <w:rPr>
          <w:noProof/>
        </w:rPr>
        <w:t xml:space="preserve"> ¡Qué notable es la industria que has pensado</w:t>
      </w:r>
    </w:p>
    <w:p w14:paraId="5B64102C" w14:textId="77777777" w:rsidR="00982DB6" w:rsidRPr="00923FD1" w:rsidRDefault="00982DB6" w:rsidP="002D2934">
      <w:pPr>
        <w:pStyle w:val="Verso"/>
        <w:rPr>
          <w:noProof/>
        </w:rPr>
      </w:pPr>
      <w:r w:rsidRPr="00923FD1">
        <w:rPr>
          <w:noProof/>
        </w:rPr>
        <w:tab/>
      </w:r>
      <w:r w:rsidRPr="00923FD1">
        <w:rPr>
          <w:noProof/>
        </w:rPr>
        <w:tab/>
      </w:r>
      <w:r w:rsidRPr="00923FD1">
        <w:rPr>
          <w:noProof/>
        </w:rPr>
        <w:tab/>
        <w:t>de fingirnos moriscos españoles</w:t>
      </w:r>
    </w:p>
    <w:p w14:paraId="28CD3EC1" w14:textId="0CA17B61" w:rsidR="00982DB6" w:rsidRPr="00923FD1" w:rsidRDefault="00982DB6" w:rsidP="002D2934">
      <w:pPr>
        <w:pStyle w:val="Verso"/>
        <w:rPr>
          <w:noProof/>
        </w:rPr>
      </w:pPr>
      <w:r w:rsidRPr="00923FD1">
        <w:rPr>
          <w:noProof/>
        </w:rPr>
        <w:tab/>
      </w:r>
      <w:r w:rsidRPr="00923FD1">
        <w:rPr>
          <w:noProof/>
        </w:rPr>
        <w:tab/>
      </w:r>
      <w:r w:rsidRPr="00923FD1">
        <w:rPr>
          <w:noProof/>
        </w:rPr>
        <w:tab/>
        <w:t>para buscar a Carlos sin cuidado!</w:t>
      </w:r>
      <w:r w:rsidRPr="00923FD1">
        <w:rPr>
          <w:noProof/>
        </w:rPr>
        <w:tab/>
      </w:r>
      <w:r w:rsidRPr="00923FD1">
        <w:rPr>
          <w:noProof/>
        </w:rPr>
        <w:tab/>
      </w:r>
      <w:r w:rsidRPr="00923FD1">
        <w:rPr>
          <w:noProof/>
        </w:rPr>
        <w:tab/>
      </w:r>
      <w:r w:rsidRPr="00923FD1">
        <w:rPr>
          <w:noProof/>
        </w:rPr>
        <w:tab/>
      </w:r>
    </w:p>
    <w:p w14:paraId="4650344B" w14:textId="0DF2F41F" w:rsidR="002D2934" w:rsidRPr="00923FD1" w:rsidRDefault="002D2934" w:rsidP="002D2934">
      <w:pPr>
        <w:pStyle w:val="Personaje"/>
        <w:rPr>
          <w:noProof/>
        </w:rPr>
      </w:pPr>
      <w:r w:rsidRPr="00923FD1">
        <w:rPr>
          <w:noProof/>
        </w:rPr>
        <w:t>isabel</w:t>
      </w:r>
    </w:p>
    <w:p w14:paraId="64ED32A0" w14:textId="5B1EC3F3" w:rsidR="00982DB6" w:rsidRPr="00923FD1" w:rsidRDefault="00982DB6" w:rsidP="002D2934">
      <w:pPr>
        <w:pStyle w:val="Verso"/>
        <w:rPr>
          <w:noProof/>
        </w:rPr>
      </w:pPr>
      <w:r w:rsidRPr="00923FD1">
        <w:rPr>
          <w:noProof/>
        </w:rPr>
        <w:tab/>
      </w:r>
      <w:r w:rsidRPr="00923FD1">
        <w:rPr>
          <w:noProof/>
        </w:rPr>
        <w:tab/>
      </w:r>
      <w:r w:rsidRPr="00923FD1">
        <w:rPr>
          <w:noProof/>
        </w:rPr>
        <w:tab/>
        <w:t xml:space="preserve">  Ya voy sintiendo los ardientes soles</w:t>
      </w:r>
    </w:p>
    <w:p w14:paraId="7ABC0D05" w14:textId="77777777" w:rsidR="00982DB6" w:rsidRPr="00923FD1" w:rsidRDefault="00982DB6" w:rsidP="00373608">
      <w:pPr>
        <w:pStyle w:val="Partidoincial"/>
        <w:rPr>
          <w:noProof/>
        </w:rPr>
      </w:pPr>
      <w:r w:rsidRPr="00923FD1">
        <w:rPr>
          <w:noProof/>
        </w:rPr>
        <w:tab/>
      </w:r>
      <w:r w:rsidRPr="00923FD1">
        <w:rPr>
          <w:noProof/>
        </w:rPr>
        <w:tab/>
      </w:r>
      <w:r w:rsidRPr="00923FD1">
        <w:rPr>
          <w:noProof/>
        </w:rPr>
        <w:tab/>
        <w:t>de aquesta tierra vil.</w:t>
      </w:r>
    </w:p>
    <w:p w14:paraId="5C0AE857" w14:textId="29804213" w:rsidR="002D2934" w:rsidRPr="00923FD1" w:rsidRDefault="002D2934" w:rsidP="002D2934">
      <w:pPr>
        <w:pStyle w:val="Personaje"/>
        <w:rPr>
          <w:noProof/>
        </w:rPr>
      </w:pPr>
      <w:r w:rsidRPr="00923FD1">
        <w:rPr>
          <w:noProof/>
        </w:rPr>
        <w:t>hipólito</w:t>
      </w:r>
    </w:p>
    <w:p w14:paraId="1B4C8469" w14:textId="27A67009"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t xml:space="preserve">       </w:t>
      </w:r>
      <w:r w:rsidR="002D2934" w:rsidRPr="00923FD1">
        <w:rPr>
          <w:noProof/>
        </w:rPr>
        <w:tab/>
      </w:r>
      <w:r w:rsidR="002D2934" w:rsidRPr="00923FD1">
        <w:t xml:space="preserve">    </w:t>
      </w:r>
      <w:r w:rsidRPr="00923FD1">
        <w:t xml:space="preserve">   </w:t>
      </w:r>
      <w:bookmarkStart w:id="141" w:name="_Hlk54353222"/>
      <w:r w:rsidRPr="00923FD1">
        <w:t>Tienen su arena</w:t>
      </w:r>
      <w:bookmarkEnd w:id="141"/>
    </w:p>
    <w:p w14:paraId="618072E7" w14:textId="77777777" w:rsidR="00982DB6" w:rsidRPr="00923FD1" w:rsidRDefault="00982DB6" w:rsidP="002D2934">
      <w:pPr>
        <w:pStyle w:val="Verso"/>
        <w:rPr>
          <w:noProof/>
        </w:rPr>
      </w:pPr>
      <w:r w:rsidRPr="00923FD1">
        <w:rPr>
          <w:noProof/>
        </w:rPr>
        <w:tab/>
      </w:r>
      <w:r w:rsidRPr="00923FD1">
        <w:rPr>
          <w:noProof/>
        </w:rPr>
        <w:tab/>
      </w:r>
      <w:r w:rsidRPr="00923FD1">
        <w:rPr>
          <w:noProof/>
        </w:rPr>
        <w:tab/>
        <w:t>los trópicos en rojos arreboles.</w:t>
      </w:r>
    </w:p>
    <w:p w14:paraId="17C5020E" w14:textId="77777777" w:rsidR="00982DB6" w:rsidRPr="00923FD1" w:rsidRDefault="00982DB6" w:rsidP="002D2934">
      <w:pPr>
        <w:pStyle w:val="Verso"/>
        <w:rPr>
          <w:noProof/>
        </w:rPr>
      </w:pPr>
      <w:r w:rsidRPr="00923FD1">
        <w:rPr>
          <w:noProof/>
        </w:rPr>
        <w:lastRenderedPageBreak/>
        <w:tab/>
      </w:r>
      <w:r w:rsidRPr="00923FD1">
        <w:rPr>
          <w:noProof/>
        </w:rPr>
        <w:tab/>
      </w:r>
      <w:r w:rsidRPr="00923FD1">
        <w:rPr>
          <w:noProof/>
        </w:rPr>
        <w:tab/>
        <w:t xml:space="preserve">  Siéntate un rato en esta orilla amena,</w:t>
      </w:r>
    </w:p>
    <w:p w14:paraId="7BEC8968" w14:textId="69CC57C6" w:rsidR="00982DB6" w:rsidRPr="00923FD1" w:rsidRDefault="00982DB6" w:rsidP="002D2934">
      <w:pPr>
        <w:pStyle w:val="Verso"/>
        <w:rPr>
          <w:noProof/>
        </w:rPr>
      </w:pPr>
      <w:r w:rsidRPr="00923FD1">
        <w:rPr>
          <w:noProof/>
        </w:rPr>
        <w:tab/>
      </w:r>
      <w:r w:rsidRPr="00923FD1">
        <w:rPr>
          <w:noProof/>
        </w:rPr>
        <w:tab/>
      </w:r>
      <w:r w:rsidRPr="00923FD1">
        <w:rPr>
          <w:noProof/>
        </w:rPr>
        <w:tab/>
        <w:t>puesto que no corone al claro río</w:t>
      </w:r>
      <w:r w:rsidRPr="00923FD1">
        <w:rPr>
          <w:noProof/>
        </w:rPr>
        <w:tab/>
      </w:r>
      <w:r w:rsidRPr="00923FD1">
        <w:rPr>
          <w:noProof/>
        </w:rPr>
        <w:tab/>
      </w:r>
      <w:r w:rsidRPr="00923FD1">
        <w:rPr>
          <w:noProof/>
        </w:rPr>
        <w:tab/>
      </w:r>
      <w:r w:rsidRPr="00923FD1">
        <w:rPr>
          <w:noProof/>
        </w:rPr>
        <w:tab/>
      </w:r>
    </w:p>
    <w:p w14:paraId="3C604F12" w14:textId="77777777" w:rsidR="00982DB6" w:rsidRPr="00923FD1" w:rsidRDefault="00982DB6" w:rsidP="002D2934">
      <w:pPr>
        <w:pStyle w:val="Verso"/>
        <w:rPr>
          <w:noProof/>
        </w:rPr>
      </w:pPr>
      <w:r w:rsidRPr="00923FD1">
        <w:rPr>
          <w:noProof/>
        </w:rPr>
        <w:tab/>
      </w:r>
      <w:r w:rsidRPr="00923FD1">
        <w:rPr>
          <w:noProof/>
        </w:rPr>
        <w:tab/>
      </w:r>
      <w:r w:rsidRPr="00923FD1">
        <w:rPr>
          <w:noProof/>
        </w:rPr>
        <w:tab/>
        <w:t>mastranzo, lirio, trébol y verbena,</w:t>
      </w:r>
    </w:p>
    <w:p w14:paraId="55C63BC8" w14:textId="77777777" w:rsidR="00982DB6" w:rsidRPr="00923FD1" w:rsidRDefault="00982DB6" w:rsidP="002D2934">
      <w:pPr>
        <w:pStyle w:val="Verso"/>
        <w:rPr>
          <w:noProof/>
        </w:rPr>
      </w:pPr>
      <w:r w:rsidRPr="00923FD1">
        <w:rPr>
          <w:noProof/>
        </w:rPr>
        <w:tab/>
      </w:r>
      <w:r w:rsidRPr="00923FD1">
        <w:rPr>
          <w:noProof/>
        </w:rPr>
        <w:tab/>
      </w:r>
      <w:r w:rsidRPr="00923FD1">
        <w:rPr>
          <w:noProof/>
        </w:rPr>
        <w:tab/>
        <w:t xml:space="preserve">  hasta que, descogiendo el manto frío</w:t>
      </w:r>
    </w:p>
    <w:p w14:paraId="30F0441E" w14:textId="77777777" w:rsidR="00982DB6" w:rsidRPr="00923FD1" w:rsidRDefault="00982DB6" w:rsidP="002D2934">
      <w:pPr>
        <w:pStyle w:val="Verso"/>
        <w:rPr>
          <w:noProof/>
        </w:rPr>
      </w:pPr>
      <w:r w:rsidRPr="00923FD1">
        <w:rPr>
          <w:noProof/>
        </w:rPr>
        <w:tab/>
      </w:r>
      <w:r w:rsidRPr="00923FD1">
        <w:rPr>
          <w:noProof/>
        </w:rPr>
        <w:tab/>
      </w:r>
      <w:r w:rsidRPr="00923FD1">
        <w:rPr>
          <w:noProof/>
        </w:rPr>
        <w:tab/>
        <w:t>de la noche la tarde perezosa,</w:t>
      </w:r>
    </w:p>
    <w:p w14:paraId="0C721249" w14:textId="77777777" w:rsidR="00982DB6" w:rsidRPr="00923FD1" w:rsidRDefault="00982DB6" w:rsidP="002D2934">
      <w:pPr>
        <w:pStyle w:val="Verso"/>
        <w:rPr>
          <w:noProof/>
        </w:rPr>
      </w:pPr>
      <w:r w:rsidRPr="00923FD1">
        <w:rPr>
          <w:noProof/>
        </w:rPr>
        <w:tab/>
      </w:r>
      <w:r w:rsidRPr="00923FD1">
        <w:rPr>
          <w:noProof/>
        </w:rPr>
        <w:tab/>
      </w:r>
      <w:r w:rsidRPr="00923FD1">
        <w:rPr>
          <w:noProof/>
        </w:rPr>
        <w:tab/>
        <w:t>llegue la barca que a la sirga envío.</w:t>
      </w:r>
    </w:p>
    <w:p w14:paraId="3C70B635" w14:textId="4B0AD34A" w:rsidR="002D2934" w:rsidRPr="00923FD1" w:rsidRDefault="002D2934" w:rsidP="002D2934">
      <w:pPr>
        <w:pStyle w:val="Personaje"/>
        <w:rPr>
          <w:noProof/>
        </w:rPr>
      </w:pPr>
      <w:r w:rsidRPr="00923FD1">
        <w:rPr>
          <w:noProof/>
        </w:rPr>
        <w:t>isabel</w:t>
      </w:r>
    </w:p>
    <w:p w14:paraId="0F3436C4" w14:textId="5F5044F5" w:rsidR="00982DB6" w:rsidRPr="00923FD1" w:rsidRDefault="00982DB6" w:rsidP="002D2934">
      <w:pPr>
        <w:pStyle w:val="Verso"/>
        <w:rPr>
          <w:noProof/>
        </w:rPr>
      </w:pPr>
      <w:r w:rsidRPr="00923FD1">
        <w:rPr>
          <w:noProof/>
        </w:rPr>
        <w:tab/>
      </w:r>
      <w:r w:rsidRPr="00923FD1">
        <w:rPr>
          <w:noProof/>
        </w:rPr>
        <w:tab/>
      </w:r>
      <w:r w:rsidRPr="00923FD1">
        <w:rPr>
          <w:noProof/>
        </w:rPr>
        <w:tab/>
        <w:t xml:space="preserve">  Puesto que el corazón nunca reposa,</w:t>
      </w:r>
      <w:r w:rsidRPr="00923FD1">
        <w:rPr>
          <w:noProof/>
        </w:rPr>
        <w:tab/>
      </w:r>
      <w:r w:rsidRPr="00923FD1">
        <w:rPr>
          <w:noProof/>
        </w:rPr>
        <w:tab/>
      </w:r>
      <w:r w:rsidRPr="00923FD1">
        <w:rPr>
          <w:noProof/>
        </w:rPr>
        <w:tab/>
      </w:r>
    </w:p>
    <w:p w14:paraId="6125B22D" w14:textId="77777777" w:rsidR="00982DB6" w:rsidRPr="00923FD1" w:rsidRDefault="00982DB6" w:rsidP="002D2934">
      <w:pPr>
        <w:pStyle w:val="Verso"/>
        <w:rPr>
          <w:noProof/>
        </w:rPr>
      </w:pPr>
      <w:r w:rsidRPr="00923FD1">
        <w:rPr>
          <w:noProof/>
        </w:rPr>
        <w:tab/>
      </w:r>
      <w:r w:rsidRPr="00923FD1">
        <w:rPr>
          <w:noProof/>
        </w:rPr>
        <w:tab/>
      </w:r>
      <w:r w:rsidRPr="00923FD1">
        <w:rPr>
          <w:noProof/>
        </w:rPr>
        <w:tab/>
        <w:t>sentarme quiero, a ver si vence el sueño</w:t>
      </w:r>
    </w:p>
    <w:p w14:paraId="452F014E" w14:textId="575E8335" w:rsidR="00982DB6" w:rsidRPr="00923FD1" w:rsidRDefault="00982DB6" w:rsidP="00DD6E57">
      <w:pPr>
        <w:pStyle w:val="Verso"/>
        <w:rPr>
          <w:noProof/>
        </w:rPr>
      </w:pPr>
      <w:r w:rsidRPr="00923FD1">
        <w:rPr>
          <w:noProof/>
        </w:rPr>
        <w:tab/>
      </w:r>
      <w:r w:rsidRPr="00923FD1">
        <w:rPr>
          <w:noProof/>
        </w:rPr>
        <w:tab/>
      </w:r>
      <w:r w:rsidRPr="00923FD1">
        <w:rPr>
          <w:noProof/>
        </w:rPr>
        <w:tab/>
        <w:t>una imaginación tan poderosa.</w:t>
      </w:r>
    </w:p>
    <w:p w14:paraId="5B834200" w14:textId="2E19628C" w:rsidR="00982DB6" w:rsidRPr="00923FD1" w:rsidRDefault="00982DB6" w:rsidP="00DD6E57">
      <w:pPr>
        <w:pStyle w:val="Acot"/>
        <w:rPr>
          <w:noProof/>
        </w:rPr>
      </w:pPr>
      <w:r w:rsidRPr="00923FD1">
        <w:rPr>
          <w:noProof/>
        </w:rPr>
        <w:t>Siéntase, y sale Carlos</w:t>
      </w:r>
    </w:p>
    <w:p w14:paraId="4CC837C6" w14:textId="381083EB" w:rsidR="00DD6E57" w:rsidRPr="00923FD1" w:rsidRDefault="00DD6E57" w:rsidP="00DD6E57">
      <w:pPr>
        <w:pStyle w:val="Personaje"/>
        <w:rPr>
          <w:noProof/>
        </w:rPr>
      </w:pPr>
      <w:r w:rsidRPr="00923FD1">
        <w:rPr>
          <w:noProof/>
        </w:rPr>
        <w:t>carlos</w:t>
      </w:r>
    </w:p>
    <w:p w14:paraId="5587F21C" w14:textId="2C50AD69" w:rsidR="00982DB6" w:rsidRPr="00923FD1" w:rsidRDefault="00982DB6" w:rsidP="00DD6E57">
      <w:pPr>
        <w:pStyle w:val="Verso"/>
        <w:rPr>
          <w:noProof/>
        </w:rPr>
      </w:pPr>
      <w:r w:rsidRPr="00923FD1">
        <w:rPr>
          <w:noProof/>
        </w:rPr>
        <w:tab/>
      </w:r>
      <w:r w:rsidRPr="00923FD1">
        <w:rPr>
          <w:noProof/>
        </w:rPr>
        <w:tab/>
        <w:t xml:space="preserve"> </w:t>
      </w:r>
      <w:r w:rsidR="00DD6E57" w:rsidRPr="00923FD1">
        <w:rPr>
          <w:noProof/>
        </w:rPr>
        <w:tab/>
      </w:r>
      <w:r w:rsidRPr="00923FD1">
        <w:rPr>
          <w:noProof/>
        </w:rPr>
        <w:t xml:space="preserve"> Huyendo voy de aquel tirano dueño</w:t>
      </w:r>
    </w:p>
    <w:p w14:paraId="5B5FFC87" w14:textId="77777777" w:rsidR="00982DB6" w:rsidRPr="00923FD1" w:rsidRDefault="00982DB6" w:rsidP="00DD6E57">
      <w:pPr>
        <w:pStyle w:val="Verso"/>
        <w:rPr>
          <w:noProof/>
        </w:rPr>
      </w:pPr>
      <w:r w:rsidRPr="00923FD1">
        <w:rPr>
          <w:noProof/>
        </w:rPr>
        <w:tab/>
      </w:r>
      <w:r w:rsidRPr="00923FD1">
        <w:rPr>
          <w:noProof/>
        </w:rPr>
        <w:tab/>
      </w:r>
      <w:r w:rsidRPr="00923FD1">
        <w:rPr>
          <w:noProof/>
        </w:rPr>
        <w:tab/>
        <w:t>hasta que su furor injusto pase,</w:t>
      </w:r>
    </w:p>
    <w:p w14:paraId="0C67B784" w14:textId="257258C7" w:rsidR="00982DB6" w:rsidRPr="00923FD1" w:rsidRDefault="00982DB6" w:rsidP="00DD6E57">
      <w:pPr>
        <w:pStyle w:val="Verso"/>
        <w:rPr>
          <w:noProof/>
        </w:rPr>
      </w:pPr>
      <w:r w:rsidRPr="00923FD1">
        <w:rPr>
          <w:noProof/>
        </w:rPr>
        <w:tab/>
      </w:r>
      <w:r w:rsidRPr="00923FD1">
        <w:rPr>
          <w:noProof/>
        </w:rPr>
        <w:tab/>
      </w:r>
      <w:r w:rsidRPr="00923FD1">
        <w:rPr>
          <w:noProof/>
        </w:rPr>
        <w:tab/>
        <w:t>que nunca con los celos fue pequeño.</w:t>
      </w:r>
      <w:r w:rsidRPr="00923FD1">
        <w:rPr>
          <w:noProof/>
        </w:rPr>
        <w:tab/>
      </w:r>
      <w:r w:rsidRPr="00923FD1">
        <w:rPr>
          <w:noProof/>
        </w:rPr>
        <w:tab/>
      </w:r>
      <w:r w:rsidRPr="00923FD1">
        <w:rPr>
          <w:noProof/>
        </w:rPr>
        <w:tab/>
      </w:r>
    </w:p>
    <w:p w14:paraId="01F7E8B9"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Aunque su misma condición le abrase,</w:t>
      </w:r>
    </w:p>
    <w:p w14:paraId="1EA7A34D" w14:textId="77777777" w:rsidR="00982DB6" w:rsidRPr="00923FD1" w:rsidRDefault="00982DB6" w:rsidP="00DD6E57">
      <w:pPr>
        <w:pStyle w:val="Verso"/>
        <w:rPr>
          <w:noProof/>
        </w:rPr>
      </w:pPr>
      <w:r w:rsidRPr="00923FD1">
        <w:rPr>
          <w:noProof/>
        </w:rPr>
        <w:tab/>
      </w:r>
      <w:r w:rsidRPr="00923FD1">
        <w:rPr>
          <w:noProof/>
        </w:rPr>
        <w:tab/>
      </w:r>
      <w:r w:rsidRPr="00923FD1">
        <w:rPr>
          <w:noProof/>
        </w:rPr>
        <w:tab/>
        <w:t>si debiere el honor con juramento,</w:t>
      </w:r>
    </w:p>
    <w:p w14:paraId="20308D41" w14:textId="77777777" w:rsidR="00982DB6" w:rsidRPr="00923FD1" w:rsidRDefault="00982DB6" w:rsidP="00DD6E57">
      <w:pPr>
        <w:pStyle w:val="Verso"/>
        <w:rPr>
          <w:noProof/>
        </w:rPr>
      </w:pPr>
      <w:r w:rsidRPr="00923FD1">
        <w:rPr>
          <w:noProof/>
        </w:rPr>
        <w:tab/>
      </w:r>
      <w:r w:rsidRPr="00923FD1">
        <w:rPr>
          <w:noProof/>
        </w:rPr>
        <w:tab/>
      </w:r>
      <w:r w:rsidRPr="00923FD1">
        <w:rPr>
          <w:noProof/>
        </w:rPr>
        <w:tab/>
        <w:t>aconsejo a cualquiera que se case.</w:t>
      </w:r>
    </w:p>
    <w:p w14:paraId="01A7BDA6"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¡Ay, Isabel, qué claramente siento</w:t>
      </w:r>
    </w:p>
    <w:p w14:paraId="1B234447" w14:textId="2EC481BE" w:rsidR="00982DB6" w:rsidRPr="00923FD1" w:rsidRDefault="00982DB6" w:rsidP="00DD6E57">
      <w:pPr>
        <w:pStyle w:val="Verso"/>
        <w:rPr>
          <w:noProof/>
        </w:rPr>
      </w:pPr>
      <w:r w:rsidRPr="00923FD1">
        <w:rPr>
          <w:noProof/>
        </w:rPr>
        <w:tab/>
      </w:r>
      <w:r w:rsidRPr="00923FD1">
        <w:rPr>
          <w:noProof/>
        </w:rPr>
        <w:tab/>
      </w:r>
      <w:r w:rsidRPr="00923FD1">
        <w:rPr>
          <w:noProof/>
        </w:rPr>
        <w:tab/>
        <w:t>que el cielo me castiga aquel engaño!</w:t>
      </w:r>
      <w:r w:rsidRPr="00923FD1">
        <w:rPr>
          <w:noProof/>
        </w:rPr>
        <w:tab/>
      </w:r>
      <w:r w:rsidRPr="00923FD1">
        <w:rPr>
          <w:noProof/>
        </w:rPr>
        <w:tab/>
      </w:r>
      <w:r w:rsidRPr="00923FD1">
        <w:rPr>
          <w:noProof/>
        </w:rPr>
        <w:tab/>
      </w:r>
    </w:p>
    <w:p w14:paraId="32FF0966" w14:textId="77777777" w:rsidR="00982DB6" w:rsidRPr="00923FD1" w:rsidRDefault="00982DB6" w:rsidP="00DD6E57">
      <w:pPr>
        <w:pStyle w:val="Verso"/>
        <w:rPr>
          <w:noProof/>
        </w:rPr>
      </w:pPr>
      <w:r w:rsidRPr="00923FD1">
        <w:rPr>
          <w:noProof/>
        </w:rPr>
        <w:tab/>
      </w:r>
      <w:r w:rsidRPr="00923FD1">
        <w:rPr>
          <w:noProof/>
        </w:rPr>
        <w:tab/>
      </w:r>
      <w:r w:rsidRPr="00923FD1">
        <w:rPr>
          <w:noProof/>
        </w:rPr>
        <w:tab/>
        <w:t>¡Mas, ay! ¿Quién habla aquí si no es el viento?</w:t>
      </w:r>
    </w:p>
    <w:p w14:paraId="7D185678"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A quien huyendo teme el propio daño,</w:t>
      </w:r>
    </w:p>
    <w:p w14:paraId="29BA3BEF" w14:textId="77777777" w:rsidR="00982DB6" w:rsidRPr="00923FD1" w:rsidRDefault="00982DB6" w:rsidP="00DD6E57">
      <w:pPr>
        <w:pStyle w:val="Verso"/>
        <w:rPr>
          <w:noProof/>
        </w:rPr>
      </w:pPr>
      <w:r w:rsidRPr="00923FD1">
        <w:rPr>
          <w:noProof/>
        </w:rPr>
        <w:tab/>
      </w:r>
      <w:r w:rsidRPr="00923FD1">
        <w:rPr>
          <w:noProof/>
        </w:rPr>
        <w:tab/>
      </w:r>
      <w:r w:rsidRPr="00923FD1">
        <w:rPr>
          <w:noProof/>
        </w:rPr>
        <w:tab/>
        <w:t>las peñas hombres y armas le parecen,</w:t>
      </w:r>
    </w:p>
    <w:p w14:paraId="689A0521" w14:textId="77777777" w:rsidR="00982DB6" w:rsidRPr="00923FD1" w:rsidRDefault="00982DB6" w:rsidP="00DD6E57">
      <w:pPr>
        <w:pStyle w:val="Verso"/>
        <w:rPr>
          <w:noProof/>
        </w:rPr>
      </w:pPr>
      <w:r w:rsidRPr="00923FD1">
        <w:rPr>
          <w:noProof/>
        </w:rPr>
        <w:tab/>
      </w:r>
      <w:r w:rsidRPr="00923FD1">
        <w:rPr>
          <w:noProof/>
        </w:rPr>
        <w:tab/>
      </w:r>
      <w:r w:rsidRPr="00923FD1">
        <w:rPr>
          <w:noProof/>
        </w:rPr>
        <w:tab/>
        <w:t>hasta que son las manos desengaño.</w:t>
      </w:r>
    </w:p>
    <w:p w14:paraId="77C3C3DD" w14:textId="43B21962" w:rsidR="00982DB6" w:rsidRPr="00923FD1" w:rsidRDefault="00982DB6" w:rsidP="00DD6E57">
      <w:pPr>
        <w:pStyle w:val="Verso"/>
        <w:rPr>
          <w:noProof/>
        </w:rPr>
      </w:pPr>
      <w:r w:rsidRPr="00923FD1">
        <w:rPr>
          <w:noProof/>
        </w:rPr>
        <w:tab/>
      </w:r>
      <w:r w:rsidRPr="00923FD1">
        <w:rPr>
          <w:noProof/>
        </w:rPr>
        <w:tab/>
      </w:r>
      <w:r w:rsidRPr="00923FD1">
        <w:rPr>
          <w:noProof/>
        </w:rPr>
        <w:tab/>
        <w:t xml:space="preserve">  Si son moros aquellos que se ofrecen,</w:t>
      </w:r>
      <w:r w:rsidRPr="00923FD1">
        <w:rPr>
          <w:noProof/>
        </w:rPr>
        <w:tab/>
      </w:r>
      <w:r w:rsidRPr="00923FD1">
        <w:rPr>
          <w:noProof/>
        </w:rPr>
        <w:tab/>
      </w:r>
    </w:p>
    <w:p w14:paraId="2C3DDF4F" w14:textId="77777777" w:rsidR="00982DB6" w:rsidRPr="00923FD1" w:rsidRDefault="00982DB6" w:rsidP="00DD6E57">
      <w:pPr>
        <w:pStyle w:val="Verso"/>
        <w:rPr>
          <w:noProof/>
        </w:rPr>
      </w:pPr>
      <w:r w:rsidRPr="00923FD1">
        <w:rPr>
          <w:noProof/>
        </w:rPr>
        <w:tab/>
      </w:r>
      <w:r w:rsidRPr="00923FD1">
        <w:rPr>
          <w:noProof/>
        </w:rPr>
        <w:tab/>
      </w:r>
      <w:r w:rsidRPr="00923FD1">
        <w:rPr>
          <w:noProof/>
        </w:rPr>
        <w:tab/>
        <w:t>yo soy perdido. ¡Estrañas confusiones,</w:t>
      </w:r>
    </w:p>
    <w:p w14:paraId="5CACB470" w14:textId="77777777" w:rsidR="00982DB6" w:rsidRPr="00923FD1" w:rsidRDefault="00982DB6" w:rsidP="00DD6E57">
      <w:pPr>
        <w:pStyle w:val="Verso"/>
        <w:rPr>
          <w:noProof/>
        </w:rPr>
      </w:pPr>
      <w:r w:rsidRPr="00923FD1">
        <w:rPr>
          <w:noProof/>
        </w:rPr>
        <w:tab/>
      </w:r>
      <w:r w:rsidRPr="00923FD1">
        <w:rPr>
          <w:noProof/>
        </w:rPr>
        <w:tab/>
      </w:r>
      <w:r w:rsidRPr="00923FD1">
        <w:rPr>
          <w:noProof/>
        </w:rPr>
        <w:tab/>
        <w:t>y mis ingratitudes las merecen!</w:t>
      </w:r>
    </w:p>
    <w:p w14:paraId="68930540"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Allí bajan al agua dos leones;</w:t>
      </w:r>
    </w:p>
    <w:p w14:paraId="6B3D5CE9"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de los dos daños, a los moros quiero, </w:t>
      </w:r>
    </w:p>
    <w:p w14:paraId="2C224FBB" w14:textId="2284A9C2"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que hay mal y hay menos mal en ocasiones.</w:t>
      </w:r>
      <w:r w:rsidRPr="00923FD1">
        <w:rPr>
          <w:noProof/>
        </w:rPr>
        <w:tab/>
      </w:r>
      <w:r w:rsidRPr="00923FD1">
        <w:rPr>
          <w:noProof/>
        </w:rPr>
        <w:tab/>
      </w:r>
      <w:r w:rsidRPr="00923FD1">
        <w:rPr>
          <w:noProof/>
        </w:rPr>
        <w:tab/>
      </w:r>
    </w:p>
    <w:p w14:paraId="3B5980CA"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¡Ay, cielos! ¿Qué es aquesto? ¿Ya qué espero,</w:t>
      </w:r>
    </w:p>
    <w:p w14:paraId="73AEA6A3" w14:textId="77777777" w:rsidR="00982DB6" w:rsidRPr="00923FD1" w:rsidRDefault="00982DB6" w:rsidP="00DD6E57">
      <w:pPr>
        <w:pStyle w:val="Verso"/>
        <w:rPr>
          <w:noProof/>
        </w:rPr>
      </w:pPr>
      <w:r w:rsidRPr="00923FD1">
        <w:rPr>
          <w:noProof/>
        </w:rPr>
        <w:tab/>
      </w:r>
      <w:r w:rsidRPr="00923FD1">
        <w:rPr>
          <w:noProof/>
        </w:rPr>
        <w:tab/>
      </w:r>
      <w:r w:rsidRPr="00923FD1">
        <w:rPr>
          <w:noProof/>
        </w:rPr>
        <w:tab/>
        <w:t>pues he perdido el seso en la desdicha?</w:t>
      </w:r>
    </w:p>
    <w:p w14:paraId="0E3BB294" w14:textId="77777777" w:rsidR="00982DB6" w:rsidRPr="00923FD1" w:rsidRDefault="00982DB6" w:rsidP="00DD6E57">
      <w:pPr>
        <w:pStyle w:val="Verso"/>
        <w:rPr>
          <w:noProof/>
        </w:rPr>
      </w:pPr>
      <w:r w:rsidRPr="00923FD1">
        <w:rPr>
          <w:noProof/>
        </w:rPr>
        <w:tab/>
      </w:r>
      <w:r w:rsidRPr="00923FD1">
        <w:rPr>
          <w:noProof/>
        </w:rPr>
        <w:tab/>
      </w:r>
      <w:r w:rsidRPr="00923FD1">
        <w:rPr>
          <w:noProof/>
        </w:rPr>
        <w:tab/>
        <w:t>Tal puede de un dolor el curso fiero.</w:t>
      </w:r>
    </w:p>
    <w:p w14:paraId="233E98E1"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De la imaginación será por dicha</w:t>
      </w:r>
    </w:p>
    <w:p w14:paraId="337BC3A9" w14:textId="56713332" w:rsidR="00982DB6" w:rsidRPr="00923FD1" w:rsidRDefault="00982DB6" w:rsidP="00DD6E57">
      <w:pPr>
        <w:pStyle w:val="Verso"/>
        <w:rPr>
          <w:noProof/>
        </w:rPr>
      </w:pPr>
      <w:r w:rsidRPr="00923FD1">
        <w:rPr>
          <w:noProof/>
        </w:rPr>
        <w:tab/>
      </w:r>
      <w:r w:rsidRPr="00923FD1">
        <w:rPr>
          <w:noProof/>
        </w:rPr>
        <w:tab/>
      </w:r>
      <w:r w:rsidRPr="00923FD1">
        <w:rPr>
          <w:noProof/>
        </w:rPr>
        <w:tab/>
        <w:t>falsa pintura y, aunque engaño sea,</w:t>
      </w:r>
      <w:r w:rsidRPr="00923FD1">
        <w:rPr>
          <w:noProof/>
        </w:rPr>
        <w:tab/>
      </w:r>
      <w:r w:rsidRPr="00923FD1">
        <w:rPr>
          <w:noProof/>
        </w:rPr>
        <w:tab/>
      </w:r>
      <w:r w:rsidRPr="00923FD1">
        <w:rPr>
          <w:noProof/>
        </w:rPr>
        <w:tab/>
      </w:r>
      <w:r w:rsidRPr="00923FD1">
        <w:rPr>
          <w:noProof/>
        </w:rPr>
        <w:tab/>
      </w:r>
    </w:p>
    <w:p w14:paraId="2E0DEEA8" w14:textId="77777777" w:rsidR="00982DB6" w:rsidRPr="00923FD1" w:rsidRDefault="00982DB6" w:rsidP="00DD6E57">
      <w:pPr>
        <w:pStyle w:val="Verso"/>
        <w:rPr>
          <w:noProof/>
        </w:rPr>
      </w:pPr>
      <w:r w:rsidRPr="00923FD1">
        <w:rPr>
          <w:noProof/>
        </w:rPr>
        <w:tab/>
      </w:r>
      <w:r w:rsidRPr="00923FD1">
        <w:rPr>
          <w:noProof/>
        </w:rPr>
        <w:tab/>
      </w:r>
      <w:r w:rsidRPr="00923FD1">
        <w:rPr>
          <w:noProof/>
        </w:rPr>
        <w:tab/>
        <w:t>por ser de mi Isabel la tengo a dicha.</w:t>
      </w:r>
    </w:p>
    <w:p w14:paraId="678968B6"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Mas, porque luego el desengaño vea,</w:t>
      </w:r>
    </w:p>
    <w:p w14:paraId="1D830B7A" w14:textId="77777777" w:rsidR="00982DB6" w:rsidRPr="00923FD1" w:rsidRDefault="00982DB6" w:rsidP="00DD6E57">
      <w:pPr>
        <w:pStyle w:val="Verso"/>
        <w:rPr>
          <w:noProof/>
        </w:rPr>
      </w:pPr>
      <w:r w:rsidRPr="00923FD1">
        <w:rPr>
          <w:noProof/>
        </w:rPr>
        <w:tab/>
      </w:r>
      <w:r w:rsidRPr="00923FD1">
        <w:rPr>
          <w:noProof/>
        </w:rPr>
        <w:tab/>
      </w:r>
      <w:r w:rsidRPr="00923FD1">
        <w:rPr>
          <w:noProof/>
        </w:rPr>
        <w:tab/>
        <w:t>está a su lado un hombre de buen talle,</w:t>
      </w:r>
    </w:p>
    <w:p w14:paraId="475BF660" w14:textId="77777777" w:rsidR="00982DB6" w:rsidRPr="00923FD1" w:rsidRDefault="00982DB6" w:rsidP="00DD6E57">
      <w:pPr>
        <w:pStyle w:val="Verso"/>
        <w:rPr>
          <w:noProof/>
        </w:rPr>
      </w:pPr>
      <w:r w:rsidRPr="00923FD1">
        <w:rPr>
          <w:noProof/>
        </w:rPr>
        <w:tab/>
      </w:r>
      <w:r w:rsidRPr="00923FD1">
        <w:rPr>
          <w:noProof/>
        </w:rPr>
        <w:tab/>
      </w:r>
      <w:r w:rsidRPr="00923FD1">
        <w:rPr>
          <w:noProof/>
        </w:rPr>
        <w:tab/>
        <w:t>con que ya no es posible que lo crea.</w:t>
      </w:r>
    </w:p>
    <w:p w14:paraId="1322E7E7" w14:textId="3D273B58" w:rsidR="00DD6E57" w:rsidRPr="00923FD1" w:rsidRDefault="00DD6E57" w:rsidP="00DD6E57">
      <w:pPr>
        <w:pStyle w:val="Personaje"/>
        <w:rPr>
          <w:noProof/>
        </w:rPr>
      </w:pPr>
      <w:r w:rsidRPr="00923FD1">
        <w:rPr>
          <w:noProof/>
        </w:rPr>
        <w:t>hipólito</w:t>
      </w:r>
    </w:p>
    <w:p w14:paraId="2E079D6A" w14:textId="4FC5D616" w:rsidR="00982DB6" w:rsidRPr="00923FD1" w:rsidRDefault="00982DB6" w:rsidP="00DD6E57">
      <w:pPr>
        <w:pStyle w:val="Verso"/>
        <w:rPr>
          <w:noProof/>
        </w:rPr>
      </w:pPr>
      <w:r w:rsidRPr="00923FD1">
        <w:rPr>
          <w:noProof/>
        </w:rPr>
        <w:tab/>
      </w:r>
      <w:r w:rsidRPr="00923FD1">
        <w:rPr>
          <w:noProof/>
        </w:rPr>
        <w:tab/>
        <w:t xml:space="preserve"> </w:t>
      </w:r>
      <w:r w:rsidR="00DD6E57" w:rsidRPr="00923FD1">
        <w:rPr>
          <w:noProof/>
        </w:rPr>
        <w:tab/>
      </w:r>
      <w:r w:rsidRPr="00923FD1">
        <w:rPr>
          <w:noProof/>
        </w:rPr>
        <w:t xml:space="preserve"> (Gente deciende por el verde valle.</w:t>
      </w:r>
      <w:r w:rsidRPr="00923FD1">
        <w:rPr>
          <w:noProof/>
        </w:rPr>
        <w:tab/>
      </w:r>
      <w:r w:rsidRPr="00923FD1">
        <w:rPr>
          <w:noProof/>
        </w:rPr>
        <w:tab/>
      </w:r>
      <w:r w:rsidRPr="00923FD1">
        <w:rPr>
          <w:noProof/>
        </w:rPr>
        <w:tab/>
      </w:r>
      <w:r w:rsidRPr="00923FD1">
        <w:rPr>
          <w:noProof/>
        </w:rPr>
        <w:tab/>
      </w:r>
    </w:p>
    <w:p w14:paraId="30FD78FD" w14:textId="071761D2" w:rsidR="00DD6E57" w:rsidRPr="00923FD1" w:rsidRDefault="00DD6E57" w:rsidP="00DD6E57">
      <w:pPr>
        <w:pStyle w:val="Personaje"/>
        <w:rPr>
          <w:noProof/>
        </w:rPr>
      </w:pPr>
      <w:r w:rsidRPr="00923FD1">
        <w:rPr>
          <w:noProof/>
        </w:rPr>
        <w:t>isabel</w:t>
      </w:r>
    </w:p>
    <w:p w14:paraId="752EAB7E" w14:textId="0432EEBD" w:rsidR="00982DB6" w:rsidRPr="00923FD1" w:rsidRDefault="00982DB6" w:rsidP="00DD6E57">
      <w:pPr>
        <w:pStyle w:val="Verso"/>
        <w:rPr>
          <w:noProof/>
        </w:rPr>
      </w:pPr>
      <w:r w:rsidRPr="00923FD1">
        <w:rPr>
          <w:noProof/>
        </w:rPr>
        <w:tab/>
      </w:r>
      <w:r w:rsidRPr="00923FD1">
        <w:rPr>
          <w:noProof/>
        </w:rPr>
        <w:tab/>
      </w:r>
      <w:r w:rsidRPr="00923FD1">
        <w:rPr>
          <w:noProof/>
        </w:rPr>
        <w:tab/>
        <w:t>Un cautivo se aparta del camino.</w:t>
      </w:r>
    </w:p>
    <w:p w14:paraId="41349B56" w14:textId="1A38112E" w:rsidR="00DD6E57" w:rsidRPr="00923FD1" w:rsidRDefault="00DD6E57" w:rsidP="00DD6E57">
      <w:pPr>
        <w:pStyle w:val="Personaje"/>
        <w:rPr>
          <w:noProof/>
        </w:rPr>
      </w:pPr>
      <w:r w:rsidRPr="00923FD1">
        <w:rPr>
          <w:noProof/>
        </w:rPr>
        <w:t>hipólito</w:t>
      </w:r>
    </w:p>
    <w:p w14:paraId="1A7605A0" w14:textId="071812E3"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Sin duda es español: quiero llamalle.)</w:t>
      </w:r>
    </w:p>
    <w:p w14:paraId="5CCEB3CE" w14:textId="00D4BFFB" w:rsidR="00DD6E57" w:rsidRPr="00923FD1" w:rsidRDefault="00DD6E57" w:rsidP="00DD6E57">
      <w:pPr>
        <w:pStyle w:val="Personaje"/>
        <w:rPr>
          <w:noProof/>
        </w:rPr>
      </w:pPr>
      <w:r w:rsidRPr="00923FD1">
        <w:rPr>
          <w:noProof/>
        </w:rPr>
        <w:t>carlos</w:t>
      </w:r>
    </w:p>
    <w:p w14:paraId="3CC2808D" w14:textId="419944DD" w:rsidR="00982DB6" w:rsidRPr="00923FD1" w:rsidRDefault="00982DB6" w:rsidP="00DD6E57">
      <w:pPr>
        <w:pStyle w:val="Verso"/>
        <w:rPr>
          <w:noProof/>
        </w:rPr>
      </w:pPr>
      <w:r w:rsidRPr="00923FD1">
        <w:rPr>
          <w:noProof/>
        </w:rPr>
        <w:tab/>
      </w:r>
      <w:r w:rsidRPr="00923FD1">
        <w:rPr>
          <w:noProof/>
        </w:rPr>
        <w:tab/>
        <w:t xml:space="preserve">  </w:t>
      </w:r>
      <w:r w:rsidR="00DD6E57" w:rsidRPr="00923FD1">
        <w:rPr>
          <w:noProof/>
        </w:rPr>
        <w:tab/>
      </w:r>
      <w:r w:rsidRPr="00923FD1">
        <w:rPr>
          <w:noProof/>
        </w:rPr>
        <w:t>¡Que llegue una tristeza a desatino,</w:t>
      </w:r>
    </w:p>
    <w:p w14:paraId="0CCA6842" w14:textId="77777777" w:rsidR="00982DB6" w:rsidRPr="00923FD1" w:rsidRDefault="00982DB6" w:rsidP="00DD6E57">
      <w:pPr>
        <w:pStyle w:val="Verso"/>
        <w:rPr>
          <w:noProof/>
        </w:rPr>
      </w:pPr>
      <w:r w:rsidRPr="00923FD1">
        <w:rPr>
          <w:noProof/>
        </w:rPr>
        <w:tab/>
      </w:r>
      <w:r w:rsidRPr="00923FD1">
        <w:rPr>
          <w:noProof/>
        </w:rPr>
        <w:tab/>
      </w:r>
      <w:r w:rsidRPr="00923FD1">
        <w:rPr>
          <w:noProof/>
        </w:rPr>
        <w:tab/>
        <w:t>que me parezca a mí que estoy mirando</w:t>
      </w:r>
    </w:p>
    <w:p w14:paraId="4C0E66F2" w14:textId="73B2EA6C" w:rsidR="00982DB6" w:rsidRPr="00923FD1" w:rsidRDefault="00982DB6" w:rsidP="00DD6E57">
      <w:pPr>
        <w:pStyle w:val="Verso"/>
        <w:rPr>
          <w:noProof/>
        </w:rPr>
      </w:pPr>
      <w:r w:rsidRPr="00923FD1">
        <w:rPr>
          <w:noProof/>
        </w:rPr>
        <w:tab/>
      </w:r>
      <w:r w:rsidRPr="00923FD1">
        <w:rPr>
          <w:noProof/>
        </w:rPr>
        <w:tab/>
      </w:r>
      <w:r w:rsidRPr="00923FD1">
        <w:rPr>
          <w:noProof/>
        </w:rPr>
        <w:tab/>
        <w:t>aquello que tan lejos imagino!</w:t>
      </w:r>
      <w:r w:rsidRPr="00923FD1">
        <w:rPr>
          <w:noProof/>
        </w:rPr>
        <w:tab/>
      </w:r>
      <w:r w:rsidRPr="00923FD1">
        <w:rPr>
          <w:noProof/>
        </w:rPr>
        <w:tab/>
      </w:r>
      <w:r w:rsidRPr="00923FD1">
        <w:rPr>
          <w:noProof/>
        </w:rPr>
        <w:tab/>
      </w:r>
      <w:r w:rsidRPr="00923FD1">
        <w:rPr>
          <w:noProof/>
        </w:rPr>
        <w:tab/>
        <w:t xml:space="preserve"> </w:t>
      </w:r>
    </w:p>
    <w:p w14:paraId="5F9029E1"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Quiero, por estos árboles buscando</w:t>
      </w:r>
    </w:p>
    <w:p w14:paraId="38A38005" w14:textId="77777777" w:rsidR="00982DB6" w:rsidRPr="00923FD1" w:rsidRDefault="00982DB6" w:rsidP="00DD6E57">
      <w:pPr>
        <w:pStyle w:val="Verso"/>
        <w:rPr>
          <w:noProof/>
        </w:rPr>
      </w:pPr>
      <w:r w:rsidRPr="00923FD1">
        <w:rPr>
          <w:noProof/>
        </w:rPr>
        <w:tab/>
      </w:r>
      <w:r w:rsidRPr="00923FD1">
        <w:rPr>
          <w:noProof/>
        </w:rPr>
        <w:tab/>
      </w:r>
      <w:r w:rsidRPr="00923FD1">
        <w:rPr>
          <w:noProof/>
        </w:rPr>
        <w:tab/>
        <w:t>lo más oculto, hüir mi pensamiento…</w:t>
      </w:r>
    </w:p>
    <w:p w14:paraId="73730D24" w14:textId="77777777" w:rsidR="00982DB6" w:rsidRPr="00923FD1" w:rsidRDefault="00982DB6" w:rsidP="00DD6E57">
      <w:pPr>
        <w:pStyle w:val="Verso"/>
        <w:rPr>
          <w:noProof/>
        </w:rPr>
      </w:pPr>
      <w:r w:rsidRPr="00923FD1">
        <w:rPr>
          <w:noProof/>
        </w:rPr>
        <w:tab/>
      </w:r>
      <w:r w:rsidRPr="00923FD1">
        <w:rPr>
          <w:noProof/>
        </w:rPr>
        <w:tab/>
      </w:r>
      <w:r w:rsidRPr="00923FD1">
        <w:rPr>
          <w:noProof/>
        </w:rPr>
        <w:tab/>
        <w:t>Mas no podré, que va conmigo hablando.</w:t>
      </w:r>
    </w:p>
    <w:p w14:paraId="07844F5F" w14:textId="79E59CD7" w:rsidR="00DD6E57" w:rsidRPr="00923FD1" w:rsidRDefault="00DD6E57" w:rsidP="00DD6E57">
      <w:pPr>
        <w:pStyle w:val="Personaje"/>
        <w:rPr>
          <w:noProof/>
        </w:rPr>
      </w:pPr>
      <w:r w:rsidRPr="00923FD1">
        <w:rPr>
          <w:noProof/>
        </w:rPr>
        <w:t>hipólito</w:t>
      </w:r>
    </w:p>
    <w:p w14:paraId="1FCC094E" w14:textId="2FF3A72E" w:rsidR="00982DB6" w:rsidRPr="00923FD1" w:rsidRDefault="00982DB6" w:rsidP="005D081B">
      <w:pPr>
        <w:pStyle w:val="Partidoincial"/>
        <w:rPr>
          <w:noProof/>
        </w:rPr>
      </w:pPr>
      <w:r w:rsidRPr="00923FD1">
        <w:rPr>
          <w:noProof/>
        </w:rPr>
        <w:tab/>
      </w:r>
      <w:r w:rsidRPr="00923FD1">
        <w:rPr>
          <w:noProof/>
        </w:rPr>
        <w:tab/>
        <w:t xml:space="preserve">  </w:t>
      </w:r>
      <w:r w:rsidR="00DD6E57" w:rsidRPr="00923FD1">
        <w:rPr>
          <w:noProof/>
        </w:rPr>
        <w:tab/>
      </w:r>
      <w:r w:rsidRPr="00923FD1">
        <w:rPr>
          <w:noProof/>
        </w:rPr>
        <w:t>¡Cautivo, espera!</w:t>
      </w:r>
    </w:p>
    <w:p w14:paraId="00000DDE" w14:textId="1D20A0CB" w:rsidR="00DD6E57" w:rsidRPr="00923FD1" w:rsidRDefault="00DD6E57" w:rsidP="00DD6E57">
      <w:pPr>
        <w:pStyle w:val="Personaje"/>
        <w:rPr>
          <w:noProof/>
        </w:rPr>
      </w:pPr>
      <w:r w:rsidRPr="00923FD1">
        <w:rPr>
          <w:noProof/>
        </w:rPr>
        <w:t>carlos</w:t>
      </w:r>
    </w:p>
    <w:p w14:paraId="718DA61D" w14:textId="316161D5"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t xml:space="preserve">    </w:t>
      </w:r>
      <w:r w:rsidR="00DD6E57" w:rsidRPr="00923FD1">
        <w:rPr>
          <w:noProof/>
        </w:rPr>
        <w:tab/>
      </w:r>
      <w:r w:rsidRPr="00923FD1">
        <w:t xml:space="preserve"> ¡Ay, Dios! Mi lengua siento.</w:t>
      </w:r>
    </w:p>
    <w:p w14:paraId="60ED7F43" w14:textId="12381B56" w:rsidR="00DD6E57" w:rsidRPr="00923FD1" w:rsidRDefault="00DD6E57" w:rsidP="00DD6E57">
      <w:pPr>
        <w:pStyle w:val="Personaje"/>
        <w:rPr>
          <w:noProof/>
        </w:rPr>
      </w:pPr>
      <w:r w:rsidRPr="00923FD1">
        <w:rPr>
          <w:noProof/>
        </w:rPr>
        <w:t>isabel</w:t>
      </w:r>
    </w:p>
    <w:p w14:paraId="622A89E3" w14:textId="22A64D3A" w:rsidR="00982DB6" w:rsidRPr="00923FD1" w:rsidRDefault="00982DB6" w:rsidP="005D081B">
      <w:pPr>
        <w:pStyle w:val="Partidoincial"/>
        <w:rPr>
          <w:noProof/>
        </w:rPr>
      </w:pPr>
      <w:r w:rsidRPr="00923FD1">
        <w:rPr>
          <w:noProof/>
        </w:rPr>
        <w:tab/>
      </w:r>
      <w:r w:rsidRPr="00923FD1">
        <w:rPr>
          <w:noProof/>
        </w:rPr>
        <w:tab/>
      </w:r>
      <w:r w:rsidRPr="00923FD1">
        <w:rPr>
          <w:noProof/>
        </w:rPr>
        <w:tab/>
        <w:t xml:space="preserve">¡Oye, cautivo! </w:t>
      </w:r>
    </w:p>
    <w:p w14:paraId="4EB7FB83" w14:textId="0338B06E" w:rsidR="00DD6E57" w:rsidRPr="00923FD1" w:rsidRDefault="00DD6E57" w:rsidP="00DD6E57">
      <w:pPr>
        <w:pStyle w:val="Personaje"/>
        <w:rPr>
          <w:noProof/>
        </w:rPr>
      </w:pPr>
      <w:r w:rsidRPr="00923FD1">
        <w:rPr>
          <w:noProof/>
        </w:rPr>
        <w:lastRenderedPageBreak/>
        <w:t>carlos</w:t>
      </w:r>
    </w:p>
    <w:p w14:paraId="14F8C446" w14:textId="31D828AC" w:rsidR="00982DB6" w:rsidRPr="00923FD1" w:rsidRDefault="00982DB6" w:rsidP="00AC2072">
      <w:pPr>
        <w:pStyle w:val="Partidofinal"/>
      </w:pPr>
      <w:r w:rsidRPr="00923FD1">
        <w:rPr>
          <w:noProof/>
        </w:rPr>
        <w:tab/>
      </w:r>
      <w:r w:rsidRPr="00923FD1">
        <w:rPr>
          <w:noProof/>
        </w:rPr>
        <w:tab/>
      </w:r>
      <w:r w:rsidRPr="00923FD1">
        <w:rPr>
          <w:noProof/>
        </w:rPr>
        <w:tab/>
        <w:t xml:space="preserve">         </w:t>
      </w:r>
      <w:r w:rsidR="00DD6E57" w:rsidRPr="00923FD1">
        <w:rPr>
          <w:noProof/>
        </w:rPr>
        <w:tab/>
      </w:r>
      <w:r w:rsidR="00DD6E57" w:rsidRPr="00923FD1">
        <w:tab/>
      </w:r>
      <w:r w:rsidRPr="00923FD1">
        <w:t xml:space="preserve">  Aquella voz me asombra,</w:t>
      </w:r>
      <w:r w:rsidRPr="00923FD1">
        <w:tab/>
      </w:r>
      <w:r w:rsidRPr="00923FD1">
        <w:tab/>
      </w:r>
      <w:r w:rsidRPr="00923FD1">
        <w:tab/>
      </w:r>
    </w:p>
    <w:p w14:paraId="268E801B" w14:textId="77777777" w:rsidR="00982DB6" w:rsidRPr="00923FD1" w:rsidRDefault="00982DB6" w:rsidP="00DD6E57">
      <w:pPr>
        <w:pStyle w:val="Verso"/>
        <w:rPr>
          <w:noProof/>
        </w:rPr>
      </w:pPr>
      <w:r w:rsidRPr="00923FD1">
        <w:rPr>
          <w:noProof/>
        </w:rPr>
        <w:tab/>
      </w:r>
      <w:r w:rsidRPr="00923FD1">
        <w:rPr>
          <w:noProof/>
        </w:rPr>
        <w:tab/>
      </w:r>
      <w:r w:rsidRPr="00923FD1">
        <w:rPr>
          <w:noProof/>
        </w:rPr>
        <w:tab/>
        <w:t>y detiénese el alma al dulce acento.</w:t>
      </w:r>
    </w:p>
    <w:p w14:paraId="713B6957" w14:textId="0F452140" w:rsidR="00DD6E57" w:rsidRPr="00923FD1" w:rsidRDefault="00DD6E57" w:rsidP="00DD6E57">
      <w:pPr>
        <w:pStyle w:val="Personaje"/>
        <w:rPr>
          <w:noProof/>
        </w:rPr>
      </w:pPr>
      <w:r w:rsidRPr="00923FD1">
        <w:rPr>
          <w:noProof/>
        </w:rPr>
        <w:t>isabel</w:t>
      </w:r>
    </w:p>
    <w:p w14:paraId="43D55B02" w14:textId="3C06F03F" w:rsidR="00982DB6" w:rsidRPr="00923FD1" w:rsidRDefault="00982DB6" w:rsidP="005D081B">
      <w:pPr>
        <w:pStyle w:val="Partidoincial"/>
        <w:rPr>
          <w:noProof/>
        </w:rPr>
      </w:pPr>
      <w:r w:rsidRPr="00923FD1">
        <w:rPr>
          <w:noProof/>
        </w:rPr>
        <w:tab/>
      </w:r>
      <w:r w:rsidRPr="00923FD1">
        <w:rPr>
          <w:noProof/>
        </w:rPr>
        <w:tab/>
      </w:r>
      <w:r w:rsidRPr="00923FD1">
        <w:rPr>
          <w:noProof/>
        </w:rPr>
        <w:tab/>
        <w:t xml:space="preserve">  Oye, español.</w:t>
      </w:r>
    </w:p>
    <w:p w14:paraId="6DE5294F" w14:textId="0B6EAF51" w:rsidR="00DD6E57" w:rsidRPr="00923FD1" w:rsidRDefault="00DD6E57" w:rsidP="00DD6E57">
      <w:pPr>
        <w:pStyle w:val="Personaje"/>
        <w:rPr>
          <w:noProof/>
        </w:rPr>
      </w:pPr>
      <w:r w:rsidRPr="00923FD1">
        <w:rPr>
          <w:noProof/>
        </w:rPr>
        <w:t>carlos</w:t>
      </w:r>
    </w:p>
    <w:p w14:paraId="6B113557" w14:textId="2F0D2E9F"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00DD6E57" w:rsidRPr="00923FD1">
        <w:rPr>
          <w:noProof/>
        </w:rPr>
        <w:tab/>
      </w:r>
      <w:r w:rsidRPr="00923FD1">
        <w:t xml:space="preserve"> ¿Quién español me nombra?</w:t>
      </w:r>
    </w:p>
    <w:p w14:paraId="4574A180" w14:textId="26647CF3" w:rsidR="00DD6E57" w:rsidRPr="00923FD1" w:rsidRDefault="00DD6E57" w:rsidP="00DD6E57">
      <w:pPr>
        <w:pStyle w:val="Personaje"/>
        <w:rPr>
          <w:noProof/>
        </w:rPr>
      </w:pPr>
      <w:r w:rsidRPr="00923FD1">
        <w:rPr>
          <w:noProof/>
        </w:rPr>
        <w:t>isabel</w:t>
      </w:r>
    </w:p>
    <w:p w14:paraId="0E382DBD" w14:textId="09BA26F1" w:rsidR="00982DB6" w:rsidRPr="00923FD1" w:rsidRDefault="00982DB6" w:rsidP="005D081B">
      <w:pPr>
        <w:pStyle w:val="Partidoincial"/>
        <w:rPr>
          <w:noProof/>
        </w:rPr>
      </w:pPr>
      <w:r w:rsidRPr="00923FD1">
        <w:rPr>
          <w:noProof/>
        </w:rPr>
        <w:tab/>
      </w:r>
      <w:r w:rsidRPr="00923FD1">
        <w:rPr>
          <w:noProof/>
        </w:rPr>
        <w:tab/>
      </w:r>
      <w:r w:rsidRPr="00923FD1">
        <w:rPr>
          <w:noProof/>
        </w:rPr>
        <w:tab/>
        <w:t>Una mujer de España.</w:t>
      </w:r>
    </w:p>
    <w:p w14:paraId="020FD246" w14:textId="34026EEB" w:rsidR="00DD6E57" w:rsidRPr="00923FD1" w:rsidRDefault="00DD6E57" w:rsidP="00DD6E57">
      <w:pPr>
        <w:pStyle w:val="Personaje"/>
        <w:rPr>
          <w:noProof/>
        </w:rPr>
      </w:pPr>
      <w:r w:rsidRPr="00923FD1">
        <w:rPr>
          <w:noProof/>
        </w:rPr>
        <w:t>carlos</w:t>
      </w:r>
    </w:p>
    <w:p w14:paraId="1C3F6B20" w14:textId="27C24E8C"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00DD6E57" w:rsidRPr="00923FD1">
        <w:rPr>
          <w:noProof/>
        </w:rPr>
        <w:tab/>
      </w:r>
      <w:r w:rsidRPr="00923FD1">
        <w:t>(Sombra mía</w:t>
      </w:r>
    </w:p>
    <w:p w14:paraId="47FD7EB2" w14:textId="77777777" w:rsidR="00982DB6" w:rsidRPr="00923FD1" w:rsidRDefault="00982DB6" w:rsidP="00DD6E57">
      <w:pPr>
        <w:pStyle w:val="Verso"/>
        <w:rPr>
          <w:noProof/>
        </w:rPr>
      </w:pPr>
      <w:r w:rsidRPr="00923FD1">
        <w:rPr>
          <w:noProof/>
        </w:rPr>
        <w:tab/>
      </w:r>
      <w:r w:rsidRPr="00923FD1">
        <w:rPr>
          <w:noProof/>
        </w:rPr>
        <w:tab/>
      </w:r>
      <w:r w:rsidRPr="00923FD1">
        <w:rPr>
          <w:noProof/>
        </w:rPr>
        <w:tab/>
        <w:t>debe de ser, si el alma tiene sombra;</w:t>
      </w:r>
    </w:p>
    <w:p w14:paraId="62F244DC" w14:textId="4C9D16A4" w:rsidR="00982DB6" w:rsidRPr="00923FD1" w:rsidRDefault="00982DB6" w:rsidP="00DD6E57">
      <w:pPr>
        <w:pStyle w:val="Verso"/>
        <w:rPr>
          <w:noProof/>
        </w:rPr>
      </w:pPr>
      <w:r w:rsidRPr="00923FD1">
        <w:rPr>
          <w:noProof/>
        </w:rPr>
        <w:tab/>
      </w:r>
      <w:r w:rsidRPr="00923FD1">
        <w:rPr>
          <w:noProof/>
        </w:rPr>
        <w:tab/>
      </w:r>
      <w:r w:rsidRPr="00923FD1">
        <w:rPr>
          <w:noProof/>
        </w:rPr>
        <w:tab/>
        <w:t xml:space="preserve">  porque después que de Isabel tenía</w:t>
      </w:r>
      <w:r w:rsidRPr="00923FD1">
        <w:rPr>
          <w:noProof/>
        </w:rPr>
        <w:tab/>
      </w:r>
      <w:r w:rsidRPr="00923FD1">
        <w:rPr>
          <w:noProof/>
        </w:rPr>
        <w:tab/>
      </w:r>
      <w:r w:rsidRPr="00923FD1">
        <w:rPr>
          <w:noProof/>
        </w:rPr>
        <w:tab/>
      </w:r>
      <w:r w:rsidRPr="00923FD1">
        <w:rPr>
          <w:noProof/>
        </w:rPr>
        <w:tab/>
      </w:r>
    </w:p>
    <w:p w14:paraId="03488FBB" w14:textId="77777777" w:rsidR="00982DB6" w:rsidRPr="00923FD1" w:rsidRDefault="00982DB6" w:rsidP="00DD6E57">
      <w:pPr>
        <w:pStyle w:val="Verso"/>
        <w:rPr>
          <w:noProof/>
        </w:rPr>
      </w:pPr>
      <w:r w:rsidRPr="00923FD1">
        <w:rPr>
          <w:noProof/>
        </w:rPr>
        <w:tab/>
      </w:r>
      <w:r w:rsidRPr="00923FD1">
        <w:rPr>
          <w:noProof/>
        </w:rPr>
        <w:tab/>
      </w:r>
      <w:r w:rsidRPr="00923FD1">
        <w:rPr>
          <w:noProof/>
        </w:rPr>
        <w:tab/>
        <w:t>la imagen, que otro tiempo despreciaba,</w:t>
      </w:r>
    </w:p>
    <w:p w14:paraId="11BEAA51" w14:textId="77777777" w:rsidR="00982DB6" w:rsidRPr="00923FD1" w:rsidRDefault="00982DB6" w:rsidP="00DD6E57">
      <w:pPr>
        <w:pStyle w:val="Verso"/>
        <w:rPr>
          <w:noProof/>
        </w:rPr>
      </w:pPr>
      <w:r w:rsidRPr="00923FD1">
        <w:rPr>
          <w:noProof/>
        </w:rPr>
        <w:tab/>
      </w:r>
      <w:r w:rsidRPr="00923FD1">
        <w:rPr>
          <w:noProof/>
        </w:rPr>
        <w:tab/>
      </w:r>
      <w:r w:rsidRPr="00923FD1">
        <w:rPr>
          <w:noProof/>
        </w:rPr>
        <w:tab/>
        <w:t>dentro del alma, como sol, vivía.)</w:t>
      </w:r>
    </w:p>
    <w:p w14:paraId="5A988D70"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Cuando de responder me retiraba,</w:t>
      </w:r>
    </w:p>
    <w:p w14:paraId="2976F262" w14:textId="77777777" w:rsidR="00982DB6" w:rsidRPr="00923FD1" w:rsidRDefault="00982DB6" w:rsidP="00DD6E57">
      <w:pPr>
        <w:pStyle w:val="Verso"/>
        <w:rPr>
          <w:noProof/>
        </w:rPr>
      </w:pPr>
      <w:r w:rsidRPr="00923FD1">
        <w:rPr>
          <w:noProof/>
        </w:rPr>
        <w:tab/>
      </w:r>
      <w:r w:rsidRPr="00923FD1">
        <w:rPr>
          <w:noProof/>
        </w:rPr>
        <w:tab/>
      </w:r>
      <w:r w:rsidRPr="00923FD1">
        <w:rPr>
          <w:noProof/>
        </w:rPr>
        <w:tab/>
        <w:t>era por presumir que érades moros.</w:t>
      </w:r>
    </w:p>
    <w:p w14:paraId="40B85F80" w14:textId="7C347B27" w:rsidR="00DD6E57" w:rsidRPr="00923FD1" w:rsidRDefault="00DD6E57" w:rsidP="00DD6E57">
      <w:pPr>
        <w:pStyle w:val="Personaje"/>
        <w:rPr>
          <w:noProof/>
        </w:rPr>
      </w:pPr>
      <w:r w:rsidRPr="00923FD1">
        <w:rPr>
          <w:noProof/>
        </w:rPr>
        <w:t>hipólito</w:t>
      </w:r>
    </w:p>
    <w:p w14:paraId="533D5445" w14:textId="644C20F5" w:rsidR="00982DB6" w:rsidRPr="00923FD1" w:rsidRDefault="00982DB6" w:rsidP="005D081B">
      <w:pPr>
        <w:pStyle w:val="Partidoincial"/>
        <w:rPr>
          <w:noProof/>
        </w:rPr>
      </w:pPr>
      <w:r w:rsidRPr="00923FD1">
        <w:rPr>
          <w:noProof/>
        </w:rPr>
        <w:tab/>
      </w:r>
      <w:r w:rsidRPr="00923FD1">
        <w:rPr>
          <w:noProof/>
        </w:rPr>
        <w:tab/>
      </w:r>
      <w:r w:rsidR="00DD6E57" w:rsidRPr="00923FD1">
        <w:rPr>
          <w:noProof/>
        </w:rPr>
        <w:tab/>
      </w:r>
      <w:r w:rsidRPr="00923FD1">
        <w:rPr>
          <w:noProof/>
        </w:rPr>
        <w:t>¿Vas fugitivo acaso?</w:t>
      </w:r>
    </w:p>
    <w:p w14:paraId="2E812DCE" w14:textId="2CC7053D" w:rsidR="00DD6E57" w:rsidRPr="00923FD1" w:rsidRDefault="00DD6E57" w:rsidP="00DD6E57">
      <w:pPr>
        <w:pStyle w:val="Personaje"/>
        <w:rPr>
          <w:noProof/>
        </w:rPr>
      </w:pPr>
      <w:r w:rsidRPr="00923FD1">
        <w:rPr>
          <w:noProof/>
        </w:rPr>
        <w:t>carlos</w:t>
      </w:r>
    </w:p>
    <w:p w14:paraId="72D6BD85" w14:textId="417A6858"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00DD6E57" w:rsidRPr="00923FD1">
        <w:rPr>
          <w:noProof/>
        </w:rPr>
        <w:tab/>
      </w:r>
      <w:r w:rsidRPr="00923FD1">
        <w:t>El mar buscaba.</w:t>
      </w:r>
      <w:r w:rsidRPr="00923FD1">
        <w:tab/>
      </w:r>
      <w:r w:rsidRPr="00923FD1">
        <w:tab/>
      </w:r>
      <w:r w:rsidRPr="00923FD1">
        <w:tab/>
      </w:r>
    </w:p>
    <w:p w14:paraId="3ECAB0AF" w14:textId="00E8FBB3" w:rsidR="00DD6E57" w:rsidRPr="00923FD1" w:rsidRDefault="00DD6E57" w:rsidP="00DD6E57">
      <w:pPr>
        <w:pStyle w:val="Personaje"/>
        <w:rPr>
          <w:noProof/>
        </w:rPr>
      </w:pPr>
      <w:r w:rsidRPr="00923FD1">
        <w:rPr>
          <w:noProof/>
        </w:rPr>
        <w:t>isabel</w:t>
      </w:r>
    </w:p>
    <w:p w14:paraId="33318B15" w14:textId="45FABA52" w:rsidR="00982DB6" w:rsidRPr="00923FD1" w:rsidRDefault="00982DB6" w:rsidP="00DD6E57">
      <w:pPr>
        <w:pStyle w:val="Verso"/>
        <w:rPr>
          <w:noProof/>
        </w:rPr>
      </w:pPr>
      <w:r w:rsidRPr="00923FD1">
        <w:rPr>
          <w:noProof/>
        </w:rPr>
        <w:tab/>
      </w:r>
      <w:r w:rsidRPr="00923FD1">
        <w:rPr>
          <w:noProof/>
        </w:rPr>
        <w:tab/>
      </w:r>
      <w:r w:rsidRPr="00923FD1">
        <w:rPr>
          <w:noProof/>
        </w:rPr>
        <w:tab/>
        <w:t xml:space="preserve">  </w:t>
      </w:r>
      <w:bookmarkStart w:id="142" w:name="_Hlk54364107"/>
      <w:r w:rsidRPr="00923FD1">
        <w:rPr>
          <w:noProof/>
        </w:rPr>
        <w:t>La libertad son últimos tesoros</w:t>
      </w:r>
      <w:bookmarkEnd w:id="142"/>
      <w:r w:rsidRPr="00923FD1">
        <w:rPr>
          <w:noProof/>
        </w:rPr>
        <w:t>.</w:t>
      </w:r>
    </w:p>
    <w:p w14:paraId="0832256A" w14:textId="2BF374A2" w:rsidR="00DD6E57" w:rsidRPr="00923FD1" w:rsidRDefault="00DD6E57" w:rsidP="00DD6E57">
      <w:pPr>
        <w:pStyle w:val="Personaje"/>
        <w:rPr>
          <w:noProof/>
        </w:rPr>
      </w:pPr>
      <w:r w:rsidRPr="00923FD1">
        <w:rPr>
          <w:noProof/>
        </w:rPr>
        <w:t>hipólito</w:t>
      </w:r>
      <w:r w:rsidRPr="00923FD1">
        <w:rPr>
          <w:noProof/>
        </w:rPr>
        <w:tab/>
      </w:r>
    </w:p>
    <w:p w14:paraId="0EB17089" w14:textId="35CE2EBD"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Un bergantín tenemos en el puerto.</w:t>
      </w:r>
    </w:p>
    <w:p w14:paraId="276A8B13" w14:textId="41E3D1DE" w:rsidR="00DD6E57" w:rsidRPr="00923FD1" w:rsidRDefault="00DD6E57" w:rsidP="00DD6E57">
      <w:pPr>
        <w:pStyle w:val="Personaje"/>
        <w:rPr>
          <w:noProof/>
        </w:rPr>
      </w:pPr>
      <w:r w:rsidRPr="00923FD1">
        <w:rPr>
          <w:noProof/>
        </w:rPr>
        <w:t>carlos</w:t>
      </w:r>
      <w:r w:rsidRPr="00923FD1">
        <w:rPr>
          <w:noProof/>
        </w:rPr>
        <w:tab/>
      </w:r>
    </w:p>
    <w:p w14:paraId="4836EB52" w14:textId="5BF6F6E1"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Mueve a piedad los celestiales coros</w:t>
      </w:r>
    </w:p>
    <w:p w14:paraId="7DEE816D"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un pobre esclavo, de favor desierto.</w:t>
      </w:r>
    </w:p>
    <w:p w14:paraId="41E82E3B" w14:textId="1001DED9" w:rsidR="00982DB6" w:rsidRPr="00923FD1" w:rsidRDefault="00982DB6" w:rsidP="00DD6E57">
      <w:pPr>
        <w:pStyle w:val="Verso"/>
        <w:rPr>
          <w:noProof/>
        </w:rPr>
      </w:pPr>
      <w:r w:rsidRPr="00923FD1">
        <w:rPr>
          <w:noProof/>
        </w:rPr>
        <w:tab/>
      </w:r>
      <w:r w:rsidRPr="00923FD1">
        <w:rPr>
          <w:noProof/>
        </w:rPr>
        <w:tab/>
      </w:r>
      <w:r w:rsidRPr="00923FD1">
        <w:rPr>
          <w:noProof/>
        </w:rPr>
        <w:tab/>
        <w:t>Si me queréis llevar, la misma vida,</w:t>
      </w:r>
      <w:r w:rsidRPr="00923FD1">
        <w:rPr>
          <w:noProof/>
        </w:rPr>
        <w:tab/>
      </w:r>
      <w:r w:rsidRPr="00923FD1">
        <w:rPr>
          <w:noProof/>
        </w:rPr>
        <w:tab/>
      </w:r>
      <w:r w:rsidRPr="00923FD1">
        <w:rPr>
          <w:noProof/>
        </w:rPr>
        <w:tab/>
      </w:r>
      <w:r w:rsidRPr="00923FD1">
        <w:rPr>
          <w:noProof/>
        </w:rPr>
        <w:tab/>
      </w:r>
    </w:p>
    <w:p w14:paraId="03425C30" w14:textId="7777777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de la satisfación, será el concierto.</w:t>
      </w:r>
    </w:p>
    <w:p w14:paraId="6219BE47" w14:textId="10A59E4F" w:rsidR="00DD6E57" w:rsidRPr="00923FD1" w:rsidRDefault="00DD6E57" w:rsidP="00DD6E57">
      <w:pPr>
        <w:pStyle w:val="Personaje"/>
        <w:rPr>
          <w:noProof/>
        </w:rPr>
      </w:pPr>
      <w:r w:rsidRPr="00923FD1">
        <w:rPr>
          <w:noProof/>
        </w:rPr>
        <w:t>hipólito</w:t>
      </w:r>
    </w:p>
    <w:p w14:paraId="23D74D3E" w14:textId="2C6A0FA6" w:rsidR="00982DB6" w:rsidRPr="00923FD1" w:rsidRDefault="00982DB6" w:rsidP="00DD6E57">
      <w:pPr>
        <w:pStyle w:val="Verso"/>
        <w:rPr>
          <w:noProof/>
        </w:rPr>
      </w:pPr>
      <w:r w:rsidRPr="00923FD1">
        <w:rPr>
          <w:noProof/>
        </w:rPr>
        <w:tab/>
      </w:r>
      <w:r w:rsidRPr="00923FD1">
        <w:rPr>
          <w:noProof/>
        </w:rPr>
        <w:tab/>
        <w:t xml:space="preserve">  </w:t>
      </w:r>
      <w:r w:rsidR="00DD6E57" w:rsidRPr="00923FD1">
        <w:rPr>
          <w:noProof/>
        </w:rPr>
        <w:tab/>
      </w:r>
      <w:r w:rsidRPr="00923FD1">
        <w:rPr>
          <w:noProof/>
        </w:rPr>
        <w:t>En esta selva de árboles vestida</w:t>
      </w:r>
    </w:p>
    <w:p w14:paraId="15BB1906" w14:textId="77777777" w:rsidR="00982DB6" w:rsidRPr="00923FD1" w:rsidRDefault="00982DB6" w:rsidP="00DD6E57">
      <w:pPr>
        <w:pStyle w:val="Verso"/>
        <w:rPr>
          <w:noProof/>
        </w:rPr>
      </w:pPr>
      <w:r w:rsidRPr="00923FD1">
        <w:rPr>
          <w:noProof/>
        </w:rPr>
        <w:tab/>
      </w:r>
      <w:r w:rsidRPr="00923FD1">
        <w:rPr>
          <w:noProof/>
        </w:rPr>
        <w:tab/>
      </w:r>
      <w:r w:rsidRPr="00923FD1">
        <w:rPr>
          <w:noProof/>
        </w:rPr>
        <w:tab/>
        <w:t>te puedes esconder mientras hallamos</w:t>
      </w:r>
    </w:p>
    <w:p w14:paraId="45BBA8F6" w14:textId="77777777" w:rsidR="00982DB6" w:rsidRPr="00923FD1" w:rsidRDefault="00982DB6" w:rsidP="00DD6E57">
      <w:pPr>
        <w:pStyle w:val="Verso"/>
        <w:rPr>
          <w:noProof/>
        </w:rPr>
      </w:pPr>
      <w:r w:rsidRPr="00923FD1">
        <w:rPr>
          <w:noProof/>
        </w:rPr>
        <w:tab/>
      </w:r>
      <w:r w:rsidRPr="00923FD1">
        <w:rPr>
          <w:noProof/>
        </w:rPr>
        <w:tab/>
      </w:r>
      <w:r w:rsidRPr="00923FD1">
        <w:rPr>
          <w:noProof/>
        </w:rPr>
        <w:tab/>
        <w:t>—¡oh, plega a Dios que en Tremecén resida!—</w:t>
      </w:r>
    </w:p>
    <w:p w14:paraId="4B4DBE88" w14:textId="32CEED5F" w:rsidR="00982DB6" w:rsidRPr="00923FD1" w:rsidRDefault="00982DB6" w:rsidP="00DD6E57">
      <w:pPr>
        <w:pStyle w:val="Verso"/>
        <w:rPr>
          <w:noProof/>
        </w:rPr>
      </w:pPr>
      <w:r w:rsidRPr="00923FD1">
        <w:rPr>
          <w:noProof/>
        </w:rPr>
        <w:tab/>
      </w:r>
      <w:r w:rsidRPr="00923FD1">
        <w:rPr>
          <w:noProof/>
        </w:rPr>
        <w:tab/>
      </w:r>
      <w:r w:rsidRPr="00923FD1">
        <w:rPr>
          <w:noProof/>
        </w:rPr>
        <w:tab/>
        <w:t xml:space="preserve">  un español cautivo que buscamos.</w:t>
      </w:r>
      <w:r w:rsidRPr="00923FD1">
        <w:rPr>
          <w:noProof/>
        </w:rPr>
        <w:tab/>
      </w:r>
      <w:r w:rsidRPr="00923FD1">
        <w:rPr>
          <w:noProof/>
        </w:rPr>
        <w:tab/>
      </w:r>
      <w:r w:rsidRPr="00923FD1">
        <w:rPr>
          <w:noProof/>
        </w:rPr>
        <w:tab/>
      </w:r>
      <w:r w:rsidRPr="00923FD1">
        <w:rPr>
          <w:noProof/>
        </w:rPr>
        <w:tab/>
      </w:r>
    </w:p>
    <w:p w14:paraId="7C567351" w14:textId="1B92D4AD" w:rsidR="00DD6E57" w:rsidRPr="00923FD1" w:rsidRDefault="00DD6E57" w:rsidP="00DD6E57">
      <w:pPr>
        <w:pStyle w:val="Personaje"/>
        <w:rPr>
          <w:noProof/>
        </w:rPr>
      </w:pPr>
      <w:r w:rsidRPr="00923FD1">
        <w:rPr>
          <w:noProof/>
        </w:rPr>
        <w:t>carlos</w:t>
      </w:r>
    </w:p>
    <w:p w14:paraId="00934718" w14:textId="7BE71B15"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Esclavo soy allí, decidme el nombre,</w:t>
      </w:r>
    </w:p>
    <w:p w14:paraId="2D1B1579" w14:textId="77777777" w:rsidR="00982DB6" w:rsidRPr="00923FD1" w:rsidRDefault="00982DB6" w:rsidP="00DD6E57">
      <w:pPr>
        <w:pStyle w:val="Verso"/>
        <w:rPr>
          <w:noProof/>
        </w:rPr>
      </w:pPr>
      <w:r w:rsidRPr="00923FD1">
        <w:rPr>
          <w:noProof/>
        </w:rPr>
        <w:tab/>
      </w:r>
      <w:r w:rsidRPr="00923FD1">
        <w:rPr>
          <w:noProof/>
        </w:rPr>
        <w:tab/>
      </w:r>
      <w:r w:rsidRPr="00923FD1">
        <w:rPr>
          <w:noProof/>
        </w:rPr>
        <w:tab/>
        <w:t>que al fin los de la patria nos juntamos.</w:t>
      </w:r>
    </w:p>
    <w:p w14:paraId="6CD4843E" w14:textId="2FE236DC" w:rsidR="00DD6E57" w:rsidRPr="00923FD1" w:rsidRDefault="00DD6E57" w:rsidP="00DD6E57">
      <w:pPr>
        <w:pStyle w:val="Personaje"/>
        <w:rPr>
          <w:noProof/>
        </w:rPr>
      </w:pPr>
      <w:r w:rsidRPr="00923FD1">
        <w:rPr>
          <w:noProof/>
        </w:rPr>
        <w:t>hipólito</w:t>
      </w:r>
    </w:p>
    <w:p w14:paraId="03138DD1" w14:textId="61FCA059" w:rsidR="00982DB6" w:rsidRPr="00923FD1" w:rsidRDefault="00982DB6" w:rsidP="005D081B">
      <w:pPr>
        <w:pStyle w:val="Partidoincial"/>
        <w:rPr>
          <w:noProof/>
        </w:rPr>
      </w:pPr>
      <w:r w:rsidRPr="00923FD1">
        <w:rPr>
          <w:noProof/>
        </w:rPr>
        <w:tab/>
      </w:r>
      <w:r w:rsidRPr="00923FD1">
        <w:rPr>
          <w:noProof/>
        </w:rPr>
        <w:tab/>
        <w:t xml:space="preserve">  </w:t>
      </w:r>
      <w:r w:rsidR="00DD6E57" w:rsidRPr="00923FD1">
        <w:rPr>
          <w:noProof/>
        </w:rPr>
        <w:tab/>
      </w:r>
      <w:r w:rsidRPr="00923FD1">
        <w:rPr>
          <w:noProof/>
        </w:rPr>
        <w:t>Don Carlos de Aragón.</w:t>
      </w:r>
    </w:p>
    <w:p w14:paraId="3226A536" w14:textId="6C06F547" w:rsidR="00DD6E57" w:rsidRPr="00923FD1" w:rsidRDefault="00DD6E57" w:rsidP="00DD6E57">
      <w:pPr>
        <w:pStyle w:val="Personaje"/>
        <w:rPr>
          <w:noProof/>
        </w:rPr>
      </w:pPr>
      <w:r w:rsidRPr="00923FD1">
        <w:rPr>
          <w:noProof/>
        </w:rPr>
        <w:t>carlos</w:t>
      </w:r>
      <w:r w:rsidRPr="00923FD1">
        <w:rPr>
          <w:noProof/>
        </w:rPr>
        <w:tab/>
      </w:r>
    </w:p>
    <w:p w14:paraId="20343526" w14:textId="5B5CB640"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00DD6E57" w:rsidRPr="00923FD1">
        <w:rPr>
          <w:noProof/>
        </w:rPr>
        <w:t xml:space="preserve">       </w:t>
      </w:r>
      <w:r w:rsidR="00DD6E57" w:rsidRPr="00923FD1">
        <w:t xml:space="preserve"> </w:t>
      </w:r>
      <w:r w:rsidRPr="00923FD1">
        <w:t>Aunque os asombre</w:t>
      </w:r>
    </w:p>
    <w:p w14:paraId="0DE7C711" w14:textId="77777777" w:rsidR="00982DB6" w:rsidRPr="00923FD1" w:rsidRDefault="00982DB6" w:rsidP="00DD6E57">
      <w:pPr>
        <w:pStyle w:val="Verso"/>
        <w:rPr>
          <w:noProof/>
        </w:rPr>
      </w:pPr>
      <w:r w:rsidRPr="00923FD1">
        <w:rPr>
          <w:noProof/>
        </w:rPr>
        <w:tab/>
      </w:r>
      <w:r w:rsidRPr="00923FD1">
        <w:rPr>
          <w:noProof/>
        </w:rPr>
        <w:tab/>
      </w:r>
      <w:r w:rsidRPr="00923FD1">
        <w:rPr>
          <w:noProof/>
        </w:rPr>
        <w:tab/>
        <w:t>el verme tan mudado y diferente,</w:t>
      </w:r>
    </w:p>
    <w:p w14:paraId="0FCC9841" w14:textId="47751460" w:rsidR="00982DB6" w:rsidRPr="00923FD1" w:rsidRDefault="00982DB6" w:rsidP="00DD6E57">
      <w:pPr>
        <w:pStyle w:val="Verso"/>
        <w:rPr>
          <w:noProof/>
        </w:rPr>
      </w:pPr>
      <w:r w:rsidRPr="00923FD1">
        <w:rPr>
          <w:noProof/>
        </w:rPr>
        <w:tab/>
      </w:r>
      <w:r w:rsidRPr="00923FD1">
        <w:rPr>
          <w:noProof/>
        </w:rPr>
        <w:tab/>
      </w:r>
      <w:r w:rsidRPr="00923FD1">
        <w:rPr>
          <w:noProof/>
        </w:rPr>
        <w:tab/>
        <w:t>ese hombre soy, si tengo forma de hombre.</w:t>
      </w:r>
      <w:r w:rsidRPr="00923FD1">
        <w:rPr>
          <w:noProof/>
        </w:rPr>
        <w:tab/>
      </w:r>
      <w:r w:rsidRPr="00923FD1">
        <w:rPr>
          <w:noProof/>
        </w:rPr>
        <w:tab/>
      </w:r>
      <w:r w:rsidRPr="00923FD1">
        <w:rPr>
          <w:noProof/>
        </w:rPr>
        <w:tab/>
      </w:r>
    </w:p>
    <w:p w14:paraId="07E6532D" w14:textId="2A11AA6F" w:rsidR="00DD6E57" w:rsidRPr="00923FD1" w:rsidRDefault="00DD6E57" w:rsidP="00DD6E57">
      <w:pPr>
        <w:pStyle w:val="Personaje"/>
        <w:rPr>
          <w:noProof/>
        </w:rPr>
      </w:pPr>
      <w:r w:rsidRPr="00923FD1">
        <w:rPr>
          <w:noProof/>
        </w:rPr>
        <w:t>hipólito</w:t>
      </w:r>
    </w:p>
    <w:p w14:paraId="36F9B2DE" w14:textId="0EC8ADAA"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 xml:space="preserve">  Tus trabajos y el sol de Libia ardiente,</w:t>
      </w:r>
    </w:p>
    <w:p w14:paraId="244FC827" w14:textId="77777777" w:rsidR="00982DB6" w:rsidRPr="00923FD1" w:rsidRDefault="00982DB6" w:rsidP="005D081B">
      <w:pPr>
        <w:pStyle w:val="Partidoincial"/>
        <w:rPr>
          <w:noProof/>
        </w:rPr>
      </w:pPr>
      <w:r w:rsidRPr="00923FD1">
        <w:rPr>
          <w:noProof/>
        </w:rPr>
        <w:tab/>
      </w:r>
      <w:r w:rsidRPr="00923FD1">
        <w:rPr>
          <w:noProof/>
        </w:rPr>
        <w:tab/>
      </w:r>
      <w:r w:rsidRPr="00923FD1">
        <w:rPr>
          <w:noProof/>
        </w:rPr>
        <w:tab/>
        <w:t>Carlos, te desconocen.</w:t>
      </w:r>
    </w:p>
    <w:p w14:paraId="6EB4C2AD" w14:textId="279D47A8" w:rsidR="00DD6E57" w:rsidRPr="00923FD1" w:rsidRDefault="00DD6E57" w:rsidP="00DD6E57">
      <w:pPr>
        <w:pStyle w:val="Personaje"/>
        <w:rPr>
          <w:noProof/>
        </w:rPr>
      </w:pPr>
      <w:r w:rsidRPr="00923FD1">
        <w:rPr>
          <w:noProof/>
        </w:rPr>
        <w:t>isabel</w:t>
      </w:r>
    </w:p>
    <w:p w14:paraId="23BE45B4" w14:textId="48E0AF60"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Pr="00923FD1">
        <w:t xml:space="preserve">  No tu esposa,</w:t>
      </w:r>
    </w:p>
    <w:p w14:paraId="5584D372" w14:textId="77777777" w:rsidR="00982DB6" w:rsidRPr="00923FD1" w:rsidRDefault="00982DB6" w:rsidP="00DD6E57">
      <w:pPr>
        <w:pStyle w:val="Verso"/>
        <w:rPr>
          <w:noProof/>
        </w:rPr>
      </w:pPr>
      <w:r w:rsidRPr="00923FD1">
        <w:rPr>
          <w:noProof/>
        </w:rPr>
        <w:tab/>
      </w:r>
      <w:r w:rsidRPr="00923FD1">
        <w:rPr>
          <w:noProof/>
        </w:rPr>
        <w:tab/>
      </w:r>
      <w:r w:rsidRPr="00923FD1">
        <w:rPr>
          <w:noProof/>
        </w:rPr>
        <w:tab/>
        <w:t>que en el alma tu voz llorando siente.</w:t>
      </w:r>
    </w:p>
    <w:p w14:paraId="132B2BB4" w14:textId="7A38663D" w:rsidR="00DD6E57" w:rsidRPr="00923FD1" w:rsidRDefault="00DD6E57" w:rsidP="00DD6E57">
      <w:pPr>
        <w:pStyle w:val="Personaje"/>
        <w:rPr>
          <w:noProof/>
        </w:rPr>
      </w:pPr>
      <w:r w:rsidRPr="00923FD1">
        <w:rPr>
          <w:noProof/>
        </w:rPr>
        <w:t>carlos</w:t>
      </w:r>
    </w:p>
    <w:p w14:paraId="63B09A13" w14:textId="43BB0243" w:rsidR="00982DB6" w:rsidRPr="00923FD1" w:rsidRDefault="00982DB6" w:rsidP="00DD6E57">
      <w:pPr>
        <w:pStyle w:val="Verso"/>
        <w:rPr>
          <w:noProof/>
        </w:rPr>
      </w:pPr>
      <w:r w:rsidRPr="00923FD1">
        <w:rPr>
          <w:noProof/>
        </w:rPr>
        <w:tab/>
      </w:r>
      <w:r w:rsidRPr="00923FD1">
        <w:rPr>
          <w:noProof/>
        </w:rPr>
        <w:tab/>
        <w:t xml:space="preserve"> </w:t>
      </w:r>
      <w:r w:rsidR="00DD6E57" w:rsidRPr="00923FD1">
        <w:rPr>
          <w:noProof/>
        </w:rPr>
        <w:tab/>
      </w:r>
      <w:r w:rsidRPr="00923FD1">
        <w:rPr>
          <w:noProof/>
        </w:rPr>
        <w:t xml:space="preserve"> ¿Quién sino tú, Penélope famosa,</w:t>
      </w:r>
    </w:p>
    <w:p w14:paraId="0913A6B1" w14:textId="719B8FEC" w:rsidR="00982DB6" w:rsidRPr="00923FD1" w:rsidRDefault="00982DB6" w:rsidP="00DD6E57">
      <w:pPr>
        <w:pStyle w:val="Verso"/>
        <w:rPr>
          <w:noProof/>
        </w:rPr>
      </w:pPr>
      <w:r w:rsidRPr="00923FD1">
        <w:rPr>
          <w:noProof/>
        </w:rPr>
        <w:tab/>
      </w:r>
      <w:r w:rsidRPr="00923FD1">
        <w:rPr>
          <w:noProof/>
        </w:rPr>
        <w:tab/>
      </w:r>
      <w:r w:rsidRPr="00923FD1">
        <w:rPr>
          <w:noProof/>
        </w:rPr>
        <w:tab/>
        <w:t>por tanta tierra y mar peregrinara?</w:t>
      </w:r>
      <w:r w:rsidRPr="00923FD1">
        <w:rPr>
          <w:noProof/>
        </w:rPr>
        <w:tab/>
      </w:r>
      <w:r w:rsidRPr="00923FD1">
        <w:rPr>
          <w:noProof/>
        </w:rPr>
        <w:tab/>
      </w:r>
      <w:r w:rsidRPr="00923FD1">
        <w:rPr>
          <w:noProof/>
        </w:rPr>
        <w:tab/>
      </w:r>
      <w:r w:rsidRPr="00923FD1">
        <w:rPr>
          <w:noProof/>
        </w:rPr>
        <w:tab/>
      </w:r>
    </w:p>
    <w:p w14:paraId="434586C2" w14:textId="5D4F98BE" w:rsidR="00DD6E57" w:rsidRPr="00923FD1" w:rsidRDefault="00DD6E57" w:rsidP="00DD6E57">
      <w:pPr>
        <w:pStyle w:val="Personaje"/>
        <w:rPr>
          <w:noProof/>
        </w:rPr>
      </w:pPr>
      <w:r w:rsidRPr="00923FD1">
        <w:rPr>
          <w:noProof/>
        </w:rPr>
        <w:t>isabel</w:t>
      </w:r>
    </w:p>
    <w:p w14:paraId="51EE9B55" w14:textId="2D7A2E0D" w:rsidR="00982DB6" w:rsidRPr="00923FD1" w:rsidRDefault="00982DB6" w:rsidP="00DD6E57">
      <w:pPr>
        <w:pStyle w:val="Verso"/>
        <w:rPr>
          <w:noProof/>
        </w:rPr>
      </w:pPr>
      <w:r w:rsidRPr="00923FD1">
        <w:rPr>
          <w:noProof/>
        </w:rPr>
        <w:tab/>
      </w:r>
      <w:r w:rsidRPr="00923FD1">
        <w:rPr>
          <w:noProof/>
        </w:rPr>
        <w:tab/>
      </w:r>
      <w:r w:rsidRPr="00923FD1">
        <w:rPr>
          <w:noProof/>
        </w:rPr>
        <w:tab/>
        <w:t>Pues no muero por ti, no soy dichosa.</w:t>
      </w:r>
    </w:p>
    <w:p w14:paraId="54D63714" w14:textId="390BD0F5" w:rsidR="00DD6E57" w:rsidRPr="00923FD1" w:rsidRDefault="00DD6E57" w:rsidP="00DD6E57">
      <w:pPr>
        <w:pStyle w:val="Personaje"/>
        <w:rPr>
          <w:noProof/>
        </w:rPr>
      </w:pPr>
      <w:r w:rsidRPr="00923FD1">
        <w:rPr>
          <w:noProof/>
        </w:rPr>
        <w:t>carlos</w:t>
      </w:r>
    </w:p>
    <w:p w14:paraId="49C9ED36" w14:textId="7852A452" w:rsidR="00982DB6" w:rsidRPr="00923FD1" w:rsidRDefault="00982DB6" w:rsidP="00DD6E57">
      <w:pPr>
        <w:pStyle w:val="Verso"/>
        <w:rPr>
          <w:noProof/>
        </w:rPr>
      </w:pPr>
      <w:r w:rsidRPr="00923FD1">
        <w:rPr>
          <w:noProof/>
        </w:rPr>
        <w:tab/>
      </w:r>
      <w:r w:rsidRPr="00923FD1">
        <w:rPr>
          <w:noProof/>
        </w:rPr>
        <w:tab/>
        <w:t xml:space="preserve"> </w:t>
      </w:r>
      <w:r w:rsidR="00DD6E57" w:rsidRPr="00923FD1">
        <w:rPr>
          <w:noProof/>
        </w:rPr>
        <w:tab/>
      </w:r>
      <w:r w:rsidRPr="00923FD1">
        <w:rPr>
          <w:noProof/>
        </w:rPr>
        <w:t xml:space="preserve"> Fénix serás por una fe tan rara.</w:t>
      </w:r>
    </w:p>
    <w:p w14:paraId="77D0003D" w14:textId="01A62BEF" w:rsidR="00DD6E57" w:rsidRPr="00923FD1" w:rsidRDefault="00DD6E57" w:rsidP="00DD6E57">
      <w:pPr>
        <w:pStyle w:val="Personaje"/>
        <w:rPr>
          <w:noProof/>
        </w:rPr>
      </w:pPr>
      <w:r w:rsidRPr="00923FD1">
        <w:rPr>
          <w:noProof/>
        </w:rPr>
        <w:t>isabel</w:t>
      </w:r>
    </w:p>
    <w:p w14:paraId="629E0895" w14:textId="3CD94F9D"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Seré tu esclava yo, pues por no verme</w:t>
      </w:r>
    </w:p>
    <w:p w14:paraId="63BC1F68" w14:textId="77777777" w:rsidR="00982DB6" w:rsidRPr="00923FD1" w:rsidRDefault="00982DB6" w:rsidP="00DD6E57">
      <w:pPr>
        <w:pStyle w:val="Verso"/>
        <w:rPr>
          <w:noProof/>
        </w:rPr>
      </w:pPr>
      <w:r w:rsidRPr="00923FD1">
        <w:rPr>
          <w:noProof/>
        </w:rPr>
        <w:tab/>
      </w:r>
      <w:r w:rsidRPr="00923FD1">
        <w:rPr>
          <w:noProof/>
        </w:rPr>
        <w:tab/>
      </w:r>
      <w:r w:rsidRPr="00923FD1">
        <w:rPr>
          <w:noProof/>
        </w:rPr>
        <w:tab/>
        <w:t>con hermosura ausente herré mi cara.</w:t>
      </w:r>
    </w:p>
    <w:p w14:paraId="430DCC78" w14:textId="77ED43E5" w:rsidR="00982DB6" w:rsidRPr="00923FD1" w:rsidRDefault="00982DB6" w:rsidP="00DD6E57">
      <w:pPr>
        <w:pStyle w:val="Verso"/>
        <w:rPr>
          <w:noProof/>
        </w:rPr>
      </w:pPr>
      <w:r w:rsidRPr="00923FD1">
        <w:rPr>
          <w:noProof/>
        </w:rPr>
        <w:tab/>
      </w:r>
      <w:r w:rsidRPr="00923FD1">
        <w:rPr>
          <w:noProof/>
        </w:rPr>
        <w:tab/>
      </w:r>
      <w:r w:rsidRPr="00923FD1">
        <w:rPr>
          <w:noProof/>
        </w:rPr>
        <w:tab/>
        <w:t xml:space="preserve">  Julio y amor vinieron a venderme</w:t>
      </w:r>
      <w:r w:rsidRPr="00923FD1">
        <w:rPr>
          <w:noProof/>
        </w:rPr>
        <w:tab/>
      </w:r>
      <w:r w:rsidRPr="00923FD1">
        <w:rPr>
          <w:noProof/>
        </w:rPr>
        <w:tab/>
      </w:r>
      <w:r w:rsidRPr="00923FD1">
        <w:rPr>
          <w:noProof/>
        </w:rPr>
        <w:tab/>
      </w:r>
      <w:r w:rsidRPr="00923FD1">
        <w:rPr>
          <w:noProof/>
        </w:rPr>
        <w:tab/>
      </w:r>
    </w:p>
    <w:p w14:paraId="036A02D2" w14:textId="77777777" w:rsidR="00982DB6" w:rsidRPr="00923FD1" w:rsidRDefault="00982DB6" w:rsidP="00DD6E57">
      <w:pPr>
        <w:pStyle w:val="Verso"/>
        <w:rPr>
          <w:noProof/>
        </w:rPr>
      </w:pPr>
      <w:r w:rsidRPr="00923FD1">
        <w:rPr>
          <w:noProof/>
        </w:rPr>
        <w:tab/>
      </w:r>
      <w:r w:rsidRPr="00923FD1">
        <w:rPr>
          <w:noProof/>
        </w:rPr>
        <w:tab/>
      </w:r>
      <w:r w:rsidRPr="00923FD1">
        <w:rPr>
          <w:noProof/>
        </w:rPr>
        <w:tab/>
        <w:t>a Hipólito en Sevilla, para efeto</w:t>
      </w:r>
    </w:p>
    <w:p w14:paraId="14FAE2FF" w14:textId="77777777" w:rsidR="00982DB6" w:rsidRPr="00923FD1" w:rsidRDefault="00982DB6" w:rsidP="00DD6E57">
      <w:pPr>
        <w:pStyle w:val="Verso"/>
        <w:rPr>
          <w:noProof/>
        </w:rPr>
      </w:pPr>
      <w:r w:rsidRPr="00923FD1">
        <w:rPr>
          <w:noProof/>
        </w:rPr>
        <w:tab/>
      </w:r>
      <w:r w:rsidRPr="00923FD1">
        <w:rPr>
          <w:noProof/>
        </w:rPr>
        <w:tab/>
      </w:r>
      <w:r w:rsidRPr="00923FD1">
        <w:rPr>
          <w:noProof/>
        </w:rPr>
        <w:tab/>
        <w:t>de darte libertad y esclava hacerme.</w:t>
      </w:r>
    </w:p>
    <w:p w14:paraId="77E306A8"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Pero, luego que él supo mi secreto</w:t>
      </w:r>
    </w:p>
    <w:p w14:paraId="5B8359CF" w14:textId="77777777" w:rsidR="00982DB6" w:rsidRPr="00923FD1" w:rsidRDefault="00982DB6" w:rsidP="00DD6E57">
      <w:pPr>
        <w:pStyle w:val="Verso"/>
        <w:rPr>
          <w:noProof/>
        </w:rPr>
      </w:pPr>
      <w:r w:rsidRPr="00923FD1">
        <w:rPr>
          <w:noProof/>
        </w:rPr>
        <w:tab/>
      </w:r>
      <w:r w:rsidRPr="00923FD1">
        <w:rPr>
          <w:noProof/>
        </w:rPr>
        <w:tab/>
      </w:r>
      <w:r w:rsidRPr="00923FD1">
        <w:rPr>
          <w:noProof/>
        </w:rPr>
        <w:tab/>
        <w:t>y que Julio escribió no hallaba el moro,</w:t>
      </w:r>
    </w:p>
    <w:p w14:paraId="591940ED" w14:textId="6452AF6F" w:rsidR="00982DB6" w:rsidRPr="00923FD1" w:rsidRDefault="00982DB6" w:rsidP="00DD6E57">
      <w:pPr>
        <w:pStyle w:val="Verso"/>
        <w:rPr>
          <w:noProof/>
        </w:rPr>
      </w:pPr>
      <w:r w:rsidRPr="00923FD1">
        <w:rPr>
          <w:noProof/>
        </w:rPr>
        <w:tab/>
      </w:r>
      <w:r w:rsidRPr="00923FD1">
        <w:rPr>
          <w:noProof/>
        </w:rPr>
        <w:tab/>
      </w:r>
      <w:r w:rsidRPr="00923FD1">
        <w:rPr>
          <w:noProof/>
        </w:rPr>
        <w:tab/>
        <w:t>al mar, al tiempo y al temor sujeto,</w:t>
      </w:r>
      <w:r w:rsidRPr="00923FD1">
        <w:rPr>
          <w:noProof/>
        </w:rPr>
        <w:tab/>
      </w:r>
      <w:r w:rsidRPr="00923FD1">
        <w:rPr>
          <w:noProof/>
        </w:rPr>
        <w:tab/>
      </w:r>
      <w:r w:rsidRPr="00923FD1">
        <w:rPr>
          <w:noProof/>
        </w:rPr>
        <w:tab/>
      </w:r>
      <w:r w:rsidRPr="00923FD1">
        <w:rPr>
          <w:noProof/>
        </w:rPr>
        <w:tab/>
      </w:r>
    </w:p>
    <w:p w14:paraId="38DC9F10"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cargando un bergantín de granas y oro,</w:t>
      </w:r>
    </w:p>
    <w:p w14:paraId="02CEEFEC" w14:textId="77777777" w:rsidR="00982DB6" w:rsidRPr="00923FD1" w:rsidRDefault="00982DB6" w:rsidP="00DD6E57">
      <w:pPr>
        <w:pStyle w:val="Verso"/>
        <w:rPr>
          <w:noProof/>
        </w:rPr>
      </w:pPr>
      <w:r w:rsidRPr="00923FD1">
        <w:rPr>
          <w:noProof/>
        </w:rPr>
        <w:tab/>
      </w:r>
      <w:r w:rsidRPr="00923FD1">
        <w:rPr>
          <w:noProof/>
        </w:rPr>
        <w:tab/>
      </w:r>
      <w:r w:rsidRPr="00923FD1">
        <w:rPr>
          <w:noProof/>
        </w:rPr>
        <w:tab/>
        <w:t>fingiendo ser morisco desterrado,</w:t>
      </w:r>
    </w:p>
    <w:p w14:paraId="57D6F2AC" w14:textId="77777777" w:rsidR="00982DB6" w:rsidRPr="00923FD1" w:rsidRDefault="00982DB6" w:rsidP="00DD6E57">
      <w:pPr>
        <w:pStyle w:val="Verso"/>
        <w:rPr>
          <w:noProof/>
        </w:rPr>
      </w:pPr>
      <w:r w:rsidRPr="00923FD1">
        <w:rPr>
          <w:noProof/>
        </w:rPr>
        <w:tab/>
      </w:r>
      <w:r w:rsidRPr="00923FD1">
        <w:rPr>
          <w:noProof/>
        </w:rPr>
        <w:tab/>
      </w:r>
      <w:r w:rsidRPr="00923FD1">
        <w:rPr>
          <w:noProof/>
        </w:rPr>
        <w:tab/>
        <w:t>a dar viene por ti mayor tesoro.</w:t>
      </w:r>
    </w:p>
    <w:p w14:paraId="6899CCB9" w14:textId="6F4FC12D" w:rsidR="00DD6E57" w:rsidRPr="00923FD1" w:rsidRDefault="00DD6E57" w:rsidP="00DD6E57">
      <w:pPr>
        <w:pStyle w:val="Personaje"/>
        <w:rPr>
          <w:noProof/>
        </w:rPr>
      </w:pPr>
      <w:r w:rsidRPr="00923FD1">
        <w:rPr>
          <w:noProof/>
        </w:rPr>
        <w:t>carlos</w:t>
      </w:r>
    </w:p>
    <w:p w14:paraId="6C288454" w14:textId="1576D1C8"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 xml:space="preserve">  Echareme a sus pies; donde han formado</w:t>
      </w:r>
    </w:p>
    <w:p w14:paraId="6969852C" w14:textId="53213048" w:rsidR="00982DB6" w:rsidRPr="00923FD1" w:rsidRDefault="00982DB6" w:rsidP="00DD6E57">
      <w:pPr>
        <w:pStyle w:val="Verso"/>
        <w:rPr>
          <w:noProof/>
        </w:rPr>
      </w:pPr>
      <w:r w:rsidRPr="00923FD1">
        <w:rPr>
          <w:noProof/>
        </w:rPr>
        <w:tab/>
      </w:r>
      <w:r w:rsidRPr="00923FD1">
        <w:rPr>
          <w:noProof/>
        </w:rPr>
        <w:tab/>
      </w:r>
      <w:r w:rsidRPr="00923FD1">
        <w:rPr>
          <w:noProof/>
        </w:rPr>
        <w:tab/>
        <w:t>sus estampas señal, pondré la boca.</w:t>
      </w:r>
      <w:r w:rsidRPr="00923FD1">
        <w:rPr>
          <w:noProof/>
        </w:rPr>
        <w:tab/>
      </w:r>
      <w:r w:rsidRPr="00923FD1">
        <w:rPr>
          <w:noProof/>
        </w:rPr>
        <w:tab/>
      </w:r>
      <w:r w:rsidRPr="00923FD1">
        <w:rPr>
          <w:noProof/>
        </w:rPr>
        <w:tab/>
      </w:r>
      <w:r w:rsidRPr="00923FD1">
        <w:rPr>
          <w:noProof/>
        </w:rPr>
        <w:tab/>
      </w:r>
    </w:p>
    <w:p w14:paraId="5B5BA2CA" w14:textId="65811278" w:rsidR="00DD6E57" w:rsidRPr="00923FD1" w:rsidRDefault="00DD6E57" w:rsidP="00DD6E57">
      <w:pPr>
        <w:pStyle w:val="Personaje"/>
        <w:rPr>
          <w:noProof/>
        </w:rPr>
      </w:pPr>
      <w:r w:rsidRPr="00923FD1">
        <w:rPr>
          <w:noProof/>
        </w:rPr>
        <w:t>hipólito</w:t>
      </w:r>
    </w:p>
    <w:p w14:paraId="1026D02A" w14:textId="0A5AA007"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Y el pecho ¿qué dirá tan agraviado?</w:t>
      </w:r>
    </w:p>
    <w:p w14:paraId="3C0C934E"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Pues bien sabéis que ese favor le toca.</w:t>
      </w:r>
    </w:p>
    <w:p w14:paraId="384138A9" w14:textId="39277E1E" w:rsidR="00DD6E57" w:rsidRPr="00923FD1" w:rsidRDefault="00DD6E57" w:rsidP="00DD6E57">
      <w:pPr>
        <w:pStyle w:val="Personaje"/>
        <w:rPr>
          <w:noProof/>
        </w:rPr>
      </w:pPr>
      <w:r w:rsidRPr="00923FD1">
        <w:rPr>
          <w:noProof/>
        </w:rPr>
        <w:t>carlos</w:t>
      </w:r>
    </w:p>
    <w:p w14:paraId="497BEC14" w14:textId="51B9F320"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¿El pecho? El alma os doy, que tal nobleza</w:t>
      </w:r>
    </w:p>
    <w:p w14:paraId="321CA5D1" w14:textId="77777777" w:rsidR="00982DB6" w:rsidRPr="00923FD1" w:rsidRDefault="00982DB6" w:rsidP="00DD6E57">
      <w:pPr>
        <w:pStyle w:val="Verso"/>
        <w:rPr>
          <w:noProof/>
        </w:rPr>
      </w:pPr>
      <w:r w:rsidRPr="00923FD1">
        <w:rPr>
          <w:noProof/>
        </w:rPr>
        <w:tab/>
      </w:r>
      <w:r w:rsidRPr="00923FD1">
        <w:rPr>
          <w:noProof/>
        </w:rPr>
        <w:tab/>
      </w:r>
      <w:r w:rsidRPr="00923FD1">
        <w:rPr>
          <w:noProof/>
        </w:rPr>
        <w:tab/>
        <w:t>a daros cuanto pueda me provoca.</w:t>
      </w:r>
    </w:p>
    <w:p w14:paraId="14877AE1" w14:textId="2C81CFCC" w:rsidR="00DD6E57" w:rsidRPr="00923FD1" w:rsidRDefault="00DD6E57" w:rsidP="00DD6E57">
      <w:pPr>
        <w:pStyle w:val="Personaje"/>
        <w:rPr>
          <w:noProof/>
        </w:rPr>
      </w:pPr>
      <w:r w:rsidRPr="00923FD1">
        <w:rPr>
          <w:noProof/>
        </w:rPr>
        <w:t>hipólito</w:t>
      </w:r>
    </w:p>
    <w:p w14:paraId="101201A5" w14:textId="3B4616C5" w:rsidR="00982DB6" w:rsidRPr="00923FD1" w:rsidRDefault="00982DB6" w:rsidP="00DD6E57">
      <w:pPr>
        <w:pStyle w:val="Verso"/>
        <w:rPr>
          <w:noProof/>
        </w:rPr>
      </w:pPr>
      <w:r w:rsidRPr="00923FD1">
        <w:rPr>
          <w:noProof/>
        </w:rPr>
        <w:tab/>
      </w:r>
      <w:r w:rsidRPr="00923FD1">
        <w:rPr>
          <w:noProof/>
        </w:rPr>
        <w:tab/>
        <w:t xml:space="preserve"> </w:t>
      </w:r>
      <w:r w:rsidR="00DD6E57" w:rsidRPr="00923FD1">
        <w:rPr>
          <w:noProof/>
        </w:rPr>
        <w:tab/>
      </w:r>
      <w:r w:rsidRPr="00923FD1">
        <w:rPr>
          <w:noProof/>
        </w:rPr>
        <w:t xml:space="preserve"> Aquel divino ejemplo de firmeza</w:t>
      </w:r>
      <w:r w:rsidRPr="00923FD1">
        <w:rPr>
          <w:noProof/>
        </w:rPr>
        <w:tab/>
      </w:r>
      <w:r w:rsidRPr="00923FD1">
        <w:rPr>
          <w:noProof/>
        </w:rPr>
        <w:tab/>
      </w:r>
      <w:r w:rsidRPr="00923FD1">
        <w:rPr>
          <w:noProof/>
        </w:rPr>
        <w:tab/>
      </w:r>
      <w:r w:rsidRPr="00923FD1">
        <w:rPr>
          <w:noProof/>
        </w:rPr>
        <w:tab/>
      </w:r>
    </w:p>
    <w:p w14:paraId="1DD5CBB1"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lo que veis me enseñó, donde están juntas </w:t>
      </w:r>
    </w:p>
    <w:p w14:paraId="2DF41A59" w14:textId="77777777" w:rsidR="00982DB6" w:rsidRPr="00923FD1" w:rsidRDefault="00982DB6" w:rsidP="00DD6E57">
      <w:pPr>
        <w:pStyle w:val="Verso"/>
        <w:rPr>
          <w:noProof/>
        </w:rPr>
      </w:pPr>
      <w:r w:rsidRPr="00923FD1">
        <w:rPr>
          <w:noProof/>
        </w:rPr>
        <w:tab/>
      </w:r>
      <w:r w:rsidRPr="00923FD1">
        <w:rPr>
          <w:noProof/>
        </w:rPr>
        <w:tab/>
      </w:r>
      <w:r w:rsidRPr="00923FD1">
        <w:rPr>
          <w:noProof/>
        </w:rPr>
        <w:tab/>
        <w:t>la virtud, la hermosura y la pobreza.</w:t>
      </w:r>
    </w:p>
    <w:p w14:paraId="7F918D1C" w14:textId="0DDF55B9" w:rsidR="00DD6E57" w:rsidRPr="00923FD1" w:rsidRDefault="00DD6E57" w:rsidP="00DD6E57">
      <w:pPr>
        <w:pStyle w:val="Personaje"/>
        <w:rPr>
          <w:noProof/>
        </w:rPr>
      </w:pPr>
      <w:r w:rsidRPr="00923FD1">
        <w:rPr>
          <w:noProof/>
        </w:rPr>
        <w:t>isabel</w:t>
      </w:r>
    </w:p>
    <w:p w14:paraId="08A38208" w14:textId="4ACB97F6" w:rsidR="00982DB6" w:rsidRPr="00923FD1" w:rsidRDefault="00982DB6" w:rsidP="005D081B">
      <w:pPr>
        <w:pStyle w:val="Partidoincial"/>
        <w:rPr>
          <w:noProof/>
        </w:rPr>
      </w:pPr>
      <w:r w:rsidRPr="00923FD1">
        <w:rPr>
          <w:noProof/>
        </w:rPr>
        <w:tab/>
      </w:r>
      <w:r w:rsidRPr="00923FD1">
        <w:rPr>
          <w:noProof/>
        </w:rPr>
        <w:tab/>
      </w:r>
      <w:r w:rsidRPr="00923FD1">
        <w:rPr>
          <w:noProof/>
        </w:rPr>
        <w:tab/>
        <w:t xml:space="preserve">  Carlos, ¿qué haremos ya?</w:t>
      </w:r>
    </w:p>
    <w:p w14:paraId="7EF416D6" w14:textId="751D03A7" w:rsidR="00DD6E57" w:rsidRPr="00923FD1" w:rsidRDefault="00DD6E57" w:rsidP="00DD6E57">
      <w:pPr>
        <w:pStyle w:val="Personaje"/>
        <w:rPr>
          <w:noProof/>
        </w:rPr>
      </w:pPr>
      <w:r w:rsidRPr="00923FD1">
        <w:rPr>
          <w:noProof/>
        </w:rPr>
        <w:t>carlos</w:t>
      </w:r>
    </w:p>
    <w:p w14:paraId="03C01B24" w14:textId="6A3AC603"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00DD6E57" w:rsidRPr="00923FD1">
        <w:rPr>
          <w:noProof/>
        </w:rPr>
        <w:tab/>
      </w:r>
      <w:r w:rsidR="00DD6E57" w:rsidRPr="00923FD1">
        <w:t xml:space="preserve">      </w:t>
      </w:r>
      <w:r w:rsidRPr="00923FD1">
        <w:t>¡Qué bien preguntas!</w:t>
      </w:r>
    </w:p>
    <w:p w14:paraId="7BDDEA53" w14:textId="77777777" w:rsidR="00982DB6" w:rsidRPr="00923FD1" w:rsidRDefault="00982DB6" w:rsidP="00DD6E57">
      <w:pPr>
        <w:pStyle w:val="Verso"/>
        <w:rPr>
          <w:noProof/>
        </w:rPr>
      </w:pPr>
      <w:r w:rsidRPr="00923FD1">
        <w:rPr>
          <w:noProof/>
        </w:rPr>
        <w:tab/>
      </w:r>
      <w:r w:rsidRPr="00923FD1">
        <w:rPr>
          <w:noProof/>
        </w:rPr>
        <w:tab/>
      </w:r>
      <w:r w:rsidRPr="00923FD1">
        <w:rPr>
          <w:noProof/>
        </w:rPr>
        <w:tab/>
        <w:t>El peligro es notable, que Alí tiene</w:t>
      </w:r>
    </w:p>
    <w:p w14:paraId="0B735F7A" w14:textId="0AE44A8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diez galeotas en aquellas puntas.</w:t>
      </w:r>
      <w:r w:rsidRPr="00923FD1">
        <w:rPr>
          <w:noProof/>
        </w:rPr>
        <w:tab/>
      </w:r>
      <w:r w:rsidRPr="00923FD1">
        <w:rPr>
          <w:noProof/>
        </w:rPr>
        <w:tab/>
      </w:r>
      <w:r w:rsidRPr="00923FD1">
        <w:rPr>
          <w:noProof/>
        </w:rPr>
        <w:tab/>
      </w:r>
      <w:r w:rsidRPr="00923FD1">
        <w:rPr>
          <w:noProof/>
        </w:rPr>
        <w:tab/>
      </w:r>
    </w:p>
    <w:p w14:paraId="64227F65"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Pero que vaya Hipólito conviene</w:t>
      </w:r>
    </w:p>
    <w:p w14:paraId="1A7E28C0" w14:textId="77777777" w:rsidR="00982DB6" w:rsidRPr="00923FD1" w:rsidRDefault="00982DB6" w:rsidP="00DD6E57">
      <w:pPr>
        <w:pStyle w:val="Verso"/>
        <w:rPr>
          <w:noProof/>
        </w:rPr>
      </w:pPr>
      <w:r w:rsidRPr="00923FD1">
        <w:rPr>
          <w:noProof/>
        </w:rPr>
        <w:tab/>
      </w:r>
      <w:r w:rsidRPr="00923FD1">
        <w:rPr>
          <w:noProof/>
        </w:rPr>
        <w:tab/>
      </w:r>
      <w:r w:rsidRPr="00923FD1">
        <w:rPr>
          <w:noProof/>
        </w:rPr>
        <w:tab/>
        <w:t>a Tremecén, y al bárbaro le diga</w:t>
      </w:r>
    </w:p>
    <w:p w14:paraId="74EE062B" w14:textId="77777777" w:rsidR="00982DB6" w:rsidRPr="00923FD1" w:rsidRDefault="00982DB6" w:rsidP="00DD6E57">
      <w:pPr>
        <w:pStyle w:val="Verso"/>
        <w:rPr>
          <w:noProof/>
        </w:rPr>
      </w:pPr>
      <w:r w:rsidRPr="00923FD1">
        <w:rPr>
          <w:noProof/>
        </w:rPr>
        <w:tab/>
      </w:r>
      <w:r w:rsidRPr="00923FD1">
        <w:rPr>
          <w:noProof/>
        </w:rPr>
        <w:tab/>
      </w:r>
      <w:r w:rsidRPr="00923FD1">
        <w:rPr>
          <w:noProof/>
        </w:rPr>
        <w:tab/>
        <w:t>que desde España a rescatarme viene;</w:t>
      </w:r>
    </w:p>
    <w:p w14:paraId="6A6F9734"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y pues el oro sobre todo obliga,</w:t>
      </w:r>
    </w:p>
    <w:p w14:paraId="5608A232" w14:textId="730BD10A" w:rsidR="00982DB6" w:rsidRPr="00923FD1" w:rsidRDefault="00982DB6" w:rsidP="00EB7CE4">
      <w:pPr>
        <w:pStyle w:val="Verso"/>
        <w:rPr>
          <w:noProof/>
        </w:rPr>
      </w:pPr>
      <w:r w:rsidRPr="00923FD1">
        <w:rPr>
          <w:noProof/>
        </w:rPr>
        <w:tab/>
      </w:r>
      <w:r w:rsidRPr="00923FD1">
        <w:rPr>
          <w:noProof/>
        </w:rPr>
        <w:tab/>
      </w:r>
      <w:r w:rsidRPr="00923FD1">
        <w:rPr>
          <w:noProof/>
        </w:rPr>
        <w:tab/>
        <w:t>conténtele con darle mi rescate,</w:t>
      </w:r>
      <w:r w:rsidRPr="00923FD1">
        <w:rPr>
          <w:noProof/>
        </w:rPr>
        <w:tab/>
      </w:r>
      <w:r w:rsidRPr="00923FD1">
        <w:rPr>
          <w:noProof/>
        </w:rPr>
        <w:tab/>
      </w:r>
      <w:r w:rsidRPr="00923FD1">
        <w:rPr>
          <w:noProof/>
        </w:rPr>
        <w:tab/>
      </w:r>
      <w:r w:rsidRPr="00923FD1">
        <w:rPr>
          <w:noProof/>
        </w:rPr>
        <w:tab/>
      </w:r>
    </w:p>
    <w:p w14:paraId="24433F1E" w14:textId="77777777" w:rsidR="00982DB6" w:rsidRPr="00923FD1" w:rsidRDefault="00982DB6" w:rsidP="00DD6E57">
      <w:pPr>
        <w:pStyle w:val="Verso"/>
        <w:rPr>
          <w:noProof/>
        </w:rPr>
      </w:pPr>
      <w:r w:rsidRPr="00923FD1">
        <w:rPr>
          <w:noProof/>
        </w:rPr>
        <w:tab/>
      </w:r>
      <w:r w:rsidRPr="00923FD1">
        <w:rPr>
          <w:noProof/>
        </w:rPr>
        <w:tab/>
      </w:r>
      <w:r w:rsidRPr="00923FD1">
        <w:rPr>
          <w:noProof/>
        </w:rPr>
        <w:tab/>
        <w:t>que al más airado corazón mitiga.</w:t>
      </w:r>
    </w:p>
    <w:p w14:paraId="42D92B67"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Con esto haremos que dejarnos trate</w:t>
      </w:r>
    </w:p>
    <w:p w14:paraId="2062EF87" w14:textId="77777777" w:rsidR="00982DB6" w:rsidRPr="00923FD1" w:rsidRDefault="00982DB6" w:rsidP="005D081B">
      <w:pPr>
        <w:pStyle w:val="Partidoincial"/>
        <w:rPr>
          <w:noProof/>
        </w:rPr>
      </w:pPr>
      <w:r w:rsidRPr="00923FD1">
        <w:rPr>
          <w:noProof/>
        </w:rPr>
        <w:tab/>
      </w:r>
      <w:r w:rsidRPr="00923FD1">
        <w:rPr>
          <w:noProof/>
        </w:rPr>
        <w:tab/>
      </w:r>
      <w:r w:rsidRPr="00923FD1">
        <w:rPr>
          <w:noProof/>
        </w:rPr>
        <w:tab/>
        <w:t>salir del puerto.</w:t>
      </w:r>
    </w:p>
    <w:p w14:paraId="484452B7" w14:textId="002624DB" w:rsidR="00DD6E57" w:rsidRPr="00923FD1" w:rsidRDefault="00DD6E57" w:rsidP="00DD6E57">
      <w:pPr>
        <w:pStyle w:val="Personaje"/>
        <w:rPr>
          <w:noProof/>
        </w:rPr>
      </w:pPr>
      <w:r w:rsidRPr="00923FD1">
        <w:rPr>
          <w:noProof/>
        </w:rPr>
        <w:t>hipólito</w:t>
      </w:r>
    </w:p>
    <w:p w14:paraId="0E8BD11B" w14:textId="6BCB5C7F" w:rsidR="00982DB6" w:rsidRPr="00923FD1" w:rsidRDefault="00982DB6" w:rsidP="005D081B">
      <w:pPr>
        <w:pStyle w:val="Partidomedio"/>
        <w:rPr>
          <w:noProof/>
        </w:rPr>
      </w:pPr>
      <w:r w:rsidRPr="00923FD1">
        <w:rPr>
          <w:noProof/>
        </w:rPr>
        <w:tab/>
      </w:r>
      <w:r w:rsidRPr="00923FD1">
        <w:rPr>
          <w:noProof/>
        </w:rPr>
        <w:tab/>
      </w:r>
      <w:r w:rsidRPr="00923FD1">
        <w:rPr>
          <w:noProof/>
        </w:rPr>
        <w:tab/>
      </w:r>
      <w:r w:rsidRPr="00923FD1">
        <w:rPr>
          <w:noProof/>
        </w:rPr>
        <w:tab/>
      </w:r>
      <w:r w:rsidR="00DD6E57" w:rsidRPr="00923FD1">
        <w:rPr>
          <w:noProof/>
        </w:rPr>
        <w:tab/>
      </w:r>
      <w:r w:rsidRPr="00923FD1">
        <w:rPr>
          <w:noProof/>
        </w:rPr>
        <w:t xml:space="preserve">  Voy.</w:t>
      </w:r>
    </w:p>
    <w:p w14:paraId="0D8709EC" w14:textId="1094504B" w:rsidR="00DD6E57" w:rsidRPr="00923FD1" w:rsidRDefault="00DD6E57" w:rsidP="00DD6E57">
      <w:pPr>
        <w:pStyle w:val="Personaje"/>
        <w:rPr>
          <w:noProof/>
        </w:rPr>
      </w:pPr>
      <w:r w:rsidRPr="00923FD1">
        <w:rPr>
          <w:noProof/>
        </w:rPr>
        <w:t>carlos</w:t>
      </w:r>
    </w:p>
    <w:p w14:paraId="24E1C217" w14:textId="73A85431"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00DD6E57" w:rsidRPr="00923FD1">
        <w:rPr>
          <w:noProof/>
        </w:rPr>
        <w:tab/>
      </w:r>
      <w:r w:rsidRPr="00923FD1">
        <w:t>Aquí te espero.</w:t>
      </w:r>
    </w:p>
    <w:p w14:paraId="3E3BF4A2" w14:textId="1D24C764" w:rsidR="00DD6E57" w:rsidRPr="00923FD1" w:rsidRDefault="00DD6E57" w:rsidP="00DD6E57">
      <w:pPr>
        <w:pStyle w:val="Personaje"/>
        <w:rPr>
          <w:noProof/>
        </w:rPr>
      </w:pPr>
      <w:r w:rsidRPr="00923FD1">
        <w:rPr>
          <w:noProof/>
        </w:rPr>
        <w:t>isabel</w:t>
      </w:r>
    </w:p>
    <w:p w14:paraId="03DFB890" w14:textId="1E625AA3" w:rsidR="00982DB6" w:rsidRPr="00923FD1" w:rsidRDefault="00982DB6" w:rsidP="00DD6E57">
      <w:pPr>
        <w:pStyle w:val="Verso"/>
        <w:rPr>
          <w:noProof/>
        </w:rPr>
      </w:pPr>
      <w:r w:rsidRPr="00923FD1">
        <w:rPr>
          <w:noProof/>
        </w:rPr>
        <w:tab/>
      </w:r>
      <w:r w:rsidRPr="00923FD1">
        <w:rPr>
          <w:noProof/>
        </w:rPr>
        <w:tab/>
      </w:r>
      <w:r w:rsidRPr="00923FD1">
        <w:rPr>
          <w:noProof/>
        </w:rPr>
        <w:tab/>
        <w:t>No quiera el cielo que mi bien dilate.</w:t>
      </w:r>
    </w:p>
    <w:p w14:paraId="2BBA637D" w14:textId="28877181" w:rsidR="00DD6E57" w:rsidRPr="00923FD1" w:rsidRDefault="00DD6E57" w:rsidP="00DD6E57">
      <w:pPr>
        <w:pStyle w:val="Personaje"/>
        <w:rPr>
          <w:noProof/>
        </w:rPr>
      </w:pPr>
      <w:r w:rsidRPr="00923FD1">
        <w:rPr>
          <w:noProof/>
        </w:rPr>
        <w:t>hipólito</w:t>
      </w:r>
    </w:p>
    <w:p w14:paraId="38B81560" w14:textId="275F6F16" w:rsidR="00982DB6" w:rsidRPr="00923FD1" w:rsidRDefault="00982DB6" w:rsidP="00DD6E57">
      <w:pPr>
        <w:pStyle w:val="Verso"/>
        <w:rPr>
          <w:noProof/>
        </w:rPr>
      </w:pPr>
      <w:r w:rsidRPr="00923FD1">
        <w:rPr>
          <w:noProof/>
        </w:rPr>
        <w:tab/>
      </w:r>
      <w:r w:rsidRPr="00923FD1">
        <w:rPr>
          <w:noProof/>
        </w:rPr>
        <w:tab/>
        <w:t xml:space="preserve"> </w:t>
      </w:r>
      <w:r w:rsidR="00DD6E57" w:rsidRPr="00923FD1">
        <w:rPr>
          <w:noProof/>
        </w:rPr>
        <w:tab/>
      </w:r>
      <w:r w:rsidRPr="00923FD1">
        <w:rPr>
          <w:noProof/>
        </w:rPr>
        <w:t xml:space="preserve"> Por el peligro de este monte fiero,</w:t>
      </w:r>
      <w:r w:rsidRPr="00923FD1">
        <w:rPr>
          <w:noProof/>
        </w:rPr>
        <w:tab/>
      </w:r>
      <w:r w:rsidRPr="00923FD1">
        <w:rPr>
          <w:noProof/>
        </w:rPr>
        <w:tab/>
      </w:r>
      <w:r w:rsidRPr="00923FD1">
        <w:rPr>
          <w:noProof/>
        </w:rPr>
        <w:tab/>
      </w:r>
    </w:p>
    <w:p w14:paraId="0918CC09" w14:textId="77777777" w:rsidR="00982DB6" w:rsidRPr="00923FD1" w:rsidRDefault="00982DB6" w:rsidP="00DD6E57">
      <w:pPr>
        <w:pStyle w:val="Verso"/>
        <w:rPr>
          <w:noProof/>
        </w:rPr>
      </w:pPr>
      <w:r w:rsidRPr="00923FD1">
        <w:rPr>
          <w:noProof/>
        </w:rPr>
        <w:tab/>
      </w:r>
      <w:r w:rsidRPr="00923FD1">
        <w:rPr>
          <w:noProof/>
        </w:rPr>
        <w:tab/>
      </w:r>
      <w:r w:rsidRPr="00923FD1">
        <w:rPr>
          <w:noProof/>
        </w:rPr>
        <w:tab/>
        <w:t>mejor será que os vais a nuestra nave.</w:t>
      </w:r>
    </w:p>
    <w:p w14:paraId="175825AD" w14:textId="77777777" w:rsidR="00982DB6" w:rsidRPr="00923FD1" w:rsidRDefault="00982DB6" w:rsidP="00DD6E57">
      <w:pPr>
        <w:pStyle w:val="Verso"/>
        <w:rPr>
          <w:noProof/>
        </w:rPr>
      </w:pPr>
      <w:r w:rsidRPr="00923FD1">
        <w:rPr>
          <w:noProof/>
        </w:rPr>
        <w:tab/>
      </w:r>
      <w:r w:rsidRPr="00923FD1">
        <w:rPr>
          <w:noProof/>
        </w:rPr>
        <w:tab/>
      </w:r>
      <w:r w:rsidRPr="00923FD1">
        <w:rPr>
          <w:noProof/>
        </w:rPr>
        <w:tab/>
        <w:t>Pero a las guardas advertid primero,</w:t>
      </w:r>
    </w:p>
    <w:p w14:paraId="2BAA1E5D"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pues son para salir del mar la llave,</w:t>
      </w:r>
    </w:p>
    <w:p w14:paraId="385B9853" w14:textId="77777777" w:rsidR="00982DB6" w:rsidRPr="00923FD1" w:rsidRDefault="00982DB6" w:rsidP="00DD6E57">
      <w:pPr>
        <w:pStyle w:val="Verso"/>
        <w:rPr>
          <w:noProof/>
        </w:rPr>
      </w:pPr>
      <w:r w:rsidRPr="00923FD1">
        <w:rPr>
          <w:noProof/>
        </w:rPr>
        <w:tab/>
      </w:r>
      <w:r w:rsidRPr="00923FD1">
        <w:rPr>
          <w:noProof/>
        </w:rPr>
        <w:tab/>
      </w:r>
      <w:r w:rsidRPr="00923FD1">
        <w:rPr>
          <w:noProof/>
        </w:rPr>
        <w:tab/>
        <w:t>que aguardo del alcaide la licencia.</w:t>
      </w:r>
    </w:p>
    <w:p w14:paraId="1EA64657" w14:textId="6BE52ED3" w:rsidR="00DD6E57" w:rsidRPr="00923FD1" w:rsidRDefault="00DD6E57" w:rsidP="00DD6E57">
      <w:pPr>
        <w:pStyle w:val="Personaje"/>
        <w:rPr>
          <w:noProof/>
        </w:rPr>
      </w:pPr>
      <w:r w:rsidRPr="00923FD1">
        <w:rPr>
          <w:noProof/>
        </w:rPr>
        <w:t>carlos</w:t>
      </w:r>
    </w:p>
    <w:p w14:paraId="2CEF6705" w14:textId="13355B9D"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Quien ve lo por venir… ¡Solo ese sabe!</w:t>
      </w:r>
      <w:r w:rsidRPr="00923FD1">
        <w:rPr>
          <w:noProof/>
        </w:rPr>
        <w:tab/>
      </w:r>
      <w:r w:rsidRPr="00923FD1">
        <w:rPr>
          <w:noProof/>
        </w:rPr>
        <w:tab/>
      </w:r>
    </w:p>
    <w:p w14:paraId="1B4BFE4B" w14:textId="4D6754C5" w:rsidR="00DD6E57" w:rsidRPr="00923FD1" w:rsidRDefault="00DD6E57" w:rsidP="00DD6E57">
      <w:pPr>
        <w:pStyle w:val="Personaje"/>
        <w:rPr>
          <w:noProof/>
        </w:rPr>
      </w:pPr>
      <w:r w:rsidRPr="00923FD1">
        <w:rPr>
          <w:noProof/>
        </w:rPr>
        <w:t>isabel</w:t>
      </w:r>
    </w:p>
    <w:p w14:paraId="50573AAA" w14:textId="00BDC5F8" w:rsidR="00982DB6" w:rsidRPr="00923FD1" w:rsidRDefault="00982DB6" w:rsidP="00DD6E57">
      <w:pPr>
        <w:pStyle w:val="Verso"/>
        <w:rPr>
          <w:noProof/>
        </w:rPr>
      </w:pPr>
      <w:r w:rsidRPr="00923FD1">
        <w:rPr>
          <w:noProof/>
        </w:rPr>
        <w:tab/>
      </w:r>
      <w:r w:rsidRPr="00923FD1">
        <w:rPr>
          <w:noProof/>
        </w:rPr>
        <w:tab/>
      </w:r>
      <w:r w:rsidRPr="00923FD1">
        <w:rPr>
          <w:noProof/>
        </w:rPr>
        <w:tab/>
        <w:t>Vencieron mi constancia y mi paciencia.</w:t>
      </w:r>
    </w:p>
    <w:p w14:paraId="69BEA418" w14:textId="0B606BBA" w:rsidR="00982DB6" w:rsidRPr="00923FD1" w:rsidRDefault="00982DB6" w:rsidP="00DD6E57">
      <w:pPr>
        <w:pStyle w:val="Acot"/>
        <w:rPr>
          <w:noProof/>
        </w:rPr>
      </w:pPr>
      <w:r w:rsidRPr="00923FD1">
        <w:rPr>
          <w:noProof/>
        </w:rPr>
        <w:t>Vase Hipólito</w:t>
      </w:r>
    </w:p>
    <w:p w14:paraId="462DC5C6" w14:textId="004443C1" w:rsidR="00DD6E57" w:rsidRPr="00923FD1" w:rsidRDefault="00DD6E57" w:rsidP="00DD6E57">
      <w:pPr>
        <w:pStyle w:val="Personaje"/>
        <w:rPr>
          <w:noProof/>
        </w:rPr>
      </w:pPr>
      <w:r w:rsidRPr="00923FD1">
        <w:rPr>
          <w:noProof/>
        </w:rPr>
        <w:t>carlos</w:t>
      </w:r>
    </w:p>
    <w:p w14:paraId="55E7F218" w14:textId="046851D9" w:rsidR="005D081B" w:rsidRPr="00923FD1" w:rsidRDefault="005D081B" w:rsidP="005D081B">
      <w:pPr>
        <w:rPr>
          <w:rFonts w:ascii="Garamond" w:hAnsi="Garamond"/>
        </w:rPr>
      </w:pPr>
      <w:r w:rsidRPr="00923FD1">
        <w:rPr>
          <w:rFonts w:ascii="Garamond" w:hAnsi="Garamond"/>
        </w:rPr>
        <w:t xml:space="preserve">$redondillas </w:t>
      </w:r>
      <w:r w:rsidRPr="00923FD1">
        <w:rPr>
          <w:rFonts w:ascii="Garamond" w:hAnsi="Garamond"/>
        </w:rPr>
        <w:tab/>
      </w:r>
    </w:p>
    <w:p w14:paraId="51AA28B9" w14:textId="0D116DA1" w:rsidR="00982DB6" w:rsidRPr="00923FD1" w:rsidRDefault="00982DB6" w:rsidP="00DD6E57">
      <w:pPr>
        <w:pStyle w:val="Verso"/>
        <w:rPr>
          <w:noProof/>
        </w:rPr>
      </w:pPr>
      <w:r w:rsidRPr="00923FD1">
        <w:rPr>
          <w:noProof/>
        </w:rPr>
        <w:tab/>
      </w:r>
      <w:r w:rsidRPr="00923FD1">
        <w:rPr>
          <w:noProof/>
        </w:rPr>
        <w:tab/>
        <w:t xml:space="preserve">  </w:t>
      </w:r>
      <w:r w:rsidR="00DD6E57" w:rsidRPr="00923FD1">
        <w:rPr>
          <w:noProof/>
        </w:rPr>
        <w:tab/>
      </w:r>
      <w:r w:rsidRPr="00923FD1">
        <w:rPr>
          <w:noProof/>
        </w:rPr>
        <w:t>¡Ay, Isabel! ¡Cómo el cielo</w:t>
      </w:r>
    </w:p>
    <w:p w14:paraId="07E932A7" w14:textId="7777777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castigó mi ingratitud!</w:t>
      </w:r>
    </w:p>
    <w:p w14:paraId="1848E44C" w14:textId="77777777" w:rsidR="00982DB6" w:rsidRPr="00923FD1" w:rsidRDefault="00982DB6" w:rsidP="00DD6E57">
      <w:pPr>
        <w:pStyle w:val="Verso"/>
        <w:rPr>
          <w:noProof/>
        </w:rPr>
      </w:pPr>
      <w:r w:rsidRPr="00923FD1">
        <w:rPr>
          <w:noProof/>
        </w:rPr>
        <w:tab/>
      </w:r>
      <w:r w:rsidRPr="00923FD1">
        <w:rPr>
          <w:noProof/>
        </w:rPr>
        <w:tab/>
      </w:r>
      <w:r w:rsidRPr="00923FD1">
        <w:rPr>
          <w:noProof/>
        </w:rPr>
        <w:tab/>
        <w:t>Mas fue porque tu virtud</w:t>
      </w:r>
    </w:p>
    <w:p w14:paraId="3F6AF0DB" w14:textId="0108477E" w:rsidR="00982DB6" w:rsidRPr="00923FD1" w:rsidRDefault="00982DB6" w:rsidP="00DD6E57">
      <w:pPr>
        <w:pStyle w:val="Verso"/>
        <w:rPr>
          <w:noProof/>
        </w:rPr>
      </w:pPr>
      <w:r w:rsidRPr="00923FD1">
        <w:rPr>
          <w:noProof/>
        </w:rPr>
        <w:tab/>
      </w:r>
      <w:r w:rsidRPr="00923FD1">
        <w:rPr>
          <w:noProof/>
        </w:rPr>
        <w:tab/>
      </w:r>
      <w:r w:rsidRPr="00923FD1">
        <w:rPr>
          <w:noProof/>
        </w:rPr>
        <w:tab/>
        <w:t>diese tal ejemplo al suelo.</w:t>
      </w:r>
      <w:r w:rsidRPr="00923FD1">
        <w:rPr>
          <w:noProof/>
        </w:rPr>
        <w:tab/>
      </w:r>
      <w:r w:rsidRPr="00923FD1">
        <w:rPr>
          <w:noProof/>
        </w:rPr>
        <w:tab/>
      </w:r>
      <w:r w:rsidRPr="00923FD1">
        <w:rPr>
          <w:noProof/>
        </w:rPr>
        <w:tab/>
      </w:r>
      <w:r w:rsidRPr="00923FD1">
        <w:rPr>
          <w:noProof/>
        </w:rPr>
        <w:tab/>
      </w:r>
      <w:r w:rsidRPr="00923FD1">
        <w:rPr>
          <w:noProof/>
        </w:rPr>
        <w:tab/>
      </w:r>
    </w:p>
    <w:p w14:paraId="04A6D2B6"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¿Que tú has venido por mí?</w:t>
      </w:r>
    </w:p>
    <w:p w14:paraId="520749EC" w14:textId="7CABC63C" w:rsidR="00DD6E57" w:rsidRPr="00923FD1" w:rsidRDefault="00DD6E57" w:rsidP="00DD6E57">
      <w:pPr>
        <w:pStyle w:val="Personaje"/>
        <w:rPr>
          <w:noProof/>
        </w:rPr>
      </w:pPr>
      <w:r w:rsidRPr="00923FD1">
        <w:rPr>
          <w:noProof/>
        </w:rPr>
        <w:t>isabel</w:t>
      </w:r>
    </w:p>
    <w:p w14:paraId="0EEE38BB" w14:textId="52E26346" w:rsidR="00982DB6" w:rsidRPr="00923FD1" w:rsidRDefault="00982DB6" w:rsidP="00DD6E57">
      <w:pPr>
        <w:pStyle w:val="Verso"/>
        <w:rPr>
          <w:noProof/>
        </w:rPr>
      </w:pPr>
      <w:r w:rsidRPr="00923FD1">
        <w:rPr>
          <w:noProof/>
        </w:rPr>
        <w:tab/>
      </w:r>
      <w:r w:rsidRPr="00923FD1">
        <w:rPr>
          <w:noProof/>
        </w:rPr>
        <w:tab/>
      </w:r>
      <w:r w:rsidRPr="00923FD1">
        <w:rPr>
          <w:noProof/>
        </w:rPr>
        <w:tab/>
        <w:t>Y otras mil veces me obligo.</w:t>
      </w:r>
    </w:p>
    <w:p w14:paraId="640322A4" w14:textId="77777777" w:rsidR="00982DB6" w:rsidRPr="00923FD1" w:rsidRDefault="00982DB6" w:rsidP="00DD6E57">
      <w:pPr>
        <w:pStyle w:val="Verso"/>
        <w:rPr>
          <w:noProof/>
        </w:rPr>
      </w:pPr>
      <w:r w:rsidRPr="00923FD1">
        <w:rPr>
          <w:noProof/>
        </w:rPr>
        <w:tab/>
      </w:r>
      <w:r w:rsidRPr="00923FD1">
        <w:rPr>
          <w:noProof/>
        </w:rPr>
        <w:tab/>
      </w:r>
      <w:r w:rsidRPr="00923FD1">
        <w:rPr>
          <w:noProof/>
        </w:rPr>
        <w:tab/>
        <w:t>Si Hipólito, tu enemigo,</w:t>
      </w:r>
    </w:p>
    <w:p w14:paraId="6754DD12" w14:textId="77777777" w:rsidR="00982DB6" w:rsidRPr="00923FD1" w:rsidRDefault="00982DB6" w:rsidP="00DD6E57">
      <w:pPr>
        <w:pStyle w:val="Verso"/>
        <w:rPr>
          <w:noProof/>
        </w:rPr>
      </w:pPr>
      <w:r w:rsidRPr="00923FD1">
        <w:rPr>
          <w:noProof/>
        </w:rPr>
        <w:tab/>
      </w:r>
      <w:r w:rsidRPr="00923FD1">
        <w:rPr>
          <w:noProof/>
        </w:rPr>
        <w:tab/>
      </w:r>
      <w:r w:rsidRPr="00923FD1">
        <w:rPr>
          <w:noProof/>
        </w:rPr>
        <w:tab/>
        <w:t>hizo esta hazaña por ti,</w:t>
      </w:r>
    </w:p>
    <w:p w14:paraId="3DB1E02B" w14:textId="35AB5BC1" w:rsidR="00982DB6" w:rsidRPr="00923FD1" w:rsidRDefault="00982DB6" w:rsidP="00DD6E57">
      <w:pPr>
        <w:pStyle w:val="Verso"/>
        <w:rPr>
          <w:noProof/>
        </w:rPr>
      </w:pPr>
      <w:r w:rsidRPr="00923FD1">
        <w:rPr>
          <w:noProof/>
        </w:rPr>
        <w:tab/>
      </w:r>
      <w:r w:rsidRPr="00923FD1">
        <w:rPr>
          <w:noProof/>
        </w:rPr>
        <w:tab/>
      </w:r>
      <w:r w:rsidRPr="00923FD1">
        <w:rPr>
          <w:noProof/>
        </w:rPr>
        <w:tab/>
        <w:t xml:space="preserve">  ¿qué te espantas que yo fuera</w:t>
      </w:r>
      <w:r w:rsidRPr="00923FD1">
        <w:rPr>
          <w:noProof/>
        </w:rPr>
        <w:tab/>
      </w:r>
      <w:r w:rsidRPr="00923FD1">
        <w:rPr>
          <w:noProof/>
        </w:rPr>
        <w:tab/>
      </w:r>
      <w:r w:rsidRPr="00923FD1">
        <w:rPr>
          <w:noProof/>
        </w:rPr>
        <w:tab/>
      </w:r>
      <w:r w:rsidRPr="00923FD1">
        <w:rPr>
          <w:noProof/>
        </w:rPr>
        <w:tab/>
      </w:r>
    </w:p>
    <w:p w14:paraId="6BF1A949" w14:textId="77777777" w:rsidR="00982DB6" w:rsidRPr="00923FD1" w:rsidRDefault="00982DB6" w:rsidP="00DD6E57">
      <w:pPr>
        <w:pStyle w:val="Verso"/>
        <w:rPr>
          <w:noProof/>
        </w:rPr>
      </w:pPr>
      <w:r w:rsidRPr="00923FD1">
        <w:rPr>
          <w:noProof/>
        </w:rPr>
        <w:tab/>
      </w:r>
      <w:r w:rsidRPr="00923FD1">
        <w:rPr>
          <w:noProof/>
        </w:rPr>
        <w:tab/>
      </w:r>
      <w:r w:rsidRPr="00923FD1">
        <w:rPr>
          <w:noProof/>
        </w:rPr>
        <w:tab/>
        <w:t>la que era forzoso ser?</w:t>
      </w:r>
    </w:p>
    <w:p w14:paraId="6A9B5833" w14:textId="6493844D" w:rsidR="00DD6E57" w:rsidRPr="00923FD1" w:rsidRDefault="00DD6E57" w:rsidP="00DD6E57">
      <w:pPr>
        <w:pStyle w:val="Personaje"/>
        <w:rPr>
          <w:noProof/>
        </w:rPr>
      </w:pPr>
      <w:r w:rsidRPr="00923FD1">
        <w:rPr>
          <w:noProof/>
        </w:rPr>
        <w:t>carlos</w:t>
      </w:r>
    </w:p>
    <w:p w14:paraId="30F8434A" w14:textId="70A77B29" w:rsidR="00982DB6" w:rsidRPr="00923FD1" w:rsidRDefault="00982DB6" w:rsidP="00DD6E57">
      <w:pPr>
        <w:pStyle w:val="Verso"/>
        <w:rPr>
          <w:noProof/>
        </w:rPr>
      </w:pPr>
      <w:r w:rsidRPr="00923FD1">
        <w:rPr>
          <w:noProof/>
        </w:rPr>
        <w:tab/>
      </w:r>
      <w:r w:rsidRPr="00923FD1">
        <w:rPr>
          <w:noProof/>
        </w:rPr>
        <w:tab/>
      </w:r>
      <w:r w:rsidR="00DD6E57" w:rsidRPr="00923FD1">
        <w:rPr>
          <w:noProof/>
        </w:rPr>
        <w:tab/>
      </w:r>
      <w:r w:rsidRPr="00923FD1">
        <w:rPr>
          <w:noProof/>
        </w:rPr>
        <w:t>No te supe conocer.</w:t>
      </w:r>
    </w:p>
    <w:p w14:paraId="2CF43E39" w14:textId="3103EE5E" w:rsidR="00DD6E57" w:rsidRPr="00923FD1" w:rsidRDefault="00DD6E57" w:rsidP="00DD6E57">
      <w:pPr>
        <w:pStyle w:val="Personaje"/>
        <w:rPr>
          <w:noProof/>
        </w:rPr>
      </w:pPr>
      <w:r w:rsidRPr="00923FD1">
        <w:rPr>
          <w:noProof/>
        </w:rPr>
        <w:t>isabel</w:t>
      </w:r>
    </w:p>
    <w:p w14:paraId="3F3A4BC5" w14:textId="5E744126" w:rsidR="00982DB6" w:rsidRPr="00923FD1" w:rsidRDefault="00982DB6" w:rsidP="005D081B">
      <w:pPr>
        <w:pStyle w:val="Partidoincial"/>
      </w:pPr>
      <w:r w:rsidRPr="00923FD1">
        <w:rPr>
          <w:noProof/>
        </w:rPr>
        <w:tab/>
      </w:r>
      <w:r w:rsidRPr="00923FD1">
        <w:rPr>
          <w:noProof/>
        </w:rPr>
        <w:tab/>
      </w:r>
      <w:r w:rsidRPr="00923FD1">
        <w:tab/>
        <w:t>Gente suena.</w:t>
      </w:r>
    </w:p>
    <w:p w14:paraId="417006D0" w14:textId="01C23CD9" w:rsidR="00DD6E57" w:rsidRPr="00923FD1" w:rsidRDefault="00DD6E57" w:rsidP="00DD6E57">
      <w:pPr>
        <w:pStyle w:val="Personaje"/>
        <w:rPr>
          <w:noProof/>
        </w:rPr>
      </w:pPr>
      <w:r w:rsidRPr="00923FD1">
        <w:rPr>
          <w:noProof/>
        </w:rPr>
        <w:t>carlos</w:t>
      </w:r>
    </w:p>
    <w:p w14:paraId="3A798EE5" w14:textId="2F6062F1" w:rsidR="00982DB6" w:rsidRPr="00923FD1" w:rsidRDefault="00982DB6" w:rsidP="00AC2072">
      <w:pPr>
        <w:pStyle w:val="Partidofinal"/>
      </w:pPr>
      <w:r w:rsidRPr="00923FD1">
        <w:rPr>
          <w:noProof/>
        </w:rPr>
        <w:tab/>
      </w:r>
      <w:r w:rsidRPr="00923FD1">
        <w:rPr>
          <w:noProof/>
        </w:rPr>
        <w:tab/>
      </w:r>
      <w:r w:rsidRPr="00923FD1">
        <w:rPr>
          <w:noProof/>
        </w:rPr>
        <w:tab/>
        <w:t xml:space="preserve">         </w:t>
      </w:r>
      <w:r w:rsidR="00DD6E57" w:rsidRPr="00923FD1">
        <w:rPr>
          <w:noProof/>
        </w:rPr>
        <w:tab/>
        <w:t xml:space="preserve">     </w:t>
      </w:r>
      <w:r w:rsidR="00DD6E57" w:rsidRPr="00923FD1">
        <w:t xml:space="preserve"> </w:t>
      </w:r>
      <w:r w:rsidRPr="00923FD1">
        <w:t xml:space="preserve"> ¡Ay, </w:t>
      </w:r>
      <w:proofErr w:type="gramStart"/>
      <w:r w:rsidRPr="00923FD1">
        <w:t>Dios, espera!</w:t>
      </w:r>
      <w:proofErr w:type="gramEnd"/>
    </w:p>
    <w:p w14:paraId="418B2F94" w14:textId="13AD1A02" w:rsidR="00DD6E57" w:rsidRPr="00923FD1" w:rsidRDefault="00DD6E57" w:rsidP="00DD6E57">
      <w:pPr>
        <w:pStyle w:val="Personaje"/>
        <w:rPr>
          <w:noProof/>
        </w:rPr>
      </w:pPr>
      <w:r w:rsidRPr="00923FD1">
        <w:rPr>
          <w:noProof/>
        </w:rPr>
        <w:t>isabel</w:t>
      </w:r>
    </w:p>
    <w:p w14:paraId="646BC839" w14:textId="68954529" w:rsidR="00982DB6" w:rsidRPr="00923FD1" w:rsidRDefault="00982DB6" w:rsidP="00DD6E57">
      <w:pPr>
        <w:pStyle w:val="Verso"/>
        <w:rPr>
          <w:noProof/>
        </w:rPr>
      </w:pPr>
      <w:r w:rsidRPr="00923FD1">
        <w:rPr>
          <w:noProof/>
        </w:rPr>
        <w:tab/>
      </w:r>
      <w:r w:rsidRPr="00923FD1">
        <w:rPr>
          <w:noProof/>
        </w:rPr>
        <w:tab/>
      </w:r>
      <w:r w:rsidRPr="00923FD1">
        <w:rPr>
          <w:noProof/>
        </w:rPr>
        <w:tab/>
        <w:t xml:space="preserve">  Una mora viene aquí</w:t>
      </w:r>
    </w:p>
    <w:p w14:paraId="15ED152A" w14:textId="77777777" w:rsidR="00982DB6" w:rsidRPr="00923FD1" w:rsidRDefault="00982DB6" w:rsidP="00DA741B">
      <w:pPr>
        <w:pStyle w:val="Partidoincial"/>
        <w:rPr>
          <w:noProof/>
        </w:rPr>
      </w:pPr>
      <w:r w:rsidRPr="00923FD1">
        <w:rPr>
          <w:noProof/>
        </w:rPr>
        <w:tab/>
      </w:r>
      <w:r w:rsidRPr="00923FD1">
        <w:rPr>
          <w:noProof/>
        </w:rPr>
        <w:tab/>
      </w:r>
      <w:r w:rsidRPr="00923FD1">
        <w:rPr>
          <w:noProof/>
        </w:rPr>
        <w:tab/>
        <w:t>con arco y flechas.</w:t>
      </w:r>
    </w:p>
    <w:p w14:paraId="4A378929" w14:textId="4F95BD24" w:rsidR="00DD6E57" w:rsidRPr="00923FD1" w:rsidRDefault="00DD6E57" w:rsidP="00DD6E57">
      <w:pPr>
        <w:pStyle w:val="Personaje"/>
        <w:rPr>
          <w:noProof/>
        </w:rPr>
      </w:pPr>
      <w:r w:rsidRPr="00923FD1">
        <w:rPr>
          <w:noProof/>
        </w:rPr>
        <w:t>carlos</w:t>
      </w:r>
    </w:p>
    <w:p w14:paraId="4351B9A9" w14:textId="09EBD0B0"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t xml:space="preserve">     </w:t>
      </w:r>
      <w:r w:rsidR="001877E7" w:rsidRPr="00923FD1">
        <w:rPr>
          <w:noProof/>
        </w:rPr>
        <w:tab/>
      </w:r>
      <w:r w:rsidR="001877E7" w:rsidRPr="00923FD1">
        <w:t xml:space="preserve">  </w:t>
      </w:r>
      <w:r w:rsidR="00DA741B" w:rsidRPr="00923FD1">
        <w:t xml:space="preserve">  </w:t>
      </w:r>
      <w:r w:rsidRPr="00923FD1">
        <w:t xml:space="preserve">  Vendrá</w:t>
      </w:r>
      <w:r w:rsidRPr="00923FD1">
        <w:tab/>
      </w:r>
      <w:r w:rsidRPr="00923FD1">
        <w:tab/>
      </w:r>
      <w:r w:rsidRPr="00923FD1">
        <w:tab/>
      </w:r>
      <w:r w:rsidRPr="00923FD1">
        <w:tab/>
      </w:r>
      <w:r w:rsidRPr="00923FD1">
        <w:tab/>
      </w:r>
    </w:p>
    <w:p w14:paraId="314C5439" w14:textId="77777777" w:rsidR="00982DB6" w:rsidRPr="00923FD1" w:rsidRDefault="00982DB6" w:rsidP="00DA741B">
      <w:pPr>
        <w:pStyle w:val="Partidoincial"/>
        <w:rPr>
          <w:noProof/>
        </w:rPr>
      </w:pPr>
      <w:r w:rsidRPr="00923FD1">
        <w:rPr>
          <w:noProof/>
        </w:rPr>
        <w:tab/>
      </w:r>
      <w:r w:rsidRPr="00923FD1">
        <w:rPr>
          <w:noProof/>
        </w:rPr>
        <w:tab/>
      </w:r>
      <w:r w:rsidRPr="00923FD1">
        <w:rPr>
          <w:noProof/>
        </w:rPr>
        <w:tab/>
        <w:t>cazando.</w:t>
      </w:r>
    </w:p>
    <w:p w14:paraId="098FB6B7" w14:textId="69613A48" w:rsidR="00DD6E57" w:rsidRPr="00923FD1" w:rsidRDefault="00DD6E57" w:rsidP="00DD6E57">
      <w:pPr>
        <w:pStyle w:val="Personaje"/>
        <w:rPr>
          <w:noProof/>
        </w:rPr>
      </w:pPr>
      <w:r w:rsidRPr="00923FD1">
        <w:rPr>
          <w:noProof/>
        </w:rPr>
        <w:t>isabel</w:t>
      </w:r>
    </w:p>
    <w:p w14:paraId="5847E1A7" w14:textId="66BD5C6D"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t xml:space="preserve">   El amor será.</w:t>
      </w:r>
    </w:p>
    <w:p w14:paraId="34FC3DA3" w14:textId="4BD56E68" w:rsidR="00DD6E57" w:rsidRPr="00923FD1" w:rsidRDefault="00DD6E57" w:rsidP="00DD6E57">
      <w:pPr>
        <w:pStyle w:val="Personaje"/>
        <w:rPr>
          <w:noProof/>
        </w:rPr>
      </w:pPr>
      <w:r w:rsidRPr="00923FD1">
        <w:rPr>
          <w:noProof/>
        </w:rPr>
        <w:t>carlos</w:t>
      </w:r>
    </w:p>
    <w:p w14:paraId="58A8A06E" w14:textId="32FAD021"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Ya el amor me ha muerto a mí.</w:t>
      </w:r>
    </w:p>
    <w:p w14:paraId="3097EA03" w14:textId="6AA78C77" w:rsidR="00DD6E57" w:rsidRPr="00923FD1" w:rsidRDefault="00DD6E57" w:rsidP="00DD6E57">
      <w:pPr>
        <w:pStyle w:val="Personaje"/>
        <w:rPr>
          <w:noProof/>
        </w:rPr>
      </w:pPr>
      <w:r w:rsidRPr="00923FD1">
        <w:rPr>
          <w:noProof/>
        </w:rPr>
        <w:t>isabel</w:t>
      </w:r>
    </w:p>
    <w:p w14:paraId="38C4A512" w14:textId="24020370" w:rsidR="00D32C9F" w:rsidRPr="00923FD1" w:rsidRDefault="00D32C9F" w:rsidP="00D32C9F">
      <w:pPr>
        <w:rPr>
          <w:rFonts w:ascii="Garamond" w:hAnsi="Garamond"/>
        </w:rPr>
      </w:pPr>
      <w:r w:rsidRPr="00923FD1">
        <w:rPr>
          <w:rFonts w:ascii="Garamond" w:hAnsi="Garamond"/>
        </w:rPr>
        <w:t>$romance en e-o</w:t>
      </w:r>
    </w:p>
    <w:p w14:paraId="581F70DB" w14:textId="4BDE776A" w:rsidR="00982DB6" w:rsidRPr="00923FD1" w:rsidRDefault="00982DB6" w:rsidP="00DD6E57">
      <w:pPr>
        <w:pStyle w:val="Verso"/>
        <w:rPr>
          <w:noProof/>
        </w:rPr>
      </w:pPr>
      <w:r w:rsidRPr="00923FD1">
        <w:rPr>
          <w:noProof/>
        </w:rPr>
        <w:tab/>
      </w:r>
      <w:r w:rsidRPr="00923FD1">
        <w:rPr>
          <w:noProof/>
        </w:rPr>
        <w:tab/>
      </w:r>
      <w:r w:rsidRPr="00923FD1">
        <w:rPr>
          <w:noProof/>
        </w:rPr>
        <w:tab/>
        <w:t xml:space="preserve">  Yo estoy en hábito moro</w:t>
      </w:r>
    </w:p>
    <w:p w14:paraId="493953AE" w14:textId="7777777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y en traje que hombre parezco;</w:t>
      </w:r>
    </w:p>
    <w:p w14:paraId="374C170C" w14:textId="36B19926" w:rsidR="00982DB6" w:rsidRPr="00923FD1" w:rsidRDefault="00982DB6" w:rsidP="00DD6E57">
      <w:pPr>
        <w:pStyle w:val="Verso"/>
        <w:rPr>
          <w:noProof/>
        </w:rPr>
      </w:pPr>
      <w:r w:rsidRPr="00923FD1">
        <w:rPr>
          <w:noProof/>
        </w:rPr>
        <w:tab/>
      </w:r>
      <w:r w:rsidRPr="00923FD1">
        <w:rPr>
          <w:noProof/>
        </w:rPr>
        <w:tab/>
      </w:r>
      <w:r w:rsidRPr="00923FD1">
        <w:rPr>
          <w:noProof/>
        </w:rPr>
        <w:tab/>
        <w:t>escóndete, Carlos, tú,</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7D1D0338" w14:textId="77777777" w:rsidR="00982DB6" w:rsidRPr="00923FD1" w:rsidRDefault="00982DB6" w:rsidP="00DD6E57">
      <w:pPr>
        <w:pStyle w:val="Verso"/>
        <w:rPr>
          <w:noProof/>
        </w:rPr>
      </w:pPr>
      <w:r w:rsidRPr="00923FD1">
        <w:rPr>
          <w:noProof/>
        </w:rPr>
        <w:tab/>
      </w:r>
      <w:r w:rsidRPr="00923FD1">
        <w:rPr>
          <w:noProof/>
        </w:rPr>
        <w:tab/>
      </w:r>
      <w:r w:rsidRPr="00923FD1">
        <w:rPr>
          <w:noProof/>
        </w:rPr>
        <w:tab/>
        <w:t>mientras que yo a hablarla llego.</w:t>
      </w:r>
    </w:p>
    <w:p w14:paraId="5414C90D" w14:textId="3C71E472" w:rsidR="00DD6E57" w:rsidRPr="00923FD1" w:rsidRDefault="00DD6E57" w:rsidP="00DD6E57">
      <w:pPr>
        <w:pStyle w:val="Personaje"/>
        <w:rPr>
          <w:noProof/>
        </w:rPr>
      </w:pPr>
      <w:r w:rsidRPr="00923FD1">
        <w:rPr>
          <w:noProof/>
        </w:rPr>
        <w:t>carlos</w:t>
      </w:r>
    </w:p>
    <w:p w14:paraId="00F7500B" w14:textId="7409AACD" w:rsidR="00982DB6" w:rsidRPr="00923FD1" w:rsidRDefault="00982DB6" w:rsidP="001877E7">
      <w:pPr>
        <w:pStyle w:val="Verso"/>
        <w:rPr>
          <w:noProof/>
        </w:rPr>
      </w:pPr>
      <w:r w:rsidRPr="00923FD1">
        <w:rPr>
          <w:noProof/>
        </w:rPr>
        <w:tab/>
      </w:r>
      <w:r w:rsidRPr="00923FD1">
        <w:rPr>
          <w:noProof/>
        </w:rPr>
        <w:tab/>
      </w:r>
      <w:r w:rsidR="001877E7" w:rsidRPr="00923FD1">
        <w:rPr>
          <w:noProof/>
        </w:rPr>
        <w:tab/>
      </w:r>
      <w:r w:rsidRPr="00923FD1">
        <w:rPr>
          <w:noProof/>
        </w:rPr>
        <w:t>Aquí estoy entre estas murtas.</w:t>
      </w:r>
    </w:p>
    <w:p w14:paraId="199AEF31" w14:textId="31EA73B5" w:rsidR="00982DB6" w:rsidRPr="00923FD1" w:rsidRDefault="00982DB6" w:rsidP="001877E7">
      <w:pPr>
        <w:pStyle w:val="Acot"/>
        <w:rPr>
          <w:noProof/>
        </w:rPr>
      </w:pPr>
      <w:r w:rsidRPr="00923FD1">
        <w:rPr>
          <w:noProof/>
        </w:rPr>
        <w:t>Sale Fátima con arco y flechas</w:t>
      </w:r>
    </w:p>
    <w:p w14:paraId="44E8361E" w14:textId="1B70FDA2" w:rsidR="00DD6E57" w:rsidRPr="00923FD1" w:rsidRDefault="00DD6E57" w:rsidP="00DD6E57">
      <w:pPr>
        <w:pStyle w:val="Personaje"/>
        <w:rPr>
          <w:noProof/>
        </w:rPr>
      </w:pPr>
      <w:r w:rsidRPr="00923FD1">
        <w:rPr>
          <w:noProof/>
        </w:rPr>
        <w:t>fátima</w:t>
      </w:r>
    </w:p>
    <w:p w14:paraId="67D6EF65" w14:textId="0A65BCB3"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Perdida buscando vengo</w:t>
      </w:r>
    </w:p>
    <w:p w14:paraId="3BAAEDEA" w14:textId="77777777" w:rsidR="00982DB6" w:rsidRPr="00923FD1" w:rsidRDefault="00982DB6" w:rsidP="00DD6E57">
      <w:pPr>
        <w:pStyle w:val="Verso"/>
        <w:rPr>
          <w:noProof/>
        </w:rPr>
      </w:pPr>
      <w:r w:rsidRPr="00923FD1">
        <w:rPr>
          <w:noProof/>
        </w:rPr>
        <w:tab/>
      </w:r>
      <w:r w:rsidRPr="00923FD1">
        <w:rPr>
          <w:noProof/>
        </w:rPr>
        <w:tab/>
      </w:r>
      <w:r w:rsidRPr="00923FD1">
        <w:rPr>
          <w:noProof/>
        </w:rPr>
        <w:tab/>
        <w:t>aquel fugitivo esclavo</w:t>
      </w:r>
    </w:p>
    <w:p w14:paraId="277601AD" w14:textId="564D1CE5" w:rsidR="00982DB6" w:rsidRPr="00923FD1" w:rsidRDefault="00982DB6" w:rsidP="00DD6E57">
      <w:pPr>
        <w:pStyle w:val="Verso"/>
        <w:rPr>
          <w:noProof/>
        </w:rPr>
      </w:pPr>
      <w:r w:rsidRPr="00923FD1">
        <w:rPr>
          <w:noProof/>
        </w:rPr>
        <w:tab/>
      </w:r>
      <w:r w:rsidRPr="00923FD1">
        <w:rPr>
          <w:noProof/>
        </w:rPr>
        <w:tab/>
      </w:r>
      <w:r w:rsidRPr="00923FD1">
        <w:rPr>
          <w:noProof/>
        </w:rPr>
        <w:tab/>
        <w:t>que tiene el alma por dueño.</w:t>
      </w:r>
      <w:r w:rsidRPr="00923FD1">
        <w:rPr>
          <w:noProof/>
        </w:rPr>
        <w:tab/>
      </w:r>
      <w:r w:rsidRPr="00923FD1">
        <w:rPr>
          <w:noProof/>
        </w:rPr>
        <w:tab/>
      </w:r>
      <w:r w:rsidRPr="00923FD1">
        <w:rPr>
          <w:noProof/>
        </w:rPr>
        <w:tab/>
      </w:r>
      <w:r w:rsidRPr="00923FD1">
        <w:rPr>
          <w:noProof/>
        </w:rPr>
        <w:tab/>
      </w:r>
      <w:r w:rsidRPr="00923FD1">
        <w:rPr>
          <w:noProof/>
        </w:rPr>
        <w:tab/>
      </w:r>
    </w:p>
    <w:p w14:paraId="752B1140" w14:textId="77777777" w:rsidR="00982DB6" w:rsidRPr="00923FD1" w:rsidRDefault="00982DB6" w:rsidP="00DD6E57">
      <w:pPr>
        <w:pStyle w:val="Verso"/>
        <w:rPr>
          <w:noProof/>
        </w:rPr>
      </w:pPr>
      <w:r w:rsidRPr="00923FD1">
        <w:rPr>
          <w:noProof/>
        </w:rPr>
        <w:tab/>
      </w:r>
      <w:r w:rsidRPr="00923FD1">
        <w:rPr>
          <w:noProof/>
        </w:rPr>
        <w:tab/>
      </w:r>
      <w:r w:rsidRPr="00923FD1">
        <w:rPr>
          <w:noProof/>
        </w:rPr>
        <w:tab/>
        <w:t>Mal hice en aconsejarle</w:t>
      </w:r>
    </w:p>
    <w:p w14:paraId="1041C86D" w14:textId="77777777" w:rsidR="00982DB6" w:rsidRPr="00923FD1" w:rsidRDefault="00982DB6" w:rsidP="00DD6E57">
      <w:pPr>
        <w:pStyle w:val="Verso"/>
        <w:rPr>
          <w:noProof/>
        </w:rPr>
      </w:pPr>
      <w:r w:rsidRPr="00923FD1">
        <w:rPr>
          <w:noProof/>
        </w:rPr>
        <w:tab/>
      </w:r>
      <w:r w:rsidRPr="00923FD1">
        <w:rPr>
          <w:noProof/>
        </w:rPr>
        <w:tab/>
      </w:r>
      <w:r w:rsidRPr="00923FD1">
        <w:rPr>
          <w:noProof/>
        </w:rPr>
        <w:tab/>
        <w:t>que se fuese al monte huyendo,</w:t>
      </w:r>
    </w:p>
    <w:p w14:paraId="46B2C0F5" w14:textId="77777777" w:rsidR="00982DB6" w:rsidRPr="00923FD1" w:rsidRDefault="00982DB6" w:rsidP="00DD6E57">
      <w:pPr>
        <w:pStyle w:val="Verso"/>
        <w:rPr>
          <w:noProof/>
        </w:rPr>
      </w:pPr>
      <w:r w:rsidRPr="00923FD1">
        <w:rPr>
          <w:noProof/>
        </w:rPr>
        <w:tab/>
      </w:r>
      <w:r w:rsidRPr="00923FD1">
        <w:rPr>
          <w:noProof/>
        </w:rPr>
        <w:tab/>
      </w:r>
      <w:r w:rsidRPr="00923FD1">
        <w:rPr>
          <w:noProof/>
        </w:rPr>
        <w:tab/>
        <w:t>pero más le quise entonces</w:t>
      </w:r>
    </w:p>
    <w:p w14:paraId="52A15C28" w14:textId="77777777" w:rsidR="00982DB6" w:rsidRPr="00923FD1" w:rsidRDefault="00982DB6" w:rsidP="00DD6E57">
      <w:pPr>
        <w:pStyle w:val="Verso"/>
        <w:rPr>
          <w:noProof/>
        </w:rPr>
      </w:pPr>
      <w:r w:rsidRPr="00923FD1">
        <w:rPr>
          <w:noProof/>
        </w:rPr>
        <w:tab/>
      </w:r>
      <w:r w:rsidRPr="00923FD1">
        <w:rPr>
          <w:noProof/>
        </w:rPr>
        <w:tab/>
      </w:r>
      <w:r w:rsidRPr="00923FD1">
        <w:rPr>
          <w:noProof/>
        </w:rPr>
        <w:tab/>
        <w:t>llorar perdido que muerto.</w:t>
      </w:r>
    </w:p>
    <w:p w14:paraId="13594C9E" w14:textId="675A7214" w:rsidR="00982DB6" w:rsidRPr="00923FD1" w:rsidRDefault="00982DB6" w:rsidP="00DD6E57">
      <w:pPr>
        <w:pStyle w:val="Verso"/>
        <w:rPr>
          <w:noProof/>
        </w:rPr>
      </w:pPr>
      <w:r w:rsidRPr="00923FD1">
        <w:rPr>
          <w:noProof/>
        </w:rPr>
        <w:tab/>
      </w:r>
      <w:r w:rsidRPr="00923FD1">
        <w:rPr>
          <w:noProof/>
        </w:rPr>
        <w:tab/>
      </w:r>
      <w:r w:rsidRPr="00923FD1">
        <w:rPr>
          <w:noProof/>
        </w:rPr>
        <w:tab/>
        <w:t>¿Si algún león en el suyo</w:t>
      </w:r>
      <w:r w:rsidRPr="00923FD1">
        <w:rPr>
          <w:noProof/>
        </w:rPr>
        <w:tab/>
      </w:r>
      <w:r w:rsidRPr="00923FD1">
        <w:rPr>
          <w:noProof/>
        </w:rPr>
        <w:tab/>
      </w:r>
      <w:r w:rsidRPr="00923FD1">
        <w:rPr>
          <w:noProof/>
        </w:rPr>
        <w:tab/>
      </w:r>
      <w:r w:rsidRPr="00923FD1">
        <w:rPr>
          <w:noProof/>
        </w:rPr>
        <w:tab/>
      </w:r>
      <w:r w:rsidRPr="00923FD1">
        <w:rPr>
          <w:noProof/>
        </w:rPr>
        <w:tab/>
      </w:r>
    </w:p>
    <w:p w14:paraId="63DCF3F5" w14:textId="77777777" w:rsidR="00982DB6" w:rsidRPr="00923FD1" w:rsidRDefault="00982DB6" w:rsidP="00DD6E57">
      <w:pPr>
        <w:pStyle w:val="Verso"/>
        <w:rPr>
          <w:noProof/>
        </w:rPr>
      </w:pPr>
      <w:r w:rsidRPr="00923FD1">
        <w:rPr>
          <w:noProof/>
        </w:rPr>
        <w:tab/>
      </w:r>
      <w:r w:rsidRPr="00923FD1">
        <w:rPr>
          <w:noProof/>
        </w:rPr>
        <w:tab/>
      </w:r>
      <w:r w:rsidRPr="00923FD1">
        <w:rPr>
          <w:noProof/>
        </w:rPr>
        <w:tab/>
        <w:t>ha sepultado su cuerpo?</w:t>
      </w:r>
    </w:p>
    <w:p w14:paraId="2E87DE70" w14:textId="77777777" w:rsidR="00982DB6" w:rsidRPr="00923FD1" w:rsidRDefault="00982DB6" w:rsidP="00DD6E57">
      <w:pPr>
        <w:pStyle w:val="Verso"/>
        <w:rPr>
          <w:noProof/>
        </w:rPr>
      </w:pPr>
      <w:r w:rsidRPr="00923FD1">
        <w:rPr>
          <w:noProof/>
        </w:rPr>
        <w:tab/>
      </w:r>
      <w:r w:rsidRPr="00923FD1">
        <w:rPr>
          <w:noProof/>
        </w:rPr>
        <w:tab/>
      </w:r>
      <w:r w:rsidRPr="00923FD1">
        <w:rPr>
          <w:noProof/>
        </w:rPr>
        <w:tab/>
        <w:t>¿Si se fue de noche a Orán</w:t>
      </w:r>
    </w:p>
    <w:p w14:paraId="2D6D3FC3" w14:textId="77777777" w:rsidR="00982DB6" w:rsidRPr="00923FD1" w:rsidRDefault="00982DB6" w:rsidP="00DD6E57">
      <w:pPr>
        <w:pStyle w:val="Verso"/>
        <w:rPr>
          <w:noProof/>
        </w:rPr>
      </w:pPr>
      <w:r w:rsidRPr="00923FD1">
        <w:rPr>
          <w:noProof/>
        </w:rPr>
        <w:tab/>
      </w:r>
      <w:r w:rsidRPr="00923FD1">
        <w:rPr>
          <w:noProof/>
        </w:rPr>
        <w:tab/>
      </w:r>
      <w:r w:rsidRPr="00923FD1">
        <w:rPr>
          <w:noProof/>
        </w:rPr>
        <w:tab/>
        <w:t>por su tiniebla y silencio?</w:t>
      </w:r>
    </w:p>
    <w:p w14:paraId="5333E3D8" w14:textId="77777777" w:rsidR="00982DB6" w:rsidRPr="00923FD1" w:rsidRDefault="00982DB6" w:rsidP="00DD6E57">
      <w:pPr>
        <w:pStyle w:val="Verso"/>
        <w:rPr>
          <w:noProof/>
        </w:rPr>
      </w:pPr>
      <w:r w:rsidRPr="00923FD1">
        <w:rPr>
          <w:noProof/>
        </w:rPr>
        <w:tab/>
      </w:r>
      <w:r w:rsidRPr="00923FD1">
        <w:rPr>
          <w:noProof/>
        </w:rPr>
        <w:tab/>
      </w:r>
      <w:r w:rsidRPr="00923FD1">
        <w:rPr>
          <w:noProof/>
        </w:rPr>
        <w:tab/>
        <w:t>Quiero darle voces. ¡Carlos,</w:t>
      </w:r>
    </w:p>
    <w:p w14:paraId="08B8C4AB" w14:textId="77777777" w:rsidR="00982DB6" w:rsidRPr="00923FD1" w:rsidRDefault="00982DB6" w:rsidP="00DA741B">
      <w:pPr>
        <w:pStyle w:val="Partidoincial"/>
        <w:rPr>
          <w:noProof/>
        </w:rPr>
      </w:pPr>
      <w:r w:rsidRPr="00923FD1">
        <w:rPr>
          <w:noProof/>
        </w:rPr>
        <w:tab/>
      </w:r>
      <w:r w:rsidRPr="00923FD1">
        <w:rPr>
          <w:noProof/>
        </w:rPr>
        <w:tab/>
      </w:r>
      <w:r w:rsidRPr="00923FD1">
        <w:rPr>
          <w:noProof/>
        </w:rPr>
        <w:tab/>
        <w:t>Carlos!</w:t>
      </w:r>
    </w:p>
    <w:p w14:paraId="4AC12FF2" w14:textId="7059395E" w:rsidR="00DD6E57" w:rsidRPr="00923FD1" w:rsidRDefault="00DD6E57" w:rsidP="00DD6E57">
      <w:pPr>
        <w:pStyle w:val="Personaje"/>
        <w:rPr>
          <w:noProof/>
        </w:rPr>
      </w:pPr>
      <w:r w:rsidRPr="00923FD1">
        <w:rPr>
          <w:noProof/>
        </w:rPr>
        <w:t>isabel</w:t>
      </w:r>
    </w:p>
    <w:p w14:paraId="335D7684" w14:textId="13D750E5" w:rsidR="00982DB6" w:rsidRPr="00923FD1" w:rsidRDefault="00982DB6" w:rsidP="00AC2072">
      <w:pPr>
        <w:pStyle w:val="Partidofinal"/>
      </w:pPr>
      <w:r w:rsidRPr="00923FD1">
        <w:rPr>
          <w:noProof/>
        </w:rPr>
        <w:tab/>
      </w:r>
      <w:r w:rsidRPr="00923FD1">
        <w:rPr>
          <w:noProof/>
        </w:rPr>
        <w:tab/>
      </w:r>
      <w:r w:rsidRPr="00923FD1">
        <w:rPr>
          <w:noProof/>
        </w:rPr>
        <w:tab/>
      </w:r>
      <w:r w:rsidRPr="00923FD1">
        <w:tab/>
        <w:t>¡Ay, cielo! ¿Qué es esto?</w:t>
      </w:r>
      <w:r w:rsidRPr="00923FD1">
        <w:tab/>
      </w:r>
      <w:r w:rsidRPr="00923FD1">
        <w:tab/>
      </w:r>
      <w:r w:rsidRPr="00923FD1">
        <w:tab/>
      </w:r>
      <w:r w:rsidRPr="00923FD1">
        <w:tab/>
      </w:r>
    </w:p>
    <w:p w14:paraId="239867BE" w14:textId="77777777" w:rsidR="00982DB6" w:rsidRPr="00923FD1" w:rsidRDefault="00982DB6" w:rsidP="00DD6E57">
      <w:pPr>
        <w:pStyle w:val="Verso"/>
        <w:rPr>
          <w:noProof/>
        </w:rPr>
      </w:pPr>
      <w:r w:rsidRPr="00923FD1">
        <w:rPr>
          <w:noProof/>
        </w:rPr>
        <w:tab/>
      </w:r>
      <w:r w:rsidRPr="00923FD1">
        <w:rPr>
          <w:noProof/>
        </w:rPr>
        <w:tab/>
      </w:r>
      <w:r w:rsidRPr="00923FD1">
        <w:rPr>
          <w:noProof/>
        </w:rPr>
        <w:tab/>
        <w:t>¡«Carlos» esta mora dice!</w:t>
      </w:r>
    </w:p>
    <w:p w14:paraId="34E9EC97" w14:textId="0D263234" w:rsidR="00DD6E57" w:rsidRPr="00923FD1" w:rsidRDefault="00DD6E57" w:rsidP="00DD6E57">
      <w:pPr>
        <w:pStyle w:val="Personaje"/>
        <w:rPr>
          <w:noProof/>
        </w:rPr>
      </w:pPr>
      <w:r w:rsidRPr="00923FD1">
        <w:rPr>
          <w:noProof/>
        </w:rPr>
        <w:t>fátima</w:t>
      </w:r>
    </w:p>
    <w:p w14:paraId="28D0A9EF" w14:textId="7C04DF9D"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«Carlos» ya responde el eco.</w:t>
      </w:r>
    </w:p>
    <w:p w14:paraId="6813FB5B" w14:textId="77777777" w:rsidR="00982DB6" w:rsidRPr="00923FD1" w:rsidRDefault="00982DB6" w:rsidP="00DA741B">
      <w:pPr>
        <w:pStyle w:val="Partidoincial"/>
        <w:rPr>
          <w:noProof/>
        </w:rPr>
      </w:pPr>
      <w:r w:rsidRPr="00923FD1">
        <w:rPr>
          <w:noProof/>
        </w:rPr>
        <w:tab/>
      </w:r>
      <w:r w:rsidRPr="00923FD1">
        <w:rPr>
          <w:noProof/>
        </w:rPr>
        <w:tab/>
      </w:r>
      <w:r w:rsidRPr="00923FD1">
        <w:rPr>
          <w:noProof/>
        </w:rPr>
        <w:tab/>
        <w:t>¿Carlos?</w:t>
      </w:r>
    </w:p>
    <w:p w14:paraId="0E1619E2" w14:textId="00EBA169" w:rsidR="00DD6E57" w:rsidRPr="00923FD1" w:rsidRDefault="00DD6E57" w:rsidP="00DD6E57">
      <w:pPr>
        <w:pStyle w:val="Personaje"/>
        <w:rPr>
          <w:noProof/>
        </w:rPr>
      </w:pPr>
      <w:r w:rsidRPr="00923FD1">
        <w:rPr>
          <w:noProof/>
        </w:rPr>
        <w:t>isabel</w:t>
      </w:r>
    </w:p>
    <w:p w14:paraId="619EC17A" w14:textId="197A90EA"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t xml:space="preserve">   Yo soy. ¿Qué buscáis?</w:t>
      </w:r>
    </w:p>
    <w:p w14:paraId="659A9947" w14:textId="76F71CBF" w:rsidR="00DD6E57" w:rsidRPr="00923FD1" w:rsidRDefault="00DD6E57" w:rsidP="00DD6E57">
      <w:pPr>
        <w:pStyle w:val="Personaje"/>
        <w:rPr>
          <w:noProof/>
        </w:rPr>
      </w:pPr>
      <w:r w:rsidRPr="00923FD1">
        <w:rPr>
          <w:noProof/>
        </w:rPr>
        <w:t>fátima</w:t>
      </w:r>
    </w:p>
    <w:p w14:paraId="227142FC" w14:textId="620379E7" w:rsidR="00982DB6" w:rsidRPr="00923FD1" w:rsidRDefault="00982DB6" w:rsidP="00DD6E57">
      <w:pPr>
        <w:pStyle w:val="Verso"/>
        <w:rPr>
          <w:noProof/>
        </w:rPr>
      </w:pPr>
      <w:r w:rsidRPr="00923FD1">
        <w:rPr>
          <w:noProof/>
        </w:rPr>
        <w:lastRenderedPageBreak/>
        <w:tab/>
      </w:r>
      <w:r w:rsidRPr="00923FD1">
        <w:rPr>
          <w:noProof/>
        </w:rPr>
        <w:tab/>
      </w:r>
      <w:r w:rsidR="001877E7" w:rsidRPr="00923FD1">
        <w:rPr>
          <w:noProof/>
        </w:rPr>
        <w:tab/>
      </w:r>
      <w:r w:rsidRPr="00923FD1">
        <w:rPr>
          <w:noProof/>
        </w:rPr>
        <w:t>No sois vos, que el que yo quiero</w:t>
      </w:r>
    </w:p>
    <w:p w14:paraId="6E2372F8" w14:textId="46471CAF" w:rsidR="00982DB6" w:rsidRPr="00923FD1" w:rsidRDefault="00982DB6" w:rsidP="00DD6E57">
      <w:pPr>
        <w:pStyle w:val="Verso"/>
        <w:rPr>
          <w:noProof/>
        </w:rPr>
      </w:pPr>
      <w:r w:rsidRPr="00923FD1">
        <w:rPr>
          <w:noProof/>
        </w:rPr>
        <w:tab/>
      </w:r>
      <w:r w:rsidRPr="00923FD1">
        <w:rPr>
          <w:noProof/>
        </w:rPr>
        <w:tab/>
      </w:r>
      <w:r w:rsidRPr="00923FD1">
        <w:rPr>
          <w:noProof/>
        </w:rPr>
        <w:tab/>
        <w:t>le conozco más que a mí,</w:t>
      </w:r>
      <w:r w:rsidRPr="00923FD1">
        <w:rPr>
          <w:noProof/>
        </w:rPr>
        <w:tab/>
      </w:r>
      <w:r w:rsidRPr="00923FD1">
        <w:rPr>
          <w:noProof/>
        </w:rPr>
        <w:tab/>
      </w:r>
      <w:r w:rsidRPr="00923FD1">
        <w:rPr>
          <w:noProof/>
        </w:rPr>
        <w:tab/>
      </w:r>
      <w:r w:rsidRPr="00923FD1">
        <w:rPr>
          <w:noProof/>
        </w:rPr>
        <w:tab/>
      </w:r>
      <w:r w:rsidRPr="00923FD1">
        <w:rPr>
          <w:noProof/>
        </w:rPr>
        <w:tab/>
      </w:r>
    </w:p>
    <w:p w14:paraId="60FE817D" w14:textId="77777777" w:rsidR="00982DB6" w:rsidRPr="00923FD1" w:rsidRDefault="00982DB6" w:rsidP="00DD6E57">
      <w:pPr>
        <w:pStyle w:val="Verso"/>
        <w:rPr>
          <w:noProof/>
        </w:rPr>
      </w:pPr>
      <w:r w:rsidRPr="00923FD1">
        <w:rPr>
          <w:noProof/>
        </w:rPr>
        <w:tab/>
      </w:r>
      <w:r w:rsidRPr="00923FD1">
        <w:rPr>
          <w:noProof/>
        </w:rPr>
        <w:tab/>
      </w:r>
      <w:r w:rsidRPr="00923FD1">
        <w:rPr>
          <w:noProof/>
        </w:rPr>
        <w:tab/>
        <w:t>y retratado le tengo</w:t>
      </w:r>
    </w:p>
    <w:p w14:paraId="1EBA79BF" w14:textId="77777777" w:rsidR="00982DB6" w:rsidRPr="00923FD1" w:rsidRDefault="00982DB6" w:rsidP="00DD6E57">
      <w:pPr>
        <w:pStyle w:val="Verso"/>
        <w:rPr>
          <w:noProof/>
        </w:rPr>
      </w:pPr>
      <w:r w:rsidRPr="00923FD1">
        <w:rPr>
          <w:noProof/>
        </w:rPr>
        <w:tab/>
      </w:r>
      <w:r w:rsidRPr="00923FD1">
        <w:rPr>
          <w:noProof/>
        </w:rPr>
        <w:tab/>
      </w:r>
      <w:r w:rsidRPr="00923FD1">
        <w:rPr>
          <w:noProof/>
        </w:rPr>
        <w:tab/>
        <w:t>en los ojos y en el alma.</w:t>
      </w:r>
    </w:p>
    <w:p w14:paraId="72DD45FD" w14:textId="77777777" w:rsidR="00982DB6" w:rsidRPr="00923FD1" w:rsidRDefault="00982DB6" w:rsidP="00DD6E57">
      <w:pPr>
        <w:pStyle w:val="Verso"/>
        <w:rPr>
          <w:noProof/>
        </w:rPr>
      </w:pPr>
      <w:r w:rsidRPr="00923FD1">
        <w:rPr>
          <w:noProof/>
        </w:rPr>
        <w:tab/>
      </w:r>
      <w:r w:rsidRPr="00923FD1">
        <w:rPr>
          <w:noProof/>
        </w:rPr>
        <w:tab/>
      </w:r>
      <w:r w:rsidRPr="00923FD1">
        <w:rPr>
          <w:noProof/>
        </w:rPr>
        <w:tab/>
        <w:t>Pero con traje tan nuevo</w:t>
      </w:r>
    </w:p>
    <w:p w14:paraId="2DD2DE31" w14:textId="77777777" w:rsidR="00982DB6" w:rsidRPr="00923FD1" w:rsidRDefault="00982DB6" w:rsidP="00DD6E57">
      <w:pPr>
        <w:pStyle w:val="Verso"/>
        <w:rPr>
          <w:noProof/>
        </w:rPr>
      </w:pPr>
      <w:r w:rsidRPr="00923FD1">
        <w:rPr>
          <w:noProof/>
        </w:rPr>
        <w:tab/>
      </w:r>
      <w:r w:rsidRPr="00923FD1">
        <w:rPr>
          <w:noProof/>
        </w:rPr>
        <w:tab/>
      </w:r>
      <w:r w:rsidRPr="00923FD1">
        <w:rPr>
          <w:noProof/>
        </w:rPr>
        <w:tab/>
        <w:t>no he visto alarbe ni moro.</w:t>
      </w:r>
    </w:p>
    <w:p w14:paraId="0DA2CB35" w14:textId="77777777" w:rsidR="00982DB6" w:rsidRPr="00923FD1" w:rsidRDefault="00982DB6" w:rsidP="00DA741B">
      <w:pPr>
        <w:pStyle w:val="Partidoincial"/>
        <w:rPr>
          <w:noProof/>
        </w:rPr>
      </w:pPr>
      <w:r w:rsidRPr="00923FD1">
        <w:rPr>
          <w:noProof/>
        </w:rPr>
        <w:tab/>
      </w:r>
      <w:r w:rsidRPr="00923FD1">
        <w:rPr>
          <w:noProof/>
        </w:rPr>
        <w:tab/>
      </w:r>
      <w:r w:rsidRPr="00923FD1">
        <w:rPr>
          <w:noProof/>
        </w:rPr>
        <w:tab/>
        <w:t>¿Quién sois? ¿Dónde vais?</w:t>
      </w:r>
    </w:p>
    <w:p w14:paraId="6AE1BB1F" w14:textId="70D491C4" w:rsidR="00DD6E57" w:rsidRPr="00923FD1" w:rsidRDefault="00DD6E57" w:rsidP="00DD6E57">
      <w:pPr>
        <w:pStyle w:val="Personaje"/>
        <w:rPr>
          <w:noProof/>
        </w:rPr>
      </w:pPr>
      <w:r w:rsidRPr="00923FD1">
        <w:rPr>
          <w:noProof/>
        </w:rPr>
        <w:t>isabel</w:t>
      </w:r>
    </w:p>
    <w:p w14:paraId="395A55B8" w14:textId="312447F5"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Pr="00923FD1">
        <w:t xml:space="preserve">        Tenemos</w:t>
      </w:r>
      <w:r w:rsidRPr="00923FD1">
        <w:tab/>
      </w:r>
      <w:r w:rsidRPr="00923FD1">
        <w:tab/>
      </w:r>
      <w:r w:rsidRPr="00923FD1">
        <w:tab/>
      </w:r>
      <w:r w:rsidRPr="00923FD1">
        <w:tab/>
      </w:r>
    </w:p>
    <w:p w14:paraId="599746CA" w14:textId="77777777" w:rsidR="00982DB6" w:rsidRPr="00923FD1" w:rsidRDefault="00982DB6" w:rsidP="00DD6E57">
      <w:pPr>
        <w:pStyle w:val="Verso"/>
        <w:rPr>
          <w:noProof/>
        </w:rPr>
      </w:pPr>
      <w:r w:rsidRPr="00923FD1">
        <w:rPr>
          <w:noProof/>
        </w:rPr>
        <w:tab/>
      </w:r>
      <w:r w:rsidRPr="00923FD1">
        <w:rPr>
          <w:noProof/>
        </w:rPr>
        <w:tab/>
      </w:r>
      <w:r w:rsidRPr="00923FD1">
        <w:rPr>
          <w:noProof/>
        </w:rPr>
        <w:tab/>
        <w:t>los moriscos españoles</w:t>
      </w:r>
    </w:p>
    <w:p w14:paraId="1B839026" w14:textId="77777777" w:rsidR="00982DB6" w:rsidRPr="00923FD1" w:rsidRDefault="00982DB6" w:rsidP="00DD6E57">
      <w:pPr>
        <w:pStyle w:val="Verso"/>
        <w:rPr>
          <w:noProof/>
        </w:rPr>
      </w:pPr>
      <w:r w:rsidRPr="00923FD1">
        <w:rPr>
          <w:noProof/>
        </w:rPr>
        <w:tab/>
      </w:r>
      <w:r w:rsidRPr="00923FD1">
        <w:rPr>
          <w:noProof/>
        </w:rPr>
        <w:tab/>
      </w:r>
      <w:r w:rsidRPr="00923FD1">
        <w:rPr>
          <w:noProof/>
        </w:rPr>
        <w:tab/>
        <w:t>de este vestido, aunque es bueno,</w:t>
      </w:r>
    </w:p>
    <w:p w14:paraId="213DB056" w14:textId="77777777" w:rsidR="00982DB6" w:rsidRPr="00923FD1" w:rsidRDefault="00982DB6" w:rsidP="00DD6E57">
      <w:pPr>
        <w:pStyle w:val="Verso"/>
        <w:rPr>
          <w:noProof/>
        </w:rPr>
      </w:pPr>
      <w:r w:rsidRPr="00923FD1">
        <w:rPr>
          <w:noProof/>
        </w:rPr>
        <w:tab/>
      </w:r>
      <w:r w:rsidRPr="00923FD1">
        <w:rPr>
          <w:noProof/>
        </w:rPr>
        <w:tab/>
      </w:r>
      <w:r w:rsidRPr="00923FD1">
        <w:rPr>
          <w:noProof/>
        </w:rPr>
        <w:tab/>
        <w:t>poco gusto y experiencia.</w:t>
      </w:r>
    </w:p>
    <w:p w14:paraId="3AF1D5CF" w14:textId="6AA449DA" w:rsidR="00DD6E57" w:rsidRPr="00923FD1" w:rsidRDefault="00DD6E57" w:rsidP="00DD6E57">
      <w:pPr>
        <w:pStyle w:val="Personaje"/>
        <w:rPr>
          <w:noProof/>
        </w:rPr>
      </w:pPr>
      <w:r w:rsidRPr="00923FD1">
        <w:rPr>
          <w:noProof/>
        </w:rPr>
        <w:t>fátima</w:t>
      </w:r>
    </w:p>
    <w:p w14:paraId="56A2A55D" w14:textId="3A68741A"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¿Que vos sois de los que fueron</w:t>
      </w:r>
    </w:p>
    <w:p w14:paraId="38AEBD9F" w14:textId="57E9486F" w:rsidR="00982DB6" w:rsidRPr="00923FD1" w:rsidRDefault="00982DB6" w:rsidP="00DD6E57">
      <w:pPr>
        <w:pStyle w:val="Verso"/>
        <w:rPr>
          <w:noProof/>
        </w:rPr>
      </w:pPr>
      <w:r w:rsidRPr="00923FD1">
        <w:rPr>
          <w:noProof/>
        </w:rPr>
        <w:tab/>
      </w:r>
      <w:r w:rsidRPr="00923FD1">
        <w:rPr>
          <w:noProof/>
        </w:rPr>
        <w:tab/>
      </w:r>
      <w:r w:rsidRPr="00923FD1">
        <w:rPr>
          <w:noProof/>
        </w:rPr>
        <w:tab/>
        <w:t>por Felipe desterrados?</w:t>
      </w:r>
      <w:r w:rsidRPr="00923FD1">
        <w:rPr>
          <w:noProof/>
        </w:rPr>
        <w:tab/>
      </w:r>
      <w:r w:rsidRPr="00923FD1">
        <w:rPr>
          <w:noProof/>
        </w:rPr>
        <w:tab/>
      </w:r>
      <w:r w:rsidRPr="00923FD1">
        <w:rPr>
          <w:noProof/>
        </w:rPr>
        <w:tab/>
      </w:r>
      <w:r w:rsidRPr="00923FD1">
        <w:rPr>
          <w:noProof/>
        </w:rPr>
        <w:tab/>
      </w:r>
      <w:r w:rsidRPr="00923FD1">
        <w:rPr>
          <w:noProof/>
        </w:rPr>
        <w:tab/>
      </w:r>
    </w:p>
    <w:p w14:paraId="20BED234" w14:textId="5392D301" w:rsidR="00DD6E57" w:rsidRPr="00923FD1" w:rsidRDefault="00DD6E57" w:rsidP="00DD6E57">
      <w:pPr>
        <w:pStyle w:val="Personaje"/>
        <w:rPr>
          <w:noProof/>
        </w:rPr>
      </w:pPr>
      <w:r w:rsidRPr="00923FD1">
        <w:rPr>
          <w:noProof/>
        </w:rPr>
        <w:t>isabel</w:t>
      </w:r>
    </w:p>
    <w:p w14:paraId="22AD58A0" w14:textId="2DB5565C" w:rsidR="00982DB6" w:rsidRPr="00923FD1" w:rsidRDefault="00982DB6" w:rsidP="00DD6E57">
      <w:pPr>
        <w:pStyle w:val="Verso"/>
        <w:rPr>
          <w:noProof/>
        </w:rPr>
      </w:pPr>
      <w:r w:rsidRPr="00923FD1">
        <w:rPr>
          <w:noProof/>
        </w:rPr>
        <w:tab/>
      </w:r>
      <w:r w:rsidRPr="00923FD1">
        <w:rPr>
          <w:noProof/>
        </w:rPr>
        <w:tab/>
      </w:r>
      <w:r w:rsidRPr="00923FD1">
        <w:rPr>
          <w:noProof/>
        </w:rPr>
        <w:tab/>
        <w:t>A vivir a Túnez vengo,</w:t>
      </w:r>
    </w:p>
    <w:p w14:paraId="6F2DC01F" w14:textId="77777777" w:rsidR="00982DB6" w:rsidRPr="00923FD1" w:rsidRDefault="00982DB6" w:rsidP="00DD6E57">
      <w:pPr>
        <w:pStyle w:val="Verso"/>
        <w:rPr>
          <w:noProof/>
        </w:rPr>
      </w:pPr>
      <w:r w:rsidRPr="00923FD1">
        <w:rPr>
          <w:noProof/>
        </w:rPr>
        <w:tab/>
      </w:r>
      <w:r w:rsidRPr="00923FD1">
        <w:rPr>
          <w:noProof/>
        </w:rPr>
        <w:tab/>
      </w:r>
      <w:r w:rsidRPr="00923FD1">
        <w:rPr>
          <w:noProof/>
        </w:rPr>
        <w:tab/>
        <w:t>a Tremecén o a Bugía.</w:t>
      </w:r>
    </w:p>
    <w:p w14:paraId="21BF2BD7" w14:textId="3E0198BE" w:rsidR="00DD6E57" w:rsidRPr="00923FD1" w:rsidRDefault="00DD6E57" w:rsidP="00DD6E57">
      <w:pPr>
        <w:pStyle w:val="Personaje"/>
        <w:rPr>
          <w:noProof/>
        </w:rPr>
      </w:pPr>
      <w:r w:rsidRPr="00923FD1">
        <w:rPr>
          <w:noProof/>
        </w:rPr>
        <w:t>fátima</w:t>
      </w:r>
    </w:p>
    <w:p w14:paraId="493068D6" w14:textId="543AD379" w:rsidR="00982DB6" w:rsidRPr="00923FD1" w:rsidRDefault="00982DB6" w:rsidP="005404B7">
      <w:pPr>
        <w:pStyle w:val="Partidoincial"/>
        <w:rPr>
          <w:noProof/>
        </w:rPr>
      </w:pPr>
      <w:r w:rsidRPr="00923FD1">
        <w:rPr>
          <w:noProof/>
        </w:rPr>
        <w:tab/>
      </w:r>
      <w:r w:rsidRPr="00923FD1">
        <w:rPr>
          <w:noProof/>
        </w:rPr>
        <w:tab/>
      </w:r>
      <w:r w:rsidR="001877E7" w:rsidRPr="00923FD1">
        <w:rPr>
          <w:noProof/>
        </w:rPr>
        <w:tab/>
      </w:r>
      <w:r w:rsidRPr="00923FD1">
        <w:rPr>
          <w:noProof/>
        </w:rPr>
        <w:t>¿De dónde sois?</w:t>
      </w:r>
    </w:p>
    <w:p w14:paraId="58376615" w14:textId="60541243" w:rsidR="00DD6E57" w:rsidRPr="00923FD1" w:rsidRDefault="00DD6E57" w:rsidP="00DD6E57">
      <w:pPr>
        <w:pStyle w:val="Personaje"/>
        <w:rPr>
          <w:noProof/>
        </w:rPr>
      </w:pPr>
      <w:r w:rsidRPr="00923FD1">
        <w:rPr>
          <w:noProof/>
        </w:rPr>
        <w:t>isabel</w:t>
      </w:r>
    </w:p>
    <w:p w14:paraId="6132B215" w14:textId="649F8ED5"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De Toledo.</w:t>
      </w:r>
    </w:p>
    <w:p w14:paraId="69946D48" w14:textId="7E31472F" w:rsidR="00DD6E57" w:rsidRPr="00923FD1" w:rsidRDefault="00DD6E57" w:rsidP="00DD6E57">
      <w:pPr>
        <w:pStyle w:val="Personaje"/>
        <w:rPr>
          <w:noProof/>
        </w:rPr>
      </w:pPr>
      <w:r w:rsidRPr="00923FD1">
        <w:rPr>
          <w:noProof/>
        </w:rPr>
        <w:t>fátima</w:t>
      </w:r>
    </w:p>
    <w:p w14:paraId="70E6AF62" w14:textId="6FCFB47A"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¡Ay, Dios! ¿De Toledo sois?</w:t>
      </w:r>
    </w:p>
    <w:p w14:paraId="5CE3480C" w14:textId="2B8CC0A3" w:rsidR="00982DB6" w:rsidRPr="00923FD1" w:rsidRDefault="00982DB6" w:rsidP="00EB7CE4">
      <w:pPr>
        <w:pStyle w:val="Verso"/>
        <w:rPr>
          <w:noProof/>
        </w:rPr>
      </w:pPr>
      <w:r w:rsidRPr="00923FD1">
        <w:rPr>
          <w:noProof/>
        </w:rPr>
        <w:tab/>
      </w:r>
      <w:r w:rsidRPr="00923FD1">
        <w:rPr>
          <w:noProof/>
        </w:rPr>
        <w:tab/>
      </w:r>
      <w:r w:rsidRPr="00923FD1">
        <w:rPr>
          <w:noProof/>
        </w:rPr>
        <w:tab/>
        <w:t>Daros mil abrazos quiero.</w:t>
      </w:r>
      <w:r w:rsidRPr="00923FD1">
        <w:rPr>
          <w:noProof/>
        </w:rPr>
        <w:tab/>
      </w:r>
      <w:r w:rsidRPr="00923FD1">
        <w:rPr>
          <w:noProof/>
        </w:rPr>
        <w:tab/>
      </w:r>
      <w:r w:rsidRPr="00923FD1">
        <w:rPr>
          <w:noProof/>
        </w:rPr>
        <w:tab/>
      </w:r>
      <w:r w:rsidRPr="00923FD1">
        <w:rPr>
          <w:noProof/>
        </w:rPr>
        <w:tab/>
      </w:r>
      <w:r w:rsidRPr="00923FD1">
        <w:rPr>
          <w:noProof/>
        </w:rPr>
        <w:tab/>
      </w:r>
    </w:p>
    <w:p w14:paraId="5F70F1D8" w14:textId="0AFADCC4" w:rsidR="00DD6E57" w:rsidRPr="00923FD1" w:rsidRDefault="00DD6E57" w:rsidP="00DD6E57">
      <w:pPr>
        <w:pStyle w:val="Personaje"/>
        <w:rPr>
          <w:noProof/>
        </w:rPr>
      </w:pPr>
      <w:r w:rsidRPr="00923FD1">
        <w:rPr>
          <w:noProof/>
        </w:rPr>
        <w:t>isabel</w:t>
      </w:r>
    </w:p>
    <w:p w14:paraId="164FE188" w14:textId="3F87FFE6" w:rsidR="00982DB6" w:rsidRPr="00923FD1" w:rsidRDefault="00982DB6" w:rsidP="005404B7">
      <w:pPr>
        <w:pStyle w:val="Partidoincial"/>
        <w:rPr>
          <w:noProof/>
        </w:rPr>
      </w:pPr>
      <w:r w:rsidRPr="00923FD1">
        <w:rPr>
          <w:noProof/>
        </w:rPr>
        <w:tab/>
      </w:r>
      <w:r w:rsidRPr="00923FD1">
        <w:rPr>
          <w:noProof/>
        </w:rPr>
        <w:tab/>
      </w:r>
      <w:r w:rsidRPr="00923FD1">
        <w:rPr>
          <w:noProof/>
        </w:rPr>
        <w:tab/>
        <w:t>¿Sois vos de allá?</w:t>
      </w:r>
    </w:p>
    <w:p w14:paraId="50797FB0" w14:textId="602470DB" w:rsidR="00DD6E57" w:rsidRPr="00923FD1" w:rsidRDefault="00DD6E57" w:rsidP="00DD6E57">
      <w:pPr>
        <w:pStyle w:val="Personaje"/>
        <w:rPr>
          <w:noProof/>
        </w:rPr>
      </w:pPr>
      <w:r w:rsidRPr="00923FD1">
        <w:rPr>
          <w:noProof/>
        </w:rPr>
        <w:t>fátima</w:t>
      </w:r>
    </w:p>
    <w:p w14:paraId="118BEAD6" w14:textId="0E4B9F44"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001877E7" w:rsidRPr="00923FD1">
        <w:rPr>
          <w:noProof/>
        </w:rPr>
        <w:tab/>
      </w:r>
      <w:r w:rsidRPr="00923FD1">
        <w:rPr>
          <w:noProof/>
        </w:rPr>
        <w:t xml:space="preserve">     </w:t>
      </w:r>
      <w:r w:rsidRPr="00923FD1">
        <w:t>No, mi alma.</w:t>
      </w:r>
    </w:p>
    <w:p w14:paraId="541C74EC" w14:textId="62BE720D" w:rsidR="00DD6E57" w:rsidRPr="00923FD1" w:rsidRDefault="00DD6E57" w:rsidP="00DD6E57">
      <w:pPr>
        <w:pStyle w:val="Personaje"/>
        <w:rPr>
          <w:noProof/>
        </w:rPr>
      </w:pPr>
      <w:r w:rsidRPr="00923FD1">
        <w:rPr>
          <w:noProof/>
        </w:rPr>
        <w:lastRenderedPageBreak/>
        <w:t>isabel</w:t>
      </w:r>
    </w:p>
    <w:p w14:paraId="3FBCD1B5" w14:textId="5F4779E7" w:rsidR="00982DB6" w:rsidRPr="00923FD1" w:rsidRDefault="00982DB6" w:rsidP="005404B7">
      <w:pPr>
        <w:pStyle w:val="Partidoincial"/>
        <w:rPr>
          <w:noProof/>
        </w:rPr>
      </w:pPr>
      <w:r w:rsidRPr="00923FD1">
        <w:rPr>
          <w:noProof/>
        </w:rPr>
        <w:tab/>
      </w:r>
      <w:r w:rsidRPr="00923FD1">
        <w:rPr>
          <w:noProof/>
        </w:rPr>
        <w:tab/>
      </w:r>
      <w:r w:rsidRPr="00923FD1">
        <w:rPr>
          <w:noProof/>
        </w:rPr>
        <w:tab/>
        <w:t>¿Vuestra alma?</w:t>
      </w:r>
    </w:p>
    <w:p w14:paraId="1CF19969" w14:textId="7B971806" w:rsidR="00DD6E57" w:rsidRPr="00923FD1" w:rsidRDefault="00DD6E57" w:rsidP="00DD6E57">
      <w:pPr>
        <w:pStyle w:val="Personaje"/>
        <w:rPr>
          <w:noProof/>
        </w:rPr>
      </w:pPr>
      <w:r w:rsidRPr="00923FD1">
        <w:rPr>
          <w:noProof/>
        </w:rPr>
        <w:t>fátima</w:t>
      </w:r>
    </w:p>
    <w:p w14:paraId="49C5EEE9" w14:textId="06299965" w:rsidR="00982DB6" w:rsidRPr="00923FD1" w:rsidRDefault="00982DB6" w:rsidP="005404B7">
      <w:pPr>
        <w:pStyle w:val="Partidomedio"/>
        <w:rPr>
          <w:noProof/>
        </w:rPr>
      </w:pPr>
      <w:r w:rsidRPr="00923FD1">
        <w:rPr>
          <w:noProof/>
        </w:rPr>
        <w:tab/>
      </w:r>
      <w:r w:rsidRPr="00923FD1">
        <w:rPr>
          <w:noProof/>
        </w:rPr>
        <w:tab/>
      </w:r>
      <w:r w:rsidRPr="00923FD1">
        <w:rPr>
          <w:noProof/>
        </w:rPr>
        <w:tab/>
      </w:r>
      <w:r w:rsidRPr="00923FD1">
        <w:rPr>
          <w:noProof/>
        </w:rPr>
        <w:tab/>
        <w:t xml:space="preserve"> </w:t>
      </w:r>
      <w:r w:rsidR="001877E7" w:rsidRPr="00923FD1">
        <w:rPr>
          <w:noProof/>
        </w:rPr>
        <w:tab/>
      </w:r>
      <w:r w:rsidRPr="00923FD1">
        <w:rPr>
          <w:noProof/>
        </w:rPr>
        <w:t xml:space="preserve"> Sí.</w:t>
      </w:r>
    </w:p>
    <w:p w14:paraId="37DE3BEA" w14:textId="63AD4AEF" w:rsidR="00DD6E57" w:rsidRPr="00923FD1" w:rsidRDefault="00DD6E57" w:rsidP="00DD6E57">
      <w:pPr>
        <w:pStyle w:val="Personaje"/>
        <w:rPr>
          <w:noProof/>
        </w:rPr>
      </w:pPr>
      <w:r w:rsidRPr="00923FD1">
        <w:rPr>
          <w:noProof/>
        </w:rPr>
        <w:t>isabel</w:t>
      </w:r>
    </w:p>
    <w:p w14:paraId="496B3889" w14:textId="55018F2B"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t xml:space="preserve">       </w:t>
      </w:r>
      <w:r w:rsidRPr="00923FD1">
        <w:t>No lo entiendo.</w:t>
      </w:r>
    </w:p>
    <w:p w14:paraId="18998D6E" w14:textId="55D37C84" w:rsidR="00DD6E57" w:rsidRPr="00923FD1" w:rsidRDefault="00DD6E57" w:rsidP="00DD6E57">
      <w:pPr>
        <w:pStyle w:val="Personaje"/>
        <w:rPr>
          <w:noProof/>
        </w:rPr>
      </w:pPr>
      <w:r w:rsidRPr="00923FD1">
        <w:rPr>
          <w:noProof/>
        </w:rPr>
        <w:t>fátima</w:t>
      </w:r>
    </w:p>
    <w:p w14:paraId="3164BC15" w14:textId="04EE792F"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Quiero un hombre que es de allá.</w:t>
      </w:r>
    </w:p>
    <w:p w14:paraId="77531906" w14:textId="49F3EFB1" w:rsidR="00DD6E57" w:rsidRPr="00923FD1" w:rsidRDefault="00DD6E57" w:rsidP="00DD6E57">
      <w:pPr>
        <w:pStyle w:val="Personaje"/>
        <w:rPr>
          <w:noProof/>
        </w:rPr>
      </w:pPr>
      <w:r w:rsidRPr="00923FD1">
        <w:rPr>
          <w:noProof/>
        </w:rPr>
        <w:t>isabel</w:t>
      </w:r>
    </w:p>
    <w:p w14:paraId="00904315" w14:textId="7519BC20" w:rsidR="00982DB6" w:rsidRPr="00923FD1" w:rsidRDefault="00982DB6" w:rsidP="005404B7">
      <w:pPr>
        <w:pStyle w:val="Partidoincial"/>
        <w:rPr>
          <w:noProof/>
        </w:rPr>
      </w:pPr>
      <w:r w:rsidRPr="00923FD1">
        <w:rPr>
          <w:noProof/>
        </w:rPr>
        <w:tab/>
      </w:r>
      <w:r w:rsidRPr="00923FD1">
        <w:rPr>
          <w:noProof/>
        </w:rPr>
        <w:tab/>
      </w:r>
      <w:r w:rsidRPr="00923FD1">
        <w:rPr>
          <w:noProof/>
        </w:rPr>
        <w:tab/>
        <w:t>¿Era esclavo?</w:t>
      </w:r>
    </w:p>
    <w:p w14:paraId="71320A58" w14:textId="27C3B8B2" w:rsidR="00DD6E57" w:rsidRPr="00923FD1" w:rsidRDefault="00DD6E57" w:rsidP="00DD6E57">
      <w:pPr>
        <w:pStyle w:val="Personaje"/>
        <w:rPr>
          <w:noProof/>
        </w:rPr>
      </w:pPr>
      <w:r w:rsidRPr="00923FD1">
        <w:rPr>
          <w:noProof/>
        </w:rPr>
        <w:t>fátima</w:t>
      </w:r>
    </w:p>
    <w:p w14:paraId="396A1AC0" w14:textId="4BABAA1C"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001877E7" w:rsidRPr="00923FD1">
        <w:rPr>
          <w:noProof/>
        </w:rPr>
        <w:tab/>
      </w:r>
      <w:r w:rsidRPr="00923FD1">
        <w:t>De su dueño,</w:t>
      </w:r>
    </w:p>
    <w:p w14:paraId="36911257" w14:textId="51C6FFC9" w:rsidR="00982DB6" w:rsidRPr="00923FD1" w:rsidRDefault="00982DB6" w:rsidP="00DD6E57">
      <w:pPr>
        <w:pStyle w:val="Verso"/>
        <w:rPr>
          <w:noProof/>
        </w:rPr>
      </w:pPr>
      <w:r w:rsidRPr="00923FD1">
        <w:rPr>
          <w:noProof/>
        </w:rPr>
        <w:tab/>
      </w:r>
      <w:r w:rsidRPr="00923FD1">
        <w:rPr>
          <w:noProof/>
        </w:rPr>
        <w:tab/>
      </w:r>
      <w:r w:rsidRPr="00923FD1">
        <w:rPr>
          <w:noProof/>
        </w:rPr>
        <w:tab/>
        <w:t>pero dueño de esta esclava,</w:t>
      </w:r>
      <w:r w:rsidRPr="00923FD1">
        <w:rPr>
          <w:noProof/>
        </w:rPr>
        <w:tab/>
      </w:r>
      <w:r w:rsidRPr="00923FD1">
        <w:rPr>
          <w:noProof/>
        </w:rPr>
        <w:tab/>
      </w:r>
      <w:r w:rsidRPr="00923FD1">
        <w:rPr>
          <w:noProof/>
        </w:rPr>
        <w:tab/>
      </w:r>
      <w:r w:rsidRPr="00923FD1">
        <w:rPr>
          <w:noProof/>
        </w:rPr>
        <w:tab/>
      </w:r>
      <w:r w:rsidRPr="00923FD1">
        <w:rPr>
          <w:noProof/>
        </w:rPr>
        <w:tab/>
      </w:r>
    </w:p>
    <w:p w14:paraId="767969B2" w14:textId="77777777" w:rsidR="00982DB6" w:rsidRPr="00923FD1" w:rsidRDefault="00982DB6" w:rsidP="00DD6E57">
      <w:pPr>
        <w:pStyle w:val="Verso"/>
        <w:rPr>
          <w:noProof/>
        </w:rPr>
      </w:pPr>
      <w:r w:rsidRPr="00923FD1">
        <w:rPr>
          <w:noProof/>
        </w:rPr>
        <w:tab/>
      </w:r>
      <w:r w:rsidRPr="00923FD1">
        <w:rPr>
          <w:noProof/>
        </w:rPr>
        <w:tab/>
      </w:r>
      <w:r w:rsidRPr="00923FD1">
        <w:rPr>
          <w:noProof/>
        </w:rPr>
        <w:tab/>
        <w:t>y va de los dos huyendo:</w:t>
      </w:r>
    </w:p>
    <w:p w14:paraId="2AD8C68E" w14:textId="77777777" w:rsidR="00982DB6" w:rsidRPr="00923FD1" w:rsidRDefault="00982DB6" w:rsidP="00DD6E57">
      <w:pPr>
        <w:pStyle w:val="Verso"/>
        <w:rPr>
          <w:noProof/>
        </w:rPr>
      </w:pPr>
      <w:r w:rsidRPr="00923FD1">
        <w:rPr>
          <w:noProof/>
        </w:rPr>
        <w:tab/>
      </w:r>
      <w:r w:rsidRPr="00923FD1">
        <w:rPr>
          <w:noProof/>
        </w:rPr>
        <w:tab/>
      </w:r>
      <w:r w:rsidRPr="00923FD1">
        <w:rPr>
          <w:noProof/>
        </w:rPr>
        <w:tab/>
        <w:t>al moro que le tenía</w:t>
      </w:r>
    </w:p>
    <w:p w14:paraId="5945F6D9" w14:textId="77777777" w:rsidR="00982DB6" w:rsidRPr="00923FD1" w:rsidRDefault="00982DB6" w:rsidP="00DD6E57">
      <w:pPr>
        <w:pStyle w:val="Verso"/>
        <w:rPr>
          <w:noProof/>
        </w:rPr>
      </w:pPr>
      <w:r w:rsidRPr="00923FD1">
        <w:rPr>
          <w:noProof/>
        </w:rPr>
        <w:tab/>
      </w:r>
      <w:r w:rsidRPr="00923FD1">
        <w:rPr>
          <w:noProof/>
        </w:rPr>
        <w:tab/>
      </w:r>
      <w:r w:rsidRPr="00923FD1">
        <w:rPr>
          <w:noProof/>
        </w:rPr>
        <w:tab/>
        <w:t>le lleva el precio del cuerpo;</w:t>
      </w:r>
    </w:p>
    <w:p w14:paraId="6C1BC4B0" w14:textId="77777777" w:rsidR="00982DB6" w:rsidRPr="00923FD1" w:rsidRDefault="00982DB6" w:rsidP="00DD6E57">
      <w:pPr>
        <w:pStyle w:val="Verso"/>
        <w:rPr>
          <w:noProof/>
        </w:rPr>
      </w:pPr>
      <w:r w:rsidRPr="00923FD1">
        <w:rPr>
          <w:noProof/>
        </w:rPr>
        <w:tab/>
      </w:r>
      <w:r w:rsidRPr="00923FD1">
        <w:rPr>
          <w:noProof/>
        </w:rPr>
        <w:tab/>
      </w:r>
      <w:r w:rsidRPr="00923FD1">
        <w:rPr>
          <w:noProof/>
        </w:rPr>
        <w:tab/>
        <w:t>a mí lo que vale el alma,</w:t>
      </w:r>
    </w:p>
    <w:p w14:paraId="00557653" w14:textId="5A4FA24D" w:rsidR="00982DB6" w:rsidRPr="00923FD1" w:rsidRDefault="00982DB6" w:rsidP="00DD6E57">
      <w:pPr>
        <w:pStyle w:val="Verso"/>
        <w:rPr>
          <w:noProof/>
        </w:rPr>
      </w:pPr>
      <w:r w:rsidRPr="00923FD1">
        <w:rPr>
          <w:noProof/>
        </w:rPr>
        <w:tab/>
      </w:r>
      <w:r w:rsidRPr="00923FD1">
        <w:rPr>
          <w:noProof/>
        </w:rPr>
        <w:tab/>
      </w:r>
      <w:r w:rsidRPr="00923FD1">
        <w:rPr>
          <w:noProof/>
        </w:rPr>
        <w:tab/>
        <w:t>por eso le voy siguiendo.</w:t>
      </w:r>
      <w:r w:rsidRPr="00923FD1">
        <w:rPr>
          <w:noProof/>
        </w:rPr>
        <w:tab/>
      </w:r>
      <w:r w:rsidRPr="00923FD1">
        <w:rPr>
          <w:noProof/>
        </w:rPr>
        <w:tab/>
      </w:r>
      <w:r w:rsidRPr="00923FD1">
        <w:rPr>
          <w:noProof/>
        </w:rPr>
        <w:tab/>
      </w:r>
      <w:r w:rsidRPr="00923FD1">
        <w:rPr>
          <w:noProof/>
        </w:rPr>
        <w:tab/>
      </w:r>
      <w:r w:rsidRPr="00923FD1">
        <w:rPr>
          <w:noProof/>
        </w:rPr>
        <w:tab/>
      </w:r>
    </w:p>
    <w:p w14:paraId="11F0DF5E" w14:textId="60B5D2EB" w:rsidR="00DD6E57" w:rsidRPr="00923FD1" w:rsidRDefault="00DD6E57" w:rsidP="00DD6E57">
      <w:pPr>
        <w:pStyle w:val="Personaje"/>
        <w:rPr>
          <w:noProof/>
        </w:rPr>
      </w:pPr>
      <w:r w:rsidRPr="00923FD1">
        <w:rPr>
          <w:noProof/>
        </w:rPr>
        <w:t>isabel</w:t>
      </w:r>
    </w:p>
    <w:p w14:paraId="69A8EE4B" w14:textId="70629B68" w:rsidR="00982DB6" w:rsidRPr="00923FD1" w:rsidRDefault="00982DB6" w:rsidP="00DD6E57">
      <w:pPr>
        <w:pStyle w:val="Verso"/>
        <w:rPr>
          <w:noProof/>
        </w:rPr>
      </w:pPr>
      <w:r w:rsidRPr="00923FD1">
        <w:rPr>
          <w:noProof/>
        </w:rPr>
        <w:tab/>
      </w:r>
      <w:r w:rsidRPr="00923FD1">
        <w:rPr>
          <w:noProof/>
        </w:rPr>
        <w:tab/>
      </w:r>
      <w:r w:rsidRPr="00923FD1">
        <w:rPr>
          <w:noProof/>
        </w:rPr>
        <w:tab/>
        <w:t>Si él se llamaba don Carlos,</w:t>
      </w:r>
    </w:p>
    <w:p w14:paraId="10CAB088" w14:textId="77777777" w:rsidR="00982DB6" w:rsidRPr="00923FD1" w:rsidRDefault="00982DB6" w:rsidP="005404B7">
      <w:pPr>
        <w:pStyle w:val="Partidoincial"/>
        <w:rPr>
          <w:noProof/>
        </w:rPr>
      </w:pPr>
      <w:r w:rsidRPr="00923FD1">
        <w:rPr>
          <w:noProof/>
        </w:rPr>
        <w:tab/>
      </w:r>
      <w:r w:rsidRPr="00923FD1">
        <w:rPr>
          <w:noProof/>
        </w:rPr>
        <w:tab/>
      </w:r>
      <w:r w:rsidRPr="00923FD1">
        <w:rPr>
          <w:noProof/>
        </w:rPr>
        <w:tab/>
        <w:t>yo le conozco.</w:t>
      </w:r>
    </w:p>
    <w:p w14:paraId="4ADB6851" w14:textId="5E3DD958" w:rsidR="00DD6E57" w:rsidRPr="00923FD1" w:rsidRDefault="00DD6E57" w:rsidP="00DD6E57">
      <w:pPr>
        <w:pStyle w:val="Personaje"/>
        <w:rPr>
          <w:noProof/>
        </w:rPr>
      </w:pPr>
      <w:r w:rsidRPr="00923FD1">
        <w:rPr>
          <w:noProof/>
        </w:rPr>
        <w:t>fátima</w:t>
      </w:r>
    </w:p>
    <w:p w14:paraId="4AE307E1" w14:textId="13A9CA31"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001877E7" w:rsidRPr="00923FD1">
        <w:rPr>
          <w:noProof/>
        </w:rPr>
        <w:tab/>
      </w:r>
      <w:r w:rsidRPr="00923FD1">
        <w:t>Y yo espero</w:t>
      </w:r>
    </w:p>
    <w:p w14:paraId="02B21E9B" w14:textId="77777777" w:rsidR="00982DB6" w:rsidRPr="00923FD1" w:rsidRDefault="00982DB6" w:rsidP="00DD6E57">
      <w:pPr>
        <w:pStyle w:val="Verso"/>
        <w:rPr>
          <w:noProof/>
        </w:rPr>
      </w:pPr>
      <w:r w:rsidRPr="00923FD1">
        <w:rPr>
          <w:noProof/>
        </w:rPr>
        <w:tab/>
      </w:r>
      <w:r w:rsidRPr="00923FD1">
        <w:rPr>
          <w:noProof/>
        </w:rPr>
        <w:tab/>
      </w:r>
      <w:r w:rsidRPr="00923FD1">
        <w:rPr>
          <w:noProof/>
        </w:rPr>
        <w:tab/>
        <w:t>verle en España algún día.</w:t>
      </w:r>
    </w:p>
    <w:p w14:paraId="064CC7F3" w14:textId="77777777" w:rsidR="00982DB6" w:rsidRPr="00923FD1" w:rsidRDefault="00982DB6" w:rsidP="00DD6E57">
      <w:pPr>
        <w:pStyle w:val="Verso"/>
        <w:rPr>
          <w:noProof/>
        </w:rPr>
      </w:pPr>
      <w:r w:rsidRPr="00923FD1">
        <w:rPr>
          <w:noProof/>
        </w:rPr>
        <w:tab/>
      </w:r>
      <w:r w:rsidRPr="00923FD1">
        <w:rPr>
          <w:noProof/>
        </w:rPr>
        <w:tab/>
      </w:r>
      <w:r w:rsidRPr="00923FD1">
        <w:rPr>
          <w:noProof/>
        </w:rPr>
        <w:tab/>
        <w:t>De su ley principios tengo,</w:t>
      </w:r>
    </w:p>
    <w:p w14:paraId="4A9F6C20" w14:textId="3C124D79" w:rsidR="00982DB6" w:rsidRPr="00923FD1" w:rsidRDefault="00982DB6" w:rsidP="00DD6E57">
      <w:pPr>
        <w:pStyle w:val="Verso"/>
        <w:rPr>
          <w:noProof/>
        </w:rPr>
      </w:pPr>
      <w:r w:rsidRPr="00923FD1">
        <w:rPr>
          <w:noProof/>
        </w:rPr>
        <w:tab/>
      </w:r>
      <w:r w:rsidRPr="00923FD1">
        <w:rPr>
          <w:noProof/>
        </w:rPr>
        <w:tab/>
      </w:r>
      <w:r w:rsidRPr="00923FD1">
        <w:rPr>
          <w:noProof/>
        </w:rPr>
        <w:tab/>
        <w:t>que, como me tiene el alma</w:t>
      </w:r>
      <w:r w:rsidRPr="00923FD1">
        <w:rPr>
          <w:noProof/>
        </w:rPr>
        <w:tab/>
      </w:r>
      <w:r w:rsidRPr="00923FD1">
        <w:rPr>
          <w:noProof/>
        </w:rPr>
        <w:tab/>
      </w:r>
      <w:r w:rsidRPr="00923FD1">
        <w:rPr>
          <w:noProof/>
        </w:rPr>
        <w:tab/>
      </w:r>
      <w:r w:rsidRPr="00923FD1">
        <w:rPr>
          <w:noProof/>
        </w:rPr>
        <w:tab/>
      </w:r>
      <w:r w:rsidRPr="00923FD1">
        <w:rPr>
          <w:noProof/>
        </w:rPr>
        <w:tab/>
      </w:r>
    </w:p>
    <w:p w14:paraId="6103F6F5" w14:textId="77777777" w:rsidR="00982DB6" w:rsidRPr="00923FD1" w:rsidRDefault="00982DB6" w:rsidP="00DD6E57">
      <w:pPr>
        <w:pStyle w:val="Verso"/>
        <w:rPr>
          <w:noProof/>
        </w:rPr>
      </w:pPr>
      <w:r w:rsidRPr="00923FD1">
        <w:rPr>
          <w:noProof/>
        </w:rPr>
        <w:tab/>
      </w:r>
      <w:r w:rsidRPr="00923FD1">
        <w:rPr>
          <w:noProof/>
        </w:rPr>
        <w:tab/>
      </w:r>
      <w:r w:rsidRPr="00923FD1">
        <w:rPr>
          <w:noProof/>
        </w:rPr>
        <w:tab/>
        <w:t>dentro de la suya, aprendo</w:t>
      </w:r>
    </w:p>
    <w:p w14:paraId="702602C5" w14:textId="77777777" w:rsidR="00982DB6" w:rsidRPr="00923FD1" w:rsidRDefault="00982DB6" w:rsidP="00DD6E57">
      <w:pPr>
        <w:pStyle w:val="Verso"/>
        <w:rPr>
          <w:noProof/>
        </w:rPr>
      </w:pPr>
      <w:r w:rsidRPr="00923FD1">
        <w:rPr>
          <w:noProof/>
        </w:rPr>
        <w:tab/>
      </w:r>
      <w:r w:rsidRPr="00923FD1">
        <w:rPr>
          <w:noProof/>
        </w:rPr>
        <w:tab/>
      </w:r>
      <w:r w:rsidRPr="00923FD1">
        <w:rPr>
          <w:noProof/>
        </w:rPr>
        <w:tab/>
        <w:t>esa ley de los cristianos.</w:t>
      </w:r>
    </w:p>
    <w:p w14:paraId="06022E1C" w14:textId="1CAF8FE3" w:rsidR="00DD6E57" w:rsidRPr="00923FD1" w:rsidRDefault="00DD6E57" w:rsidP="00DD6E57">
      <w:pPr>
        <w:pStyle w:val="Personaje"/>
        <w:rPr>
          <w:noProof/>
        </w:rPr>
      </w:pPr>
      <w:r w:rsidRPr="00923FD1">
        <w:rPr>
          <w:noProof/>
        </w:rPr>
        <w:t>isabel</w:t>
      </w:r>
    </w:p>
    <w:p w14:paraId="7D4543BD" w14:textId="2A6F2C45"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(¡Estraños son mis sucesos!</w:t>
      </w:r>
    </w:p>
    <w:p w14:paraId="65449362" w14:textId="77777777" w:rsidR="00982DB6" w:rsidRPr="00923FD1" w:rsidRDefault="00982DB6" w:rsidP="00DD6E57">
      <w:pPr>
        <w:pStyle w:val="Verso"/>
        <w:rPr>
          <w:noProof/>
        </w:rPr>
      </w:pPr>
      <w:r w:rsidRPr="00923FD1">
        <w:rPr>
          <w:noProof/>
        </w:rPr>
        <w:tab/>
      </w:r>
      <w:r w:rsidRPr="00923FD1">
        <w:rPr>
          <w:noProof/>
        </w:rPr>
        <w:tab/>
      </w:r>
      <w:r w:rsidRPr="00923FD1">
        <w:rPr>
          <w:noProof/>
        </w:rPr>
        <w:tab/>
        <w:t>Pienso que acabo mis males</w:t>
      </w:r>
    </w:p>
    <w:p w14:paraId="12D6FBD5" w14:textId="2532EB35" w:rsidR="00982DB6" w:rsidRPr="00923FD1" w:rsidRDefault="00982DB6" w:rsidP="00DD6E57">
      <w:pPr>
        <w:pStyle w:val="Verso"/>
        <w:rPr>
          <w:noProof/>
        </w:rPr>
      </w:pPr>
      <w:r w:rsidRPr="00923FD1">
        <w:rPr>
          <w:noProof/>
        </w:rPr>
        <w:tab/>
      </w:r>
      <w:r w:rsidRPr="00923FD1">
        <w:rPr>
          <w:noProof/>
        </w:rPr>
        <w:tab/>
      </w:r>
      <w:r w:rsidRPr="00923FD1">
        <w:rPr>
          <w:noProof/>
        </w:rPr>
        <w:tab/>
        <w:t>y nuevos males comienzo.</w:t>
      </w:r>
      <w:r w:rsidRPr="00923FD1">
        <w:rPr>
          <w:noProof/>
        </w:rPr>
        <w:tab/>
      </w:r>
      <w:r w:rsidRPr="00923FD1">
        <w:rPr>
          <w:noProof/>
        </w:rPr>
        <w:tab/>
      </w:r>
      <w:r w:rsidRPr="00923FD1">
        <w:rPr>
          <w:noProof/>
        </w:rPr>
        <w:tab/>
      </w:r>
      <w:r w:rsidRPr="00923FD1">
        <w:rPr>
          <w:noProof/>
        </w:rPr>
        <w:tab/>
      </w:r>
      <w:r w:rsidRPr="00923FD1">
        <w:rPr>
          <w:noProof/>
        </w:rPr>
        <w:tab/>
      </w:r>
    </w:p>
    <w:p w14:paraId="5C87DD10" w14:textId="77777777" w:rsidR="00982DB6" w:rsidRPr="00923FD1" w:rsidRDefault="00982DB6" w:rsidP="00DD6E57">
      <w:pPr>
        <w:pStyle w:val="Verso"/>
        <w:rPr>
          <w:noProof/>
        </w:rPr>
      </w:pPr>
      <w:r w:rsidRPr="00923FD1">
        <w:rPr>
          <w:noProof/>
        </w:rPr>
        <w:tab/>
      </w:r>
      <w:r w:rsidRPr="00923FD1">
        <w:rPr>
          <w:noProof/>
        </w:rPr>
        <w:tab/>
      </w:r>
      <w:r w:rsidRPr="00923FD1">
        <w:rPr>
          <w:noProof/>
        </w:rPr>
        <w:tab/>
        <w:t>¡Que hasta en hábito de moros</w:t>
      </w:r>
    </w:p>
    <w:p w14:paraId="6338A1FA" w14:textId="77777777" w:rsidR="00982DB6" w:rsidRPr="00923FD1" w:rsidRDefault="00982DB6" w:rsidP="00DD6E57">
      <w:pPr>
        <w:pStyle w:val="Verso"/>
        <w:rPr>
          <w:noProof/>
        </w:rPr>
      </w:pPr>
      <w:r w:rsidRPr="00923FD1">
        <w:rPr>
          <w:noProof/>
        </w:rPr>
        <w:tab/>
      </w:r>
      <w:r w:rsidRPr="00923FD1">
        <w:rPr>
          <w:noProof/>
        </w:rPr>
        <w:tab/>
      </w:r>
      <w:r w:rsidRPr="00923FD1">
        <w:rPr>
          <w:noProof/>
        </w:rPr>
        <w:tab/>
        <w:t>vengan contra mí los celos!</w:t>
      </w:r>
    </w:p>
    <w:p w14:paraId="0EAAD4A2" w14:textId="77777777" w:rsidR="00982DB6" w:rsidRPr="00923FD1" w:rsidRDefault="00982DB6" w:rsidP="00DD6E57">
      <w:pPr>
        <w:pStyle w:val="Verso"/>
        <w:rPr>
          <w:noProof/>
        </w:rPr>
      </w:pPr>
      <w:r w:rsidRPr="00923FD1">
        <w:rPr>
          <w:noProof/>
        </w:rPr>
        <w:tab/>
      </w:r>
      <w:r w:rsidRPr="00923FD1">
        <w:rPr>
          <w:noProof/>
        </w:rPr>
        <w:tab/>
      </w:r>
      <w:r w:rsidRPr="00923FD1">
        <w:rPr>
          <w:noProof/>
        </w:rPr>
        <w:tab/>
        <w:t>Mas ¿</w:t>
      </w:r>
      <w:bookmarkStart w:id="143" w:name="_Hlk54378790"/>
      <w:r w:rsidRPr="00923FD1">
        <w:rPr>
          <w:noProof/>
        </w:rPr>
        <w:t>qué mucho</w:t>
      </w:r>
      <w:bookmarkEnd w:id="143"/>
      <w:r w:rsidRPr="00923FD1">
        <w:rPr>
          <w:noProof/>
        </w:rPr>
        <w:t>, si en el mismo</w:t>
      </w:r>
    </w:p>
    <w:p w14:paraId="4AABF20A" w14:textId="77777777" w:rsidR="00982DB6" w:rsidRPr="00923FD1" w:rsidRDefault="00982DB6" w:rsidP="00DD6E57">
      <w:pPr>
        <w:pStyle w:val="Verso"/>
        <w:rPr>
          <w:noProof/>
        </w:rPr>
      </w:pPr>
      <w:r w:rsidRPr="00923FD1">
        <w:rPr>
          <w:noProof/>
        </w:rPr>
        <w:tab/>
      </w:r>
      <w:r w:rsidRPr="00923FD1">
        <w:rPr>
          <w:noProof/>
        </w:rPr>
        <w:tab/>
      </w:r>
      <w:r w:rsidRPr="00923FD1">
        <w:rPr>
          <w:noProof/>
        </w:rPr>
        <w:tab/>
        <w:t>buscando a Carlos me vieron?)</w:t>
      </w:r>
    </w:p>
    <w:p w14:paraId="7A6E1649" w14:textId="6C59ED5F" w:rsidR="00DD6E57" w:rsidRPr="00923FD1" w:rsidRDefault="00DD6E57" w:rsidP="00DD6E57">
      <w:pPr>
        <w:pStyle w:val="Personaje"/>
        <w:rPr>
          <w:noProof/>
        </w:rPr>
      </w:pPr>
      <w:r w:rsidRPr="00923FD1">
        <w:rPr>
          <w:noProof/>
        </w:rPr>
        <w:t>fátima</w:t>
      </w:r>
    </w:p>
    <w:p w14:paraId="41714366" w14:textId="2D761856"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¿Quién es, amigo, este Carlos?</w:t>
      </w:r>
      <w:r w:rsidRPr="00923FD1">
        <w:rPr>
          <w:noProof/>
        </w:rPr>
        <w:tab/>
      </w:r>
      <w:r w:rsidRPr="00923FD1">
        <w:rPr>
          <w:noProof/>
        </w:rPr>
        <w:tab/>
      </w:r>
      <w:r w:rsidRPr="00923FD1">
        <w:rPr>
          <w:noProof/>
        </w:rPr>
        <w:tab/>
      </w:r>
      <w:r w:rsidRPr="00923FD1">
        <w:rPr>
          <w:noProof/>
        </w:rPr>
        <w:tab/>
      </w:r>
    </w:p>
    <w:p w14:paraId="4AB0382F" w14:textId="65684587" w:rsidR="00DD6E57" w:rsidRPr="00923FD1" w:rsidRDefault="00DD6E57" w:rsidP="00DD6E57">
      <w:pPr>
        <w:pStyle w:val="Personaje"/>
        <w:rPr>
          <w:noProof/>
        </w:rPr>
      </w:pPr>
      <w:r w:rsidRPr="00923FD1">
        <w:rPr>
          <w:noProof/>
        </w:rPr>
        <w:t>isabel</w:t>
      </w:r>
    </w:p>
    <w:p w14:paraId="31336AC2" w14:textId="57D61353" w:rsidR="00982DB6" w:rsidRPr="00923FD1" w:rsidRDefault="00982DB6" w:rsidP="00DD6E57">
      <w:pPr>
        <w:pStyle w:val="Verso"/>
        <w:rPr>
          <w:noProof/>
        </w:rPr>
      </w:pPr>
      <w:r w:rsidRPr="00923FD1">
        <w:rPr>
          <w:noProof/>
        </w:rPr>
        <w:tab/>
      </w:r>
      <w:r w:rsidRPr="00923FD1">
        <w:rPr>
          <w:noProof/>
        </w:rPr>
        <w:tab/>
      </w:r>
      <w:r w:rsidRPr="00923FD1">
        <w:rPr>
          <w:noProof/>
        </w:rPr>
        <w:tab/>
        <w:t>Un honrado caballero,</w:t>
      </w:r>
    </w:p>
    <w:p w14:paraId="1C9371FD" w14:textId="77777777" w:rsidR="00982DB6" w:rsidRPr="00923FD1" w:rsidRDefault="00982DB6" w:rsidP="00DD6E57">
      <w:pPr>
        <w:pStyle w:val="Verso"/>
        <w:rPr>
          <w:noProof/>
        </w:rPr>
      </w:pPr>
      <w:r w:rsidRPr="00923FD1">
        <w:rPr>
          <w:noProof/>
        </w:rPr>
        <w:tab/>
      </w:r>
      <w:r w:rsidRPr="00923FD1">
        <w:rPr>
          <w:noProof/>
        </w:rPr>
        <w:tab/>
      </w:r>
      <w:r w:rsidRPr="00923FD1">
        <w:rPr>
          <w:noProof/>
        </w:rPr>
        <w:tab/>
        <w:t>limpio de sangre y de hacienda.</w:t>
      </w:r>
    </w:p>
    <w:p w14:paraId="5770EF3F" w14:textId="22971FC0" w:rsidR="00DD6E57" w:rsidRPr="00923FD1" w:rsidRDefault="00DD6E57" w:rsidP="00DD6E57">
      <w:pPr>
        <w:pStyle w:val="Personaje"/>
        <w:rPr>
          <w:noProof/>
        </w:rPr>
      </w:pPr>
      <w:r w:rsidRPr="00923FD1">
        <w:rPr>
          <w:noProof/>
        </w:rPr>
        <w:t>fátima</w:t>
      </w:r>
    </w:p>
    <w:p w14:paraId="5F88C4C2" w14:textId="6E756BCE" w:rsidR="00982DB6" w:rsidRPr="00923FD1" w:rsidRDefault="00982DB6" w:rsidP="005404B7">
      <w:pPr>
        <w:pStyle w:val="Partidoincial"/>
        <w:rPr>
          <w:noProof/>
        </w:rPr>
      </w:pPr>
      <w:r w:rsidRPr="00923FD1">
        <w:rPr>
          <w:noProof/>
        </w:rPr>
        <w:tab/>
      </w:r>
      <w:r w:rsidRPr="00923FD1">
        <w:rPr>
          <w:noProof/>
        </w:rPr>
        <w:tab/>
      </w:r>
      <w:bookmarkStart w:id="144" w:name="_Hlk54379002"/>
      <w:r w:rsidR="001877E7" w:rsidRPr="00923FD1">
        <w:rPr>
          <w:noProof/>
        </w:rPr>
        <w:tab/>
      </w:r>
      <w:r w:rsidRPr="00923FD1">
        <w:rPr>
          <w:noProof/>
        </w:rPr>
        <w:t>¿Que es pobre?</w:t>
      </w:r>
      <w:bookmarkEnd w:id="144"/>
    </w:p>
    <w:p w14:paraId="61E02083" w14:textId="6E4C2C2C" w:rsidR="00DD6E57" w:rsidRPr="00923FD1" w:rsidRDefault="00DD6E57" w:rsidP="00DD6E57">
      <w:pPr>
        <w:pStyle w:val="Personaje"/>
        <w:rPr>
          <w:noProof/>
        </w:rPr>
      </w:pPr>
      <w:r w:rsidRPr="00923FD1">
        <w:rPr>
          <w:noProof/>
        </w:rPr>
        <w:t>isabel</w:t>
      </w:r>
    </w:p>
    <w:p w14:paraId="1CF13C1E" w14:textId="23B495B6"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Pobre en estremo,</w:t>
      </w:r>
    </w:p>
    <w:p w14:paraId="6D9C051E" w14:textId="77777777" w:rsidR="00982DB6" w:rsidRPr="00923FD1" w:rsidRDefault="00982DB6" w:rsidP="00DD6E57">
      <w:pPr>
        <w:pStyle w:val="Verso"/>
        <w:rPr>
          <w:noProof/>
        </w:rPr>
      </w:pPr>
      <w:r w:rsidRPr="00923FD1">
        <w:rPr>
          <w:noProof/>
        </w:rPr>
        <w:tab/>
      </w:r>
      <w:r w:rsidRPr="00923FD1">
        <w:rPr>
          <w:noProof/>
        </w:rPr>
        <w:tab/>
      </w:r>
      <w:r w:rsidRPr="00923FD1">
        <w:rPr>
          <w:noProof/>
        </w:rPr>
        <w:tab/>
        <w:t>porque perdió de su tío</w:t>
      </w:r>
    </w:p>
    <w:p w14:paraId="157D2EE9" w14:textId="26906B0B" w:rsidR="00982DB6" w:rsidRPr="00923FD1" w:rsidRDefault="00982DB6" w:rsidP="00EB7CE4">
      <w:pPr>
        <w:pStyle w:val="Verso"/>
        <w:rPr>
          <w:noProof/>
        </w:rPr>
      </w:pPr>
      <w:r w:rsidRPr="00923FD1">
        <w:rPr>
          <w:noProof/>
        </w:rPr>
        <w:tab/>
      </w:r>
      <w:r w:rsidRPr="00923FD1">
        <w:rPr>
          <w:noProof/>
        </w:rPr>
        <w:tab/>
      </w:r>
      <w:r w:rsidRPr="00923FD1">
        <w:rPr>
          <w:noProof/>
        </w:rPr>
        <w:tab/>
        <w:t xml:space="preserve">ser, </w:t>
      </w:r>
      <w:bookmarkStart w:id="145" w:name="_Hlk54379246"/>
      <w:r w:rsidRPr="00923FD1">
        <w:rPr>
          <w:noProof/>
        </w:rPr>
        <w:t>por su causa</w:t>
      </w:r>
      <w:bookmarkEnd w:id="145"/>
      <w:r w:rsidRPr="00923FD1">
        <w:rPr>
          <w:noProof/>
        </w:rPr>
        <w:t>, heredero,</w:t>
      </w:r>
      <w:r w:rsidRPr="00923FD1">
        <w:rPr>
          <w:noProof/>
        </w:rPr>
        <w:tab/>
      </w:r>
      <w:r w:rsidRPr="00923FD1">
        <w:rPr>
          <w:noProof/>
        </w:rPr>
        <w:tab/>
      </w:r>
      <w:r w:rsidRPr="00923FD1">
        <w:rPr>
          <w:noProof/>
        </w:rPr>
        <w:tab/>
      </w:r>
      <w:r w:rsidRPr="00923FD1">
        <w:rPr>
          <w:noProof/>
        </w:rPr>
        <w:tab/>
      </w:r>
      <w:r w:rsidRPr="00923FD1">
        <w:rPr>
          <w:noProof/>
        </w:rPr>
        <w:tab/>
      </w:r>
    </w:p>
    <w:p w14:paraId="7E7D6068" w14:textId="77777777" w:rsidR="00982DB6" w:rsidRPr="00923FD1" w:rsidRDefault="00982DB6" w:rsidP="005404B7">
      <w:pPr>
        <w:pStyle w:val="Partidoincial"/>
        <w:rPr>
          <w:noProof/>
        </w:rPr>
      </w:pPr>
      <w:r w:rsidRPr="00923FD1">
        <w:rPr>
          <w:noProof/>
        </w:rPr>
        <w:tab/>
      </w:r>
      <w:r w:rsidRPr="00923FD1">
        <w:rPr>
          <w:noProof/>
        </w:rPr>
        <w:tab/>
      </w:r>
      <w:r w:rsidRPr="00923FD1">
        <w:rPr>
          <w:noProof/>
        </w:rPr>
        <w:tab/>
        <w:t>y lo fue su hermana.</w:t>
      </w:r>
    </w:p>
    <w:p w14:paraId="4B550472" w14:textId="17986102" w:rsidR="00DD6E57" w:rsidRPr="00923FD1" w:rsidRDefault="00DD6E57" w:rsidP="00DD6E57">
      <w:pPr>
        <w:pStyle w:val="Personaje"/>
        <w:rPr>
          <w:noProof/>
        </w:rPr>
      </w:pPr>
      <w:r w:rsidRPr="00923FD1">
        <w:rPr>
          <w:noProof/>
        </w:rPr>
        <w:t>fátima</w:t>
      </w:r>
    </w:p>
    <w:p w14:paraId="2AE865BA" w14:textId="10019AE7"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t xml:space="preserve">         </w:t>
      </w:r>
      <w:r w:rsidR="001877E7" w:rsidRPr="00923FD1">
        <w:rPr>
          <w:noProof/>
        </w:rPr>
        <w:tab/>
      </w:r>
      <w:r w:rsidR="005404B7" w:rsidRPr="00923FD1">
        <w:tab/>
      </w:r>
      <w:r w:rsidRPr="00923FD1">
        <w:t xml:space="preserve"> ¿Tiene</w:t>
      </w:r>
    </w:p>
    <w:p w14:paraId="3093526F" w14:textId="77777777" w:rsidR="00982DB6" w:rsidRPr="00923FD1" w:rsidRDefault="00982DB6" w:rsidP="005404B7">
      <w:pPr>
        <w:pStyle w:val="Partidoincial"/>
        <w:rPr>
          <w:noProof/>
        </w:rPr>
      </w:pPr>
      <w:r w:rsidRPr="00923FD1">
        <w:rPr>
          <w:noProof/>
        </w:rPr>
        <w:tab/>
      </w:r>
      <w:r w:rsidRPr="00923FD1">
        <w:rPr>
          <w:noProof/>
        </w:rPr>
        <w:tab/>
      </w:r>
      <w:r w:rsidRPr="00923FD1">
        <w:rPr>
          <w:noProof/>
        </w:rPr>
        <w:tab/>
        <w:t>hermana?</w:t>
      </w:r>
    </w:p>
    <w:p w14:paraId="0D7340B3" w14:textId="1985BCFD" w:rsidR="00DD6E57" w:rsidRPr="00923FD1" w:rsidRDefault="00DD6E57" w:rsidP="00DD6E57">
      <w:pPr>
        <w:pStyle w:val="Personaje"/>
        <w:rPr>
          <w:noProof/>
        </w:rPr>
      </w:pPr>
      <w:r w:rsidRPr="00923FD1">
        <w:rPr>
          <w:noProof/>
        </w:rPr>
        <w:t>isabel</w:t>
      </w:r>
    </w:p>
    <w:p w14:paraId="1ECE3934" w14:textId="51538DC9"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t xml:space="preserve">    </w:t>
      </w:r>
      <w:r w:rsidRPr="00923FD1">
        <w:t>Un ángel del cielo</w:t>
      </w:r>
    </w:p>
    <w:p w14:paraId="6875414D" w14:textId="77777777" w:rsidR="00982DB6" w:rsidRPr="00923FD1" w:rsidRDefault="00982DB6" w:rsidP="00DD6E57">
      <w:pPr>
        <w:pStyle w:val="Verso"/>
        <w:rPr>
          <w:noProof/>
        </w:rPr>
      </w:pPr>
      <w:r w:rsidRPr="00923FD1">
        <w:rPr>
          <w:noProof/>
        </w:rPr>
        <w:tab/>
      </w:r>
      <w:r w:rsidRPr="00923FD1">
        <w:rPr>
          <w:noProof/>
        </w:rPr>
        <w:tab/>
      </w:r>
      <w:r w:rsidRPr="00923FD1">
        <w:rPr>
          <w:noProof/>
        </w:rPr>
        <w:tab/>
        <w:t>que está ya para casar,</w:t>
      </w:r>
    </w:p>
    <w:p w14:paraId="755716C3" w14:textId="77777777" w:rsidR="00982DB6" w:rsidRPr="00923FD1" w:rsidRDefault="00982DB6" w:rsidP="00DD6E57">
      <w:pPr>
        <w:pStyle w:val="Verso"/>
        <w:rPr>
          <w:noProof/>
        </w:rPr>
      </w:pPr>
      <w:r w:rsidRPr="00923FD1">
        <w:rPr>
          <w:noProof/>
        </w:rPr>
        <w:tab/>
      </w:r>
      <w:r w:rsidRPr="00923FD1">
        <w:rPr>
          <w:noProof/>
        </w:rPr>
        <w:tab/>
      </w:r>
      <w:r w:rsidRPr="00923FD1">
        <w:rPr>
          <w:noProof/>
        </w:rPr>
        <w:tab/>
        <w:t>y este tío que os refiero</w:t>
      </w:r>
    </w:p>
    <w:p w14:paraId="29113758" w14:textId="0D6749A2" w:rsidR="00982DB6" w:rsidRPr="00923FD1" w:rsidRDefault="00982DB6" w:rsidP="00DD6E57">
      <w:pPr>
        <w:pStyle w:val="Verso"/>
        <w:rPr>
          <w:noProof/>
        </w:rPr>
      </w:pPr>
      <w:r w:rsidRPr="00923FD1">
        <w:rPr>
          <w:noProof/>
        </w:rPr>
        <w:tab/>
      </w:r>
      <w:r w:rsidRPr="00923FD1">
        <w:rPr>
          <w:noProof/>
        </w:rPr>
        <w:tab/>
      </w:r>
      <w:r w:rsidRPr="00923FD1">
        <w:rPr>
          <w:noProof/>
        </w:rPr>
        <w:tab/>
        <w:t>la dejó cien mil ducados.</w:t>
      </w:r>
      <w:r w:rsidRPr="00923FD1">
        <w:rPr>
          <w:noProof/>
        </w:rPr>
        <w:tab/>
      </w:r>
      <w:r w:rsidRPr="00923FD1">
        <w:rPr>
          <w:noProof/>
        </w:rPr>
        <w:tab/>
      </w:r>
      <w:r w:rsidRPr="00923FD1">
        <w:rPr>
          <w:noProof/>
        </w:rPr>
        <w:tab/>
      </w:r>
      <w:r w:rsidRPr="00923FD1">
        <w:rPr>
          <w:noProof/>
        </w:rPr>
        <w:tab/>
      </w:r>
      <w:r w:rsidRPr="00923FD1">
        <w:rPr>
          <w:noProof/>
        </w:rPr>
        <w:tab/>
      </w:r>
    </w:p>
    <w:p w14:paraId="283E6D27" w14:textId="7DEE454F" w:rsidR="00DD6E57" w:rsidRPr="00923FD1" w:rsidRDefault="00DD6E57" w:rsidP="00DD6E57">
      <w:pPr>
        <w:pStyle w:val="Personaje"/>
        <w:rPr>
          <w:noProof/>
        </w:rPr>
      </w:pPr>
      <w:r w:rsidRPr="00923FD1">
        <w:rPr>
          <w:noProof/>
        </w:rPr>
        <w:t>fátima</w:t>
      </w:r>
    </w:p>
    <w:p w14:paraId="1484F23B" w14:textId="37B38C25"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Si me voy a España huyendo,</w:t>
      </w:r>
    </w:p>
    <w:p w14:paraId="4B4D6AF2" w14:textId="7777777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¿no se casará conmigo</w:t>
      </w:r>
    </w:p>
    <w:p w14:paraId="740C9184" w14:textId="77777777" w:rsidR="00982DB6" w:rsidRPr="00923FD1" w:rsidRDefault="00982DB6" w:rsidP="005404B7">
      <w:pPr>
        <w:pStyle w:val="Partidoincial"/>
        <w:rPr>
          <w:noProof/>
        </w:rPr>
      </w:pPr>
      <w:r w:rsidRPr="00923FD1">
        <w:rPr>
          <w:noProof/>
        </w:rPr>
        <w:tab/>
      </w:r>
      <w:r w:rsidRPr="00923FD1">
        <w:rPr>
          <w:noProof/>
        </w:rPr>
        <w:tab/>
      </w:r>
      <w:r w:rsidRPr="00923FD1">
        <w:rPr>
          <w:noProof/>
        </w:rPr>
        <w:tab/>
        <w:t>Carlos?</w:t>
      </w:r>
    </w:p>
    <w:p w14:paraId="461A3D11" w14:textId="77A5A15F" w:rsidR="00DD6E57" w:rsidRPr="00923FD1" w:rsidRDefault="00DD6E57" w:rsidP="00DD6E57">
      <w:pPr>
        <w:pStyle w:val="Personaje"/>
        <w:rPr>
          <w:noProof/>
        </w:rPr>
      </w:pPr>
      <w:r w:rsidRPr="00923FD1">
        <w:rPr>
          <w:noProof/>
        </w:rPr>
        <w:t>isabel</w:t>
      </w:r>
    </w:p>
    <w:p w14:paraId="2137595C" w14:textId="667232F8" w:rsidR="00982DB6" w:rsidRPr="00923FD1" w:rsidRDefault="00982DB6" w:rsidP="00AC2072">
      <w:pPr>
        <w:pStyle w:val="Partidofinal"/>
      </w:pPr>
      <w:r w:rsidRPr="00923FD1">
        <w:rPr>
          <w:noProof/>
        </w:rPr>
        <w:tab/>
      </w:r>
      <w:r w:rsidRPr="00923FD1">
        <w:rPr>
          <w:noProof/>
        </w:rPr>
        <w:tab/>
      </w:r>
      <w:r w:rsidRPr="00923FD1">
        <w:rPr>
          <w:noProof/>
        </w:rPr>
        <w:tab/>
      </w:r>
      <w:r w:rsidRPr="00923FD1">
        <w:tab/>
        <w:t xml:space="preserve"> No, porque sospecho</w:t>
      </w:r>
    </w:p>
    <w:p w14:paraId="636BE12E" w14:textId="77777777" w:rsidR="00982DB6" w:rsidRPr="00923FD1" w:rsidRDefault="00982DB6" w:rsidP="005404B7">
      <w:pPr>
        <w:pStyle w:val="Partidoincial"/>
        <w:rPr>
          <w:noProof/>
        </w:rPr>
      </w:pPr>
      <w:r w:rsidRPr="00923FD1">
        <w:rPr>
          <w:noProof/>
        </w:rPr>
        <w:tab/>
      </w:r>
      <w:r w:rsidRPr="00923FD1">
        <w:rPr>
          <w:noProof/>
        </w:rPr>
        <w:tab/>
      </w:r>
      <w:r w:rsidRPr="00923FD1">
        <w:rPr>
          <w:noProof/>
        </w:rPr>
        <w:tab/>
        <w:t>que es casado.</w:t>
      </w:r>
    </w:p>
    <w:p w14:paraId="73BD3441" w14:textId="3C8AA3FD" w:rsidR="00DD6E57" w:rsidRPr="00923FD1" w:rsidRDefault="00DD6E57" w:rsidP="00DD6E57">
      <w:pPr>
        <w:pStyle w:val="Personaje"/>
        <w:rPr>
          <w:noProof/>
        </w:rPr>
      </w:pPr>
      <w:r w:rsidRPr="00923FD1">
        <w:rPr>
          <w:noProof/>
        </w:rPr>
        <w:t>fátima</w:t>
      </w:r>
    </w:p>
    <w:p w14:paraId="3CAA9BD8" w14:textId="7E144134"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001877E7" w:rsidRPr="00923FD1">
        <w:tab/>
      </w:r>
      <w:r w:rsidRPr="00923FD1">
        <w:t>¿Pues qué importa,</w:t>
      </w:r>
    </w:p>
    <w:p w14:paraId="78298A27" w14:textId="4E808E03" w:rsidR="00982DB6" w:rsidRPr="00923FD1" w:rsidRDefault="00982DB6" w:rsidP="00DD6E57">
      <w:pPr>
        <w:pStyle w:val="Verso"/>
        <w:rPr>
          <w:noProof/>
        </w:rPr>
      </w:pPr>
      <w:r w:rsidRPr="00923FD1">
        <w:rPr>
          <w:noProof/>
        </w:rPr>
        <w:tab/>
      </w:r>
      <w:r w:rsidRPr="00923FD1">
        <w:rPr>
          <w:noProof/>
        </w:rPr>
        <w:tab/>
      </w:r>
      <w:r w:rsidRPr="00923FD1">
        <w:rPr>
          <w:noProof/>
        </w:rPr>
        <w:tab/>
        <w:t>si él me quiere y yo le quiero?</w:t>
      </w:r>
      <w:r w:rsidRPr="00923FD1">
        <w:rPr>
          <w:noProof/>
        </w:rPr>
        <w:tab/>
      </w:r>
      <w:r w:rsidRPr="00923FD1">
        <w:rPr>
          <w:noProof/>
        </w:rPr>
        <w:tab/>
      </w:r>
      <w:r w:rsidRPr="00923FD1">
        <w:rPr>
          <w:noProof/>
        </w:rPr>
        <w:tab/>
      </w:r>
      <w:r w:rsidRPr="00923FD1">
        <w:rPr>
          <w:noProof/>
        </w:rPr>
        <w:tab/>
      </w:r>
    </w:p>
    <w:p w14:paraId="6CA5EE74" w14:textId="77777777" w:rsidR="00982DB6" w:rsidRPr="00923FD1" w:rsidRDefault="00982DB6" w:rsidP="00DD6E57">
      <w:pPr>
        <w:pStyle w:val="Verso"/>
        <w:rPr>
          <w:noProof/>
        </w:rPr>
      </w:pPr>
      <w:r w:rsidRPr="00923FD1">
        <w:rPr>
          <w:noProof/>
        </w:rPr>
        <w:tab/>
      </w:r>
      <w:r w:rsidRPr="00923FD1">
        <w:rPr>
          <w:noProof/>
        </w:rPr>
        <w:tab/>
      </w:r>
      <w:r w:rsidRPr="00923FD1">
        <w:rPr>
          <w:noProof/>
        </w:rPr>
        <w:tab/>
        <w:t>Cuatro mujeres y más</w:t>
      </w:r>
    </w:p>
    <w:p w14:paraId="34B9D4BF" w14:textId="77777777" w:rsidR="00982DB6" w:rsidRPr="00923FD1" w:rsidRDefault="00982DB6" w:rsidP="00DD6E57">
      <w:pPr>
        <w:pStyle w:val="Verso"/>
        <w:rPr>
          <w:noProof/>
        </w:rPr>
      </w:pPr>
      <w:r w:rsidRPr="00923FD1">
        <w:rPr>
          <w:noProof/>
        </w:rPr>
        <w:tab/>
      </w:r>
      <w:r w:rsidRPr="00923FD1">
        <w:rPr>
          <w:noProof/>
        </w:rPr>
        <w:tab/>
      </w:r>
      <w:r w:rsidRPr="00923FD1">
        <w:rPr>
          <w:noProof/>
        </w:rPr>
        <w:tab/>
        <w:t>tienen los moros: bien puedo.</w:t>
      </w:r>
    </w:p>
    <w:p w14:paraId="4F75E707" w14:textId="792CD3C7" w:rsidR="00DD6E57" w:rsidRPr="00923FD1" w:rsidRDefault="00DD6E57" w:rsidP="00DD6E57">
      <w:pPr>
        <w:pStyle w:val="Personaje"/>
        <w:rPr>
          <w:noProof/>
        </w:rPr>
      </w:pPr>
      <w:r w:rsidRPr="00923FD1">
        <w:rPr>
          <w:noProof/>
        </w:rPr>
        <w:t>isabel</w:t>
      </w:r>
    </w:p>
    <w:p w14:paraId="58237FEC" w14:textId="5E35C290" w:rsidR="00982DB6" w:rsidRPr="00923FD1" w:rsidRDefault="00982DB6" w:rsidP="00DD6E57">
      <w:pPr>
        <w:pStyle w:val="Verso"/>
        <w:rPr>
          <w:noProof/>
        </w:rPr>
      </w:pPr>
      <w:r w:rsidRPr="00923FD1">
        <w:rPr>
          <w:noProof/>
        </w:rPr>
        <w:tab/>
      </w:r>
      <w:r w:rsidRPr="00923FD1">
        <w:rPr>
          <w:noProof/>
        </w:rPr>
        <w:tab/>
      </w:r>
      <w:r w:rsidRPr="00923FD1">
        <w:rPr>
          <w:noProof/>
        </w:rPr>
        <w:tab/>
        <w:t>En la ley de los cristianos</w:t>
      </w:r>
    </w:p>
    <w:p w14:paraId="64EF6716" w14:textId="77777777" w:rsidR="00982DB6" w:rsidRPr="00923FD1" w:rsidRDefault="00982DB6" w:rsidP="00DD6E57">
      <w:pPr>
        <w:pStyle w:val="Verso"/>
        <w:rPr>
          <w:noProof/>
        </w:rPr>
      </w:pPr>
      <w:r w:rsidRPr="00923FD1">
        <w:rPr>
          <w:noProof/>
        </w:rPr>
        <w:tab/>
      </w:r>
      <w:r w:rsidRPr="00923FD1">
        <w:rPr>
          <w:noProof/>
        </w:rPr>
        <w:tab/>
      </w:r>
      <w:r w:rsidRPr="00923FD1">
        <w:rPr>
          <w:noProof/>
        </w:rPr>
        <w:tab/>
        <w:t>por inviolable decreto</w:t>
      </w:r>
    </w:p>
    <w:p w14:paraId="4F52957A" w14:textId="34D4F1D7" w:rsidR="00982DB6" w:rsidRPr="00923FD1" w:rsidRDefault="00982DB6" w:rsidP="00DD6E57">
      <w:pPr>
        <w:pStyle w:val="Verso"/>
        <w:rPr>
          <w:noProof/>
        </w:rPr>
      </w:pPr>
      <w:r w:rsidRPr="00923FD1">
        <w:rPr>
          <w:noProof/>
        </w:rPr>
        <w:tab/>
      </w:r>
      <w:r w:rsidRPr="00923FD1">
        <w:rPr>
          <w:noProof/>
        </w:rPr>
        <w:tab/>
      </w:r>
      <w:r w:rsidRPr="00923FD1">
        <w:rPr>
          <w:noProof/>
        </w:rPr>
        <w:tab/>
        <w:t>una se permite sola,</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2E3D4509" w14:textId="77777777" w:rsidR="00982DB6" w:rsidRPr="00923FD1" w:rsidRDefault="00982DB6" w:rsidP="00DD6E57">
      <w:pPr>
        <w:pStyle w:val="Verso"/>
        <w:rPr>
          <w:noProof/>
        </w:rPr>
      </w:pPr>
      <w:r w:rsidRPr="00923FD1">
        <w:rPr>
          <w:noProof/>
        </w:rPr>
        <w:tab/>
      </w:r>
      <w:r w:rsidRPr="00923FD1">
        <w:rPr>
          <w:noProof/>
        </w:rPr>
        <w:tab/>
      </w:r>
      <w:r w:rsidRPr="00923FD1">
        <w:rPr>
          <w:noProof/>
        </w:rPr>
        <w:tab/>
        <w:t>y aun hay casados tan buenos</w:t>
      </w:r>
    </w:p>
    <w:p w14:paraId="7F8E2A54" w14:textId="77777777" w:rsidR="00982DB6" w:rsidRPr="00923FD1" w:rsidRDefault="00982DB6" w:rsidP="00DD6E57">
      <w:pPr>
        <w:pStyle w:val="Verso"/>
        <w:rPr>
          <w:noProof/>
        </w:rPr>
      </w:pPr>
      <w:r w:rsidRPr="00923FD1">
        <w:rPr>
          <w:noProof/>
        </w:rPr>
        <w:tab/>
      </w:r>
      <w:r w:rsidRPr="00923FD1">
        <w:rPr>
          <w:noProof/>
        </w:rPr>
        <w:tab/>
      </w:r>
      <w:r w:rsidRPr="00923FD1">
        <w:rPr>
          <w:noProof/>
        </w:rPr>
        <w:tab/>
        <w:t>que una les parece mucho</w:t>
      </w:r>
    </w:p>
    <w:p w14:paraId="0BFAE456" w14:textId="77777777" w:rsidR="00982DB6" w:rsidRPr="00923FD1" w:rsidRDefault="00982DB6" w:rsidP="00DD6E57">
      <w:pPr>
        <w:pStyle w:val="Verso"/>
        <w:rPr>
          <w:noProof/>
        </w:rPr>
      </w:pPr>
      <w:r w:rsidRPr="00923FD1">
        <w:rPr>
          <w:noProof/>
        </w:rPr>
        <w:tab/>
      </w:r>
      <w:r w:rsidRPr="00923FD1">
        <w:rPr>
          <w:noProof/>
        </w:rPr>
        <w:tab/>
      </w:r>
      <w:r w:rsidRPr="00923FD1">
        <w:rPr>
          <w:noProof/>
        </w:rPr>
        <w:tab/>
        <w:t>y que dura un siglo entero,</w:t>
      </w:r>
    </w:p>
    <w:p w14:paraId="3316689F" w14:textId="77777777" w:rsidR="00982DB6" w:rsidRPr="00923FD1" w:rsidRDefault="00982DB6" w:rsidP="00DD6E57">
      <w:pPr>
        <w:pStyle w:val="Verso"/>
        <w:rPr>
          <w:noProof/>
        </w:rPr>
      </w:pPr>
      <w:r w:rsidRPr="00923FD1">
        <w:rPr>
          <w:noProof/>
        </w:rPr>
        <w:tab/>
      </w:r>
      <w:r w:rsidRPr="00923FD1">
        <w:rPr>
          <w:noProof/>
        </w:rPr>
        <w:tab/>
      </w:r>
      <w:r w:rsidRPr="00923FD1">
        <w:rPr>
          <w:noProof/>
        </w:rPr>
        <w:tab/>
        <w:t>y más cuando tienen suegra.</w:t>
      </w:r>
    </w:p>
    <w:p w14:paraId="54116D72" w14:textId="3BA081E3" w:rsidR="00DD6E57" w:rsidRPr="00923FD1" w:rsidRDefault="00DD6E57" w:rsidP="00DD6E57">
      <w:pPr>
        <w:pStyle w:val="Personaje"/>
        <w:rPr>
          <w:noProof/>
        </w:rPr>
      </w:pPr>
      <w:r w:rsidRPr="00923FD1">
        <w:rPr>
          <w:noProof/>
        </w:rPr>
        <w:t>fátima</w:t>
      </w:r>
    </w:p>
    <w:p w14:paraId="7DB86A22" w14:textId="684E9C65"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¡Ay, qué tierra de los cielos!</w:t>
      </w:r>
      <w:r w:rsidRPr="00923FD1">
        <w:rPr>
          <w:noProof/>
        </w:rPr>
        <w:tab/>
      </w:r>
      <w:r w:rsidRPr="00923FD1">
        <w:rPr>
          <w:noProof/>
        </w:rPr>
        <w:tab/>
      </w:r>
      <w:r w:rsidRPr="00923FD1">
        <w:rPr>
          <w:noProof/>
        </w:rPr>
        <w:tab/>
      </w:r>
      <w:r w:rsidRPr="00923FD1">
        <w:rPr>
          <w:noProof/>
        </w:rPr>
        <w:tab/>
      </w:r>
      <w:r w:rsidRPr="00923FD1">
        <w:rPr>
          <w:noProof/>
        </w:rPr>
        <w:tab/>
      </w:r>
    </w:p>
    <w:p w14:paraId="726E3079" w14:textId="08467E02" w:rsidR="00DD6E57" w:rsidRPr="00923FD1" w:rsidRDefault="00DD6E57" w:rsidP="00DD6E57">
      <w:pPr>
        <w:pStyle w:val="Personaje"/>
        <w:rPr>
          <w:noProof/>
        </w:rPr>
      </w:pPr>
      <w:r w:rsidRPr="00923FD1">
        <w:rPr>
          <w:noProof/>
        </w:rPr>
        <w:t>isabel</w:t>
      </w:r>
    </w:p>
    <w:p w14:paraId="26CC9A68" w14:textId="2BFF0BA3" w:rsidR="00982DB6" w:rsidRPr="00923FD1" w:rsidRDefault="00982DB6" w:rsidP="00DD6E57">
      <w:pPr>
        <w:pStyle w:val="Verso"/>
        <w:rPr>
          <w:noProof/>
        </w:rPr>
      </w:pPr>
      <w:r w:rsidRPr="00923FD1">
        <w:rPr>
          <w:noProof/>
        </w:rPr>
        <w:tab/>
      </w:r>
      <w:r w:rsidRPr="00923FD1">
        <w:rPr>
          <w:noProof/>
        </w:rPr>
        <w:tab/>
      </w:r>
      <w:r w:rsidRPr="00923FD1">
        <w:rPr>
          <w:noProof/>
        </w:rPr>
        <w:tab/>
        <w:t>Sois bárbaros por acá;</w:t>
      </w:r>
    </w:p>
    <w:p w14:paraId="124C4B98" w14:textId="77777777" w:rsidR="00982DB6" w:rsidRPr="00923FD1" w:rsidRDefault="00982DB6" w:rsidP="00DD6E57">
      <w:pPr>
        <w:pStyle w:val="Verso"/>
        <w:rPr>
          <w:noProof/>
        </w:rPr>
      </w:pPr>
      <w:r w:rsidRPr="00923FD1">
        <w:rPr>
          <w:noProof/>
        </w:rPr>
        <w:tab/>
      </w:r>
      <w:r w:rsidRPr="00923FD1">
        <w:rPr>
          <w:noProof/>
        </w:rPr>
        <w:tab/>
      </w:r>
      <w:r w:rsidRPr="00923FD1">
        <w:rPr>
          <w:noProof/>
        </w:rPr>
        <w:tab/>
        <w:t>pero, por darte contento,</w:t>
      </w:r>
    </w:p>
    <w:p w14:paraId="13FCC875" w14:textId="77777777" w:rsidR="00982DB6" w:rsidRPr="00923FD1" w:rsidRDefault="00982DB6" w:rsidP="00DD6E57">
      <w:pPr>
        <w:pStyle w:val="Verso"/>
        <w:rPr>
          <w:noProof/>
        </w:rPr>
      </w:pPr>
      <w:r w:rsidRPr="00923FD1">
        <w:rPr>
          <w:noProof/>
        </w:rPr>
        <w:tab/>
      </w:r>
      <w:r w:rsidRPr="00923FD1">
        <w:rPr>
          <w:noProof/>
        </w:rPr>
        <w:tab/>
      </w:r>
      <w:r w:rsidRPr="00923FD1">
        <w:rPr>
          <w:noProof/>
        </w:rPr>
        <w:tab/>
        <w:t>haré que veas a Carlos.</w:t>
      </w:r>
    </w:p>
    <w:p w14:paraId="07F67352" w14:textId="14B2C1DF" w:rsidR="00DD6E57" w:rsidRPr="00923FD1" w:rsidRDefault="00DD6E57" w:rsidP="00DD6E57">
      <w:pPr>
        <w:pStyle w:val="Personaje"/>
        <w:rPr>
          <w:noProof/>
        </w:rPr>
      </w:pPr>
      <w:r w:rsidRPr="00923FD1">
        <w:rPr>
          <w:noProof/>
        </w:rPr>
        <w:t>fátima</w:t>
      </w:r>
    </w:p>
    <w:p w14:paraId="63A2F9DB" w14:textId="765F8C96" w:rsidR="00982DB6" w:rsidRPr="00923FD1" w:rsidRDefault="00982DB6" w:rsidP="005404B7">
      <w:pPr>
        <w:pStyle w:val="Partidoincial"/>
        <w:rPr>
          <w:noProof/>
        </w:rPr>
      </w:pPr>
      <w:r w:rsidRPr="00923FD1">
        <w:rPr>
          <w:noProof/>
        </w:rPr>
        <w:tab/>
      </w:r>
      <w:r w:rsidRPr="00923FD1">
        <w:rPr>
          <w:noProof/>
        </w:rPr>
        <w:tab/>
      </w:r>
      <w:r w:rsidR="001877E7" w:rsidRPr="00923FD1">
        <w:rPr>
          <w:noProof/>
        </w:rPr>
        <w:tab/>
      </w:r>
      <w:r w:rsidRPr="00923FD1">
        <w:rPr>
          <w:noProof/>
        </w:rPr>
        <w:t>¿Tú? ¿Cómo?</w:t>
      </w:r>
    </w:p>
    <w:p w14:paraId="29A2FA68" w14:textId="6C6D3B06" w:rsidR="00DD6E57" w:rsidRPr="00923FD1" w:rsidRDefault="00DD6E57" w:rsidP="00DD6E57">
      <w:pPr>
        <w:pStyle w:val="Personaje"/>
        <w:rPr>
          <w:noProof/>
        </w:rPr>
      </w:pPr>
      <w:r w:rsidRPr="00923FD1">
        <w:rPr>
          <w:noProof/>
        </w:rPr>
        <w:t>isabel</w:t>
      </w:r>
    </w:p>
    <w:p w14:paraId="7E584017" w14:textId="71822A70" w:rsidR="00982DB6" w:rsidRPr="00923FD1" w:rsidRDefault="00982DB6" w:rsidP="00AC2072">
      <w:pPr>
        <w:pStyle w:val="Partidofinal"/>
      </w:pPr>
      <w:r w:rsidRPr="00923FD1">
        <w:rPr>
          <w:noProof/>
        </w:rPr>
        <w:tab/>
      </w:r>
      <w:r w:rsidRPr="00923FD1">
        <w:rPr>
          <w:noProof/>
        </w:rPr>
        <w:tab/>
      </w:r>
      <w:r w:rsidRPr="00923FD1">
        <w:rPr>
          <w:noProof/>
        </w:rPr>
        <w:tab/>
        <w:t xml:space="preserve"> </w:t>
      </w:r>
      <w:r w:rsidRPr="00923FD1">
        <w:rPr>
          <w:noProof/>
        </w:rPr>
        <w:tab/>
      </w:r>
      <w:r w:rsidRPr="00923FD1">
        <w:t xml:space="preserve">           Soy hechicero.</w:t>
      </w:r>
    </w:p>
    <w:p w14:paraId="1A9FA406" w14:textId="77777777" w:rsidR="00982DB6" w:rsidRPr="00923FD1" w:rsidRDefault="00982DB6" w:rsidP="005404B7">
      <w:pPr>
        <w:pStyle w:val="Partidoincial"/>
        <w:rPr>
          <w:noProof/>
        </w:rPr>
      </w:pPr>
      <w:r w:rsidRPr="00923FD1">
        <w:rPr>
          <w:noProof/>
        </w:rPr>
        <w:tab/>
      </w:r>
      <w:r w:rsidRPr="00923FD1">
        <w:rPr>
          <w:noProof/>
        </w:rPr>
        <w:tab/>
      </w:r>
      <w:r w:rsidRPr="00923FD1">
        <w:rPr>
          <w:noProof/>
        </w:rPr>
        <w:tab/>
        <w:t>¡Ah, señor Carlos!</w:t>
      </w:r>
    </w:p>
    <w:p w14:paraId="1B90A5D2" w14:textId="173619D8" w:rsidR="00DD6E57" w:rsidRPr="00923FD1" w:rsidRDefault="00DD6E57" w:rsidP="00DD6E57">
      <w:pPr>
        <w:pStyle w:val="Personaje"/>
        <w:rPr>
          <w:noProof/>
        </w:rPr>
      </w:pPr>
      <w:r w:rsidRPr="00923FD1">
        <w:rPr>
          <w:noProof/>
        </w:rPr>
        <w:lastRenderedPageBreak/>
        <w:t>carlos</w:t>
      </w:r>
    </w:p>
    <w:p w14:paraId="796442C8" w14:textId="2AD2BFFC"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t xml:space="preserve">      </w:t>
      </w:r>
      <w:r w:rsidR="001877E7" w:rsidRPr="00923FD1">
        <w:rPr>
          <w:rStyle w:val="PartidofinalCarattere"/>
        </w:rPr>
        <w:tab/>
      </w:r>
      <w:r w:rsidRPr="00923FD1">
        <w:t>¿Quién llama?</w:t>
      </w:r>
      <w:r w:rsidRPr="00923FD1">
        <w:tab/>
      </w:r>
      <w:r w:rsidRPr="00923FD1">
        <w:tab/>
      </w:r>
      <w:r w:rsidRPr="00923FD1">
        <w:tab/>
      </w:r>
      <w:r w:rsidRPr="00923FD1">
        <w:tab/>
      </w:r>
    </w:p>
    <w:p w14:paraId="3113D753" w14:textId="613862E4" w:rsidR="00DD6E57" w:rsidRPr="00923FD1" w:rsidRDefault="00DD6E57" w:rsidP="00DD6E57">
      <w:pPr>
        <w:pStyle w:val="Personaje"/>
        <w:rPr>
          <w:noProof/>
        </w:rPr>
      </w:pPr>
      <w:r w:rsidRPr="00923FD1">
        <w:rPr>
          <w:noProof/>
        </w:rPr>
        <w:t>isabel</w:t>
      </w:r>
    </w:p>
    <w:p w14:paraId="1662F33C" w14:textId="75A0B384" w:rsidR="00982DB6" w:rsidRPr="00923FD1" w:rsidRDefault="00982DB6" w:rsidP="005404B7">
      <w:pPr>
        <w:pStyle w:val="Partidoincial"/>
        <w:rPr>
          <w:noProof/>
        </w:rPr>
      </w:pPr>
      <w:r w:rsidRPr="00923FD1">
        <w:rPr>
          <w:noProof/>
        </w:rPr>
        <w:tab/>
      </w:r>
      <w:r w:rsidRPr="00923FD1">
        <w:rPr>
          <w:noProof/>
        </w:rPr>
        <w:tab/>
      </w:r>
      <w:r w:rsidRPr="00923FD1">
        <w:rPr>
          <w:noProof/>
        </w:rPr>
        <w:tab/>
        <w:t>¿Es su voz?</w:t>
      </w:r>
    </w:p>
    <w:p w14:paraId="652965BB" w14:textId="0030AAC7" w:rsidR="00DD6E57" w:rsidRPr="00923FD1" w:rsidRDefault="00DD6E57" w:rsidP="00DD6E57">
      <w:pPr>
        <w:pStyle w:val="Personaje"/>
        <w:rPr>
          <w:noProof/>
        </w:rPr>
      </w:pPr>
      <w:r w:rsidRPr="00923FD1">
        <w:rPr>
          <w:noProof/>
        </w:rPr>
        <w:t>fátima</w:t>
      </w:r>
    </w:p>
    <w:p w14:paraId="6D1A12F2" w14:textId="57E351F5" w:rsidR="00982DB6" w:rsidRPr="00923FD1" w:rsidRDefault="00982DB6" w:rsidP="00AC2072">
      <w:pPr>
        <w:pStyle w:val="Partidofinal"/>
      </w:pPr>
      <w:r w:rsidRPr="00923FD1">
        <w:rPr>
          <w:noProof/>
        </w:rPr>
        <w:tab/>
      </w:r>
      <w:r w:rsidRPr="00923FD1">
        <w:rPr>
          <w:noProof/>
        </w:rPr>
        <w:tab/>
      </w:r>
      <w:r w:rsidRPr="00923FD1">
        <w:rPr>
          <w:noProof/>
        </w:rPr>
        <w:tab/>
        <w:t xml:space="preserve">        </w:t>
      </w:r>
      <w:r w:rsidR="001877E7" w:rsidRPr="00923FD1">
        <w:rPr>
          <w:noProof/>
        </w:rPr>
        <w:tab/>
      </w:r>
      <w:r w:rsidR="001877E7" w:rsidRPr="00923FD1">
        <w:tab/>
      </w:r>
      <w:r w:rsidRPr="00923FD1">
        <w:t>La misma siento.</w:t>
      </w:r>
    </w:p>
    <w:p w14:paraId="5C25FE8E" w14:textId="38A37FDA" w:rsidR="00DD6E57" w:rsidRPr="00923FD1" w:rsidRDefault="00DD6E57" w:rsidP="00DD6E57">
      <w:pPr>
        <w:pStyle w:val="Personaje"/>
        <w:rPr>
          <w:noProof/>
        </w:rPr>
      </w:pPr>
      <w:r w:rsidRPr="00923FD1">
        <w:rPr>
          <w:noProof/>
        </w:rPr>
        <w:t>isabel</w:t>
      </w:r>
    </w:p>
    <w:p w14:paraId="1C55B910" w14:textId="5BDD8436" w:rsidR="00982DB6" w:rsidRPr="00923FD1" w:rsidRDefault="00982DB6" w:rsidP="005404B7">
      <w:pPr>
        <w:pStyle w:val="Partidoincial"/>
        <w:rPr>
          <w:noProof/>
        </w:rPr>
      </w:pPr>
      <w:r w:rsidRPr="00923FD1">
        <w:rPr>
          <w:noProof/>
        </w:rPr>
        <w:tab/>
      </w:r>
      <w:r w:rsidRPr="00923FD1">
        <w:rPr>
          <w:noProof/>
        </w:rPr>
        <w:tab/>
      </w:r>
      <w:r w:rsidRPr="00923FD1">
        <w:rPr>
          <w:noProof/>
        </w:rPr>
        <w:tab/>
        <w:t>¿Tu nombre?</w:t>
      </w:r>
    </w:p>
    <w:p w14:paraId="694DBBD9" w14:textId="662C5E4E" w:rsidR="00DD6E57" w:rsidRPr="00923FD1" w:rsidRDefault="00DD6E57" w:rsidP="00DD6E57">
      <w:pPr>
        <w:pStyle w:val="Personaje"/>
        <w:rPr>
          <w:noProof/>
        </w:rPr>
      </w:pPr>
      <w:r w:rsidRPr="00923FD1">
        <w:rPr>
          <w:noProof/>
        </w:rPr>
        <w:t>fátima</w:t>
      </w:r>
    </w:p>
    <w:p w14:paraId="1FA96B10" w14:textId="503A55EA" w:rsidR="00982DB6" w:rsidRPr="00923FD1" w:rsidRDefault="00982DB6" w:rsidP="005404B7">
      <w:pPr>
        <w:pStyle w:val="Partidomedio"/>
        <w:rPr>
          <w:noProof/>
        </w:rPr>
      </w:pPr>
      <w:r w:rsidRPr="00923FD1">
        <w:rPr>
          <w:noProof/>
        </w:rPr>
        <w:tab/>
      </w:r>
      <w:r w:rsidRPr="00923FD1">
        <w:rPr>
          <w:noProof/>
        </w:rPr>
        <w:tab/>
      </w:r>
      <w:r w:rsidRPr="00923FD1">
        <w:rPr>
          <w:noProof/>
        </w:rPr>
        <w:tab/>
        <w:t xml:space="preserve">      </w:t>
      </w:r>
      <w:r w:rsidR="001877E7" w:rsidRPr="00923FD1">
        <w:rPr>
          <w:noProof/>
        </w:rPr>
        <w:tab/>
        <w:t xml:space="preserve">     </w:t>
      </w:r>
      <w:r w:rsidRPr="00923FD1">
        <w:rPr>
          <w:noProof/>
        </w:rPr>
        <w:t xml:space="preserve">    Fátima.</w:t>
      </w:r>
    </w:p>
    <w:p w14:paraId="48BAB009" w14:textId="3D003278" w:rsidR="00DD6E57" w:rsidRPr="00923FD1" w:rsidRDefault="00DD6E57" w:rsidP="00DD6E57">
      <w:pPr>
        <w:pStyle w:val="Personaje"/>
        <w:rPr>
          <w:noProof/>
        </w:rPr>
      </w:pPr>
      <w:r w:rsidRPr="00923FD1">
        <w:rPr>
          <w:noProof/>
        </w:rPr>
        <w:t>isabel</w:t>
      </w:r>
    </w:p>
    <w:p w14:paraId="417D0CE5" w14:textId="68FED5BC"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001877E7" w:rsidRPr="00923FD1">
        <w:tab/>
      </w:r>
      <w:r w:rsidRPr="00923FD1">
        <w:t>Salga,</w:t>
      </w:r>
    </w:p>
    <w:p w14:paraId="2B1BE0E9" w14:textId="135A8470" w:rsidR="00982DB6" w:rsidRPr="00923FD1" w:rsidRDefault="00982DB6" w:rsidP="001877E7">
      <w:pPr>
        <w:pStyle w:val="Verso"/>
        <w:rPr>
          <w:noProof/>
        </w:rPr>
      </w:pPr>
      <w:r w:rsidRPr="00923FD1">
        <w:rPr>
          <w:noProof/>
        </w:rPr>
        <w:tab/>
      </w:r>
      <w:r w:rsidRPr="00923FD1">
        <w:rPr>
          <w:noProof/>
        </w:rPr>
        <w:tab/>
      </w:r>
      <w:r w:rsidRPr="00923FD1">
        <w:rPr>
          <w:noProof/>
        </w:rPr>
        <w:tab/>
        <w:t>que es Fátima, pierda el miedo.</w:t>
      </w:r>
    </w:p>
    <w:p w14:paraId="1C482397" w14:textId="129768D3" w:rsidR="00982DB6" w:rsidRPr="00923FD1" w:rsidRDefault="00982DB6" w:rsidP="001877E7">
      <w:pPr>
        <w:pStyle w:val="Acot"/>
        <w:rPr>
          <w:noProof/>
        </w:rPr>
      </w:pPr>
      <w:r w:rsidRPr="00923FD1">
        <w:rPr>
          <w:noProof/>
        </w:rPr>
        <w:t>Sale Carlos</w:t>
      </w:r>
    </w:p>
    <w:p w14:paraId="5BDDB333" w14:textId="633099BF" w:rsidR="00DD6E57" w:rsidRPr="00923FD1" w:rsidRDefault="00DD6E57" w:rsidP="00DD6E57">
      <w:pPr>
        <w:pStyle w:val="Personaje"/>
        <w:rPr>
          <w:noProof/>
        </w:rPr>
      </w:pPr>
      <w:r w:rsidRPr="00923FD1">
        <w:rPr>
          <w:noProof/>
        </w:rPr>
        <w:t>carlos</w:t>
      </w:r>
    </w:p>
    <w:p w14:paraId="168A08C9" w14:textId="559D199A" w:rsidR="00982DB6" w:rsidRPr="00923FD1" w:rsidRDefault="00982DB6" w:rsidP="005404B7">
      <w:pPr>
        <w:pStyle w:val="Partidoincial"/>
        <w:rPr>
          <w:noProof/>
        </w:rPr>
      </w:pPr>
      <w:r w:rsidRPr="00923FD1">
        <w:rPr>
          <w:noProof/>
        </w:rPr>
        <w:tab/>
      </w:r>
      <w:r w:rsidRPr="00923FD1">
        <w:rPr>
          <w:noProof/>
        </w:rPr>
        <w:tab/>
      </w:r>
      <w:r w:rsidR="001877E7" w:rsidRPr="00923FD1">
        <w:rPr>
          <w:noProof/>
        </w:rPr>
        <w:tab/>
      </w:r>
      <w:r w:rsidRPr="00923FD1">
        <w:rPr>
          <w:noProof/>
        </w:rPr>
        <w:t>¡Fátima, aquí!</w:t>
      </w:r>
    </w:p>
    <w:p w14:paraId="563ED6CE" w14:textId="43C38B94" w:rsidR="00DD6E57" w:rsidRPr="00923FD1" w:rsidRDefault="00DD6E57" w:rsidP="00DD6E57">
      <w:pPr>
        <w:pStyle w:val="Personaje"/>
        <w:rPr>
          <w:noProof/>
        </w:rPr>
      </w:pPr>
      <w:r w:rsidRPr="00923FD1">
        <w:rPr>
          <w:noProof/>
        </w:rPr>
        <w:t>fátima</w:t>
      </w:r>
    </w:p>
    <w:p w14:paraId="487FD1F3" w14:textId="06EC1692"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001877E7" w:rsidRPr="00923FD1">
        <w:tab/>
      </w:r>
      <w:r w:rsidRPr="00923FD1">
        <w:t>¡Carlos mío!</w:t>
      </w:r>
    </w:p>
    <w:p w14:paraId="351284F6" w14:textId="2283A9EF" w:rsidR="00DD6E57" w:rsidRPr="00923FD1" w:rsidRDefault="00DD6E57" w:rsidP="00DD6E57">
      <w:pPr>
        <w:pStyle w:val="Personaje"/>
        <w:rPr>
          <w:noProof/>
        </w:rPr>
      </w:pPr>
      <w:r w:rsidRPr="00923FD1">
        <w:rPr>
          <w:noProof/>
        </w:rPr>
        <w:t>carlos</w:t>
      </w:r>
    </w:p>
    <w:p w14:paraId="6AA62354" w14:textId="721BF299"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(Isabel, pues te dio el cielo</w:t>
      </w:r>
      <w:r w:rsidRPr="00923FD1">
        <w:rPr>
          <w:noProof/>
        </w:rPr>
        <w:tab/>
      </w:r>
      <w:r w:rsidRPr="00923FD1">
        <w:rPr>
          <w:noProof/>
        </w:rPr>
        <w:tab/>
      </w:r>
      <w:r w:rsidRPr="00923FD1">
        <w:rPr>
          <w:noProof/>
        </w:rPr>
        <w:tab/>
      </w:r>
      <w:r w:rsidRPr="00923FD1">
        <w:rPr>
          <w:noProof/>
        </w:rPr>
        <w:tab/>
      </w:r>
      <w:r w:rsidRPr="00923FD1">
        <w:rPr>
          <w:noProof/>
        </w:rPr>
        <w:tab/>
      </w:r>
    </w:p>
    <w:p w14:paraId="02A6355F" w14:textId="77777777" w:rsidR="00982DB6" w:rsidRPr="00923FD1" w:rsidRDefault="00982DB6" w:rsidP="00DD6E57">
      <w:pPr>
        <w:pStyle w:val="Verso"/>
        <w:rPr>
          <w:noProof/>
        </w:rPr>
      </w:pPr>
      <w:r w:rsidRPr="00923FD1">
        <w:rPr>
          <w:noProof/>
        </w:rPr>
        <w:tab/>
      </w:r>
      <w:r w:rsidRPr="00923FD1">
        <w:rPr>
          <w:noProof/>
        </w:rPr>
        <w:tab/>
      </w:r>
      <w:r w:rsidRPr="00923FD1">
        <w:rPr>
          <w:noProof/>
        </w:rPr>
        <w:tab/>
        <w:t>tan valiente corazón,</w:t>
      </w:r>
    </w:p>
    <w:p w14:paraId="3D5A278C" w14:textId="77777777" w:rsidR="00982DB6" w:rsidRPr="00923FD1" w:rsidRDefault="00982DB6" w:rsidP="00DD6E57">
      <w:pPr>
        <w:pStyle w:val="Verso"/>
        <w:rPr>
          <w:noProof/>
        </w:rPr>
      </w:pPr>
      <w:r w:rsidRPr="00923FD1">
        <w:rPr>
          <w:noProof/>
        </w:rPr>
        <w:tab/>
      </w:r>
      <w:r w:rsidRPr="00923FD1">
        <w:rPr>
          <w:noProof/>
        </w:rPr>
        <w:tab/>
      </w:r>
      <w:r w:rsidRPr="00923FD1">
        <w:rPr>
          <w:noProof/>
        </w:rPr>
        <w:tab/>
        <w:t>tan divino entendimiento,</w:t>
      </w:r>
    </w:p>
    <w:p w14:paraId="46ABFBE1" w14:textId="77777777" w:rsidR="00982DB6" w:rsidRPr="00923FD1" w:rsidRDefault="00982DB6" w:rsidP="00DD6E57">
      <w:pPr>
        <w:pStyle w:val="Verso"/>
        <w:rPr>
          <w:noProof/>
        </w:rPr>
      </w:pPr>
      <w:r w:rsidRPr="00923FD1">
        <w:rPr>
          <w:noProof/>
        </w:rPr>
        <w:tab/>
      </w:r>
      <w:r w:rsidRPr="00923FD1">
        <w:rPr>
          <w:noProof/>
        </w:rPr>
        <w:tab/>
      </w:r>
      <w:r w:rsidRPr="00923FD1">
        <w:rPr>
          <w:noProof/>
        </w:rPr>
        <w:tab/>
        <w:t>disimula, que después</w:t>
      </w:r>
      <w:r w:rsidRPr="00923FD1">
        <w:rPr>
          <w:noProof/>
        </w:rPr>
        <w:tab/>
      </w:r>
    </w:p>
    <w:p w14:paraId="4EEAC54C" w14:textId="77777777" w:rsidR="00982DB6" w:rsidRPr="00923FD1" w:rsidRDefault="00982DB6" w:rsidP="00DD6E57">
      <w:pPr>
        <w:pStyle w:val="Verso"/>
        <w:rPr>
          <w:noProof/>
        </w:rPr>
      </w:pPr>
      <w:r w:rsidRPr="00923FD1">
        <w:rPr>
          <w:noProof/>
        </w:rPr>
        <w:tab/>
      </w:r>
      <w:r w:rsidRPr="00923FD1">
        <w:rPr>
          <w:noProof/>
        </w:rPr>
        <w:tab/>
      </w:r>
      <w:r w:rsidRPr="00923FD1">
        <w:rPr>
          <w:noProof/>
        </w:rPr>
        <w:tab/>
        <w:t>sabrás que alabarme puedo</w:t>
      </w:r>
    </w:p>
    <w:p w14:paraId="1F9FD74B" w14:textId="3536BF6F" w:rsidR="00982DB6" w:rsidRPr="00923FD1" w:rsidRDefault="00982DB6" w:rsidP="00DD6E57">
      <w:pPr>
        <w:pStyle w:val="Verso"/>
        <w:rPr>
          <w:noProof/>
        </w:rPr>
      </w:pPr>
      <w:r w:rsidRPr="00923FD1">
        <w:rPr>
          <w:noProof/>
        </w:rPr>
        <w:tab/>
      </w:r>
      <w:r w:rsidRPr="00923FD1">
        <w:rPr>
          <w:noProof/>
        </w:rPr>
        <w:tab/>
      </w:r>
      <w:r w:rsidRPr="00923FD1">
        <w:rPr>
          <w:noProof/>
        </w:rPr>
        <w:tab/>
        <w:t>de la firmeza mayor</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52131430" w14:textId="77777777" w:rsidR="00982DB6" w:rsidRPr="00923FD1" w:rsidRDefault="00982DB6" w:rsidP="00DD6E57">
      <w:pPr>
        <w:pStyle w:val="Verso"/>
        <w:rPr>
          <w:noProof/>
        </w:rPr>
      </w:pPr>
      <w:r w:rsidRPr="00923FD1">
        <w:rPr>
          <w:noProof/>
        </w:rPr>
        <w:tab/>
      </w:r>
      <w:r w:rsidRPr="00923FD1">
        <w:rPr>
          <w:noProof/>
        </w:rPr>
        <w:tab/>
      </w:r>
      <w:r w:rsidRPr="00923FD1">
        <w:rPr>
          <w:noProof/>
        </w:rPr>
        <w:tab/>
        <w:t>que cupo en hombre sujeto.)</w:t>
      </w:r>
    </w:p>
    <w:p w14:paraId="40FA5B44" w14:textId="77777777" w:rsidR="00982DB6" w:rsidRPr="00923FD1" w:rsidRDefault="00982DB6" w:rsidP="00DD6E57">
      <w:pPr>
        <w:pStyle w:val="Verso"/>
        <w:rPr>
          <w:noProof/>
        </w:rPr>
      </w:pPr>
      <w:r w:rsidRPr="00923FD1">
        <w:rPr>
          <w:noProof/>
        </w:rPr>
        <w:tab/>
      </w:r>
      <w:r w:rsidRPr="00923FD1">
        <w:rPr>
          <w:noProof/>
        </w:rPr>
        <w:tab/>
      </w:r>
      <w:r w:rsidRPr="00923FD1">
        <w:rPr>
          <w:noProof/>
        </w:rPr>
        <w:tab/>
        <w:t>Fátima, este deudo mío</w:t>
      </w:r>
    </w:p>
    <w:p w14:paraId="5F8C13C5" w14:textId="77777777" w:rsidR="00982DB6" w:rsidRPr="00923FD1" w:rsidRDefault="00982DB6" w:rsidP="00DD6E57">
      <w:pPr>
        <w:pStyle w:val="Verso"/>
        <w:rPr>
          <w:noProof/>
        </w:rPr>
      </w:pPr>
      <w:r w:rsidRPr="00923FD1">
        <w:rPr>
          <w:noProof/>
        </w:rPr>
        <w:tab/>
      </w:r>
      <w:r w:rsidRPr="00923FD1">
        <w:rPr>
          <w:noProof/>
        </w:rPr>
        <w:tab/>
      </w:r>
      <w:r w:rsidRPr="00923FD1">
        <w:rPr>
          <w:noProof/>
        </w:rPr>
        <w:tab/>
        <w:t>viene con otro mancebo</w:t>
      </w:r>
    </w:p>
    <w:p w14:paraId="1BDF6521" w14:textId="77777777" w:rsidR="00982DB6" w:rsidRPr="00923FD1" w:rsidRDefault="00982DB6" w:rsidP="00DD6E57">
      <w:pPr>
        <w:pStyle w:val="Verso"/>
        <w:rPr>
          <w:noProof/>
        </w:rPr>
      </w:pPr>
      <w:r w:rsidRPr="00923FD1">
        <w:rPr>
          <w:noProof/>
        </w:rPr>
        <w:tab/>
      </w:r>
      <w:r w:rsidRPr="00923FD1">
        <w:rPr>
          <w:noProof/>
        </w:rPr>
        <w:tab/>
      </w:r>
      <w:r w:rsidRPr="00923FD1">
        <w:rPr>
          <w:noProof/>
        </w:rPr>
        <w:tab/>
        <w:t>a rescatarme, inducido</w:t>
      </w:r>
    </w:p>
    <w:p w14:paraId="6437606D" w14:textId="105AD5E0"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de los que en Toledo tengo;</w:t>
      </w:r>
      <w:r w:rsidRPr="00923FD1">
        <w:rPr>
          <w:noProof/>
        </w:rPr>
        <w:tab/>
      </w:r>
      <w:r w:rsidRPr="00923FD1">
        <w:rPr>
          <w:noProof/>
        </w:rPr>
        <w:tab/>
      </w:r>
      <w:r w:rsidRPr="00923FD1">
        <w:rPr>
          <w:noProof/>
        </w:rPr>
        <w:tab/>
      </w:r>
      <w:r w:rsidRPr="00923FD1">
        <w:rPr>
          <w:noProof/>
        </w:rPr>
        <w:tab/>
      </w:r>
      <w:r w:rsidRPr="00923FD1">
        <w:rPr>
          <w:noProof/>
        </w:rPr>
        <w:tab/>
      </w:r>
    </w:p>
    <w:p w14:paraId="3B7B33B4" w14:textId="77777777" w:rsidR="00982DB6" w:rsidRPr="00923FD1" w:rsidRDefault="00982DB6" w:rsidP="00DD6E57">
      <w:pPr>
        <w:pStyle w:val="Verso"/>
        <w:rPr>
          <w:noProof/>
        </w:rPr>
      </w:pPr>
      <w:r w:rsidRPr="00923FD1">
        <w:rPr>
          <w:noProof/>
        </w:rPr>
        <w:tab/>
      </w:r>
      <w:r w:rsidRPr="00923FD1">
        <w:rPr>
          <w:noProof/>
        </w:rPr>
        <w:tab/>
      </w:r>
      <w:r w:rsidRPr="00923FD1">
        <w:rPr>
          <w:noProof/>
        </w:rPr>
        <w:tab/>
        <w:t>un bergantín que han traído</w:t>
      </w:r>
    </w:p>
    <w:p w14:paraId="007B4EC5" w14:textId="77777777" w:rsidR="00982DB6" w:rsidRPr="00923FD1" w:rsidRDefault="00982DB6" w:rsidP="00DD6E57">
      <w:pPr>
        <w:pStyle w:val="Verso"/>
        <w:rPr>
          <w:noProof/>
        </w:rPr>
      </w:pPr>
      <w:r w:rsidRPr="00923FD1">
        <w:rPr>
          <w:noProof/>
        </w:rPr>
        <w:tab/>
      </w:r>
      <w:r w:rsidRPr="00923FD1">
        <w:rPr>
          <w:noProof/>
        </w:rPr>
        <w:tab/>
      </w:r>
      <w:r w:rsidRPr="00923FD1">
        <w:rPr>
          <w:noProof/>
        </w:rPr>
        <w:tab/>
        <w:t>con licencia está en el puerto.</w:t>
      </w:r>
    </w:p>
    <w:p w14:paraId="15898EE5" w14:textId="77777777" w:rsidR="00982DB6" w:rsidRPr="00923FD1" w:rsidRDefault="00982DB6" w:rsidP="00DD6E57">
      <w:pPr>
        <w:pStyle w:val="Verso"/>
        <w:rPr>
          <w:noProof/>
        </w:rPr>
      </w:pPr>
      <w:r w:rsidRPr="00923FD1">
        <w:rPr>
          <w:noProof/>
        </w:rPr>
        <w:tab/>
      </w:r>
      <w:r w:rsidRPr="00923FD1">
        <w:rPr>
          <w:noProof/>
        </w:rPr>
        <w:tab/>
      </w:r>
      <w:r w:rsidRPr="00923FD1">
        <w:rPr>
          <w:noProof/>
        </w:rPr>
        <w:tab/>
        <w:t>Si quieres venir a España,</w:t>
      </w:r>
    </w:p>
    <w:p w14:paraId="593BAAED" w14:textId="77777777" w:rsidR="00982DB6" w:rsidRPr="00923FD1" w:rsidRDefault="00982DB6" w:rsidP="00DD6E57">
      <w:pPr>
        <w:pStyle w:val="Verso"/>
        <w:rPr>
          <w:noProof/>
        </w:rPr>
      </w:pPr>
      <w:r w:rsidRPr="00923FD1">
        <w:rPr>
          <w:noProof/>
        </w:rPr>
        <w:tab/>
      </w:r>
      <w:r w:rsidRPr="00923FD1">
        <w:rPr>
          <w:noProof/>
        </w:rPr>
        <w:tab/>
      </w:r>
      <w:r w:rsidRPr="00923FD1">
        <w:rPr>
          <w:noProof/>
        </w:rPr>
        <w:tab/>
        <w:t>a España te llevaremos.</w:t>
      </w:r>
    </w:p>
    <w:p w14:paraId="50271AB2" w14:textId="0737EFAA" w:rsidR="00DD6E57" w:rsidRPr="00923FD1" w:rsidRDefault="00DD6E57" w:rsidP="00DD6E57">
      <w:pPr>
        <w:pStyle w:val="Personaje"/>
        <w:rPr>
          <w:noProof/>
        </w:rPr>
      </w:pPr>
      <w:r w:rsidRPr="00923FD1">
        <w:rPr>
          <w:noProof/>
        </w:rPr>
        <w:t>fátima</w:t>
      </w:r>
    </w:p>
    <w:p w14:paraId="6119333B" w14:textId="07CBAFF8"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¿Si quiero, dices? Si adonde</w:t>
      </w:r>
      <w:r w:rsidRPr="00923FD1">
        <w:rPr>
          <w:noProof/>
        </w:rPr>
        <w:tab/>
      </w:r>
      <w:r w:rsidRPr="00923FD1">
        <w:rPr>
          <w:noProof/>
        </w:rPr>
        <w:tab/>
      </w:r>
      <w:r w:rsidRPr="00923FD1">
        <w:rPr>
          <w:noProof/>
        </w:rPr>
        <w:tab/>
      </w:r>
      <w:r w:rsidRPr="00923FD1">
        <w:rPr>
          <w:noProof/>
        </w:rPr>
        <w:tab/>
      </w:r>
      <w:r w:rsidRPr="00923FD1">
        <w:rPr>
          <w:noProof/>
        </w:rPr>
        <w:tab/>
      </w:r>
    </w:p>
    <w:p w14:paraId="1ECF3A99" w14:textId="77777777" w:rsidR="00982DB6" w:rsidRPr="00923FD1" w:rsidRDefault="00982DB6" w:rsidP="00DD6E57">
      <w:pPr>
        <w:pStyle w:val="Verso"/>
        <w:rPr>
          <w:noProof/>
        </w:rPr>
      </w:pPr>
      <w:r w:rsidRPr="00923FD1">
        <w:rPr>
          <w:noProof/>
        </w:rPr>
        <w:tab/>
      </w:r>
      <w:r w:rsidRPr="00923FD1">
        <w:rPr>
          <w:noProof/>
        </w:rPr>
        <w:tab/>
      </w:r>
      <w:r w:rsidRPr="00923FD1">
        <w:rPr>
          <w:noProof/>
        </w:rPr>
        <w:tab/>
        <w:t>no calienta el sol el yelo,</w:t>
      </w:r>
    </w:p>
    <w:p w14:paraId="0F07C319" w14:textId="77777777" w:rsidR="00982DB6" w:rsidRPr="00923FD1" w:rsidRDefault="00982DB6" w:rsidP="00DD6E57">
      <w:pPr>
        <w:pStyle w:val="Verso"/>
        <w:rPr>
          <w:noProof/>
        </w:rPr>
      </w:pPr>
      <w:r w:rsidRPr="00923FD1">
        <w:rPr>
          <w:noProof/>
        </w:rPr>
        <w:tab/>
      </w:r>
      <w:r w:rsidRPr="00923FD1">
        <w:rPr>
          <w:noProof/>
        </w:rPr>
        <w:tab/>
      </w:r>
      <w:r w:rsidRPr="00923FD1">
        <w:rPr>
          <w:noProof/>
        </w:rPr>
        <w:tab/>
        <w:t>o donde la arena abrasa</w:t>
      </w:r>
    </w:p>
    <w:p w14:paraId="37D43C72" w14:textId="77777777" w:rsidR="00982DB6" w:rsidRPr="00923FD1" w:rsidRDefault="00982DB6" w:rsidP="00DD6E57">
      <w:pPr>
        <w:pStyle w:val="Verso"/>
        <w:rPr>
          <w:noProof/>
        </w:rPr>
      </w:pPr>
      <w:r w:rsidRPr="00923FD1">
        <w:rPr>
          <w:noProof/>
        </w:rPr>
        <w:tab/>
      </w:r>
      <w:r w:rsidRPr="00923FD1">
        <w:rPr>
          <w:noProof/>
        </w:rPr>
        <w:tab/>
      </w:r>
      <w:r w:rsidRPr="00923FD1">
        <w:rPr>
          <w:noProof/>
        </w:rPr>
        <w:tab/>
        <w:t>y la mar la vierte en fuego,</w:t>
      </w:r>
    </w:p>
    <w:p w14:paraId="641FBB40" w14:textId="77777777" w:rsidR="00982DB6" w:rsidRPr="00923FD1" w:rsidRDefault="00982DB6" w:rsidP="00DD6E57">
      <w:pPr>
        <w:pStyle w:val="Verso"/>
        <w:rPr>
          <w:noProof/>
        </w:rPr>
      </w:pPr>
      <w:r w:rsidRPr="00923FD1">
        <w:rPr>
          <w:noProof/>
        </w:rPr>
        <w:tab/>
      </w:r>
      <w:r w:rsidRPr="00923FD1">
        <w:rPr>
          <w:noProof/>
        </w:rPr>
        <w:tab/>
      </w:r>
      <w:r w:rsidRPr="00923FD1">
        <w:rPr>
          <w:noProof/>
        </w:rPr>
        <w:tab/>
        <w:t>me llevases, no tendría</w:t>
      </w:r>
    </w:p>
    <w:p w14:paraId="305F7E49" w14:textId="2C2A7C69" w:rsidR="00982DB6" w:rsidRPr="00923FD1" w:rsidRDefault="00982DB6" w:rsidP="00DD6E57">
      <w:pPr>
        <w:pStyle w:val="Verso"/>
        <w:rPr>
          <w:noProof/>
        </w:rPr>
      </w:pPr>
      <w:r w:rsidRPr="00923FD1">
        <w:rPr>
          <w:noProof/>
        </w:rPr>
        <w:tab/>
      </w:r>
      <w:r w:rsidRPr="00923FD1">
        <w:rPr>
          <w:noProof/>
        </w:rPr>
        <w:tab/>
      </w:r>
      <w:r w:rsidRPr="00923FD1">
        <w:rPr>
          <w:noProof/>
        </w:rPr>
        <w:tab/>
        <w:t>mi amoroso pensamiento</w:t>
      </w:r>
      <w:r w:rsidRPr="00923FD1">
        <w:rPr>
          <w:noProof/>
        </w:rPr>
        <w:tab/>
      </w:r>
      <w:r w:rsidRPr="00923FD1">
        <w:rPr>
          <w:noProof/>
        </w:rPr>
        <w:tab/>
      </w:r>
      <w:r w:rsidRPr="00923FD1">
        <w:rPr>
          <w:noProof/>
        </w:rPr>
        <w:tab/>
      </w:r>
      <w:r w:rsidRPr="00923FD1">
        <w:rPr>
          <w:noProof/>
        </w:rPr>
        <w:tab/>
      </w:r>
      <w:r w:rsidRPr="00923FD1">
        <w:rPr>
          <w:noProof/>
        </w:rPr>
        <w:tab/>
      </w:r>
    </w:p>
    <w:p w14:paraId="5A7C8FE8" w14:textId="77777777" w:rsidR="00982DB6" w:rsidRPr="00923FD1" w:rsidRDefault="00982DB6" w:rsidP="00DD6E57">
      <w:pPr>
        <w:pStyle w:val="Verso"/>
        <w:rPr>
          <w:noProof/>
        </w:rPr>
      </w:pPr>
      <w:r w:rsidRPr="00923FD1">
        <w:rPr>
          <w:noProof/>
        </w:rPr>
        <w:tab/>
      </w:r>
      <w:r w:rsidRPr="00923FD1">
        <w:rPr>
          <w:noProof/>
        </w:rPr>
        <w:tab/>
      </w:r>
      <w:r w:rsidRPr="00923FD1">
        <w:rPr>
          <w:noProof/>
        </w:rPr>
        <w:tab/>
        <w:t>dificultad ni respuesta.</w:t>
      </w:r>
    </w:p>
    <w:p w14:paraId="647ED19F" w14:textId="703CA936" w:rsidR="00DD6E57" w:rsidRPr="00923FD1" w:rsidRDefault="00DD6E57" w:rsidP="00DD6E57">
      <w:pPr>
        <w:pStyle w:val="Personaje"/>
        <w:rPr>
          <w:noProof/>
        </w:rPr>
      </w:pPr>
      <w:r w:rsidRPr="00923FD1">
        <w:rPr>
          <w:noProof/>
        </w:rPr>
        <w:t>carlos</w:t>
      </w:r>
    </w:p>
    <w:p w14:paraId="77A9ABDE" w14:textId="7954070E"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Pues guía al puerto, Cardenio,</w:t>
      </w:r>
    </w:p>
    <w:p w14:paraId="433355C4" w14:textId="77777777" w:rsidR="00982DB6" w:rsidRPr="00923FD1" w:rsidRDefault="00982DB6" w:rsidP="00DD6E57">
      <w:pPr>
        <w:pStyle w:val="Verso"/>
        <w:rPr>
          <w:noProof/>
        </w:rPr>
      </w:pPr>
      <w:r w:rsidRPr="00923FD1">
        <w:rPr>
          <w:noProof/>
        </w:rPr>
        <w:tab/>
      </w:r>
      <w:r w:rsidRPr="00923FD1">
        <w:rPr>
          <w:noProof/>
        </w:rPr>
        <w:tab/>
      </w:r>
      <w:r w:rsidRPr="00923FD1">
        <w:rPr>
          <w:noProof/>
        </w:rPr>
        <w:tab/>
        <w:t>y vamos, de aquestos olmos</w:t>
      </w:r>
    </w:p>
    <w:p w14:paraId="236E0C42" w14:textId="77777777" w:rsidR="00982DB6" w:rsidRPr="00923FD1" w:rsidRDefault="00982DB6" w:rsidP="00DD6E57">
      <w:pPr>
        <w:pStyle w:val="Verso"/>
        <w:rPr>
          <w:noProof/>
        </w:rPr>
      </w:pPr>
      <w:r w:rsidRPr="00923FD1">
        <w:rPr>
          <w:noProof/>
        </w:rPr>
        <w:tab/>
      </w:r>
      <w:r w:rsidRPr="00923FD1">
        <w:rPr>
          <w:noProof/>
        </w:rPr>
        <w:tab/>
      </w:r>
      <w:r w:rsidRPr="00923FD1">
        <w:rPr>
          <w:noProof/>
        </w:rPr>
        <w:tab/>
        <w:t>por esta orilla cubiertos.</w:t>
      </w:r>
    </w:p>
    <w:p w14:paraId="2F0CF345" w14:textId="1EDD7489" w:rsidR="00DD6E57" w:rsidRPr="00923FD1" w:rsidRDefault="00DD6E57" w:rsidP="00DD6E57">
      <w:pPr>
        <w:pStyle w:val="Personaje"/>
        <w:rPr>
          <w:noProof/>
        </w:rPr>
      </w:pPr>
      <w:r w:rsidRPr="00923FD1">
        <w:rPr>
          <w:noProof/>
        </w:rPr>
        <w:t>isabel</w:t>
      </w:r>
    </w:p>
    <w:p w14:paraId="4FD90177" w14:textId="74F38E46" w:rsidR="00982DB6" w:rsidRPr="00923FD1" w:rsidRDefault="00982DB6" w:rsidP="00DD6E57">
      <w:pPr>
        <w:pStyle w:val="Verso"/>
        <w:rPr>
          <w:noProof/>
        </w:rPr>
      </w:pPr>
      <w:r w:rsidRPr="00923FD1">
        <w:rPr>
          <w:noProof/>
        </w:rPr>
        <w:tab/>
      </w:r>
      <w:r w:rsidRPr="00923FD1">
        <w:rPr>
          <w:noProof/>
        </w:rPr>
        <w:tab/>
      </w:r>
      <w:r w:rsidRPr="00923FD1">
        <w:rPr>
          <w:noProof/>
        </w:rPr>
        <w:tab/>
        <w:t>Vamos, pues que quieres tú.</w:t>
      </w:r>
      <w:r w:rsidRPr="00923FD1">
        <w:rPr>
          <w:noProof/>
        </w:rPr>
        <w:tab/>
      </w:r>
      <w:r w:rsidRPr="00923FD1">
        <w:rPr>
          <w:noProof/>
        </w:rPr>
        <w:tab/>
      </w:r>
      <w:r w:rsidRPr="00923FD1">
        <w:rPr>
          <w:noProof/>
        </w:rPr>
        <w:tab/>
      </w:r>
      <w:r w:rsidRPr="00923FD1">
        <w:rPr>
          <w:noProof/>
        </w:rPr>
        <w:tab/>
      </w:r>
      <w:r w:rsidRPr="00923FD1">
        <w:rPr>
          <w:noProof/>
        </w:rPr>
        <w:tab/>
      </w:r>
    </w:p>
    <w:p w14:paraId="751BAF7F" w14:textId="422893FF" w:rsidR="00DD6E57" w:rsidRPr="00923FD1" w:rsidRDefault="00DD6E57" w:rsidP="00DD6E57">
      <w:pPr>
        <w:pStyle w:val="Personaje"/>
        <w:rPr>
          <w:noProof/>
        </w:rPr>
      </w:pPr>
      <w:r w:rsidRPr="00923FD1">
        <w:rPr>
          <w:noProof/>
        </w:rPr>
        <w:t>carlos</w:t>
      </w:r>
    </w:p>
    <w:p w14:paraId="531A02A1" w14:textId="279F8D36"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Yo, Cardenio, te lo ruego.</w:t>
      </w:r>
    </w:p>
    <w:p w14:paraId="3214FFC4" w14:textId="6AA4E315" w:rsidR="00DD6E57" w:rsidRPr="00923FD1" w:rsidRDefault="00DD6E57" w:rsidP="00DD6E57">
      <w:pPr>
        <w:pStyle w:val="Personaje"/>
        <w:rPr>
          <w:noProof/>
        </w:rPr>
      </w:pPr>
      <w:r w:rsidRPr="00923FD1">
        <w:rPr>
          <w:noProof/>
        </w:rPr>
        <w:t>fátima</w:t>
      </w:r>
    </w:p>
    <w:p w14:paraId="27E3B082" w14:textId="2EF92477"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¡Ay, cielos, que voy a España</w:t>
      </w:r>
    </w:p>
    <w:p w14:paraId="64F732C8" w14:textId="77777777" w:rsidR="00982DB6" w:rsidRPr="00923FD1" w:rsidRDefault="00982DB6" w:rsidP="00DD6E57">
      <w:pPr>
        <w:pStyle w:val="Verso"/>
        <w:rPr>
          <w:noProof/>
        </w:rPr>
      </w:pPr>
      <w:r w:rsidRPr="00923FD1">
        <w:rPr>
          <w:noProof/>
        </w:rPr>
        <w:tab/>
      </w:r>
      <w:r w:rsidRPr="00923FD1">
        <w:rPr>
          <w:noProof/>
        </w:rPr>
        <w:tab/>
      </w:r>
      <w:r w:rsidRPr="00923FD1">
        <w:rPr>
          <w:noProof/>
        </w:rPr>
        <w:tab/>
        <w:t>y que voy con Carlos, cielos!</w:t>
      </w:r>
    </w:p>
    <w:p w14:paraId="0363755E" w14:textId="199A5065" w:rsidR="00DD6E57" w:rsidRPr="00923FD1" w:rsidRDefault="00DD6E57" w:rsidP="00DD6E57">
      <w:pPr>
        <w:pStyle w:val="Personaje"/>
        <w:rPr>
          <w:noProof/>
        </w:rPr>
      </w:pPr>
      <w:r w:rsidRPr="00923FD1">
        <w:rPr>
          <w:noProof/>
        </w:rPr>
        <w:t>isabel</w:t>
      </w:r>
    </w:p>
    <w:p w14:paraId="7A640E66" w14:textId="4E6492E0" w:rsidR="00982DB6" w:rsidRPr="00923FD1" w:rsidRDefault="00982DB6" w:rsidP="00DD6E57">
      <w:pPr>
        <w:pStyle w:val="Verso"/>
        <w:rPr>
          <w:noProof/>
        </w:rPr>
      </w:pPr>
      <w:r w:rsidRPr="00923FD1">
        <w:rPr>
          <w:noProof/>
        </w:rPr>
        <w:tab/>
      </w:r>
      <w:r w:rsidRPr="00923FD1">
        <w:rPr>
          <w:noProof/>
        </w:rPr>
        <w:tab/>
      </w:r>
      <w:r w:rsidRPr="00923FD1">
        <w:rPr>
          <w:noProof/>
        </w:rPr>
        <w:tab/>
        <w:t>(Del placer, con el pesar</w:t>
      </w:r>
    </w:p>
    <w:p w14:paraId="113D6B89" w14:textId="3EA6143B" w:rsidR="00982DB6" w:rsidRPr="00923FD1" w:rsidRDefault="00982DB6" w:rsidP="001877E7">
      <w:pPr>
        <w:pStyle w:val="Verso"/>
        <w:rPr>
          <w:noProof/>
        </w:rPr>
      </w:pPr>
      <w:r w:rsidRPr="00923FD1">
        <w:rPr>
          <w:noProof/>
        </w:rPr>
        <w:tab/>
      </w:r>
      <w:r w:rsidRPr="00923FD1">
        <w:rPr>
          <w:noProof/>
        </w:rPr>
        <w:tab/>
      </w:r>
      <w:r w:rsidRPr="00923FD1">
        <w:rPr>
          <w:noProof/>
        </w:rPr>
        <w:tab/>
        <w:t>se paga otro tanto censo.)</w:t>
      </w:r>
      <w:r w:rsidRPr="00923FD1">
        <w:rPr>
          <w:noProof/>
        </w:rPr>
        <w:tab/>
      </w:r>
      <w:r w:rsidRPr="00923FD1">
        <w:rPr>
          <w:noProof/>
        </w:rPr>
        <w:tab/>
      </w:r>
      <w:r w:rsidRPr="00923FD1">
        <w:rPr>
          <w:noProof/>
        </w:rPr>
        <w:tab/>
      </w:r>
      <w:r w:rsidRPr="00923FD1">
        <w:rPr>
          <w:noProof/>
        </w:rPr>
        <w:tab/>
      </w:r>
      <w:r w:rsidRPr="00923FD1">
        <w:rPr>
          <w:noProof/>
        </w:rPr>
        <w:tab/>
      </w:r>
    </w:p>
    <w:p w14:paraId="1C5EE656" w14:textId="08F43152" w:rsidR="00982DB6" w:rsidRPr="00923FD1" w:rsidRDefault="00982DB6" w:rsidP="001877E7">
      <w:pPr>
        <w:pStyle w:val="Acot"/>
        <w:rPr>
          <w:noProof/>
        </w:rPr>
      </w:pPr>
      <w:r w:rsidRPr="00923FD1">
        <w:rPr>
          <w:noProof/>
        </w:rPr>
        <w:t>Vanse, y salen Zarte y Muza dando de palos a Julio</w:t>
      </w:r>
    </w:p>
    <w:p w14:paraId="3DB262BC" w14:textId="729A5056" w:rsidR="00DD6E57" w:rsidRPr="00923FD1" w:rsidRDefault="00DD6E57" w:rsidP="00DD6E57">
      <w:pPr>
        <w:pStyle w:val="Personaje"/>
        <w:rPr>
          <w:noProof/>
        </w:rPr>
      </w:pPr>
      <w:r w:rsidRPr="00923FD1">
        <w:rPr>
          <w:noProof/>
        </w:rPr>
        <w:t>zarte</w:t>
      </w:r>
    </w:p>
    <w:p w14:paraId="2508F4CC" w14:textId="39A93FA9" w:rsidR="00BD4CD5" w:rsidRPr="00923FD1" w:rsidRDefault="00BD4CD5" w:rsidP="00BD4CD5">
      <w:pPr>
        <w:rPr>
          <w:rFonts w:ascii="Garamond" w:hAnsi="Garamond"/>
        </w:rPr>
      </w:pPr>
      <w:r w:rsidRPr="00923FD1">
        <w:rPr>
          <w:rFonts w:ascii="Garamond" w:hAnsi="Garamond"/>
        </w:rPr>
        <w:lastRenderedPageBreak/>
        <w:t>$redondillas</w:t>
      </w:r>
    </w:p>
    <w:p w14:paraId="7FB72B4F" w14:textId="6051D056" w:rsidR="00982DB6" w:rsidRPr="00923FD1" w:rsidRDefault="00982DB6" w:rsidP="00DD6E57">
      <w:pPr>
        <w:pStyle w:val="Verso"/>
        <w:rPr>
          <w:noProof/>
        </w:rPr>
      </w:pPr>
      <w:r w:rsidRPr="00923FD1">
        <w:rPr>
          <w:noProof/>
        </w:rPr>
        <w:tab/>
      </w:r>
      <w:r w:rsidRPr="00923FD1">
        <w:rPr>
          <w:noProof/>
        </w:rPr>
        <w:tab/>
      </w:r>
      <w:r w:rsidRPr="00923FD1">
        <w:rPr>
          <w:noProof/>
        </w:rPr>
        <w:tab/>
        <w:t xml:space="preserve">  Sal allá, perro cristiano,</w:t>
      </w:r>
    </w:p>
    <w:p w14:paraId="31056D23" w14:textId="77777777" w:rsidR="00982DB6" w:rsidRPr="00923FD1" w:rsidRDefault="00982DB6" w:rsidP="00DD6E57">
      <w:pPr>
        <w:pStyle w:val="Verso"/>
        <w:rPr>
          <w:noProof/>
        </w:rPr>
      </w:pPr>
      <w:r w:rsidRPr="00923FD1">
        <w:rPr>
          <w:noProof/>
        </w:rPr>
        <w:tab/>
      </w:r>
      <w:r w:rsidRPr="00923FD1">
        <w:rPr>
          <w:noProof/>
        </w:rPr>
        <w:tab/>
      </w:r>
      <w:r w:rsidRPr="00923FD1">
        <w:rPr>
          <w:noProof/>
        </w:rPr>
        <w:tab/>
        <w:t>y agradece, si vivieres,</w:t>
      </w:r>
    </w:p>
    <w:p w14:paraId="38389FDF"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la vida </w:t>
      </w:r>
      <w:bookmarkStart w:id="146" w:name="_Hlk54431253"/>
      <w:r w:rsidRPr="00923FD1">
        <w:rPr>
          <w:noProof/>
        </w:rPr>
        <w:t>al ser de quien eres</w:t>
      </w:r>
      <w:bookmarkEnd w:id="146"/>
      <w:r w:rsidRPr="00923FD1">
        <w:rPr>
          <w:noProof/>
        </w:rPr>
        <w:t>.</w:t>
      </w:r>
    </w:p>
    <w:p w14:paraId="3D4D1930" w14:textId="51CC2C57" w:rsidR="00DD6E57" w:rsidRPr="00923FD1" w:rsidRDefault="00DD6E57" w:rsidP="00DD6E57">
      <w:pPr>
        <w:pStyle w:val="Personaje"/>
        <w:rPr>
          <w:noProof/>
        </w:rPr>
      </w:pPr>
      <w:r w:rsidRPr="00923FD1">
        <w:rPr>
          <w:noProof/>
        </w:rPr>
        <w:t>julio</w:t>
      </w:r>
    </w:p>
    <w:p w14:paraId="6F5A04C7" w14:textId="5CA19139" w:rsidR="00982DB6" w:rsidRPr="00923FD1" w:rsidRDefault="00982DB6" w:rsidP="00DD6E57">
      <w:pPr>
        <w:pStyle w:val="Verso"/>
        <w:rPr>
          <w:noProof/>
        </w:rPr>
      </w:pPr>
      <w:r w:rsidRPr="00923FD1">
        <w:rPr>
          <w:noProof/>
        </w:rPr>
        <w:tab/>
      </w:r>
      <w:r w:rsidRPr="00923FD1">
        <w:rPr>
          <w:noProof/>
        </w:rPr>
        <w:tab/>
      </w:r>
      <w:r w:rsidRPr="00923FD1">
        <w:rPr>
          <w:noProof/>
        </w:rPr>
        <w:tab/>
        <w:t>¡Basta, no más, ten la mano!</w:t>
      </w:r>
    </w:p>
    <w:p w14:paraId="087EAC13" w14:textId="7E9C0EAB" w:rsidR="00DD6E57" w:rsidRPr="00923FD1" w:rsidRDefault="00DD6E57" w:rsidP="00DD6E57">
      <w:pPr>
        <w:pStyle w:val="Personaje"/>
        <w:rPr>
          <w:noProof/>
        </w:rPr>
      </w:pPr>
      <w:r w:rsidRPr="00923FD1">
        <w:rPr>
          <w:noProof/>
        </w:rPr>
        <w:t>muza</w:t>
      </w:r>
    </w:p>
    <w:p w14:paraId="6B762D2B" w14:textId="69E4C5A1" w:rsidR="00982DB6" w:rsidRPr="00923FD1" w:rsidRDefault="00982DB6" w:rsidP="005404B7">
      <w:pPr>
        <w:pStyle w:val="Partidoincial"/>
        <w:rPr>
          <w:noProof/>
        </w:rPr>
      </w:pPr>
      <w:r w:rsidRPr="00923FD1">
        <w:rPr>
          <w:noProof/>
        </w:rPr>
        <w:tab/>
      </w:r>
      <w:r w:rsidRPr="00923FD1">
        <w:rPr>
          <w:noProof/>
        </w:rPr>
        <w:tab/>
      </w:r>
      <w:r w:rsidRPr="00923FD1">
        <w:rPr>
          <w:noProof/>
        </w:rPr>
        <w:tab/>
        <w:t xml:space="preserve">  Dale, mátale.</w:t>
      </w:r>
    </w:p>
    <w:p w14:paraId="2309ABAB" w14:textId="450B875A" w:rsidR="00DD6E57" w:rsidRPr="00923FD1" w:rsidRDefault="00DD6E57" w:rsidP="00DD6E57">
      <w:pPr>
        <w:pStyle w:val="Personaje"/>
        <w:rPr>
          <w:noProof/>
        </w:rPr>
      </w:pPr>
      <w:r w:rsidRPr="00923FD1">
        <w:rPr>
          <w:noProof/>
        </w:rPr>
        <w:t>julio</w:t>
      </w:r>
    </w:p>
    <w:p w14:paraId="2FAFB399" w14:textId="0462FE91"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t xml:space="preserve">           ¿No hay más</w:t>
      </w:r>
      <w:r w:rsidRPr="00923FD1">
        <w:tab/>
      </w:r>
      <w:r w:rsidRPr="00923FD1">
        <w:tab/>
      </w:r>
      <w:r w:rsidRPr="00923FD1">
        <w:tab/>
      </w:r>
      <w:r w:rsidRPr="00923FD1">
        <w:tab/>
      </w:r>
      <w:r w:rsidRPr="00923FD1">
        <w:tab/>
      </w:r>
    </w:p>
    <w:p w14:paraId="78C4394E" w14:textId="1B14BA28" w:rsidR="00982DB6" w:rsidRPr="00923FD1" w:rsidRDefault="00982DB6" w:rsidP="005404B7">
      <w:pPr>
        <w:pStyle w:val="Partidoincial"/>
        <w:rPr>
          <w:noProof/>
        </w:rPr>
      </w:pPr>
      <w:r w:rsidRPr="00923FD1">
        <w:rPr>
          <w:noProof/>
        </w:rPr>
        <w:tab/>
      </w:r>
      <w:r w:rsidRPr="00923FD1">
        <w:rPr>
          <w:noProof/>
        </w:rPr>
        <w:tab/>
      </w:r>
      <w:r w:rsidRPr="00923FD1">
        <w:rPr>
          <w:noProof/>
        </w:rPr>
        <w:tab/>
        <w:t>de «Dale, mátale»?</w:t>
      </w:r>
    </w:p>
    <w:p w14:paraId="51DB64C7" w14:textId="0536602F" w:rsidR="00982DB6" w:rsidRPr="00923FD1" w:rsidRDefault="00982DB6" w:rsidP="001877E7">
      <w:pPr>
        <w:pStyle w:val="Acot"/>
        <w:rPr>
          <w:noProof/>
        </w:rPr>
      </w:pPr>
      <w:r w:rsidRPr="00923FD1">
        <w:rPr>
          <w:noProof/>
        </w:rPr>
        <w:t>Sale Alí</w:t>
      </w:r>
    </w:p>
    <w:p w14:paraId="3D7175D2" w14:textId="44C1CDBC" w:rsidR="00DD6E57" w:rsidRPr="00923FD1" w:rsidRDefault="00DD6E57" w:rsidP="00DD6E57">
      <w:pPr>
        <w:pStyle w:val="Personaje"/>
        <w:rPr>
          <w:noProof/>
        </w:rPr>
      </w:pPr>
      <w:r w:rsidRPr="00923FD1">
        <w:rPr>
          <w:noProof/>
        </w:rPr>
        <w:t>alí</w:t>
      </w:r>
    </w:p>
    <w:p w14:paraId="68B5F903" w14:textId="529BC8C1"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 xml:space="preserve">         ¡Paso!</w:t>
      </w:r>
    </w:p>
    <w:p w14:paraId="281ED650" w14:textId="77777777" w:rsidR="00982DB6" w:rsidRPr="00923FD1" w:rsidRDefault="00982DB6" w:rsidP="005404B7">
      <w:pPr>
        <w:pStyle w:val="Partidoincial"/>
        <w:rPr>
          <w:noProof/>
        </w:rPr>
      </w:pPr>
      <w:r w:rsidRPr="00923FD1">
        <w:rPr>
          <w:noProof/>
        </w:rPr>
        <w:tab/>
      </w:r>
      <w:r w:rsidRPr="00923FD1">
        <w:rPr>
          <w:noProof/>
        </w:rPr>
        <w:tab/>
      </w:r>
      <w:r w:rsidRPr="00923FD1">
        <w:rPr>
          <w:noProof/>
        </w:rPr>
        <w:tab/>
        <w:t>¿Qué es esto?</w:t>
      </w:r>
    </w:p>
    <w:p w14:paraId="6DE76112" w14:textId="6083D54A" w:rsidR="00DD6E57" w:rsidRPr="00923FD1" w:rsidRDefault="00DD6E57" w:rsidP="00DD6E57">
      <w:pPr>
        <w:pStyle w:val="Personaje"/>
        <w:rPr>
          <w:noProof/>
        </w:rPr>
      </w:pPr>
      <w:r w:rsidRPr="00923FD1">
        <w:rPr>
          <w:noProof/>
        </w:rPr>
        <w:t>zarte</w:t>
      </w:r>
    </w:p>
    <w:p w14:paraId="421075F5" w14:textId="3DA494A5"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Un estraño caso</w:t>
      </w:r>
    </w:p>
    <w:p w14:paraId="0C8A0901" w14:textId="77777777" w:rsidR="00982DB6" w:rsidRPr="00923FD1" w:rsidRDefault="00982DB6" w:rsidP="00DD6E57">
      <w:pPr>
        <w:pStyle w:val="Verso"/>
        <w:rPr>
          <w:noProof/>
        </w:rPr>
      </w:pPr>
      <w:r w:rsidRPr="00923FD1">
        <w:rPr>
          <w:noProof/>
        </w:rPr>
        <w:tab/>
      </w:r>
      <w:r w:rsidRPr="00923FD1">
        <w:rPr>
          <w:noProof/>
        </w:rPr>
        <w:tab/>
      </w:r>
      <w:r w:rsidRPr="00923FD1">
        <w:rPr>
          <w:noProof/>
        </w:rPr>
        <w:tab/>
        <w:t>y no pensado jamás.</w:t>
      </w:r>
    </w:p>
    <w:p w14:paraId="26882C67"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Estaban en la mezquita,</w:t>
      </w:r>
    </w:p>
    <w:p w14:paraId="511C385E" w14:textId="64CCC010" w:rsidR="00982DB6" w:rsidRPr="00923FD1" w:rsidRDefault="00982DB6" w:rsidP="00DD6E57">
      <w:pPr>
        <w:pStyle w:val="Verso"/>
        <w:rPr>
          <w:noProof/>
        </w:rPr>
      </w:pPr>
      <w:r w:rsidRPr="00923FD1">
        <w:rPr>
          <w:noProof/>
        </w:rPr>
        <w:tab/>
      </w:r>
      <w:r w:rsidRPr="00923FD1">
        <w:rPr>
          <w:noProof/>
        </w:rPr>
        <w:tab/>
      </w:r>
      <w:r w:rsidRPr="00923FD1">
        <w:rPr>
          <w:noProof/>
        </w:rPr>
        <w:tab/>
        <w:t>señor, los moros más graves,</w:t>
      </w:r>
      <w:r w:rsidRPr="00923FD1">
        <w:rPr>
          <w:noProof/>
        </w:rPr>
        <w:tab/>
      </w:r>
      <w:r w:rsidRPr="00923FD1">
        <w:rPr>
          <w:noProof/>
        </w:rPr>
        <w:tab/>
      </w:r>
      <w:r w:rsidRPr="00923FD1">
        <w:rPr>
          <w:noProof/>
        </w:rPr>
        <w:tab/>
      </w:r>
      <w:r w:rsidRPr="00923FD1">
        <w:rPr>
          <w:noProof/>
        </w:rPr>
        <w:tab/>
      </w:r>
      <w:r w:rsidRPr="00923FD1">
        <w:rPr>
          <w:noProof/>
        </w:rPr>
        <w:tab/>
      </w:r>
    </w:p>
    <w:p w14:paraId="42AB5CE5" w14:textId="77777777" w:rsidR="00982DB6" w:rsidRPr="00923FD1" w:rsidRDefault="00982DB6" w:rsidP="00DD6E57">
      <w:pPr>
        <w:pStyle w:val="Verso"/>
        <w:rPr>
          <w:noProof/>
        </w:rPr>
      </w:pPr>
      <w:r w:rsidRPr="00923FD1">
        <w:rPr>
          <w:noProof/>
        </w:rPr>
        <w:tab/>
      </w:r>
      <w:r w:rsidRPr="00923FD1">
        <w:rPr>
          <w:noProof/>
        </w:rPr>
        <w:tab/>
      </w:r>
      <w:r w:rsidRPr="00923FD1">
        <w:rPr>
          <w:noProof/>
        </w:rPr>
        <w:tab/>
        <w:t>y a la puerta —como sabes,</w:t>
      </w:r>
    </w:p>
    <w:p w14:paraId="43178280" w14:textId="77777777" w:rsidR="00982DB6" w:rsidRPr="00923FD1" w:rsidRDefault="00982DB6" w:rsidP="00DD6E57">
      <w:pPr>
        <w:pStyle w:val="Verso"/>
        <w:rPr>
          <w:noProof/>
        </w:rPr>
      </w:pPr>
      <w:r w:rsidRPr="00923FD1">
        <w:rPr>
          <w:noProof/>
        </w:rPr>
        <w:tab/>
      </w:r>
      <w:r w:rsidRPr="00923FD1">
        <w:rPr>
          <w:noProof/>
        </w:rPr>
        <w:tab/>
      </w:r>
      <w:r w:rsidRPr="00923FD1">
        <w:rPr>
          <w:noProof/>
        </w:rPr>
        <w:tab/>
        <w:t>que cada cual se los quita—,</w:t>
      </w:r>
    </w:p>
    <w:p w14:paraId="77F64303"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más de trecientos zapatos;</w:t>
      </w:r>
    </w:p>
    <w:p w14:paraId="3D75B41D" w14:textId="77777777" w:rsidR="00982DB6" w:rsidRPr="00923FD1" w:rsidRDefault="00982DB6" w:rsidP="00DD6E57">
      <w:pPr>
        <w:pStyle w:val="Verso"/>
        <w:rPr>
          <w:noProof/>
        </w:rPr>
      </w:pPr>
      <w:r w:rsidRPr="00923FD1">
        <w:rPr>
          <w:noProof/>
        </w:rPr>
        <w:tab/>
      </w:r>
      <w:r w:rsidRPr="00923FD1">
        <w:rPr>
          <w:noProof/>
        </w:rPr>
        <w:tab/>
      </w:r>
      <w:r w:rsidRPr="00923FD1">
        <w:rPr>
          <w:noProof/>
        </w:rPr>
        <w:tab/>
        <w:t>este cristiano llegó</w:t>
      </w:r>
    </w:p>
    <w:p w14:paraId="678B9745" w14:textId="1DF11948" w:rsidR="00982DB6" w:rsidRPr="00923FD1" w:rsidRDefault="00982DB6" w:rsidP="00DD6E57">
      <w:pPr>
        <w:pStyle w:val="Verso"/>
        <w:rPr>
          <w:noProof/>
        </w:rPr>
      </w:pPr>
      <w:r w:rsidRPr="00923FD1">
        <w:rPr>
          <w:noProof/>
        </w:rPr>
        <w:tab/>
      </w:r>
      <w:r w:rsidRPr="00923FD1">
        <w:rPr>
          <w:noProof/>
        </w:rPr>
        <w:tab/>
      </w:r>
      <w:r w:rsidRPr="00923FD1">
        <w:rPr>
          <w:noProof/>
        </w:rPr>
        <w:tab/>
        <w:t>y, como juntos los vio,</w:t>
      </w:r>
      <w:r w:rsidRPr="00923FD1">
        <w:rPr>
          <w:noProof/>
        </w:rPr>
        <w:tab/>
      </w:r>
      <w:r w:rsidRPr="00923FD1">
        <w:rPr>
          <w:noProof/>
        </w:rPr>
        <w:tab/>
      </w:r>
      <w:r w:rsidRPr="00923FD1">
        <w:rPr>
          <w:noProof/>
        </w:rPr>
        <w:tab/>
      </w:r>
      <w:r w:rsidRPr="00923FD1">
        <w:rPr>
          <w:noProof/>
        </w:rPr>
        <w:tab/>
      </w:r>
    </w:p>
    <w:p w14:paraId="713730FE"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por burla, que </w:t>
      </w:r>
      <w:bookmarkStart w:id="147" w:name="_Hlk54431719"/>
      <w:r w:rsidRPr="00923FD1">
        <w:rPr>
          <w:noProof/>
        </w:rPr>
        <w:t>son sus tratos</w:t>
      </w:r>
      <w:bookmarkEnd w:id="147"/>
      <w:r w:rsidRPr="00923FD1">
        <w:rPr>
          <w:noProof/>
        </w:rPr>
        <w:t>,</w:t>
      </w:r>
    </w:p>
    <w:p w14:paraId="6D5F74EF"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los juntó de tal manera</w:t>
      </w:r>
    </w:p>
    <w:p w14:paraId="0215EDFD" w14:textId="77777777" w:rsidR="00982DB6" w:rsidRPr="00923FD1" w:rsidRDefault="00982DB6" w:rsidP="00DD6E57">
      <w:pPr>
        <w:pStyle w:val="Verso"/>
        <w:rPr>
          <w:noProof/>
        </w:rPr>
      </w:pPr>
      <w:r w:rsidRPr="00923FD1">
        <w:rPr>
          <w:noProof/>
        </w:rPr>
        <w:tab/>
      </w:r>
      <w:r w:rsidRPr="00923FD1">
        <w:rPr>
          <w:noProof/>
        </w:rPr>
        <w:tab/>
      </w:r>
      <w:r w:rsidRPr="00923FD1">
        <w:rPr>
          <w:noProof/>
        </w:rPr>
        <w:tab/>
        <w:t>que al salir, en todo el día,</w:t>
      </w:r>
    </w:p>
    <w:p w14:paraId="1E57AB73" w14:textId="77777777" w:rsidR="00982DB6" w:rsidRPr="00923FD1" w:rsidRDefault="00982DB6" w:rsidP="00DD6E57">
      <w:pPr>
        <w:pStyle w:val="Verso"/>
        <w:rPr>
          <w:noProof/>
        </w:rPr>
      </w:pPr>
      <w:r w:rsidRPr="00923FD1">
        <w:rPr>
          <w:noProof/>
        </w:rPr>
        <w:tab/>
      </w:r>
      <w:r w:rsidRPr="00923FD1">
        <w:rPr>
          <w:noProof/>
        </w:rPr>
        <w:tab/>
      </w:r>
      <w:r w:rsidRPr="00923FD1">
        <w:rPr>
          <w:noProof/>
        </w:rPr>
        <w:tab/>
        <w:t>ninguno de ellos sabía</w:t>
      </w:r>
    </w:p>
    <w:p w14:paraId="24591886" w14:textId="45638F1C"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cuál zapato de cuál era.</w:t>
      </w:r>
      <w:r w:rsidRPr="00923FD1">
        <w:rPr>
          <w:noProof/>
        </w:rPr>
        <w:tab/>
      </w:r>
      <w:r w:rsidRPr="00923FD1">
        <w:rPr>
          <w:noProof/>
        </w:rPr>
        <w:tab/>
      </w:r>
      <w:r w:rsidRPr="00923FD1">
        <w:rPr>
          <w:noProof/>
        </w:rPr>
        <w:tab/>
      </w:r>
      <w:r w:rsidRPr="00923FD1">
        <w:rPr>
          <w:noProof/>
        </w:rPr>
        <w:tab/>
      </w:r>
      <w:r w:rsidRPr="00923FD1">
        <w:rPr>
          <w:noProof/>
        </w:rPr>
        <w:tab/>
      </w:r>
    </w:p>
    <w:p w14:paraId="0B1021F8" w14:textId="04F3DCAC" w:rsidR="00DD6E57" w:rsidRPr="00923FD1" w:rsidRDefault="00DD6E57" w:rsidP="00DD6E57">
      <w:pPr>
        <w:pStyle w:val="Personaje"/>
        <w:rPr>
          <w:noProof/>
        </w:rPr>
      </w:pPr>
      <w:r w:rsidRPr="00923FD1">
        <w:rPr>
          <w:noProof/>
        </w:rPr>
        <w:t>alí</w:t>
      </w:r>
    </w:p>
    <w:p w14:paraId="090E8A93" w14:textId="1DF99685" w:rsidR="00982DB6" w:rsidRPr="00923FD1" w:rsidRDefault="00982DB6" w:rsidP="00DD6E57">
      <w:pPr>
        <w:pStyle w:val="Verso"/>
        <w:rPr>
          <w:noProof/>
        </w:rPr>
      </w:pPr>
      <w:r w:rsidRPr="00923FD1">
        <w:rPr>
          <w:noProof/>
        </w:rPr>
        <w:tab/>
      </w:r>
      <w:r w:rsidRPr="00923FD1">
        <w:rPr>
          <w:noProof/>
        </w:rPr>
        <w:tab/>
      </w:r>
      <w:r w:rsidRPr="00923FD1">
        <w:rPr>
          <w:noProof/>
        </w:rPr>
        <w:tab/>
        <w:t xml:space="preserve">  ¿Por qué hiciste esta maldad?</w:t>
      </w:r>
    </w:p>
    <w:p w14:paraId="4D320C39" w14:textId="140BD78D" w:rsidR="00DD6E57" w:rsidRPr="00923FD1" w:rsidRDefault="00DD6E57" w:rsidP="00DD6E57">
      <w:pPr>
        <w:pStyle w:val="Personaje"/>
        <w:rPr>
          <w:noProof/>
        </w:rPr>
      </w:pPr>
      <w:r w:rsidRPr="00923FD1">
        <w:rPr>
          <w:noProof/>
        </w:rPr>
        <w:t>julio</w:t>
      </w:r>
    </w:p>
    <w:p w14:paraId="0DE6DE3B" w14:textId="4C615621" w:rsidR="00982DB6" w:rsidRPr="00923FD1" w:rsidRDefault="00982DB6" w:rsidP="00DD6E57">
      <w:pPr>
        <w:pStyle w:val="Verso"/>
        <w:rPr>
          <w:noProof/>
        </w:rPr>
      </w:pPr>
      <w:r w:rsidRPr="00923FD1">
        <w:rPr>
          <w:noProof/>
        </w:rPr>
        <w:tab/>
      </w:r>
      <w:r w:rsidRPr="00923FD1">
        <w:rPr>
          <w:noProof/>
        </w:rPr>
        <w:tab/>
      </w:r>
      <w:r w:rsidRPr="00923FD1">
        <w:rPr>
          <w:noProof/>
        </w:rPr>
        <w:tab/>
        <w:t>Por ver la prisa que había</w:t>
      </w:r>
    </w:p>
    <w:p w14:paraId="6CE83314" w14:textId="77777777" w:rsidR="00982DB6" w:rsidRPr="00923FD1" w:rsidRDefault="00982DB6" w:rsidP="00DD6E57">
      <w:pPr>
        <w:pStyle w:val="Verso"/>
        <w:rPr>
          <w:noProof/>
        </w:rPr>
      </w:pPr>
      <w:r w:rsidRPr="00923FD1">
        <w:rPr>
          <w:noProof/>
        </w:rPr>
        <w:tab/>
      </w:r>
      <w:r w:rsidRPr="00923FD1">
        <w:rPr>
          <w:noProof/>
        </w:rPr>
        <w:tab/>
      </w:r>
      <w:r w:rsidRPr="00923FD1">
        <w:rPr>
          <w:noProof/>
        </w:rPr>
        <w:tab/>
        <w:t>y en tanta zapatería</w:t>
      </w:r>
    </w:p>
    <w:p w14:paraId="22FC8891" w14:textId="77777777" w:rsidR="00982DB6" w:rsidRPr="00923FD1" w:rsidRDefault="00982DB6" w:rsidP="00DD6E57">
      <w:pPr>
        <w:pStyle w:val="Verso"/>
        <w:rPr>
          <w:noProof/>
        </w:rPr>
      </w:pPr>
      <w:r w:rsidRPr="00923FD1">
        <w:rPr>
          <w:noProof/>
        </w:rPr>
        <w:tab/>
      </w:r>
      <w:r w:rsidRPr="00923FD1">
        <w:rPr>
          <w:noProof/>
        </w:rPr>
        <w:tab/>
      </w:r>
      <w:r w:rsidRPr="00923FD1">
        <w:rPr>
          <w:noProof/>
        </w:rPr>
        <w:tab/>
        <w:t>ver tanta dificultad.</w:t>
      </w:r>
    </w:p>
    <w:p w14:paraId="4D0FF7B8" w14:textId="1776089B" w:rsidR="00982DB6" w:rsidRPr="00923FD1" w:rsidRDefault="00982DB6" w:rsidP="00DD6E57">
      <w:pPr>
        <w:pStyle w:val="Verso"/>
        <w:rPr>
          <w:noProof/>
        </w:rPr>
      </w:pPr>
      <w:r w:rsidRPr="00923FD1">
        <w:rPr>
          <w:noProof/>
        </w:rPr>
        <w:tab/>
      </w:r>
      <w:r w:rsidRPr="00923FD1">
        <w:rPr>
          <w:noProof/>
        </w:rPr>
        <w:tab/>
      </w:r>
      <w:r w:rsidRPr="00923FD1">
        <w:rPr>
          <w:noProof/>
        </w:rPr>
        <w:tab/>
        <w:t xml:space="preserve">  Cuál, señor, en nueve puntos</w:t>
      </w:r>
      <w:r w:rsidRPr="00923FD1">
        <w:rPr>
          <w:noProof/>
        </w:rPr>
        <w:tab/>
      </w:r>
      <w:r w:rsidRPr="00923FD1">
        <w:rPr>
          <w:noProof/>
        </w:rPr>
        <w:tab/>
      </w:r>
      <w:r w:rsidRPr="00923FD1">
        <w:rPr>
          <w:noProof/>
        </w:rPr>
        <w:tab/>
      </w:r>
      <w:r w:rsidRPr="00923FD1">
        <w:rPr>
          <w:noProof/>
        </w:rPr>
        <w:tab/>
      </w:r>
    </w:p>
    <w:p w14:paraId="789F2DE6" w14:textId="77777777" w:rsidR="00982DB6" w:rsidRPr="00923FD1" w:rsidRDefault="00982DB6" w:rsidP="00DD6E57">
      <w:pPr>
        <w:pStyle w:val="Verso"/>
        <w:rPr>
          <w:noProof/>
        </w:rPr>
      </w:pPr>
      <w:r w:rsidRPr="00923FD1">
        <w:rPr>
          <w:noProof/>
        </w:rPr>
        <w:tab/>
      </w:r>
      <w:r w:rsidRPr="00923FD1">
        <w:rPr>
          <w:noProof/>
        </w:rPr>
        <w:tab/>
      </w:r>
      <w:r w:rsidRPr="00923FD1">
        <w:rPr>
          <w:noProof/>
        </w:rPr>
        <w:tab/>
        <w:t>quiere meter diecisiete;</w:t>
      </w:r>
    </w:p>
    <w:p w14:paraId="0DB0CB84" w14:textId="77777777" w:rsidR="00982DB6" w:rsidRPr="00923FD1" w:rsidRDefault="00982DB6" w:rsidP="00DD6E57">
      <w:pPr>
        <w:pStyle w:val="Verso"/>
        <w:rPr>
          <w:noProof/>
        </w:rPr>
      </w:pPr>
      <w:r w:rsidRPr="00923FD1">
        <w:rPr>
          <w:noProof/>
        </w:rPr>
        <w:tab/>
      </w:r>
      <w:r w:rsidRPr="00923FD1">
        <w:rPr>
          <w:noProof/>
        </w:rPr>
        <w:tab/>
      </w:r>
      <w:r w:rsidRPr="00923FD1">
        <w:rPr>
          <w:noProof/>
        </w:rPr>
        <w:tab/>
        <w:t>cuál en diecinueve mete</w:t>
      </w:r>
    </w:p>
    <w:p w14:paraId="527C3D46" w14:textId="77777777" w:rsidR="00982DB6" w:rsidRPr="00923FD1" w:rsidRDefault="00982DB6" w:rsidP="00DD6E57">
      <w:pPr>
        <w:pStyle w:val="Verso"/>
        <w:rPr>
          <w:noProof/>
        </w:rPr>
      </w:pPr>
      <w:r w:rsidRPr="00923FD1">
        <w:rPr>
          <w:noProof/>
        </w:rPr>
        <w:tab/>
      </w:r>
      <w:r w:rsidRPr="00923FD1">
        <w:rPr>
          <w:noProof/>
        </w:rPr>
        <w:tab/>
      </w:r>
      <w:r w:rsidRPr="00923FD1">
        <w:rPr>
          <w:noProof/>
        </w:rPr>
        <w:tab/>
      </w:r>
      <w:bookmarkStart w:id="148" w:name="_Hlk54432289"/>
      <w:r w:rsidRPr="00923FD1">
        <w:rPr>
          <w:noProof/>
        </w:rPr>
        <w:t>las hormas de los pies juntos</w:t>
      </w:r>
      <w:bookmarkEnd w:id="148"/>
      <w:r w:rsidRPr="00923FD1">
        <w:rPr>
          <w:noProof/>
        </w:rPr>
        <w:t>;</w:t>
      </w:r>
    </w:p>
    <w:p w14:paraId="03479AB9"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cuál riñe por el más nuevo,</w:t>
      </w:r>
    </w:p>
    <w:p w14:paraId="6D075B15" w14:textId="2634D736" w:rsidR="00982DB6" w:rsidRPr="00923FD1" w:rsidRDefault="00982DB6" w:rsidP="00DD6E57">
      <w:pPr>
        <w:pStyle w:val="Verso"/>
        <w:rPr>
          <w:noProof/>
        </w:rPr>
      </w:pPr>
      <w:r w:rsidRPr="00923FD1">
        <w:rPr>
          <w:noProof/>
        </w:rPr>
        <w:tab/>
      </w:r>
      <w:r w:rsidRPr="00923FD1">
        <w:rPr>
          <w:noProof/>
        </w:rPr>
        <w:tab/>
      </w:r>
      <w:r w:rsidRPr="00923FD1">
        <w:rPr>
          <w:noProof/>
        </w:rPr>
        <w:tab/>
        <w:t>cuál niega que el viejo es suyo;</w:t>
      </w:r>
      <w:r w:rsidRPr="00923FD1">
        <w:rPr>
          <w:noProof/>
        </w:rPr>
        <w:tab/>
      </w:r>
      <w:r w:rsidRPr="00923FD1">
        <w:rPr>
          <w:noProof/>
        </w:rPr>
        <w:tab/>
      </w:r>
      <w:r w:rsidRPr="00923FD1">
        <w:rPr>
          <w:noProof/>
        </w:rPr>
        <w:tab/>
      </w:r>
      <w:r w:rsidRPr="00923FD1">
        <w:rPr>
          <w:noProof/>
        </w:rPr>
        <w:tab/>
      </w:r>
    </w:p>
    <w:p w14:paraId="4E3E3775" w14:textId="77777777" w:rsidR="00982DB6" w:rsidRPr="00923FD1" w:rsidRDefault="00982DB6" w:rsidP="00DD6E57">
      <w:pPr>
        <w:pStyle w:val="Verso"/>
        <w:rPr>
          <w:noProof/>
        </w:rPr>
      </w:pPr>
      <w:r w:rsidRPr="00923FD1">
        <w:rPr>
          <w:noProof/>
        </w:rPr>
        <w:tab/>
      </w:r>
      <w:r w:rsidRPr="00923FD1">
        <w:rPr>
          <w:noProof/>
        </w:rPr>
        <w:tab/>
      </w:r>
      <w:r w:rsidRPr="00923FD1">
        <w:rPr>
          <w:noProof/>
        </w:rPr>
        <w:tab/>
        <w:t>finalmente, yo concluyo</w:t>
      </w:r>
    </w:p>
    <w:p w14:paraId="43E2539A" w14:textId="77777777" w:rsidR="00982DB6" w:rsidRPr="00923FD1" w:rsidRDefault="00982DB6" w:rsidP="00DD6E57">
      <w:pPr>
        <w:pStyle w:val="Verso"/>
        <w:rPr>
          <w:noProof/>
        </w:rPr>
      </w:pPr>
      <w:r w:rsidRPr="00923FD1">
        <w:rPr>
          <w:noProof/>
        </w:rPr>
        <w:tab/>
      </w:r>
      <w:r w:rsidRPr="00923FD1">
        <w:rPr>
          <w:noProof/>
        </w:rPr>
        <w:tab/>
      </w:r>
      <w:r w:rsidRPr="00923FD1">
        <w:rPr>
          <w:noProof/>
        </w:rPr>
        <w:tab/>
        <w:t>con que lindos palos llevo.</w:t>
      </w:r>
    </w:p>
    <w:p w14:paraId="22C71B47" w14:textId="4B6E42E4" w:rsidR="00DD6E57" w:rsidRPr="00923FD1" w:rsidRDefault="00DD6E57" w:rsidP="00DD6E57">
      <w:pPr>
        <w:pStyle w:val="Personaje"/>
        <w:rPr>
          <w:noProof/>
        </w:rPr>
      </w:pPr>
      <w:r w:rsidRPr="00923FD1">
        <w:rPr>
          <w:noProof/>
        </w:rPr>
        <w:t>alí</w:t>
      </w:r>
    </w:p>
    <w:p w14:paraId="5CAE1B74" w14:textId="20BD8C96" w:rsidR="00982DB6" w:rsidRPr="00923FD1" w:rsidRDefault="00982DB6" w:rsidP="00DD6E57">
      <w:pPr>
        <w:pStyle w:val="Verso"/>
        <w:rPr>
          <w:noProof/>
        </w:rPr>
      </w:pPr>
      <w:r w:rsidRPr="00923FD1">
        <w:rPr>
          <w:noProof/>
        </w:rPr>
        <w:tab/>
      </w:r>
      <w:r w:rsidRPr="00923FD1">
        <w:rPr>
          <w:noProof/>
        </w:rPr>
        <w:tab/>
      </w:r>
      <w:r w:rsidRPr="00923FD1">
        <w:rPr>
          <w:noProof/>
        </w:rPr>
        <w:tab/>
        <w:t xml:space="preserve">  No le deis hoy de comer.</w:t>
      </w:r>
    </w:p>
    <w:p w14:paraId="4DC8AEFC" w14:textId="26EDE525" w:rsidR="00DD6E57" w:rsidRPr="00923FD1" w:rsidRDefault="00DD6E57" w:rsidP="00DD6E57">
      <w:pPr>
        <w:pStyle w:val="Personaje"/>
        <w:rPr>
          <w:noProof/>
        </w:rPr>
      </w:pPr>
      <w:r w:rsidRPr="00923FD1">
        <w:rPr>
          <w:noProof/>
        </w:rPr>
        <w:t>julio</w:t>
      </w:r>
    </w:p>
    <w:p w14:paraId="1E60092F" w14:textId="0FF89068" w:rsidR="00982DB6" w:rsidRPr="00923FD1" w:rsidRDefault="00982DB6" w:rsidP="00DD6E57">
      <w:pPr>
        <w:pStyle w:val="Verso"/>
        <w:rPr>
          <w:noProof/>
        </w:rPr>
      </w:pPr>
      <w:r w:rsidRPr="00923FD1">
        <w:rPr>
          <w:noProof/>
        </w:rPr>
        <w:tab/>
      </w:r>
      <w:r w:rsidRPr="00923FD1">
        <w:rPr>
          <w:noProof/>
        </w:rPr>
        <w:tab/>
      </w:r>
      <w:r w:rsidRPr="00923FD1">
        <w:rPr>
          <w:noProof/>
        </w:rPr>
        <w:tab/>
        <w:t>¿Eso más? No importa nada.</w:t>
      </w:r>
    </w:p>
    <w:p w14:paraId="654D13F5" w14:textId="7456A89C" w:rsidR="00982DB6" w:rsidRPr="00923FD1" w:rsidRDefault="00982DB6" w:rsidP="00DD6E57">
      <w:pPr>
        <w:pStyle w:val="Verso"/>
        <w:rPr>
          <w:noProof/>
        </w:rPr>
      </w:pPr>
      <w:r w:rsidRPr="00923FD1">
        <w:rPr>
          <w:noProof/>
        </w:rPr>
        <w:tab/>
      </w:r>
      <w:r w:rsidRPr="00923FD1">
        <w:rPr>
          <w:noProof/>
        </w:rPr>
        <w:tab/>
      </w:r>
      <w:r w:rsidRPr="00923FD1">
        <w:rPr>
          <w:noProof/>
        </w:rPr>
        <w:tab/>
        <w:t>¡Mire qué hermosa lunada,</w:t>
      </w:r>
      <w:r w:rsidRPr="00923FD1">
        <w:rPr>
          <w:noProof/>
        </w:rPr>
        <w:tab/>
      </w:r>
      <w:r w:rsidRPr="00923FD1">
        <w:rPr>
          <w:noProof/>
        </w:rPr>
        <w:tab/>
      </w:r>
      <w:r w:rsidRPr="00923FD1">
        <w:rPr>
          <w:noProof/>
        </w:rPr>
        <w:tab/>
      </w:r>
      <w:r w:rsidRPr="00923FD1">
        <w:rPr>
          <w:noProof/>
        </w:rPr>
        <w:tab/>
      </w:r>
    </w:p>
    <w:p w14:paraId="59038D92" w14:textId="77777777" w:rsidR="00982DB6" w:rsidRPr="00923FD1" w:rsidRDefault="00982DB6" w:rsidP="00DD6E57">
      <w:pPr>
        <w:pStyle w:val="Verso"/>
        <w:rPr>
          <w:noProof/>
        </w:rPr>
      </w:pPr>
      <w:r w:rsidRPr="00923FD1">
        <w:rPr>
          <w:noProof/>
        </w:rPr>
        <w:tab/>
      </w:r>
      <w:r w:rsidRPr="00923FD1">
        <w:rPr>
          <w:noProof/>
        </w:rPr>
        <w:tab/>
      </w:r>
      <w:r w:rsidRPr="00923FD1">
        <w:rPr>
          <w:noProof/>
        </w:rPr>
        <w:tab/>
        <w:t>puesta en agua desde ayer!</w:t>
      </w:r>
    </w:p>
    <w:p w14:paraId="785B05A2"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Alcuzcuz y arrope, dalo</w:t>
      </w:r>
    </w:p>
    <w:p w14:paraId="56F411C2" w14:textId="77777777" w:rsidR="00982DB6" w:rsidRPr="00923FD1" w:rsidRDefault="00982DB6" w:rsidP="00DD6E57">
      <w:pPr>
        <w:pStyle w:val="Verso"/>
        <w:rPr>
          <w:noProof/>
        </w:rPr>
      </w:pPr>
      <w:r w:rsidRPr="00923FD1">
        <w:rPr>
          <w:noProof/>
        </w:rPr>
        <w:tab/>
      </w:r>
      <w:r w:rsidRPr="00923FD1">
        <w:rPr>
          <w:noProof/>
        </w:rPr>
        <w:tab/>
      </w:r>
      <w:r w:rsidRPr="00923FD1">
        <w:rPr>
          <w:noProof/>
        </w:rPr>
        <w:tab/>
        <w:t>a una madrastra, a una suegra.</w:t>
      </w:r>
    </w:p>
    <w:p w14:paraId="215219FA" w14:textId="65BB4C7B" w:rsidR="00DD6E57" w:rsidRPr="00923FD1" w:rsidRDefault="00DD6E57" w:rsidP="00DD6E57">
      <w:pPr>
        <w:pStyle w:val="Personaje"/>
        <w:rPr>
          <w:noProof/>
        </w:rPr>
      </w:pPr>
      <w:r w:rsidRPr="00923FD1">
        <w:rPr>
          <w:noProof/>
        </w:rPr>
        <w:t>alí</w:t>
      </w:r>
    </w:p>
    <w:p w14:paraId="6C5A2DB2" w14:textId="5236F497" w:rsidR="00982DB6" w:rsidRPr="00923FD1" w:rsidRDefault="00982DB6" w:rsidP="00DD6E57">
      <w:pPr>
        <w:pStyle w:val="Verso"/>
        <w:rPr>
          <w:noProof/>
        </w:rPr>
      </w:pPr>
      <w:r w:rsidRPr="00923FD1">
        <w:rPr>
          <w:noProof/>
        </w:rPr>
        <w:tab/>
      </w:r>
      <w:r w:rsidRPr="00923FD1">
        <w:rPr>
          <w:noProof/>
        </w:rPr>
        <w:tab/>
      </w:r>
      <w:r w:rsidRPr="00923FD1">
        <w:rPr>
          <w:noProof/>
        </w:rPr>
        <w:tab/>
        <w:t>Con su despejo me alegra.</w:t>
      </w:r>
    </w:p>
    <w:p w14:paraId="42BEA0B0" w14:textId="26275DE6" w:rsidR="00DD6E57" w:rsidRPr="00923FD1" w:rsidRDefault="00DD6E57" w:rsidP="00DD6E57">
      <w:pPr>
        <w:pStyle w:val="Personaje"/>
        <w:rPr>
          <w:noProof/>
        </w:rPr>
      </w:pPr>
      <w:r w:rsidRPr="00923FD1">
        <w:rPr>
          <w:noProof/>
        </w:rPr>
        <w:t>julio</w:t>
      </w:r>
    </w:p>
    <w:p w14:paraId="1082BCE3" w14:textId="070AB2E3" w:rsidR="00982DB6" w:rsidRPr="00923FD1" w:rsidRDefault="00982DB6" w:rsidP="001877E7">
      <w:pPr>
        <w:pStyle w:val="Verso"/>
        <w:rPr>
          <w:noProof/>
        </w:rPr>
      </w:pPr>
      <w:r w:rsidRPr="00923FD1">
        <w:rPr>
          <w:noProof/>
        </w:rPr>
        <w:tab/>
      </w:r>
      <w:r w:rsidRPr="00923FD1">
        <w:rPr>
          <w:noProof/>
        </w:rPr>
        <w:tab/>
      </w:r>
      <w:r w:rsidRPr="00923FD1">
        <w:rPr>
          <w:noProof/>
        </w:rPr>
        <w:tab/>
        <w:t>¿Pues agua? ¡Lindo regalo!</w:t>
      </w:r>
      <w:r w:rsidRPr="00923FD1">
        <w:rPr>
          <w:noProof/>
        </w:rPr>
        <w:tab/>
      </w:r>
      <w:r w:rsidRPr="00923FD1">
        <w:rPr>
          <w:noProof/>
        </w:rPr>
        <w:tab/>
      </w:r>
      <w:r w:rsidRPr="00923FD1">
        <w:rPr>
          <w:noProof/>
        </w:rPr>
        <w:tab/>
      </w:r>
      <w:r w:rsidRPr="00923FD1">
        <w:rPr>
          <w:noProof/>
        </w:rPr>
        <w:tab/>
      </w:r>
    </w:p>
    <w:p w14:paraId="282438FA" w14:textId="3C8EF356" w:rsidR="00982DB6" w:rsidRPr="00923FD1" w:rsidRDefault="00982DB6" w:rsidP="001877E7">
      <w:pPr>
        <w:pStyle w:val="Acot"/>
        <w:rPr>
          <w:noProof/>
        </w:rPr>
      </w:pPr>
      <w:r w:rsidRPr="00923FD1">
        <w:rPr>
          <w:noProof/>
        </w:rPr>
        <w:t>Sale Mairén y Hipólito</w:t>
      </w:r>
    </w:p>
    <w:p w14:paraId="4C81F075" w14:textId="2FF29617" w:rsidR="00DD6E57" w:rsidRPr="00923FD1" w:rsidRDefault="00DD6E57" w:rsidP="00DD6E57">
      <w:pPr>
        <w:pStyle w:val="Personaje"/>
        <w:rPr>
          <w:noProof/>
        </w:rPr>
      </w:pPr>
      <w:r w:rsidRPr="00923FD1">
        <w:rPr>
          <w:noProof/>
        </w:rPr>
        <w:t>mairén</w:t>
      </w:r>
    </w:p>
    <w:p w14:paraId="10AA97F5" w14:textId="5319EBE1" w:rsidR="00982DB6" w:rsidRPr="00923FD1" w:rsidRDefault="00982DB6" w:rsidP="00DD6E57">
      <w:pPr>
        <w:pStyle w:val="Verso"/>
        <w:rPr>
          <w:noProof/>
        </w:rPr>
      </w:pPr>
      <w:r w:rsidRPr="00923FD1">
        <w:rPr>
          <w:noProof/>
        </w:rPr>
        <w:lastRenderedPageBreak/>
        <w:tab/>
      </w:r>
      <w:r w:rsidRPr="00923FD1">
        <w:rPr>
          <w:noProof/>
        </w:rPr>
        <w:tab/>
        <w:t xml:space="preserve">  </w:t>
      </w:r>
      <w:r w:rsidR="001877E7" w:rsidRPr="00923FD1">
        <w:rPr>
          <w:noProof/>
        </w:rPr>
        <w:tab/>
      </w:r>
      <w:r w:rsidRPr="00923FD1">
        <w:rPr>
          <w:noProof/>
        </w:rPr>
        <w:t>Aquí está un moro de España.</w:t>
      </w:r>
    </w:p>
    <w:p w14:paraId="60A940FE" w14:textId="582F38CC" w:rsidR="00DD6E57" w:rsidRPr="00923FD1" w:rsidRDefault="00DD6E57" w:rsidP="00DD6E57">
      <w:pPr>
        <w:pStyle w:val="Personaje"/>
        <w:rPr>
          <w:noProof/>
        </w:rPr>
      </w:pPr>
      <w:r w:rsidRPr="00923FD1">
        <w:rPr>
          <w:noProof/>
        </w:rPr>
        <w:t>alí</w:t>
      </w:r>
    </w:p>
    <w:p w14:paraId="7B9440E8" w14:textId="2BAE8175" w:rsidR="00982DB6" w:rsidRPr="00923FD1" w:rsidRDefault="00982DB6" w:rsidP="005404B7">
      <w:pPr>
        <w:pStyle w:val="Partidoincial"/>
        <w:rPr>
          <w:noProof/>
        </w:rPr>
      </w:pPr>
      <w:r w:rsidRPr="00923FD1">
        <w:rPr>
          <w:noProof/>
        </w:rPr>
        <w:tab/>
      </w:r>
      <w:r w:rsidRPr="00923FD1">
        <w:rPr>
          <w:noProof/>
        </w:rPr>
        <w:tab/>
      </w:r>
      <w:r w:rsidRPr="00923FD1">
        <w:rPr>
          <w:noProof/>
        </w:rPr>
        <w:tab/>
        <w:t>Dile que entre.</w:t>
      </w:r>
    </w:p>
    <w:p w14:paraId="360C3FB3" w14:textId="0EF47785" w:rsidR="00DD6E57" w:rsidRPr="00923FD1" w:rsidRDefault="00DD6E57" w:rsidP="00DD6E57">
      <w:pPr>
        <w:pStyle w:val="Personaje"/>
        <w:rPr>
          <w:noProof/>
        </w:rPr>
      </w:pPr>
      <w:r w:rsidRPr="00923FD1">
        <w:rPr>
          <w:noProof/>
        </w:rPr>
        <w:t>hipólito</w:t>
      </w:r>
    </w:p>
    <w:p w14:paraId="018AF940" w14:textId="247AF513"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001877E7" w:rsidRPr="00923FD1">
        <w:rPr>
          <w:noProof/>
        </w:rPr>
        <w:tab/>
      </w:r>
      <w:r w:rsidRPr="00923FD1">
        <w:t xml:space="preserve"> Alá te guarde</w:t>
      </w:r>
    </w:p>
    <w:p w14:paraId="4B88AE31" w14:textId="77777777" w:rsidR="00982DB6" w:rsidRPr="00923FD1" w:rsidRDefault="00982DB6" w:rsidP="00DD6E57">
      <w:pPr>
        <w:pStyle w:val="Verso"/>
        <w:rPr>
          <w:noProof/>
        </w:rPr>
      </w:pPr>
      <w:r w:rsidRPr="00923FD1">
        <w:rPr>
          <w:noProof/>
        </w:rPr>
        <w:tab/>
      </w:r>
      <w:r w:rsidRPr="00923FD1">
        <w:rPr>
          <w:noProof/>
        </w:rPr>
        <w:tab/>
      </w:r>
      <w:r w:rsidRPr="00923FD1">
        <w:rPr>
          <w:noProof/>
        </w:rPr>
        <w:tab/>
        <w:t>de traiciones de cobarde</w:t>
      </w:r>
    </w:p>
    <w:p w14:paraId="558F7281" w14:textId="77777777" w:rsidR="00982DB6" w:rsidRPr="00923FD1" w:rsidRDefault="00982DB6" w:rsidP="00DD6E57">
      <w:pPr>
        <w:pStyle w:val="Verso"/>
        <w:rPr>
          <w:noProof/>
        </w:rPr>
      </w:pPr>
      <w:r w:rsidRPr="00923FD1">
        <w:rPr>
          <w:noProof/>
        </w:rPr>
        <w:tab/>
      </w:r>
      <w:r w:rsidRPr="00923FD1">
        <w:rPr>
          <w:noProof/>
        </w:rPr>
        <w:tab/>
      </w:r>
      <w:r w:rsidRPr="00923FD1">
        <w:rPr>
          <w:noProof/>
        </w:rPr>
        <w:tab/>
        <w:t>y amigo que, falso, engaña.</w:t>
      </w:r>
    </w:p>
    <w:p w14:paraId="05AAD0F4" w14:textId="051EC3C9" w:rsidR="00DD6E57" w:rsidRPr="00923FD1" w:rsidRDefault="00DD6E57" w:rsidP="00DD6E57">
      <w:pPr>
        <w:pStyle w:val="Personaje"/>
        <w:rPr>
          <w:noProof/>
        </w:rPr>
      </w:pPr>
      <w:r w:rsidRPr="00923FD1">
        <w:rPr>
          <w:noProof/>
        </w:rPr>
        <w:t>alí</w:t>
      </w:r>
    </w:p>
    <w:p w14:paraId="7B28A8F5" w14:textId="407D532E" w:rsidR="00982DB6" w:rsidRPr="00923FD1" w:rsidRDefault="00982DB6" w:rsidP="00DD6E57">
      <w:pPr>
        <w:pStyle w:val="Verso"/>
        <w:rPr>
          <w:noProof/>
        </w:rPr>
      </w:pPr>
      <w:r w:rsidRPr="00923FD1">
        <w:rPr>
          <w:noProof/>
        </w:rPr>
        <w:tab/>
      </w:r>
      <w:r w:rsidRPr="00923FD1">
        <w:rPr>
          <w:noProof/>
        </w:rPr>
        <w:tab/>
      </w:r>
      <w:r w:rsidRPr="00923FD1">
        <w:rPr>
          <w:noProof/>
        </w:rPr>
        <w:tab/>
        <w:t xml:space="preserve">  De amigo falso, hablador,</w:t>
      </w:r>
      <w:r w:rsidRPr="00923FD1">
        <w:rPr>
          <w:noProof/>
        </w:rPr>
        <w:tab/>
      </w:r>
      <w:r w:rsidRPr="00923FD1">
        <w:rPr>
          <w:noProof/>
        </w:rPr>
        <w:tab/>
      </w:r>
      <w:r w:rsidRPr="00923FD1">
        <w:rPr>
          <w:noProof/>
        </w:rPr>
        <w:tab/>
      </w:r>
      <w:r w:rsidRPr="00923FD1">
        <w:rPr>
          <w:noProof/>
        </w:rPr>
        <w:tab/>
      </w:r>
      <w:r w:rsidRPr="00923FD1">
        <w:rPr>
          <w:noProof/>
        </w:rPr>
        <w:tab/>
      </w:r>
    </w:p>
    <w:p w14:paraId="61E6C6FF" w14:textId="77777777" w:rsidR="00982DB6" w:rsidRPr="00923FD1" w:rsidRDefault="00982DB6" w:rsidP="00DD6E57">
      <w:pPr>
        <w:pStyle w:val="Verso"/>
        <w:rPr>
          <w:noProof/>
        </w:rPr>
      </w:pPr>
      <w:r w:rsidRPr="00923FD1">
        <w:rPr>
          <w:noProof/>
        </w:rPr>
        <w:tab/>
      </w:r>
      <w:r w:rsidRPr="00923FD1">
        <w:rPr>
          <w:noProof/>
        </w:rPr>
        <w:tab/>
      </w:r>
      <w:r w:rsidRPr="00923FD1">
        <w:rPr>
          <w:noProof/>
        </w:rPr>
        <w:tab/>
        <w:t>lisonjero, mentiroso</w:t>
      </w:r>
    </w:p>
    <w:p w14:paraId="6D6D188C" w14:textId="77777777" w:rsidR="00982DB6" w:rsidRPr="00923FD1" w:rsidRDefault="00982DB6" w:rsidP="00DD6E57">
      <w:pPr>
        <w:pStyle w:val="Verso"/>
        <w:rPr>
          <w:noProof/>
        </w:rPr>
      </w:pPr>
      <w:r w:rsidRPr="00923FD1">
        <w:rPr>
          <w:noProof/>
        </w:rPr>
        <w:tab/>
      </w:r>
      <w:r w:rsidRPr="00923FD1">
        <w:rPr>
          <w:noProof/>
        </w:rPr>
        <w:tab/>
      </w:r>
      <w:r w:rsidRPr="00923FD1">
        <w:rPr>
          <w:noProof/>
        </w:rPr>
        <w:tab/>
      </w:r>
      <w:bookmarkStart w:id="149" w:name="_Hlk54436728"/>
      <w:r w:rsidRPr="00923FD1">
        <w:rPr>
          <w:noProof/>
        </w:rPr>
        <w:t xml:space="preserve">te guarde </w:t>
      </w:r>
      <w:bookmarkEnd w:id="149"/>
      <w:r w:rsidRPr="00923FD1">
        <w:rPr>
          <w:noProof/>
        </w:rPr>
        <w:t>Alá poderoso.</w:t>
      </w:r>
    </w:p>
    <w:p w14:paraId="73A026BF" w14:textId="61FB633F" w:rsidR="00DD6E57" w:rsidRPr="00923FD1" w:rsidRDefault="00DD6E57" w:rsidP="00DD6E57">
      <w:pPr>
        <w:pStyle w:val="Personaje"/>
        <w:rPr>
          <w:noProof/>
        </w:rPr>
      </w:pPr>
      <w:r w:rsidRPr="00923FD1">
        <w:rPr>
          <w:noProof/>
        </w:rPr>
        <w:t>hipólito</w:t>
      </w:r>
    </w:p>
    <w:p w14:paraId="0D53B2FD" w14:textId="1C18A7AE"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Yo vengo a darte, señor,</w:t>
      </w:r>
    </w:p>
    <w:p w14:paraId="5F065EC3"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el rescate de un cautivo,</w:t>
      </w:r>
    </w:p>
    <w:p w14:paraId="126E4A4A" w14:textId="22ECE5B4" w:rsidR="00982DB6" w:rsidRPr="00923FD1" w:rsidRDefault="00982DB6" w:rsidP="00DD6E57">
      <w:pPr>
        <w:pStyle w:val="Verso"/>
        <w:rPr>
          <w:noProof/>
        </w:rPr>
      </w:pPr>
      <w:r w:rsidRPr="00923FD1">
        <w:rPr>
          <w:noProof/>
        </w:rPr>
        <w:tab/>
      </w:r>
      <w:r w:rsidRPr="00923FD1">
        <w:rPr>
          <w:noProof/>
        </w:rPr>
        <w:tab/>
      </w:r>
      <w:r w:rsidRPr="00923FD1">
        <w:rPr>
          <w:noProof/>
        </w:rPr>
        <w:tab/>
        <w:t>aunque casi libre está.</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2C24BE7E" w14:textId="77777777" w:rsidR="00982DB6" w:rsidRPr="00923FD1" w:rsidRDefault="00982DB6" w:rsidP="00DD6E57">
      <w:pPr>
        <w:pStyle w:val="Verso"/>
        <w:rPr>
          <w:noProof/>
        </w:rPr>
      </w:pPr>
      <w:r w:rsidRPr="00923FD1">
        <w:rPr>
          <w:noProof/>
        </w:rPr>
        <w:tab/>
      </w:r>
      <w:r w:rsidRPr="00923FD1">
        <w:rPr>
          <w:noProof/>
        </w:rPr>
        <w:tab/>
      </w:r>
      <w:r w:rsidRPr="00923FD1">
        <w:rPr>
          <w:noProof/>
        </w:rPr>
        <w:tab/>
        <w:t>Pide, aunque le pidas ya,</w:t>
      </w:r>
    </w:p>
    <w:p w14:paraId="18ACB7CD" w14:textId="77777777" w:rsidR="00982DB6" w:rsidRPr="00923FD1" w:rsidRDefault="00982DB6" w:rsidP="00DD6E57">
      <w:pPr>
        <w:pStyle w:val="Verso"/>
        <w:rPr>
          <w:noProof/>
        </w:rPr>
      </w:pPr>
      <w:r w:rsidRPr="00923FD1">
        <w:rPr>
          <w:noProof/>
        </w:rPr>
        <w:tab/>
      </w:r>
      <w:r w:rsidRPr="00923FD1">
        <w:rPr>
          <w:noProof/>
        </w:rPr>
        <w:tab/>
      </w:r>
      <w:r w:rsidRPr="00923FD1">
        <w:rPr>
          <w:noProof/>
        </w:rPr>
        <w:tab/>
        <w:t>alcaide, un precio excesivo,</w:t>
      </w:r>
    </w:p>
    <w:p w14:paraId="3513E6A6"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que Carlos es caballero</w:t>
      </w:r>
    </w:p>
    <w:p w14:paraId="57844A77" w14:textId="77777777" w:rsidR="00982DB6" w:rsidRPr="00923FD1" w:rsidRDefault="00982DB6" w:rsidP="00DD6E57">
      <w:pPr>
        <w:pStyle w:val="Verso"/>
        <w:rPr>
          <w:noProof/>
        </w:rPr>
      </w:pPr>
      <w:r w:rsidRPr="00923FD1">
        <w:rPr>
          <w:noProof/>
        </w:rPr>
        <w:tab/>
      </w:r>
      <w:r w:rsidRPr="00923FD1">
        <w:rPr>
          <w:noProof/>
        </w:rPr>
        <w:tab/>
      </w:r>
      <w:r w:rsidRPr="00923FD1">
        <w:rPr>
          <w:noProof/>
        </w:rPr>
        <w:tab/>
        <w:t>tan noble y te quiere tanto</w:t>
      </w:r>
    </w:p>
    <w:p w14:paraId="0929A11C" w14:textId="7534E3A2" w:rsidR="00982DB6" w:rsidRPr="00923FD1" w:rsidRDefault="00982DB6" w:rsidP="00DD6E57">
      <w:pPr>
        <w:pStyle w:val="Verso"/>
        <w:rPr>
          <w:noProof/>
        </w:rPr>
      </w:pPr>
      <w:r w:rsidRPr="00923FD1">
        <w:rPr>
          <w:noProof/>
        </w:rPr>
        <w:tab/>
      </w:r>
      <w:r w:rsidRPr="00923FD1">
        <w:rPr>
          <w:noProof/>
        </w:rPr>
        <w:tab/>
      </w:r>
      <w:r w:rsidRPr="00923FD1">
        <w:rPr>
          <w:noProof/>
        </w:rPr>
        <w:tab/>
        <w:t>que, para que entiendas cuánto,</w:t>
      </w:r>
      <w:r w:rsidRPr="00923FD1">
        <w:rPr>
          <w:noProof/>
        </w:rPr>
        <w:tab/>
      </w:r>
      <w:r w:rsidRPr="00923FD1">
        <w:rPr>
          <w:noProof/>
        </w:rPr>
        <w:tab/>
      </w:r>
      <w:r w:rsidRPr="00923FD1">
        <w:rPr>
          <w:noProof/>
        </w:rPr>
        <w:tab/>
      </w:r>
      <w:r w:rsidRPr="00923FD1">
        <w:rPr>
          <w:noProof/>
        </w:rPr>
        <w:tab/>
      </w:r>
    </w:p>
    <w:p w14:paraId="1D16558A" w14:textId="77777777" w:rsidR="00982DB6" w:rsidRPr="00923FD1" w:rsidRDefault="00982DB6" w:rsidP="00DD6E57">
      <w:pPr>
        <w:pStyle w:val="Verso"/>
        <w:rPr>
          <w:noProof/>
        </w:rPr>
      </w:pPr>
      <w:r w:rsidRPr="00923FD1">
        <w:rPr>
          <w:noProof/>
        </w:rPr>
        <w:tab/>
      </w:r>
      <w:r w:rsidRPr="00923FD1">
        <w:rPr>
          <w:noProof/>
        </w:rPr>
        <w:tab/>
      </w:r>
      <w:r w:rsidRPr="00923FD1">
        <w:rPr>
          <w:noProof/>
        </w:rPr>
        <w:tab/>
        <w:t>te quiere dar el dinero,</w:t>
      </w:r>
    </w:p>
    <w:p w14:paraId="7CDC429B"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pudiendo no le pagar;</w:t>
      </w:r>
    </w:p>
    <w:p w14:paraId="28F42C58" w14:textId="77777777" w:rsidR="00982DB6" w:rsidRPr="00923FD1" w:rsidRDefault="00982DB6" w:rsidP="00DD6E57">
      <w:pPr>
        <w:pStyle w:val="Verso"/>
        <w:rPr>
          <w:noProof/>
        </w:rPr>
      </w:pPr>
      <w:r w:rsidRPr="00923FD1">
        <w:rPr>
          <w:noProof/>
        </w:rPr>
        <w:tab/>
      </w:r>
      <w:r w:rsidRPr="00923FD1">
        <w:rPr>
          <w:noProof/>
        </w:rPr>
        <w:tab/>
      </w:r>
      <w:r w:rsidRPr="00923FD1">
        <w:rPr>
          <w:noProof/>
        </w:rPr>
        <w:tab/>
        <w:t>pero, aunque en ley enemigo,</w:t>
      </w:r>
    </w:p>
    <w:p w14:paraId="3A560582" w14:textId="77777777" w:rsidR="00982DB6" w:rsidRPr="00923FD1" w:rsidRDefault="00982DB6" w:rsidP="00DD6E57">
      <w:pPr>
        <w:pStyle w:val="Verso"/>
        <w:rPr>
          <w:noProof/>
        </w:rPr>
      </w:pPr>
      <w:r w:rsidRPr="00923FD1">
        <w:rPr>
          <w:noProof/>
        </w:rPr>
        <w:tab/>
      </w:r>
      <w:r w:rsidRPr="00923FD1">
        <w:rPr>
          <w:noProof/>
        </w:rPr>
        <w:tab/>
      </w:r>
      <w:r w:rsidRPr="00923FD1">
        <w:rPr>
          <w:noProof/>
        </w:rPr>
        <w:tab/>
        <w:t>sin que entiendas que es tu amigo,</w:t>
      </w:r>
    </w:p>
    <w:p w14:paraId="111E2864" w14:textId="090DB55E" w:rsidR="00982DB6" w:rsidRPr="00923FD1" w:rsidRDefault="00982DB6" w:rsidP="00DD6E57">
      <w:pPr>
        <w:pStyle w:val="Verso"/>
        <w:rPr>
          <w:noProof/>
        </w:rPr>
      </w:pPr>
      <w:r w:rsidRPr="00923FD1">
        <w:rPr>
          <w:noProof/>
        </w:rPr>
        <w:tab/>
      </w:r>
      <w:r w:rsidRPr="00923FD1">
        <w:rPr>
          <w:noProof/>
        </w:rPr>
        <w:tab/>
      </w:r>
      <w:r w:rsidRPr="00923FD1">
        <w:rPr>
          <w:noProof/>
        </w:rPr>
        <w:tab/>
        <w:t>no quiere pasar el mar.</w:t>
      </w:r>
      <w:r w:rsidRPr="00923FD1">
        <w:rPr>
          <w:noProof/>
        </w:rPr>
        <w:tab/>
      </w:r>
      <w:r w:rsidRPr="00923FD1">
        <w:rPr>
          <w:noProof/>
        </w:rPr>
        <w:tab/>
      </w:r>
      <w:r w:rsidRPr="00923FD1">
        <w:rPr>
          <w:noProof/>
        </w:rPr>
        <w:tab/>
      </w:r>
      <w:r w:rsidRPr="00923FD1">
        <w:rPr>
          <w:noProof/>
        </w:rPr>
        <w:tab/>
      </w:r>
      <w:r w:rsidRPr="00923FD1">
        <w:rPr>
          <w:noProof/>
        </w:rPr>
        <w:tab/>
      </w:r>
    </w:p>
    <w:p w14:paraId="5EA8BF41" w14:textId="0ABE1415" w:rsidR="00DD6E57" w:rsidRPr="00923FD1" w:rsidRDefault="00DD6E57" w:rsidP="00DD6E57">
      <w:pPr>
        <w:pStyle w:val="Personaje"/>
        <w:rPr>
          <w:noProof/>
        </w:rPr>
      </w:pPr>
      <w:r w:rsidRPr="00923FD1">
        <w:rPr>
          <w:noProof/>
        </w:rPr>
        <w:t>alí</w:t>
      </w:r>
    </w:p>
    <w:p w14:paraId="4D0047D7" w14:textId="3C4C8575" w:rsidR="00982DB6" w:rsidRPr="00923FD1" w:rsidRDefault="00982DB6" w:rsidP="00DD6E57">
      <w:pPr>
        <w:pStyle w:val="Verso"/>
        <w:rPr>
          <w:noProof/>
        </w:rPr>
      </w:pPr>
      <w:r w:rsidRPr="00923FD1">
        <w:rPr>
          <w:noProof/>
        </w:rPr>
        <w:tab/>
      </w:r>
      <w:r w:rsidRPr="00923FD1">
        <w:rPr>
          <w:noProof/>
        </w:rPr>
        <w:tab/>
      </w:r>
      <w:r w:rsidRPr="00923FD1">
        <w:rPr>
          <w:noProof/>
        </w:rPr>
        <w:tab/>
        <w:t xml:space="preserve">  Carlos fue de mí estimado,</w:t>
      </w:r>
    </w:p>
    <w:p w14:paraId="1ED0CFD6" w14:textId="77777777" w:rsidR="00982DB6" w:rsidRPr="00923FD1" w:rsidRDefault="00982DB6" w:rsidP="00DD6E57">
      <w:pPr>
        <w:pStyle w:val="Verso"/>
        <w:rPr>
          <w:noProof/>
        </w:rPr>
      </w:pPr>
      <w:r w:rsidRPr="00923FD1">
        <w:rPr>
          <w:noProof/>
        </w:rPr>
        <w:tab/>
      </w:r>
      <w:r w:rsidRPr="00923FD1">
        <w:rPr>
          <w:noProof/>
        </w:rPr>
        <w:tab/>
      </w:r>
      <w:r w:rsidRPr="00923FD1">
        <w:rPr>
          <w:noProof/>
        </w:rPr>
        <w:tab/>
        <w:t>Carlos muy bien me sirvió,</w:t>
      </w:r>
    </w:p>
    <w:p w14:paraId="4BC1F838" w14:textId="77777777" w:rsidR="00982DB6" w:rsidRPr="00923FD1" w:rsidRDefault="00982DB6" w:rsidP="00DD6E57">
      <w:pPr>
        <w:pStyle w:val="Verso"/>
        <w:rPr>
          <w:noProof/>
        </w:rPr>
      </w:pPr>
      <w:r w:rsidRPr="00923FD1">
        <w:rPr>
          <w:noProof/>
        </w:rPr>
        <w:tab/>
      </w:r>
      <w:r w:rsidRPr="00923FD1">
        <w:rPr>
          <w:noProof/>
        </w:rPr>
        <w:tab/>
      </w:r>
      <w:r w:rsidRPr="00923FD1">
        <w:rPr>
          <w:noProof/>
        </w:rPr>
        <w:tab/>
        <w:t>Carlos nunca me ofendió,</w:t>
      </w:r>
    </w:p>
    <w:p w14:paraId="6B5C4E03" w14:textId="7777777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pero fue Carlos amado</w:t>
      </w:r>
    </w:p>
    <w:p w14:paraId="4F29C8D8" w14:textId="5545CDD2" w:rsidR="00982DB6" w:rsidRPr="00923FD1" w:rsidRDefault="00982DB6" w:rsidP="00DD6E57">
      <w:pPr>
        <w:pStyle w:val="Verso"/>
        <w:rPr>
          <w:noProof/>
        </w:rPr>
      </w:pPr>
      <w:r w:rsidRPr="00923FD1">
        <w:rPr>
          <w:noProof/>
        </w:rPr>
        <w:tab/>
      </w:r>
      <w:r w:rsidRPr="00923FD1">
        <w:rPr>
          <w:noProof/>
        </w:rPr>
        <w:tab/>
      </w:r>
      <w:r w:rsidRPr="00923FD1">
        <w:rPr>
          <w:noProof/>
        </w:rPr>
        <w:tab/>
        <w:t xml:space="preserve">  de una bárbara que adoro.</w:t>
      </w:r>
      <w:r w:rsidRPr="00923FD1">
        <w:rPr>
          <w:noProof/>
        </w:rPr>
        <w:tab/>
      </w:r>
      <w:r w:rsidRPr="00923FD1">
        <w:rPr>
          <w:noProof/>
        </w:rPr>
        <w:tab/>
      </w:r>
      <w:r w:rsidRPr="00923FD1">
        <w:rPr>
          <w:noProof/>
        </w:rPr>
        <w:tab/>
      </w:r>
      <w:r w:rsidRPr="00923FD1">
        <w:rPr>
          <w:noProof/>
        </w:rPr>
        <w:tab/>
      </w:r>
      <w:r w:rsidRPr="00923FD1">
        <w:rPr>
          <w:noProof/>
        </w:rPr>
        <w:tab/>
      </w:r>
    </w:p>
    <w:p w14:paraId="110AD4C6" w14:textId="77777777" w:rsidR="00982DB6" w:rsidRPr="00923FD1" w:rsidRDefault="00982DB6" w:rsidP="00DD6E57">
      <w:pPr>
        <w:pStyle w:val="Verso"/>
        <w:rPr>
          <w:noProof/>
        </w:rPr>
      </w:pPr>
      <w:r w:rsidRPr="00923FD1">
        <w:rPr>
          <w:noProof/>
        </w:rPr>
        <w:tab/>
      </w:r>
      <w:r w:rsidRPr="00923FD1">
        <w:rPr>
          <w:noProof/>
        </w:rPr>
        <w:tab/>
      </w:r>
      <w:r w:rsidRPr="00923FD1">
        <w:rPr>
          <w:noProof/>
        </w:rPr>
        <w:tab/>
        <w:t>Matarle determiné</w:t>
      </w:r>
    </w:p>
    <w:p w14:paraId="67915C49" w14:textId="77777777" w:rsidR="00982DB6" w:rsidRPr="00923FD1" w:rsidRDefault="00982DB6" w:rsidP="00DD6E57">
      <w:pPr>
        <w:pStyle w:val="Verso"/>
        <w:rPr>
          <w:noProof/>
        </w:rPr>
      </w:pPr>
      <w:r w:rsidRPr="00923FD1">
        <w:rPr>
          <w:noProof/>
        </w:rPr>
        <w:tab/>
      </w:r>
      <w:r w:rsidRPr="00923FD1">
        <w:rPr>
          <w:noProof/>
        </w:rPr>
        <w:tab/>
      </w:r>
      <w:r w:rsidRPr="00923FD1">
        <w:rPr>
          <w:noProof/>
        </w:rPr>
        <w:tab/>
        <w:t>porque le olvidase, y fue</w:t>
      </w:r>
    </w:p>
    <w:p w14:paraId="4E8E4ABD" w14:textId="77777777" w:rsidR="00982DB6" w:rsidRPr="00923FD1" w:rsidRDefault="00982DB6" w:rsidP="00DD6E57">
      <w:pPr>
        <w:pStyle w:val="Verso"/>
        <w:rPr>
          <w:noProof/>
        </w:rPr>
      </w:pPr>
      <w:r w:rsidRPr="00923FD1">
        <w:rPr>
          <w:noProof/>
        </w:rPr>
        <w:tab/>
      </w:r>
      <w:r w:rsidRPr="00923FD1">
        <w:rPr>
          <w:noProof/>
        </w:rPr>
        <w:tab/>
      </w:r>
      <w:r w:rsidRPr="00923FD1">
        <w:rPr>
          <w:noProof/>
        </w:rPr>
        <w:tab/>
        <w:t>todo amor, a fe de moro;</w:t>
      </w:r>
    </w:p>
    <w:p w14:paraId="43D615EB"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que, llegado a ejecución,</w:t>
      </w:r>
    </w:p>
    <w:p w14:paraId="0713A95F" w14:textId="71F5DF35" w:rsidR="00982DB6" w:rsidRPr="00923FD1" w:rsidRDefault="00982DB6" w:rsidP="00DD6E57">
      <w:pPr>
        <w:pStyle w:val="Verso"/>
        <w:rPr>
          <w:noProof/>
        </w:rPr>
      </w:pPr>
      <w:r w:rsidRPr="00923FD1">
        <w:rPr>
          <w:noProof/>
        </w:rPr>
        <w:tab/>
      </w:r>
      <w:r w:rsidRPr="00923FD1">
        <w:rPr>
          <w:noProof/>
        </w:rPr>
        <w:tab/>
      </w:r>
      <w:r w:rsidRPr="00923FD1">
        <w:rPr>
          <w:noProof/>
        </w:rPr>
        <w:tab/>
        <w:t>antes la muerte me diera</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001877E7" w:rsidRPr="00923FD1">
        <w:rPr>
          <w:noProof/>
        </w:rPr>
        <w:tab/>
      </w:r>
      <w:r w:rsidRPr="00923FD1">
        <w:rPr>
          <w:noProof/>
        </w:rPr>
        <w:t>que a Carlos, y de que huyera</w:t>
      </w:r>
    </w:p>
    <w:p w14:paraId="1855628D" w14:textId="77777777" w:rsidR="00982DB6" w:rsidRPr="00923FD1" w:rsidRDefault="00982DB6" w:rsidP="00DD6E57">
      <w:pPr>
        <w:pStyle w:val="Verso"/>
        <w:rPr>
          <w:noProof/>
        </w:rPr>
      </w:pPr>
      <w:r w:rsidRPr="00923FD1">
        <w:rPr>
          <w:noProof/>
        </w:rPr>
        <w:tab/>
      </w:r>
      <w:r w:rsidRPr="00923FD1">
        <w:rPr>
          <w:noProof/>
        </w:rPr>
        <w:tab/>
      </w:r>
      <w:r w:rsidRPr="00923FD1">
        <w:rPr>
          <w:noProof/>
        </w:rPr>
        <w:tab/>
        <w:t>de mi amistad y prisión,</w:t>
      </w:r>
    </w:p>
    <w:p w14:paraId="1EB2882D"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solo estoy triste por mí;</w:t>
      </w:r>
    </w:p>
    <w:p w14:paraId="421EEEBB" w14:textId="77777777" w:rsidR="00982DB6" w:rsidRPr="00923FD1" w:rsidRDefault="00982DB6" w:rsidP="00DD6E57">
      <w:pPr>
        <w:pStyle w:val="Verso"/>
        <w:rPr>
          <w:noProof/>
        </w:rPr>
      </w:pPr>
      <w:r w:rsidRPr="00923FD1">
        <w:rPr>
          <w:noProof/>
        </w:rPr>
        <w:tab/>
      </w:r>
      <w:r w:rsidRPr="00923FD1">
        <w:rPr>
          <w:noProof/>
        </w:rPr>
        <w:tab/>
      </w:r>
      <w:r w:rsidRPr="00923FD1">
        <w:rPr>
          <w:noProof/>
        </w:rPr>
        <w:tab/>
        <w:t>y en prueba de esta verdad</w:t>
      </w:r>
    </w:p>
    <w:p w14:paraId="37B9413E" w14:textId="0080E001" w:rsidR="00982DB6" w:rsidRPr="00923FD1" w:rsidRDefault="00982DB6" w:rsidP="00DD6E57">
      <w:pPr>
        <w:pStyle w:val="Verso"/>
        <w:rPr>
          <w:noProof/>
        </w:rPr>
      </w:pPr>
      <w:r w:rsidRPr="00923FD1">
        <w:rPr>
          <w:noProof/>
        </w:rPr>
        <w:tab/>
      </w:r>
      <w:r w:rsidRPr="00923FD1">
        <w:rPr>
          <w:noProof/>
        </w:rPr>
        <w:tab/>
      </w:r>
      <w:r w:rsidRPr="00923FD1">
        <w:rPr>
          <w:noProof/>
        </w:rPr>
        <w:tab/>
        <w:t>le di que la cantidad</w:t>
      </w: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p>
    <w:p w14:paraId="5908C209" w14:textId="77777777" w:rsidR="00982DB6" w:rsidRPr="00923FD1" w:rsidRDefault="00982DB6" w:rsidP="00DD6E57">
      <w:pPr>
        <w:pStyle w:val="Verso"/>
        <w:rPr>
          <w:noProof/>
        </w:rPr>
      </w:pPr>
      <w:r w:rsidRPr="00923FD1">
        <w:rPr>
          <w:noProof/>
        </w:rPr>
        <w:tab/>
      </w:r>
      <w:r w:rsidRPr="00923FD1">
        <w:rPr>
          <w:noProof/>
        </w:rPr>
        <w:tab/>
      </w:r>
      <w:r w:rsidRPr="00923FD1">
        <w:rPr>
          <w:noProof/>
        </w:rPr>
        <w:tab/>
        <w:t>del oro le vuelvo ansí:</w:t>
      </w:r>
    </w:p>
    <w:p w14:paraId="4008BD4B"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que la mitad dé a su esposa</w:t>
      </w:r>
    </w:p>
    <w:p w14:paraId="2A52C0E9" w14:textId="77777777" w:rsidR="00982DB6" w:rsidRPr="00923FD1" w:rsidRDefault="00982DB6" w:rsidP="00DD6E57">
      <w:pPr>
        <w:pStyle w:val="Verso"/>
        <w:rPr>
          <w:noProof/>
        </w:rPr>
      </w:pPr>
      <w:r w:rsidRPr="00923FD1">
        <w:rPr>
          <w:noProof/>
        </w:rPr>
        <w:tab/>
      </w:r>
      <w:r w:rsidRPr="00923FD1">
        <w:rPr>
          <w:noProof/>
        </w:rPr>
        <w:tab/>
      </w:r>
      <w:r w:rsidRPr="00923FD1">
        <w:rPr>
          <w:noProof/>
        </w:rPr>
        <w:tab/>
        <w:t>para galas, y a su hermana</w:t>
      </w:r>
    </w:p>
    <w:p w14:paraId="43BF7C3E" w14:textId="77777777" w:rsidR="00982DB6" w:rsidRPr="00923FD1" w:rsidRDefault="00982DB6" w:rsidP="005404B7">
      <w:pPr>
        <w:pStyle w:val="Partidoincial"/>
        <w:rPr>
          <w:noProof/>
        </w:rPr>
      </w:pPr>
      <w:r w:rsidRPr="00923FD1">
        <w:rPr>
          <w:noProof/>
        </w:rPr>
        <w:tab/>
      </w:r>
      <w:r w:rsidRPr="00923FD1">
        <w:rPr>
          <w:noProof/>
        </w:rPr>
        <w:tab/>
      </w:r>
      <w:r w:rsidRPr="00923FD1">
        <w:rPr>
          <w:noProof/>
        </w:rPr>
        <w:tab/>
        <w:t>la otra.</w:t>
      </w:r>
    </w:p>
    <w:p w14:paraId="18922BC0" w14:textId="3AA52424" w:rsidR="00DD6E57" w:rsidRPr="00923FD1" w:rsidRDefault="00DD6E57" w:rsidP="00DD6E57">
      <w:pPr>
        <w:pStyle w:val="Personaje"/>
        <w:rPr>
          <w:noProof/>
        </w:rPr>
      </w:pPr>
      <w:r w:rsidRPr="00923FD1">
        <w:rPr>
          <w:noProof/>
        </w:rPr>
        <w:t>hipólito</w:t>
      </w:r>
    </w:p>
    <w:p w14:paraId="240E28F2" w14:textId="18665AA9" w:rsidR="00982DB6" w:rsidRPr="00923FD1" w:rsidRDefault="00982DB6" w:rsidP="00AC2072">
      <w:pPr>
        <w:pStyle w:val="Partidofinal"/>
      </w:pPr>
      <w:r w:rsidRPr="00923FD1">
        <w:rPr>
          <w:noProof/>
        </w:rPr>
        <w:tab/>
      </w:r>
      <w:r w:rsidRPr="00923FD1">
        <w:rPr>
          <w:noProof/>
        </w:rPr>
        <w:tab/>
      </w:r>
      <w:r w:rsidRPr="00923FD1">
        <w:rPr>
          <w:noProof/>
        </w:rPr>
        <w:tab/>
      </w:r>
      <w:r w:rsidR="001877E7" w:rsidRPr="00923FD1">
        <w:rPr>
          <w:noProof/>
        </w:rPr>
        <w:tab/>
      </w:r>
      <w:r w:rsidRPr="00923FD1">
        <w:t>De la africana</w:t>
      </w:r>
    </w:p>
    <w:p w14:paraId="4E459E42" w14:textId="6B1E41A1" w:rsidR="00982DB6" w:rsidRPr="00923FD1" w:rsidRDefault="00982DB6" w:rsidP="00DD6E57">
      <w:pPr>
        <w:pStyle w:val="Verso"/>
        <w:rPr>
          <w:noProof/>
        </w:rPr>
      </w:pPr>
      <w:r w:rsidRPr="00923FD1">
        <w:rPr>
          <w:noProof/>
        </w:rPr>
        <w:tab/>
      </w:r>
      <w:r w:rsidRPr="00923FD1">
        <w:rPr>
          <w:noProof/>
        </w:rPr>
        <w:tab/>
      </w:r>
      <w:r w:rsidRPr="00923FD1">
        <w:rPr>
          <w:noProof/>
        </w:rPr>
        <w:tab/>
        <w:t>playa a la Libia arenosa</w:t>
      </w:r>
      <w:r w:rsidRPr="00923FD1">
        <w:rPr>
          <w:noProof/>
        </w:rPr>
        <w:tab/>
      </w:r>
      <w:r w:rsidRPr="00923FD1">
        <w:rPr>
          <w:noProof/>
        </w:rPr>
        <w:tab/>
      </w:r>
      <w:r w:rsidRPr="00923FD1">
        <w:rPr>
          <w:noProof/>
        </w:rPr>
        <w:tab/>
      </w:r>
      <w:r w:rsidRPr="00923FD1">
        <w:rPr>
          <w:noProof/>
        </w:rPr>
        <w:tab/>
      </w:r>
      <w:r w:rsidRPr="00923FD1">
        <w:rPr>
          <w:noProof/>
        </w:rPr>
        <w:tab/>
      </w:r>
    </w:p>
    <w:p w14:paraId="5FD53BB7"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te haga Selín señor,</w:t>
      </w:r>
    </w:p>
    <w:p w14:paraId="1260D159" w14:textId="77777777" w:rsidR="00982DB6" w:rsidRPr="00923FD1" w:rsidRDefault="00982DB6" w:rsidP="00DD6E57">
      <w:pPr>
        <w:pStyle w:val="Verso"/>
        <w:rPr>
          <w:noProof/>
        </w:rPr>
      </w:pPr>
      <w:r w:rsidRPr="00923FD1">
        <w:rPr>
          <w:noProof/>
        </w:rPr>
        <w:tab/>
      </w:r>
      <w:r w:rsidRPr="00923FD1">
        <w:rPr>
          <w:noProof/>
        </w:rPr>
        <w:tab/>
      </w:r>
      <w:r w:rsidRPr="00923FD1">
        <w:rPr>
          <w:noProof/>
        </w:rPr>
        <w:tab/>
        <w:t>que tal liberalidad</w:t>
      </w:r>
    </w:p>
    <w:p w14:paraId="274BEC18" w14:textId="77777777" w:rsidR="00982DB6" w:rsidRPr="00923FD1" w:rsidRDefault="00982DB6" w:rsidP="00DD6E57">
      <w:pPr>
        <w:pStyle w:val="Verso"/>
        <w:rPr>
          <w:noProof/>
        </w:rPr>
      </w:pPr>
      <w:r w:rsidRPr="00923FD1">
        <w:rPr>
          <w:noProof/>
        </w:rPr>
        <w:tab/>
      </w:r>
      <w:r w:rsidRPr="00923FD1">
        <w:rPr>
          <w:noProof/>
        </w:rPr>
        <w:tab/>
      </w:r>
      <w:r w:rsidRPr="00923FD1">
        <w:rPr>
          <w:noProof/>
        </w:rPr>
        <w:tab/>
        <w:t>muestra que la majestad</w:t>
      </w:r>
    </w:p>
    <w:p w14:paraId="26AD275E" w14:textId="77777777" w:rsidR="00982DB6" w:rsidRPr="00923FD1" w:rsidRDefault="00982DB6" w:rsidP="00DD6E57">
      <w:pPr>
        <w:pStyle w:val="Verso"/>
        <w:rPr>
          <w:noProof/>
        </w:rPr>
      </w:pPr>
      <w:r w:rsidRPr="00923FD1">
        <w:rPr>
          <w:noProof/>
        </w:rPr>
        <w:tab/>
      </w:r>
      <w:r w:rsidRPr="00923FD1">
        <w:rPr>
          <w:noProof/>
        </w:rPr>
        <w:tab/>
      </w:r>
      <w:r w:rsidRPr="00923FD1">
        <w:rPr>
          <w:noProof/>
        </w:rPr>
        <w:tab/>
        <w:t>es digna de tu valor.</w:t>
      </w:r>
    </w:p>
    <w:p w14:paraId="5BCC0209" w14:textId="02C8B155" w:rsidR="00982DB6" w:rsidRPr="00923FD1" w:rsidRDefault="00982DB6" w:rsidP="00DD6E57">
      <w:pPr>
        <w:pStyle w:val="Verso"/>
        <w:rPr>
          <w:noProof/>
        </w:rPr>
      </w:pPr>
      <w:r w:rsidRPr="00923FD1">
        <w:rPr>
          <w:noProof/>
        </w:rPr>
        <w:tab/>
      </w:r>
      <w:r w:rsidRPr="00923FD1">
        <w:rPr>
          <w:noProof/>
        </w:rPr>
        <w:tab/>
      </w:r>
      <w:r w:rsidRPr="00923FD1">
        <w:rPr>
          <w:noProof/>
        </w:rPr>
        <w:tab/>
        <w:t xml:space="preserve">  Pero has de hacerme un placer.</w:t>
      </w:r>
      <w:r w:rsidRPr="00923FD1">
        <w:rPr>
          <w:noProof/>
        </w:rPr>
        <w:tab/>
      </w:r>
      <w:r w:rsidRPr="00923FD1">
        <w:rPr>
          <w:noProof/>
        </w:rPr>
        <w:tab/>
      </w:r>
      <w:r w:rsidRPr="00923FD1">
        <w:rPr>
          <w:noProof/>
        </w:rPr>
        <w:tab/>
      </w:r>
      <w:r w:rsidRPr="00923FD1">
        <w:rPr>
          <w:noProof/>
        </w:rPr>
        <w:tab/>
      </w:r>
    </w:p>
    <w:p w14:paraId="20022FCC" w14:textId="0EF068B3" w:rsidR="00DD6E57" w:rsidRPr="00923FD1" w:rsidRDefault="00DD6E57" w:rsidP="00DD6E57">
      <w:pPr>
        <w:pStyle w:val="Personaje"/>
        <w:rPr>
          <w:noProof/>
        </w:rPr>
      </w:pPr>
      <w:r w:rsidRPr="00923FD1">
        <w:rPr>
          <w:noProof/>
        </w:rPr>
        <w:t>alí</w:t>
      </w:r>
    </w:p>
    <w:p w14:paraId="3C76F8A6" w14:textId="3287D4F9" w:rsidR="00982DB6" w:rsidRPr="00923FD1" w:rsidRDefault="00982DB6" w:rsidP="00DD6E57">
      <w:pPr>
        <w:pStyle w:val="Verso"/>
        <w:rPr>
          <w:noProof/>
        </w:rPr>
      </w:pPr>
      <w:r w:rsidRPr="00923FD1">
        <w:rPr>
          <w:noProof/>
        </w:rPr>
        <w:tab/>
      </w:r>
      <w:r w:rsidRPr="00923FD1">
        <w:rPr>
          <w:noProof/>
        </w:rPr>
        <w:tab/>
      </w:r>
      <w:r w:rsidRPr="00923FD1">
        <w:rPr>
          <w:noProof/>
        </w:rPr>
        <w:tab/>
        <w:t>No habrá cosa que no haga.</w:t>
      </w:r>
    </w:p>
    <w:p w14:paraId="0505DB7F" w14:textId="4CC250C2" w:rsidR="00DD6E57" w:rsidRPr="00923FD1" w:rsidRDefault="00DD6E57" w:rsidP="00DD6E57">
      <w:pPr>
        <w:pStyle w:val="Personaje"/>
        <w:rPr>
          <w:noProof/>
        </w:rPr>
      </w:pPr>
      <w:r w:rsidRPr="00923FD1">
        <w:rPr>
          <w:noProof/>
        </w:rPr>
        <w:t>hipólito</w:t>
      </w:r>
    </w:p>
    <w:p w14:paraId="3B2DC8EE" w14:textId="29B0BDAB"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Presupuesto que no es paga,</w:t>
      </w:r>
    </w:p>
    <w:p w14:paraId="66821705" w14:textId="77777777" w:rsidR="00982DB6" w:rsidRPr="00923FD1" w:rsidRDefault="00982DB6" w:rsidP="00DD6E57">
      <w:pPr>
        <w:pStyle w:val="Verso"/>
        <w:rPr>
          <w:noProof/>
        </w:rPr>
      </w:pPr>
      <w:r w:rsidRPr="00923FD1">
        <w:rPr>
          <w:noProof/>
        </w:rPr>
        <w:tab/>
      </w:r>
      <w:r w:rsidRPr="00923FD1">
        <w:rPr>
          <w:noProof/>
        </w:rPr>
        <w:tab/>
      </w:r>
      <w:r w:rsidRPr="00923FD1">
        <w:rPr>
          <w:noProof/>
        </w:rPr>
        <w:tab/>
        <w:t>pues que no la puede haber,</w:t>
      </w:r>
    </w:p>
    <w:p w14:paraId="27B9FC60" w14:textId="7777777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 xml:space="preserve">  te suplico que hoy conmigo</w:t>
      </w:r>
    </w:p>
    <w:p w14:paraId="2513B562" w14:textId="6847C1D9" w:rsidR="00982DB6" w:rsidRPr="00923FD1" w:rsidRDefault="00982DB6" w:rsidP="00DD6E57">
      <w:pPr>
        <w:pStyle w:val="Verso"/>
        <w:rPr>
          <w:noProof/>
        </w:rPr>
      </w:pPr>
      <w:r w:rsidRPr="00923FD1">
        <w:rPr>
          <w:noProof/>
        </w:rPr>
        <w:tab/>
      </w:r>
      <w:r w:rsidRPr="00923FD1">
        <w:rPr>
          <w:noProof/>
        </w:rPr>
        <w:tab/>
      </w:r>
      <w:r w:rsidRPr="00923FD1">
        <w:rPr>
          <w:noProof/>
        </w:rPr>
        <w:tab/>
        <w:t>cenes en mi bergantín,</w:t>
      </w:r>
      <w:r w:rsidRPr="00923FD1">
        <w:rPr>
          <w:noProof/>
        </w:rPr>
        <w:tab/>
      </w:r>
      <w:r w:rsidRPr="00923FD1">
        <w:rPr>
          <w:noProof/>
        </w:rPr>
        <w:tab/>
      </w:r>
      <w:r w:rsidRPr="00923FD1">
        <w:rPr>
          <w:noProof/>
        </w:rPr>
        <w:tab/>
      </w:r>
      <w:r w:rsidRPr="00923FD1">
        <w:rPr>
          <w:noProof/>
        </w:rPr>
        <w:tab/>
      </w:r>
      <w:r w:rsidRPr="00923FD1">
        <w:rPr>
          <w:noProof/>
        </w:rPr>
        <w:tab/>
      </w:r>
    </w:p>
    <w:p w14:paraId="00224786" w14:textId="77777777" w:rsidR="00982DB6" w:rsidRPr="00923FD1" w:rsidRDefault="00982DB6" w:rsidP="00DD6E57">
      <w:pPr>
        <w:pStyle w:val="Verso"/>
        <w:rPr>
          <w:noProof/>
        </w:rPr>
      </w:pPr>
      <w:r w:rsidRPr="00923FD1">
        <w:rPr>
          <w:noProof/>
        </w:rPr>
        <w:tab/>
      </w:r>
      <w:r w:rsidRPr="00923FD1">
        <w:rPr>
          <w:noProof/>
        </w:rPr>
        <w:tab/>
      </w:r>
      <w:r w:rsidRPr="00923FD1">
        <w:rPr>
          <w:noProof/>
        </w:rPr>
        <w:tab/>
        <w:t>que quiero enseñarte, en fin,</w:t>
      </w:r>
    </w:p>
    <w:p w14:paraId="3E1E87C4" w14:textId="77777777" w:rsidR="00982DB6" w:rsidRPr="00923FD1" w:rsidRDefault="00982DB6" w:rsidP="00DD6E57">
      <w:pPr>
        <w:pStyle w:val="Verso"/>
        <w:rPr>
          <w:noProof/>
        </w:rPr>
      </w:pPr>
      <w:r w:rsidRPr="00923FD1">
        <w:rPr>
          <w:noProof/>
        </w:rPr>
        <w:tab/>
      </w:r>
      <w:r w:rsidRPr="00923FD1">
        <w:rPr>
          <w:noProof/>
        </w:rPr>
        <w:tab/>
      </w:r>
      <w:r w:rsidRPr="00923FD1">
        <w:rPr>
          <w:noProof/>
        </w:rPr>
        <w:tab/>
        <w:t>como a hidalgo y como [a] amigo,</w:t>
      </w:r>
    </w:p>
    <w:p w14:paraId="344B4ADD"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la cosa más peregrina</w:t>
      </w:r>
    </w:p>
    <w:p w14:paraId="4783CE49" w14:textId="77777777" w:rsidR="00982DB6" w:rsidRPr="00923FD1" w:rsidRDefault="00982DB6" w:rsidP="00DD6E57">
      <w:pPr>
        <w:pStyle w:val="Verso"/>
        <w:rPr>
          <w:noProof/>
        </w:rPr>
      </w:pPr>
      <w:r w:rsidRPr="00923FD1">
        <w:rPr>
          <w:noProof/>
        </w:rPr>
        <w:tab/>
      </w:r>
      <w:r w:rsidRPr="00923FD1">
        <w:rPr>
          <w:noProof/>
        </w:rPr>
        <w:tab/>
      </w:r>
      <w:r w:rsidRPr="00923FD1">
        <w:rPr>
          <w:noProof/>
        </w:rPr>
        <w:tab/>
        <w:t>que ha visto el mundo hasta hoy.</w:t>
      </w:r>
    </w:p>
    <w:p w14:paraId="709D6021" w14:textId="607DC2AE" w:rsidR="00DD6E57" w:rsidRPr="00923FD1" w:rsidRDefault="00DD6E57" w:rsidP="00DD6E57">
      <w:pPr>
        <w:pStyle w:val="Personaje"/>
        <w:rPr>
          <w:noProof/>
        </w:rPr>
      </w:pPr>
      <w:r w:rsidRPr="00923FD1">
        <w:rPr>
          <w:noProof/>
        </w:rPr>
        <w:t>alí</w:t>
      </w:r>
    </w:p>
    <w:p w14:paraId="268DA3BB" w14:textId="23E495FA" w:rsidR="00982DB6" w:rsidRPr="00923FD1" w:rsidRDefault="00982DB6" w:rsidP="00DD6E57">
      <w:pPr>
        <w:pStyle w:val="Verso"/>
        <w:rPr>
          <w:noProof/>
        </w:rPr>
      </w:pPr>
      <w:r w:rsidRPr="00923FD1">
        <w:rPr>
          <w:noProof/>
        </w:rPr>
        <w:tab/>
      </w:r>
      <w:r w:rsidRPr="00923FD1">
        <w:rPr>
          <w:noProof/>
        </w:rPr>
        <w:tab/>
      </w:r>
      <w:r w:rsidRPr="00923FD1">
        <w:rPr>
          <w:noProof/>
        </w:rPr>
        <w:tab/>
        <w:t>Digo que contigo voy,</w:t>
      </w:r>
      <w:r w:rsidRPr="00923FD1">
        <w:rPr>
          <w:noProof/>
        </w:rPr>
        <w:tab/>
      </w:r>
      <w:r w:rsidRPr="00923FD1">
        <w:rPr>
          <w:noProof/>
        </w:rPr>
        <w:tab/>
      </w:r>
      <w:r w:rsidRPr="00923FD1">
        <w:rPr>
          <w:noProof/>
        </w:rPr>
        <w:tab/>
      </w:r>
      <w:r w:rsidRPr="00923FD1">
        <w:rPr>
          <w:noProof/>
        </w:rPr>
        <w:tab/>
      </w:r>
      <w:r w:rsidRPr="00923FD1">
        <w:rPr>
          <w:noProof/>
        </w:rPr>
        <w:tab/>
      </w:r>
    </w:p>
    <w:p w14:paraId="22CF1547" w14:textId="77777777" w:rsidR="00982DB6" w:rsidRPr="00923FD1" w:rsidRDefault="00982DB6" w:rsidP="00DD6E57">
      <w:pPr>
        <w:pStyle w:val="Verso"/>
        <w:rPr>
          <w:noProof/>
        </w:rPr>
      </w:pPr>
      <w:r w:rsidRPr="00923FD1">
        <w:rPr>
          <w:noProof/>
        </w:rPr>
        <w:tab/>
      </w:r>
      <w:r w:rsidRPr="00923FD1">
        <w:rPr>
          <w:noProof/>
        </w:rPr>
        <w:tab/>
      </w:r>
      <w:r w:rsidRPr="00923FD1">
        <w:rPr>
          <w:noProof/>
        </w:rPr>
        <w:tab/>
        <w:t>noble hidalgo, a la marina</w:t>
      </w:r>
    </w:p>
    <w:p w14:paraId="7D6FFE2F"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y que juntos cenaremos.</w:t>
      </w:r>
    </w:p>
    <w:p w14:paraId="21307A52" w14:textId="5BD16EBC" w:rsidR="00DD6E57" w:rsidRPr="00923FD1" w:rsidRDefault="00DD6E57" w:rsidP="00DD6E57">
      <w:pPr>
        <w:pStyle w:val="Personaje"/>
        <w:rPr>
          <w:noProof/>
        </w:rPr>
      </w:pPr>
      <w:r w:rsidRPr="00923FD1">
        <w:rPr>
          <w:noProof/>
        </w:rPr>
        <w:t>hipólito</w:t>
      </w:r>
    </w:p>
    <w:p w14:paraId="4C775685" w14:textId="7C690C67"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También te he de presentar</w:t>
      </w:r>
    </w:p>
    <w:p w14:paraId="193F197D" w14:textId="77777777" w:rsidR="00982DB6" w:rsidRPr="00923FD1" w:rsidRDefault="00982DB6" w:rsidP="00DD6E57">
      <w:pPr>
        <w:pStyle w:val="Verso"/>
        <w:rPr>
          <w:noProof/>
        </w:rPr>
      </w:pPr>
      <w:r w:rsidRPr="00923FD1">
        <w:rPr>
          <w:noProof/>
        </w:rPr>
        <w:tab/>
      </w:r>
      <w:r w:rsidRPr="00923FD1">
        <w:rPr>
          <w:noProof/>
        </w:rPr>
        <w:tab/>
      </w:r>
      <w:r w:rsidRPr="00923FD1">
        <w:rPr>
          <w:noProof/>
        </w:rPr>
        <w:tab/>
        <w:t>dos granas que puedan dar</w:t>
      </w:r>
    </w:p>
    <w:p w14:paraId="24C19CD7" w14:textId="135A50C5" w:rsidR="00982DB6" w:rsidRPr="00923FD1" w:rsidRDefault="00982DB6" w:rsidP="00DD6E57">
      <w:pPr>
        <w:pStyle w:val="Verso"/>
        <w:rPr>
          <w:noProof/>
        </w:rPr>
      </w:pPr>
      <w:r w:rsidRPr="00923FD1">
        <w:rPr>
          <w:noProof/>
        </w:rPr>
        <w:tab/>
      </w:r>
      <w:r w:rsidRPr="00923FD1">
        <w:rPr>
          <w:noProof/>
        </w:rPr>
        <w:tab/>
      </w:r>
      <w:r w:rsidRPr="00923FD1">
        <w:rPr>
          <w:noProof/>
        </w:rPr>
        <w:tab/>
        <w:t>al mismo coral estremos,</w:t>
      </w:r>
      <w:r w:rsidRPr="00923FD1">
        <w:rPr>
          <w:noProof/>
        </w:rPr>
        <w:tab/>
      </w:r>
      <w:r w:rsidRPr="00923FD1">
        <w:rPr>
          <w:noProof/>
        </w:rPr>
        <w:tab/>
      </w:r>
      <w:r w:rsidRPr="00923FD1">
        <w:rPr>
          <w:noProof/>
        </w:rPr>
        <w:tab/>
      </w:r>
      <w:r w:rsidRPr="00923FD1">
        <w:rPr>
          <w:noProof/>
        </w:rPr>
        <w:tab/>
      </w:r>
      <w:r w:rsidRPr="00923FD1">
        <w:rPr>
          <w:noProof/>
        </w:rPr>
        <w:tab/>
      </w:r>
    </w:p>
    <w:p w14:paraId="32AAA213"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seis jaeces cordobeses,</w:t>
      </w:r>
    </w:p>
    <w:p w14:paraId="57186EB2" w14:textId="77777777" w:rsidR="00982DB6" w:rsidRPr="00923FD1" w:rsidRDefault="00982DB6" w:rsidP="00DD6E57">
      <w:pPr>
        <w:pStyle w:val="Verso"/>
        <w:rPr>
          <w:noProof/>
        </w:rPr>
      </w:pPr>
      <w:r w:rsidRPr="00923FD1">
        <w:rPr>
          <w:noProof/>
        </w:rPr>
        <w:tab/>
      </w:r>
      <w:r w:rsidRPr="00923FD1">
        <w:rPr>
          <w:noProof/>
        </w:rPr>
        <w:tab/>
      </w:r>
      <w:r w:rsidRPr="00923FD1">
        <w:rPr>
          <w:noProof/>
        </w:rPr>
        <w:tab/>
        <w:t>dos piezas de terciopelo</w:t>
      </w:r>
    </w:p>
    <w:p w14:paraId="5F5B7A8E" w14:textId="77777777" w:rsidR="00982DB6" w:rsidRPr="00923FD1" w:rsidRDefault="00982DB6" w:rsidP="00DD6E57">
      <w:pPr>
        <w:pStyle w:val="Verso"/>
        <w:rPr>
          <w:noProof/>
        </w:rPr>
      </w:pPr>
      <w:r w:rsidRPr="00923FD1">
        <w:rPr>
          <w:noProof/>
        </w:rPr>
        <w:tab/>
      </w:r>
      <w:r w:rsidRPr="00923FD1">
        <w:rPr>
          <w:noProof/>
        </w:rPr>
        <w:tab/>
      </w:r>
      <w:r w:rsidRPr="00923FD1">
        <w:rPr>
          <w:noProof/>
        </w:rPr>
        <w:tab/>
        <w:t>que no es más azul el cielo</w:t>
      </w:r>
    </w:p>
    <w:p w14:paraId="537975E6" w14:textId="77777777" w:rsidR="00982DB6" w:rsidRPr="00923FD1" w:rsidRDefault="00982DB6" w:rsidP="00DD6E57">
      <w:pPr>
        <w:pStyle w:val="Verso"/>
        <w:rPr>
          <w:noProof/>
        </w:rPr>
      </w:pPr>
      <w:r w:rsidRPr="00923FD1">
        <w:rPr>
          <w:noProof/>
        </w:rPr>
        <w:tab/>
      </w:r>
      <w:r w:rsidRPr="00923FD1">
        <w:rPr>
          <w:noProof/>
        </w:rPr>
        <w:tab/>
      </w:r>
      <w:r w:rsidRPr="00923FD1">
        <w:rPr>
          <w:noProof/>
        </w:rPr>
        <w:tab/>
        <w:t>en los más serenos meses,</w:t>
      </w:r>
    </w:p>
    <w:p w14:paraId="75ACCA00" w14:textId="0AD94AD8" w:rsidR="00982DB6" w:rsidRPr="00923FD1" w:rsidRDefault="00982DB6" w:rsidP="00DD6E57">
      <w:pPr>
        <w:pStyle w:val="Verso"/>
        <w:rPr>
          <w:noProof/>
        </w:rPr>
      </w:pPr>
      <w:r w:rsidRPr="00923FD1">
        <w:rPr>
          <w:noProof/>
        </w:rPr>
        <w:tab/>
      </w:r>
      <w:r w:rsidRPr="00923FD1">
        <w:rPr>
          <w:noProof/>
        </w:rPr>
        <w:tab/>
      </w:r>
      <w:r w:rsidRPr="00923FD1">
        <w:rPr>
          <w:noProof/>
        </w:rPr>
        <w:tab/>
        <w:t xml:space="preserve">  con una sarta de perlas</w:t>
      </w:r>
      <w:r w:rsidRPr="00923FD1">
        <w:rPr>
          <w:noProof/>
        </w:rPr>
        <w:tab/>
      </w:r>
      <w:r w:rsidRPr="00923FD1">
        <w:rPr>
          <w:noProof/>
        </w:rPr>
        <w:tab/>
      </w:r>
      <w:r w:rsidRPr="00923FD1">
        <w:rPr>
          <w:noProof/>
        </w:rPr>
        <w:tab/>
      </w:r>
      <w:r w:rsidRPr="00923FD1">
        <w:rPr>
          <w:noProof/>
        </w:rPr>
        <w:tab/>
      </w:r>
      <w:r w:rsidRPr="00923FD1">
        <w:rPr>
          <w:noProof/>
        </w:rPr>
        <w:tab/>
      </w:r>
    </w:p>
    <w:p w14:paraId="00CE4CDA" w14:textId="77777777" w:rsidR="00982DB6" w:rsidRPr="00923FD1" w:rsidRDefault="00982DB6" w:rsidP="00DD6E57">
      <w:pPr>
        <w:pStyle w:val="Verso"/>
        <w:rPr>
          <w:noProof/>
        </w:rPr>
      </w:pPr>
      <w:r w:rsidRPr="00923FD1">
        <w:rPr>
          <w:noProof/>
        </w:rPr>
        <w:tab/>
      </w:r>
      <w:r w:rsidRPr="00923FD1">
        <w:rPr>
          <w:noProof/>
        </w:rPr>
        <w:tab/>
      </w:r>
      <w:r w:rsidRPr="00923FD1">
        <w:rPr>
          <w:noProof/>
        </w:rPr>
        <w:tab/>
        <w:t>que presentes a esa mora,</w:t>
      </w:r>
    </w:p>
    <w:p w14:paraId="0566FB93" w14:textId="77777777" w:rsidR="00982DB6" w:rsidRPr="00923FD1" w:rsidRDefault="00982DB6" w:rsidP="00DD6E57">
      <w:pPr>
        <w:pStyle w:val="Verso"/>
        <w:rPr>
          <w:noProof/>
        </w:rPr>
      </w:pPr>
      <w:r w:rsidRPr="00923FD1">
        <w:rPr>
          <w:noProof/>
        </w:rPr>
        <w:tab/>
      </w:r>
      <w:r w:rsidRPr="00923FD1">
        <w:rPr>
          <w:noProof/>
        </w:rPr>
        <w:tab/>
      </w:r>
      <w:r w:rsidRPr="00923FD1">
        <w:rPr>
          <w:noProof/>
        </w:rPr>
        <w:tab/>
        <w:t>porque ella imite al aurora</w:t>
      </w:r>
    </w:p>
    <w:p w14:paraId="5ACDE89B" w14:textId="77777777" w:rsidR="00982DB6" w:rsidRPr="00923FD1" w:rsidRDefault="00982DB6" w:rsidP="00DD6E57">
      <w:pPr>
        <w:pStyle w:val="Verso"/>
        <w:rPr>
          <w:noProof/>
        </w:rPr>
      </w:pPr>
      <w:r w:rsidRPr="00923FD1">
        <w:rPr>
          <w:noProof/>
        </w:rPr>
        <w:tab/>
      </w:r>
      <w:r w:rsidRPr="00923FD1">
        <w:rPr>
          <w:noProof/>
        </w:rPr>
        <w:tab/>
      </w:r>
      <w:r w:rsidRPr="00923FD1">
        <w:rPr>
          <w:noProof/>
        </w:rPr>
        <w:tab/>
        <w:t>y tú a la tierra en cogerlas.</w:t>
      </w:r>
    </w:p>
    <w:p w14:paraId="177BB832" w14:textId="00560BAB" w:rsidR="00DD6E57" w:rsidRPr="00923FD1" w:rsidRDefault="00DD6E57" w:rsidP="00DD6E57">
      <w:pPr>
        <w:pStyle w:val="Personaje"/>
        <w:rPr>
          <w:noProof/>
        </w:rPr>
      </w:pPr>
      <w:r w:rsidRPr="00923FD1">
        <w:rPr>
          <w:noProof/>
        </w:rPr>
        <w:t>alí</w:t>
      </w:r>
    </w:p>
    <w:p w14:paraId="28615C1B" w14:textId="15707D18" w:rsidR="00982DB6" w:rsidRPr="00923FD1" w:rsidRDefault="00982DB6" w:rsidP="00DD6E57">
      <w:pPr>
        <w:pStyle w:val="Verso"/>
        <w:rPr>
          <w:noProof/>
        </w:rPr>
      </w:pPr>
      <w:r w:rsidRPr="00923FD1">
        <w:rPr>
          <w:noProof/>
        </w:rPr>
        <w:tab/>
      </w:r>
      <w:r w:rsidRPr="00923FD1">
        <w:rPr>
          <w:noProof/>
        </w:rPr>
        <w:tab/>
      </w:r>
      <w:r w:rsidRPr="00923FD1">
        <w:rPr>
          <w:noProof/>
        </w:rPr>
        <w:tab/>
        <w:t xml:space="preserve">  Muestras nobleza y valor.</w:t>
      </w:r>
    </w:p>
    <w:p w14:paraId="3A175193" w14:textId="4D18F990" w:rsidR="00982DB6" w:rsidRPr="00923FD1" w:rsidRDefault="00982DB6" w:rsidP="00DD6E57">
      <w:pPr>
        <w:pStyle w:val="Verso"/>
        <w:rPr>
          <w:noProof/>
        </w:rPr>
      </w:pPr>
      <w:r w:rsidRPr="00923FD1">
        <w:rPr>
          <w:noProof/>
        </w:rPr>
        <w:tab/>
      </w:r>
      <w:r w:rsidRPr="00923FD1">
        <w:rPr>
          <w:noProof/>
        </w:rPr>
        <w:tab/>
      </w:r>
      <w:r w:rsidRPr="00923FD1">
        <w:rPr>
          <w:noProof/>
        </w:rPr>
        <w:tab/>
        <w:t>Pide esclavos cuantos quieras.</w:t>
      </w:r>
      <w:r w:rsidRPr="00923FD1">
        <w:rPr>
          <w:noProof/>
        </w:rPr>
        <w:tab/>
      </w:r>
      <w:r w:rsidRPr="00923FD1">
        <w:rPr>
          <w:noProof/>
        </w:rPr>
        <w:tab/>
      </w:r>
      <w:r w:rsidRPr="00923FD1">
        <w:rPr>
          <w:noProof/>
        </w:rPr>
        <w:tab/>
      </w:r>
      <w:r w:rsidRPr="00923FD1">
        <w:rPr>
          <w:noProof/>
        </w:rPr>
        <w:tab/>
      </w:r>
    </w:p>
    <w:p w14:paraId="20114E44" w14:textId="52F43CF3" w:rsidR="00DD6E57" w:rsidRPr="00923FD1" w:rsidRDefault="00DD6E57" w:rsidP="00DD6E57">
      <w:pPr>
        <w:pStyle w:val="Personaje"/>
        <w:rPr>
          <w:noProof/>
        </w:rPr>
      </w:pPr>
      <w:r w:rsidRPr="00923FD1">
        <w:rPr>
          <w:noProof/>
        </w:rPr>
        <w:t>hipólito</w:t>
      </w:r>
    </w:p>
    <w:p w14:paraId="2BA13F1B" w14:textId="650DCFF7"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Puesto que merced me hicieras,</w:t>
      </w:r>
    </w:p>
    <w:p w14:paraId="63FECC51" w14:textId="77777777" w:rsidR="00982DB6" w:rsidRPr="00923FD1" w:rsidRDefault="00982DB6" w:rsidP="00DD6E57">
      <w:pPr>
        <w:pStyle w:val="Verso"/>
        <w:rPr>
          <w:noProof/>
        </w:rPr>
      </w:pPr>
      <w:r w:rsidRPr="00923FD1">
        <w:rPr>
          <w:noProof/>
        </w:rPr>
        <w:tab/>
      </w:r>
      <w:r w:rsidRPr="00923FD1">
        <w:rPr>
          <w:noProof/>
        </w:rPr>
        <w:tab/>
      </w:r>
      <w:r w:rsidRPr="00923FD1">
        <w:rPr>
          <w:noProof/>
        </w:rPr>
        <w:tab/>
        <w:t>no tengo a nadie, señor.</w:t>
      </w:r>
    </w:p>
    <w:p w14:paraId="3F2530A6" w14:textId="10C818EA" w:rsidR="00DD6E57" w:rsidRPr="00923FD1" w:rsidRDefault="00DD6E57" w:rsidP="00DD6E57">
      <w:pPr>
        <w:pStyle w:val="Personaje"/>
        <w:rPr>
          <w:noProof/>
        </w:rPr>
      </w:pPr>
      <w:r w:rsidRPr="00923FD1">
        <w:rPr>
          <w:noProof/>
        </w:rPr>
        <w:t>julio</w:t>
      </w:r>
    </w:p>
    <w:p w14:paraId="40F133A4" w14:textId="5857E626"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 xml:space="preserve">  Sí tienes: yo estoy aquí,</w:t>
      </w:r>
    </w:p>
    <w:p w14:paraId="0056E9DB" w14:textId="77777777" w:rsidR="00982DB6" w:rsidRPr="00923FD1" w:rsidRDefault="00982DB6" w:rsidP="00DD6E57">
      <w:pPr>
        <w:pStyle w:val="Verso"/>
        <w:rPr>
          <w:noProof/>
        </w:rPr>
      </w:pPr>
      <w:r w:rsidRPr="00923FD1">
        <w:rPr>
          <w:noProof/>
        </w:rPr>
        <w:tab/>
      </w:r>
      <w:r w:rsidRPr="00923FD1">
        <w:rPr>
          <w:noProof/>
        </w:rPr>
        <w:tab/>
      </w:r>
      <w:r w:rsidRPr="00923FD1">
        <w:rPr>
          <w:noProof/>
        </w:rPr>
        <w:tab/>
        <w:t>¡pesar de quien me vistió!</w:t>
      </w:r>
    </w:p>
    <w:p w14:paraId="37521B09" w14:textId="63E408C6" w:rsidR="00DD6E57" w:rsidRPr="00923FD1" w:rsidRDefault="00DD6E57" w:rsidP="00DD6E57">
      <w:pPr>
        <w:pStyle w:val="Personaje"/>
        <w:rPr>
          <w:noProof/>
        </w:rPr>
      </w:pPr>
      <w:r w:rsidRPr="00923FD1">
        <w:rPr>
          <w:noProof/>
        </w:rPr>
        <w:t>hipólito</w:t>
      </w:r>
    </w:p>
    <w:p w14:paraId="215630C8" w14:textId="5DF01D02" w:rsidR="00982DB6" w:rsidRPr="00923FD1" w:rsidRDefault="00982DB6" w:rsidP="005404B7">
      <w:pPr>
        <w:pStyle w:val="Partidoincial"/>
        <w:rPr>
          <w:noProof/>
        </w:rPr>
      </w:pPr>
      <w:r w:rsidRPr="00923FD1">
        <w:rPr>
          <w:noProof/>
        </w:rPr>
        <w:tab/>
      </w:r>
      <w:r w:rsidRPr="00923FD1">
        <w:rPr>
          <w:noProof/>
        </w:rPr>
        <w:tab/>
      </w:r>
      <w:r w:rsidR="001877E7" w:rsidRPr="00923FD1">
        <w:rPr>
          <w:noProof/>
        </w:rPr>
        <w:tab/>
      </w:r>
      <w:r w:rsidRPr="00923FD1">
        <w:rPr>
          <w:noProof/>
        </w:rPr>
        <w:t>¿Quién eres?</w:t>
      </w:r>
    </w:p>
    <w:p w14:paraId="29BE2B66" w14:textId="7F93BB99" w:rsidR="00DD6E57" w:rsidRPr="00923FD1" w:rsidRDefault="00DD6E57" w:rsidP="00DD6E57">
      <w:pPr>
        <w:pStyle w:val="Personaje"/>
        <w:rPr>
          <w:noProof/>
        </w:rPr>
      </w:pPr>
      <w:r w:rsidRPr="00923FD1">
        <w:rPr>
          <w:noProof/>
        </w:rPr>
        <w:t>julio</w:t>
      </w:r>
    </w:p>
    <w:p w14:paraId="029A214F" w14:textId="522AF2E3"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t xml:space="preserve">          «¿Quién eres?». Yo,</w:t>
      </w:r>
      <w:r w:rsidRPr="00923FD1">
        <w:tab/>
      </w:r>
      <w:r w:rsidRPr="00923FD1">
        <w:tab/>
      </w:r>
      <w:r w:rsidRPr="00923FD1">
        <w:tab/>
      </w:r>
      <w:r w:rsidRPr="00923FD1">
        <w:tab/>
      </w:r>
    </w:p>
    <w:p w14:paraId="6DFC7B7C" w14:textId="77777777" w:rsidR="00982DB6" w:rsidRPr="00923FD1" w:rsidRDefault="00982DB6" w:rsidP="00DD6E57">
      <w:pPr>
        <w:pStyle w:val="Verso"/>
        <w:rPr>
          <w:noProof/>
        </w:rPr>
      </w:pPr>
      <w:r w:rsidRPr="00923FD1">
        <w:rPr>
          <w:noProof/>
        </w:rPr>
        <w:tab/>
      </w:r>
      <w:r w:rsidRPr="00923FD1">
        <w:rPr>
          <w:noProof/>
        </w:rPr>
        <w:tab/>
      </w:r>
      <w:r w:rsidRPr="00923FD1">
        <w:rPr>
          <w:noProof/>
        </w:rPr>
        <w:tab/>
        <w:t>el que a Zaida te vendí.</w:t>
      </w:r>
    </w:p>
    <w:p w14:paraId="0A1A2F33"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Julio soy; Julio, señor.</w:t>
      </w:r>
    </w:p>
    <w:p w14:paraId="11DEE672" w14:textId="2F3B4E46" w:rsidR="00DD6E57" w:rsidRPr="00923FD1" w:rsidRDefault="00DD6E57" w:rsidP="00DD6E57">
      <w:pPr>
        <w:pStyle w:val="Personaje"/>
        <w:rPr>
          <w:noProof/>
        </w:rPr>
      </w:pPr>
      <w:r w:rsidRPr="00923FD1">
        <w:rPr>
          <w:noProof/>
        </w:rPr>
        <w:t>hipólito</w:t>
      </w:r>
    </w:p>
    <w:p w14:paraId="29917858" w14:textId="5F95AD3E" w:rsidR="00982DB6" w:rsidRPr="00923FD1" w:rsidRDefault="00982DB6" w:rsidP="005404B7">
      <w:pPr>
        <w:pStyle w:val="Partidoincial"/>
        <w:rPr>
          <w:noProof/>
        </w:rPr>
      </w:pPr>
      <w:r w:rsidRPr="00923FD1">
        <w:rPr>
          <w:noProof/>
        </w:rPr>
        <w:tab/>
      </w:r>
      <w:r w:rsidRPr="00923FD1">
        <w:rPr>
          <w:noProof/>
        </w:rPr>
        <w:tab/>
      </w:r>
      <w:r w:rsidR="001877E7" w:rsidRPr="00923FD1">
        <w:rPr>
          <w:noProof/>
        </w:rPr>
        <w:tab/>
      </w:r>
      <w:r w:rsidRPr="00923FD1">
        <w:rPr>
          <w:noProof/>
        </w:rPr>
        <w:t>¡Julio amigo!</w:t>
      </w:r>
    </w:p>
    <w:p w14:paraId="43FB3B7B" w14:textId="1825A7CA" w:rsidR="00DD6E57" w:rsidRPr="00923FD1" w:rsidRDefault="00DD6E57" w:rsidP="00DD6E57">
      <w:pPr>
        <w:pStyle w:val="Personaje"/>
        <w:rPr>
          <w:noProof/>
        </w:rPr>
      </w:pPr>
      <w:r w:rsidRPr="00923FD1">
        <w:rPr>
          <w:noProof/>
        </w:rPr>
        <w:t>julio</w:t>
      </w:r>
    </w:p>
    <w:p w14:paraId="4CC28004" w14:textId="70DC06BC"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t>¡Pesia tal!</w:t>
      </w:r>
    </w:p>
    <w:p w14:paraId="5CB5EE32" w14:textId="77777777" w:rsidR="00982DB6" w:rsidRPr="00923FD1" w:rsidRDefault="00982DB6" w:rsidP="00DD6E57">
      <w:pPr>
        <w:pStyle w:val="Verso"/>
        <w:rPr>
          <w:noProof/>
        </w:rPr>
      </w:pPr>
      <w:r w:rsidRPr="00923FD1">
        <w:rPr>
          <w:noProof/>
        </w:rPr>
        <w:tab/>
      </w:r>
      <w:r w:rsidRPr="00923FD1">
        <w:rPr>
          <w:noProof/>
        </w:rPr>
        <w:tab/>
      </w:r>
      <w:r w:rsidRPr="00923FD1">
        <w:rPr>
          <w:noProof/>
        </w:rPr>
        <w:tab/>
        <w:t>Sácame de este arenal;</w:t>
      </w:r>
    </w:p>
    <w:p w14:paraId="4A7FDEB6" w14:textId="54B4C5AE" w:rsidR="00982DB6" w:rsidRPr="00923FD1" w:rsidRDefault="00982DB6" w:rsidP="00DD6E57">
      <w:pPr>
        <w:pStyle w:val="Verso"/>
        <w:rPr>
          <w:noProof/>
        </w:rPr>
      </w:pPr>
      <w:r w:rsidRPr="00923FD1">
        <w:rPr>
          <w:noProof/>
        </w:rPr>
        <w:tab/>
      </w:r>
      <w:r w:rsidRPr="00923FD1">
        <w:rPr>
          <w:noProof/>
        </w:rPr>
        <w:tab/>
      </w:r>
      <w:r w:rsidRPr="00923FD1">
        <w:rPr>
          <w:noProof/>
        </w:rPr>
        <w:tab/>
        <w:t>hazme, Hipólito, favor,</w:t>
      </w:r>
      <w:r w:rsidRPr="00923FD1">
        <w:rPr>
          <w:noProof/>
        </w:rPr>
        <w:tab/>
      </w:r>
      <w:r w:rsidRPr="00923FD1">
        <w:rPr>
          <w:noProof/>
        </w:rPr>
        <w:tab/>
      </w:r>
      <w:r w:rsidRPr="00923FD1">
        <w:rPr>
          <w:noProof/>
        </w:rPr>
        <w:tab/>
      </w:r>
      <w:r w:rsidRPr="00923FD1">
        <w:rPr>
          <w:noProof/>
        </w:rPr>
        <w:tab/>
      </w:r>
      <w:r w:rsidRPr="00923FD1">
        <w:rPr>
          <w:noProof/>
        </w:rPr>
        <w:tab/>
      </w:r>
    </w:p>
    <w:p w14:paraId="268FD133"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  que por Carlos estoy preso</w:t>
      </w:r>
    </w:p>
    <w:p w14:paraId="76594646" w14:textId="77777777" w:rsidR="00982DB6" w:rsidRPr="00923FD1" w:rsidRDefault="00982DB6" w:rsidP="00DD6E57">
      <w:pPr>
        <w:pStyle w:val="Verso"/>
        <w:rPr>
          <w:noProof/>
        </w:rPr>
      </w:pPr>
      <w:r w:rsidRPr="00923FD1">
        <w:rPr>
          <w:noProof/>
        </w:rPr>
        <w:tab/>
      </w:r>
      <w:r w:rsidRPr="00923FD1">
        <w:rPr>
          <w:noProof/>
        </w:rPr>
        <w:tab/>
      </w:r>
      <w:r w:rsidRPr="00923FD1">
        <w:rPr>
          <w:noProof/>
        </w:rPr>
        <w:tab/>
        <w:t>después que Carlos se huyó.</w:t>
      </w:r>
    </w:p>
    <w:p w14:paraId="57C8417A" w14:textId="3884CB99" w:rsidR="00DD6E57" w:rsidRPr="00923FD1" w:rsidRDefault="00DD6E57" w:rsidP="00DD6E57">
      <w:pPr>
        <w:pStyle w:val="Personaje"/>
        <w:rPr>
          <w:noProof/>
        </w:rPr>
      </w:pPr>
      <w:r w:rsidRPr="00923FD1">
        <w:rPr>
          <w:noProof/>
        </w:rPr>
        <w:t>hipólito</w:t>
      </w:r>
    </w:p>
    <w:p w14:paraId="59E9E6D6" w14:textId="0C24035C"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Conocer a Julio yo,</w:t>
      </w:r>
    </w:p>
    <w:p w14:paraId="7D497FDF" w14:textId="77777777" w:rsidR="00982DB6" w:rsidRPr="00923FD1" w:rsidRDefault="00982DB6" w:rsidP="00DD6E57">
      <w:pPr>
        <w:pStyle w:val="Verso"/>
        <w:rPr>
          <w:noProof/>
        </w:rPr>
      </w:pPr>
      <w:r w:rsidRPr="00923FD1">
        <w:rPr>
          <w:noProof/>
        </w:rPr>
        <w:tab/>
      </w:r>
      <w:r w:rsidRPr="00923FD1">
        <w:rPr>
          <w:noProof/>
        </w:rPr>
        <w:tab/>
      </w:r>
      <w:r w:rsidRPr="00923FD1">
        <w:rPr>
          <w:noProof/>
        </w:rPr>
        <w:tab/>
        <w:t>por un estraño suceso,</w:t>
      </w:r>
    </w:p>
    <w:p w14:paraId="07BB8FF1" w14:textId="36108E89" w:rsidR="00982DB6" w:rsidRPr="00923FD1" w:rsidRDefault="00982DB6" w:rsidP="00DD6E57">
      <w:pPr>
        <w:pStyle w:val="Verso"/>
        <w:rPr>
          <w:noProof/>
        </w:rPr>
      </w:pPr>
      <w:r w:rsidRPr="00923FD1">
        <w:rPr>
          <w:noProof/>
        </w:rPr>
        <w:tab/>
      </w:r>
      <w:r w:rsidRPr="00923FD1">
        <w:rPr>
          <w:noProof/>
        </w:rPr>
        <w:tab/>
      </w:r>
      <w:r w:rsidRPr="00923FD1">
        <w:rPr>
          <w:noProof/>
        </w:rPr>
        <w:tab/>
        <w:t xml:space="preserve">  me obliga a que </w:t>
      </w:r>
      <w:bookmarkStart w:id="150" w:name="_Hlk54452097"/>
      <w:r w:rsidRPr="00923FD1">
        <w:rPr>
          <w:noProof/>
        </w:rPr>
        <w:t>te le pida</w:t>
      </w:r>
      <w:bookmarkEnd w:id="150"/>
      <w:r w:rsidRPr="00923FD1">
        <w:rPr>
          <w:noProof/>
        </w:rPr>
        <w:t xml:space="preserve">. </w:t>
      </w:r>
      <w:r w:rsidRPr="00923FD1">
        <w:rPr>
          <w:noProof/>
        </w:rPr>
        <w:tab/>
      </w:r>
      <w:r w:rsidRPr="00923FD1">
        <w:rPr>
          <w:noProof/>
        </w:rPr>
        <w:tab/>
      </w:r>
      <w:r w:rsidRPr="00923FD1">
        <w:rPr>
          <w:noProof/>
        </w:rPr>
        <w:tab/>
      </w:r>
      <w:r w:rsidRPr="00923FD1">
        <w:rPr>
          <w:noProof/>
        </w:rPr>
        <w:tab/>
      </w:r>
      <w:r w:rsidRPr="00923FD1">
        <w:rPr>
          <w:noProof/>
        </w:rPr>
        <w:tab/>
      </w:r>
    </w:p>
    <w:p w14:paraId="4B89856C" w14:textId="75D06C6E" w:rsidR="00DD6E57" w:rsidRPr="00923FD1" w:rsidRDefault="00DD6E57" w:rsidP="00DD6E57">
      <w:pPr>
        <w:pStyle w:val="Personaje"/>
        <w:rPr>
          <w:noProof/>
        </w:rPr>
      </w:pPr>
      <w:r w:rsidRPr="00923FD1">
        <w:rPr>
          <w:noProof/>
        </w:rPr>
        <w:t>alí</w:t>
      </w:r>
    </w:p>
    <w:p w14:paraId="418DC2D4" w14:textId="4464010F" w:rsidR="00982DB6" w:rsidRPr="00923FD1" w:rsidRDefault="00982DB6" w:rsidP="00DD6E57">
      <w:pPr>
        <w:pStyle w:val="Verso"/>
        <w:rPr>
          <w:noProof/>
        </w:rPr>
      </w:pPr>
      <w:r w:rsidRPr="00923FD1">
        <w:rPr>
          <w:noProof/>
        </w:rPr>
        <w:tab/>
      </w:r>
      <w:r w:rsidRPr="00923FD1">
        <w:rPr>
          <w:noProof/>
        </w:rPr>
        <w:tab/>
      </w:r>
      <w:r w:rsidRPr="00923FD1">
        <w:rPr>
          <w:noProof/>
        </w:rPr>
        <w:tab/>
        <w:t>No es mi esclavo; que, enojado,</w:t>
      </w:r>
    </w:p>
    <w:p w14:paraId="76781448" w14:textId="77777777" w:rsidR="00982DB6" w:rsidRPr="00923FD1" w:rsidRDefault="00982DB6" w:rsidP="00DD6E57">
      <w:pPr>
        <w:pStyle w:val="Verso"/>
        <w:rPr>
          <w:noProof/>
        </w:rPr>
      </w:pPr>
      <w:r w:rsidRPr="00923FD1">
        <w:rPr>
          <w:noProof/>
        </w:rPr>
        <w:tab/>
      </w:r>
      <w:r w:rsidRPr="00923FD1">
        <w:rPr>
          <w:noProof/>
        </w:rPr>
        <w:tab/>
      </w:r>
      <w:r w:rsidRPr="00923FD1">
        <w:rPr>
          <w:noProof/>
        </w:rPr>
        <w:tab/>
        <w:t>de esa suerte le he tratado.</w:t>
      </w:r>
    </w:p>
    <w:p w14:paraId="77AF031E" w14:textId="77777777" w:rsidR="00982DB6" w:rsidRPr="00923FD1" w:rsidRDefault="00982DB6" w:rsidP="00DD6E57">
      <w:pPr>
        <w:pStyle w:val="Verso"/>
        <w:rPr>
          <w:noProof/>
        </w:rPr>
      </w:pPr>
      <w:r w:rsidRPr="00923FD1">
        <w:rPr>
          <w:noProof/>
        </w:rPr>
        <w:tab/>
      </w:r>
      <w:r w:rsidRPr="00923FD1">
        <w:rPr>
          <w:noProof/>
        </w:rPr>
        <w:tab/>
      </w:r>
      <w:r w:rsidRPr="00923FD1">
        <w:rPr>
          <w:noProof/>
        </w:rPr>
        <w:tab/>
        <w:t>Ya el enojo se me olvida.</w:t>
      </w:r>
    </w:p>
    <w:p w14:paraId="7DC00480" w14:textId="4A79A4E0" w:rsidR="00DD6E57" w:rsidRPr="00923FD1" w:rsidRDefault="00DD6E57" w:rsidP="00DD6E57">
      <w:pPr>
        <w:pStyle w:val="Personaje"/>
        <w:rPr>
          <w:noProof/>
        </w:rPr>
      </w:pPr>
      <w:r w:rsidRPr="00923FD1">
        <w:rPr>
          <w:noProof/>
        </w:rPr>
        <w:t>julio</w:t>
      </w:r>
    </w:p>
    <w:p w14:paraId="10178492" w14:textId="33527785" w:rsidR="00982DB6" w:rsidRPr="00923FD1" w:rsidRDefault="00982DB6" w:rsidP="00DD6E57">
      <w:pPr>
        <w:pStyle w:val="Verso"/>
        <w:rPr>
          <w:noProof/>
        </w:rPr>
      </w:pPr>
      <w:r w:rsidRPr="00923FD1">
        <w:rPr>
          <w:noProof/>
        </w:rPr>
        <w:tab/>
      </w:r>
      <w:r w:rsidRPr="00923FD1">
        <w:rPr>
          <w:noProof/>
        </w:rPr>
        <w:tab/>
      </w:r>
      <w:r w:rsidRPr="00923FD1">
        <w:rPr>
          <w:noProof/>
        </w:rPr>
        <w:tab/>
        <w:t xml:space="preserve">  Desde el cabello a la uña</w:t>
      </w:r>
    </w:p>
    <w:p w14:paraId="71459374" w14:textId="77777777" w:rsidR="00982DB6" w:rsidRPr="00923FD1" w:rsidRDefault="00982DB6" w:rsidP="005404B7">
      <w:pPr>
        <w:pStyle w:val="Partidoincial"/>
        <w:rPr>
          <w:noProof/>
        </w:rPr>
      </w:pPr>
      <w:r w:rsidRPr="00923FD1">
        <w:rPr>
          <w:noProof/>
        </w:rPr>
        <w:tab/>
      </w:r>
      <w:r w:rsidRPr="00923FD1">
        <w:rPr>
          <w:noProof/>
        </w:rPr>
        <w:tab/>
      </w:r>
      <w:r w:rsidRPr="00923FD1">
        <w:rPr>
          <w:noProof/>
        </w:rPr>
        <w:tab/>
        <w:t>te beso.</w:t>
      </w:r>
    </w:p>
    <w:p w14:paraId="2ED0F55B" w14:textId="216170F0" w:rsidR="00DD6E57" w:rsidRPr="00923FD1" w:rsidRDefault="00DD6E57" w:rsidP="00DD6E57">
      <w:pPr>
        <w:pStyle w:val="Personaje"/>
        <w:rPr>
          <w:noProof/>
        </w:rPr>
      </w:pPr>
      <w:r w:rsidRPr="00923FD1">
        <w:rPr>
          <w:noProof/>
        </w:rPr>
        <w:t>hipólito</w:t>
      </w:r>
    </w:p>
    <w:p w14:paraId="1536AEBF" w14:textId="3438EDF2" w:rsidR="00982DB6" w:rsidRPr="00923FD1" w:rsidRDefault="00982DB6" w:rsidP="00AC2072">
      <w:pPr>
        <w:pStyle w:val="Partidofinal"/>
      </w:pPr>
      <w:r w:rsidRPr="00923FD1">
        <w:rPr>
          <w:noProof/>
        </w:rPr>
        <w:tab/>
      </w:r>
      <w:r w:rsidRPr="00923FD1">
        <w:rPr>
          <w:noProof/>
        </w:rPr>
        <w:tab/>
      </w:r>
      <w:r w:rsidRPr="00923FD1">
        <w:rPr>
          <w:noProof/>
        </w:rPr>
        <w:tab/>
        <w:t xml:space="preserve"> </w:t>
      </w:r>
      <w:r w:rsidR="001877E7" w:rsidRPr="00923FD1">
        <w:rPr>
          <w:noProof/>
        </w:rPr>
        <w:tab/>
      </w:r>
      <w:r w:rsidRPr="00923FD1">
        <w:rPr>
          <w:noProof/>
        </w:rPr>
        <w:t xml:space="preserve"> </w:t>
      </w:r>
      <w:r w:rsidRPr="00923FD1">
        <w:t>Conmigo ven.</w:t>
      </w:r>
      <w:r w:rsidRPr="00923FD1">
        <w:tab/>
      </w:r>
      <w:r w:rsidRPr="00923FD1">
        <w:tab/>
      </w:r>
      <w:r w:rsidRPr="00923FD1">
        <w:tab/>
      </w:r>
      <w:r w:rsidRPr="00923FD1">
        <w:tab/>
      </w:r>
      <w:r w:rsidRPr="00923FD1">
        <w:tab/>
      </w:r>
    </w:p>
    <w:p w14:paraId="5FA216B5" w14:textId="684E1410" w:rsidR="00DD6E57" w:rsidRPr="00923FD1" w:rsidRDefault="00DD6E57" w:rsidP="00DD6E57">
      <w:pPr>
        <w:pStyle w:val="Personaje"/>
        <w:rPr>
          <w:noProof/>
        </w:rPr>
      </w:pPr>
      <w:r w:rsidRPr="00923FD1">
        <w:rPr>
          <w:noProof/>
        </w:rPr>
        <w:lastRenderedPageBreak/>
        <w:t>julio</w:t>
      </w:r>
    </w:p>
    <w:p w14:paraId="6DDA948C" w14:textId="79702E03" w:rsidR="00982DB6" w:rsidRPr="00923FD1" w:rsidRDefault="00982DB6" w:rsidP="00DD6E57">
      <w:pPr>
        <w:pStyle w:val="Verso"/>
        <w:rPr>
          <w:noProof/>
        </w:rPr>
      </w:pPr>
      <w:r w:rsidRPr="00923FD1">
        <w:rPr>
          <w:noProof/>
        </w:rPr>
        <w:tab/>
      </w:r>
      <w:r w:rsidRPr="00923FD1">
        <w:rPr>
          <w:noProof/>
        </w:rPr>
        <w:tab/>
      </w:r>
      <w:r w:rsidRPr="00923FD1">
        <w:rPr>
          <w:noProof/>
        </w:rPr>
        <w:tab/>
        <w:t>¡Vivas más años, amén,</w:t>
      </w:r>
    </w:p>
    <w:p w14:paraId="0E40B27D" w14:textId="3F883B26" w:rsidR="00982DB6" w:rsidRPr="00923FD1" w:rsidRDefault="00982DB6" w:rsidP="001877E7">
      <w:pPr>
        <w:pStyle w:val="Verso"/>
        <w:rPr>
          <w:noProof/>
        </w:rPr>
      </w:pPr>
      <w:r w:rsidRPr="00923FD1">
        <w:rPr>
          <w:noProof/>
        </w:rPr>
        <w:tab/>
      </w:r>
      <w:r w:rsidRPr="00923FD1">
        <w:rPr>
          <w:noProof/>
        </w:rPr>
        <w:tab/>
      </w:r>
      <w:r w:rsidRPr="00923FD1">
        <w:rPr>
          <w:noProof/>
        </w:rPr>
        <w:tab/>
        <w:t xml:space="preserve">que </w:t>
      </w:r>
      <w:bookmarkStart w:id="151" w:name="_Hlk54452572"/>
      <w:r w:rsidRPr="00923FD1">
        <w:rPr>
          <w:noProof/>
        </w:rPr>
        <w:t>un agravio en Cataluña</w:t>
      </w:r>
      <w:bookmarkEnd w:id="151"/>
      <w:r w:rsidRPr="00923FD1">
        <w:rPr>
          <w:noProof/>
        </w:rPr>
        <w:t>!</w:t>
      </w:r>
    </w:p>
    <w:p w14:paraId="6581E756" w14:textId="6851E6A3" w:rsidR="00982DB6" w:rsidRPr="00923FD1" w:rsidRDefault="00982DB6" w:rsidP="001877E7">
      <w:pPr>
        <w:pStyle w:val="Acot"/>
        <w:rPr>
          <w:noProof/>
        </w:rPr>
      </w:pPr>
      <w:r w:rsidRPr="00923FD1">
        <w:rPr>
          <w:noProof/>
        </w:rPr>
        <w:t>Vanse, y sale Carlos en hábito de caballero, Isabel y @Fátima</w:t>
      </w:r>
    </w:p>
    <w:p w14:paraId="7C594A02" w14:textId="44120ACD" w:rsidR="00DD6E57" w:rsidRPr="00923FD1" w:rsidRDefault="00DD6E57" w:rsidP="00DD6E57">
      <w:pPr>
        <w:pStyle w:val="Personaje"/>
        <w:rPr>
          <w:noProof/>
        </w:rPr>
      </w:pPr>
      <w:r w:rsidRPr="00923FD1">
        <w:rPr>
          <w:noProof/>
        </w:rPr>
        <w:t>carlos</w:t>
      </w:r>
    </w:p>
    <w:p w14:paraId="03353391" w14:textId="19FA42B2" w:rsidR="00FB2E62" w:rsidRPr="00923FD1" w:rsidRDefault="00FB2E62" w:rsidP="00FB2E62">
      <w:pPr>
        <w:rPr>
          <w:rFonts w:ascii="Garamond" w:hAnsi="Garamond"/>
        </w:rPr>
      </w:pPr>
      <w:r w:rsidRPr="00923FD1">
        <w:rPr>
          <w:rFonts w:ascii="Garamond" w:hAnsi="Garamond"/>
        </w:rPr>
        <w:t>$romance en e-a</w:t>
      </w:r>
    </w:p>
    <w:p w14:paraId="4394C54E" w14:textId="2909E025" w:rsidR="00982DB6" w:rsidRPr="00923FD1" w:rsidRDefault="00982DB6" w:rsidP="00DD6E57">
      <w:pPr>
        <w:pStyle w:val="Verso"/>
        <w:rPr>
          <w:noProof/>
        </w:rPr>
      </w:pPr>
      <w:r w:rsidRPr="00923FD1">
        <w:rPr>
          <w:noProof/>
        </w:rPr>
        <w:tab/>
      </w:r>
      <w:r w:rsidRPr="00923FD1">
        <w:rPr>
          <w:noProof/>
        </w:rPr>
        <w:tab/>
        <w:t xml:space="preserve">  </w:t>
      </w:r>
      <w:r w:rsidR="001877E7" w:rsidRPr="00923FD1">
        <w:rPr>
          <w:noProof/>
        </w:rPr>
        <w:tab/>
      </w:r>
      <w:r w:rsidRPr="00923FD1">
        <w:rPr>
          <w:noProof/>
        </w:rPr>
        <w:t>Por la gente que viniere,</w:t>
      </w:r>
    </w:p>
    <w:p w14:paraId="3D620CDD" w14:textId="77777777" w:rsidR="00982DB6" w:rsidRPr="00923FD1" w:rsidRDefault="00982DB6" w:rsidP="00DD6E57">
      <w:pPr>
        <w:pStyle w:val="Verso"/>
        <w:rPr>
          <w:noProof/>
        </w:rPr>
      </w:pPr>
      <w:r w:rsidRPr="00923FD1">
        <w:rPr>
          <w:noProof/>
        </w:rPr>
        <w:tab/>
      </w:r>
      <w:r w:rsidRPr="00923FD1">
        <w:rPr>
          <w:noProof/>
        </w:rPr>
        <w:tab/>
      </w:r>
      <w:r w:rsidRPr="00923FD1">
        <w:rPr>
          <w:noProof/>
        </w:rPr>
        <w:tab/>
        <w:t>debajo de la cubierta</w:t>
      </w:r>
    </w:p>
    <w:p w14:paraId="759457B8" w14:textId="070D1E08" w:rsidR="00982DB6" w:rsidRPr="00923FD1" w:rsidRDefault="00982DB6" w:rsidP="00DD6E57">
      <w:pPr>
        <w:pStyle w:val="Verso"/>
        <w:rPr>
          <w:noProof/>
        </w:rPr>
      </w:pPr>
      <w:r w:rsidRPr="00923FD1">
        <w:rPr>
          <w:noProof/>
        </w:rPr>
        <w:tab/>
      </w:r>
      <w:r w:rsidRPr="00923FD1">
        <w:rPr>
          <w:noProof/>
        </w:rPr>
        <w:tab/>
      </w:r>
      <w:r w:rsidRPr="00923FD1">
        <w:rPr>
          <w:noProof/>
        </w:rPr>
        <w:tab/>
        <w:t>primera te has de esconder,</w:t>
      </w:r>
      <w:r w:rsidRPr="00923FD1">
        <w:rPr>
          <w:noProof/>
        </w:rPr>
        <w:tab/>
      </w:r>
      <w:r w:rsidRPr="00923FD1">
        <w:rPr>
          <w:noProof/>
        </w:rPr>
        <w:tab/>
      </w:r>
      <w:r w:rsidRPr="00923FD1">
        <w:rPr>
          <w:noProof/>
        </w:rPr>
        <w:tab/>
      </w:r>
      <w:r w:rsidRPr="00923FD1">
        <w:rPr>
          <w:noProof/>
        </w:rPr>
        <w:tab/>
      </w:r>
      <w:r w:rsidRPr="00923FD1">
        <w:rPr>
          <w:noProof/>
        </w:rPr>
        <w:tab/>
      </w:r>
    </w:p>
    <w:p w14:paraId="56F61B17" w14:textId="77777777" w:rsidR="00982DB6" w:rsidRPr="00923FD1" w:rsidRDefault="00982DB6" w:rsidP="00DD6E57">
      <w:pPr>
        <w:pStyle w:val="Verso"/>
        <w:rPr>
          <w:noProof/>
        </w:rPr>
      </w:pPr>
      <w:r w:rsidRPr="00923FD1">
        <w:rPr>
          <w:noProof/>
        </w:rPr>
        <w:tab/>
      </w:r>
      <w:r w:rsidRPr="00923FD1">
        <w:rPr>
          <w:noProof/>
        </w:rPr>
        <w:tab/>
      </w:r>
      <w:r w:rsidRPr="00923FD1">
        <w:rPr>
          <w:noProof/>
        </w:rPr>
        <w:tab/>
        <w:t>que en trayendo la licencia,</w:t>
      </w:r>
    </w:p>
    <w:p w14:paraId="3A7A14E7" w14:textId="77777777" w:rsidR="00982DB6" w:rsidRPr="00923FD1" w:rsidRDefault="00982DB6" w:rsidP="00DD6E57">
      <w:pPr>
        <w:pStyle w:val="Verso"/>
        <w:rPr>
          <w:noProof/>
        </w:rPr>
      </w:pPr>
      <w:r w:rsidRPr="00923FD1">
        <w:rPr>
          <w:noProof/>
        </w:rPr>
        <w:tab/>
      </w:r>
      <w:r w:rsidRPr="00923FD1">
        <w:rPr>
          <w:noProof/>
        </w:rPr>
        <w:tab/>
      </w:r>
      <w:r w:rsidRPr="00923FD1">
        <w:rPr>
          <w:noProof/>
        </w:rPr>
        <w:tab/>
        <w:t>nos partiremos a España.</w:t>
      </w:r>
    </w:p>
    <w:p w14:paraId="55969EF4" w14:textId="0E5CED41" w:rsidR="00DD6E57" w:rsidRPr="00923FD1" w:rsidRDefault="00DD6E57" w:rsidP="00DD6E57">
      <w:pPr>
        <w:pStyle w:val="Personaje"/>
        <w:rPr>
          <w:noProof/>
        </w:rPr>
      </w:pPr>
      <w:r w:rsidRPr="00923FD1">
        <w:rPr>
          <w:noProof/>
        </w:rPr>
        <w:t>fátima</w:t>
      </w:r>
    </w:p>
    <w:p w14:paraId="7880A9B2" w14:textId="7AE8B89D"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Alá, Carlos, me conceda</w:t>
      </w:r>
    </w:p>
    <w:p w14:paraId="7AFB1250" w14:textId="77777777" w:rsidR="00982DB6" w:rsidRPr="00923FD1" w:rsidRDefault="00982DB6" w:rsidP="00DD6E57">
      <w:pPr>
        <w:pStyle w:val="Verso"/>
        <w:rPr>
          <w:noProof/>
        </w:rPr>
      </w:pPr>
      <w:r w:rsidRPr="00923FD1">
        <w:rPr>
          <w:noProof/>
        </w:rPr>
        <w:tab/>
      </w:r>
      <w:r w:rsidRPr="00923FD1">
        <w:rPr>
          <w:noProof/>
        </w:rPr>
        <w:tab/>
      </w:r>
      <w:r w:rsidRPr="00923FD1">
        <w:rPr>
          <w:noProof/>
        </w:rPr>
        <w:tab/>
        <w:t>que en esa patria dichosa</w:t>
      </w:r>
    </w:p>
    <w:p w14:paraId="0CFA829F" w14:textId="18DB877E" w:rsidR="00982DB6" w:rsidRPr="00923FD1" w:rsidRDefault="00982DB6" w:rsidP="00DD6E57">
      <w:pPr>
        <w:pStyle w:val="Verso"/>
        <w:rPr>
          <w:noProof/>
        </w:rPr>
      </w:pPr>
      <w:r w:rsidRPr="00923FD1">
        <w:rPr>
          <w:noProof/>
        </w:rPr>
        <w:tab/>
      </w:r>
      <w:r w:rsidRPr="00923FD1">
        <w:rPr>
          <w:noProof/>
        </w:rPr>
        <w:tab/>
      </w:r>
      <w:r w:rsidRPr="00923FD1">
        <w:rPr>
          <w:noProof/>
        </w:rPr>
        <w:tab/>
        <w:t>donde naciste, me vea.</w:t>
      </w:r>
      <w:r w:rsidRPr="00923FD1">
        <w:rPr>
          <w:noProof/>
        </w:rPr>
        <w:tab/>
      </w:r>
      <w:r w:rsidRPr="00923FD1">
        <w:rPr>
          <w:noProof/>
        </w:rPr>
        <w:tab/>
      </w:r>
      <w:r w:rsidRPr="00923FD1">
        <w:rPr>
          <w:noProof/>
        </w:rPr>
        <w:tab/>
      </w:r>
      <w:r w:rsidRPr="00923FD1">
        <w:rPr>
          <w:noProof/>
        </w:rPr>
        <w:tab/>
      </w:r>
      <w:r w:rsidRPr="00923FD1">
        <w:rPr>
          <w:noProof/>
        </w:rPr>
        <w:tab/>
      </w:r>
    </w:p>
    <w:p w14:paraId="0171D579"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Ni </w:t>
      </w:r>
      <w:bookmarkStart w:id="152" w:name="_Hlk54454103"/>
      <w:r w:rsidRPr="00923FD1">
        <w:rPr>
          <w:noProof/>
        </w:rPr>
        <w:t xml:space="preserve">se me acuerda </w:t>
      </w:r>
      <w:bookmarkEnd w:id="152"/>
      <w:r w:rsidRPr="00923FD1">
        <w:rPr>
          <w:noProof/>
        </w:rPr>
        <w:t>de Audalla,</w:t>
      </w:r>
    </w:p>
    <w:p w14:paraId="07172FEB" w14:textId="77777777" w:rsidR="00982DB6" w:rsidRPr="00923FD1" w:rsidRDefault="00982DB6" w:rsidP="00DD6E57">
      <w:pPr>
        <w:pStyle w:val="Verso"/>
        <w:rPr>
          <w:noProof/>
        </w:rPr>
      </w:pPr>
      <w:r w:rsidRPr="00923FD1">
        <w:rPr>
          <w:noProof/>
        </w:rPr>
        <w:tab/>
      </w:r>
      <w:r w:rsidRPr="00923FD1">
        <w:rPr>
          <w:noProof/>
        </w:rPr>
        <w:tab/>
      </w:r>
      <w:r w:rsidRPr="00923FD1">
        <w:rPr>
          <w:noProof/>
        </w:rPr>
        <w:tab/>
        <w:t>ni de nadie se me acuerda,</w:t>
      </w:r>
    </w:p>
    <w:p w14:paraId="1F95FD40" w14:textId="77777777" w:rsidR="00982DB6" w:rsidRPr="00923FD1" w:rsidRDefault="00982DB6" w:rsidP="00DD6E57">
      <w:pPr>
        <w:pStyle w:val="Verso"/>
        <w:rPr>
          <w:noProof/>
        </w:rPr>
      </w:pPr>
      <w:r w:rsidRPr="00923FD1">
        <w:rPr>
          <w:noProof/>
        </w:rPr>
        <w:tab/>
      </w:r>
      <w:r w:rsidRPr="00923FD1">
        <w:rPr>
          <w:noProof/>
        </w:rPr>
        <w:tab/>
      </w:r>
      <w:r w:rsidRPr="00923FD1">
        <w:rPr>
          <w:noProof/>
        </w:rPr>
        <w:tab/>
        <w:t>que solo en que voy contigo</w:t>
      </w:r>
    </w:p>
    <w:p w14:paraId="58214C0A" w14:textId="77777777" w:rsidR="00982DB6" w:rsidRPr="00923FD1" w:rsidRDefault="00982DB6" w:rsidP="00DD6E57">
      <w:pPr>
        <w:pStyle w:val="Verso"/>
        <w:rPr>
          <w:noProof/>
        </w:rPr>
      </w:pPr>
      <w:r w:rsidRPr="00923FD1">
        <w:rPr>
          <w:noProof/>
        </w:rPr>
        <w:tab/>
      </w:r>
      <w:r w:rsidRPr="00923FD1">
        <w:rPr>
          <w:noProof/>
        </w:rPr>
        <w:tab/>
      </w:r>
      <w:r w:rsidRPr="00923FD1">
        <w:rPr>
          <w:noProof/>
        </w:rPr>
        <w:tab/>
        <w:t>tengo la memoria puesta.</w:t>
      </w:r>
    </w:p>
    <w:p w14:paraId="106EFE47" w14:textId="1D45C677" w:rsidR="00982DB6" w:rsidRPr="00923FD1" w:rsidRDefault="00982DB6" w:rsidP="00DD6E57">
      <w:pPr>
        <w:pStyle w:val="Verso"/>
        <w:rPr>
          <w:noProof/>
        </w:rPr>
      </w:pPr>
      <w:r w:rsidRPr="00923FD1">
        <w:rPr>
          <w:noProof/>
        </w:rPr>
        <w:tab/>
      </w:r>
      <w:r w:rsidRPr="00923FD1">
        <w:rPr>
          <w:noProof/>
        </w:rPr>
        <w:tab/>
      </w:r>
      <w:r w:rsidRPr="00923FD1">
        <w:rPr>
          <w:noProof/>
        </w:rPr>
        <w:tab/>
        <w:t>Voyme a esconder, por si miran</w:t>
      </w:r>
      <w:r w:rsidRPr="00923FD1">
        <w:rPr>
          <w:noProof/>
        </w:rPr>
        <w:tab/>
      </w:r>
      <w:r w:rsidRPr="00923FD1">
        <w:rPr>
          <w:noProof/>
        </w:rPr>
        <w:tab/>
      </w:r>
      <w:r w:rsidRPr="00923FD1">
        <w:rPr>
          <w:noProof/>
        </w:rPr>
        <w:tab/>
      </w:r>
      <w:r w:rsidRPr="00923FD1">
        <w:rPr>
          <w:noProof/>
        </w:rPr>
        <w:tab/>
      </w:r>
    </w:p>
    <w:p w14:paraId="47C7A7F7" w14:textId="4CFF62AF" w:rsidR="00982DB6" w:rsidRPr="00923FD1" w:rsidRDefault="00982DB6" w:rsidP="00DA26E4">
      <w:pPr>
        <w:pStyle w:val="Partidoincial"/>
        <w:rPr>
          <w:noProof/>
        </w:rPr>
      </w:pPr>
      <w:r w:rsidRPr="00923FD1">
        <w:rPr>
          <w:noProof/>
        </w:rPr>
        <w:tab/>
      </w:r>
      <w:r w:rsidRPr="00923FD1">
        <w:rPr>
          <w:noProof/>
        </w:rPr>
        <w:tab/>
      </w:r>
      <w:r w:rsidRPr="00923FD1">
        <w:rPr>
          <w:noProof/>
        </w:rPr>
        <w:tab/>
        <w:t>la nave.</w:t>
      </w:r>
    </w:p>
    <w:p w14:paraId="3FC76771" w14:textId="7C79B2F4" w:rsidR="00982DB6" w:rsidRPr="00923FD1" w:rsidRDefault="00982DB6" w:rsidP="001877E7">
      <w:pPr>
        <w:pStyle w:val="Acot"/>
        <w:rPr>
          <w:noProof/>
        </w:rPr>
      </w:pPr>
      <w:r w:rsidRPr="00923FD1">
        <w:rPr>
          <w:noProof/>
        </w:rPr>
        <w:t>Vase</w:t>
      </w:r>
    </w:p>
    <w:p w14:paraId="781F0DCF" w14:textId="5A61A6F3" w:rsidR="00DD6E57" w:rsidRPr="00923FD1" w:rsidRDefault="00DD6E57" w:rsidP="00DD6E57">
      <w:pPr>
        <w:pStyle w:val="Personaje"/>
        <w:rPr>
          <w:noProof/>
        </w:rPr>
      </w:pPr>
      <w:r w:rsidRPr="00923FD1">
        <w:rPr>
          <w:noProof/>
        </w:rPr>
        <w:t>carlos</w:t>
      </w:r>
    </w:p>
    <w:p w14:paraId="5FD83337" w14:textId="2838381A" w:rsidR="00982DB6" w:rsidRPr="00923FD1" w:rsidRDefault="00982DB6" w:rsidP="00AC2072">
      <w:pPr>
        <w:pStyle w:val="Partidofinal"/>
      </w:pPr>
      <w:r w:rsidRPr="00923FD1">
        <w:rPr>
          <w:noProof/>
        </w:rPr>
        <w:tab/>
      </w:r>
      <w:r w:rsidRPr="00923FD1">
        <w:rPr>
          <w:noProof/>
        </w:rPr>
        <w:tab/>
      </w:r>
      <w:r w:rsidRPr="00923FD1">
        <w:rPr>
          <w:noProof/>
        </w:rPr>
        <w:tab/>
      </w:r>
      <w:r w:rsidR="00DA26E4" w:rsidRPr="00923FD1">
        <w:rPr>
          <w:noProof/>
        </w:rPr>
        <w:tab/>
      </w:r>
      <w:r w:rsidRPr="00923FD1">
        <w:t xml:space="preserve">  No te entristezcas,</w:t>
      </w:r>
    </w:p>
    <w:p w14:paraId="0431A4AB" w14:textId="77777777" w:rsidR="00982DB6" w:rsidRPr="00923FD1" w:rsidRDefault="00982DB6" w:rsidP="00DD6E57">
      <w:pPr>
        <w:pStyle w:val="Verso"/>
        <w:rPr>
          <w:noProof/>
        </w:rPr>
      </w:pPr>
      <w:r w:rsidRPr="00923FD1">
        <w:rPr>
          <w:noProof/>
        </w:rPr>
        <w:tab/>
      </w:r>
      <w:r w:rsidRPr="00923FD1">
        <w:rPr>
          <w:noProof/>
        </w:rPr>
        <w:tab/>
      </w:r>
      <w:r w:rsidRPr="00923FD1">
        <w:rPr>
          <w:noProof/>
        </w:rPr>
        <w:tab/>
        <w:t>Isabel, que aquesta alarbe</w:t>
      </w:r>
    </w:p>
    <w:p w14:paraId="7F86E5DF" w14:textId="77777777" w:rsidR="00982DB6" w:rsidRPr="00923FD1" w:rsidRDefault="00982DB6" w:rsidP="00DD6E57">
      <w:pPr>
        <w:pStyle w:val="Verso"/>
        <w:rPr>
          <w:noProof/>
        </w:rPr>
      </w:pPr>
      <w:r w:rsidRPr="00923FD1">
        <w:rPr>
          <w:noProof/>
        </w:rPr>
        <w:tab/>
      </w:r>
      <w:r w:rsidRPr="00923FD1">
        <w:rPr>
          <w:noProof/>
        </w:rPr>
        <w:tab/>
      </w:r>
      <w:r w:rsidRPr="00923FD1">
        <w:rPr>
          <w:noProof/>
        </w:rPr>
        <w:tab/>
        <w:t>un imposible desea.</w:t>
      </w:r>
    </w:p>
    <w:p w14:paraId="752D8D3A" w14:textId="77777777" w:rsidR="00982DB6" w:rsidRPr="00923FD1" w:rsidRDefault="00982DB6" w:rsidP="00DD6E57">
      <w:pPr>
        <w:pStyle w:val="Verso"/>
        <w:rPr>
          <w:noProof/>
        </w:rPr>
      </w:pPr>
      <w:r w:rsidRPr="00923FD1">
        <w:rPr>
          <w:noProof/>
        </w:rPr>
        <w:tab/>
      </w:r>
      <w:r w:rsidRPr="00923FD1">
        <w:rPr>
          <w:noProof/>
        </w:rPr>
        <w:tab/>
      </w:r>
      <w:r w:rsidRPr="00923FD1">
        <w:rPr>
          <w:noProof/>
        </w:rPr>
        <w:tab/>
        <w:t>Ya te ha dicho mis rigores.</w:t>
      </w:r>
    </w:p>
    <w:p w14:paraId="52133F70" w14:textId="4775932A" w:rsidR="00DD6E57" w:rsidRPr="00923FD1" w:rsidRDefault="00DD6E57" w:rsidP="00DD6E57">
      <w:pPr>
        <w:pStyle w:val="Personaje"/>
        <w:rPr>
          <w:noProof/>
        </w:rPr>
      </w:pPr>
      <w:r w:rsidRPr="00923FD1">
        <w:rPr>
          <w:noProof/>
        </w:rPr>
        <w:t>isabel</w:t>
      </w:r>
    </w:p>
    <w:p w14:paraId="6F8FD597" w14:textId="38E9B275" w:rsidR="00982DB6" w:rsidRPr="00923FD1" w:rsidRDefault="00982DB6" w:rsidP="00DD6E57">
      <w:pPr>
        <w:pStyle w:val="Verso"/>
        <w:rPr>
          <w:noProof/>
        </w:rPr>
      </w:pPr>
      <w:r w:rsidRPr="00923FD1">
        <w:rPr>
          <w:noProof/>
        </w:rPr>
        <w:tab/>
      </w:r>
      <w:r w:rsidRPr="00923FD1">
        <w:rPr>
          <w:noProof/>
        </w:rPr>
        <w:tab/>
      </w:r>
      <w:r w:rsidRPr="00923FD1">
        <w:rPr>
          <w:noProof/>
        </w:rPr>
        <w:tab/>
        <w:t>Trabajos, Carlos, pobrezas,</w:t>
      </w:r>
      <w:r w:rsidRPr="00923FD1">
        <w:rPr>
          <w:noProof/>
        </w:rPr>
        <w:tab/>
      </w:r>
      <w:r w:rsidRPr="00923FD1">
        <w:rPr>
          <w:noProof/>
        </w:rPr>
        <w:tab/>
      </w:r>
      <w:r w:rsidRPr="00923FD1">
        <w:rPr>
          <w:noProof/>
        </w:rPr>
        <w:tab/>
      </w:r>
      <w:r w:rsidRPr="00923FD1">
        <w:rPr>
          <w:noProof/>
        </w:rPr>
        <w:tab/>
      </w:r>
      <w:r w:rsidRPr="00923FD1">
        <w:rPr>
          <w:noProof/>
        </w:rPr>
        <w:tab/>
      </w:r>
    </w:p>
    <w:p w14:paraId="7C01F4DE" w14:textId="7777777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soledades, enemigos,</w:t>
      </w:r>
    </w:p>
    <w:p w14:paraId="721BE1F4" w14:textId="77777777" w:rsidR="00982DB6" w:rsidRPr="00923FD1" w:rsidRDefault="00982DB6" w:rsidP="00DD6E57">
      <w:pPr>
        <w:pStyle w:val="Verso"/>
        <w:rPr>
          <w:noProof/>
        </w:rPr>
      </w:pPr>
      <w:r w:rsidRPr="00923FD1">
        <w:rPr>
          <w:noProof/>
        </w:rPr>
        <w:tab/>
      </w:r>
      <w:r w:rsidRPr="00923FD1">
        <w:rPr>
          <w:noProof/>
        </w:rPr>
        <w:tab/>
      </w:r>
      <w:r w:rsidRPr="00923FD1">
        <w:rPr>
          <w:noProof/>
        </w:rPr>
        <w:tab/>
        <w:t>ingratitudes y ausencias</w:t>
      </w:r>
    </w:p>
    <w:p w14:paraId="32B850D7" w14:textId="77777777" w:rsidR="00982DB6" w:rsidRPr="00923FD1" w:rsidRDefault="00982DB6" w:rsidP="00DD6E57">
      <w:pPr>
        <w:pStyle w:val="Verso"/>
        <w:rPr>
          <w:noProof/>
        </w:rPr>
      </w:pPr>
      <w:r w:rsidRPr="00923FD1">
        <w:rPr>
          <w:noProof/>
        </w:rPr>
        <w:tab/>
      </w:r>
      <w:r w:rsidRPr="00923FD1">
        <w:rPr>
          <w:noProof/>
        </w:rPr>
        <w:tab/>
      </w:r>
      <w:r w:rsidRPr="00923FD1">
        <w:rPr>
          <w:noProof/>
        </w:rPr>
        <w:tab/>
        <w:t>no me han desmayado el alma;</w:t>
      </w:r>
    </w:p>
    <w:p w14:paraId="6402240A" w14:textId="77777777" w:rsidR="00982DB6" w:rsidRPr="00923FD1" w:rsidRDefault="00982DB6" w:rsidP="00DD6E57">
      <w:pPr>
        <w:pStyle w:val="Verso"/>
        <w:rPr>
          <w:noProof/>
        </w:rPr>
      </w:pPr>
      <w:r w:rsidRPr="00923FD1">
        <w:rPr>
          <w:noProof/>
        </w:rPr>
        <w:tab/>
      </w:r>
      <w:r w:rsidRPr="00923FD1">
        <w:rPr>
          <w:noProof/>
        </w:rPr>
        <w:tab/>
      </w:r>
      <w:r w:rsidRPr="00923FD1">
        <w:rPr>
          <w:noProof/>
        </w:rPr>
        <w:tab/>
        <w:t>celos sí, que celos llegan</w:t>
      </w:r>
    </w:p>
    <w:p w14:paraId="412D8EF7" w14:textId="77777777" w:rsidR="00982DB6" w:rsidRPr="00923FD1" w:rsidRDefault="00982DB6" w:rsidP="00DA26E4">
      <w:pPr>
        <w:pStyle w:val="Partidoincial"/>
        <w:rPr>
          <w:noProof/>
        </w:rPr>
      </w:pPr>
      <w:r w:rsidRPr="00923FD1">
        <w:rPr>
          <w:noProof/>
        </w:rPr>
        <w:tab/>
      </w:r>
      <w:r w:rsidRPr="00923FD1">
        <w:rPr>
          <w:noProof/>
        </w:rPr>
        <w:tab/>
      </w:r>
      <w:r w:rsidRPr="00923FD1">
        <w:rPr>
          <w:noProof/>
        </w:rPr>
        <w:tab/>
        <w:t>más a lo vivo.</w:t>
      </w:r>
    </w:p>
    <w:p w14:paraId="12B8C013" w14:textId="54AD47F5" w:rsidR="00DD6E57" w:rsidRPr="00923FD1" w:rsidRDefault="00DD6E57" w:rsidP="00DD6E57">
      <w:pPr>
        <w:pStyle w:val="Personaje"/>
        <w:rPr>
          <w:noProof/>
        </w:rPr>
      </w:pPr>
      <w:r w:rsidRPr="00923FD1">
        <w:rPr>
          <w:noProof/>
        </w:rPr>
        <w:t>carlos</w:t>
      </w:r>
    </w:p>
    <w:p w14:paraId="0BD272D3" w14:textId="7870097E"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001877E7" w:rsidRPr="00923FD1">
        <w:rPr>
          <w:noProof/>
        </w:rPr>
        <w:tab/>
      </w:r>
      <w:r w:rsidRPr="00923FD1">
        <w:t>¡Ay de mí!</w:t>
      </w:r>
      <w:r w:rsidRPr="00923FD1">
        <w:tab/>
      </w:r>
      <w:r w:rsidRPr="00923FD1">
        <w:tab/>
      </w:r>
      <w:r w:rsidRPr="00923FD1">
        <w:tab/>
      </w:r>
      <w:r w:rsidRPr="00923FD1">
        <w:tab/>
      </w:r>
      <w:r w:rsidRPr="00923FD1">
        <w:tab/>
      </w:r>
    </w:p>
    <w:p w14:paraId="238BBB02" w14:textId="77777777" w:rsidR="00982DB6" w:rsidRPr="00923FD1" w:rsidRDefault="00982DB6" w:rsidP="00DD6E57">
      <w:pPr>
        <w:pStyle w:val="Verso"/>
        <w:rPr>
          <w:noProof/>
        </w:rPr>
      </w:pPr>
      <w:r w:rsidRPr="00923FD1">
        <w:rPr>
          <w:noProof/>
        </w:rPr>
        <w:tab/>
      </w:r>
      <w:r w:rsidRPr="00923FD1">
        <w:rPr>
          <w:noProof/>
        </w:rPr>
        <w:tab/>
      </w:r>
      <w:r w:rsidRPr="00923FD1">
        <w:rPr>
          <w:noProof/>
        </w:rPr>
        <w:tab/>
        <w:t>¿Quién en una barca llega?</w:t>
      </w:r>
    </w:p>
    <w:p w14:paraId="49190E1E" w14:textId="613F7B53" w:rsidR="00DD6E57" w:rsidRPr="00923FD1" w:rsidRDefault="00DD6E57" w:rsidP="00DD6E57">
      <w:pPr>
        <w:pStyle w:val="Personaje"/>
        <w:rPr>
          <w:noProof/>
        </w:rPr>
      </w:pPr>
      <w:r w:rsidRPr="00923FD1">
        <w:rPr>
          <w:noProof/>
        </w:rPr>
        <w:t>isabel</w:t>
      </w:r>
    </w:p>
    <w:p w14:paraId="4291F19A" w14:textId="1E980589" w:rsidR="00982DB6" w:rsidRPr="00923FD1" w:rsidRDefault="00982DB6" w:rsidP="00DD6E57">
      <w:pPr>
        <w:pStyle w:val="Verso"/>
        <w:rPr>
          <w:noProof/>
        </w:rPr>
      </w:pPr>
      <w:r w:rsidRPr="00923FD1">
        <w:rPr>
          <w:noProof/>
        </w:rPr>
        <w:tab/>
      </w:r>
      <w:r w:rsidRPr="00923FD1">
        <w:rPr>
          <w:noProof/>
        </w:rPr>
        <w:tab/>
      </w:r>
      <w:r w:rsidRPr="00923FD1">
        <w:rPr>
          <w:noProof/>
        </w:rPr>
        <w:tab/>
        <w:t>Hipólito. ¿No le ves?</w:t>
      </w:r>
    </w:p>
    <w:p w14:paraId="525917FD" w14:textId="3EFA2E42" w:rsidR="00DD6E57" w:rsidRPr="00923FD1" w:rsidRDefault="00DD6E57" w:rsidP="00DD6E57">
      <w:pPr>
        <w:pStyle w:val="Personaje"/>
        <w:rPr>
          <w:noProof/>
        </w:rPr>
      </w:pPr>
      <w:r w:rsidRPr="00923FD1">
        <w:rPr>
          <w:noProof/>
        </w:rPr>
        <w:t>carlos</w:t>
      </w:r>
    </w:p>
    <w:p w14:paraId="73EE6B6C" w14:textId="3AD59303"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O mi temor lo sospecha</w:t>
      </w:r>
    </w:p>
    <w:p w14:paraId="1C9BFD35" w14:textId="77777777" w:rsidR="00982DB6" w:rsidRPr="00923FD1" w:rsidRDefault="00982DB6" w:rsidP="00DD6E57">
      <w:pPr>
        <w:pStyle w:val="Verso"/>
        <w:rPr>
          <w:noProof/>
        </w:rPr>
      </w:pPr>
      <w:r w:rsidRPr="00923FD1">
        <w:rPr>
          <w:noProof/>
        </w:rPr>
        <w:tab/>
      </w:r>
      <w:r w:rsidRPr="00923FD1">
        <w:rPr>
          <w:noProof/>
        </w:rPr>
        <w:tab/>
      </w:r>
      <w:r w:rsidRPr="00923FD1">
        <w:rPr>
          <w:noProof/>
        </w:rPr>
        <w:tab/>
        <w:t>o viene con él mi dueño.</w:t>
      </w:r>
    </w:p>
    <w:p w14:paraId="40F4CED5" w14:textId="0AAF868B" w:rsidR="00DD6E57" w:rsidRPr="00923FD1" w:rsidRDefault="00DD6E57" w:rsidP="00DD6E57">
      <w:pPr>
        <w:pStyle w:val="Personaje"/>
        <w:rPr>
          <w:noProof/>
        </w:rPr>
      </w:pPr>
      <w:r w:rsidRPr="00923FD1">
        <w:rPr>
          <w:noProof/>
        </w:rPr>
        <w:t>isabel</w:t>
      </w:r>
    </w:p>
    <w:p w14:paraId="274D8E2E" w14:textId="7D29228D" w:rsidR="00982DB6" w:rsidRPr="00923FD1" w:rsidRDefault="00982DB6" w:rsidP="00DD6E57">
      <w:pPr>
        <w:pStyle w:val="Verso"/>
        <w:rPr>
          <w:noProof/>
        </w:rPr>
      </w:pPr>
      <w:r w:rsidRPr="00923FD1">
        <w:rPr>
          <w:noProof/>
        </w:rPr>
        <w:tab/>
      </w:r>
      <w:r w:rsidRPr="00923FD1">
        <w:rPr>
          <w:noProof/>
        </w:rPr>
        <w:tab/>
      </w:r>
      <w:r w:rsidRPr="00923FD1">
        <w:rPr>
          <w:noProof/>
        </w:rPr>
        <w:tab/>
        <w:t>¿Qué importa cuando lo sea?</w:t>
      </w:r>
      <w:r w:rsidRPr="00923FD1">
        <w:rPr>
          <w:noProof/>
        </w:rPr>
        <w:tab/>
      </w:r>
      <w:r w:rsidRPr="00923FD1">
        <w:rPr>
          <w:noProof/>
        </w:rPr>
        <w:tab/>
      </w:r>
      <w:r w:rsidRPr="00923FD1">
        <w:rPr>
          <w:noProof/>
        </w:rPr>
        <w:tab/>
      </w:r>
      <w:r w:rsidRPr="00923FD1">
        <w:rPr>
          <w:noProof/>
        </w:rPr>
        <w:tab/>
      </w:r>
      <w:r w:rsidRPr="00923FD1">
        <w:rPr>
          <w:noProof/>
        </w:rPr>
        <w:tab/>
      </w:r>
    </w:p>
    <w:p w14:paraId="1EBD5D93" w14:textId="61BBA5AB" w:rsidR="00DD6E57" w:rsidRPr="00923FD1" w:rsidRDefault="00DD6E57" w:rsidP="00DD6E57">
      <w:pPr>
        <w:pStyle w:val="Personaje"/>
        <w:rPr>
          <w:noProof/>
        </w:rPr>
      </w:pPr>
      <w:r w:rsidRPr="00923FD1">
        <w:rPr>
          <w:noProof/>
        </w:rPr>
        <w:t>carlos</w:t>
      </w:r>
    </w:p>
    <w:p w14:paraId="6E875F0A" w14:textId="712EC98A" w:rsidR="00982DB6" w:rsidRPr="00923FD1" w:rsidRDefault="00982DB6" w:rsidP="001877E7">
      <w:pPr>
        <w:pStyle w:val="Verso"/>
        <w:rPr>
          <w:noProof/>
        </w:rPr>
      </w:pPr>
      <w:r w:rsidRPr="00923FD1">
        <w:rPr>
          <w:noProof/>
        </w:rPr>
        <w:tab/>
      </w:r>
      <w:r w:rsidRPr="00923FD1">
        <w:rPr>
          <w:noProof/>
        </w:rPr>
        <w:tab/>
      </w:r>
      <w:r w:rsidR="001877E7" w:rsidRPr="00923FD1">
        <w:rPr>
          <w:noProof/>
        </w:rPr>
        <w:tab/>
      </w:r>
      <w:r w:rsidRPr="00923FD1">
        <w:rPr>
          <w:noProof/>
        </w:rPr>
        <w:t>Allí, Isabel, te retira.</w:t>
      </w:r>
    </w:p>
    <w:p w14:paraId="2F504DBB" w14:textId="2AF6AF37" w:rsidR="00982DB6" w:rsidRPr="00923FD1" w:rsidRDefault="00982DB6" w:rsidP="001877E7">
      <w:pPr>
        <w:pStyle w:val="Acot"/>
        <w:rPr>
          <w:noProof/>
        </w:rPr>
      </w:pPr>
      <w:r w:rsidRPr="00923FD1">
        <w:rPr>
          <w:noProof/>
        </w:rPr>
        <w:t>Dentro Hipólito</w:t>
      </w:r>
    </w:p>
    <w:p w14:paraId="0E75EBCF" w14:textId="5CE4271C" w:rsidR="00DD6E57" w:rsidRPr="00923FD1" w:rsidRDefault="00DD6E57" w:rsidP="00DD6E57">
      <w:pPr>
        <w:pStyle w:val="Personaje"/>
        <w:rPr>
          <w:noProof/>
        </w:rPr>
      </w:pPr>
      <w:r w:rsidRPr="00923FD1">
        <w:rPr>
          <w:noProof/>
        </w:rPr>
        <w:t>hipólito</w:t>
      </w:r>
    </w:p>
    <w:p w14:paraId="36C2D04E" w14:textId="54ACA307"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Acosta la barca, apresta</w:t>
      </w:r>
    </w:p>
    <w:p w14:paraId="1B8030B1" w14:textId="7DF71968" w:rsidR="00982DB6" w:rsidRPr="00923FD1" w:rsidRDefault="00982DB6" w:rsidP="001877E7">
      <w:pPr>
        <w:pStyle w:val="Verso"/>
        <w:rPr>
          <w:noProof/>
        </w:rPr>
      </w:pPr>
      <w:r w:rsidRPr="00923FD1">
        <w:rPr>
          <w:noProof/>
        </w:rPr>
        <w:tab/>
      </w:r>
      <w:r w:rsidRPr="00923FD1">
        <w:rPr>
          <w:noProof/>
        </w:rPr>
        <w:tab/>
      </w:r>
      <w:r w:rsidRPr="00923FD1">
        <w:rPr>
          <w:noProof/>
        </w:rPr>
        <w:tab/>
        <w:t xml:space="preserve">un cabo. </w:t>
      </w:r>
      <w:bookmarkStart w:id="153" w:name="_Hlk46519622"/>
      <w:r w:rsidRPr="00923FD1">
        <w:rPr>
          <w:noProof/>
        </w:rPr>
        <w:t>Sube, muley</w:t>
      </w:r>
      <w:bookmarkEnd w:id="153"/>
      <w:r w:rsidRPr="00923FD1">
        <w:rPr>
          <w:noProof/>
        </w:rPr>
        <w:t>.</w:t>
      </w:r>
    </w:p>
    <w:p w14:paraId="595FE1A6" w14:textId="0B96B122" w:rsidR="00982DB6" w:rsidRPr="00923FD1" w:rsidRDefault="00982DB6" w:rsidP="001877E7">
      <w:pPr>
        <w:pStyle w:val="Acot"/>
        <w:rPr>
          <w:noProof/>
        </w:rPr>
      </w:pPr>
      <w:r w:rsidRPr="00923FD1">
        <w:rPr>
          <w:noProof/>
        </w:rPr>
        <w:t>Sale Hipólito y Alí</w:t>
      </w:r>
    </w:p>
    <w:p w14:paraId="159F8C1A" w14:textId="24CE82A3" w:rsidR="00DD6E57" w:rsidRPr="00923FD1" w:rsidRDefault="00DD6E57" w:rsidP="00DD6E57">
      <w:pPr>
        <w:pStyle w:val="Personaje"/>
        <w:rPr>
          <w:noProof/>
        </w:rPr>
      </w:pPr>
      <w:r w:rsidRPr="00923FD1">
        <w:rPr>
          <w:noProof/>
        </w:rPr>
        <w:t>carlos</w:t>
      </w:r>
    </w:p>
    <w:p w14:paraId="4E6083E2" w14:textId="2F160CB1"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Puesto que enojado vengas</w:t>
      </w:r>
    </w:p>
    <w:p w14:paraId="67B04220" w14:textId="2E1F7E20" w:rsidR="00982DB6" w:rsidRPr="00923FD1" w:rsidRDefault="00982DB6" w:rsidP="00DD6E57">
      <w:pPr>
        <w:pStyle w:val="Verso"/>
        <w:rPr>
          <w:noProof/>
        </w:rPr>
      </w:pPr>
      <w:r w:rsidRPr="00923FD1">
        <w:rPr>
          <w:noProof/>
        </w:rPr>
        <w:tab/>
      </w:r>
      <w:r w:rsidRPr="00923FD1">
        <w:rPr>
          <w:noProof/>
        </w:rPr>
        <w:tab/>
      </w:r>
      <w:r w:rsidRPr="00923FD1">
        <w:rPr>
          <w:noProof/>
        </w:rPr>
        <w:tab/>
        <w:t>y, más que para piedad,</w:t>
      </w:r>
      <w:r w:rsidRPr="00923FD1">
        <w:rPr>
          <w:noProof/>
        </w:rPr>
        <w:tab/>
      </w:r>
      <w:r w:rsidRPr="00923FD1">
        <w:rPr>
          <w:noProof/>
        </w:rPr>
        <w:tab/>
      </w:r>
      <w:r w:rsidRPr="00923FD1">
        <w:rPr>
          <w:noProof/>
        </w:rPr>
        <w:tab/>
      </w:r>
      <w:r w:rsidRPr="00923FD1">
        <w:rPr>
          <w:noProof/>
        </w:rPr>
        <w:tab/>
      </w:r>
      <w:r w:rsidRPr="00923FD1">
        <w:rPr>
          <w:noProof/>
        </w:rPr>
        <w:tab/>
      </w:r>
    </w:p>
    <w:p w14:paraId="6FE5BB56" w14:textId="77777777" w:rsidR="00982DB6" w:rsidRPr="00923FD1" w:rsidRDefault="00982DB6" w:rsidP="00DD6E57">
      <w:pPr>
        <w:pStyle w:val="Verso"/>
        <w:rPr>
          <w:noProof/>
        </w:rPr>
      </w:pPr>
      <w:r w:rsidRPr="00923FD1">
        <w:rPr>
          <w:noProof/>
        </w:rPr>
        <w:tab/>
      </w:r>
      <w:r w:rsidRPr="00923FD1">
        <w:rPr>
          <w:noProof/>
        </w:rPr>
        <w:tab/>
      </w:r>
      <w:r w:rsidRPr="00923FD1">
        <w:rPr>
          <w:noProof/>
        </w:rPr>
        <w:tab/>
        <w:t>para castigar ofensas,</w:t>
      </w:r>
    </w:p>
    <w:p w14:paraId="5B50B9CB" w14:textId="77777777" w:rsidR="00982DB6" w:rsidRPr="00923FD1" w:rsidRDefault="00982DB6" w:rsidP="00DD6E57">
      <w:pPr>
        <w:pStyle w:val="Verso"/>
        <w:rPr>
          <w:noProof/>
        </w:rPr>
      </w:pPr>
      <w:r w:rsidRPr="00923FD1">
        <w:rPr>
          <w:noProof/>
        </w:rPr>
        <w:tab/>
      </w:r>
      <w:r w:rsidRPr="00923FD1">
        <w:rPr>
          <w:noProof/>
        </w:rPr>
        <w:tab/>
      </w:r>
      <w:r w:rsidRPr="00923FD1">
        <w:rPr>
          <w:noProof/>
        </w:rPr>
        <w:tab/>
        <w:t>no pienso esconder de ti</w:t>
      </w:r>
    </w:p>
    <w:p w14:paraId="42F47BC9" w14:textId="77777777" w:rsidR="00982DB6" w:rsidRPr="00923FD1" w:rsidRDefault="00982DB6" w:rsidP="00DA26E4">
      <w:pPr>
        <w:pStyle w:val="Partidoincial"/>
        <w:rPr>
          <w:noProof/>
        </w:rPr>
      </w:pPr>
      <w:r w:rsidRPr="00923FD1">
        <w:rPr>
          <w:noProof/>
        </w:rPr>
        <w:tab/>
      </w:r>
      <w:r w:rsidRPr="00923FD1">
        <w:rPr>
          <w:noProof/>
        </w:rPr>
        <w:tab/>
      </w:r>
      <w:r w:rsidRPr="00923FD1">
        <w:rPr>
          <w:noProof/>
        </w:rPr>
        <w:tab/>
        <w:t>mi rostro.</w:t>
      </w:r>
    </w:p>
    <w:p w14:paraId="2E66ABE6" w14:textId="33DD575E" w:rsidR="00DD6E57" w:rsidRPr="00923FD1" w:rsidRDefault="00DD6E57" w:rsidP="00DD6E57">
      <w:pPr>
        <w:pStyle w:val="Personaje"/>
        <w:rPr>
          <w:noProof/>
        </w:rPr>
      </w:pPr>
      <w:r w:rsidRPr="00923FD1">
        <w:rPr>
          <w:noProof/>
        </w:rPr>
        <w:t>alí</w:t>
      </w:r>
    </w:p>
    <w:p w14:paraId="383D9C18" w14:textId="239F3951" w:rsidR="00982DB6" w:rsidRPr="00923FD1" w:rsidRDefault="00982DB6" w:rsidP="00AC2072">
      <w:pPr>
        <w:pStyle w:val="Partidofinal"/>
      </w:pPr>
      <w:r w:rsidRPr="00923FD1">
        <w:rPr>
          <w:noProof/>
        </w:rPr>
        <w:lastRenderedPageBreak/>
        <w:tab/>
      </w:r>
      <w:r w:rsidRPr="00923FD1">
        <w:rPr>
          <w:noProof/>
        </w:rPr>
        <w:tab/>
      </w:r>
      <w:r w:rsidRPr="00923FD1">
        <w:rPr>
          <w:noProof/>
        </w:rPr>
        <w:tab/>
      </w:r>
      <w:r w:rsidRPr="00923FD1">
        <w:rPr>
          <w:noProof/>
        </w:rPr>
        <w:tab/>
        <w:t xml:space="preserve">    </w:t>
      </w:r>
      <w:r w:rsidRPr="00923FD1">
        <w:t xml:space="preserve"> ¡Oh, qué mal lo hicieras!</w:t>
      </w:r>
    </w:p>
    <w:p w14:paraId="2E9A28E6" w14:textId="77777777" w:rsidR="00982DB6" w:rsidRPr="00923FD1" w:rsidRDefault="00982DB6" w:rsidP="00DD6E57">
      <w:pPr>
        <w:pStyle w:val="Verso"/>
        <w:rPr>
          <w:noProof/>
        </w:rPr>
      </w:pPr>
      <w:r w:rsidRPr="00923FD1">
        <w:rPr>
          <w:noProof/>
        </w:rPr>
        <w:tab/>
      </w:r>
      <w:r w:rsidRPr="00923FD1">
        <w:rPr>
          <w:noProof/>
        </w:rPr>
        <w:tab/>
      </w:r>
      <w:r w:rsidRPr="00923FD1">
        <w:rPr>
          <w:noProof/>
        </w:rPr>
        <w:tab/>
        <w:t>Pues fuera poner en duda</w:t>
      </w:r>
    </w:p>
    <w:p w14:paraId="6B1FD3C6" w14:textId="093651B1" w:rsidR="00982DB6" w:rsidRPr="00923FD1" w:rsidRDefault="00982DB6" w:rsidP="00DD6E57">
      <w:pPr>
        <w:pStyle w:val="Verso"/>
        <w:rPr>
          <w:noProof/>
        </w:rPr>
      </w:pPr>
      <w:r w:rsidRPr="00923FD1">
        <w:rPr>
          <w:noProof/>
        </w:rPr>
        <w:tab/>
      </w:r>
      <w:r w:rsidRPr="00923FD1">
        <w:rPr>
          <w:noProof/>
        </w:rPr>
        <w:tab/>
      </w:r>
      <w:r w:rsidRPr="00923FD1">
        <w:rPr>
          <w:noProof/>
        </w:rPr>
        <w:tab/>
        <w:t>el valor de mi nobleza.</w:t>
      </w:r>
      <w:r w:rsidRPr="00923FD1">
        <w:rPr>
          <w:noProof/>
        </w:rPr>
        <w:tab/>
      </w:r>
      <w:r w:rsidRPr="00923FD1">
        <w:rPr>
          <w:noProof/>
        </w:rPr>
        <w:tab/>
      </w:r>
      <w:r w:rsidRPr="00923FD1">
        <w:rPr>
          <w:noProof/>
        </w:rPr>
        <w:tab/>
      </w:r>
      <w:r w:rsidRPr="00923FD1">
        <w:rPr>
          <w:noProof/>
        </w:rPr>
        <w:tab/>
      </w:r>
      <w:r w:rsidRPr="00923FD1">
        <w:rPr>
          <w:noProof/>
        </w:rPr>
        <w:tab/>
      </w:r>
    </w:p>
    <w:p w14:paraId="3F0C3310" w14:textId="77777777" w:rsidR="00982DB6" w:rsidRPr="00923FD1" w:rsidRDefault="00982DB6" w:rsidP="00DD6E57">
      <w:pPr>
        <w:pStyle w:val="Verso"/>
        <w:rPr>
          <w:noProof/>
        </w:rPr>
      </w:pPr>
      <w:r w:rsidRPr="00923FD1">
        <w:rPr>
          <w:noProof/>
        </w:rPr>
        <w:tab/>
      </w:r>
      <w:r w:rsidRPr="00923FD1">
        <w:rPr>
          <w:noProof/>
        </w:rPr>
        <w:tab/>
      </w:r>
      <w:r w:rsidRPr="00923FD1">
        <w:rPr>
          <w:noProof/>
        </w:rPr>
        <w:tab/>
        <w:t>Dame, don Carlos, los brazos.</w:t>
      </w:r>
    </w:p>
    <w:p w14:paraId="219CB710" w14:textId="1427A394" w:rsidR="00DD6E57" w:rsidRPr="00923FD1" w:rsidRDefault="00DD6E57" w:rsidP="00DD6E57">
      <w:pPr>
        <w:pStyle w:val="Personaje"/>
        <w:rPr>
          <w:noProof/>
        </w:rPr>
      </w:pPr>
      <w:r w:rsidRPr="00923FD1">
        <w:rPr>
          <w:noProof/>
        </w:rPr>
        <w:t>carlos</w:t>
      </w:r>
    </w:p>
    <w:p w14:paraId="520FC873" w14:textId="7BF1A3A3"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Los tuyos serán cadena</w:t>
      </w:r>
    </w:p>
    <w:p w14:paraId="4289C33C" w14:textId="77777777" w:rsidR="00982DB6" w:rsidRPr="00923FD1" w:rsidRDefault="00982DB6" w:rsidP="00DA26E4">
      <w:pPr>
        <w:pStyle w:val="Partidoincial"/>
        <w:rPr>
          <w:noProof/>
        </w:rPr>
      </w:pPr>
      <w:r w:rsidRPr="00923FD1">
        <w:rPr>
          <w:noProof/>
        </w:rPr>
        <w:tab/>
      </w:r>
      <w:r w:rsidRPr="00923FD1">
        <w:rPr>
          <w:noProof/>
        </w:rPr>
        <w:tab/>
      </w:r>
      <w:r w:rsidRPr="00923FD1">
        <w:rPr>
          <w:noProof/>
        </w:rPr>
        <w:tab/>
        <w:t>de los míos.</w:t>
      </w:r>
    </w:p>
    <w:p w14:paraId="67B9C463" w14:textId="5CAFE680" w:rsidR="00DD6E57" w:rsidRPr="00923FD1" w:rsidRDefault="00DD6E57" w:rsidP="00DD6E57">
      <w:pPr>
        <w:pStyle w:val="Personaje"/>
        <w:rPr>
          <w:noProof/>
        </w:rPr>
      </w:pPr>
      <w:r w:rsidRPr="00923FD1">
        <w:rPr>
          <w:noProof/>
        </w:rPr>
        <w:t>alí</w:t>
      </w:r>
    </w:p>
    <w:p w14:paraId="3A13BE5F" w14:textId="789ADA68"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t xml:space="preserve">        </w:t>
      </w:r>
      <w:r w:rsidRPr="00923FD1">
        <w:t>Este moro</w:t>
      </w:r>
    </w:p>
    <w:p w14:paraId="227B19BB" w14:textId="77777777" w:rsidR="00982DB6" w:rsidRPr="00923FD1" w:rsidRDefault="00982DB6" w:rsidP="00DD6E57">
      <w:pPr>
        <w:pStyle w:val="Verso"/>
        <w:rPr>
          <w:noProof/>
        </w:rPr>
      </w:pPr>
      <w:r w:rsidRPr="00923FD1">
        <w:rPr>
          <w:noProof/>
        </w:rPr>
        <w:tab/>
      </w:r>
      <w:r w:rsidRPr="00923FD1">
        <w:rPr>
          <w:noProof/>
        </w:rPr>
        <w:tab/>
      </w:r>
      <w:r w:rsidRPr="00923FD1">
        <w:rPr>
          <w:noProof/>
        </w:rPr>
        <w:tab/>
        <w:t>me dijo la gentileza</w:t>
      </w:r>
    </w:p>
    <w:p w14:paraId="6796DEE4" w14:textId="03E8B265" w:rsidR="00982DB6" w:rsidRPr="00923FD1" w:rsidRDefault="00982DB6" w:rsidP="00DD6E57">
      <w:pPr>
        <w:pStyle w:val="Verso"/>
        <w:rPr>
          <w:noProof/>
        </w:rPr>
      </w:pPr>
      <w:r w:rsidRPr="00923FD1">
        <w:rPr>
          <w:noProof/>
        </w:rPr>
        <w:tab/>
      </w:r>
      <w:r w:rsidRPr="00923FD1">
        <w:rPr>
          <w:noProof/>
        </w:rPr>
        <w:tab/>
      </w:r>
      <w:r w:rsidRPr="00923FD1">
        <w:rPr>
          <w:noProof/>
        </w:rPr>
        <w:tab/>
        <w:t>con que el rescate me envías.</w:t>
      </w:r>
      <w:r w:rsidRPr="00923FD1">
        <w:rPr>
          <w:noProof/>
        </w:rPr>
        <w:tab/>
      </w:r>
      <w:r w:rsidRPr="00923FD1">
        <w:rPr>
          <w:noProof/>
        </w:rPr>
        <w:tab/>
      </w:r>
      <w:r w:rsidRPr="00923FD1">
        <w:rPr>
          <w:noProof/>
        </w:rPr>
        <w:tab/>
      </w:r>
      <w:r w:rsidRPr="00923FD1">
        <w:rPr>
          <w:noProof/>
        </w:rPr>
        <w:tab/>
      </w:r>
      <w:r w:rsidRPr="00923FD1">
        <w:rPr>
          <w:noProof/>
        </w:rPr>
        <w:tab/>
      </w:r>
    </w:p>
    <w:p w14:paraId="21F1C75E" w14:textId="77777777" w:rsidR="00982DB6" w:rsidRPr="00923FD1" w:rsidRDefault="00982DB6" w:rsidP="00DD6E57">
      <w:pPr>
        <w:pStyle w:val="Verso"/>
        <w:rPr>
          <w:noProof/>
        </w:rPr>
      </w:pPr>
      <w:r w:rsidRPr="00923FD1">
        <w:rPr>
          <w:noProof/>
        </w:rPr>
        <w:tab/>
      </w:r>
      <w:r w:rsidRPr="00923FD1">
        <w:rPr>
          <w:noProof/>
        </w:rPr>
        <w:tab/>
      </w:r>
      <w:r w:rsidRPr="00923FD1">
        <w:rPr>
          <w:noProof/>
        </w:rPr>
        <w:tab/>
        <w:t>Yo le dije que no eras</w:t>
      </w:r>
    </w:p>
    <w:p w14:paraId="537A2243" w14:textId="77777777" w:rsidR="00982DB6" w:rsidRPr="00923FD1" w:rsidRDefault="00982DB6" w:rsidP="00DD6E57">
      <w:pPr>
        <w:pStyle w:val="Verso"/>
        <w:rPr>
          <w:noProof/>
        </w:rPr>
      </w:pPr>
      <w:r w:rsidRPr="00923FD1">
        <w:rPr>
          <w:noProof/>
        </w:rPr>
        <w:tab/>
      </w:r>
      <w:r w:rsidRPr="00923FD1">
        <w:rPr>
          <w:noProof/>
        </w:rPr>
        <w:tab/>
      </w:r>
      <w:r w:rsidRPr="00923FD1">
        <w:rPr>
          <w:noProof/>
        </w:rPr>
        <w:tab/>
        <w:t>mi esclavo, sino mi amigo,</w:t>
      </w:r>
    </w:p>
    <w:p w14:paraId="0F813843" w14:textId="77777777" w:rsidR="00982DB6" w:rsidRPr="00923FD1" w:rsidRDefault="00982DB6" w:rsidP="00DD6E57">
      <w:pPr>
        <w:pStyle w:val="Verso"/>
        <w:rPr>
          <w:noProof/>
        </w:rPr>
      </w:pPr>
      <w:r w:rsidRPr="00923FD1">
        <w:rPr>
          <w:noProof/>
        </w:rPr>
        <w:tab/>
      </w:r>
      <w:r w:rsidRPr="00923FD1">
        <w:rPr>
          <w:noProof/>
        </w:rPr>
        <w:tab/>
      </w:r>
      <w:r w:rsidRPr="00923FD1">
        <w:rPr>
          <w:noProof/>
        </w:rPr>
        <w:tab/>
        <w:t>y él por esta recompensa</w:t>
      </w:r>
    </w:p>
    <w:p w14:paraId="6B582699" w14:textId="77777777" w:rsidR="00982DB6" w:rsidRPr="00923FD1" w:rsidRDefault="00982DB6" w:rsidP="00DD6E57">
      <w:pPr>
        <w:pStyle w:val="Verso"/>
        <w:rPr>
          <w:noProof/>
        </w:rPr>
      </w:pPr>
      <w:r w:rsidRPr="00923FD1">
        <w:rPr>
          <w:noProof/>
        </w:rPr>
        <w:tab/>
      </w:r>
      <w:r w:rsidRPr="00923FD1">
        <w:rPr>
          <w:noProof/>
        </w:rPr>
        <w:tab/>
      </w:r>
      <w:r w:rsidRPr="00923FD1">
        <w:rPr>
          <w:noProof/>
        </w:rPr>
        <w:tab/>
        <w:t>quiere que cenemos juntos,</w:t>
      </w:r>
    </w:p>
    <w:p w14:paraId="2FCDA7A1" w14:textId="11107DEC" w:rsidR="00982DB6" w:rsidRPr="00923FD1" w:rsidRDefault="00982DB6" w:rsidP="00DD6E57">
      <w:pPr>
        <w:pStyle w:val="Verso"/>
        <w:rPr>
          <w:noProof/>
        </w:rPr>
      </w:pPr>
      <w:r w:rsidRPr="00923FD1">
        <w:rPr>
          <w:noProof/>
        </w:rPr>
        <w:tab/>
      </w:r>
      <w:r w:rsidRPr="00923FD1">
        <w:rPr>
          <w:noProof/>
        </w:rPr>
        <w:tab/>
      </w:r>
      <w:r w:rsidRPr="00923FD1">
        <w:rPr>
          <w:noProof/>
        </w:rPr>
        <w:tab/>
        <w:t>y por postre me presenta</w:t>
      </w:r>
      <w:r w:rsidRPr="00923FD1">
        <w:rPr>
          <w:noProof/>
        </w:rPr>
        <w:tab/>
      </w:r>
      <w:r w:rsidRPr="00923FD1">
        <w:rPr>
          <w:noProof/>
        </w:rPr>
        <w:tab/>
      </w:r>
      <w:r w:rsidRPr="00923FD1">
        <w:rPr>
          <w:noProof/>
        </w:rPr>
        <w:tab/>
      </w:r>
      <w:r w:rsidRPr="00923FD1">
        <w:rPr>
          <w:noProof/>
        </w:rPr>
        <w:tab/>
      </w:r>
      <w:r w:rsidRPr="00923FD1">
        <w:rPr>
          <w:noProof/>
        </w:rPr>
        <w:tab/>
      </w:r>
    </w:p>
    <w:p w14:paraId="7FA4A2A0" w14:textId="77777777" w:rsidR="00982DB6" w:rsidRPr="00923FD1" w:rsidRDefault="00982DB6" w:rsidP="00DD6E57">
      <w:pPr>
        <w:pStyle w:val="Verso"/>
        <w:rPr>
          <w:noProof/>
        </w:rPr>
      </w:pPr>
      <w:r w:rsidRPr="00923FD1">
        <w:rPr>
          <w:noProof/>
        </w:rPr>
        <w:tab/>
      </w:r>
      <w:r w:rsidRPr="00923FD1">
        <w:rPr>
          <w:noProof/>
        </w:rPr>
        <w:tab/>
      </w:r>
      <w:r w:rsidRPr="00923FD1">
        <w:rPr>
          <w:noProof/>
        </w:rPr>
        <w:tab/>
        <w:t>ciertas joyas que ha traído,</w:t>
      </w:r>
    </w:p>
    <w:p w14:paraId="69FFDDD7" w14:textId="77777777" w:rsidR="00982DB6" w:rsidRPr="00923FD1" w:rsidRDefault="00982DB6" w:rsidP="00DD6E57">
      <w:pPr>
        <w:pStyle w:val="Verso"/>
        <w:rPr>
          <w:noProof/>
        </w:rPr>
      </w:pPr>
      <w:r w:rsidRPr="00923FD1">
        <w:rPr>
          <w:noProof/>
        </w:rPr>
        <w:tab/>
      </w:r>
      <w:r w:rsidRPr="00923FD1">
        <w:rPr>
          <w:noProof/>
        </w:rPr>
        <w:tab/>
      </w:r>
      <w:r w:rsidRPr="00923FD1">
        <w:rPr>
          <w:noProof/>
        </w:rPr>
        <w:tab/>
        <w:t>y dice que a todas ellas</w:t>
      </w:r>
    </w:p>
    <w:p w14:paraId="17EE7BEA" w14:textId="77777777" w:rsidR="00982DB6" w:rsidRPr="00923FD1" w:rsidRDefault="00982DB6" w:rsidP="00DD6E57">
      <w:pPr>
        <w:pStyle w:val="Verso"/>
        <w:rPr>
          <w:noProof/>
        </w:rPr>
      </w:pPr>
      <w:r w:rsidRPr="00923FD1">
        <w:rPr>
          <w:noProof/>
        </w:rPr>
        <w:tab/>
      </w:r>
      <w:r w:rsidRPr="00923FD1">
        <w:rPr>
          <w:noProof/>
        </w:rPr>
        <w:tab/>
      </w:r>
      <w:r w:rsidRPr="00923FD1">
        <w:rPr>
          <w:noProof/>
        </w:rPr>
        <w:tab/>
        <w:t>prefiere una maravilla</w:t>
      </w:r>
    </w:p>
    <w:p w14:paraId="33148EAF" w14:textId="77777777" w:rsidR="00982DB6" w:rsidRPr="00923FD1" w:rsidRDefault="00982DB6" w:rsidP="00DD6E57">
      <w:pPr>
        <w:pStyle w:val="Verso"/>
        <w:rPr>
          <w:noProof/>
        </w:rPr>
      </w:pPr>
      <w:r w:rsidRPr="00923FD1">
        <w:rPr>
          <w:noProof/>
        </w:rPr>
        <w:tab/>
      </w:r>
      <w:r w:rsidRPr="00923FD1">
        <w:rPr>
          <w:noProof/>
        </w:rPr>
        <w:tab/>
      </w:r>
      <w:r w:rsidRPr="00923FD1">
        <w:rPr>
          <w:noProof/>
        </w:rPr>
        <w:tab/>
        <w:t>que puede hacer competencia</w:t>
      </w:r>
    </w:p>
    <w:p w14:paraId="36B29EC6" w14:textId="40BB872C" w:rsidR="00982DB6" w:rsidRPr="00923FD1" w:rsidRDefault="00982DB6" w:rsidP="00DD6E57">
      <w:pPr>
        <w:pStyle w:val="Verso"/>
        <w:rPr>
          <w:noProof/>
        </w:rPr>
      </w:pPr>
      <w:r w:rsidRPr="00923FD1">
        <w:rPr>
          <w:noProof/>
        </w:rPr>
        <w:tab/>
      </w:r>
      <w:r w:rsidRPr="00923FD1">
        <w:rPr>
          <w:noProof/>
        </w:rPr>
        <w:tab/>
      </w:r>
      <w:r w:rsidRPr="00923FD1">
        <w:rPr>
          <w:noProof/>
        </w:rPr>
        <w:tab/>
        <w:t>a las siete que en el mundo</w:t>
      </w:r>
      <w:r w:rsidRPr="00923FD1">
        <w:rPr>
          <w:noProof/>
        </w:rPr>
        <w:tab/>
      </w:r>
      <w:r w:rsidRPr="00923FD1">
        <w:rPr>
          <w:noProof/>
        </w:rPr>
        <w:tab/>
      </w:r>
      <w:r w:rsidRPr="00923FD1">
        <w:rPr>
          <w:noProof/>
        </w:rPr>
        <w:tab/>
      </w:r>
      <w:r w:rsidRPr="00923FD1">
        <w:rPr>
          <w:noProof/>
        </w:rPr>
        <w:tab/>
      </w:r>
      <w:r w:rsidRPr="00923FD1">
        <w:rPr>
          <w:noProof/>
        </w:rPr>
        <w:tab/>
      </w:r>
    </w:p>
    <w:p w14:paraId="7D81EB8A" w14:textId="77777777" w:rsidR="00982DB6" w:rsidRPr="00923FD1" w:rsidRDefault="00982DB6" w:rsidP="00DD6E57">
      <w:pPr>
        <w:pStyle w:val="Verso"/>
        <w:rPr>
          <w:noProof/>
        </w:rPr>
      </w:pPr>
      <w:r w:rsidRPr="00923FD1">
        <w:rPr>
          <w:noProof/>
        </w:rPr>
        <w:tab/>
      </w:r>
      <w:r w:rsidRPr="00923FD1">
        <w:rPr>
          <w:noProof/>
        </w:rPr>
        <w:tab/>
      </w:r>
      <w:r w:rsidRPr="00923FD1">
        <w:rPr>
          <w:noProof/>
        </w:rPr>
        <w:tab/>
        <w:t>por únicas se celebran.</w:t>
      </w:r>
    </w:p>
    <w:p w14:paraId="2FF3752A" w14:textId="29E28B6D" w:rsidR="00DD6E57" w:rsidRPr="00923FD1" w:rsidRDefault="00DD6E57" w:rsidP="00DD6E57">
      <w:pPr>
        <w:pStyle w:val="Personaje"/>
        <w:rPr>
          <w:noProof/>
        </w:rPr>
      </w:pPr>
      <w:r w:rsidRPr="00923FD1">
        <w:rPr>
          <w:noProof/>
        </w:rPr>
        <w:t>hipólito</w:t>
      </w:r>
    </w:p>
    <w:p w14:paraId="7C36169F" w14:textId="001F8D0B"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Yo lo digo, y es verdad.</w:t>
      </w:r>
    </w:p>
    <w:p w14:paraId="420EDDF4" w14:textId="77777777" w:rsidR="00982DB6" w:rsidRPr="00923FD1" w:rsidRDefault="00982DB6" w:rsidP="00DD6E57">
      <w:pPr>
        <w:pStyle w:val="Verso"/>
        <w:rPr>
          <w:noProof/>
        </w:rPr>
      </w:pPr>
      <w:r w:rsidRPr="00923FD1">
        <w:rPr>
          <w:noProof/>
        </w:rPr>
        <w:tab/>
      </w:r>
      <w:r w:rsidRPr="00923FD1">
        <w:rPr>
          <w:noProof/>
        </w:rPr>
        <w:tab/>
      </w:r>
      <w:r w:rsidRPr="00923FD1">
        <w:rPr>
          <w:noProof/>
        </w:rPr>
        <w:tab/>
        <w:t>Haz, Carlos, que luego venga</w:t>
      </w:r>
    </w:p>
    <w:p w14:paraId="0AC8D130" w14:textId="557296F7" w:rsidR="00982DB6" w:rsidRPr="00923FD1" w:rsidRDefault="00982DB6" w:rsidP="001877E7">
      <w:pPr>
        <w:pStyle w:val="Verso"/>
        <w:rPr>
          <w:noProof/>
        </w:rPr>
      </w:pPr>
      <w:r w:rsidRPr="00923FD1">
        <w:rPr>
          <w:noProof/>
        </w:rPr>
        <w:tab/>
      </w:r>
      <w:r w:rsidRPr="00923FD1">
        <w:rPr>
          <w:noProof/>
        </w:rPr>
        <w:tab/>
      </w:r>
      <w:r w:rsidRPr="00923FD1">
        <w:rPr>
          <w:noProof/>
        </w:rPr>
        <w:tab/>
        <w:t>aquí tu esposa Isabel.</w:t>
      </w:r>
    </w:p>
    <w:p w14:paraId="0F1B0598" w14:textId="281675DF" w:rsidR="00982DB6" w:rsidRPr="00923FD1" w:rsidRDefault="00982DB6" w:rsidP="001877E7">
      <w:pPr>
        <w:pStyle w:val="Acot"/>
        <w:rPr>
          <w:noProof/>
        </w:rPr>
      </w:pPr>
      <w:r w:rsidRPr="00923FD1">
        <w:rPr>
          <w:noProof/>
        </w:rPr>
        <w:t>Sale Isabel</w:t>
      </w:r>
    </w:p>
    <w:p w14:paraId="7329589D" w14:textId="1439755A" w:rsidR="00DD6E57" w:rsidRPr="00923FD1" w:rsidRDefault="00DD6E57" w:rsidP="00DD6E57">
      <w:pPr>
        <w:pStyle w:val="Personaje"/>
        <w:rPr>
          <w:noProof/>
        </w:rPr>
      </w:pPr>
      <w:r w:rsidRPr="00923FD1">
        <w:rPr>
          <w:noProof/>
        </w:rPr>
        <w:t>isabel</w:t>
      </w:r>
    </w:p>
    <w:p w14:paraId="1AB26313" w14:textId="35D979FB" w:rsidR="00982DB6" w:rsidRPr="00923FD1" w:rsidRDefault="00982DB6" w:rsidP="00DA26E4">
      <w:pPr>
        <w:pStyle w:val="Partidoincial"/>
        <w:rPr>
          <w:noProof/>
        </w:rPr>
      </w:pPr>
      <w:r w:rsidRPr="00923FD1">
        <w:rPr>
          <w:noProof/>
        </w:rPr>
        <w:tab/>
      </w:r>
      <w:r w:rsidRPr="00923FD1">
        <w:rPr>
          <w:noProof/>
        </w:rPr>
        <w:tab/>
      </w:r>
      <w:r w:rsidRPr="00923FD1">
        <w:rPr>
          <w:noProof/>
        </w:rPr>
        <w:tab/>
        <w:t>Aquí estoy.</w:t>
      </w:r>
    </w:p>
    <w:p w14:paraId="1BF9BDD0" w14:textId="56F397D9" w:rsidR="00DD6E57" w:rsidRPr="00923FD1" w:rsidRDefault="00DD6E57" w:rsidP="00DD6E57">
      <w:pPr>
        <w:pStyle w:val="Personaje"/>
        <w:rPr>
          <w:noProof/>
        </w:rPr>
      </w:pPr>
      <w:r w:rsidRPr="00923FD1">
        <w:rPr>
          <w:noProof/>
        </w:rPr>
        <w:lastRenderedPageBreak/>
        <w:t>hipólito</w:t>
      </w:r>
    </w:p>
    <w:p w14:paraId="488F94FC" w14:textId="5420EE5B" w:rsidR="00982DB6" w:rsidRPr="00923FD1" w:rsidRDefault="00982DB6" w:rsidP="00AC2072">
      <w:pPr>
        <w:pStyle w:val="Partidofinal"/>
      </w:pPr>
      <w:r w:rsidRPr="00923FD1">
        <w:rPr>
          <w:noProof/>
        </w:rPr>
        <w:tab/>
      </w:r>
      <w:r w:rsidRPr="00923FD1">
        <w:rPr>
          <w:noProof/>
        </w:rPr>
        <w:tab/>
      </w:r>
      <w:r w:rsidRPr="00923FD1">
        <w:rPr>
          <w:noProof/>
        </w:rPr>
        <w:tab/>
      </w:r>
      <w:r w:rsidRPr="00923FD1">
        <w:t xml:space="preserve">        </w:t>
      </w:r>
      <w:r w:rsidR="001877E7" w:rsidRPr="00923FD1">
        <w:t xml:space="preserve">        </w:t>
      </w:r>
      <w:r w:rsidRPr="00923FD1">
        <w:t>Pues mira en ella</w:t>
      </w:r>
      <w:r w:rsidRPr="00923FD1">
        <w:tab/>
      </w:r>
      <w:r w:rsidRPr="00923FD1">
        <w:tab/>
      </w:r>
      <w:r w:rsidRPr="00923FD1">
        <w:tab/>
      </w:r>
      <w:r w:rsidRPr="00923FD1">
        <w:tab/>
      </w:r>
    </w:p>
    <w:p w14:paraId="47537385" w14:textId="77777777" w:rsidR="00982DB6" w:rsidRPr="00923FD1" w:rsidRDefault="00982DB6" w:rsidP="00DD6E57">
      <w:pPr>
        <w:pStyle w:val="Verso"/>
        <w:rPr>
          <w:noProof/>
        </w:rPr>
      </w:pPr>
      <w:r w:rsidRPr="00923FD1">
        <w:rPr>
          <w:noProof/>
        </w:rPr>
        <w:tab/>
      </w:r>
      <w:r w:rsidRPr="00923FD1">
        <w:rPr>
          <w:noProof/>
        </w:rPr>
        <w:tab/>
      </w:r>
      <w:r w:rsidRPr="00923FD1">
        <w:rPr>
          <w:noProof/>
        </w:rPr>
        <w:tab/>
        <w:t>el ave que de sí nace</w:t>
      </w:r>
    </w:p>
    <w:p w14:paraId="67838556" w14:textId="77777777" w:rsidR="00982DB6" w:rsidRPr="00923FD1" w:rsidRDefault="00982DB6" w:rsidP="00DD6E57">
      <w:pPr>
        <w:pStyle w:val="Verso"/>
        <w:rPr>
          <w:noProof/>
        </w:rPr>
      </w:pPr>
      <w:r w:rsidRPr="00923FD1">
        <w:rPr>
          <w:noProof/>
        </w:rPr>
        <w:tab/>
      </w:r>
      <w:r w:rsidRPr="00923FD1">
        <w:rPr>
          <w:noProof/>
        </w:rPr>
        <w:tab/>
      </w:r>
      <w:r w:rsidRPr="00923FD1">
        <w:rPr>
          <w:noProof/>
        </w:rPr>
        <w:tab/>
        <w:t>y que en Fenicia se quema,</w:t>
      </w:r>
    </w:p>
    <w:p w14:paraId="3B9F3425" w14:textId="77777777" w:rsidR="00982DB6" w:rsidRPr="00923FD1" w:rsidRDefault="00982DB6" w:rsidP="00DD6E57">
      <w:pPr>
        <w:pStyle w:val="Verso"/>
        <w:rPr>
          <w:noProof/>
        </w:rPr>
      </w:pPr>
      <w:r w:rsidRPr="00923FD1">
        <w:rPr>
          <w:noProof/>
        </w:rPr>
        <w:tab/>
      </w:r>
      <w:r w:rsidRPr="00923FD1">
        <w:rPr>
          <w:noProof/>
        </w:rPr>
        <w:tab/>
      </w:r>
      <w:r w:rsidRPr="00923FD1">
        <w:rPr>
          <w:noProof/>
        </w:rPr>
        <w:tab/>
        <w:t>el mostro por quien compiten</w:t>
      </w:r>
    </w:p>
    <w:p w14:paraId="65A04B9A" w14:textId="77777777" w:rsidR="00982DB6" w:rsidRPr="00923FD1" w:rsidRDefault="00982DB6" w:rsidP="00DD6E57">
      <w:pPr>
        <w:pStyle w:val="Verso"/>
        <w:rPr>
          <w:noProof/>
        </w:rPr>
      </w:pPr>
      <w:r w:rsidRPr="00923FD1">
        <w:rPr>
          <w:noProof/>
        </w:rPr>
        <w:tab/>
      </w:r>
      <w:r w:rsidRPr="00923FD1">
        <w:rPr>
          <w:noProof/>
        </w:rPr>
        <w:tab/>
      </w:r>
      <w:r w:rsidRPr="00923FD1">
        <w:rPr>
          <w:noProof/>
        </w:rPr>
        <w:tab/>
        <w:t xml:space="preserve">con España </w:t>
      </w:r>
      <w:bookmarkStart w:id="154" w:name="_Hlk54468364"/>
      <w:r w:rsidRPr="00923FD1">
        <w:rPr>
          <w:noProof/>
        </w:rPr>
        <w:t>Italia y Grecia</w:t>
      </w:r>
      <w:bookmarkEnd w:id="154"/>
      <w:r w:rsidRPr="00923FD1">
        <w:rPr>
          <w:noProof/>
        </w:rPr>
        <w:t>,</w:t>
      </w:r>
    </w:p>
    <w:p w14:paraId="51813CD1" w14:textId="0E6501E3" w:rsidR="00982DB6" w:rsidRPr="00923FD1" w:rsidRDefault="00982DB6" w:rsidP="00DD6E57">
      <w:pPr>
        <w:pStyle w:val="Verso"/>
        <w:rPr>
          <w:noProof/>
        </w:rPr>
      </w:pPr>
      <w:r w:rsidRPr="00923FD1">
        <w:rPr>
          <w:noProof/>
        </w:rPr>
        <w:tab/>
      </w:r>
      <w:r w:rsidRPr="00923FD1">
        <w:rPr>
          <w:noProof/>
        </w:rPr>
        <w:tab/>
      </w:r>
      <w:r w:rsidRPr="00923FD1">
        <w:rPr>
          <w:noProof/>
        </w:rPr>
        <w:tab/>
        <w:t>el honor de las mujeres</w:t>
      </w:r>
      <w:r w:rsidRPr="00923FD1">
        <w:rPr>
          <w:noProof/>
        </w:rPr>
        <w:tab/>
      </w:r>
      <w:r w:rsidRPr="00923FD1">
        <w:rPr>
          <w:noProof/>
        </w:rPr>
        <w:tab/>
      </w:r>
      <w:r w:rsidRPr="00923FD1">
        <w:rPr>
          <w:noProof/>
        </w:rPr>
        <w:tab/>
      </w:r>
      <w:r w:rsidRPr="00923FD1">
        <w:rPr>
          <w:noProof/>
        </w:rPr>
        <w:tab/>
      </w:r>
      <w:r w:rsidRPr="00923FD1">
        <w:rPr>
          <w:noProof/>
        </w:rPr>
        <w:tab/>
      </w:r>
    </w:p>
    <w:p w14:paraId="66071103" w14:textId="77777777" w:rsidR="00982DB6" w:rsidRPr="00923FD1" w:rsidRDefault="00982DB6" w:rsidP="00DD6E57">
      <w:pPr>
        <w:pStyle w:val="Verso"/>
        <w:rPr>
          <w:noProof/>
        </w:rPr>
      </w:pPr>
      <w:r w:rsidRPr="00923FD1">
        <w:rPr>
          <w:noProof/>
        </w:rPr>
        <w:tab/>
      </w:r>
      <w:r w:rsidRPr="00923FD1">
        <w:rPr>
          <w:noProof/>
        </w:rPr>
        <w:tab/>
      </w:r>
      <w:r w:rsidRPr="00923FD1">
        <w:rPr>
          <w:noProof/>
        </w:rPr>
        <w:tab/>
        <w:t>por quien juntas se contemplan</w:t>
      </w:r>
    </w:p>
    <w:p w14:paraId="3824A04B" w14:textId="77777777" w:rsidR="00982DB6" w:rsidRPr="00923FD1" w:rsidRDefault="00982DB6" w:rsidP="00DD6E57">
      <w:pPr>
        <w:pStyle w:val="Verso"/>
        <w:rPr>
          <w:noProof/>
        </w:rPr>
      </w:pPr>
      <w:r w:rsidRPr="00923FD1">
        <w:rPr>
          <w:noProof/>
        </w:rPr>
        <w:tab/>
      </w:r>
      <w:r w:rsidRPr="00923FD1">
        <w:rPr>
          <w:noProof/>
        </w:rPr>
        <w:tab/>
      </w:r>
      <w:r w:rsidRPr="00923FD1">
        <w:rPr>
          <w:noProof/>
        </w:rPr>
        <w:tab/>
        <w:t>la hermosura y la virtud,</w:t>
      </w:r>
    </w:p>
    <w:p w14:paraId="70262EEA" w14:textId="77777777" w:rsidR="00982DB6" w:rsidRPr="00923FD1" w:rsidRDefault="00982DB6" w:rsidP="00DD6E57">
      <w:pPr>
        <w:pStyle w:val="Verso"/>
        <w:rPr>
          <w:noProof/>
        </w:rPr>
      </w:pPr>
      <w:r w:rsidRPr="00923FD1">
        <w:rPr>
          <w:noProof/>
        </w:rPr>
        <w:tab/>
      </w:r>
      <w:r w:rsidRPr="00923FD1">
        <w:rPr>
          <w:noProof/>
        </w:rPr>
        <w:tab/>
      </w:r>
      <w:r w:rsidRPr="00923FD1">
        <w:rPr>
          <w:noProof/>
        </w:rPr>
        <w:tab/>
        <w:t>la constancia y la pobreza.</w:t>
      </w:r>
    </w:p>
    <w:p w14:paraId="03E2C6C4" w14:textId="77777777" w:rsidR="00982DB6" w:rsidRPr="00923FD1" w:rsidRDefault="00982DB6" w:rsidP="00DD6E57">
      <w:pPr>
        <w:pStyle w:val="Verso"/>
        <w:rPr>
          <w:noProof/>
        </w:rPr>
      </w:pPr>
      <w:r w:rsidRPr="00923FD1">
        <w:rPr>
          <w:noProof/>
        </w:rPr>
        <w:tab/>
      </w:r>
      <w:r w:rsidRPr="00923FD1">
        <w:rPr>
          <w:noProof/>
        </w:rPr>
        <w:tab/>
      </w:r>
      <w:r w:rsidRPr="00923FD1">
        <w:rPr>
          <w:noProof/>
        </w:rPr>
        <w:tab/>
        <w:t>Esta es aquella Isabel</w:t>
      </w:r>
    </w:p>
    <w:p w14:paraId="2DEFF524" w14:textId="5406195C" w:rsidR="00982DB6" w:rsidRPr="00923FD1" w:rsidRDefault="00982DB6" w:rsidP="00DD6E57">
      <w:pPr>
        <w:pStyle w:val="Verso"/>
        <w:rPr>
          <w:noProof/>
        </w:rPr>
      </w:pPr>
      <w:r w:rsidRPr="00923FD1">
        <w:rPr>
          <w:noProof/>
        </w:rPr>
        <w:tab/>
      </w:r>
      <w:r w:rsidRPr="00923FD1">
        <w:rPr>
          <w:noProof/>
        </w:rPr>
        <w:tab/>
      </w:r>
      <w:r w:rsidRPr="00923FD1">
        <w:rPr>
          <w:noProof/>
        </w:rPr>
        <w:tab/>
        <w:t>que, por ser corta su hacienda,</w:t>
      </w:r>
      <w:r w:rsidRPr="00923FD1">
        <w:rPr>
          <w:noProof/>
        </w:rPr>
        <w:tab/>
      </w:r>
      <w:r w:rsidRPr="00923FD1">
        <w:rPr>
          <w:noProof/>
        </w:rPr>
        <w:tab/>
      </w:r>
      <w:r w:rsidRPr="00923FD1">
        <w:rPr>
          <w:noProof/>
        </w:rPr>
        <w:tab/>
      </w:r>
      <w:r w:rsidRPr="00923FD1">
        <w:rPr>
          <w:noProof/>
        </w:rPr>
        <w:tab/>
      </w:r>
    </w:p>
    <w:p w14:paraId="699C38CC" w14:textId="77777777" w:rsidR="00982DB6" w:rsidRPr="00923FD1" w:rsidRDefault="00982DB6" w:rsidP="00DD6E57">
      <w:pPr>
        <w:pStyle w:val="Verso"/>
        <w:rPr>
          <w:noProof/>
        </w:rPr>
      </w:pPr>
      <w:r w:rsidRPr="00923FD1">
        <w:rPr>
          <w:noProof/>
        </w:rPr>
        <w:tab/>
      </w:r>
      <w:r w:rsidRPr="00923FD1">
        <w:rPr>
          <w:noProof/>
        </w:rPr>
        <w:tab/>
      </w:r>
      <w:r w:rsidRPr="00923FD1">
        <w:rPr>
          <w:noProof/>
        </w:rPr>
        <w:tab/>
        <w:t>se vendió por su marido:</w:t>
      </w:r>
    </w:p>
    <w:p w14:paraId="293BD855" w14:textId="77777777" w:rsidR="00982DB6" w:rsidRPr="00923FD1" w:rsidRDefault="00982DB6" w:rsidP="00DD6E57">
      <w:pPr>
        <w:pStyle w:val="Verso"/>
        <w:rPr>
          <w:noProof/>
        </w:rPr>
      </w:pPr>
      <w:r w:rsidRPr="00923FD1">
        <w:rPr>
          <w:noProof/>
        </w:rPr>
        <w:tab/>
      </w:r>
      <w:r w:rsidRPr="00923FD1">
        <w:rPr>
          <w:noProof/>
        </w:rPr>
        <w:tab/>
      </w:r>
      <w:r w:rsidRPr="00923FD1">
        <w:rPr>
          <w:noProof/>
        </w:rPr>
        <w:tab/>
        <w:t>no fábula, verdad cierta.</w:t>
      </w:r>
    </w:p>
    <w:p w14:paraId="77E6EFC5" w14:textId="77777777" w:rsidR="00982DB6" w:rsidRPr="00923FD1" w:rsidRDefault="00982DB6" w:rsidP="00DD6E57">
      <w:pPr>
        <w:pStyle w:val="Verso"/>
        <w:rPr>
          <w:noProof/>
        </w:rPr>
      </w:pPr>
      <w:r w:rsidRPr="00923FD1">
        <w:rPr>
          <w:noProof/>
        </w:rPr>
        <w:tab/>
      </w:r>
      <w:r w:rsidRPr="00923FD1">
        <w:rPr>
          <w:noProof/>
        </w:rPr>
        <w:tab/>
      </w:r>
      <w:r w:rsidRPr="00923FD1">
        <w:rPr>
          <w:noProof/>
        </w:rPr>
        <w:tab/>
        <w:t>Yo la compré, que yo soy</w:t>
      </w:r>
    </w:p>
    <w:p w14:paraId="71894FED" w14:textId="77777777" w:rsidR="00982DB6" w:rsidRPr="00923FD1" w:rsidRDefault="00982DB6" w:rsidP="00DD6E57">
      <w:pPr>
        <w:pStyle w:val="Verso"/>
        <w:rPr>
          <w:noProof/>
        </w:rPr>
      </w:pPr>
      <w:r w:rsidRPr="00923FD1">
        <w:rPr>
          <w:noProof/>
        </w:rPr>
        <w:tab/>
      </w:r>
      <w:r w:rsidRPr="00923FD1">
        <w:rPr>
          <w:noProof/>
        </w:rPr>
        <w:tab/>
      </w:r>
      <w:r w:rsidRPr="00923FD1">
        <w:rPr>
          <w:noProof/>
        </w:rPr>
        <w:tab/>
        <w:t>no moro, como tú piensas,</w:t>
      </w:r>
    </w:p>
    <w:p w14:paraId="3BCC1E93" w14:textId="0B1A52A6" w:rsidR="00982DB6" w:rsidRPr="00923FD1" w:rsidRDefault="00982DB6" w:rsidP="00DD6E57">
      <w:pPr>
        <w:pStyle w:val="Verso"/>
        <w:rPr>
          <w:noProof/>
        </w:rPr>
      </w:pPr>
      <w:r w:rsidRPr="00923FD1">
        <w:rPr>
          <w:noProof/>
        </w:rPr>
        <w:tab/>
      </w:r>
      <w:r w:rsidRPr="00923FD1">
        <w:rPr>
          <w:noProof/>
        </w:rPr>
        <w:tab/>
      </w:r>
      <w:r w:rsidRPr="00923FD1">
        <w:rPr>
          <w:noProof/>
        </w:rPr>
        <w:tab/>
        <w:t>sino Hipólito de Ochoa,</w:t>
      </w:r>
      <w:r w:rsidRPr="00923FD1">
        <w:rPr>
          <w:noProof/>
        </w:rPr>
        <w:tab/>
      </w:r>
      <w:r w:rsidRPr="00923FD1">
        <w:rPr>
          <w:noProof/>
        </w:rPr>
        <w:tab/>
      </w:r>
      <w:r w:rsidRPr="00923FD1">
        <w:rPr>
          <w:noProof/>
        </w:rPr>
        <w:tab/>
      </w:r>
      <w:r w:rsidRPr="00923FD1">
        <w:rPr>
          <w:noProof/>
        </w:rPr>
        <w:tab/>
      </w:r>
    </w:p>
    <w:p w14:paraId="20BDC166" w14:textId="77777777" w:rsidR="00982DB6" w:rsidRPr="00923FD1" w:rsidRDefault="00982DB6" w:rsidP="00DD6E57">
      <w:pPr>
        <w:pStyle w:val="Verso"/>
        <w:rPr>
          <w:noProof/>
        </w:rPr>
      </w:pPr>
      <w:r w:rsidRPr="00923FD1">
        <w:rPr>
          <w:noProof/>
        </w:rPr>
        <w:tab/>
      </w:r>
      <w:r w:rsidRPr="00923FD1">
        <w:rPr>
          <w:noProof/>
        </w:rPr>
        <w:tab/>
      </w:r>
      <w:r w:rsidRPr="00923FD1">
        <w:rPr>
          <w:noProof/>
        </w:rPr>
        <w:tab/>
        <w:t>a quien ha dado nobleza</w:t>
      </w:r>
    </w:p>
    <w:p w14:paraId="2AB13149" w14:textId="77777777" w:rsidR="00982DB6" w:rsidRPr="00923FD1" w:rsidRDefault="00982DB6" w:rsidP="00DA26E4">
      <w:pPr>
        <w:pStyle w:val="Partidoincial"/>
        <w:rPr>
          <w:noProof/>
        </w:rPr>
      </w:pPr>
      <w:r w:rsidRPr="00923FD1">
        <w:rPr>
          <w:noProof/>
        </w:rPr>
        <w:tab/>
      </w:r>
      <w:r w:rsidRPr="00923FD1">
        <w:rPr>
          <w:noProof/>
        </w:rPr>
        <w:tab/>
      </w:r>
      <w:r w:rsidRPr="00923FD1">
        <w:rPr>
          <w:noProof/>
        </w:rPr>
        <w:tab/>
        <w:t>Vizcaya.</w:t>
      </w:r>
    </w:p>
    <w:p w14:paraId="05B3E7CC" w14:textId="61D04364" w:rsidR="00DD6E57" w:rsidRPr="00923FD1" w:rsidRDefault="00DD6E57" w:rsidP="00DD6E57">
      <w:pPr>
        <w:pStyle w:val="Personaje"/>
        <w:rPr>
          <w:noProof/>
        </w:rPr>
      </w:pPr>
      <w:r w:rsidRPr="00923FD1">
        <w:rPr>
          <w:noProof/>
        </w:rPr>
        <w:t>alí</w:t>
      </w:r>
    </w:p>
    <w:p w14:paraId="6ABC7F14" w14:textId="1B5ACE95"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t xml:space="preserve">   </w:t>
      </w:r>
      <w:r w:rsidRPr="00923FD1">
        <w:t>Muy justo es</w:t>
      </w:r>
    </w:p>
    <w:p w14:paraId="5C641FFE" w14:textId="77777777" w:rsidR="00982DB6" w:rsidRPr="00923FD1" w:rsidRDefault="00982DB6" w:rsidP="00DD6E57">
      <w:pPr>
        <w:pStyle w:val="Verso"/>
        <w:rPr>
          <w:noProof/>
        </w:rPr>
      </w:pPr>
      <w:r w:rsidRPr="00923FD1">
        <w:rPr>
          <w:noProof/>
        </w:rPr>
        <w:tab/>
      </w:r>
      <w:r w:rsidRPr="00923FD1">
        <w:rPr>
          <w:noProof/>
        </w:rPr>
        <w:tab/>
      </w:r>
      <w:r w:rsidRPr="00923FD1">
        <w:rPr>
          <w:noProof/>
        </w:rPr>
        <w:tab/>
        <w:t>que tal mujer encarezcas.</w:t>
      </w:r>
    </w:p>
    <w:p w14:paraId="082C4B89" w14:textId="77777777" w:rsidR="00982DB6" w:rsidRPr="00923FD1" w:rsidRDefault="00982DB6" w:rsidP="00DD6E57">
      <w:pPr>
        <w:pStyle w:val="Verso"/>
        <w:rPr>
          <w:noProof/>
        </w:rPr>
      </w:pPr>
      <w:r w:rsidRPr="00923FD1">
        <w:rPr>
          <w:noProof/>
        </w:rPr>
        <w:tab/>
      </w:r>
      <w:r w:rsidRPr="00923FD1">
        <w:rPr>
          <w:noProof/>
        </w:rPr>
        <w:tab/>
      </w:r>
      <w:r w:rsidRPr="00923FD1">
        <w:rPr>
          <w:noProof/>
        </w:rPr>
        <w:tab/>
        <w:t>Huélgome de haberla visto</w:t>
      </w:r>
    </w:p>
    <w:p w14:paraId="265A8EB4" w14:textId="616A0139" w:rsidR="00982DB6" w:rsidRPr="00923FD1" w:rsidRDefault="00982DB6" w:rsidP="00DD6E57">
      <w:pPr>
        <w:pStyle w:val="Verso"/>
        <w:rPr>
          <w:noProof/>
        </w:rPr>
      </w:pPr>
      <w:r w:rsidRPr="00923FD1">
        <w:rPr>
          <w:noProof/>
        </w:rPr>
        <w:tab/>
      </w:r>
      <w:r w:rsidRPr="00923FD1">
        <w:rPr>
          <w:noProof/>
        </w:rPr>
        <w:tab/>
      </w:r>
      <w:r w:rsidRPr="00923FD1">
        <w:rPr>
          <w:noProof/>
        </w:rPr>
        <w:tab/>
        <w:t>más que si en Fenicia viera</w:t>
      </w:r>
      <w:r w:rsidRPr="00923FD1">
        <w:rPr>
          <w:noProof/>
        </w:rPr>
        <w:tab/>
      </w:r>
      <w:r w:rsidRPr="00923FD1">
        <w:rPr>
          <w:noProof/>
        </w:rPr>
        <w:tab/>
      </w:r>
      <w:r w:rsidRPr="00923FD1">
        <w:rPr>
          <w:noProof/>
        </w:rPr>
        <w:tab/>
      </w:r>
      <w:r w:rsidRPr="00923FD1">
        <w:rPr>
          <w:noProof/>
        </w:rPr>
        <w:tab/>
      </w:r>
    </w:p>
    <w:p w14:paraId="7B215140" w14:textId="77777777" w:rsidR="00982DB6" w:rsidRPr="00923FD1" w:rsidRDefault="00982DB6" w:rsidP="00DD6E57">
      <w:pPr>
        <w:pStyle w:val="Verso"/>
        <w:rPr>
          <w:noProof/>
        </w:rPr>
      </w:pPr>
      <w:r w:rsidRPr="00923FD1">
        <w:rPr>
          <w:noProof/>
        </w:rPr>
        <w:tab/>
      </w:r>
      <w:r w:rsidRPr="00923FD1">
        <w:rPr>
          <w:noProof/>
        </w:rPr>
        <w:tab/>
      </w:r>
      <w:r w:rsidRPr="00923FD1">
        <w:rPr>
          <w:noProof/>
        </w:rPr>
        <w:tab/>
        <w:t>el pájaro solo al mundo</w:t>
      </w:r>
    </w:p>
    <w:p w14:paraId="4836F77D" w14:textId="77777777" w:rsidR="00982DB6" w:rsidRPr="00923FD1" w:rsidRDefault="00982DB6" w:rsidP="00DD6E57">
      <w:pPr>
        <w:pStyle w:val="Verso"/>
        <w:rPr>
          <w:noProof/>
        </w:rPr>
      </w:pPr>
      <w:r w:rsidRPr="00923FD1">
        <w:rPr>
          <w:noProof/>
        </w:rPr>
        <w:tab/>
      </w:r>
      <w:r w:rsidRPr="00923FD1">
        <w:rPr>
          <w:noProof/>
        </w:rPr>
        <w:tab/>
      </w:r>
      <w:r w:rsidRPr="00923FD1">
        <w:rPr>
          <w:noProof/>
        </w:rPr>
        <w:tab/>
        <w:t>que abrasan gomas sabeas,</w:t>
      </w:r>
    </w:p>
    <w:p w14:paraId="7FC15E55" w14:textId="77777777" w:rsidR="00982DB6" w:rsidRPr="00923FD1" w:rsidRDefault="00982DB6" w:rsidP="00DD6E57">
      <w:pPr>
        <w:pStyle w:val="Verso"/>
        <w:rPr>
          <w:noProof/>
        </w:rPr>
      </w:pPr>
      <w:r w:rsidRPr="00923FD1">
        <w:rPr>
          <w:noProof/>
        </w:rPr>
        <w:tab/>
      </w:r>
      <w:r w:rsidRPr="00923FD1">
        <w:rPr>
          <w:noProof/>
        </w:rPr>
        <w:tab/>
      </w:r>
      <w:r w:rsidRPr="00923FD1">
        <w:rPr>
          <w:noProof/>
        </w:rPr>
        <w:tab/>
        <w:t>y a ti por único amigo</w:t>
      </w:r>
    </w:p>
    <w:p w14:paraId="384CE09C" w14:textId="77777777" w:rsidR="00982DB6" w:rsidRPr="00923FD1" w:rsidRDefault="00982DB6" w:rsidP="00DD6E57">
      <w:pPr>
        <w:pStyle w:val="Verso"/>
        <w:rPr>
          <w:noProof/>
        </w:rPr>
      </w:pPr>
      <w:r w:rsidRPr="00923FD1">
        <w:rPr>
          <w:noProof/>
        </w:rPr>
        <w:tab/>
      </w:r>
      <w:r w:rsidRPr="00923FD1">
        <w:rPr>
          <w:noProof/>
        </w:rPr>
        <w:tab/>
      </w:r>
      <w:r w:rsidRPr="00923FD1">
        <w:rPr>
          <w:noProof/>
        </w:rPr>
        <w:tab/>
        <w:t>más que si viera en Efesia</w:t>
      </w:r>
    </w:p>
    <w:p w14:paraId="785192B7" w14:textId="3ABDBF99" w:rsidR="00982DB6" w:rsidRPr="00923FD1" w:rsidRDefault="00982DB6" w:rsidP="00DD6E57">
      <w:pPr>
        <w:pStyle w:val="Verso"/>
        <w:rPr>
          <w:noProof/>
        </w:rPr>
      </w:pPr>
      <w:r w:rsidRPr="00923FD1">
        <w:rPr>
          <w:noProof/>
        </w:rPr>
        <w:tab/>
      </w:r>
      <w:r w:rsidRPr="00923FD1">
        <w:rPr>
          <w:noProof/>
        </w:rPr>
        <w:tab/>
      </w:r>
      <w:r w:rsidRPr="00923FD1">
        <w:rPr>
          <w:noProof/>
        </w:rPr>
        <w:tab/>
        <w:t>el templo, en Menfis las piras</w:t>
      </w:r>
      <w:r w:rsidRPr="00923FD1">
        <w:rPr>
          <w:noProof/>
        </w:rPr>
        <w:tab/>
      </w:r>
      <w:r w:rsidRPr="00923FD1">
        <w:rPr>
          <w:noProof/>
        </w:rPr>
        <w:tab/>
      </w:r>
      <w:r w:rsidRPr="00923FD1">
        <w:rPr>
          <w:noProof/>
        </w:rPr>
        <w:tab/>
      </w:r>
      <w:r w:rsidRPr="00923FD1">
        <w:rPr>
          <w:noProof/>
        </w:rPr>
        <w:tab/>
      </w:r>
    </w:p>
    <w:p w14:paraId="6C7672B6" w14:textId="7777777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t>que amenazan las estrellas.</w:t>
      </w:r>
    </w:p>
    <w:p w14:paraId="171B9041" w14:textId="77777777" w:rsidR="00982DB6" w:rsidRPr="00923FD1" w:rsidRDefault="00982DB6" w:rsidP="00DD6E57">
      <w:pPr>
        <w:pStyle w:val="Verso"/>
        <w:rPr>
          <w:noProof/>
        </w:rPr>
      </w:pPr>
      <w:r w:rsidRPr="00923FD1">
        <w:rPr>
          <w:noProof/>
        </w:rPr>
        <w:tab/>
      </w:r>
      <w:r w:rsidRPr="00923FD1">
        <w:rPr>
          <w:noProof/>
        </w:rPr>
        <w:tab/>
      </w:r>
      <w:r w:rsidRPr="00923FD1">
        <w:rPr>
          <w:noProof/>
        </w:rPr>
        <w:tab/>
        <w:t>Dadme los brazos los dos.</w:t>
      </w:r>
    </w:p>
    <w:p w14:paraId="2C4B7CC7" w14:textId="66FEB163" w:rsidR="00DD6E57" w:rsidRPr="00923FD1" w:rsidRDefault="00DD6E57" w:rsidP="00DD6E57">
      <w:pPr>
        <w:pStyle w:val="Personaje"/>
        <w:rPr>
          <w:noProof/>
        </w:rPr>
      </w:pPr>
      <w:r w:rsidRPr="00923FD1">
        <w:rPr>
          <w:noProof/>
        </w:rPr>
        <w:t>isabel</w:t>
      </w:r>
    </w:p>
    <w:p w14:paraId="1779C2E4" w14:textId="34A8016D" w:rsidR="00982DB6" w:rsidRPr="00923FD1" w:rsidRDefault="00982DB6" w:rsidP="00DD6E57">
      <w:pPr>
        <w:pStyle w:val="Verso"/>
        <w:rPr>
          <w:noProof/>
        </w:rPr>
      </w:pPr>
      <w:r w:rsidRPr="00923FD1">
        <w:rPr>
          <w:noProof/>
        </w:rPr>
        <w:tab/>
      </w:r>
      <w:r w:rsidRPr="00923FD1">
        <w:rPr>
          <w:noProof/>
        </w:rPr>
        <w:tab/>
      </w:r>
      <w:r w:rsidRPr="00923FD1">
        <w:rPr>
          <w:noProof/>
        </w:rPr>
        <w:tab/>
        <w:t>Porque dos esclavos tengas.</w:t>
      </w:r>
    </w:p>
    <w:p w14:paraId="23129940" w14:textId="1B8DDEE7" w:rsidR="00DD6E57" w:rsidRPr="00923FD1" w:rsidRDefault="00DD6E57" w:rsidP="00DD6E57">
      <w:pPr>
        <w:pStyle w:val="Personaje"/>
        <w:rPr>
          <w:noProof/>
        </w:rPr>
      </w:pPr>
      <w:r w:rsidRPr="00923FD1">
        <w:rPr>
          <w:noProof/>
        </w:rPr>
        <w:t>alí</w:t>
      </w:r>
    </w:p>
    <w:p w14:paraId="35365DED" w14:textId="0C333205" w:rsidR="00982DB6" w:rsidRPr="00923FD1" w:rsidRDefault="00982DB6" w:rsidP="00DD6E57">
      <w:pPr>
        <w:pStyle w:val="Verso"/>
        <w:rPr>
          <w:noProof/>
        </w:rPr>
      </w:pPr>
      <w:r w:rsidRPr="00923FD1">
        <w:rPr>
          <w:noProof/>
        </w:rPr>
        <w:tab/>
      </w:r>
      <w:r w:rsidRPr="00923FD1">
        <w:rPr>
          <w:noProof/>
        </w:rPr>
        <w:tab/>
      </w:r>
      <w:r w:rsidRPr="00923FD1">
        <w:rPr>
          <w:noProof/>
        </w:rPr>
        <w:tab/>
        <w:t>Yo os doy, Isabel hermosa,</w:t>
      </w:r>
    </w:p>
    <w:p w14:paraId="01BE1050" w14:textId="1C6C2CE5" w:rsidR="00982DB6" w:rsidRPr="00923FD1" w:rsidRDefault="00982DB6" w:rsidP="00DD6E57">
      <w:pPr>
        <w:pStyle w:val="Verso"/>
        <w:rPr>
          <w:noProof/>
        </w:rPr>
      </w:pPr>
      <w:r w:rsidRPr="00923FD1">
        <w:rPr>
          <w:noProof/>
        </w:rPr>
        <w:tab/>
      </w:r>
      <w:r w:rsidRPr="00923FD1">
        <w:rPr>
          <w:noProof/>
        </w:rPr>
        <w:tab/>
      </w:r>
      <w:r w:rsidRPr="00923FD1">
        <w:rPr>
          <w:noProof/>
        </w:rPr>
        <w:tab/>
        <w:t>y perdonad que me atreva,</w:t>
      </w:r>
      <w:r w:rsidRPr="00923FD1">
        <w:rPr>
          <w:noProof/>
        </w:rPr>
        <w:tab/>
      </w:r>
      <w:r w:rsidRPr="00923FD1">
        <w:rPr>
          <w:noProof/>
        </w:rPr>
        <w:tab/>
      </w:r>
      <w:r w:rsidRPr="00923FD1">
        <w:rPr>
          <w:noProof/>
        </w:rPr>
        <w:tab/>
      </w:r>
      <w:r w:rsidRPr="00923FD1">
        <w:rPr>
          <w:noProof/>
        </w:rPr>
        <w:tab/>
      </w:r>
      <w:r w:rsidRPr="00923FD1">
        <w:rPr>
          <w:noProof/>
        </w:rPr>
        <w:tab/>
      </w:r>
    </w:p>
    <w:p w14:paraId="73847DEA" w14:textId="77777777" w:rsidR="00982DB6" w:rsidRPr="00923FD1" w:rsidRDefault="00982DB6" w:rsidP="00DD6E57">
      <w:pPr>
        <w:pStyle w:val="Verso"/>
        <w:rPr>
          <w:noProof/>
        </w:rPr>
      </w:pPr>
      <w:r w:rsidRPr="00923FD1">
        <w:rPr>
          <w:noProof/>
        </w:rPr>
        <w:tab/>
      </w:r>
      <w:r w:rsidRPr="00923FD1">
        <w:rPr>
          <w:noProof/>
        </w:rPr>
        <w:tab/>
      </w:r>
      <w:r w:rsidRPr="00923FD1">
        <w:rPr>
          <w:noProof/>
        </w:rPr>
        <w:tab/>
        <w:t>estos dos bellos diamantes</w:t>
      </w:r>
    </w:p>
    <w:p w14:paraId="3CDF6455" w14:textId="77777777" w:rsidR="00982DB6" w:rsidRPr="00923FD1" w:rsidRDefault="00982DB6" w:rsidP="00DD6E57">
      <w:pPr>
        <w:pStyle w:val="Verso"/>
        <w:rPr>
          <w:noProof/>
        </w:rPr>
      </w:pPr>
      <w:r w:rsidRPr="00923FD1">
        <w:rPr>
          <w:noProof/>
        </w:rPr>
        <w:tab/>
      </w:r>
      <w:r w:rsidRPr="00923FD1">
        <w:rPr>
          <w:noProof/>
        </w:rPr>
        <w:tab/>
      </w:r>
      <w:r w:rsidRPr="00923FD1">
        <w:rPr>
          <w:noProof/>
        </w:rPr>
        <w:tab/>
        <w:t>de tanta luz y grandeza,</w:t>
      </w:r>
    </w:p>
    <w:p w14:paraId="6118F80E" w14:textId="77777777" w:rsidR="00982DB6" w:rsidRPr="00923FD1" w:rsidRDefault="00982DB6" w:rsidP="00DD6E57">
      <w:pPr>
        <w:pStyle w:val="Verso"/>
        <w:rPr>
          <w:noProof/>
        </w:rPr>
      </w:pPr>
      <w:r w:rsidRPr="00923FD1">
        <w:rPr>
          <w:noProof/>
        </w:rPr>
        <w:tab/>
      </w:r>
      <w:r w:rsidRPr="00923FD1">
        <w:rPr>
          <w:noProof/>
        </w:rPr>
        <w:tab/>
      </w:r>
      <w:r w:rsidRPr="00923FD1">
        <w:rPr>
          <w:noProof/>
        </w:rPr>
        <w:tab/>
        <w:t>que valen tres mil ducados.</w:t>
      </w:r>
    </w:p>
    <w:p w14:paraId="2F828A7E" w14:textId="3E07CC3B" w:rsidR="00DD6E57" w:rsidRPr="00923FD1" w:rsidRDefault="00DD6E57" w:rsidP="00DD6E57">
      <w:pPr>
        <w:pStyle w:val="Personaje"/>
        <w:rPr>
          <w:noProof/>
        </w:rPr>
      </w:pPr>
      <w:r w:rsidRPr="00923FD1">
        <w:rPr>
          <w:noProof/>
        </w:rPr>
        <w:t>carlos</w:t>
      </w:r>
    </w:p>
    <w:p w14:paraId="15F10F80" w14:textId="1DBB890A"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A tal valor ya es vergüenza</w:t>
      </w:r>
    </w:p>
    <w:p w14:paraId="5BEC4FE1" w14:textId="7D031EA3" w:rsidR="00982DB6" w:rsidRPr="00923FD1" w:rsidRDefault="00982DB6" w:rsidP="00DD6E57">
      <w:pPr>
        <w:pStyle w:val="Verso"/>
        <w:rPr>
          <w:noProof/>
        </w:rPr>
      </w:pPr>
      <w:r w:rsidRPr="00923FD1">
        <w:rPr>
          <w:noProof/>
        </w:rPr>
        <w:tab/>
      </w:r>
      <w:r w:rsidRPr="00923FD1">
        <w:rPr>
          <w:noProof/>
        </w:rPr>
        <w:tab/>
      </w:r>
      <w:r w:rsidRPr="00923FD1">
        <w:rPr>
          <w:noProof/>
        </w:rPr>
        <w:tab/>
        <w:t>no ser un hombre leal;</w:t>
      </w:r>
      <w:r w:rsidRPr="00923FD1">
        <w:rPr>
          <w:noProof/>
        </w:rPr>
        <w:tab/>
      </w:r>
      <w:r w:rsidRPr="00923FD1">
        <w:rPr>
          <w:noProof/>
        </w:rPr>
        <w:tab/>
      </w:r>
      <w:r w:rsidRPr="00923FD1">
        <w:rPr>
          <w:noProof/>
        </w:rPr>
        <w:tab/>
      </w:r>
      <w:r w:rsidRPr="00923FD1">
        <w:rPr>
          <w:noProof/>
        </w:rPr>
        <w:tab/>
      </w:r>
      <w:r w:rsidRPr="00923FD1">
        <w:rPr>
          <w:noProof/>
        </w:rPr>
        <w:tab/>
      </w:r>
    </w:p>
    <w:p w14:paraId="13C1554A" w14:textId="77777777" w:rsidR="00982DB6" w:rsidRPr="00923FD1" w:rsidRDefault="00982DB6" w:rsidP="00DD6E57">
      <w:pPr>
        <w:pStyle w:val="Verso"/>
        <w:rPr>
          <w:noProof/>
        </w:rPr>
      </w:pPr>
      <w:r w:rsidRPr="00923FD1">
        <w:rPr>
          <w:noProof/>
        </w:rPr>
        <w:tab/>
      </w:r>
      <w:r w:rsidRPr="00923FD1">
        <w:rPr>
          <w:noProof/>
        </w:rPr>
        <w:tab/>
      </w:r>
      <w:r w:rsidRPr="00923FD1">
        <w:rPr>
          <w:noProof/>
        </w:rPr>
        <w:tab/>
        <w:t>yo quiero con una prenda</w:t>
      </w:r>
    </w:p>
    <w:p w14:paraId="7AF1B698" w14:textId="77777777" w:rsidR="00982DB6" w:rsidRPr="00923FD1" w:rsidRDefault="00982DB6" w:rsidP="00DD6E57">
      <w:pPr>
        <w:pStyle w:val="Verso"/>
        <w:rPr>
          <w:noProof/>
        </w:rPr>
      </w:pPr>
      <w:r w:rsidRPr="00923FD1">
        <w:rPr>
          <w:noProof/>
        </w:rPr>
        <w:tab/>
      </w:r>
      <w:r w:rsidRPr="00923FD1">
        <w:rPr>
          <w:noProof/>
        </w:rPr>
        <w:tab/>
      </w:r>
      <w:r w:rsidRPr="00923FD1">
        <w:rPr>
          <w:noProof/>
        </w:rPr>
        <w:tab/>
        <w:t>pagaros de más valor.</w:t>
      </w:r>
    </w:p>
    <w:p w14:paraId="27473945" w14:textId="726CC90E" w:rsidR="00DD6E57" w:rsidRPr="00923FD1" w:rsidRDefault="00DD6E57" w:rsidP="00DD6E57">
      <w:pPr>
        <w:pStyle w:val="Personaje"/>
        <w:rPr>
          <w:noProof/>
        </w:rPr>
      </w:pPr>
      <w:r w:rsidRPr="00923FD1">
        <w:rPr>
          <w:noProof/>
        </w:rPr>
        <w:t>alí</w:t>
      </w:r>
    </w:p>
    <w:p w14:paraId="25F6E6B2" w14:textId="38B588A0" w:rsidR="00982DB6" w:rsidRPr="00923FD1" w:rsidRDefault="00982DB6" w:rsidP="00DD6E57">
      <w:pPr>
        <w:pStyle w:val="Verso"/>
        <w:rPr>
          <w:noProof/>
        </w:rPr>
      </w:pPr>
      <w:r w:rsidRPr="00923FD1">
        <w:rPr>
          <w:noProof/>
        </w:rPr>
        <w:tab/>
      </w:r>
      <w:r w:rsidRPr="00923FD1">
        <w:rPr>
          <w:noProof/>
        </w:rPr>
        <w:tab/>
      </w:r>
      <w:r w:rsidRPr="00923FD1">
        <w:rPr>
          <w:noProof/>
        </w:rPr>
        <w:tab/>
        <w:t>Carlos, si Fátima fuera,</w:t>
      </w:r>
    </w:p>
    <w:p w14:paraId="0BFD0FB6" w14:textId="77777777" w:rsidR="00982DB6" w:rsidRPr="00923FD1" w:rsidRDefault="00982DB6" w:rsidP="00DD6E57">
      <w:pPr>
        <w:pStyle w:val="Verso"/>
        <w:rPr>
          <w:noProof/>
        </w:rPr>
      </w:pPr>
      <w:r w:rsidRPr="00923FD1">
        <w:rPr>
          <w:noProof/>
        </w:rPr>
        <w:tab/>
      </w:r>
      <w:r w:rsidRPr="00923FD1">
        <w:rPr>
          <w:noProof/>
        </w:rPr>
        <w:tab/>
      </w:r>
      <w:r w:rsidRPr="00923FD1">
        <w:rPr>
          <w:noProof/>
        </w:rPr>
        <w:tab/>
        <w:t>no hubiera qué desear.</w:t>
      </w:r>
    </w:p>
    <w:p w14:paraId="431EDDEE" w14:textId="1234DE03" w:rsidR="00DD6E57" w:rsidRPr="00923FD1" w:rsidRDefault="00DD6E57" w:rsidP="00DD6E57">
      <w:pPr>
        <w:pStyle w:val="Personaje"/>
        <w:rPr>
          <w:noProof/>
        </w:rPr>
      </w:pPr>
      <w:r w:rsidRPr="00923FD1">
        <w:rPr>
          <w:noProof/>
        </w:rPr>
        <w:t>carlos</w:t>
      </w:r>
    </w:p>
    <w:p w14:paraId="065072D1" w14:textId="7BBB3E0F"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La misma es bien que poseas.</w:t>
      </w:r>
      <w:r w:rsidRPr="00923FD1">
        <w:rPr>
          <w:noProof/>
        </w:rPr>
        <w:tab/>
      </w:r>
      <w:r w:rsidRPr="00923FD1">
        <w:rPr>
          <w:noProof/>
        </w:rPr>
        <w:tab/>
      </w:r>
      <w:r w:rsidRPr="00923FD1">
        <w:rPr>
          <w:noProof/>
        </w:rPr>
        <w:tab/>
      </w:r>
      <w:r w:rsidRPr="00923FD1">
        <w:rPr>
          <w:noProof/>
        </w:rPr>
        <w:tab/>
      </w:r>
    </w:p>
    <w:p w14:paraId="69625D24" w14:textId="5D3BAD61" w:rsidR="00982DB6" w:rsidRPr="00923FD1" w:rsidRDefault="00982DB6" w:rsidP="00DA26E4">
      <w:pPr>
        <w:pStyle w:val="Partidoincial"/>
        <w:rPr>
          <w:noProof/>
        </w:rPr>
      </w:pPr>
      <w:r w:rsidRPr="00923FD1">
        <w:rPr>
          <w:noProof/>
        </w:rPr>
        <w:tab/>
      </w:r>
      <w:r w:rsidRPr="00923FD1">
        <w:rPr>
          <w:noProof/>
        </w:rPr>
        <w:tab/>
      </w:r>
      <w:r w:rsidRPr="00923FD1">
        <w:rPr>
          <w:noProof/>
        </w:rPr>
        <w:tab/>
        <w:t>¡Fátima!</w:t>
      </w:r>
    </w:p>
    <w:p w14:paraId="68D3F26B" w14:textId="55774A2A" w:rsidR="00982DB6" w:rsidRPr="00923FD1" w:rsidRDefault="00982DB6" w:rsidP="001877E7">
      <w:pPr>
        <w:pStyle w:val="Acot"/>
        <w:rPr>
          <w:noProof/>
        </w:rPr>
      </w:pPr>
      <w:r w:rsidRPr="00923FD1">
        <w:rPr>
          <w:noProof/>
        </w:rPr>
        <w:t>Sale @Fátima y Julio</w:t>
      </w:r>
    </w:p>
    <w:p w14:paraId="0A4580DA" w14:textId="276CD96E" w:rsidR="00DD6E57" w:rsidRPr="00923FD1" w:rsidRDefault="00DD6E57" w:rsidP="00DD6E57">
      <w:pPr>
        <w:pStyle w:val="Personaje"/>
        <w:rPr>
          <w:noProof/>
        </w:rPr>
      </w:pPr>
      <w:r w:rsidRPr="00923FD1">
        <w:rPr>
          <w:noProof/>
        </w:rPr>
        <w:t>fátima</w:t>
      </w:r>
    </w:p>
    <w:p w14:paraId="2607CF1C" w14:textId="5331D264" w:rsidR="00982DB6" w:rsidRPr="00923FD1" w:rsidRDefault="00982DB6" w:rsidP="00DA26E4">
      <w:pPr>
        <w:pStyle w:val="Partidomedio"/>
        <w:rPr>
          <w:noProof/>
        </w:rPr>
      </w:pPr>
      <w:r w:rsidRPr="00923FD1">
        <w:rPr>
          <w:noProof/>
        </w:rPr>
        <w:tab/>
      </w:r>
      <w:r w:rsidRPr="00923FD1">
        <w:rPr>
          <w:noProof/>
        </w:rPr>
        <w:tab/>
      </w:r>
      <w:r w:rsidRPr="00923FD1">
        <w:rPr>
          <w:noProof/>
        </w:rPr>
        <w:tab/>
        <w:t xml:space="preserve">    </w:t>
      </w:r>
      <w:r w:rsidR="001877E7" w:rsidRPr="00923FD1">
        <w:rPr>
          <w:noProof/>
        </w:rPr>
        <w:tab/>
      </w:r>
      <w:r w:rsidR="001877E7" w:rsidRPr="00923FD1">
        <w:rPr>
          <w:noProof/>
        </w:rPr>
        <w:tab/>
      </w:r>
      <w:r w:rsidRPr="00923FD1">
        <w:rPr>
          <w:noProof/>
        </w:rPr>
        <w:t>Aquí estoy.</w:t>
      </w:r>
    </w:p>
    <w:p w14:paraId="1952694C" w14:textId="099E35CB" w:rsidR="00DD6E57" w:rsidRPr="00923FD1" w:rsidRDefault="00DD6E57" w:rsidP="00DD6E57">
      <w:pPr>
        <w:pStyle w:val="Personaje"/>
        <w:rPr>
          <w:noProof/>
        </w:rPr>
      </w:pPr>
      <w:r w:rsidRPr="00923FD1">
        <w:rPr>
          <w:noProof/>
        </w:rPr>
        <w:t>julio</w:t>
      </w:r>
    </w:p>
    <w:p w14:paraId="14A12FA7" w14:textId="39611A53"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Pr="00923FD1">
        <w:rPr>
          <w:noProof/>
        </w:rPr>
        <w:tab/>
      </w:r>
      <w:r w:rsidR="001877E7" w:rsidRPr="00923FD1">
        <w:rPr>
          <w:noProof/>
        </w:rPr>
        <w:tab/>
      </w:r>
      <w:r w:rsidRPr="00923FD1">
        <w:t>Y yo</w:t>
      </w:r>
    </w:p>
    <w:p w14:paraId="06ADE247" w14:textId="77777777" w:rsidR="00982DB6" w:rsidRPr="00923FD1" w:rsidRDefault="00982DB6" w:rsidP="00DD6E57">
      <w:pPr>
        <w:pStyle w:val="Verso"/>
        <w:rPr>
          <w:noProof/>
        </w:rPr>
      </w:pPr>
      <w:r w:rsidRPr="00923FD1">
        <w:rPr>
          <w:noProof/>
        </w:rPr>
        <w:tab/>
      </w:r>
      <w:r w:rsidRPr="00923FD1">
        <w:rPr>
          <w:noProof/>
        </w:rPr>
        <w:tab/>
      </w:r>
      <w:r w:rsidRPr="00923FD1">
        <w:rPr>
          <w:noProof/>
        </w:rPr>
        <w:tab/>
      </w:r>
      <w:bookmarkStart w:id="155" w:name="_Hlk54723631"/>
      <w:r w:rsidRPr="00923FD1">
        <w:rPr>
          <w:noProof/>
        </w:rPr>
        <w:t>vengo, señores, con ella</w:t>
      </w:r>
      <w:bookmarkEnd w:id="155"/>
      <w:r w:rsidRPr="00923FD1">
        <w:rPr>
          <w:noProof/>
        </w:rPr>
        <w:t>.</w:t>
      </w:r>
    </w:p>
    <w:p w14:paraId="15A98BAB" w14:textId="245FC93C" w:rsidR="00DD6E57" w:rsidRPr="00923FD1" w:rsidRDefault="00DD6E57" w:rsidP="00DD6E57">
      <w:pPr>
        <w:pStyle w:val="Personaje"/>
        <w:rPr>
          <w:noProof/>
        </w:rPr>
      </w:pPr>
      <w:r w:rsidRPr="00923FD1">
        <w:rPr>
          <w:noProof/>
        </w:rPr>
        <w:t>carlos</w:t>
      </w:r>
    </w:p>
    <w:p w14:paraId="57CE71A4" w14:textId="5C65049F" w:rsidR="00982DB6" w:rsidRPr="00923FD1" w:rsidRDefault="00982DB6" w:rsidP="00DA26E4">
      <w:pPr>
        <w:pStyle w:val="Partidoincial"/>
        <w:rPr>
          <w:noProof/>
        </w:rPr>
      </w:pPr>
      <w:r w:rsidRPr="00923FD1">
        <w:rPr>
          <w:noProof/>
        </w:rPr>
        <w:tab/>
      </w:r>
      <w:r w:rsidRPr="00923FD1">
        <w:rPr>
          <w:noProof/>
        </w:rPr>
        <w:tab/>
      </w:r>
      <w:r w:rsidR="001877E7" w:rsidRPr="00923FD1">
        <w:rPr>
          <w:noProof/>
        </w:rPr>
        <w:tab/>
      </w:r>
      <w:r w:rsidRPr="00923FD1">
        <w:rPr>
          <w:noProof/>
        </w:rPr>
        <w:t>¿Es Julio?</w:t>
      </w:r>
    </w:p>
    <w:p w14:paraId="1B61A37C" w14:textId="0BC99D59" w:rsidR="00DD6E57" w:rsidRPr="00923FD1" w:rsidRDefault="00DD6E57" w:rsidP="00DD6E57">
      <w:pPr>
        <w:pStyle w:val="Personaje"/>
        <w:rPr>
          <w:noProof/>
        </w:rPr>
      </w:pPr>
      <w:r w:rsidRPr="00923FD1">
        <w:rPr>
          <w:noProof/>
        </w:rPr>
        <w:lastRenderedPageBreak/>
        <w:t>julio</w:t>
      </w:r>
    </w:p>
    <w:p w14:paraId="25EA9518" w14:textId="0C6BB73F" w:rsidR="00982DB6" w:rsidRPr="00923FD1" w:rsidRDefault="00982DB6" w:rsidP="00DA26E4">
      <w:pPr>
        <w:pStyle w:val="Partidomedio"/>
        <w:rPr>
          <w:noProof/>
        </w:rPr>
      </w:pPr>
      <w:r w:rsidRPr="00923FD1">
        <w:rPr>
          <w:noProof/>
        </w:rPr>
        <w:tab/>
      </w:r>
      <w:r w:rsidRPr="00923FD1">
        <w:rPr>
          <w:noProof/>
        </w:rPr>
        <w:tab/>
      </w:r>
      <w:r w:rsidRPr="00923FD1">
        <w:rPr>
          <w:noProof/>
        </w:rPr>
        <w:tab/>
      </w:r>
      <w:r w:rsidRPr="00923FD1">
        <w:rPr>
          <w:noProof/>
        </w:rPr>
        <w:tab/>
        <w:t xml:space="preserve">     El mismo.</w:t>
      </w:r>
    </w:p>
    <w:p w14:paraId="63F329F4" w14:textId="029D70D4" w:rsidR="00DD6E57" w:rsidRPr="00923FD1" w:rsidRDefault="00DD6E57" w:rsidP="00DD6E57">
      <w:pPr>
        <w:pStyle w:val="Personaje"/>
        <w:rPr>
          <w:noProof/>
        </w:rPr>
      </w:pPr>
      <w:r w:rsidRPr="00923FD1">
        <w:rPr>
          <w:noProof/>
        </w:rPr>
        <w:t>carlos</w:t>
      </w:r>
    </w:p>
    <w:p w14:paraId="33667E81" w14:textId="2A6F4006"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r>
      <w:r w:rsidRPr="00923FD1">
        <w:rPr>
          <w:noProof/>
        </w:rPr>
        <w:tab/>
      </w:r>
      <w:r w:rsidR="001877E7" w:rsidRPr="00923FD1">
        <w:rPr>
          <w:noProof/>
        </w:rPr>
        <w:tab/>
      </w:r>
      <w:r w:rsidRPr="00923FD1">
        <w:t>¡Los brazos!</w:t>
      </w:r>
    </w:p>
    <w:p w14:paraId="7E0FEAF5" w14:textId="77777777" w:rsidR="00982DB6" w:rsidRPr="00923FD1" w:rsidRDefault="00982DB6" w:rsidP="00DD6E57">
      <w:pPr>
        <w:pStyle w:val="Verso"/>
        <w:rPr>
          <w:noProof/>
        </w:rPr>
      </w:pPr>
      <w:r w:rsidRPr="00923FD1">
        <w:rPr>
          <w:noProof/>
        </w:rPr>
        <w:tab/>
      </w:r>
      <w:r w:rsidRPr="00923FD1">
        <w:rPr>
          <w:noProof/>
        </w:rPr>
        <w:tab/>
      </w:r>
      <w:r w:rsidRPr="00923FD1">
        <w:rPr>
          <w:noProof/>
        </w:rPr>
        <w:tab/>
        <w:t>¿De qué te has puesto suspensa?</w:t>
      </w:r>
    </w:p>
    <w:p w14:paraId="43B5BFE0" w14:textId="5948C68D" w:rsidR="00982DB6" w:rsidRPr="00923FD1" w:rsidRDefault="00982DB6" w:rsidP="00DD6E57">
      <w:pPr>
        <w:pStyle w:val="Verso"/>
        <w:rPr>
          <w:noProof/>
        </w:rPr>
      </w:pPr>
      <w:r w:rsidRPr="00923FD1">
        <w:rPr>
          <w:noProof/>
        </w:rPr>
        <w:tab/>
      </w:r>
      <w:r w:rsidRPr="00923FD1">
        <w:rPr>
          <w:noProof/>
        </w:rPr>
        <w:tab/>
      </w:r>
      <w:r w:rsidRPr="00923FD1">
        <w:rPr>
          <w:noProof/>
        </w:rPr>
        <w:tab/>
        <w:t>Aunque yo pregunto mal,</w:t>
      </w:r>
      <w:r w:rsidRPr="00923FD1">
        <w:rPr>
          <w:noProof/>
        </w:rPr>
        <w:tab/>
      </w:r>
      <w:r w:rsidRPr="00923FD1">
        <w:rPr>
          <w:noProof/>
        </w:rPr>
        <w:tab/>
      </w:r>
      <w:r w:rsidRPr="00923FD1">
        <w:rPr>
          <w:noProof/>
        </w:rPr>
        <w:tab/>
      </w:r>
      <w:r w:rsidRPr="00923FD1">
        <w:rPr>
          <w:noProof/>
        </w:rPr>
        <w:tab/>
      </w:r>
      <w:r w:rsidRPr="00923FD1">
        <w:rPr>
          <w:noProof/>
        </w:rPr>
        <w:tab/>
      </w:r>
    </w:p>
    <w:p w14:paraId="2E8ECC6B" w14:textId="77777777" w:rsidR="00982DB6" w:rsidRPr="00923FD1" w:rsidRDefault="00982DB6" w:rsidP="00DD6E57">
      <w:pPr>
        <w:pStyle w:val="Verso"/>
        <w:rPr>
          <w:noProof/>
        </w:rPr>
      </w:pPr>
      <w:r w:rsidRPr="00923FD1">
        <w:rPr>
          <w:noProof/>
        </w:rPr>
        <w:tab/>
      </w:r>
      <w:r w:rsidRPr="00923FD1">
        <w:rPr>
          <w:noProof/>
        </w:rPr>
        <w:tab/>
      </w:r>
      <w:r w:rsidRPr="00923FD1">
        <w:rPr>
          <w:noProof/>
        </w:rPr>
        <w:tab/>
        <w:t>pues que de verme lo quedas.</w:t>
      </w:r>
      <w:r w:rsidRPr="00923FD1">
        <w:rPr>
          <w:noProof/>
        </w:rPr>
        <w:tab/>
      </w:r>
    </w:p>
    <w:p w14:paraId="444175B7" w14:textId="1E4DBF01" w:rsidR="00DD6E57" w:rsidRPr="00923FD1" w:rsidRDefault="00DD6E57" w:rsidP="00DD6E57">
      <w:pPr>
        <w:pStyle w:val="Personaje"/>
        <w:rPr>
          <w:noProof/>
        </w:rPr>
      </w:pPr>
      <w:r w:rsidRPr="00923FD1">
        <w:rPr>
          <w:noProof/>
        </w:rPr>
        <w:t>fátima</w:t>
      </w:r>
    </w:p>
    <w:p w14:paraId="3744E8C2" w14:textId="08F7EE1D"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Pues, Carlos, ¿tú eres traidor?</w:t>
      </w:r>
    </w:p>
    <w:p w14:paraId="69A223AE" w14:textId="77777777" w:rsidR="00982DB6" w:rsidRPr="00923FD1" w:rsidRDefault="00982DB6" w:rsidP="00DD6E57">
      <w:pPr>
        <w:pStyle w:val="Verso"/>
        <w:rPr>
          <w:noProof/>
        </w:rPr>
      </w:pPr>
      <w:r w:rsidRPr="00923FD1">
        <w:rPr>
          <w:noProof/>
        </w:rPr>
        <w:tab/>
      </w:r>
      <w:r w:rsidRPr="00923FD1">
        <w:rPr>
          <w:noProof/>
        </w:rPr>
        <w:tab/>
      </w:r>
      <w:r w:rsidRPr="00923FD1">
        <w:rPr>
          <w:noProof/>
        </w:rPr>
        <w:tab/>
        <w:t>¿Así das al viento velas</w:t>
      </w:r>
    </w:p>
    <w:p w14:paraId="0C3FB5D0" w14:textId="77777777" w:rsidR="00982DB6" w:rsidRPr="00923FD1" w:rsidRDefault="00982DB6" w:rsidP="00DD6E57">
      <w:pPr>
        <w:pStyle w:val="Verso"/>
        <w:rPr>
          <w:noProof/>
        </w:rPr>
      </w:pPr>
      <w:r w:rsidRPr="00923FD1">
        <w:rPr>
          <w:noProof/>
        </w:rPr>
        <w:tab/>
      </w:r>
      <w:r w:rsidRPr="00923FD1">
        <w:rPr>
          <w:noProof/>
        </w:rPr>
        <w:tab/>
      </w:r>
      <w:r w:rsidRPr="00923FD1">
        <w:rPr>
          <w:noProof/>
        </w:rPr>
        <w:tab/>
        <w:t>para conducirme a España?</w:t>
      </w:r>
    </w:p>
    <w:p w14:paraId="0C88A4B0" w14:textId="7122B14D" w:rsidR="00DD6E57" w:rsidRPr="00923FD1" w:rsidRDefault="00DD6E57" w:rsidP="00DD6E57">
      <w:pPr>
        <w:pStyle w:val="Personaje"/>
        <w:rPr>
          <w:noProof/>
        </w:rPr>
      </w:pPr>
      <w:r w:rsidRPr="00923FD1">
        <w:rPr>
          <w:noProof/>
        </w:rPr>
        <w:t>carlos</w:t>
      </w:r>
    </w:p>
    <w:p w14:paraId="032E99C0" w14:textId="57F5E7DD" w:rsidR="00982DB6" w:rsidRPr="00923FD1" w:rsidRDefault="00982DB6" w:rsidP="00DD6E57">
      <w:pPr>
        <w:pStyle w:val="Verso"/>
        <w:rPr>
          <w:noProof/>
        </w:rPr>
      </w:pPr>
      <w:r w:rsidRPr="00923FD1">
        <w:rPr>
          <w:noProof/>
        </w:rPr>
        <w:tab/>
      </w:r>
      <w:r w:rsidR="001877E7" w:rsidRPr="00923FD1">
        <w:rPr>
          <w:noProof/>
        </w:rPr>
        <w:tab/>
      </w:r>
      <w:r w:rsidRPr="00923FD1">
        <w:rPr>
          <w:noProof/>
        </w:rPr>
        <w:tab/>
        <w:t>Fátima, tan grandes deudas</w:t>
      </w:r>
      <w:r w:rsidRPr="00923FD1">
        <w:rPr>
          <w:noProof/>
        </w:rPr>
        <w:tab/>
      </w:r>
      <w:r w:rsidRPr="00923FD1">
        <w:rPr>
          <w:noProof/>
        </w:rPr>
        <w:tab/>
      </w:r>
      <w:r w:rsidRPr="00923FD1">
        <w:rPr>
          <w:noProof/>
        </w:rPr>
        <w:tab/>
      </w:r>
      <w:r w:rsidRPr="00923FD1">
        <w:rPr>
          <w:noProof/>
        </w:rPr>
        <w:tab/>
      </w:r>
      <w:r w:rsidRPr="00923FD1">
        <w:rPr>
          <w:noProof/>
        </w:rPr>
        <w:tab/>
      </w:r>
    </w:p>
    <w:p w14:paraId="2DCCFC2B" w14:textId="77777777" w:rsidR="00982DB6" w:rsidRPr="00923FD1" w:rsidRDefault="00982DB6" w:rsidP="00DD6E57">
      <w:pPr>
        <w:pStyle w:val="Verso"/>
        <w:rPr>
          <w:noProof/>
        </w:rPr>
      </w:pPr>
      <w:r w:rsidRPr="00923FD1">
        <w:rPr>
          <w:noProof/>
        </w:rPr>
        <w:tab/>
      </w:r>
      <w:r w:rsidRPr="00923FD1">
        <w:rPr>
          <w:noProof/>
        </w:rPr>
        <w:tab/>
      </w:r>
      <w:r w:rsidRPr="00923FD1">
        <w:rPr>
          <w:noProof/>
        </w:rPr>
        <w:tab/>
        <w:t>tú sola puedes pagarlas.</w:t>
      </w:r>
    </w:p>
    <w:p w14:paraId="2BF2D7EA" w14:textId="77777777" w:rsidR="00982DB6" w:rsidRPr="00923FD1" w:rsidRDefault="00982DB6" w:rsidP="00DD6E57">
      <w:pPr>
        <w:pStyle w:val="Verso"/>
        <w:rPr>
          <w:noProof/>
        </w:rPr>
      </w:pPr>
      <w:r w:rsidRPr="00923FD1">
        <w:rPr>
          <w:noProof/>
        </w:rPr>
        <w:tab/>
      </w:r>
      <w:r w:rsidRPr="00923FD1">
        <w:rPr>
          <w:noProof/>
        </w:rPr>
        <w:tab/>
      </w:r>
      <w:r w:rsidRPr="00923FD1">
        <w:rPr>
          <w:noProof/>
        </w:rPr>
        <w:tab/>
        <w:t>Isabel, mi esposa, es esta:</w:t>
      </w:r>
    </w:p>
    <w:p w14:paraId="1E51F1C5" w14:textId="77777777" w:rsidR="00982DB6" w:rsidRPr="00923FD1" w:rsidRDefault="00982DB6" w:rsidP="00DD6E57">
      <w:pPr>
        <w:pStyle w:val="Verso"/>
        <w:rPr>
          <w:noProof/>
        </w:rPr>
      </w:pPr>
      <w:r w:rsidRPr="00923FD1">
        <w:rPr>
          <w:noProof/>
        </w:rPr>
        <w:tab/>
      </w:r>
      <w:r w:rsidRPr="00923FD1">
        <w:rPr>
          <w:noProof/>
        </w:rPr>
        <w:tab/>
      </w:r>
      <w:r w:rsidRPr="00923FD1">
        <w:rPr>
          <w:noProof/>
        </w:rPr>
        <w:tab/>
        <w:t>yo no me puedo casar,</w:t>
      </w:r>
    </w:p>
    <w:p w14:paraId="48B4CA2A" w14:textId="77777777" w:rsidR="00982DB6" w:rsidRPr="00923FD1" w:rsidRDefault="00982DB6" w:rsidP="00DD6E57">
      <w:pPr>
        <w:pStyle w:val="Verso"/>
        <w:rPr>
          <w:noProof/>
        </w:rPr>
      </w:pPr>
      <w:r w:rsidRPr="00923FD1">
        <w:rPr>
          <w:noProof/>
        </w:rPr>
        <w:tab/>
      </w:r>
      <w:r w:rsidRPr="00923FD1">
        <w:rPr>
          <w:noProof/>
        </w:rPr>
        <w:tab/>
      </w:r>
      <w:r w:rsidRPr="00923FD1">
        <w:rPr>
          <w:noProof/>
        </w:rPr>
        <w:tab/>
        <w:t>cristiano soy. Considera</w:t>
      </w:r>
    </w:p>
    <w:p w14:paraId="5ABC7E8E" w14:textId="0FCCDE8F" w:rsidR="00982DB6" w:rsidRPr="00923FD1" w:rsidRDefault="00982DB6" w:rsidP="00DD6E57">
      <w:pPr>
        <w:pStyle w:val="Verso"/>
        <w:rPr>
          <w:noProof/>
        </w:rPr>
      </w:pPr>
      <w:r w:rsidRPr="00923FD1">
        <w:rPr>
          <w:noProof/>
        </w:rPr>
        <w:tab/>
      </w:r>
      <w:r w:rsidRPr="00923FD1">
        <w:rPr>
          <w:noProof/>
        </w:rPr>
        <w:tab/>
      </w:r>
      <w:r w:rsidRPr="00923FD1">
        <w:rPr>
          <w:noProof/>
        </w:rPr>
        <w:tab/>
        <w:t>el grande amor del alcaide.</w:t>
      </w:r>
      <w:r w:rsidRPr="00923FD1">
        <w:rPr>
          <w:noProof/>
        </w:rPr>
        <w:tab/>
      </w:r>
      <w:r w:rsidRPr="00923FD1">
        <w:rPr>
          <w:noProof/>
        </w:rPr>
        <w:tab/>
      </w:r>
      <w:r w:rsidRPr="00923FD1">
        <w:rPr>
          <w:noProof/>
        </w:rPr>
        <w:tab/>
      </w:r>
      <w:r w:rsidRPr="00923FD1">
        <w:rPr>
          <w:noProof/>
        </w:rPr>
        <w:tab/>
      </w:r>
      <w:r w:rsidRPr="00923FD1">
        <w:rPr>
          <w:noProof/>
        </w:rPr>
        <w:tab/>
      </w:r>
    </w:p>
    <w:p w14:paraId="48B682BA" w14:textId="1CC1EA32" w:rsidR="00DD6E57" w:rsidRPr="00923FD1" w:rsidRDefault="00DD6E57" w:rsidP="00DD6E57">
      <w:pPr>
        <w:pStyle w:val="Personaje"/>
        <w:rPr>
          <w:noProof/>
        </w:rPr>
      </w:pPr>
      <w:r w:rsidRPr="00923FD1">
        <w:rPr>
          <w:noProof/>
        </w:rPr>
        <w:t>fátima</w:t>
      </w:r>
    </w:p>
    <w:p w14:paraId="0C4FEA80" w14:textId="218E65EF" w:rsidR="00982DB6" w:rsidRPr="00923FD1" w:rsidRDefault="00982DB6" w:rsidP="00DD6E57">
      <w:pPr>
        <w:pStyle w:val="Verso"/>
        <w:rPr>
          <w:noProof/>
        </w:rPr>
      </w:pPr>
      <w:r w:rsidRPr="00923FD1">
        <w:rPr>
          <w:noProof/>
        </w:rPr>
        <w:tab/>
      </w:r>
      <w:r w:rsidRPr="00923FD1">
        <w:rPr>
          <w:noProof/>
        </w:rPr>
        <w:tab/>
      </w:r>
      <w:r w:rsidR="001877E7" w:rsidRPr="00923FD1">
        <w:rPr>
          <w:noProof/>
        </w:rPr>
        <w:tab/>
      </w:r>
      <w:r w:rsidRPr="00923FD1">
        <w:rPr>
          <w:noProof/>
        </w:rPr>
        <w:t>Si así lo quiere mi estrella,</w:t>
      </w:r>
    </w:p>
    <w:p w14:paraId="70E3ECF7" w14:textId="77777777" w:rsidR="00982DB6" w:rsidRPr="00923FD1" w:rsidRDefault="00982DB6" w:rsidP="00DD6E57">
      <w:pPr>
        <w:pStyle w:val="Verso"/>
        <w:rPr>
          <w:noProof/>
        </w:rPr>
      </w:pPr>
      <w:r w:rsidRPr="00923FD1">
        <w:rPr>
          <w:noProof/>
        </w:rPr>
        <w:tab/>
      </w:r>
      <w:r w:rsidRPr="00923FD1">
        <w:rPr>
          <w:noProof/>
        </w:rPr>
        <w:tab/>
      </w:r>
      <w:r w:rsidRPr="00923FD1">
        <w:rPr>
          <w:noProof/>
        </w:rPr>
        <w:tab/>
        <w:t>doyle la mano y los brazos.</w:t>
      </w:r>
    </w:p>
    <w:p w14:paraId="6DF3CC08" w14:textId="3CE743B8" w:rsidR="00DD6E57" w:rsidRPr="00923FD1" w:rsidRDefault="00DD6E57" w:rsidP="00DD6E57">
      <w:pPr>
        <w:pStyle w:val="Personaje"/>
        <w:rPr>
          <w:noProof/>
        </w:rPr>
      </w:pPr>
      <w:r w:rsidRPr="00923FD1">
        <w:rPr>
          <w:noProof/>
        </w:rPr>
        <w:t>alí</w:t>
      </w:r>
    </w:p>
    <w:p w14:paraId="7306AFF8" w14:textId="62017BB5" w:rsidR="00982DB6" w:rsidRPr="00923FD1" w:rsidRDefault="00982DB6" w:rsidP="00DD6E57">
      <w:pPr>
        <w:pStyle w:val="Verso"/>
        <w:rPr>
          <w:noProof/>
        </w:rPr>
      </w:pPr>
      <w:r w:rsidRPr="00923FD1">
        <w:rPr>
          <w:noProof/>
        </w:rPr>
        <w:tab/>
      </w:r>
      <w:r w:rsidRPr="00923FD1">
        <w:rPr>
          <w:noProof/>
        </w:rPr>
        <w:tab/>
      </w:r>
      <w:r w:rsidRPr="00923FD1">
        <w:rPr>
          <w:noProof/>
        </w:rPr>
        <w:tab/>
        <w:t>Árdase la playa en fiestas</w:t>
      </w:r>
    </w:p>
    <w:p w14:paraId="6299C131" w14:textId="77777777" w:rsidR="00982DB6" w:rsidRPr="00923FD1" w:rsidRDefault="00982DB6" w:rsidP="00DA26E4">
      <w:pPr>
        <w:pStyle w:val="Partidoincial"/>
        <w:rPr>
          <w:noProof/>
        </w:rPr>
      </w:pPr>
      <w:r w:rsidRPr="00923FD1">
        <w:rPr>
          <w:noProof/>
        </w:rPr>
        <w:tab/>
      </w:r>
      <w:r w:rsidRPr="00923FD1">
        <w:rPr>
          <w:noProof/>
        </w:rPr>
        <w:tab/>
      </w:r>
      <w:r w:rsidRPr="00923FD1">
        <w:rPr>
          <w:noProof/>
        </w:rPr>
        <w:tab/>
        <w:t>y el mar en fuego.</w:t>
      </w:r>
    </w:p>
    <w:p w14:paraId="0F4C98AD" w14:textId="0889DF85" w:rsidR="00DD6E57" w:rsidRPr="00923FD1" w:rsidRDefault="00DD6E57" w:rsidP="00DD6E57">
      <w:pPr>
        <w:pStyle w:val="Personaje"/>
        <w:rPr>
          <w:noProof/>
        </w:rPr>
      </w:pPr>
      <w:r w:rsidRPr="00923FD1">
        <w:rPr>
          <w:noProof/>
        </w:rPr>
        <w:t>hipólito</w:t>
      </w:r>
    </w:p>
    <w:p w14:paraId="3F9557A2" w14:textId="6EE9433C" w:rsidR="00982DB6" w:rsidRPr="00923FD1" w:rsidRDefault="00982DB6" w:rsidP="00AC2072">
      <w:pPr>
        <w:pStyle w:val="Partidofinal"/>
      </w:pPr>
      <w:r w:rsidRPr="00923FD1">
        <w:rPr>
          <w:noProof/>
        </w:rPr>
        <w:tab/>
      </w:r>
      <w:r w:rsidRPr="00923FD1">
        <w:rPr>
          <w:noProof/>
        </w:rPr>
        <w:tab/>
      </w:r>
      <w:r w:rsidRPr="00923FD1">
        <w:rPr>
          <w:noProof/>
        </w:rPr>
        <w:tab/>
      </w:r>
      <w:r w:rsidRPr="00923FD1">
        <w:rPr>
          <w:noProof/>
        </w:rPr>
        <w:tab/>
        <w:t xml:space="preserve">      </w:t>
      </w:r>
      <w:r w:rsidR="001877E7" w:rsidRPr="00923FD1">
        <w:rPr>
          <w:noProof/>
        </w:rPr>
        <w:tab/>
      </w:r>
      <w:r w:rsidRPr="00923FD1">
        <w:t>Pues dese</w:t>
      </w:r>
    </w:p>
    <w:p w14:paraId="5F4FABBB" w14:textId="4182BC30" w:rsidR="00982DB6" w:rsidRPr="00923FD1" w:rsidRDefault="00982DB6" w:rsidP="00DD6E57">
      <w:pPr>
        <w:pStyle w:val="Verso"/>
        <w:rPr>
          <w:noProof/>
        </w:rPr>
      </w:pPr>
      <w:r w:rsidRPr="00923FD1">
        <w:rPr>
          <w:noProof/>
        </w:rPr>
        <w:tab/>
      </w:r>
      <w:r w:rsidRPr="00923FD1">
        <w:rPr>
          <w:noProof/>
        </w:rPr>
        <w:tab/>
      </w:r>
      <w:r w:rsidRPr="00923FD1">
        <w:rPr>
          <w:noProof/>
        </w:rPr>
        <w:tab/>
        <w:t>fin con esto a la comedia</w:t>
      </w:r>
      <w:r w:rsidRPr="00923FD1">
        <w:rPr>
          <w:noProof/>
        </w:rPr>
        <w:tab/>
      </w:r>
      <w:r w:rsidRPr="00923FD1">
        <w:rPr>
          <w:noProof/>
        </w:rPr>
        <w:tab/>
      </w:r>
      <w:r w:rsidRPr="00923FD1">
        <w:rPr>
          <w:noProof/>
        </w:rPr>
        <w:tab/>
      </w:r>
      <w:r w:rsidRPr="00923FD1">
        <w:rPr>
          <w:noProof/>
        </w:rPr>
        <w:tab/>
      </w:r>
      <w:r w:rsidRPr="00923FD1">
        <w:rPr>
          <w:noProof/>
        </w:rPr>
        <w:tab/>
      </w:r>
    </w:p>
    <w:p w14:paraId="0E7C0286" w14:textId="77777777" w:rsidR="00982DB6" w:rsidRPr="00923FD1" w:rsidRDefault="00982DB6" w:rsidP="00DD6E57">
      <w:pPr>
        <w:pStyle w:val="Verso"/>
        <w:rPr>
          <w:noProof/>
        </w:rPr>
      </w:pPr>
      <w:r w:rsidRPr="00923FD1">
        <w:rPr>
          <w:noProof/>
        </w:rPr>
        <w:tab/>
      </w:r>
      <w:r w:rsidRPr="00923FD1">
        <w:rPr>
          <w:noProof/>
        </w:rPr>
        <w:tab/>
      </w:r>
      <w:r w:rsidRPr="00923FD1">
        <w:rPr>
          <w:noProof/>
        </w:rPr>
        <w:tab/>
        <w:t>donde juntos su autor puso,</w:t>
      </w:r>
    </w:p>
    <w:p w14:paraId="46797D23" w14:textId="77777777" w:rsidR="00982DB6" w:rsidRPr="00923FD1" w:rsidRDefault="00982DB6" w:rsidP="00DD6E57">
      <w:pPr>
        <w:pStyle w:val="Verso"/>
        <w:rPr>
          <w:noProof/>
        </w:rPr>
      </w:pPr>
      <w:r w:rsidRPr="00923FD1">
        <w:rPr>
          <w:noProof/>
        </w:rPr>
        <w:tab/>
      </w:r>
      <w:r w:rsidRPr="00923FD1">
        <w:rPr>
          <w:noProof/>
        </w:rPr>
        <w:tab/>
      </w:r>
      <w:r w:rsidRPr="00923FD1">
        <w:rPr>
          <w:noProof/>
        </w:rPr>
        <w:tab/>
        <w:t>por historia verdadera,</w:t>
      </w:r>
    </w:p>
    <w:p w14:paraId="3DC272DE" w14:textId="77777777" w:rsidR="00982DB6" w:rsidRPr="00923FD1" w:rsidRDefault="00982DB6" w:rsidP="00DD6E57">
      <w:pPr>
        <w:pStyle w:val="Verso"/>
        <w:rPr>
          <w:noProof/>
        </w:rPr>
      </w:pPr>
      <w:r w:rsidRPr="00923FD1">
        <w:rPr>
          <w:noProof/>
        </w:rPr>
        <w:lastRenderedPageBreak/>
        <w:tab/>
      </w:r>
      <w:r w:rsidRPr="00923FD1">
        <w:rPr>
          <w:noProof/>
        </w:rPr>
        <w:tab/>
      </w:r>
      <w:r w:rsidRPr="00923FD1">
        <w:rPr>
          <w:noProof/>
        </w:rPr>
        <w:tab/>
      </w:r>
      <w:r w:rsidRPr="00923FD1">
        <w:rPr>
          <w:i/>
          <w:iCs/>
          <w:noProof/>
        </w:rPr>
        <w:t>Virtud, pobreza y mujer</w:t>
      </w:r>
      <w:r w:rsidRPr="00923FD1">
        <w:rPr>
          <w:noProof/>
        </w:rPr>
        <w:t>,</w:t>
      </w:r>
    </w:p>
    <w:p w14:paraId="67BD8F9B" w14:textId="77777777" w:rsidR="00982DB6" w:rsidRPr="00923FD1" w:rsidRDefault="00982DB6" w:rsidP="00DD6E57">
      <w:pPr>
        <w:pStyle w:val="Verso"/>
        <w:rPr>
          <w:noProof/>
        </w:rPr>
      </w:pPr>
      <w:r w:rsidRPr="00923FD1">
        <w:rPr>
          <w:noProof/>
        </w:rPr>
        <w:tab/>
      </w:r>
      <w:r w:rsidRPr="00923FD1">
        <w:rPr>
          <w:noProof/>
        </w:rPr>
        <w:tab/>
      </w:r>
      <w:r w:rsidRPr="00923FD1">
        <w:rPr>
          <w:noProof/>
        </w:rPr>
        <w:tab/>
        <w:t>aunque imposibles parezcan.</w:t>
      </w:r>
    </w:p>
    <w:p w14:paraId="389A25CD" w14:textId="77777777" w:rsidR="009949F8" w:rsidRPr="00923FD1" w:rsidRDefault="009949F8" w:rsidP="00A91779">
      <w:pPr>
        <w:rPr>
          <w:rFonts w:ascii="Garamond" w:hAnsi="Garamond"/>
          <w:lang w:val="es-ES"/>
        </w:rPr>
      </w:pPr>
    </w:p>
    <w:sectPr w:rsidR="009949F8" w:rsidRPr="00923FD1" w:rsidSect="000E05A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39B0C" w14:textId="77777777" w:rsidR="00287338" w:rsidRDefault="00287338" w:rsidP="00336A60">
      <w:pPr>
        <w:spacing w:after="0" w:line="240" w:lineRule="auto"/>
      </w:pPr>
      <w:r>
        <w:separator/>
      </w:r>
    </w:p>
  </w:endnote>
  <w:endnote w:type="continuationSeparator" w:id="0">
    <w:p w14:paraId="4C2AEF70" w14:textId="77777777" w:rsidR="00287338" w:rsidRDefault="00287338" w:rsidP="0033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anjonLTStd">
    <w:altName w:val="Cambria"/>
    <w:panose1 w:val="00000000000000000000"/>
    <w:charset w:val="00"/>
    <w:family w:val="roman"/>
    <w:notTrueType/>
    <w:pitch w:val="default"/>
    <w:sig w:usb0="00000003" w:usb1="00000000" w:usb2="00000000" w:usb3="00000000" w:csb0="00000001" w:csb1="00000000"/>
  </w:font>
  <w:font w:name="GranjonLTStd-Italic">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F5DFD" w14:textId="77777777" w:rsidR="00287338" w:rsidRDefault="00287338" w:rsidP="00336A60">
      <w:pPr>
        <w:spacing w:after="0" w:line="240" w:lineRule="auto"/>
      </w:pPr>
      <w:r>
        <w:separator/>
      </w:r>
    </w:p>
  </w:footnote>
  <w:footnote w:type="continuationSeparator" w:id="0">
    <w:p w14:paraId="28921119" w14:textId="77777777" w:rsidR="00287338" w:rsidRDefault="00287338" w:rsidP="00336A60">
      <w:pPr>
        <w:spacing w:after="0" w:line="240" w:lineRule="auto"/>
      </w:pPr>
      <w:r>
        <w:continuationSeparator/>
      </w:r>
    </w:p>
  </w:footnote>
  <w:footnote w:id="1">
    <w:p w14:paraId="1577F17B" w14:textId="77777777" w:rsidR="007447E9" w:rsidRPr="00D7316F" w:rsidRDefault="007447E9" w:rsidP="00DC40E5">
      <w:pPr>
        <w:autoSpaceDE w:val="0"/>
        <w:autoSpaceDN w:val="0"/>
        <w:adjustRightInd w:val="0"/>
        <w:spacing w:after="0" w:line="240" w:lineRule="auto"/>
        <w:jc w:val="both"/>
        <w:rPr>
          <w:rFonts w:ascii="GranjonLTStd" w:hAnsi="GranjonLTStd" w:cs="GranjonLTStd"/>
          <w:sz w:val="19"/>
          <w:szCs w:val="19"/>
          <w:lang w:val="es-ES"/>
        </w:rPr>
      </w:pPr>
      <w:r>
        <w:rPr>
          <w:rStyle w:val="Refdenotaalpie"/>
        </w:rPr>
        <w:footnoteRef/>
      </w:r>
      <w:r w:rsidRPr="00D7316F">
        <w:rPr>
          <w:lang w:val="es-ES"/>
        </w:rPr>
        <w:t xml:space="preserve"> </w:t>
      </w:r>
      <w:r w:rsidRPr="00D7316F">
        <w:rPr>
          <w:rFonts w:ascii="GranjonLTStd" w:hAnsi="GranjonLTStd" w:cs="GranjonLTStd"/>
          <w:sz w:val="19"/>
          <w:szCs w:val="19"/>
          <w:lang w:val="es-ES"/>
        </w:rPr>
        <w:t>Esta edición se ha beneficiado de mi participación en los proyectos de investigación</w:t>
      </w:r>
      <w:r>
        <w:rPr>
          <w:rFonts w:ascii="GranjonLTStd" w:hAnsi="GranjonLTStd" w:cs="GranjonLTStd"/>
          <w:sz w:val="19"/>
          <w:szCs w:val="19"/>
          <w:lang w:val="es-ES"/>
        </w:rPr>
        <w:t xml:space="preserve"> </w:t>
      </w:r>
      <w:r w:rsidRPr="00D7316F">
        <w:rPr>
          <w:rFonts w:ascii="GranjonLTStd" w:hAnsi="GranjonLTStd" w:cs="GranjonLTStd"/>
          <w:sz w:val="19"/>
          <w:szCs w:val="19"/>
          <w:lang w:val="es-ES"/>
        </w:rPr>
        <w:t>PGC2018-094395-B-I00, financiado por el Ministerio de Ciencia, Innovación y Universidades,</w:t>
      </w:r>
      <w:r>
        <w:rPr>
          <w:rFonts w:ascii="GranjonLTStd" w:hAnsi="GranjonLTStd" w:cs="GranjonLTStd"/>
          <w:sz w:val="19"/>
          <w:szCs w:val="19"/>
          <w:lang w:val="es-ES"/>
        </w:rPr>
        <w:t xml:space="preserve"> </w:t>
      </w:r>
      <w:r w:rsidRPr="00D7316F">
        <w:rPr>
          <w:rFonts w:ascii="GranjonLTStd" w:hAnsi="GranjonLTStd" w:cs="GranjonLTStd"/>
          <w:sz w:val="19"/>
          <w:szCs w:val="19"/>
          <w:lang w:val="es-ES"/>
        </w:rPr>
        <w:t>PID2019-104045GB-C54 y PID2019-104045GB-C51, financiados por el Ministerio</w:t>
      </w:r>
      <w:r>
        <w:rPr>
          <w:rFonts w:ascii="GranjonLTStd" w:hAnsi="GranjonLTStd" w:cs="GranjonLTStd"/>
          <w:sz w:val="19"/>
          <w:szCs w:val="19"/>
          <w:lang w:val="es-ES"/>
        </w:rPr>
        <w:t xml:space="preserve"> </w:t>
      </w:r>
      <w:r w:rsidRPr="00D7316F">
        <w:rPr>
          <w:rFonts w:ascii="GranjonLTStd" w:hAnsi="GranjonLTStd" w:cs="GranjonLTStd"/>
          <w:sz w:val="19"/>
          <w:szCs w:val="19"/>
          <w:lang w:val="es-ES"/>
        </w:rPr>
        <w:t>de Ciencia e Innovación y por fondos FEDER.</w:t>
      </w:r>
    </w:p>
  </w:footnote>
  <w:footnote w:id="2">
    <w:p w14:paraId="3577AA71" w14:textId="77777777" w:rsidR="007447E9" w:rsidRPr="00D7316F" w:rsidRDefault="007447E9" w:rsidP="00DC40E5">
      <w:pPr>
        <w:autoSpaceDE w:val="0"/>
        <w:autoSpaceDN w:val="0"/>
        <w:adjustRightInd w:val="0"/>
        <w:spacing w:after="0" w:line="240" w:lineRule="auto"/>
        <w:jc w:val="both"/>
        <w:rPr>
          <w:rFonts w:ascii="GranjonLTStd" w:hAnsi="GranjonLTStd" w:cs="GranjonLTStd"/>
          <w:sz w:val="19"/>
          <w:szCs w:val="19"/>
          <w:lang w:val="es-ES"/>
        </w:rPr>
      </w:pPr>
      <w:r>
        <w:rPr>
          <w:rStyle w:val="Refdenotaalpie"/>
        </w:rPr>
        <w:footnoteRef/>
      </w:r>
      <w:r w:rsidRPr="00D7316F">
        <w:rPr>
          <w:lang w:val="es-ES"/>
        </w:rPr>
        <w:t xml:space="preserve"> </w:t>
      </w:r>
      <w:r w:rsidRPr="00D7316F">
        <w:rPr>
          <w:rFonts w:ascii="GranjonLTStd" w:hAnsi="GranjonLTStd" w:cs="GranjonLTStd"/>
          <w:sz w:val="19"/>
          <w:szCs w:val="19"/>
          <w:lang w:val="es-ES"/>
        </w:rPr>
        <w:t>Cito por la espléndida edición de F. B. Pedraza y P. Conde, vv. 329-337.</w:t>
      </w:r>
    </w:p>
  </w:footnote>
  <w:footnote w:id="3">
    <w:p w14:paraId="4AD271B7" w14:textId="77777777" w:rsidR="007447E9" w:rsidRPr="007B2325" w:rsidRDefault="007447E9" w:rsidP="00DC40E5">
      <w:pPr>
        <w:autoSpaceDE w:val="0"/>
        <w:autoSpaceDN w:val="0"/>
        <w:adjustRightInd w:val="0"/>
        <w:spacing w:after="0" w:line="240" w:lineRule="auto"/>
        <w:jc w:val="both"/>
        <w:rPr>
          <w:rFonts w:ascii="GranjonLTStd" w:hAnsi="GranjonLTStd" w:cs="GranjonLTStd"/>
          <w:sz w:val="19"/>
          <w:szCs w:val="19"/>
          <w:lang w:val="es-ES"/>
        </w:rPr>
      </w:pPr>
      <w:r>
        <w:rPr>
          <w:rStyle w:val="Refdenotaalpie"/>
        </w:rPr>
        <w:footnoteRef/>
      </w:r>
      <w:r w:rsidRPr="00D7316F">
        <w:rPr>
          <w:lang w:val="es-ES"/>
        </w:rPr>
        <w:t xml:space="preserve"> </w:t>
      </w:r>
      <w:r w:rsidRPr="00D7316F">
        <w:rPr>
          <w:rFonts w:ascii="GranjonLTStd" w:hAnsi="GranjonLTStd" w:cs="GranjonLTStd"/>
          <w:sz w:val="19"/>
          <w:szCs w:val="19"/>
          <w:lang w:val="es-ES"/>
        </w:rPr>
        <w:t xml:space="preserve">No hay rastro de la comedia ni en </w:t>
      </w:r>
      <w:r w:rsidRPr="00D7316F">
        <w:rPr>
          <w:rFonts w:ascii="GranjonLTStd-Italic" w:hAnsi="GranjonLTStd-Italic" w:cs="GranjonLTStd-Italic"/>
          <w:i/>
          <w:iCs/>
          <w:sz w:val="19"/>
          <w:szCs w:val="19"/>
          <w:lang w:val="es-ES"/>
        </w:rPr>
        <w:t xml:space="preserve">DICAT </w:t>
      </w:r>
      <w:r w:rsidRPr="00D7316F">
        <w:rPr>
          <w:rFonts w:ascii="GranjonLTStd" w:hAnsi="GranjonLTStd" w:cs="GranjonLTStd"/>
          <w:sz w:val="19"/>
          <w:szCs w:val="19"/>
          <w:lang w:val="es-ES"/>
        </w:rPr>
        <w:t xml:space="preserve">ni en </w:t>
      </w:r>
      <w:r w:rsidRPr="00D7316F">
        <w:rPr>
          <w:rFonts w:ascii="GranjonLTStd-Italic" w:hAnsi="GranjonLTStd-Italic" w:cs="GranjonLTStd-Italic"/>
          <w:i/>
          <w:iCs/>
          <w:sz w:val="19"/>
          <w:szCs w:val="19"/>
          <w:lang w:val="es-ES"/>
        </w:rPr>
        <w:t>CATCOM</w:t>
      </w:r>
      <w:r w:rsidRPr="00D7316F">
        <w:rPr>
          <w:rFonts w:ascii="GranjonLTStd" w:hAnsi="GranjonLTStd" w:cs="GranjonLTStd"/>
          <w:sz w:val="19"/>
          <w:szCs w:val="19"/>
          <w:lang w:val="es-ES"/>
        </w:rPr>
        <w:t>, ambos dirigidos por</w:t>
      </w:r>
      <w:r>
        <w:rPr>
          <w:rFonts w:ascii="GranjonLTStd" w:hAnsi="GranjonLTStd" w:cs="GranjonLTStd"/>
          <w:sz w:val="19"/>
          <w:szCs w:val="19"/>
          <w:lang w:val="es-ES"/>
        </w:rPr>
        <w:t xml:space="preserve"> </w:t>
      </w:r>
      <w:r w:rsidRPr="007B2325">
        <w:rPr>
          <w:rFonts w:ascii="GranjonLTStd" w:hAnsi="GranjonLTStd" w:cs="GranjonLTStd"/>
          <w:sz w:val="19"/>
          <w:szCs w:val="19"/>
          <w:lang w:val="es-ES"/>
        </w:rPr>
        <w:t>Teresa Ferrer Valls.</w:t>
      </w:r>
    </w:p>
  </w:footnote>
  <w:footnote w:id="4">
    <w:p w14:paraId="066149F5" w14:textId="3CFA7954" w:rsidR="007447E9" w:rsidRPr="00D7316F" w:rsidRDefault="007447E9" w:rsidP="00DC40E5">
      <w:pPr>
        <w:autoSpaceDE w:val="0"/>
        <w:autoSpaceDN w:val="0"/>
        <w:adjustRightInd w:val="0"/>
        <w:spacing w:after="0" w:line="240" w:lineRule="auto"/>
        <w:jc w:val="both"/>
        <w:rPr>
          <w:rFonts w:ascii="GranjonLTStd" w:hAnsi="GranjonLTStd" w:cs="GranjonLTStd"/>
          <w:sz w:val="19"/>
          <w:szCs w:val="19"/>
          <w:lang w:val="es-ES"/>
        </w:rPr>
      </w:pPr>
      <w:r>
        <w:rPr>
          <w:rStyle w:val="Refdenotaalpie"/>
        </w:rPr>
        <w:footnoteRef/>
      </w:r>
      <w:r w:rsidRPr="00D7316F">
        <w:rPr>
          <w:lang w:val="es-ES"/>
        </w:rPr>
        <w:t xml:space="preserve"> </w:t>
      </w:r>
      <w:r w:rsidRPr="00D7316F">
        <w:rPr>
          <w:rFonts w:ascii="GranjonLTStd" w:hAnsi="GranjonLTStd" w:cs="GranjonLTStd"/>
          <w:sz w:val="19"/>
          <w:szCs w:val="19"/>
          <w:lang w:val="es-ES"/>
        </w:rPr>
        <w:t xml:space="preserve">Las indagaciones sobre la fecha de </w:t>
      </w:r>
      <w:r w:rsidRPr="00D7316F">
        <w:rPr>
          <w:rFonts w:ascii="GranjonLTStd-Italic" w:hAnsi="GranjonLTStd-Italic" w:cs="GranjonLTStd-Italic"/>
          <w:i/>
          <w:iCs/>
          <w:sz w:val="19"/>
          <w:szCs w:val="19"/>
          <w:lang w:val="es-ES"/>
        </w:rPr>
        <w:t xml:space="preserve">Virtud, pobreza y mujer </w:t>
      </w:r>
      <w:r w:rsidRPr="00D7316F">
        <w:rPr>
          <w:rFonts w:ascii="GranjonLTStd" w:hAnsi="GranjonLTStd" w:cs="GranjonLTStd"/>
          <w:sz w:val="19"/>
          <w:szCs w:val="19"/>
          <w:lang w:val="es-ES"/>
        </w:rPr>
        <w:t>que expongo a renglón</w:t>
      </w:r>
      <w:r>
        <w:rPr>
          <w:rFonts w:ascii="GranjonLTStd" w:hAnsi="GranjonLTStd" w:cs="GranjonLTStd"/>
          <w:sz w:val="19"/>
          <w:szCs w:val="19"/>
          <w:lang w:val="es-ES"/>
        </w:rPr>
        <w:t xml:space="preserve"> </w:t>
      </w:r>
      <w:r w:rsidRPr="00D7316F">
        <w:rPr>
          <w:rFonts w:ascii="GranjonLTStd" w:hAnsi="GranjonLTStd" w:cs="GranjonLTStd"/>
          <w:sz w:val="19"/>
          <w:szCs w:val="19"/>
          <w:lang w:val="es-ES"/>
        </w:rPr>
        <w:t>seguido proceden de un artículo</w:t>
      </w:r>
      <w:r w:rsidR="00DC40E5">
        <w:rPr>
          <w:rFonts w:ascii="GranjonLTStd" w:hAnsi="GranjonLTStd" w:cs="GranjonLTStd"/>
          <w:sz w:val="19"/>
          <w:szCs w:val="19"/>
          <w:lang w:val="es-ES"/>
        </w:rPr>
        <w:t xml:space="preserve"> </w:t>
      </w:r>
      <w:r w:rsidRPr="00D7316F">
        <w:rPr>
          <w:rFonts w:ascii="GranjonLTStd" w:hAnsi="GranjonLTStd" w:cs="GranjonLTStd"/>
          <w:sz w:val="19"/>
          <w:szCs w:val="19"/>
          <w:lang w:val="es-ES"/>
        </w:rPr>
        <w:t>aún en prensa.</w:t>
      </w:r>
    </w:p>
  </w:footnote>
  <w:footnote w:id="5">
    <w:p w14:paraId="5D5EF2A0" w14:textId="77777777" w:rsidR="007447E9" w:rsidRPr="00B67E90" w:rsidRDefault="007447E9" w:rsidP="00DC40E5">
      <w:pPr>
        <w:autoSpaceDE w:val="0"/>
        <w:autoSpaceDN w:val="0"/>
        <w:adjustRightInd w:val="0"/>
        <w:spacing w:after="0" w:line="240" w:lineRule="auto"/>
        <w:jc w:val="both"/>
        <w:rPr>
          <w:rFonts w:ascii="GranjonLTStd" w:hAnsi="GranjonLTStd" w:cs="GranjonLTStd"/>
          <w:sz w:val="19"/>
          <w:szCs w:val="19"/>
          <w:lang w:val="es-ES"/>
        </w:rPr>
      </w:pPr>
      <w:r>
        <w:rPr>
          <w:rStyle w:val="Refdenotaalpie"/>
        </w:rPr>
        <w:footnoteRef/>
      </w:r>
      <w:r w:rsidRPr="00B67E90">
        <w:rPr>
          <w:lang w:val="es-ES"/>
        </w:rPr>
        <w:t xml:space="preserve"> </w:t>
      </w:r>
      <w:r w:rsidRPr="00B67E90">
        <w:rPr>
          <w:rFonts w:ascii="GranjonLTStd" w:hAnsi="GranjonLTStd" w:cs="GranjonLTStd"/>
          <w:sz w:val="19"/>
          <w:szCs w:val="19"/>
          <w:lang w:val="es-ES"/>
        </w:rPr>
        <w:t>Sobre los años granadinos de Pedro González de Mendoza y Silva —por error,</w:t>
      </w:r>
      <w:r>
        <w:rPr>
          <w:rFonts w:ascii="GranjonLTStd" w:hAnsi="GranjonLTStd" w:cs="GranjonLTStd"/>
          <w:sz w:val="19"/>
          <w:szCs w:val="19"/>
          <w:lang w:val="es-ES"/>
        </w:rPr>
        <w:t xml:space="preserve"> </w:t>
      </w:r>
      <w:proofErr w:type="spellStart"/>
      <w:r w:rsidRPr="00B67E90">
        <w:rPr>
          <w:rFonts w:ascii="GranjonLTStd" w:hAnsi="GranjonLTStd" w:cs="GranjonLTStd"/>
          <w:sz w:val="19"/>
          <w:szCs w:val="19"/>
          <w:lang w:val="es-ES"/>
        </w:rPr>
        <w:t>McGrady</w:t>
      </w:r>
      <w:proofErr w:type="spellEnd"/>
      <w:r w:rsidRPr="00B67E90">
        <w:rPr>
          <w:rFonts w:ascii="GranjonLTStd" w:hAnsi="GranjonLTStd" w:cs="GranjonLTStd"/>
          <w:sz w:val="19"/>
          <w:szCs w:val="19"/>
          <w:lang w:val="es-ES"/>
        </w:rPr>
        <w:t xml:space="preserve"> [2010:7 y 152] transcribe el primer apellido como «Gómez»—, véase Peinado</w:t>
      </w:r>
      <w:r>
        <w:rPr>
          <w:rFonts w:ascii="GranjonLTStd" w:hAnsi="GranjonLTStd" w:cs="GranjonLTStd"/>
          <w:sz w:val="19"/>
          <w:szCs w:val="19"/>
          <w:lang w:val="es-ES"/>
        </w:rPr>
        <w:t xml:space="preserve"> </w:t>
      </w:r>
      <w:r w:rsidRPr="00B67E90">
        <w:rPr>
          <w:rFonts w:ascii="GranjonLTStd" w:hAnsi="GranjonLTStd" w:cs="GranjonLTStd"/>
          <w:sz w:val="19"/>
          <w:szCs w:val="19"/>
          <w:lang w:val="es-ES"/>
        </w:rPr>
        <w:t xml:space="preserve">Guzmán [2015]. A la zaga de </w:t>
      </w:r>
      <w:proofErr w:type="spellStart"/>
      <w:r w:rsidRPr="00B67E90">
        <w:rPr>
          <w:rFonts w:ascii="GranjonLTStd" w:hAnsi="GranjonLTStd" w:cs="GranjonLTStd"/>
          <w:sz w:val="19"/>
          <w:szCs w:val="19"/>
          <w:lang w:val="es-ES"/>
        </w:rPr>
        <w:t>McGrady</w:t>
      </w:r>
      <w:proofErr w:type="spellEnd"/>
      <w:r w:rsidRPr="00B67E90">
        <w:rPr>
          <w:rFonts w:ascii="GranjonLTStd" w:hAnsi="GranjonLTStd" w:cs="GranjonLTStd"/>
          <w:sz w:val="19"/>
          <w:szCs w:val="19"/>
          <w:lang w:val="es-ES"/>
        </w:rPr>
        <w:t>, yo mismo he adoptado erróneamente, por no haber</w:t>
      </w:r>
      <w:r>
        <w:rPr>
          <w:rFonts w:ascii="GranjonLTStd" w:hAnsi="GranjonLTStd" w:cs="GranjonLTStd"/>
          <w:sz w:val="19"/>
          <w:szCs w:val="19"/>
          <w:lang w:val="es-ES"/>
        </w:rPr>
        <w:t xml:space="preserve"> </w:t>
      </w:r>
      <w:r w:rsidRPr="00B67E90">
        <w:rPr>
          <w:rFonts w:ascii="GranjonLTStd" w:hAnsi="GranjonLTStd" w:cs="GranjonLTStd"/>
          <w:sz w:val="19"/>
          <w:szCs w:val="19"/>
          <w:lang w:val="es-ES"/>
        </w:rPr>
        <w:t>contrastado el dato con otras fuentes y más bibliografía, el año de 1615 como fecha de</w:t>
      </w:r>
    </w:p>
    <w:p w14:paraId="1E8ECDED" w14:textId="77777777" w:rsidR="007447E9" w:rsidRPr="00B67E90" w:rsidRDefault="007447E9" w:rsidP="00DC40E5">
      <w:pPr>
        <w:pStyle w:val="Textonotapie"/>
        <w:rPr>
          <w:lang w:val="es-ES"/>
        </w:rPr>
      </w:pPr>
      <w:r w:rsidRPr="00B67E90">
        <w:rPr>
          <w:rFonts w:ascii="GranjonLTStd" w:hAnsi="GranjonLTStd" w:cs="GranjonLTStd"/>
          <w:sz w:val="19"/>
          <w:szCs w:val="19"/>
          <w:lang w:val="es-ES"/>
        </w:rPr>
        <w:t xml:space="preserve">composición de </w:t>
      </w:r>
      <w:r w:rsidRPr="00B67E90">
        <w:rPr>
          <w:rFonts w:ascii="GranjonLTStd-Italic" w:hAnsi="GranjonLTStd-Italic" w:cs="GranjonLTStd-Italic"/>
          <w:i/>
          <w:iCs/>
          <w:sz w:val="19"/>
          <w:szCs w:val="19"/>
          <w:lang w:val="es-ES"/>
        </w:rPr>
        <w:t xml:space="preserve">Virtud, pobreza y mujer </w:t>
      </w:r>
      <w:r w:rsidRPr="00B67E90">
        <w:rPr>
          <w:rFonts w:ascii="GranjonLTStd" w:hAnsi="GranjonLTStd" w:cs="GranjonLTStd"/>
          <w:sz w:val="19"/>
          <w:szCs w:val="19"/>
          <w:lang w:val="es-ES"/>
        </w:rPr>
        <w:t>(Fernández Rodríguez 2019a).</w:t>
      </w:r>
    </w:p>
  </w:footnote>
  <w:footnote w:id="6">
    <w:p w14:paraId="677EC2DB" w14:textId="77777777" w:rsidR="007447E9" w:rsidRPr="00B67E90" w:rsidRDefault="007447E9" w:rsidP="00DC40E5">
      <w:pPr>
        <w:pStyle w:val="Textonotapie"/>
        <w:rPr>
          <w:lang w:val="es-ES"/>
        </w:rPr>
      </w:pPr>
      <w:r>
        <w:rPr>
          <w:rStyle w:val="Refdenotaalpie"/>
        </w:rPr>
        <w:footnoteRef/>
      </w:r>
      <w:r w:rsidRPr="00B67E90">
        <w:rPr>
          <w:lang w:val="es-ES"/>
        </w:rPr>
        <w:t xml:space="preserve"> </w:t>
      </w:r>
      <w:r w:rsidRPr="00B67E90">
        <w:rPr>
          <w:rFonts w:ascii="GranjonLTStd" w:hAnsi="GranjonLTStd" w:cs="GranjonLTStd"/>
          <w:sz w:val="19"/>
          <w:szCs w:val="19"/>
          <w:lang w:val="es-ES"/>
        </w:rPr>
        <w:t>Para más detalles, Peinado Guzmán [2015].</w:t>
      </w:r>
    </w:p>
  </w:footnote>
  <w:footnote w:id="7">
    <w:p w14:paraId="05062986" w14:textId="77777777" w:rsidR="007447E9" w:rsidRPr="00D92D30" w:rsidRDefault="007447E9" w:rsidP="00DC40E5">
      <w:pPr>
        <w:autoSpaceDE w:val="0"/>
        <w:autoSpaceDN w:val="0"/>
        <w:adjustRightInd w:val="0"/>
        <w:spacing w:after="0" w:line="240" w:lineRule="auto"/>
        <w:jc w:val="both"/>
        <w:rPr>
          <w:rFonts w:ascii="GranjonLTStd" w:hAnsi="GranjonLTStd" w:cs="GranjonLTStd"/>
          <w:sz w:val="19"/>
          <w:szCs w:val="19"/>
          <w:lang w:val="es-ES"/>
        </w:rPr>
      </w:pPr>
      <w:r>
        <w:rPr>
          <w:rStyle w:val="Refdenotaalpie"/>
        </w:rPr>
        <w:footnoteRef/>
      </w:r>
      <w:r w:rsidRPr="009960EC">
        <w:rPr>
          <w:lang w:val="es-ES"/>
        </w:rPr>
        <w:t xml:space="preserve"> </w:t>
      </w:r>
      <w:r w:rsidRPr="009960EC">
        <w:rPr>
          <w:rFonts w:ascii="GranjonLTStd" w:hAnsi="GranjonLTStd" w:cs="GranjonLTStd"/>
          <w:sz w:val="19"/>
          <w:szCs w:val="19"/>
          <w:lang w:val="es-ES"/>
        </w:rPr>
        <w:t>Véanse las notas a los vv. 1458-1542. Otras referencias a lo largo de la comedia,</w:t>
      </w:r>
      <w:r>
        <w:rPr>
          <w:rFonts w:ascii="GranjonLTStd" w:hAnsi="GranjonLTStd" w:cs="GranjonLTStd"/>
          <w:sz w:val="19"/>
          <w:szCs w:val="19"/>
          <w:lang w:val="es-ES"/>
        </w:rPr>
        <w:t xml:space="preserve"> </w:t>
      </w:r>
      <w:r w:rsidRPr="009960EC">
        <w:rPr>
          <w:rFonts w:ascii="GranjonLTStd" w:hAnsi="GranjonLTStd" w:cs="GranjonLTStd"/>
          <w:sz w:val="19"/>
          <w:szCs w:val="19"/>
          <w:lang w:val="es-ES"/>
        </w:rPr>
        <w:t>como la expulsión de los moriscos (vv. 1264 y 2549-2550), anclan también la acción en</w:t>
      </w:r>
      <w:r>
        <w:rPr>
          <w:rFonts w:ascii="GranjonLTStd" w:hAnsi="GranjonLTStd" w:cs="GranjonLTStd"/>
          <w:sz w:val="19"/>
          <w:szCs w:val="19"/>
          <w:lang w:val="es-ES"/>
        </w:rPr>
        <w:t xml:space="preserve"> </w:t>
      </w:r>
      <w:r w:rsidRPr="009960EC">
        <w:rPr>
          <w:rFonts w:ascii="GranjonLTStd" w:hAnsi="GranjonLTStd" w:cs="GranjonLTStd"/>
          <w:sz w:val="19"/>
          <w:szCs w:val="19"/>
          <w:lang w:val="es-ES"/>
        </w:rPr>
        <w:t>tiempos de Lope, lo cual no es óbice para que una alusión suelta a Carlos V (v. 2373), poco</w:t>
      </w:r>
      <w:r>
        <w:rPr>
          <w:rFonts w:ascii="GranjonLTStd" w:hAnsi="GranjonLTStd" w:cs="GranjonLTStd"/>
          <w:sz w:val="19"/>
          <w:szCs w:val="19"/>
          <w:lang w:val="es-ES"/>
        </w:rPr>
        <w:t xml:space="preserve"> </w:t>
      </w:r>
      <w:r w:rsidRPr="009960EC">
        <w:rPr>
          <w:rFonts w:ascii="GranjonLTStd" w:hAnsi="GranjonLTStd" w:cs="GranjonLTStd"/>
          <w:sz w:val="19"/>
          <w:szCs w:val="19"/>
          <w:lang w:val="es-ES"/>
        </w:rPr>
        <w:t>clara, y en cualquier caso muy secundaria, pudiera hacer pensar por un momento que la</w:t>
      </w:r>
      <w:r>
        <w:rPr>
          <w:rFonts w:ascii="GranjonLTStd" w:hAnsi="GranjonLTStd" w:cs="GranjonLTStd"/>
          <w:sz w:val="19"/>
          <w:szCs w:val="19"/>
          <w:lang w:val="es-ES"/>
        </w:rPr>
        <w:t xml:space="preserve"> </w:t>
      </w:r>
      <w:r w:rsidRPr="009960EC">
        <w:rPr>
          <w:rFonts w:ascii="GranjonLTStd" w:hAnsi="GranjonLTStd" w:cs="GranjonLTStd"/>
          <w:sz w:val="19"/>
          <w:szCs w:val="19"/>
          <w:lang w:val="es-ES"/>
        </w:rPr>
        <w:t>trama tiene lugar en tiempos del Emperador. Una comedia así, de corte novelesco y con</w:t>
      </w:r>
      <w:r>
        <w:rPr>
          <w:rFonts w:ascii="GranjonLTStd" w:hAnsi="GranjonLTStd" w:cs="GranjonLTStd"/>
          <w:sz w:val="19"/>
          <w:szCs w:val="19"/>
          <w:lang w:val="es-ES"/>
        </w:rPr>
        <w:t xml:space="preserve"> </w:t>
      </w:r>
      <w:r w:rsidRPr="009960EC">
        <w:rPr>
          <w:rFonts w:ascii="GranjonLTStd" w:hAnsi="GranjonLTStd" w:cs="GranjonLTStd"/>
          <w:sz w:val="19"/>
          <w:szCs w:val="19"/>
          <w:lang w:val="es-ES"/>
        </w:rPr>
        <w:t>tan pocos asideros históricos, presenta una cronología difusa y sumamente laxa (como tantas</w:t>
      </w:r>
      <w:r>
        <w:rPr>
          <w:rFonts w:ascii="GranjonLTStd" w:hAnsi="GranjonLTStd" w:cs="GranjonLTStd"/>
          <w:sz w:val="19"/>
          <w:szCs w:val="19"/>
          <w:lang w:val="es-ES"/>
        </w:rPr>
        <w:t xml:space="preserve"> </w:t>
      </w:r>
      <w:r w:rsidRPr="009960EC">
        <w:rPr>
          <w:rFonts w:ascii="GranjonLTStd" w:hAnsi="GranjonLTStd" w:cs="GranjonLTStd"/>
          <w:sz w:val="19"/>
          <w:szCs w:val="19"/>
          <w:lang w:val="es-ES"/>
        </w:rPr>
        <w:t>otras piezas lopescas), pero en escenas como la presente apela sin tapujos a la pura actualidad;</w:t>
      </w:r>
      <w:r>
        <w:rPr>
          <w:rFonts w:ascii="GranjonLTStd" w:hAnsi="GranjonLTStd" w:cs="GranjonLTStd"/>
          <w:sz w:val="19"/>
          <w:szCs w:val="19"/>
          <w:lang w:val="es-ES"/>
        </w:rPr>
        <w:t xml:space="preserve"> </w:t>
      </w:r>
      <w:r w:rsidRPr="009960EC">
        <w:rPr>
          <w:rFonts w:ascii="GranjonLTStd" w:hAnsi="GranjonLTStd" w:cs="GranjonLTStd"/>
          <w:sz w:val="19"/>
          <w:szCs w:val="19"/>
          <w:lang w:val="es-ES"/>
        </w:rPr>
        <w:t>coincido entonces, a este último respecto, con la</w:t>
      </w:r>
      <w:r>
        <w:rPr>
          <w:rFonts w:ascii="GranjonLTStd" w:hAnsi="GranjonLTStd" w:cs="GranjonLTStd"/>
          <w:sz w:val="19"/>
          <w:szCs w:val="19"/>
          <w:lang w:val="es-ES"/>
        </w:rPr>
        <w:t xml:space="preserve"> </w:t>
      </w:r>
      <w:r w:rsidRPr="009960EC">
        <w:rPr>
          <w:rFonts w:ascii="GranjonLTStd" w:hAnsi="GranjonLTStd" w:cs="GranjonLTStd"/>
          <w:sz w:val="19"/>
          <w:szCs w:val="19"/>
          <w:lang w:val="es-ES"/>
        </w:rPr>
        <w:t xml:space="preserve">interpretación de </w:t>
      </w:r>
      <w:proofErr w:type="spellStart"/>
      <w:r w:rsidRPr="009960EC">
        <w:rPr>
          <w:rFonts w:ascii="GranjonLTStd" w:hAnsi="GranjonLTStd" w:cs="GranjonLTStd"/>
          <w:sz w:val="19"/>
          <w:szCs w:val="19"/>
          <w:lang w:val="es-ES"/>
        </w:rPr>
        <w:t>McGrady</w:t>
      </w:r>
      <w:proofErr w:type="spellEnd"/>
      <w:r>
        <w:rPr>
          <w:rFonts w:ascii="GranjonLTStd" w:hAnsi="GranjonLTStd" w:cs="GranjonLTStd"/>
          <w:sz w:val="19"/>
          <w:szCs w:val="19"/>
          <w:lang w:val="es-ES"/>
        </w:rPr>
        <w:t xml:space="preserve"> </w:t>
      </w:r>
      <w:r w:rsidRPr="00D92D30">
        <w:rPr>
          <w:rFonts w:ascii="GranjonLTStd" w:hAnsi="GranjonLTStd" w:cs="GranjonLTStd"/>
          <w:sz w:val="19"/>
          <w:szCs w:val="19"/>
          <w:lang w:val="es-ES"/>
        </w:rPr>
        <w:t>[2010:153].</w:t>
      </w:r>
    </w:p>
    <w:p w14:paraId="5873A49D" w14:textId="77777777" w:rsidR="007447E9" w:rsidRPr="00D92D30" w:rsidRDefault="007447E9" w:rsidP="007447E9">
      <w:pPr>
        <w:pStyle w:val="Textonotapie"/>
        <w:rPr>
          <w:lang w:val="es-ES"/>
        </w:rPr>
      </w:pPr>
    </w:p>
  </w:footnote>
  <w:footnote w:id="8">
    <w:p w14:paraId="4F42D7B3" w14:textId="385DE267" w:rsidR="007447E9" w:rsidRPr="00DC40E5" w:rsidRDefault="007447E9" w:rsidP="00DC40E5">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FC1557">
        <w:rPr>
          <w:lang w:val="es-ES"/>
        </w:rPr>
        <w:t xml:space="preserve"> </w:t>
      </w:r>
      <w:r w:rsidRPr="00FC1557">
        <w:rPr>
          <w:rFonts w:ascii="GranjonLTStd" w:hAnsi="GranjonLTStd" w:cs="GranjonLTStd"/>
          <w:sz w:val="19"/>
          <w:szCs w:val="19"/>
          <w:lang w:val="es-ES"/>
        </w:rPr>
        <w:t>Lope elogió al duque de Maqueda y su familia en numerosas ocasiones. Sin ir más</w:t>
      </w:r>
      <w:r w:rsidR="00DC40E5">
        <w:rPr>
          <w:rFonts w:ascii="GranjonLTStd" w:hAnsi="GranjonLTStd" w:cs="GranjonLTStd"/>
          <w:sz w:val="19"/>
          <w:szCs w:val="19"/>
          <w:lang w:val="es-ES"/>
        </w:rPr>
        <w:t xml:space="preserve"> </w:t>
      </w:r>
      <w:r w:rsidRPr="00FC1557">
        <w:rPr>
          <w:rFonts w:ascii="GranjonLTStd" w:hAnsi="GranjonLTStd" w:cs="GranjonLTStd"/>
          <w:sz w:val="19"/>
          <w:szCs w:val="19"/>
          <w:lang w:val="es-ES"/>
        </w:rPr>
        <w:t xml:space="preserve">lejos, le dedicó </w:t>
      </w:r>
      <w:r w:rsidRPr="00FC1557">
        <w:rPr>
          <w:rFonts w:ascii="GranjonLTStd-Italic" w:hAnsi="GranjonLTStd-Italic" w:cs="GranjonLTStd-Italic"/>
          <w:i/>
          <w:iCs/>
          <w:sz w:val="19"/>
          <w:szCs w:val="19"/>
          <w:lang w:val="es-ES"/>
        </w:rPr>
        <w:t xml:space="preserve">Pobreza no es vileza </w:t>
      </w:r>
      <w:r w:rsidRPr="00FC1557">
        <w:rPr>
          <w:rFonts w:ascii="GranjonLTStd" w:hAnsi="GranjonLTStd" w:cs="GranjonLTStd"/>
          <w:sz w:val="19"/>
          <w:szCs w:val="19"/>
          <w:lang w:val="es-ES"/>
        </w:rPr>
        <w:t xml:space="preserve">(impresa también en la </w:t>
      </w:r>
      <w:r w:rsidRPr="00FC1557">
        <w:rPr>
          <w:rFonts w:ascii="GranjonLTStd-Italic" w:hAnsi="GranjonLTStd-Italic" w:cs="GranjonLTStd-Italic"/>
          <w:i/>
          <w:iCs/>
          <w:sz w:val="19"/>
          <w:szCs w:val="19"/>
          <w:lang w:val="es-ES"/>
        </w:rPr>
        <w:t>Parte XX</w:t>
      </w:r>
      <w:r w:rsidRPr="00FC1557">
        <w:rPr>
          <w:rFonts w:ascii="GranjonLTStd" w:hAnsi="GranjonLTStd" w:cs="GranjonLTStd"/>
          <w:sz w:val="19"/>
          <w:szCs w:val="19"/>
          <w:lang w:val="es-ES"/>
        </w:rPr>
        <w:t>), en la que se dirige a</w:t>
      </w:r>
      <w:r w:rsidR="00DC40E5">
        <w:rPr>
          <w:rFonts w:ascii="GranjonLTStd" w:hAnsi="GranjonLTStd" w:cs="GranjonLTStd"/>
          <w:sz w:val="19"/>
          <w:szCs w:val="19"/>
          <w:lang w:val="es-ES"/>
        </w:rPr>
        <w:t xml:space="preserve"> </w:t>
      </w:r>
      <w:r w:rsidRPr="00FC1557">
        <w:rPr>
          <w:rFonts w:ascii="GranjonLTStd" w:hAnsi="GranjonLTStd" w:cs="GranjonLTStd"/>
          <w:sz w:val="19"/>
          <w:szCs w:val="19"/>
          <w:lang w:val="es-ES"/>
        </w:rPr>
        <w:t xml:space="preserve">él como «Manrique africano» (ed. F. </w:t>
      </w:r>
      <w:proofErr w:type="spellStart"/>
      <w:r w:rsidRPr="00FC1557">
        <w:rPr>
          <w:rFonts w:ascii="GranjonLTStd" w:hAnsi="GranjonLTStd" w:cs="GranjonLTStd"/>
          <w:sz w:val="19"/>
          <w:szCs w:val="19"/>
          <w:lang w:val="es-ES"/>
        </w:rPr>
        <w:t>Cappelli</w:t>
      </w:r>
      <w:proofErr w:type="spellEnd"/>
      <w:r w:rsidRPr="00FC1557">
        <w:rPr>
          <w:rFonts w:ascii="GranjonLTStd" w:hAnsi="GranjonLTStd" w:cs="GranjonLTStd"/>
          <w:sz w:val="19"/>
          <w:szCs w:val="19"/>
          <w:lang w:val="es-ES"/>
        </w:rPr>
        <w:t xml:space="preserve">, p. 471), mientras </w:t>
      </w:r>
      <w:proofErr w:type="gramStart"/>
      <w:r w:rsidRPr="00FC1557">
        <w:rPr>
          <w:rFonts w:ascii="GranjonLTStd" w:hAnsi="GranjonLTStd" w:cs="GranjonLTStd"/>
          <w:sz w:val="19"/>
          <w:szCs w:val="19"/>
          <w:lang w:val="es-ES"/>
        </w:rPr>
        <w:t>que</w:t>
      </w:r>
      <w:proofErr w:type="gramEnd"/>
      <w:r w:rsidRPr="00FC1557">
        <w:rPr>
          <w:rFonts w:ascii="GranjonLTStd" w:hAnsi="GranjonLTStd" w:cs="GranjonLTStd"/>
          <w:sz w:val="19"/>
          <w:szCs w:val="19"/>
          <w:lang w:val="es-ES"/>
        </w:rPr>
        <w:t xml:space="preserve"> en uno de los textos</w:t>
      </w:r>
      <w:r w:rsidR="00DC40E5">
        <w:rPr>
          <w:rFonts w:ascii="GranjonLTStd" w:hAnsi="GranjonLTStd" w:cs="GranjonLTStd"/>
          <w:sz w:val="19"/>
          <w:szCs w:val="19"/>
          <w:lang w:val="es-ES"/>
        </w:rPr>
        <w:t xml:space="preserve"> </w:t>
      </w:r>
      <w:r w:rsidRPr="00FC1557">
        <w:rPr>
          <w:rFonts w:ascii="GranjonLTStd" w:hAnsi="GranjonLTStd" w:cs="GranjonLTStd"/>
          <w:sz w:val="19"/>
          <w:szCs w:val="19"/>
          <w:lang w:val="es-ES"/>
        </w:rPr>
        <w:t xml:space="preserve">preliminares de esta misma </w:t>
      </w:r>
      <w:r w:rsidRPr="00FC1557">
        <w:rPr>
          <w:rFonts w:ascii="GranjonLTStd-Italic" w:hAnsi="GranjonLTStd-Italic" w:cs="GranjonLTStd-Italic"/>
          <w:i/>
          <w:iCs/>
          <w:sz w:val="19"/>
          <w:szCs w:val="19"/>
          <w:lang w:val="es-ES"/>
        </w:rPr>
        <w:t>Parte</w:t>
      </w:r>
      <w:r w:rsidRPr="00FC1557">
        <w:rPr>
          <w:rFonts w:ascii="GranjonLTStd" w:hAnsi="GranjonLTStd" w:cs="GranjonLTStd"/>
          <w:sz w:val="19"/>
          <w:szCs w:val="19"/>
          <w:lang w:val="es-ES"/>
        </w:rPr>
        <w:t>, denominado «Títulos de las comedias y a quién van</w:t>
      </w:r>
      <w:r w:rsidR="00DC40E5">
        <w:rPr>
          <w:rFonts w:ascii="GranjonLTStd" w:hAnsi="GranjonLTStd" w:cs="GranjonLTStd"/>
          <w:sz w:val="19"/>
          <w:szCs w:val="19"/>
          <w:lang w:val="es-ES"/>
        </w:rPr>
        <w:t xml:space="preserve"> </w:t>
      </w:r>
      <w:r w:rsidRPr="00FC1557">
        <w:rPr>
          <w:rFonts w:ascii="GranjonLTStd" w:hAnsi="GranjonLTStd" w:cs="GranjonLTStd"/>
          <w:sz w:val="19"/>
          <w:szCs w:val="19"/>
          <w:lang w:val="es-ES"/>
        </w:rPr>
        <w:t>dedicadas», le brinda el generoso apodo de «Marte africano» (p. 102).</w:t>
      </w:r>
    </w:p>
  </w:footnote>
  <w:footnote w:id="9">
    <w:p w14:paraId="5A6E15A0" w14:textId="6B68D41C" w:rsidR="007447E9" w:rsidRPr="00DC40E5" w:rsidRDefault="007447E9" w:rsidP="00DC40E5">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950C57">
        <w:rPr>
          <w:lang w:val="es-ES"/>
        </w:rPr>
        <w:t xml:space="preserve"> </w:t>
      </w:r>
      <w:r w:rsidRPr="00950C57">
        <w:rPr>
          <w:rFonts w:ascii="GranjonLTStd" w:hAnsi="GranjonLTStd" w:cs="GranjonLTStd"/>
          <w:sz w:val="19"/>
          <w:szCs w:val="19"/>
          <w:lang w:val="es-ES"/>
        </w:rPr>
        <w:t>Nada menos que por haberle quitado la vida a otro galán tras una acalorada partida</w:t>
      </w:r>
      <w:r w:rsidR="00DC40E5">
        <w:rPr>
          <w:rFonts w:ascii="GranjonLTStd" w:hAnsi="GranjonLTStd" w:cs="GranjonLTStd"/>
          <w:sz w:val="19"/>
          <w:szCs w:val="19"/>
          <w:lang w:val="es-ES"/>
        </w:rPr>
        <w:t xml:space="preserve"> </w:t>
      </w:r>
      <w:r w:rsidRPr="00950C57">
        <w:rPr>
          <w:rFonts w:ascii="GranjonLTStd" w:hAnsi="GranjonLTStd" w:cs="GranjonLTStd"/>
          <w:sz w:val="19"/>
          <w:szCs w:val="19"/>
          <w:lang w:val="es-ES"/>
        </w:rPr>
        <w:t>de cartas en casa de una prostituta. Gracias a la virtud, el tesón y la firmeza de Isabel, Carlos</w:t>
      </w:r>
      <w:r w:rsidR="00DC40E5">
        <w:rPr>
          <w:rFonts w:ascii="GranjonLTStd" w:hAnsi="GranjonLTStd" w:cs="GranjonLTStd"/>
          <w:sz w:val="19"/>
          <w:szCs w:val="19"/>
          <w:lang w:val="es-ES"/>
        </w:rPr>
        <w:t xml:space="preserve"> </w:t>
      </w:r>
      <w:r w:rsidRPr="00950C57">
        <w:rPr>
          <w:rFonts w:ascii="GranjonLTStd" w:hAnsi="GranjonLTStd" w:cs="GranjonLTStd"/>
          <w:sz w:val="19"/>
          <w:szCs w:val="19"/>
          <w:lang w:val="es-ES"/>
        </w:rPr>
        <w:t>terminará por arrepentirse de su conducta.</w:t>
      </w:r>
    </w:p>
  </w:footnote>
  <w:footnote w:id="10">
    <w:p w14:paraId="4C409303" w14:textId="77777777" w:rsidR="007447E9" w:rsidRPr="00950C57"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950C57">
        <w:rPr>
          <w:lang w:val="es-ES"/>
        </w:rPr>
        <w:t xml:space="preserve"> </w:t>
      </w:r>
      <w:r w:rsidRPr="00950C57">
        <w:rPr>
          <w:rFonts w:ascii="GranjonLTStd" w:hAnsi="GranjonLTStd" w:cs="GranjonLTStd"/>
          <w:sz w:val="19"/>
          <w:szCs w:val="19"/>
          <w:lang w:val="es-ES"/>
        </w:rPr>
        <w:t>En Toledo, se casa a escondidas con Isabel y luego la abandona, todo lo cual, unido</w:t>
      </w:r>
    </w:p>
    <w:p w14:paraId="6454A58A" w14:textId="77777777" w:rsidR="007447E9" w:rsidRPr="00950C57" w:rsidRDefault="007447E9" w:rsidP="007447E9">
      <w:pPr>
        <w:autoSpaceDE w:val="0"/>
        <w:autoSpaceDN w:val="0"/>
        <w:adjustRightInd w:val="0"/>
        <w:spacing w:after="0" w:line="240" w:lineRule="auto"/>
        <w:rPr>
          <w:rFonts w:ascii="GranjonLTStd" w:hAnsi="GranjonLTStd" w:cs="GranjonLTStd"/>
          <w:sz w:val="19"/>
          <w:szCs w:val="19"/>
          <w:lang w:val="es-ES"/>
        </w:rPr>
      </w:pPr>
      <w:r w:rsidRPr="00950C57">
        <w:rPr>
          <w:rFonts w:ascii="GranjonLTStd" w:hAnsi="GranjonLTStd" w:cs="GranjonLTStd"/>
          <w:sz w:val="19"/>
          <w:szCs w:val="19"/>
          <w:lang w:val="es-ES"/>
        </w:rPr>
        <w:t>a sus correrías nocturnas y al homicidio mencionado, provoca el enfado de su tío y que</w:t>
      </w:r>
    </w:p>
    <w:p w14:paraId="1E5F9BF7" w14:textId="77777777" w:rsidR="007447E9" w:rsidRPr="00950C57" w:rsidRDefault="007447E9" w:rsidP="007447E9">
      <w:pPr>
        <w:pStyle w:val="Textonotapie"/>
        <w:rPr>
          <w:lang w:val="es-ES"/>
        </w:rPr>
      </w:pPr>
      <w:r w:rsidRPr="00950C57">
        <w:rPr>
          <w:rFonts w:ascii="GranjonLTStd" w:hAnsi="GranjonLTStd" w:cs="GranjonLTStd"/>
          <w:sz w:val="19"/>
          <w:szCs w:val="19"/>
          <w:lang w:val="es-ES"/>
        </w:rPr>
        <w:t>nadie trate de pagar su rescate («no hay quien de darle trate», v. 1674).</w:t>
      </w:r>
    </w:p>
  </w:footnote>
  <w:footnote w:id="11">
    <w:p w14:paraId="54EF1DBC" w14:textId="77777777" w:rsidR="007447E9" w:rsidRPr="00950C57"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950C57">
        <w:rPr>
          <w:lang w:val="es-ES"/>
        </w:rPr>
        <w:t xml:space="preserve"> </w:t>
      </w:r>
      <w:r w:rsidRPr="00950C57">
        <w:rPr>
          <w:rFonts w:ascii="GranjonLTStd" w:hAnsi="GranjonLTStd" w:cs="GranjonLTStd"/>
          <w:sz w:val="19"/>
          <w:szCs w:val="19"/>
          <w:lang w:val="es-ES"/>
        </w:rPr>
        <w:t>De hecho, Isabel refiere la noticia del cautiverio al poco de empezar el segundo</w:t>
      </w:r>
    </w:p>
    <w:p w14:paraId="74548851" w14:textId="77777777" w:rsidR="007447E9" w:rsidRPr="00950C57" w:rsidRDefault="007447E9" w:rsidP="007447E9">
      <w:pPr>
        <w:autoSpaceDE w:val="0"/>
        <w:autoSpaceDN w:val="0"/>
        <w:adjustRightInd w:val="0"/>
        <w:spacing w:after="0" w:line="240" w:lineRule="auto"/>
        <w:rPr>
          <w:rFonts w:ascii="GranjonLTStd" w:hAnsi="GranjonLTStd" w:cs="GranjonLTStd"/>
          <w:sz w:val="19"/>
          <w:szCs w:val="19"/>
          <w:lang w:val="es-ES"/>
        </w:rPr>
      </w:pPr>
      <w:r w:rsidRPr="00950C57">
        <w:rPr>
          <w:rFonts w:ascii="GranjonLTStd" w:hAnsi="GranjonLTStd" w:cs="GranjonLTStd"/>
          <w:sz w:val="19"/>
          <w:szCs w:val="19"/>
          <w:lang w:val="es-ES"/>
        </w:rPr>
        <w:t>acto: «Julio después —Julio, un hombre / que le sirve— trujo nuevas / de que quedaba</w:t>
      </w:r>
    </w:p>
    <w:p w14:paraId="69FE6F27" w14:textId="77777777" w:rsidR="007447E9" w:rsidRPr="00950C57" w:rsidRDefault="007447E9" w:rsidP="007447E9">
      <w:pPr>
        <w:autoSpaceDE w:val="0"/>
        <w:autoSpaceDN w:val="0"/>
        <w:adjustRightInd w:val="0"/>
        <w:spacing w:after="0" w:line="240" w:lineRule="auto"/>
        <w:rPr>
          <w:rFonts w:ascii="GranjonLTStd" w:hAnsi="GranjonLTStd" w:cs="GranjonLTStd"/>
          <w:sz w:val="19"/>
          <w:szCs w:val="19"/>
          <w:lang w:val="es-ES"/>
        </w:rPr>
      </w:pPr>
      <w:r w:rsidRPr="00950C57">
        <w:rPr>
          <w:rFonts w:ascii="GranjonLTStd" w:hAnsi="GranjonLTStd" w:cs="GranjonLTStd"/>
          <w:sz w:val="19"/>
          <w:szCs w:val="19"/>
          <w:lang w:val="es-ES"/>
        </w:rPr>
        <w:t>cautivo, / porque, alargando la rienda / una noche en Berbería / de la demás soldadesca,</w:t>
      </w:r>
    </w:p>
    <w:p w14:paraId="60FB2261" w14:textId="77777777" w:rsidR="007447E9" w:rsidRPr="00950C57" w:rsidRDefault="007447E9" w:rsidP="007447E9">
      <w:pPr>
        <w:autoSpaceDE w:val="0"/>
        <w:autoSpaceDN w:val="0"/>
        <w:adjustRightInd w:val="0"/>
        <w:spacing w:after="0" w:line="240" w:lineRule="auto"/>
        <w:rPr>
          <w:rFonts w:ascii="GranjonLTStd" w:hAnsi="GranjonLTStd" w:cs="GranjonLTStd"/>
          <w:sz w:val="19"/>
          <w:szCs w:val="19"/>
          <w:lang w:val="es-ES"/>
        </w:rPr>
      </w:pPr>
      <w:r w:rsidRPr="00950C57">
        <w:rPr>
          <w:rFonts w:ascii="GranjonLTStd" w:hAnsi="GranjonLTStd" w:cs="GranjonLTStd"/>
          <w:sz w:val="19"/>
          <w:szCs w:val="19"/>
          <w:lang w:val="es-ES"/>
        </w:rPr>
        <w:t>/ le prendió un alarbe moro; / y, porque tuvo sospecha / que era caballero, pide / con temeraria</w:t>
      </w:r>
    </w:p>
    <w:p w14:paraId="1D62BCB5" w14:textId="77777777" w:rsidR="007447E9" w:rsidRPr="00D75594" w:rsidRDefault="007447E9" w:rsidP="007447E9">
      <w:pPr>
        <w:autoSpaceDE w:val="0"/>
        <w:autoSpaceDN w:val="0"/>
        <w:adjustRightInd w:val="0"/>
        <w:spacing w:after="0" w:line="240" w:lineRule="auto"/>
        <w:rPr>
          <w:rFonts w:ascii="GranjonLTStd" w:hAnsi="GranjonLTStd" w:cs="GranjonLTStd"/>
          <w:sz w:val="19"/>
          <w:szCs w:val="19"/>
          <w:lang w:val="es-ES"/>
        </w:rPr>
      </w:pPr>
      <w:r w:rsidRPr="00950C57">
        <w:rPr>
          <w:rFonts w:ascii="GranjonLTStd" w:hAnsi="GranjonLTStd" w:cs="GranjonLTStd"/>
          <w:sz w:val="19"/>
          <w:szCs w:val="19"/>
          <w:lang w:val="es-ES"/>
        </w:rPr>
        <w:t xml:space="preserve">insolencia / mil y </w:t>
      </w:r>
      <w:proofErr w:type="spellStart"/>
      <w:r w:rsidRPr="00950C57">
        <w:rPr>
          <w:rFonts w:ascii="GranjonLTStd" w:hAnsi="GranjonLTStd" w:cs="GranjonLTStd"/>
          <w:sz w:val="19"/>
          <w:szCs w:val="19"/>
          <w:lang w:val="es-ES"/>
        </w:rPr>
        <w:t>docientos</w:t>
      </w:r>
      <w:proofErr w:type="spellEnd"/>
      <w:r w:rsidRPr="00950C57">
        <w:rPr>
          <w:rFonts w:ascii="GranjonLTStd" w:hAnsi="GranjonLTStd" w:cs="GranjonLTStd"/>
          <w:sz w:val="19"/>
          <w:szCs w:val="19"/>
          <w:lang w:val="es-ES"/>
        </w:rPr>
        <w:t xml:space="preserve"> ducados» (vv. 1091-1101).</w:t>
      </w:r>
    </w:p>
  </w:footnote>
  <w:footnote w:id="12">
    <w:p w14:paraId="6FEE1A95" w14:textId="77777777" w:rsidR="007447E9" w:rsidRPr="00D75594" w:rsidRDefault="007447E9" w:rsidP="007447E9">
      <w:pPr>
        <w:autoSpaceDE w:val="0"/>
        <w:autoSpaceDN w:val="0"/>
        <w:adjustRightInd w:val="0"/>
        <w:spacing w:after="0" w:line="240" w:lineRule="auto"/>
        <w:rPr>
          <w:rFonts w:ascii="GranjonLTStd-Italic" w:hAnsi="GranjonLTStd-Italic" w:cs="GranjonLTStd-Italic"/>
          <w:i/>
          <w:iCs/>
          <w:sz w:val="19"/>
          <w:szCs w:val="19"/>
          <w:lang w:val="es-ES"/>
        </w:rPr>
      </w:pPr>
      <w:r>
        <w:rPr>
          <w:rStyle w:val="Refdenotaalpie"/>
        </w:rPr>
        <w:footnoteRef/>
      </w:r>
      <w:r w:rsidRPr="00D75594">
        <w:rPr>
          <w:lang w:val="es-ES"/>
        </w:rPr>
        <w:t xml:space="preserve"> </w:t>
      </w:r>
      <w:r w:rsidRPr="00D75594">
        <w:rPr>
          <w:rFonts w:ascii="GranjonLTStd" w:hAnsi="GranjonLTStd" w:cs="GranjonLTStd"/>
          <w:sz w:val="19"/>
          <w:szCs w:val="19"/>
          <w:lang w:val="es-ES"/>
        </w:rPr>
        <w:t xml:space="preserve">«Al Marqués han proveído / y a Italia damos la vuelta». El pasaje pertenece a </w:t>
      </w:r>
      <w:r w:rsidRPr="00D75594">
        <w:rPr>
          <w:rFonts w:ascii="GranjonLTStd-Italic" w:hAnsi="GranjonLTStd-Italic" w:cs="GranjonLTStd-Italic"/>
          <w:i/>
          <w:iCs/>
          <w:sz w:val="19"/>
          <w:szCs w:val="19"/>
          <w:lang w:val="es-ES"/>
        </w:rPr>
        <w:t>La</w:t>
      </w:r>
    </w:p>
    <w:p w14:paraId="1C7EB420" w14:textId="77777777" w:rsidR="007447E9" w:rsidRPr="00D75594" w:rsidRDefault="007447E9" w:rsidP="007447E9">
      <w:pPr>
        <w:autoSpaceDE w:val="0"/>
        <w:autoSpaceDN w:val="0"/>
        <w:adjustRightInd w:val="0"/>
        <w:spacing w:after="0" w:line="240" w:lineRule="auto"/>
        <w:rPr>
          <w:rFonts w:ascii="GranjonLTStd" w:hAnsi="GranjonLTStd" w:cs="GranjonLTStd"/>
          <w:sz w:val="19"/>
          <w:szCs w:val="19"/>
          <w:lang w:val="es-ES"/>
        </w:rPr>
      </w:pPr>
      <w:r w:rsidRPr="00D75594">
        <w:rPr>
          <w:rFonts w:ascii="GranjonLTStd-Italic" w:hAnsi="GranjonLTStd-Italic" w:cs="GranjonLTStd-Italic"/>
          <w:i/>
          <w:iCs/>
          <w:sz w:val="19"/>
          <w:szCs w:val="19"/>
          <w:lang w:val="es-ES"/>
        </w:rPr>
        <w:t xml:space="preserve">ingratitud vengada </w:t>
      </w:r>
      <w:r w:rsidRPr="00D75594">
        <w:rPr>
          <w:rFonts w:ascii="GranjonLTStd" w:hAnsi="GranjonLTStd" w:cs="GranjonLTStd"/>
          <w:sz w:val="19"/>
          <w:szCs w:val="19"/>
          <w:lang w:val="es-ES"/>
        </w:rPr>
        <w:t xml:space="preserve">(vv. 1236-1237); véase la nota de su editora, </w:t>
      </w:r>
      <w:proofErr w:type="spellStart"/>
      <w:r w:rsidRPr="00D75594">
        <w:rPr>
          <w:rFonts w:ascii="GranjonLTStd" w:hAnsi="GranjonLTStd" w:cs="GranjonLTStd"/>
          <w:sz w:val="19"/>
          <w:szCs w:val="19"/>
          <w:lang w:val="es-ES"/>
        </w:rPr>
        <w:t>Sònia</w:t>
      </w:r>
      <w:proofErr w:type="spellEnd"/>
      <w:r w:rsidRPr="00D75594">
        <w:rPr>
          <w:rFonts w:ascii="GranjonLTStd" w:hAnsi="GranjonLTStd" w:cs="GranjonLTStd"/>
          <w:sz w:val="19"/>
          <w:szCs w:val="19"/>
          <w:lang w:val="es-ES"/>
        </w:rPr>
        <w:t xml:space="preserve"> </w:t>
      </w:r>
      <w:proofErr w:type="spellStart"/>
      <w:r w:rsidRPr="00D75594">
        <w:rPr>
          <w:rFonts w:ascii="GranjonLTStd" w:hAnsi="GranjonLTStd" w:cs="GranjonLTStd"/>
          <w:sz w:val="19"/>
          <w:szCs w:val="19"/>
          <w:lang w:val="es-ES"/>
        </w:rPr>
        <w:t>Boadas</w:t>
      </w:r>
      <w:proofErr w:type="spellEnd"/>
      <w:r w:rsidRPr="00D75594">
        <w:rPr>
          <w:rFonts w:ascii="GranjonLTStd" w:hAnsi="GranjonLTStd" w:cs="GranjonLTStd"/>
          <w:sz w:val="19"/>
          <w:szCs w:val="19"/>
          <w:lang w:val="es-ES"/>
        </w:rPr>
        <w:t xml:space="preserve"> [2015:986].</w:t>
      </w:r>
    </w:p>
    <w:p w14:paraId="43D0FBFA" w14:textId="77777777" w:rsidR="007447E9" w:rsidRPr="00D75594" w:rsidRDefault="007447E9" w:rsidP="007447E9">
      <w:pPr>
        <w:autoSpaceDE w:val="0"/>
        <w:autoSpaceDN w:val="0"/>
        <w:adjustRightInd w:val="0"/>
        <w:spacing w:after="0" w:line="240" w:lineRule="auto"/>
        <w:rPr>
          <w:rFonts w:ascii="GranjonLTStd" w:hAnsi="GranjonLTStd" w:cs="GranjonLTStd"/>
          <w:sz w:val="19"/>
          <w:szCs w:val="19"/>
          <w:lang w:val="es-ES"/>
        </w:rPr>
      </w:pPr>
      <w:r w:rsidRPr="00D75594">
        <w:rPr>
          <w:rFonts w:ascii="GranjonLTStd" w:hAnsi="GranjonLTStd" w:cs="GranjonLTStd"/>
          <w:sz w:val="19"/>
          <w:szCs w:val="19"/>
          <w:lang w:val="es-ES"/>
        </w:rPr>
        <w:t xml:space="preserve">Huelga decir que Lope empleaba también </w:t>
      </w:r>
      <w:r w:rsidRPr="00D75594">
        <w:rPr>
          <w:rFonts w:ascii="GranjonLTStd-Italic" w:hAnsi="GranjonLTStd-Italic" w:cs="GranjonLTStd-Italic"/>
          <w:i/>
          <w:iCs/>
          <w:sz w:val="19"/>
          <w:szCs w:val="19"/>
          <w:lang w:val="es-ES"/>
        </w:rPr>
        <w:t xml:space="preserve">proveído </w:t>
      </w:r>
      <w:r w:rsidRPr="00D75594">
        <w:rPr>
          <w:rFonts w:ascii="GranjonLTStd" w:hAnsi="GranjonLTStd" w:cs="GranjonLTStd"/>
          <w:sz w:val="19"/>
          <w:szCs w:val="19"/>
          <w:lang w:val="es-ES"/>
        </w:rPr>
        <w:t>en el sentido más corriente para nosotros.</w:t>
      </w:r>
    </w:p>
    <w:p w14:paraId="435F832E" w14:textId="77777777" w:rsidR="007447E9" w:rsidRPr="007B2325" w:rsidRDefault="007447E9" w:rsidP="007447E9">
      <w:pPr>
        <w:pStyle w:val="Textonotapie"/>
        <w:rPr>
          <w:lang w:val="es-ES"/>
        </w:rPr>
      </w:pPr>
      <w:r w:rsidRPr="007B2325">
        <w:rPr>
          <w:rFonts w:ascii="Helvetica" w:hAnsi="Helvetica" w:cs="Helvetica"/>
          <w:sz w:val="12"/>
          <w:szCs w:val="12"/>
          <w:lang w:val="es-ES"/>
        </w:rPr>
        <w:t>Libro</w:t>
      </w:r>
    </w:p>
  </w:footnote>
  <w:footnote w:id="13">
    <w:p w14:paraId="423861FD" w14:textId="77777777" w:rsidR="007447E9" w:rsidRPr="00D75594" w:rsidRDefault="007447E9" w:rsidP="007447E9">
      <w:pPr>
        <w:pStyle w:val="Textonotapie"/>
        <w:rPr>
          <w:lang w:val="es-ES"/>
        </w:rPr>
      </w:pPr>
      <w:r>
        <w:rPr>
          <w:rStyle w:val="Refdenotaalpie"/>
        </w:rPr>
        <w:footnoteRef/>
      </w:r>
      <w:r w:rsidRPr="00D75594">
        <w:rPr>
          <w:lang w:val="es-ES"/>
        </w:rPr>
        <w:t xml:space="preserve"> </w:t>
      </w:r>
      <w:r w:rsidRPr="00D75594">
        <w:rPr>
          <w:rFonts w:ascii="GranjonLTStd" w:hAnsi="GranjonLTStd" w:cs="GranjonLTStd"/>
          <w:sz w:val="19"/>
          <w:szCs w:val="19"/>
          <w:lang w:val="es-ES"/>
        </w:rPr>
        <w:t>Remito, para más detalles, a Alonso Acero [1997:191-193].</w:t>
      </w:r>
    </w:p>
  </w:footnote>
  <w:footnote w:id="14">
    <w:p w14:paraId="0813FE6E" w14:textId="77777777" w:rsidR="007447E9" w:rsidRPr="0046664F"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46664F">
        <w:rPr>
          <w:lang w:val="es-ES"/>
        </w:rPr>
        <w:t xml:space="preserve"> </w:t>
      </w:r>
      <w:r w:rsidRPr="0046664F">
        <w:rPr>
          <w:rFonts w:ascii="GranjonLTStd" w:hAnsi="GranjonLTStd" w:cs="GranjonLTStd"/>
          <w:sz w:val="19"/>
          <w:szCs w:val="19"/>
          <w:lang w:val="es-ES"/>
        </w:rPr>
        <w:t>Para más detalles, puede verse Fernández Rodríguez [2019a].</w:t>
      </w:r>
    </w:p>
  </w:footnote>
  <w:footnote w:id="15">
    <w:p w14:paraId="02147B6F" w14:textId="77777777" w:rsidR="007447E9" w:rsidRPr="00AD208A"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AD208A">
        <w:rPr>
          <w:lang w:val="es-ES"/>
        </w:rPr>
        <w:t xml:space="preserve"> </w:t>
      </w:r>
      <w:r w:rsidRPr="00AD208A">
        <w:rPr>
          <w:rFonts w:ascii="GranjonLTStd" w:hAnsi="GranjonLTStd" w:cs="GranjonLTStd"/>
          <w:sz w:val="19"/>
          <w:szCs w:val="19"/>
          <w:lang w:val="es-ES"/>
        </w:rPr>
        <w:t xml:space="preserve">Sobre el contexto histórico y literario del cautiverio en </w:t>
      </w:r>
      <w:r w:rsidRPr="00AD208A">
        <w:rPr>
          <w:rFonts w:ascii="GranjonLTStd-Italic" w:hAnsi="GranjonLTStd-Italic" w:cs="GranjonLTStd-Italic"/>
          <w:i/>
          <w:iCs/>
          <w:sz w:val="19"/>
          <w:szCs w:val="19"/>
          <w:lang w:val="es-ES"/>
        </w:rPr>
        <w:t>Virtud, pobreza y mujer</w:t>
      </w:r>
      <w:r w:rsidRPr="00AD208A">
        <w:rPr>
          <w:rFonts w:ascii="GranjonLTStd" w:hAnsi="GranjonLTStd" w:cs="GranjonLTStd"/>
          <w:sz w:val="19"/>
          <w:szCs w:val="19"/>
          <w:lang w:val="es-ES"/>
        </w:rPr>
        <w:t>, remito</w:t>
      </w:r>
      <w:r>
        <w:rPr>
          <w:rFonts w:ascii="GranjonLTStd" w:hAnsi="GranjonLTStd" w:cs="GranjonLTStd"/>
          <w:sz w:val="19"/>
          <w:szCs w:val="19"/>
          <w:lang w:val="es-ES"/>
        </w:rPr>
        <w:t xml:space="preserve"> </w:t>
      </w:r>
      <w:r w:rsidRPr="00AD208A">
        <w:rPr>
          <w:rFonts w:ascii="GranjonLTStd" w:hAnsi="GranjonLTStd" w:cs="GranjonLTStd"/>
          <w:sz w:val="19"/>
          <w:szCs w:val="19"/>
          <w:lang w:val="es-ES"/>
        </w:rPr>
        <w:t>a Case [1998] y a Fernández Rodríguez [2019a], que aportan la bibliografía oportuna.</w:t>
      </w:r>
    </w:p>
  </w:footnote>
  <w:footnote w:id="16">
    <w:p w14:paraId="66D01103" w14:textId="77777777" w:rsidR="007447E9" w:rsidRPr="0056607D" w:rsidRDefault="007447E9" w:rsidP="007447E9">
      <w:pPr>
        <w:autoSpaceDE w:val="0"/>
        <w:autoSpaceDN w:val="0"/>
        <w:adjustRightInd w:val="0"/>
        <w:spacing w:after="0" w:line="240" w:lineRule="auto"/>
        <w:rPr>
          <w:rFonts w:ascii="GranjonLTStd" w:hAnsi="GranjonLTStd" w:cs="GranjonLTStd"/>
          <w:sz w:val="19"/>
          <w:szCs w:val="19"/>
        </w:rPr>
      </w:pPr>
      <w:r>
        <w:rPr>
          <w:rStyle w:val="Refdenotaalpie"/>
        </w:rPr>
        <w:footnoteRef/>
      </w:r>
      <w:r w:rsidRPr="0056607D">
        <w:rPr>
          <w:lang w:val="es-ES"/>
        </w:rPr>
        <w:t xml:space="preserve"> </w:t>
      </w:r>
      <w:r w:rsidRPr="0056607D">
        <w:rPr>
          <w:rFonts w:ascii="GranjonLTStd" w:hAnsi="GranjonLTStd" w:cs="GranjonLTStd"/>
          <w:sz w:val="19"/>
          <w:szCs w:val="19"/>
          <w:lang w:val="es-ES"/>
        </w:rPr>
        <w:t xml:space="preserve">Al respecto, me permito remitir de nuevo a Fernández Rodríguez [2019a:234-244]. </w:t>
      </w:r>
      <w:r>
        <w:rPr>
          <w:rFonts w:ascii="GranjonLTStd" w:hAnsi="GranjonLTStd" w:cs="GranjonLTStd"/>
          <w:sz w:val="19"/>
          <w:szCs w:val="19"/>
        </w:rPr>
        <w:t xml:space="preserve">Con muy buen tino, Case [1998:324] recalcó que «In </w:t>
      </w:r>
      <w:r>
        <w:rPr>
          <w:rFonts w:ascii="GranjonLTStd-Italic" w:hAnsi="GranjonLTStd-Italic" w:cs="GranjonLTStd-Italic"/>
          <w:i/>
          <w:iCs/>
          <w:sz w:val="19"/>
          <w:szCs w:val="19"/>
        </w:rPr>
        <w:t>Virtud</w:t>
      </w:r>
      <w:r>
        <w:rPr>
          <w:rFonts w:ascii="GranjonLTStd" w:hAnsi="GranjonLTStd" w:cs="GranjonLTStd"/>
          <w:sz w:val="19"/>
          <w:szCs w:val="19"/>
        </w:rPr>
        <w:t>, we have the basic elements of a tragedy».</w:t>
      </w:r>
    </w:p>
  </w:footnote>
  <w:footnote w:id="17">
    <w:p w14:paraId="57298911" w14:textId="77777777" w:rsidR="007447E9" w:rsidRPr="0056607D"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56607D">
        <w:rPr>
          <w:lang w:val="es-ES"/>
        </w:rPr>
        <w:t xml:space="preserve"> </w:t>
      </w:r>
      <w:r w:rsidRPr="0056607D">
        <w:rPr>
          <w:rFonts w:ascii="GranjonLTStd" w:hAnsi="GranjonLTStd" w:cs="GranjonLTStd"/>
          <w:sz w:val="19"/>
          <w:szCs w:val="19"/>
          <w:lang w:val="es-ES"/>
        </w:rPr>
        <w:t>Quizá no por despiste, y acaso no con poca razón, la segunda edición de la obra</w:t>
      </w:r>
      <w:r>
        <w:rPr>
          <w:rFonts w:ascii="GranjonLTStd" w:hAnsi="GranjonLTStd" w:cs="GranjonLTStd"/>
          <w:sz w:val="19"/>
          <w:szCs w:val="19"/>
          <w:lang w:val="es-ES"/>
        </w:rPr>
        <w:t xml:space="preserve"> </w:t>
      </w:r>
      <w:r w:rsidRPr="0056607D">
        <w:rPr>
          <w:rFonts w:ascii="GranjonLTStd" w:hAnsi="GranjonLTStd" w:cs="GranjonLTStd"/>
          <w:sz w:val="19"/>
          <w:szCs w:val="19"/>
          <w:lang w:val="es-ES"/>
        </w:rPr>
        <w:t>sustituyó el marbete de «Figuras de la comedia» que encabeza el elenco por el de «Figuras</w:t>
      </w:r>
      <w:r>
        <w:rPr>
          <w:rFonts w:ascii="GranjonLTStd" w:hAnsi="GranjonLTStd" w:cs="GranjonLTStd"/>
          <w:sz w:val="19"/>
          <w:szCs w:val="19"/>
          <w:lang w:val="es-ES"/>
        </w:rPr>
        <w:t xml:space="preserve"> </w:t>
      </w:r>
      <w:r w:rsidRPr="0056607D">
        <w:rPr>
          <w:rFonts w:ascii="GranjonLTStd" w:hAnsi="GranjonLTStd" w:cs="GranjonLTStd"/>
          <w:sz w:val="19"/>
          <w:szCs w:val="19"/>
          <w:lang w:val="es-ES"/>
        </w:rPr>
        <w:t>de la tragicomedia» (véase el aparato crítico). En fin, recuérdese «la condición híbrida,</w:t>
      </w:r>
      <w:r>
        <w:rPr>
          <w:rFonts w:ascii="GranjonLTStd" w:hAnsi="GranjonLTStd" w:cs="GranjonLTStd"/>
          <w:sz w:val="19"/>
          <w:szCs w:val="19"/>
          <w:lang w:val="es-ES"/>
        </w:rPr>
        <w:t xml:space="preserve"> </w:t>
      </w:r>
      <w:r w:rsidRPr="0056607D">
        <w:rPr>
          <w:rFonts w:ascii="GranjonLTStd" w:hAnsi="GranjonLTStd" w:cs="GranjonLTStd"/>
          <w:sz w:val="19"/>
          <w:szCs w:val="19"/>
          <w:lang w:val="es-ES"/>
        </w:rPr>
        <w:t>monstruosa y quimérica de la Comedia nueva, quiere decirse que toda ella es por naturaleza</w:t>
      </w:r>
      <w:r>
        <w:rPr>
          <w:rFonts w:ascii="GranjonLTStd" w:hAnsi="GranjonLTStd" w:cs="GranjonLTStd"/>
          <w:sz w:val="19"/>
          <w:szCs w:val="19"/>
          <w:lang w:val="es-ES"/>
        </w:rPr>
        <w:t xml:space="preserve"> </w:t>
      </w:r>
      <w:r w:rsidRPr="0056607D">
        <w:rPr>
          <w:rFonts w:ascii="GranjonLTStd" w:hAnsi="GranjonLTStd" w:cs="GranjonLTStd"/>
          <w:sz w:val="19"/>
          <w:szCs w:val="19"/>
          <w:lang w:val="es-ES"/>
        </w:rPr>
        <w:t>tragicómica» (</w:t>
      </w:r>
      <w:proofErr w:type="spellStart"/>
      <w:r w:rsidRPr="0056607D">
        <w:rPr>
          <w:rFonts w:ascii="GranjonLTStd" w:hAnsi="GranjonLTStd" w:cs="GranjonLTStd"/>
          <w:sz w:val="19"/>
          <w:szCs w:val="19"/>
          <w:lang w:val="es-ES"/>
        </w:rPr>
        <w:t>Oleza</w:t>
      </w:r>
      <w:proofErr w:type="spellEnd"/>
      <w:r w:rsidRPr="0056607D">
        <w:rPr>
          <w:rFonts w:ascii="GranjonLTStd" w:hAnsi="GranjonLTStd" w:cs="GranjonLTStd"/>
          <w:sz w:val="19"/>
          <w:szCs w:val="19"/>
          <w:lang w:val="es-ES"/>
        </w:rPr>
        <w:t xml:space="preserve"> </w:t>
      </w:r>
      <w:proofErr w:type="gramStart"/>
      <w:r w:rsidRPr="0056607D">
        <w:rPr>
          <w:rFonts w:ascii="GranjonLTStd" w:hAnsi="GranjonLTStd" w:cs="GranjonLTStd"/>
          <w:sz w:val="19"/>
          <w:szCs w:val="19"/>
          <w:lang w:val="es-ES"/>
        </w:rPr>
        <w:t>1997a:XV</w:t>
      </w:r>
      <w:proofErr w:type="gramEnd"/>
      <w:r w:rsidRPr="0056607D">
        <w:rPr>
          <w:rFonts w:ascii="GranjonLTStd" w:hAnsi="GranjonLTStd" w:cs="GranjonLTStd"/>
          <w:sz w:val="19"/>
          <w:szCs w:val="19"/>
          <w:lang w:val="es-ES"/>
        </w:rPr>
        <w:t>).</w:t>
      </w:r>
    </w:p>
  </w:footnote>
  <w:footnote w:id="18">
    <w:p w14:paraId="6F7C2E02" w14:textId="77777777" w:rsidR="007447E9" w:rsidRPr="00C633A8" w:rsidRDefault="007447E9" w:rsidP="007447E9">
      <w:pPr>
        <w:autoSpaceDE w:val="0"/>
        <w:autoSpaceDN w:val="0"/>
        <w:adjustRightInd w:val="0"/>
        <w:spacing w:after="0" w:line="240" w:lineRule="auto"/>
        <w:rPr>
          <w:rFonts w:ascii="GranjonLTStd-Italic" w:hAnsi="GranjonLTStd-Italic" w:cs="GranjonLTStd-Italic"/>
          <w:i/>
          <w:iCs/>
          <w:sz w:val="19"/>
          <w:szCs w:val="19"/>
          <w:lang w:val="es-ES"/>
        </w:rPr>
      </w:pPr>
      <w:r>
        <w:rPr>
          <w:rStyle w:val="Refdenotaalpie"/>
        </w:rPr>
        <w:footnoteRef/>
      </w:r>
      <w:r w:rsidRPr="00C633A8">
        <w:rPr>
          <w:lang w:val="es-ES"/>
        </w:rPr>
        <w:t xml:space="preserve"> </w:t>
      </w:r>
      <w:r w:rsidRPr="00C633A8">
        <w:rPr>
          <w:rFonts w:ascii="GranjonLTStd" w:hAnsi="GranjonLTStd" w:cs="GranjonLTStd"/>
          <w:sz w:val="19"/>
          <w:szCs w:val="19"/>
          <w:lang w:val="es-ES"/>
        </w:rPr>
        <w:t xml:space="preserve">«Salta a la vista que para </w:t>
      </w:r>
      <w:r w:rsidRPr="00C633A8">
        <w:rPr>
          <w:rFonts w:ascii="GranjonLTStd-Italic" w:hAnsi="GranjonLTStd-Italic" w:cs="GranjonLTStd-Italic"/>
          <w:i/>
          <w:iCs/>
          <w:sz w:val="19"/>
          <w:szCs w:val="19"/>
          <w:lang w:val="es-ES"/>
        </w:rPr>
        <w:t xml:space="preserve">Virtud, pobreza y mujer </w:t>
      </w:r>
      <w:r w:rsidRPr="00C633A8">
        <w:rPr>
          <w:rFonts w:ascii="GranjonLTStd" w:hAnsi="GranjonLTStd" w:cs="GranjonLTStd"/>
          <w:sz w:val="19"/>
          <w:szCs w:val="19"/>
          <w:lang w:val="es-ES"/>
        </w:rPr>
        <w:t xml:space="preserve">Lope se ha inspirado en la </w:t>
      </w:r>
      <w:proofErr w:type="spellStart"/>
      <w:r w:rsidRPr="00C633A8">
        <w:rPr>
          <w:rFonts w:ascii="GranjonLTStd-Italic" w:hAnsi="GranjonLTStd-Italic" w:cs="GranjonLTStd-Italic"/>
          <w:i/>
          <w:iCs/>
          <w:sz w:val="19"/>
          <w:szCs w:val="19"/>
          <w:lang w:val="es-ES"/>
        </w:rPr>
        <w:t>novella</w:t>
      </w:r>
      <w:proofErr w:type="spellEnd"/>
      <w:r>
        <w:rPr>
          <w:rFonts w:ascii="GranjonLTStd-Italic" w:hAnsi="GranjonLTStd-Italic" w:cs="GranjonLTStd-Italic"/>
          <w:i/>
          <w:iCs/>
          <w:sz w:val="19"/>
          <w:szCs w:val="19"/>
          <w:lang w:val="es-ES"/>
        </w:rPr>
        <w:t xml:space="preserve"> </w:t>
      </w:r>
      <w:r w:rsidRPr="00C633A8">
        <w:rPr>
          <w:rFonts w:ascii="GranjonLTStd" w:hAnsi="GranjonLTStd" w:cs="GranjonLTStd"/>
          <w:sz w:val="19"/>
          <w:szCs w:val="19"/>
          <w:lang w:val="es-ES"/>
        </w:rPr>
        <w:t xml:space="preserve">de </w:t>
      </w:r>
      <w:proofErr w:type="spellStart"/>
      <w:r w:rsidRPr="00C633A8">
        <w:rPr>
          <w:rFonts w:ascii="GranjonLTStd" w:hAnsi="GranjonLTStd" w:cs="GranjonLTStd"/>
          <w:sz w:val="19"/>
          <w:szCs w:val="19"/>
          <w:lang w:val="es-ES"/>
        </w:rPr>
        <w:t>Masuccio</w:t>
      </w:r>
      <w:proofErr w:type="spellEnd"/>
      <w:r w:rsidRPr="00C633A8">
        <w:rPr>
          <w:rFonts w:ascii="GranjonLTStd" w:hAnsi="GranjonLTStd" w:cs="GranjonLTStd"/>
          <w:sz w:val="19"/>
          <w:szCs w:val="19"/>
          <w:lang w:val="es-ES"/>
        </w:rPr>
        <w:t>, pues lo esencial de ambos relatos es idéntico: una pareja desigual (el</w:t>
      </w:r>
      <w:r>
        <w:rPr>
          <w:rFonts w:ascii="GranjonLTStd-Italic" w:hAnsi="GranjonLTStd-Italic" w:cs="GranjonLTStd-Italic"/>
          <w:i/>
          <w:iCs/>
          <w:sz w:val="19"/>
          <w:szCs w:val="19"/>
          <w:lang w:val="es-ES"/>
        </w:rPr>
        <w:t xml:space="preserve"> </w:t>
      </w:r>
      <w:r w:rsidRPr="00C633A8">
        <w:rPr>
          <w:rFonts w:ascii="GranjonLTStd" w:hAnsi="GranjonLTStd" w:cs="GranjonLTStd"/>
          <w:sz w:val="19"/>
          <w:szCs w:val="19"/>
          <w:lang w:val="es-ES"/>
        </w:rPr>
        <w:t xml:space="preserve">uno, noble y acomodado, el otro, pobre </w:t>
      </w:r>
      <w:proofErr w:type="spellStart"/>
      <w:r w:rsidRPr="00C633A8">
        <w:rPr>
          <w:rFonts w:ascii="GranjonLTStd" w:hAnsi="GranjonLTStd" w:cs="GranjonLTStd"/>
          <w:sz w:val="19"/>
          <w:szCs w:val="19"/>
          <w:lang w:val="es-ES"/>
        </w:rPr>
        <w:t>mas</w:t>
      </w:r>
      <w:proofErr w:type="spellEnd"/>
      <w:r w:rsidRPr="00C633A8">
        <w:rPr>
          <w:rFonts w:ascii="GranjonLTStd" w:hAnsi="GranjonLTStd" w:cs="GranjonLTStd"/>
          <w:sz w:val="19"/>
          <w:szCs w:val="19"/>
          <w:lang w:val="es-ES"/>
        </w:rPr>
        <w:t xml:space="preserve"> de carácter</w:t>
      </w:r>
      <w:r>
        <w:rPr>
          <w:rFonts w:ascii="GranjonLTStd" w:hAnsi="GranjonLTStd" w:cs="GranjonLTStd"/>
          <w:sz w:val="19"/>
          <w:szCs w:val="19"/>
          <w:lang w:val="es-ES"/>
        </w:rPr>
        <w:t xml:space="preserve"> </w:t>
      </w:r>
      <w:r w:rsidRPr="00C633A8">
        <w:rPr>
          <w:rFonts w:ascii="GranjonLTStd" w:hAnsi="GranjonLTStd" w:cs="GranjonLTStd"/>
          <w:sz w:val="19"/>
          <w:szCs w:val="19"/>
          <w:lang w:val="es-ES"/>
        </w:rPr>
        <w:t>excepcional) se ama y consagra</w:t>
      </w:r>
      <w:r>
        <w:rPr>
          <w:rFonts w:ascii="GranjonLTStd-Italic" w:hAnsi="GranjonLTStd-Italic" w:cs="GranjonLTStd-Italic"/>
          <w:i/>
          <w:iCs/>
          <w:sz w:val="19"/>
          <w:szCs w:val="19"/>
          <w:lang w:val="es-ES"/>
        </w:rPr>
        <w:t xml:space="preserve"> </w:t>
      </w:r>
      <w:r w:rsidRPr="00C633A8">
        <w:rPr>
          <w:rFonts w:ascii="GranjonLTStd" w:hAnsi="GranjonLTStd" w:cs="GranjonLTStd"/>
          <w:sz w:val="19"/>
          <w:szCs w:val="19"/>
          <w:lang w:val="es-ES"/>
        </w:rPr>
        <w:t>su pasión físicamente. Luego el hombre es capturado y llevado al norte de África, donde</w:t>
      </w:r>
      <w:r>
        <w:rPr>
          <w:rFonts w:ascii="GranjonLTStd-Italic" w:hAnsi="GranjonLTStd-Italic" w:cs="GranjonLTStd-Italic"/>
          <w:i/>
          <w:iCs/>
          <w:sz w:val="19"/>
          <w:szCs w:val="19"/>
          <w:lang w:val="es-ES"/>
        </w:rPr>
        <w:t xml:space="preserve"> </w:t>
      </w:r>
      <w:r w:rsidRPr="00C633A8">
        <w:rPr>
          <w:rFonts w:ascii="GranjonLTStd" w:hAnsi="GranjonLTStd" w:cs="GranjonLTStd"/>
          <w:sz w:val="19"/>
          <w:szCs w:val="19"/>
          <w:lang w:val="es-ES"/>
        </w:rPr>
        <w:t>es vendido como esclavo; al enterarse de la triste suerte de su amante, la mujer se aflige</w:t>
      </w:r>
      <w:r>
        <w:rPr>
          <w:rFonts w:ascii="GranjonLTStd-Italic" w:hAnsi="GranjonLTStd-Italic" w:cs="GranjonLTStd-Italic"/>
          <w:i/>
          <w:iCs/>
          <w:sz w:val="19"/>
          <w:szCs w:val="19"/>
          <w:lang w:val="es-ES"/>
        </w:rPr>
        <w:t xml:space="preserve"> </w:t>
      </w:r>
      <w:r w:rsidRPr="00C633A8">
        <w:rPr>
          <w:rFonts w:ascii="GranjonLTStd" w:hAnsi="GranjonLTStd" w:cs="GranjonLTStd"/>
          <w:sz w:val="19"/>
          <w:szCs w:val="19"/>
          <w:lang w:val="es-ES"/>
        </w:rPr>
        <w:t>sobremanera y trata de reunir el rescate; al fracasar en esta tentativa, ella se disfraza de</w:t>
      </w:r>
      <w:r>
        <w:rPr>
          <w:rFonts w:ascii="GranjonLTStd" w:hAnsi="GranjonLTStd" w:cs="GranjonLTStd"/>
          <w:sz w:val="19"/>
          <w:szCs w:val="19"/>
          <w:lang w:val="es-ES"/>
        </w:rPr>
        <w:t xml:space="preserve"> </w:t>
      </w:r>
      <w:r w:rsidRPr="00C633A8">
        <w:rPr>
          <w:rFonts w:ascii="GranjonLTStd" w:hAnsi="GranjonLTStd" w:cs="GranjonLTStd"/>
          <w:sz w:val="19"/>
          <w:szCs w:val="19"/>
          <w:lang w:val="es-ES"/>
        </w:rPr>
        <w:t>hombre y finalmente logra juntar el dinero, enajenando su propia libertad para comprar</w:t>
      </w:r>
      <w:r>
        <w:rPr>
          <w:rFonts w:ascii="GranjonLTStd" w:hAnsi="GranjonLTStd" w:cs="GranjonLTStd"/>
          <w:sz w:val="19"/>
          <w:szCs w:val="19"/>
          <w:lang w:val="es-ES"/>
        </w:rPr>
        <w:t xml:space="preserve"> </w:t>
      </w:r>
      <w:r w:rsidRPr="00C633A8">
        <w:rPr>
          <w:rFonts w:ascii="GranjonLTStd" w:hAnsi="GranjonLTStd" w:cs="GranjonLTStd"/>
          <w:sz w:val="19"/>
          <w:szCs w:val="19"/>
          <w:lang w:val="es-ES"/>
        </w:rPr>
        <w:t>la de su amado. Finalmente, los dos jóvenes se embarcan para volver a su país»</w:t>
      </w:r>
      <w:r>
        <w:rPr>
          <w:rFonts w:ascii="GranjonLTStd" w:hAnsi="GranjonLTStd" w:cs="GranjonLTStd"/>
          <w:sz w:val="19"/>
          <w:szCs w:val="19"/>
          <w:lang w:val="es-ES"/>
        </w:rPr>
        <w:t xml:space="preserve"> </w:t>
      </w:r>
      <w:r w:rsidRPr="00C633A8">
        <w:rPr>
          <w:rFonts w:ascii="GranjonLTStd" w:hAnsi="GranjonLTStd" w:cs="GranjonLTStd"/>
          <w:sz w:val="19"/>
          <w:szCs w:val="19"/>
          <w:lang w:val="es-ES"/>
        </w:rPr>
        <w:t>(</w:t>
      </w:r>
      <w:proofErr w:type="spellStart"/>
      <w:r w:rsidRPr="00C633A8">
        <w:rPr>
          <w:rFonts w:ascii="GranjonLTStd" w:hAnsi="GranjonLTStd" w:cs="GranjonLTStd"/>
          <w:sz w:val="19"/>
          <w:szCs w:val="19"/>
          <w:lang w:val="es-ES"/>
        </w:rPr>
        <w:t>McGrady</w:t>
      </w:r>
      <w:proofErr w:type="spellEnd"/>
      <w:r w:rsidRPr="00C633A8">
        <w:rPr>
          <w:rFonts w:ascii="GranjonLTStd" w:hAnsi="GranjonLTStd" w:cs="GranjonLTStd"/>
          <w:sz w:val="19"/>
          <w:szCs w:val="19"/>
          <w:lang w:val="es-ES"/>
        </w:rPr>
        <w:t xml:space="preserve"> 2010:9).</w:t>
      </w:r>
    </w:p>
  </w:footnote>
  <w:footnote w:id="19">
    <w:p w14:paraId="09FE04F5" w14:textId="77777777" w:rsidR="007447E9" w:rsidRPr="009203ED" w:rsidRDefault="007447E9" w:rsidP="007447E9">
      <w:pPr>
        <w:pStyle w:val="Textonotapie"/>
        <w:rPr>
          <w:lang w:val="es-ES"/>
        </w:rPr>
      </w:pPr>
      <w:r>
        <w:rPr>
          <w:rStyle w:val="Refdenotaalpie"/>
        </w:rPr>
        <w:footnoteRef/>
      </w:r>
      <w:r w:rsidRPr="009203ED">
        <w:rPr>
          <w:lang w:val="es-ES"/>
        </w:rPr>
        <w:t xml:space="preserve"> </w:t>
      </w:r>
      <w:r w:rsidRPr="009203ED">
        <w:rPr>
          <w:rFonts w:ascii="GranjonLTStd" w:hAnsi="GranjonLTStd" w:cs="GranjonLTStd"/>
          <w:sz w:val="19"/>
          <w:szCs w:val="19"/>
          <w:lang w:val="es-ES"/>
        </w:rPr>
        <w:t>Al respecto, remito a las excelentes páginas de Berruezo [2015:182-206].</w:t>
      </w:r>
    </w:p>
  </w:footnote>
  <w:footnote w:id="20">
    <w:p w14:paraId="7110D2CA" w14:textId="77777777" w:rsidR="007447E9" w:rsidRPr="0059754E"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59754E">
        <w:rPr>
          <w:lang w:val="es-ES"/>
        </w:rPr>
        <w:t xml:space="preserve"> </w:t>
      </w:r>
      <w:r w:rsidRPr="0059754E">
        <w:rPr>
          <w:rFonts w:ascii="GranjonLTStd" w:hAnsi="GranjonLTStd" w:cs="GranjonLTStd"/>
          <w:sz w:val="19"/>
          <w:szCs w:val="19"/>
          <w:lang w:val="es-ES"/>
        </w:rPr>
        <w:t>Estas consideraciones, algo reformuladas para la ocasión, proceden de Fernández</w:t>
      </w:r>
      <w:r>
        <w:rPr>
          <w:rFonts w:ascii="GranjonLTStd" w:hAnsi="GranjonLTStd" w:cs="GranjonLTStd"/>
          <w:sz w:val="19"/>
          <w:szCs w:val="19"/>
          <w:lang w:val="es-ES"/>
        </w:rPr>
        <w:t xml:space="preserve"> </w:t>
      </w:r>
      <w:r w:rsidRPr="0059754E">
        <w:rPr>
          <w:rFonts w:ascii="GranjonLTStd" w:hAnsi="GranjonLTStd" w:cs="GranjonLTStd"/>
          <w:sz w:val="19"/>
          <w:szCs w:val="19"/>
          <w:lang w:val="es-ES"/>
        </w:rPr>
        <w:t>Rodríguez [2019b].</w:t>
      </w:r>
    </w:p>
  </w:footnote>
  <w:footnote w:id="21">
    <w:p w14:paraId="2D737A88" w14:textId="77777777" w:rsidR="007447E9" w:rsidRPr="0059754E"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59754E">
        <w:rPr>
          <w:lang w:val="es-ES"/>
        </w:rPr>
        <w:t xml:space="preserve"> </w:t>
      </w:r>
      <w:r w:rsidRPr="0059754E">
        <w:rPr>
          <w:rFonts w:ascii="GranjonLTStd" w:hAnsi="GranjonLTStd" w:cs="GranjonLTStd"/>
          <w:sz w:val="19"/>
          <w:szCs w:val="19"/>
          <w:lang w:val="es-ES"/>
        </w:rPr>
        <w:t>«En vista de que la empresa de importar libros a América implicaba una enorme</w:t>
      </w:r>
      <w:r>
        <w:rPr>
          <w:rFonts w:ascii="GranjonLTStd" w:hAnsi="GranjonLTStd" w:cs="GranjonLTStd"/>
          <w:sz w:val="19"/>
          <w:szCs w:val="19"/>
          <w:lang w:val="es-ES"/>
        </w:rPr>
        <w:t xml:space="preserve"> </w:t>
      </w:r>
      <w:r w:rsidRPr="0059754E">
        <w:rPr>
          <w:rFonts w:ascii="GranjonLTStd" w:hAnsi="GranjonLTStd" w:cs="GranjonLTStd"/>
          <w:sz w:val="19"/>
          <w:szCs w:val="19"/>
          <w:lang w:val="es-ES"/>
        </w:rPr>
        <w:t>posibilidad de riesgo ya que la mercancía se encontraba expuesta, a lo largo de la travesía, a</w:t>
      </w:r>
      <w:r>
        <w:rPr>
          <w:rFonts w:ascii="GranjonLTStd" w:hAnsi="GranjonLTStd" w:cs="GranjonLTStd"/>
          <w:sz w:val="19"/>
          <w:szCs w:val="19"/>
          <w:lang w:val="es-ES"/>
        </w:rPr>
        <w:t xml:space="preserve"> </w:t>
      </w:r>
      <w:r w:rsidRPr="0059754E">
        <w:rPr>
          <w:rFonts w:ascii="GranjonLTStd" w:hAnsi="GranjonLTStd" w:cs="GranjonLTStd"/>
          <w:sz w:val="19"/>
          <w:szCs w:val="19"/>
          <w:lang w:val="es-ES"/>
        </w:rPr>
        <w:t>los temporales y los naufragios; al ataque de piratas y bucaneros franceses, ingleses o portugueses;</w:t>
      </w:r>
      <w:r>
        <w:rPr>
          <w:rFonts w:ascii="GranjonLTStd" w:hAnsi="GranjonLTStd" w:cs="GranjonLTStd"/>
          <w:sz w:val="19"/>
          <w:szCs w:val="19"/>
          <w:lang w:val="es-ES"/>
        </w:rPr>
        <w:t xml:space="preserve"> </w:t>
      </w:r>
      <w:r w:rsidRPr="0059754E">
        <w:rPr>
          <w:rFonts w:ascii="GranjonLTStd" w:hAnsi="GranjonLTStd" w:cs="GranjonLTStd"/>
          <w:sz w:val="19"/>
          <w:szCs w:val="19"/>
          <w:lang w:val="es-ES"/>
        </w:rPr>
        <w:t>o a los escrutinios de los funcionarios del Santo Oficio, el comerciante debería al</w:t>
      </w:r>
      <w:r>
        <w:rPr>
          <w:rFonts w:ascii="GranjonLTStd" w:hAnsi="GranjonLTStd" w:cs="GranjonLTStd"/>
          <w:sz w:val="19"/>
          <w:szCs w:val="19"/>
          <w:lang w:val="es-ES"/>
        </w:rPr>
        <w:t xml:space="preserve"> </w:t>
      </w:r>
      <w:r w:rsidRPr="0059754E">
        <w:rPr>
          <w:rFonts w:ascii="GranjonLTStd" w:hAnsi="GranjonLTStd" w:cs="GranjonLTStd"/>
          <w:sz w:val="19"/>
          <w:szCs w:val="19"/>
          <w:lang w:val="es-ES"/>
        </w:rPr>
        <w:t>menos tener la seguridad de que los libros que enviaba eran justamente aquellos que los</w:t>
      </w:r>
      <w:r>
        <w:rPr>
          <w:rFonts w:ascii="GranjonLTStd" w:hAnsi="GranjonLTStd" w:cs="GranjonLTStd"/>
          <w:sz w:val="19"/>
          <w:szCs w:val="19"/>
          <w:lang w:val="es-ES"/>
        </w:rPr>
        <w:t xml:space="preserve"> </w:t>
      </w:r>
      <w:r w:rsidRPr="0059754E">
        <w:rPr>
          <w:rFonts w:ascii="GranjonLTStd" w:hAnsi="GranjonLTStd" w:cs="GranjonLTStd"/>
          <w:sz w:val="19"/>
          <w:szCs w:val="19"/>
          <w:lang w:val="es-ES"/>
        </w:rPr>
        <w:t>lectores novohispanos necesitaban para sus labores cotidianas o para su esparcimiento»</w:t>
      </w:r>
      <w:r>
        <w:rPr>
          <w:rFonts w:ascii="GranjonLTStd" w:hAnsi="GranjonLTStd" w:cs="GranjonLTStd"/>
          <w:sz w:val="19"/>
          <w:szCs w:val="19"/>
          <w:lang w:val="es-ES"/>
        </w:rPr>
        <w:t xml:space="preserve"> </w:t>
      </w:r>
      <w:r w:rsidRPr="0059754E">
        <w:rPr>
          <w:rFonts w:ascii="GranjonLTStd" w:hAnsi="GranjonLTStd" w:cs="GranjonLTStd"/>
          <w:sz w:val="19"/>
          <w:szCs w:val="19"/>
          <w:lang w:val="es-ES"/>
        </w:rPr>
        <w:t>(López de Mariscal 2005:33).</w:t>
      </w:r>
    </w:p>
  </w:footnote>
  <w:footnote w:id="22">
    <w:p w14:paraId="423083A8" w14:textId="77777777" w:rsidR="007447E9" w:rsidRPr="00AD560F"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AD560F">
        <w:rPr>
          <w:lang w:val="es-ES"/>
        </w:rPr>
        <w:t xml:space="preserve"> </w:t>
      </w:r>
      <w:r w:rsidRPr="00AD560F">
        <w:rPr>
          <w:rFonts w:ascii="GranjonLTStd" w:hAnsi="GranjonLTStd" w:cs="GranjonLTStd"/>
          <w:sz w:val="19"/>
          <w:szCs w:val="19"/>
          <w:lang w:val="es-ES"/>
        </w:rPr>
        <w:t>Para el caso de Boccaccio, véase Muñoz [2011 y 2013b]; sobre Lope y sus lecturas</w:t>
      </w:r>
      <w:r>
        <w:rPr>
          <w:rFonts w:ascii="GranjonLTStd" w:hAnsi="GranjonLTStd" w:cs="GranjonLTStd"/>
          <w:sz w:val="19"/>
          <w:szCs w:val="19"/>
          <w:lang w:val="es-ES"/>
        </w:rPr>
        <w:t xml:space="preserve"> </w:t>
      </w:r>
      <w:r w:rsidRPr="00AD560F">
        <w:rPr>
          <w:rFonts w:ascii="GranjonLTStd" w:hAnsi="GranjonLTStd" w:cs="GranjonLTStd"/>
          <w:sz w:val="19"/>
          <w:szCs w:val="19"/>
          <w:lang w:val="es-ES"/>
        </w:rPr>
        <w:t xml:space="preserve">de </w:t>
      </w:r>
      <w:proofErr w:type="spellStart"/>
      <w:r w:rsidRPr="00AD560F">
        <w:rPr>
          <w:rFonts w:ascii="GranjonLTStd" w:hAnsi="GranjonLTStd" w:cs="GranjonLTStd"/>
          <w:sz w:val="19"/>
          <w:szCs w:val="19"/>
          <w:lang w:val="es-ES"/>
        </w:rPr>
        <w:t>Bandello</w:t>
      </w:r>
      <w:proofErr w:type="spellEnd"/>
      <w:r w:rsidRPr="00AD560F">
        <w:rPr>
          <w:rFonts w:ascii="GranjonLTStd" w:hAnsi="GranjonLTStd" w:cs="GranjonLTStd"/>
          <w:sz w:val="19"/>
          <w:szCs w:val="19"/>
          <w:lang w:val="es-ES"/>
        </w:rPr>
        <w:t>, deben consultarse los diversos trabajos de Carrascón [2016, 2017a y 2017b],</w:t>
      </w:r>
      <w:r>
        <w:rPr>
          <w:rFonts w:ascii="GranjonLTStd" w:hAnsi="GranjonLTStd" w:cs="GranjonLTStd"/>
          <w:sz w:val="19"/>
          <w:szCs w:val="19"/>
          <w:lang w:val="es-ES"/>
        </w:rPr>
        <w:t xml:space="preserve"> </w:t>
      </w:r>
      <w:r w:rsidRPr="00AD560F">
        <w:rPr>
          <w:rFonts w:ascii="GranjonLTStd" w:hAnsi="GranjonLTStd" w:cs="GranjonLTStd"/>
          <w:sz w:val="19"/>
          <w:szCs w:val="19"/>
          <w:lang w:val="es-ES"/>
        </w:rPr>
        <w:t>así como Muñoz [2013a:119-126].</w:t>
      </w:r>
    </w:p>
  </w:footnote>
  <w:footnote w:id="23">
    <w:p w14:paraId="5A378C1C" w14:textId="77777777" w:rsidR="007447E9" w:rsidRPr="00CF2992" w:rsidRDefault="007447E9" w:rsidP="007447E9">
      <w:pPr>
        <w:pStyle w:val="Textonotapie"/>
        <w:rPr>
          <w:lang w:val="es-ES"/>
        </w:rPr>
      </w:pPr>
      <w:r>
        <w:rPr>
          <w:rStyle w:val="Refdenotaalpie"/>
        </w:rPr>
        <w:footnoteRef/>
      </w:r>
      <w:r w:rsidRPr="00CF2992">
        <w:rPr>
          <w:lang w:val="es-ES"/>
        </w:rPr>
        <w:t xml:space="preserve"> </w:t>
      </w:r>
      <w:r w:rsidRPr="00CF2992">
        <w:rPr>
          <w:rFonts w:ascii="GranjonLTStd" w:hAnsi="GranjonLTStd" w:cs="GranjonLTStd"/>
          <w:sz w:val="19"/>
          <w:szCs w:val="19"/>
          <w:lang w:val="es-ES"/>
        </w:rPr>
        <w:t>Al respecto, remito a Fernández Rodríguez, en preparación.</w:t>
      </w:r>
    </w:p>
  </w:footnote>
  <w:footnote w:id="24">
    <w:p w14:paraId="20070456" w14:textId="77777777" w:rsidR="007447E9" w:rsidRPr="005A6A00"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CF2992">
        <w:rPr>
          <w:lang w:val="es-ES"/>
        </w:rPr>
        <w:t xml:space="preserve"> </w:t>
      </w:r>
      <w:r w:rsidRPr="00CF2992">
        <w:rPr>
          <w:rFonts w:ascii="GranjonLTStd" w:hAnsi="GranjonLTStd" w:cs="GranjonLTStd"/>
          <w:sz w:val="19"/>
          <w:szCs w:val="19"/>
          <w:lang w:val="es-ES"/>
        </w:rPr>
        <w:t>Por esa misma razón, me parece muy atinada la hipótesis de Case [1998:325-327],</w:t>
      </w:r>
      <w:r>
        <w:rPr>
          <w:rFonts w:ascii="GranjonLTStd" w:hAnsi="GranjonLTStd" w:cs="GranjonLTStd"/>
          <w:sz w:val="19"/>
          <w:szCs w:val="19"/>
          <w:lang w:val="es-ES"/>
        </w:rPr>
        <w:t xml:space="preserve"> </w:t>
      </w:r>
      <w:r w:rsidRPr="00CF2992">
        <w:rPr>
          <w:rFonts w:ascii="GranjonLTStd" w:hAnsi="GranjonLTStd" w:cs="GranjonLTStd"/>
          <w:sz w:val="19"/>
          <w:szCs w:val="19"/>
          <w:lang w:val="es-ES"/>
        </w:rPr>
        <w:t xml:space="preserve">quien sugiere que la publicación de las </w:t>
      </w:r>
      <w:r w:rsidRPr="00CF2992">
        <w:rPr>
          <w:rFonts w:ascii="GranjonLTStd-Italic" w:hAnsi="GranjonLTStd-Italic" w:cs="GranjonLTStd-Italic"/>
          <w:i/>
          <w:iCs/>
          <w:sz w:val="19"/>
          <w:szCs w:val="19"/>
          <w:lang w:val="es-ES"/>
        </w:rPr>
        <w:t xml:space="preserve">Ocho comedias </w:t>
      </w:r>
      <w:r w:rsidRPr="00CF2992">
        <w:rPr>
          <w:rFonts w:ascii="GranjonLTStd" w:hAnsi="GranjonLTStd" w:cs="GranjonLTStd"/>
          <w:sz w:val="19"/>
          <w:szCs w:val="19"/>
          <w:lang w:val="es-ES"/>
        </w:rPr>
        <w:t>cervantinas en 1615 pudo servir de</w:t>
      </w:r>
      <w:r>
        <w:rPr>
          <w:rFonts w:ascii="GranjonLTStd" w:hAnsi="GranjonLTStd" w:cs="GranjonLTStd"/>
          <w:sz w:val="19"/>
          <w:szCs w:val="19"/>
          <w:lang w:val="es-ES"/>
        </w:rPr>
        <w:t xml:space="preserve"> </w:t>
      </w:r>
      <w:r w:rsidRPr="00CF2992">
        <w:rPr>
          <w:rFonts w:ascii="GranjonLTStd" w:hAnsi="GranjonLTStd" w:cs="GranjonLTStd"/>
          <w:sz w:val="19"/>
          <w:szCs w:val="19"/>
          <w:lang w:val="es-ES"/>
        </w:rPr>
        <w:t xml:space="preserve">acicate para que Lope compusiera </w:t>
      </w:r>
      <w:r w:rsidRPr="00CF2992">
        <w:rPr>
          <w:rFonts w:ascii="GranjonLTStd-Italic" w:hAnsi="GranjonLTStd-Italic" w:cs="GranjonLTStd-Italic"/>
          <w:i/>
          <w:iCs/>
          <w:sz w:val="19"/>
          <w:szCs w:val="19"/>
          <w:lang w:val="es-ES"/>
        </w:rPr>
        <w:t>Virtud, pobreza y mujer</w:t>
      </w:r>
      <w:r w:rsidRPr="00CF2992">
        <w:rPr>
          <w:rFonts w:ascii="GranjonLTStd" w:hAnsi="GranjonLTStd" w:cs="GranjonLTStd"/>
          <w:sz w:val="19"/>
          <w:szCs w:val="19"/>
          <w:lang w:val="es-ES"/>
        </w:rPr>
        <w:t xml:space="preserve">, a tenor del protagonismo concedido al cautiverio en piezas como </w:t>
      </w:r>
      <w:r w:rsidRPr="00CF2992">
        <w:rPr>
          <w:rFonts w:ascii="GranjonLTStd-Italic" w:hAnsi="GranjonLTStd-Italic" w:cs="GranjonLTStd-Italic"/>
          <w:i/>
          <w:iCs/>
          <w:sz w:val="19"/>
          <w:szCs w:val="19"/>
          <w:lang w:val="es-ES"/>
        </w:rPr>
        <w:t>Los baños de Argel</w:t>
      </w:r>
      <w:r w:rsidRPr="00CF2992">
        <w:rPr>
          <w:rFonts w:ascii="GranjonLTStd" w:hAnsi="GranjonLTStd" w:cs="GranjonLTStd"/>
          <w:sz w:val="19"/>
          <w:szCs w:val="19"/>
          <w:lang w:val="es-ES"/>
        </w:rPr>
        <w:t xml:space="preserve">, </w:t>
      </w:r>
      <w:r w:rsidRPr="00CF2992">
        <w:rPr>
          <w:rFonts w:ascii="GranjonLTStd-Italic" w:hAnsi="GranjonLTStd-Italic" w:cs="GranjonLTStd-Italic"/>
          <w:i/>
          <w:iCs/>
          <w:sz w:val="19"/>
          <w:szCs w:val="19"/>
          <w:lang w:val="es-ES"/>
        </w:rPr>
        <w:t xml:space="preserve">La gran sultana </w:t>
      </w:r>
      <w:r w:rsidRPr="00CF2992">
        <w:rPr>
          <w:rFonts w:ascii="GranjonLTStd" w:hAnsi="GranjonLTStd" w:cs="GranjonLTStd"/>
          <w:sz w:val="19"/>
          <w:szCs w:val="19"/>
          <w:lang w:val="es-ES"/>
        </w:rPr>
        <w:t xml:space="preserve">y, sobre todo, </w:t>
      </w:r>
      <w:r w:rsidRPr="00CF2992">
        <w:rPr>
          <w:rFonts w:ascii="GranjonLTStd-Italic" w:hAnsi="GranjonLTStd-Italic" w:cs="GranjonLTStd-Italic"/>
          <w:i/>
          <w:iCs/>
          <w:sz w:val="19"/>
          <w:szCs w:val="19"/>
          <w:lang w:val="es-ES"/>
        </w:rPr>
        <w:t>El gallardo</w:t>
      </w:r>
      <w:r>
        <w:rPr>
          <w:rFonts w:ascii="GranjonLTStd-Italic" w:hAnsi="GranjonLTStd-Italic" w:cs="GranjonLTStd-Italic"/>
          <w:i/>
          <w:iCs/>
          <w:sz w:val="19"/>
          <w:szCs w:val="19"/>
          <w:lang w:val="es-ES"/>
        </w:rPr>
        <w:t xml:space="preserve"> </w:t>
      </w:r>
      <w:r w:rsidRPr="00CF2992">
        <w:rPr>
          <w:rFonts w:ascii="GranjonLTStd-Italic" w:hAnsi="GranjonLTStd-Italic" w:cs="GranjonLTStd-Italic"/>
          <w:i/>
          <w:iCs/>
          <w:sz w:val="19"/>
          <w:szCs w:val="19"/>
          <w:lang w:val="es-ES"/>
        </w:rPr>
        <w:t xml:space="preserve">español </w:t>
      </w:r>
      <w:r w:rsidRPr="00CF2992">
        <w:rPr>
          <w:rFonts w:ascii="GranjonLTStd" w:hAnsi="GranjonLTStd" w:cs="GranjonLTStd"/>
          <w:sz w:val="19"/>
          <w:szCs w:val="19"/>
          <w:lang w:val="es-ES"/>
        </w:rPr>
        <w:t>(que presenta ciertas concomitancias con nuestra comedia, advertidas por el</w:t>
      </w:r>
      <w:r>
        <w:rPr>
          <w:rFonts w:ascii="GranjonLTStd" w:hAnsi="GranjonLTStd" w:cs="GranjonLTStd"/>
          <w:sz w:val="19"/>
          <w:szCs w:val="19"/>
          <w:lang w:val="es-ES"/>
        </w:rPr>
        <w:t xml:space="preserve"> </w:t>
      </w:r>
      <w:r w:rsidRPr="00CF2992">
        <w:rPr>
          <w:rFonts w:ascii="GranjonLTStd" w:hAnsi="GranjonLTStd" w:cs="GranjonLTStd"/>
          <w:sz w:val="19"/>
          <w:szCs w:val="19"/>
          <w:lang w:val="es-ES"/>
        </w:rPr>
        <w:t>propio Case); un cautiverio, por otro lado, cultivado desde antiguo por Lope.</w:t>
      </w:r>
    </w:p>
  </w:footnote>
  <w:footnote w:id="25">
    <w:p w14:paraId="483E1BE0" w14:textId="77777777" w:rsidR="007447E9" w:rsidRPr="00CF2992"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CF2992">
        <w:rPr>
          <w:lang w:val="es-ES"/>
        </w:rPr>
        <w:t xml:space="preserve"> </w:t>
      </w:r>
      <w:r w:rsidRPr="00CF2992">
        <w:rPr>
          <w:rFonts w:ascii="GranjonLTStd" w:hAnsi="GranjonLTStd" w:cs="GranjonLTStd"/>
          <w:sz w:val="19"/>
          <w:szCs w:val="19"/>
          <w:lang w:val="es-ES"/>
        </w:rPr>
        <w:t>La comedia, que ahora puede leerse en la edición de Paula Casariego [2019], es</w:t>
      </w:r>
      <w:r>
        <w:rPr>
          <w:rFonts w:ascii="GranjonLTStd" w:hAnsi="GranjonLTStd" w:cs="GranjonLTStd"/>
          <w:sz w:val="19"/>
          <w:szCs w:val="19"/>
          <w:lang w:val="es-ES"/>
        </w:rPr>
        <w:t xml:space="preserve"> </w:t>
      </w:r>
      <w:r w:rsidRPr="00CF2992">
        <w:rPr>
          <w:rFonts w:ascii="GranjonLTStd" w:hAnsi="GranjonLTStd" w:cs="GranjonLTStd"/>
          <w:sz w:val="19"/>
          <w:szCs w:val="19"/>
          <w:lang w:val="es-ES"/>
        </w:rPr>
        <w:t xml:space="preserve">más conocida como </w:t>
      </w:r>
      <w:r w:rsidRPr="00CF2992">
        <w:rPr>
          <w:rFonts w:ascii="GranjonLTStd-Italic" w:hAnsi="GranjonLTStd-Italic" w:cs="GranjonLTStd-Italic"/>
          <w:i/>
          <w:iCs/>
          <w:sz w:val="19"/>
          <w:szCs w:val="19"/>
          <w:lang w:val="es-ES"/>
        </w:rPr>
        <w:t>La pastoral de Jacinto</w:t>
      </w:r>
      <w:r w:rsidRPr="00CF2992">
        <w:rPr>
          <w:rFonts w:ascii="GranjonLTStd" w:hAnsi="GranjonLTStd" w:cs="GranjonLTStd"/>
          <w:sz w:val="19"/>
          <w:szCs w:val="19"/>
          <w:lang w:val="es-ES"/>
        </w:rPr>
        <w:t>.</w:t>
      </w:r>
    </w:p>
  </w:footnote>
  <w:footnote w:id="26">
    <w:p w14:paraId="11C048E7" w14:textId="77777777" w:rsidR="007447E9" w:rsidRPr="00CF2992"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CF2992">
        <w:rPr>
          <w:lang w:val="es-ES"/>
        </w:rPr>
        <w:t xml:space="preserve"> </w:t>
      </w:r>
      <w:r w:rsidRPr="00CF2992">
        <w:rPr>
          <w:rFonts w:ascii="GranjonLTStd" w:hAnsi="GranjonLTStd" w:cs="GranjonLTStd"/>
          <w:sz w:val="19"/>
          <w:szCs w:val="19"/>
          <w:lang w:val="es-ES"/>
        </w:rPr>
        <w:t xml:space="preserve">Sobre la atribución de </w:t>
      </w:r>
      <w:r w:rsidRPr="00CF2992">
        <w:rPr>
          <w:rFonts w:ascii="GranjonLTStd-Italic" w:hAnsi="GranjonLTStd-Italic" w:cs="GranjonLTStd-Italic"/>
          <w:i/>
          <w:iCs/>
          <w:sz w:val="19"/>
          <w:szCs w:val="19"/>
          <w:lang w:val="es-ES"/>
        </w:rPr>
        <w:t xml:space="preserve">El lacayo fingido </w:t>
      </w:r>
      <w:r w:rsidRPr="00CF2992">
        <w:rPr>
          <w:rFonts w:ascii="GranjonLTStd" w:hAnsi="GranjonLTStd" w:cs="GranjonLTStd"/>
          <w:sz w:val="19"/>
          <w:szCs w:val="19"/>
          <w:lang w:val="es-ES"/>
        </w:rPr>
        <w:t>a Lope, véanse Arjona [1954], Morley y</w:t>
      </w:r>
      <w:r>
        <w:rPr>
          <w:rFonts w:ascii="GranjonLTStd" w:hAnsi="GranjonLTStd" w:cs="GranjonLTStd"/>
          <w:sz w:val="19"/>
          <w:szCs w:val="19"/>
          <w:lang w:val="es-ES"/>
        </w:rPr>
        <w:t xml:space="preserve"> </w:t>
      </w:r>
      <w:proofErr w:type="spellStart"/>
      <w:r w:rsidRPr="00CF2992">
        <w:rPr>
          <w:rFonts w:ascii="GranjonLTStd" w:hAnsi="GranjonLTStd" w:cs="GranjonLTStd"/>
          <w:sz w:val="19"/>
          <w:szCs w:val="19"/>
          <w:lang w:val="es-ES"/>
        </w:rPr>
        <w:t>Bruerton</w:t>
      </w:r>
      <w:proofErr w:type="spellEnd"/>
      <w:r w:rsidRPr="00CF2992">
        <w:rPr>
          <w:rFonts w:ascii="GranjonLTStd" w:hAnsi="GranjonLTStd" w:cs="GranjonLTStd"/>
          <w:sz w:val="19"/>
          <w:szCs w:val="19"/>
          <w:lang w:val="es-ES"/>
        </w:rPr>
        <w:t xml:space="preserve"> [1968:82] y </w:t>
      </w:r>
      <w:proofErr w:type="spellStart"/>
      <w:r w:rsidRPr="00CF2992">
        <w:rPr>
          <w:rFonts w:ascii="GranjonLTStd" w:hAnsi="GranjonLTStd" w:cs="GranjonLTStd"/>
          <w:sz w:val="19"/>
          <w:szCs w:val="19"/>
          <w:lang w:val="es-ES"/>
        </w:rPr>
        <w:t>Smyth</w:t>
      </w:r>
      <w:proofErr w:type="spellEnd"/>
      <w:r w:rsidRPr="00CF2992">
        <w:rPr>
          <w:rFonts w:ascii="GranjonLTStd" w:hAnsi="GranjonLTStd" w:cs="GranjonLTStd"/>
          <w:sz w:val="19"/>
          <w:szCs w:val="19"/>
          <w:lang w:val="es-ES"/>
        </w:rPr>
        <w:t xml:space="preserve"> [1982]; para el caso de </w:t>
      </w:r>
      <w:r w:rsidRPr="00CF2992">
        <w:rPr>
          <w:rFonts w:ascii="GranjonLTStd-Italic" w:hAnsi="GranjonLTStd-Italic" w:cs="GranjonLTStd-Italic"/>
          <w:i/>
          <w:iCs/>
          <w:sz w:val="19"/>
          <w:szCs w:val="19"/>
          <w:lang w:val="es-ES"/>
        </w:rPr>
        <w:t>Las burlas y enredos de Benito</w:t>
      </w:r>
      <w:r w:rsidRPr="00CF2992">
        <w:rPr>
          <w:rFonts w:ascii="GranjonLTStd" w:hAnsi="GranjonLTStd" w:cs="GranjonLTStd"/>
          <w:sz w:val="19"/>
          <w:szCs w:val="19"/>
          <w:lang w:val="es-ES"/>
        </w:rPr>
        <w:t>, muy dudosamente</w:t>
      </w:r>
      <w:r>
        <w:rPr>
          <w:rFonts w:ascii="GranjonLTStd" w:hAnsi="GranjonLTStd" w:cs="GranjonLTStd"/>
          <w:sz w:val="19"/>
          <w:szCs w:val="19"/>
          <w:lang w:val="es-ES"/>
        </w:rPr>
        <w:t xml:space="preserve"> </w:t>
      </w:r>
      <w:r w:rsidRPr="00CF2992">
        <w:rPr>
          <w:rFonts w:ascii="GranjonLTStd" w:hAnsi="GranjonLTStd" w:cs="GranjonLTStd"/>
          <w:sz w:val="19"/>
          <w:szCs w:val="19"/>
          <w:lang w:val="es-ES"/>
        </w:rPr>
        <w:t xml:space="preserve">lopesca, Arjona [1960] y Morley y </w:t>
      </w:r>
      <w:proofErr w:type="spellStart"/>
      <w:r w:rsidRPr="00CF2992">
        <w:rPr>
          <w:rFonts w:ascii="GranjonLTStd" w:hAnsi="GranjonLTStd" w:cs="GranjonLTStd"/>
          <w:sz w:val="19"/>
          <w:szCs w:val="19"/>
          <w:lang w:val="es-ES"/>
        </w:rPr>
        <w:t>Bruerton</w:t>
      </w:r>
      <w:proofErr w:type="spellEnd"/>
      <w:r w:rsidRPr="00CF2992">
        <w:rPr>
          <w:rFonts w:ascii="GranjonLTStd" w:hAnsi="GranjonLTStd" w:cs="GranjonLTStd"/>
          <w:sz w:val="19"/>
          <w:szCs w:val="19"/>
          <w:lang w:val="es-ES"/>
        </w:rPr>
        <w:t xml:space="preserve"> [1968:426].</w:t>
      </w:r>
    </w:p>
  </w:footnote>
  <w:footnote w:id="27">
    <w:p w14:paraId="18B9884F" w14:textId="77777777" w:rsidR="007447E9" w:rsidRPr="00CF2992"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CF2992">
        <w:rPr>
          <w:lang w:val="es-ES"/>
        </w:rPr>
        <w:t xml:space="preserve"> </w:t>
      </w:r>
      <w:r w:rsidRPr="00CF2992">
        <w:rPr>
          <w:rFonts w:ascii="GranjonLTStd" w:hAnsi="GranjonLTStd" w:cs="GranjonLTStd"/>
          <w:sz w:val="19"/>
          <w:szCs w:val="19"/>
          <w:lang w:val="es-ES"/>
        </w:rPr>
        <w:t>Por su especial relación con Lope y las fechas que nos ocupan, remito a los trabajos</w:t>
      </w:r>
      <w:r>
        <w:rPr>
          <w:rFonts w:ascii="GranjonLTStd" w:hAnsi="GranjonLTStd" w:cs="GranjonLTStd"/>
          <w:sz w:val="19"/>
          <w:szCs w:val="19"/>
          <w:lang w:val="es-ES"/>
        </w:rPr>
        <w:t xml:space="preserve"> </w:t>
      </w:r>
      <w:r w:rsidRPr="00CF2992">
        <w:rPr>
          <w:rFonts w:ascii="GranjonLTStd" w:hAnsi="GranjonLTStd" w:cs="GranjonLTStd"/>
          <w:sz w:val="19"/>
          <w:szCs w:val="19"/>
          <w:lang w:val="es-ES"/>
        </w:rPr>
        <w:t>de Osuna Cabezas [2008], López Bueno [2011] y Cacho Casal [2012].</w:t>
      </w:r>
    </w:p>
  </w:footnote>
  <w:footnote w:id="28">
    <w:p w14:paraId="20AEEFA1" w14:textId="77777777" w:rsidR="007447E9" w:rsidRPr="00CF2992" w:rsidRDefault="007447E9" w:rsidP="007447E9">
      <w:pPr>
        <w:autoSpaceDE w:val="0"/>
        <w:autoSpaceDN w:val="0"/>
        <w:adjustRightInd w:val="0"/>
        <w:spacing w:after="0" w:line="240" w:lineRule="auto"/>
        <w:rPr>
          <w:rFonts w:ascii="GranjonLTStd-Italic" w:hAnsi="GranjonLTStd-Italic" w:cs="GranjonLTStd-Italic"/>
          <w:i/>
          <w:iCs/>
          <w:sz w:val="19"/>
          <w:szCs w:val="19"/>
          <w:lang w:val="es-ES"/>
        </w:rPr>
      </w:pPr>
      <w:r>
        <w:rPr>
          <w:rStyle w:val="Refdenotaalpie"/>
        </w:rPr>
        <w:footnoteRef/>
      </w:r>
      <w:r w:rsidRPr="00CF2992">
        <w:rPr>
          <w:lang w:val="es-ES"/>
        </w:rPr>
        <w:t xml:space="preserve"> </w:t>
      </w:r>
      <w:r w:rsidRPr="00CF2992">
        <w:rPr>
          <w:rFonts w:ascii="GranjonLTStd" w:hAnsi="GranjonLTStd" w:cs="GranjonLTStd"/>
          <w:sz w:val="19"/>
          <w:szCs w:val="19"/>
          <w:lang w:val="es-ES"/>
        </w:rPr>
        <w:t xml:space="preserve">Para más inri, al poco de que Lope rematase nuestra comedia, </w:t>
      </w:r>
      <w:r w:rsidRPr="00CF2992">
        <w:rPr>
          <w:rFonts w:ascii="GranjonLTStd-Italic" w:hAnsi="GranjonLTStd-Italic" w:cs="GranjonLTStd-Italic"/>
          <w:i/>
          <w:iCs/>
          <w:sz w:val="19"/>
          <w:szCs w:val="19"/>
          <w:lang w:val="es-ES"/>
        </w:rPr>
        <w:t>Las firmezas de Isabela</w:t>
      </w:r>
      <w:r>
        <w:rPr>
          <w:rFonts w:ascii="GranjonLTStd-Italic" w:hAnsi="GranjonLTStd-Italic" w:cs="GranjonLTStd-Italic"/>
          <w:i/>
          <w:iCs/>
          <w:sz w:val="19"/>
          <w:szCs w:val="19"/>
          <w:lang w:val="es-ES"/>
        </w:rPr>
        <w:t xml:space="preserve"> </w:t>
      </w:r>
      <w:r w:rsidRPr="00CF2992">
        <w:rPr>
          <w:rFonts w:ascii="GranjonLTStd" w:hAnsi="GranjonLTStd" w:cs="GranjonLTStd"/>
          <w:sz w:val="19"/>
          <w:szCs w:val="19"/>
          <w:lang w:val="es-ES"/>
        </w:rPr>
        <w:t xml:space="preserve">y las otras tres piezas se publicaron de nuevo juntas en </w:t>
      </w:r>
      <w:r w:rsidRPr="00CF2992">
        <w:rPr>
          <w:rFonts w:ascii="GranjonLTStd-Italic" w:hAnsi="GranjonLTStd-Italic" w:cs="GranjonLTStd-Italic"/>
          <w:i/>
          <w:iCs/>
          <w:sz w:val="19"/>
          <w:szCs w:val="19"/>
          <w:lang w:val="es-ES"/>
        </w:rPr>
        <w:t>Cuatro comedias famosas de don</w:t>
      </w:r>
      <w:r>
        <w:rPr>
          <w:rFonts w:ascii="GranjonLTStd-Italic" w:hAnsi="GranjonLTStd-Italic" w:cs="GranjonLTStd-Italic"/>
          <w:i/>
          <w:iCs/>
          <w:sz w:val="19"/>
          <w:szCs w:val="19"/>
          <w:lang w:val="es-ES"/>
        </w:rPr>
        <w:t xml:space="preserve"> </w:t>
      </w:r>
      <w:r w:rsidRPr="00CF2992">
        <w:rPr>
          <w:rFonts w:ascii="GranjonLTStd-Italic" w:hAnsi="GranjonLTStd-Italic" w:cs="GranjonLTStd-Italic"/>
          <w:i/>
          <w:iCs/>
          <w:sz w:val="19"/>
          <w:szCs w:val="19"/>
          <w:lang w:val="es-ES"/>
        </w:rPr>
        <w:t xml:space="preserve">Luis de Góngora y Lope de Vega Carpio </w:t>
      </w:r>
      <w:r w:rsidRPr="00CF2992">
        <w:rPr>
          <w:rFonts w:ascii="GranjonLTStd" w:hAnsi="GranjonLTStd" w:cs="GranjonLTStd"/>
          <w:sz w:val="19"/>
          <w:szCs w:val="19"/>
          <w:lang w:val="es-ES"/>
        </w:rPr>
        <w:t>(Madrid, a costa de Juan Berrillo, 1617).</w:t>
      </w:r>
    </w:p>
  </w:footnote>
  <w:footnote w:id="29">
    <w:p w14:paraId="722BBE6A"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2D4B77">
        <w:rPr>
          <w:lang w:val="es-ES"/>
        </w:rPr>
        <w:t xml:space="preserve"> </w:t>
      </w:r>
      <w:r w:rsidRPr="002D4B77">
        <w:rPr>
          <w:rFonts w:ascii="GranjonLTStd" w:hAnsi="GranjonLTStd" w:cs="GranjonLTStd"/>
          <w:sz w:val="19"/>
          <w:szCs w:val="19"/>
          <w:lang w:val="es-ES"/>
        </w:rPr>
        <w:t>Aunque en un primer momento se muestra inclinado al juego e incluso planea</w:t>
      </w:r>
    </w:p>
    <w:p w14:paraId="1334DAED"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forzar a Isabel, luego decide socorrerla y viajar con ella hasta Berbería, lo que permite el</w:t>
      </w:r>
    </w:p>
    <w:p w14:paraId="6DBF77A8"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final feliz. Hipólito, de hecho, «amén de poseer una serie de cualidades hace el papel de</w:t>
      </w:r>
    </w:p>
    <w:p w14:paraId="655E65C2"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Providencia, pues posibilita la realización del matrimonio, salva la situación económica,</w:t>
      </w:r>
    </w:p>
    <w:p w14:paraId="7172BBE2"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valora la virtud y otorga el perdón a su enemigo» (Campbell 1996:114). Así las cosas, «Un</w:t>
      </w:r>
    </w:p>
    <w:p w14:paraId="599EC955"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mercader de orígenes nobles, con pensamientos correspondientes a la ética caballeresca</w:t>
      </w:r>
    </w:p>
    <w:p w14:paraId="3B9EA203"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más auténtica, es portador del bien en la comedia. Entre el noble don Carlos, inclinado a la</w:t>
      </w:r>
    </w:p>
    <w:p w14:paraId="4FBA28A7"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riqueza, y el mercader Hipólito, que aprecia los más altos valores de la humanidad, no hay</w:t>
      </w:r>
    </w:p>
    <w:p w14:paraId="33B66729"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una distinción que tenga como punto comparativo la ocupación de ambos personajes, lo</w:t>
      </w:r>
    </w:p>
    <w:p w14:paraId="77A05739"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que los caracteriza es su ética» (Campbell 1992:86). Sobre las implicaciones económicas y</w:t>
      </w:r>
    </w:p>
    <w:p w14:paraId="5D3F22E9"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sociales del comportamiento de uno y otro, remito a los citados estudios de Campbell, así</w:t>
      </w:r>
    </w:p>
    <w:p w14:paraId="5A2B3290" w14:textId="77777777" w:rsidR="007447E9" w:rsidRPr="007B2325" w:rsidRDefault="007447E9" w:rsidP="007447E9">
      <w:pPr>
        <w:pStyle w:val="Textonotapie"/>
        <w:rPr>
          <w:lang w:val="es-ES"/>
        </w:rPr>
      </w:pPr>
      <w:r w:rsidRPr="007B2325">
        <w:rPr>
          <w:rFonts w:ascii="GranjonLTStd" w:hAnsi="GranjonLTStd" w:cs="GranjonLTStd"/>
          <w:sz w:val="19"/>
          <w:szCs w:val="19"/>
          <w:lang w:val="es-ES"/>
        </w:rPr>
        <w:t>como a Case [1998:321-325].</w:t>
      </w:r>
    </w:p>
  </w:footnote>
  <w:footnote w:id="30">
    <w:p w14:paraId="463FAA0F"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2D4B77">
        <w:rPr>
          <w:lang w:val="es-ES"/>
        </w:rPr>
        <w:t xml:space="preserve"> </w:t>
      </w:r>
      <w:r w:rsidRPr="002D4B77">
        <w:rPr>
          <w:rFonts w:ascii="GranjonLTStd" w:hAnsi="GranjonLTStd" w:cs="GranjonLTStd"/>
          <w:sz w:val="19"/>
          <w:szCs w:val="19"/>
          <w:lang w:val="es-ES"/>
        </w:rPr>
        <w:t xml:space="preserve">Sobre la figura del mercader en </w:t>
      </w:r>
      <w:r w:rsidRPr="002D4B77">
        <w:rPr>
          <w:rFonts w:ascii="GranjonLTStd-Italic" w:hAnsi="GranjonLTStd-Italic" w:cs="GranjonLTStd-Italic"/>
          <w:i/>
          <w:iCs/>
          <w:sz w:val="19"/>
          <w:szCs w:val="19"/>
          <w:lang w:val="es-ES"/>
        </w:rPr>
        <w:t xml:space="preserve">Las firmezas de Isabela </w:t>
      </w:r>
      <w:r w:rsidRPr="002D4B77">
        <w:rPr>
          <w:rFonts w:ascii="GranjonLTStd" w:hAnsi="GranjonLTStd" w:cs="GranjonLTStd"/>
          <w:sz w:val="19"/>
          <w:szCs w:val="19"/>
          <w:lang w:val="es-ES"/>
        </w:rPr>
        <w:t>y en otras comedias del Siglo</w:t>
      </w:r>
    </w:p>
    <w:p w14:paraId="136BE2EF" w14:textId="77777777" w:rsidR="007447E9" w:rsidRPr="002D4B77" w:rsidRDefault="007447E9" w:rsidP="007447E9">
      <w:pPr>
        <w:autoSpaceDE w:val="0"/>
        <w:autoSpaceDN w:val="0"/>
        <w:adjustRightInd w:val="0"/>
        <w:spacing w:after="0" w:line="240" w:lineRule="auto"/>
        <w:rPr>
          <w:rFonts w:ascii="GranjonLTStd" w:hAnsi="GranjonLTStd" w:cs="GranjonLTStd"/>
          <w:sz w:val="19"/>
          <w:szCs w:val="19"/>
          <w:lang w:val="es-ES"/>
        </w:rPr>
      </w:pPr>
      <w:r w:rsidRPr="002D4B77">
        <w:rPr>
          <w:rFonts w:ascii="GranjonLTStd" w:hAnsi="GranjonLTStd" w:cs="GranjonLTStd"/>
          <w:sz w:val="19"/>
          <w:szCs w:val="19"/>
          <w:lang w:val="es-ES"/>
        </w:rPr>
        <w:t>de Oro, véanse Ferrer Valls [2018] y Roncero López [2018]; para el caso de Lope, acúdase</w:t>
      </w:r>
    </w:p>
    <w:p w14:paraId="2CEDAA5D" w14:textId="77777777" w:rsidR="007447E9" w:rsidRPr="007B2325" w:rsidRDefault="007447E9" w:rsidP="007447E9">
      <w:pPr>
        <w:pStyle w:val="Textonotapie"/>
        <w:rPr>
          <w:lang w:val="es-ES"/>
        </w:rPr>
      </w:pPr>
      <w:r w:rsidRPr="007B2325">
        <w:rPr>
          <w:rFonts w:ascii="GranjonLTStd" w:hAnsi="GranjonLTStd" w:cs="GranjonLTStd"/>
          <w:sz w:val="19"/>
          <w:szCs w:val="19"/>
          <w:lang w:val="es-ES"/>
        </w:rPr>
        <w:t>a Campbell [1992 y 1996].</w:t>
      </w:r>
    </w:p>
  </w:footnote>
  <w:footnote w:id="31">
    <w:p w14:paraId="34AD8CD3" w14:textId="77777777" w:rsidR="007447E9" w:rsidRPr="00135F2C"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135F2C">
        <w:rPr>
          <w:lang w:val="es-ES"/>
        </w:rPr>
        <w:t xml:space="preserve"> </w:t>
      </w:r>
      <w:r w:rsidRPr="00135F2C">
        <w:rPr>
          <w:rFonts w:ascii="GranjonLTStd" w:hAnsi="GranjonLTStd" w:cs="GranjonLTStd"/>
          <w:sz w:val="19"/>
          <w:szCs w:val="19"/>
          <w:lang w:val="es-ES"/>
        </w:rPr>
        <w:t xml:space="preserve">Y ello a pesar de que, como muy bien explica Joan </w:t>
      </w:r>
      <w:proofErr w:type="spellStart"/>
      <w:r w:rsidRPr="00135F2C">
        <w:rPr>
          <w:rFonts w:ascii="GranjonLTStd" w:hAnsi="GranjonLTStd" w:cs="GranjonLTStd"/>
          <w:sz w:val="19"/>
          <w:szCs w:val="19"/>
          <w:lang w:val="es-ES"/>
        </w:rPr>
        <w:t>Oleza</w:t>
      </w:r>
      <w:proofErr w:type="spellEnd"/>
      <w:r w:rsidRPr="00135F2C">
        <w:rPr>
          <w:rFonts w:ascii="GranjonLTStd" w:hAnsi="GranjonLTStd" w:cs="GranjonLTStd"/>
          <w:sz w:val="19"/>
          <w:szCs w:val="19"/>
          <w:lang w:val="es-ES"/>
        </w:rPr>
        <w:t xml:space="preserve"> [2018:297], en las comedias</w:t>
      </w:r>
    </w:p>
    <w:p w14:paraId="010048BB" w14:textId="77777777" w:rsidR="007447E9" w:rsidRPr="00135F2C" w:rsidRDefault="007447E9" w:rsidP="007447E9">
      <w:pPr>
        <w:autoSpaceDE w:val="0"/>
        <w:autoSpaceDN w:val="0"/>
        <w:adjustRightInd w:val="0"/>
        <w:spacing w:after="0" w:line="240" w:lineRule="auto"/>
        <w:rPr>
          <w:rFonts w:ascii="GranjonLTStd" w:hAnsi="GranjonLTStd" w:cs="GranjonLTStd"/>
          <w:sz w:val="19"/>
          <w:szCs w:val="19"/>
          <w:lang w:val="es-ES"/>
        </w:rPr>
      </w:pPr>
      <w:r w:rsidRPr="00135F2C">
        <w:rPr>
          <w:rFonts w:ascii="GranjonLTStd" w:hAnsi="GranjonLTStd" w:cs="GranjonLTStd"/>
          <w:sz w:val="19"/>
          <w:szCs w:val="19"/>
          <w:lang w:val="es-ES"/>
        </w:rPr>
        <w:t>de inspiración italiana Lope suele borrar o atenuar el papel de los mercaderes y del</w:t>
      </w:r>
    </w:p>
    <w:p w14:paraId="02F2EBC1" w14:textId="77777777" w:rsidR="007447E9" w:rsidRPr="00135F2C" w:rsidRDefault="007447E9" w:rsidP="007447E9">
      <w:pPr>
        <w:autoSpaceDE w:val="0"/>
        <w:autoSpaceDN w:val="0"/>
        <w:adjustRightInd w:val="0"/>
        <w:spacing w:after="0" w:line="240" w:lineRule="auto"/>
        <w:rPr>
          <w:rFonts w:ascii="GranjonLTStd" w:hAnsi="GranjonLTStd" w:cs="GranjonLTStd"/>
          <w:sz w:val="19"/>
          <w:szCs w:val="19"/>
          <w:lang w:val="es-ES"/>
        </w:rPr>
      </w:pPr>
      <w:r w:rsidRPr="00135F2C">
        <w:rPr>
          <w:rFonts w:ascii="GranjonLTStd" w:hAnsi="GranjonLTStd" w:cs="GranjonLTStd"/>
          <w:sz w:val="19"/>
          <w:szCs w:val="19"/>
          <w:lang w:val="es-ES"/>
        </w:rPr>
        <w:t xml:space="preserve">entorno social burgués. A </w:t>
      </w:r>
      <w:r w:rsidRPr="00135F2C">
        <w:rPr>
          <w:rFonts w:ascii="GranjonLTStd-Italic" w:hAnsi="GranjonLTStd-Italic" w:cs="GranjonLTStd-Italic"/>
          <w:i/>
          <w:iCs/>
          <w:sz w:val="19"/>
          <w:szCs w:val="19"/>
          <w:lang w:val="es-ES"/>
        </w:rPr>
        <w:t xml:space="preserve">Virtud, pobreza y mujer </w:t>
      </w:r>
      <w:r w:rsidRPr="00135F2C">
        <w:rPr>
          <w:rFonts w:ascii="GranjonLTStd" w:hAnsi="GranjonLTStd" w:cs="GranjonLTStd"/>
          <w:sz w:val="19"/>
          <w:szCs w:val="19"/>
          <w:lang w:val="es-ES"/>
        </w:rPr>
        <w:t xml:space="preserve">y </w:t>
      </w:r>
      <w:r w:rsidRPr="00135F2C">
        <w:rPr>
          <w:rFonts w:ascii="GranjonLTStd-Italic" w:hAnsi="GranjonLTStd-Italic" w:cs="GranjonLTStd-Italic"/>
          <w:i/>
          <w:iCs/>
          <w:sz w:val="19"/>
          <w:szCs w:val="19"/>
          <w:lang w:val="es-ES"/>
        </w:rPr>
        <w:t xml:space="preserve">El anzuelo de </w:t>
      </w:r>
      <w:proofErr w:type="spellStart"/>
      <w:r w:rsidRPr="00135F2C">
        <w:rPr>
          <w:rFonts w:ascii="GranjonLTStd-Italic" w:hAnsi="GranjonLTStd-Italic" w:cs="GranjonLTStd-Italic"/>
          <w:i/>
          <w:iCs/>
          <w:sz w:val="19"/>
          <w:szCs w:val="19"/>
          <w:lang w:val="es-ES"/>
        </w:rPr>
        <w:t>Fenisa</w:t>
      </w:r>
      <w:proofErr w:type="spellEnd"/>
      <w:r w:rsidRPr="00135F2C">
        <w:rPr>
          <w:rFonts w:ascii="GranjonLTStd" w:hAnsi="GranjonLTStd" w:cs="GranjonLTStd"/>
          <w:sz w:val="19"/>
          <w:szCs w:val="19"/>
          <w:lang w:val="es-ES"/>
        </w:rPr>
        <w:t xml:space="preserve">, </w:t>
      </w:r>
      <w:proofErr w:type="spellStart"/>
      <w:r w:rsidRPr="00135F2C">
        <w:rPr>
          <w:rFonts w:ascii="GranjonLTStd" w:hAnsi="GranjonLTStd" w:cs="GranjonLTStd"/>
          <w:sz w:val="19"/>
          <w:szCs w:val="19"/>
          <w:lang w:val="es-ES"/>
        </w:rPr>
        <w:t>Oleza</w:t>
      </w:r>
      <w:proofErr w:type="spellEnd"/>
      <w:r w:rsidRPr="00135F2C">
        <w:rPr>
          <w:rFonts w:ascii="GranjonLTStd" w:hAnsi="GranjonLTStd" w:cs="GranjonLTStd"/>
          <w:sz w:val="19"/>
          <w:szCs w:val="19"/>
          <w:lang w:val="es-ES"/>
        </w:rPr>
        <w:t xml:space="preserve"> [2018:297]</w:t>
      </w:r>
    </w:p>
    <w:p w14:paraId="3C4AF8F9" w14:textId="77777777" w:rsidR="007447E9" w:rsidRPr="00135F2C" w:rsidRDefault="007447E9" w:rsidP="007447E9">
      <w:pPr>
        <w:autoSpaceDE w:val="0"/>
        <w:autoSpaceDN w:val="0"/>
        <w:adjustRightInd w:val="0"/>
        <w:spacing w:after="0" w:line="240" w:lineRule="auto"/>
        <w:rPr>
          <w:rFonts w:ascii="GranjonLTStd" w:hAnsi="GranjonLTStd" w:cs="GranjonLTStd"/>
          <w:sz w:val="19"/>
          <w:szCs w:val="19"/>
          <w:lang w:val="es-ES"/>
        </w:rPr>
      </w:pPr>
      <w:r w:rsidRPr="00135F2C">
        <w:rPr>
          <w:rFonts w:ascii="GranjonLTStd" w:hAnsi="GranjonLTStd" w:cs="GranjonLTStd"/>
          <w:sz w:val="19"/>
          <w:szCs w:val="19"/>
          <w:lang w:val="es-ES"/>
        </w:rPr>
        <w:t xml:space="preserve">ha añadido recientemente </w:t>
      </w:r>
      <w:r w:rsidRPr="00135F2C">
        <w:rPr>
          <w:rFonts w:ascii="GranjonLTStd-Italic" w:hAnsi="GranjonLTStd-Italic" w:cs="GranjonLTStd-Italic"/>
          <w:i/>
          <w:iCs/>
          <w:sz w:val="19"/>
          <w:szCs w:val="19"/>
          <w:lang w:val="es-ES"/>
        </w:rPr>
        <w:t>El hijo de los leones</w:t>
      </w:r>
      <w:r w:rsidRPr="00135F2C">
        <w:rPr>
          <w:rFonts w:ascii="GranjonLTStd" w:hAnsi="GranjonLTStd" w:cs="GranjonLTStd"/>
          <w:sz w:val="19"/>
          <w:szCs w:val="19"/>
          <w:lang w:val="es-ES"/>
        </w:rPr>
        <w:t>, aunque el propio estudioso puntualiza que</w:t>
      </w:r>
    </w:p>
    <w:p w14:paraId="233E2DBA" w14:textId="77777777" w:rsidR="007447E9" w:rsidRPr="00135F2C" w:rsidRDefault="007447E9" w:rsidP="007447E9">
      <w:pPr>
        <w:autoSpaceDE w:val="0"/>
        <w:autoSpaceDN w:val="0"/>
        <w:adjustRightInd w:val="0"/>
        <w:spacing w:after="0" w:line="240" w:lineRule="auto"/>
        <w:rPr>
          <w:rFonts w:ascii="GranjonLTStd" w:hAnsi="GranjonLTStd" w:cs="GranjonLTStd"/>
          <w:sz w:val="19"/>
          <w:szCs w:val="19"/>
          <w:lang w:val="es-ES"/>
        </w:rPr>
      </w:pPr>
      <w:r w:rsidRPr="00135F2C">
        <w:rPr>
          <w:rFonts w:ascii="GranjonLTStd" w:hAnsi="GranjonLTStd" w:cs="GranjonLTStd"/>
          <w:sz w:val="19"/>
          <w:szCs w:val="19"/>
          <w:lang w:val="es-ES"/>
        </w:rPr>
        <w:t>«el argumento no se desarrolla en un marco urbano contemporáneo sino en la Alejandría</w:t>
      </w:r>
    </w:p>
    <w:p w14:paraId="236D0BD1" w14:textId="77777777" w:rsidR="007447E9" w:rsidRPr="00135F2C" w:rsidRDefault="007447E9" w:rsidP="007447E9">
      <w:pPr>
        <w:autoSpaceDE w:val="0"/>
        <w:autoSpaceDN w:val="0"/>
        <w:adjustRightInd w:val="0"/>
        <w:spacing w:after="0" w:line="240" w:lineRule="auto"/>
        <w:rPr>
          <w:rFonts w:ascii="GranjonLTStd" w:hAnsi="GranjonLTStd" w:cs="GranjonLTStd"/>
          <w:sz w:val="19"/>
          <w:szCs w:val="19"/>
          <w:lang w:val="es-ES"/>
        </w:rPr>
      </w:pPr>
      <w:r w:rsidRPr="00135F2C">
        <w:rPr>
          <w:rFonts w:ascii="GranjonLTStd" w:hAnsi="GranjonLTStd" w:cs="GranjonLTStd"/>
          <w:sz w:val="19"/>
          <w:szCs w:val="19"/>
          <w:lang w:val="es-ES"/>
        </w:rPr>
        <w:t>clásica», por lo que el papel social del mercader no puede estudiarse en los mismos términos</w:t>
      </w:r>
    </w:p>
    <w:p w14:paraId="296B2333" w14:textId="77777777" w:rsidR="007447E9" w:rsidRPr="00135F2C" w:rsidRDefault="007447E9" w:rsidP="007447E9">
      <w:pPr>
        <w:pStyle w:val="Textonotapie"/>
        <w:rPr>
          <w:lang w:val="es-ES"/>
        </w:rPr>
      </w:pPr>
      <w:r w:rsidRPr="00135F2C">
        <w:rPr>
          <w:rFonts w:ascii="GranjonLTStd" w:hAnsi="GranjonLTStd" w:cs="GranjonLTStd"/>
          <w:sz w:val="19"/>
          <w:szCs w:val="19"/>
          <w:lang w:val="es-ES"/>
        </w:rPr>
        <w:t>que en los demás casos.</w:t>
      </w:r>
    </w:p>
  </w:footnote>
  <w:footnote w:id="32">
    <w:p w14:paraId="0E321FF1" w14:textId="77777777" w:rsidR="007447E9" w:rsidRPr="00135F2C" w:rsidRDefault="007447E9" w:rsidP="007447E9">
      <w:pPr>
        <w:autoSpaceDE w:val="0"/>
        <w:autoSpaceDN w:val="0"/>
        <w:adjustRightInd w:val="0"/>
        <w:spacing w:after="0" w:line="240" w:lineRule="auto"/>
        <w:rPr>
          <w:rFonts w:ascii="GranjonLTStd-Italic" w:hAnsi="GranjonLTStd-Italic" w:cs="GranjonLTStd-Italic"/>
          <w:i/>
          <w:iCs/>
          <w:sz w:val="19"/>
          <w:szCs w:val="19"/>
          <w:lang w:val="es-ES"/>
        </w:rPr>
      </w:pPr>
      <w:r>
        <w:rPr>
          <w:rStyle w:val="Refdenotaalpie"/>
        </w:rPr>
        <w:footnoteRef/>
      </w:r>
      <w:r>
        <w:rPr>
          <w:rFonts w:ascii="GranjonLTStd" w:hAnsi="GranjonLTStd" w:cs="GranjonLTStd"/>
          <w:sz w:val="19"/>
          <w:szCs w:val="19"/>
          <w:lang w:val="es-ES"/>
        </w:rPr>
        <w:t xml:space="preserve"> </w:t>
      </w:r>
      <w:r w:rsidRPr="00135F2C">
        <w:rPr>
          <w:rFonts w:ascii="GranjonLTStd" w:hAnsi="GranjonLTStd" w:cs="GranjonLTStd"/>
          <w:sz w:val="19"/>
          <w:szCs w:val="19"/>
          <w:lang w:val="es-ES"/>
        </w:rPr>
        <w:t xml:space="preserve">Sin ir más lejos, en otra comedia bizantina de raigambre italiana, </w:t>
      </w:r>
      <w:r w:rsidRPr="00135F2C">
        <w:rPr>
          <w:rFonts w:ascii="GranjonLTStd-Italic" w:hAnsi="GranjonLTStd-Italic" w:cs="GranjonLTStd-Italic"/>
          <w:i/>
          <w:iCs/>
          <w:sz w:val="19"/>
          <w:szCs w:val="19"/>
          <w:lang w:val="es-ES"/>
        </w:rPr>
        <w:t>La viuda, casada</w:t>
      </w:r>
      <w:r>
        <w:rPr>
          <w:rFonts w:ascii="GranjonLTStd-Italic" w:hAnsi="GranjonLTStd-Italic" w:cs="GranjonLTStd-Italic"/>
          <w:i/>
          <w:iCs/>
          <w:sz w:val="19"/>
          <w:szCs w:val="19"/>
          <w:lang w:val="es-ES"/>
        </w:rPr>
        <w:t xml:space="preserve"> </w:t>
      </w:r>
      <w:r w:rsidRPr="00135F2C">
        <w:rPr>
          <w:rFonts w:ascii="GranjonLTStd-Italic" w:hAnsi="GranjonLTStd-Italic" w:cs="GranjonLTStd-Italic"/>
          <w:i/>
          <w:iCs/>
          <w:sz w:val="19"/>
          <w:szCs w:val="19"/>
          <w:lang w:val="es-ES"/>
        </w:rPr>
        <w:t xml:space="preserve">y doncella </w:t>
      </w:r>
      <w:r w:rsidRPr="00135F2C">
        <w:rPr>
          <w:rFonts w:ascii="GranjonLTStd" w:hAnsi="GranjonLTStd" w:cs="GranjonLTStd"/>
          <w:sz w:val="19"/>
          <w:szCs w:val="19"/>
          <w:lang w:val="es-ES"/>
        </w:rPr>
        <w:t>(por ceñirme a un ejemplo similar en términos genéricos y genealógicos), Lope</w:t>
      </w:r>
      <w:r>
        <w:rPr>
          <w:rFonts w:ascii="GranjonLTStd-Italic" w:hAnsi="GranjonLTStd-Italic" w:cs="GranjonLTStd-Italic"/>
          <w:i/>
          <w:iCs/>
          <w:sz w:val="19"/>
          <w:szCs w:val="19"/>
          <w:lang w:val="es-ES"/>
        </w:rPr>
        <w:t xml:space="preserve"> </w:t>
      </w:r>
      <w:r w:rsidRPr="00135F2C">
        <w:rPr>
          <w:rFonts w:ascii="GranjonLTStd" w:hAnsi="GranjonLTStd" w:cs="GranjonLTStd"/>
          <w:sz w:val="19"/>
          <w:szCs w:val="19"/>
          <w:lang w:val="es-ES"/>
        </w:rPr>
        <w:t>privilegia cada una de sus fuentes en momentos distintos de la trama (Fernández Rodríguez</w:t>
      </w:r>
      <w:r>
        <w:rPr>
          <w:rFonts w:ascii="GranjonLTStd-Italic" w:hAnsi="GranjonLTStd-Italic" w:cs="GranjonLTStd-Italic"/>
          <w:i/>
          <w:iCs/>
          <w:sz w:val="19"/>
          <w:szCs w:val="19"/>
          <w:lang w:val="es-ES"/>
        </w:rPr>
        <w:t xml:space="preserve"> </w:t>
      </w:r>
      <w:r w:rsidRPr="00135F2C">
        <w:rPr>
          <w:rFonts w:ascii="GranjonLTStd" w:hAnsi="GranjonLTStd" w:cs="GranjonLTStd"/>
          <w:sz w:val="19"/>
          <w:szCs w:val="19"/>
          <w:lang w:val="es-ES"/>
        </w:rPr>
        <w:t>2018a).</w:t>
      </w:r>
    </w:p>
  </w:footnote>
  <w:footnote w:id="33">
    <w:p w14:paraId="34000DCF" w14:textId="77777777" w:rsidR="007447E9" w:rsidRPr="0079680A"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79680A">
        <w:rPr>
          <w:lang w:val="es-ES"/>
        </w:rPr>
        <w:t xml:space="preserve"> </w:t>
      </w:r>
      <w:r w:rsidRPr="0079680A">
        <w:rPr>
          <w:rFonts w:ascii="GranjonLTStd" w:hAnsi="GranjonLTStd" w:cs="GranjonLTStd"/>
          <w:sz w:val="19"/>
          <w:szCs w:val="19"/>
          <w:lang w:val="es-ES"/>
        </w:rPr>
        <w:t xml:space="preserve">En el valiosísimo prólogo a su edición de </w:t>
      </w:r>
      <w:r w:rsidRPr="0079680A">
        <w:rPr>
          <w:rFonts w:ascii="GranjonLTStd-Italic" w:hAnsi="GranjonLTStd-Italic" w:cs="GranjonLTStd-Italic"/>
          <w:i/>
          <w:iCs/>
          <w:sz w:val="19"/>
          <w:szCs w:val="19"/>
          <w:lang w:val="es-ES"/>
        </w:rPr>
        <w:t>Virtud, pobreza y mujer</w:t>
      </w:r>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McGrady</w:t>
      </w:r>
      <w:proofErr w:type="spellEnd"/>
      <w:r w:rsidRPr="0079680A">
        <w:rPr>
          <w:rFonts w:ascii="GranjonLTStd" w:hAnsi="GranjonLTStd" w:cs="GranjonLTStd"/>
          <w:sz w:val="19"/>
          <w:szCs w:val="19"/>
          <w:lang w:val="es-ES"/>
        </w:rPr>
        <w:t xml:space="preserve"> [2010]</w:t>
      </w:r>
    </w:p>
    <w:p w14:paraId="011E8CF4" w14:textId="77777777" w:rsidR="007447E9" w:rsidRPr="0079680A" w:rsidRDefault="007447E9" w:rsidP="007447E9">
      <w:pPr>
        <w:autoSpaceDE w:val="0"/>
        <w:autoSpaceDN w:val="0"/>
        <w:adjustRightInd w:val="0"/>
        <w:spacing w:after="0" w:line="240" w:lineRule="auto"/>
        <w:rPr>
          <w:rFonts w:ascii="GranjonLTStd" w:hAnsi="GranjonLTStd" w:cs="GranjonLTStd"/>
          <w:sz w:val="19"/>
          <w:szCs w:val="19"/>
          <w:lang w:val="es-ES"/>
        </w:rPr>
      </w:pPr>
      <w:r w:rsidRPr="0079680A">
        <w:rPr>
          <w:rFonts w:ascii="GranjonLTStd" w:hAnsi="GranjonLTStd" w:cs="GranjonLTStd"/>
          <w:sz w:val="19"/>
          <w:szCs w:val="19"/>
          <w:lang w:val="es-ES"/>
        </w:rPr>
        <w:t>rectifica sus propias conclusiones expuestas años antes (</w:t>
      </w:r>
      <w:proofErr w:type="spellStart"/>
      <w:r w:rsidRPr="0079680A">
        <w:rPr>
          <w:rFonts w:ascii="GranjonLTStd" w:hAnsi="GranjonLTStd" w:cs="GranjonLTStd"/>
          <w:sz w:val="19"/>
          <w:szCs w:val="19"/>
          <w:lang w:val="es-ES"/>
        </w:rPr>
        <w:t>McGrady</w:t>
      </w:r>
      <w:proofErr w:type="spellEnd"/>
      <w:r w:rsidRPr="0079680A">
        <w:rPr>
          <w:rFonts w:ascii="GranjonLTStd" w:hAnsi="GranjonLTStd" w:cs="GranjonLTStd"/>
          <w:sz w:val="19"/>
          <w:szCs w:val="19"/>
          <w:lang w:val="es-ES"/>
        </w:rPr>
        <w:t xml:space="preserve"> 2003), cuando supuso</w:t>
      </w:r>
    </w:p>
    <w:p w14:paraId="0C121C73" w14:textId="77777777" w:rsidR="007447E9" w:rsidRPr="0079680A" w:rsidRDefault="007447E9" w:rsidP="007447E9">
      <w:pPr>
        <w:pStyle w:val="Textonotapie"/>
        <w:rPr>
          <w:lang w:val="es-ES"/>
        </w:rPr>
      </w:pPr>
      <w:r w:rsidRPr="0079680A">
        <w:rPr>
          <w:rFonts w:ascii="GranjonLTStd" w:hAnsi="GranjonLTStd" w:cs="GranjonLTStd"/>
          <w:sz w:val="19"/>
          <w:szCs w:val="19"/>
          <w:lang w:val="es-ES"/>
        </w:rPr>
        <w:t>que fue Góngora quien imitó a Lope.</w:t>
      </w:r>
    </w:p>
  </w:footnote>
  <w:footnote w:id="34">
    <w:p w14:paraId="2DDA16E9" w14:textId="77777777" w:rsidR="007447E9" w:rsidRPr="0079680A"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79680A">
        <w:rPr>
          <w:lang w:val="es-ES"/>
        </w:rPr>
        <w:t xml:space="preserve"> </w:t>
      </w:r>
      <w:r w:rsidRPr="0079680A">
        <w:rPr>
          <w:rFonts w:ascii="GranjonLTStd" w:hAnsi="GranjonLTStd" w:cs="GranjonLTStd"/>
          <w:sz w:val="19"/>
          <w:szCs w:val="19"/>
          <w:lang w:val="es-ES"/>
        </w:rPr>
        <w:t>«</w:t>
      </w:r>
      <w:proofErr w:type="spellStart"/>
      <w:r w:rsidRPr="0079680A">
        <w:rPr>
          <w:rFonts w:ascii="GranjonLTStd" w:hAnsi="GranjonLTStd" w:cs="GranjonLTStd"/>
          <w:sz w:val="19"/>
          <w:szCs w:val="19"/>
          <w:lang w:val="es-ES"/>
        </w:rPr>
        <w:t>Il</w:t>
      </w:r>
      <w:proofErr w:type="spell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s’agit</w:t>
      </w:r>
      <w:proofErr w:type="spell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d’effacer</w:t>
      </w:r>
      <w:proofErr w:type="spellEnd"/>
      <w:r w:rsidRPr="0079680A">
        <w:rPr>
          <w:rFonts w:ascii="GranjonLTStd" w:hAnsi="GranjonLTStd" w:cs="GranjonLTStd"/>
          <w:sz w:val="19"/>
          <w:szCs w:val="19"/>
          <w:lang w:val="es-ES"/>
        </w:rPr>
        <w:t xml:space="preserve"> le </w:t>
      </w:r>
      <w:proofErr w:type="gramStart"/>
      <w:r w:rsidRPr="0079680A">
        <w:rPr>
          <w:rFonts w:ascii="GranjonLTStd" w:hAnsi="GranjonLTStd" w:cs="GranjonLTStd"/>
          <w:sz w:val="19"/>
          <w:szCs w:val="19"/>
          <w:lang w:val="es-ES"/>
        </w:rPr>
        <w:t>geste</w:t>
      </w:r>
      <w:proofErr w:type="gram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novateur</w:t>
      </w:r>
      <w:proofErr w:type="spellEnd"/>
      <w:r w:rsidRPr="0079680A">
        <w:rPr>
          <w:rFonts w:ascii="GranjonLTStd" w:hAnsi="GranjonLTStd" w:cs="GranjonLTStd"/>
          <w:sz w:val="19"/>
          <w:szCs w:val="19"/>
          <w:lang w:val="es-ES"/>
        </w:rPr>
        <w:t xml:space="preserve"> de Lope </w:t>
      </w:r>
      <w:proofErr w:type="spellStart"/>
      <w:r w:rsidRPr="0079680A">
        <w:rPr>
          <w:rFonts w:ascii="GranjonLTStd" w:hAnsi="GranjonLTStd" w:cs="GranjonLTStd"/>
          <w:sz w:val="19"/>
          <w:szCs w:val="19"/>
          <w:lang w:val="es-ES"/>
        </w:rPr>
        <w:t>dans</w:t>
      </w:r>
      <w:proofErr w:type="spell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l’</w:t>
      </w:r>
      <w:r w:rsidRPr="0079680A">
        <w:rPr>
          <w:rFonts w:ascii="GranjonLTStd-Italic" w:hAnsi="GranjonLTStd-Italic" w:cs="GranjonLTStd-Italic"/>
          <w:i/>
          <w:iCs/>
          <w:sz w:val="19"/>
          <w:szCs w:val="19"/>
          <w:lang w:val="es-ES"/>
        </w:rPr>
        <w:t>Arte</w:t>
      </w:r>
      <w:proofErr w:type="spellEnd"/>
      <w:r w:rsidRPr="0079680A">
        <w:rPr>
          <w:rFonts w:ascii="GranjonLTStd-Italic" w:hAnsi="GranjonLTStd-Italic" w:cs="GranjonLTStd-Italic"/>
          <w:i/>
          <w:iCs/>
          <w:sz w:val="19"/>
          <w:szCs w:val="19"/>
          <w:lang w:val="es-ES"/>
        </w:rPr>
        <w:t xml:space="preserve"> nuevo</w:t>
      </w:r>
      <w:r w:rsidRPr="0079680A">
        <w:rPr>
          <w:rFonts w:ascii="GranjonLTStd" w:hAnsi="GranjonLTStd" w:cs="GranjonLTStd"/>
          <w:sz w:val="19"/>
          <w:szCs w:val="19"/>
          <w:lang w:val="es-ES"/>
        </w:rPr>
        <w:t xml:space="preserve">, de </w:t>
      </w:r>
      <w:proofErr w:type="spellStart"/>
      <w:r w:rsidRPr="0079680A">
        <w:rPr>
          <w:rFonts w:ascii="GranjonLTStd" w:hAnsi="GranjonLTStd" w:cs="GranjonLTStd"/>
          <w:sz w:val="19"/>
          <w:szCs w:val="19"/>
          <w:lang w:val="es-ES"/>
        </w:rPr>
        <w:t>nier</w:t>
      </w:r>
      <w:proofErr w:type="spellEnd"/>
      <w:r w:rsidRPr="0079680A">
        <w:rPr>
          <w:rFonts w:ascii="GranjonLTStd" w:hAnsi="GranjonLTStd" w:cs="GranjonLTStd"/>
          <w:sz w:val="19"/>
          <w:szCs w:val="19"/>
          <w:lang w:val="es-ES"/>
        </w:rPr>
        <w:t xml:space="preserve"> la place</w:t>
      </w:r>
      <w:r>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qu’il</w:t>
      </w:r>
      <w:proofErr w:type="spell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s’était</w:t>
      </w:r>
      <w:proofErr w:type="spell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octroyée</w:t>
      </w:r>
      <w:proofErr w:type="spell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dans</w:t>
      </w:r>
      <w:proofErr w:type="spellEnd"/>
      <w:r w:rsidRPr="0079680A">
        <w:rPr>
          <w:rFonts w:ascii="GranjonLTStd" w:hAnsi="GranjonLTStd" w:cs="GranjonLTStd"/>
          <w:sz w:val="19"/>
          <w:szCs w:val="19"/>
          <w:lang w:val="es-ES"/>
        </w:rPr>
        <w:t xml:space="preserve"> ce </w:t>
      </w:r>
      <w:proofErr w:type="spellStart"/>
      <w:r w:rsidRPr="0079680A">
        <w:rPr>
          <w:rFonts w:ascii="GranjonLTStd" w:hAnsi="GranjonLTStd" w:cs="GranjonLTStd"/>
          <w:sz w:val="19"/>
          <w:szCs w:val="19"/>
          <w:lang w:val="es-ES"/>
        </w:rPr>
        <w:t>même</w:t>
      </w:r>
      <w:proofErr w:type="spell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texte</w:t>
      </w:r>
      <w:proofErr w:type="spell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dans</w:t>
      </w:r>
      <w:proofErr w:type="spellEnd"/>
      <w:r w:rsidRPr="0079680A">
        <w:rPr>
          <w:rFonts w:ascii="GranjonLTStd" w:hAnsi="GranjonLTStd" w:cs="GranjonLTStd"/>
          <w:sz w:val="19"/>
          <w:szCs w:val="19"/>
          <w:lang w:val="es-ES"/>
        </w:rPr>
        <w:t xml:space="preserve"> la </w:t>
      </w:r>
      <w:proofErr w:type="spellStart"/>
      <w:r w:rsidRPr="0079680A">
        <w:rPr>
          <w:rFonts w:ascii="GranjonLTStd" w:hAnsi="GranjonLTStd" w:cs="GranjonLTStd"/>
          <w:sz w:val="19"/>
          <w:szCs w:val="19"/>
          <w:lang w:val="es-ES"/>
        </w:rPr>
        <w:t>généalogie</w:t>
      </w:r>
      <w:proofErr w:type="spellEnd"/>
      <w:r w:rsidRPr="0079680A">
        <w:rPr>
          <w:rFonts w:ascii="GranjonLTStd" w:hAnsi="GranjonLTStd" w:cs="GranjonLTStd"/>
          <w:sz w:val="19"/>
          <w:szCs w:val="19"/>
          <w:lang w:val="es-ES"/>
        </w:rPr>
        <w:t xml:space="preserve"> du </w:t>
      </w:r>
      <w:proofErr w:type="spellStart"/>
      <w:r w:rsidRPr="0079680A">
        <w:rPr>
          <w:rFonts w:ascii="GranjonLTStd" w:hAnsi="GranjonLTStd" w:cs="GranjonLTStd"/>
          <w:sz w:val="19"/>
          <w:szCs w:val="19"/>
          <w:lang w:val="es-ES"/>
        </w:rPr>
        <w:t>théâtre</w:t>
      </w:r>
      <w:proofErr w:type="spellEnd"/>
      <w:r w:rsidRPr="0079680A">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national</w:t>
      </w:r>
      <w:proofErr w:type="spellEnd"/>
      <w:r w:rsidRPr="0079680A">
        <w:rPr>
          <w:rFonts w:ascii="GranjonLTStd" w:hAnsi="GranjonLTStd" w:cs="GranjonLTStd"/>
          <w:sz w:val="19"/>
          <w:szCs w:val="19"/>
          <w:lang w:val="es-ES"/>
        </w:rPr>
        <w:t>, et de lui</w:t>
      </w:r>
      <w:r>
        <w:rPr>
          <w:rFonts w:ascii="GranjonLTStd" w:hAnsi="GranjonLTStd" w:cs="GranjonLTStd"/>
          <w:sz w:val="19"/>
          <w:szCs w:val="19"/>
          <w:lang w:val="es-ES"/>
        </w:rPr>
        <w:t xml:space="preserve"> </w:t>
      </w:r>
      <w:proofErr w:type="spellStart"/>
      <w:r w:rsidRPr="0079680A">
        <w:rPr>
          <w:rFonts w:ascii="GranjonLTStd" w:hAnsi="GranjonLTStd" w:cs="GranjonLTStd"/>
          <w:sz w:val="19"/>
          <w:szCs w:val="19"/>
          <w:lang w:val="es-ES"/>
        </w:rPr>
        <w:t>opposer</w:t>
      </w:r>
      <w:proofErr w:type="spellEnd"/>
      <w:r w:rsidRPr="0079680A">
        <w:rPr>
          <w:rFonts w:ascii="GranjonLTStd" w:hAnsi="GranjonLTStd" w:cs="GranjonLTStd"/>
          <w:sz w:val="19"/>
          <w:szCs w:val="19"/>
          <w:lang w:val="es-ES"/>
        </w:rPr>
        <w:t xml:space="preserve"> des </w:t>
      </w:r>
      <w:proofErr w:type="spellStart"/>
      <w:r w:rsidRPr="0079680A">
        <w:rPr>
          <w:rFonts w:ascii="GranjonLTStd" w:hAnsi="GranjonLTStd" w:cs="GranjonLTStd"/>
          <w:sz w:val="19"/>
          <w:szCs w:val="19"/>
          <w:lang w:val="es-ES"/>
        </w:rPr>
        <w:t>modèles</w:t>
      </w:r>
      <w:proofErr w:type="spellEnd"/>
      <w:r w:rsidRPr="0079680A">
        <w:rPr>
          <w:rFonts w:ascii="GranjonLTStd" w:hAnsi="GranjonLTStd" w:cs="GranjonLTStd"/>
          <w:sz w:val="19"/>
          <w:szCs w:val="19"/>
          <w:lang w:val="es-ES"/>
        </w:rPr>
        <w:t xml:space="preserve"> plus </w:t>
      </w:r>
      <w:proofErr w:type="spellStart"/>
      <w:r w:rsidRPr="0079680A">
        <w:rPr>
          <w:rFonts w:ascii="GranjonLTStd" w:hAnsi="GranjonLTStd" w:cs="GranjonLTStd"/>
          <w:sz w:val="19"/>
          <w:szCs w:val="19"/>
          <w:lang w:val="es-ES"/>
        </w:rPr>
        <w:t>respectueux</w:t>
      </w:r>
      <w:proofErr w:type="spellEnd"/>
      <w:r w:rsidRPr="0079680A">
        <w:rPr>
          <w:rFonts w:ascii="GranjonLTStd" w:hAnsi="GranjonLTStd" w:cs="GranjonLTStd"/>
          <w:sz w:val="19"/>
          <w:szCs w:val="19"/>
          <w:lang w:val="es-ES"/>
        </w:rPr>
        <w:t xml:space="preserve"> de </w:t>
      </w:r>
      <w:proofErr w:type="spellStart"/>
      <w:r w:rsidRPr="0079680A">
        <w:rPr>
          <w:rFonts w:ascii="GranjonLTStd" w:hAnsi="GranjonLTStd" w:cs="GranjonLTStd"/>
          <w:sz w:val="19"/>
          <w:szCs w:val="19"/>
          <w:lang w:val="es-ES"/>
        </w:rPr>
        <w:t>l’art</w:t>
      </w:r>
      <w:proofErr w:type="spellEnd"/>
      <w:r w:rsidRPr="0079680A">
        <w:rPr>
          <w:rFonts w:ascii="GranjonLTStd" w:hAnsi="GranjonLTStd" w:cs="GranjonLTStd"/>
          <w:sz w:val="19"/>
          <w:szCs w:val="19"/>
          <w:lang w:val="es-ES"/>
        </w:rPr>
        <w:t>» (</w:t>
      </w:r>
      <w:proofErr w:type="spellStart"/>
      <w:r w:rsidRPr="0079680A">
        <w:rPr>
          <w:rFonts w:ascii="GranjonLTStd" w:hAnsi="GranjonLTStd" w:cs="GranjonLTStd"/>
          <w:sz w:val="19"/>
          <w:szCs w:val="19"/>
          <w:lang w:val="es-ES"/>
        </w:rPr>
        <w:t>d’Artois</w:t>
      </w:r>
      <w:proofErr w:type="spellEnd"/>
      <w:r w:rsidRPr="0079680A">
        <w:rPr>
          <w:rFonts w:ascii="GranjonLTStd" w:hAnsi="GranjonLTStd" w:cs="GranjonLTStd"/>
          <w:sz w:val="19"/>
          <w:szCs w:val="19"/>
          <w:lang w:val="es-ES"/>
        </w:rPr>
        <w:t xml:space="preserve"> 2014:100).</w:t>
      </w:r>
    </w:p>
  </w:footnote>
  <w:footnote w:id="35">
    <w:p w14:paraId="22ADB14A" w14:textId="77777777" w:rsidR="007447E9" w:rsidRPr="008B7B1B"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8B7B1B">
        <w:rPr>
          <w:lang w:val="es-ES"/>
        </w:rPr>
        <w:t xml:space="preserve"> </w:t>
      </w:r>
      <w:r w:rsidRPr="008B7B1B">
        <w:rPr>
          <w:rFonts w:ascii="GranjonLTStd" w:hAnsi="GranjonLTStd" w:cs="GranjonLTStd"/>
          <w:sz w:val="19"/>
          <w:szCs w:val="19"/>
          <w:lang w:val="es-ES"/>
        </w:rPr>
        <w:t>Lo acaba de recordar Isabel en la intervención inmediatamente anterior al pasaje</w:t>
      </w:r>
      <w:r>
        <w:rPr>
          <w:rFonts w:ascii="GranjonLTStd" w:hAnsi="GranjonLTStd" w:cs="GranjonLTStd"/>
          <w:sz w:val="19"/>
          <w:szCs w:val="19"/>
          <w:lang w:val="es-ES"/>
        </w:rPr>
        <w:t xml:space="preserve"> </w:t>
      </w:r>
      <w:r w:rsidRPr="008B7B1B">
        <w:rPr>
          <w:rFonts w:ascii="GranjonLTStd" w:hAnsi="GranjonLTStd" w:cs="GranjonLTStd"/>
          <w:sz w:val="19"/>
          <w:szCs w:val="19"/>
          <w:lang w:val="es-ES"/>
        </w:rPr>
        <w:t>citado («solo, señor, / me sustenta mi labor», vv. 996-997), en palabras casi idénticas a las</w:t>
      </w:r>
      <w:r>
        <w:rPr>
          <w:rFonts w:ascii="GranjonLTStd" w:hAnsi="GranjonLTStd" w:cs="GranjonLTStd"/>
          <w:sz w:val="19"/>
          <w:szCs w:val="19"/>
          <w:lang w:val="es-ES"/>
        </w:rPr>
        <w:t xml:space="preserve"> </w:t>
      </w:r>
      <w:r w:rsidRPr="008B7B1B">
        <w:rPr>
          <w:rFonts w:ascii="GranjonLTStd" w:hAnsi="GranjonLTStd" w:cs="GranjonLTStd"/>
          <w:sz w:val="19"/>
          <w:szCs w:val="19"/>
          <w:lang w:val="es-ES"/>
        </w:rPr>
        <w:t xml:space="preserve">que dirige a don Carlos en el primer acto: «que un padre honrado, perdido / por </w:t>
      </w:r>
      <w:proofErr w:type="spellStart"/>
      <w:r w:rsidRPr="008B7B1B">
        <w:rPr>
          <w:rFonts w:ascii="GranjonLTStd" w:hAnsi="GranjonLTStd" w:cs="GranjonLTStd"/>
          <w:sz w:val="19"/>
          <w:szCs w:val="19"/>
          <w:lang w:val="es-ES"/>
        </w:rPr>
        <w:t>fïanzas</w:t>
      </w:r>
      <w:proofErr w:type="spellEnd"/>
      <w:r w:rsidRPr="008B7B1B">
        <w:rPr>
          <w:rFonts w:ascii="GranjonLTStd" w:hAnsi="GranjonLTStd" w:cs="GranjonLTStd"/>
          <w:sz w:val="19"/>
          <w:szCs w:val="19"/>
          <w:lang w:val="es-ES"/>
        </w:rPr>
        <w:t>, y</w:t>
      </w:r>
      <w:r>
        <w:rPr>
          <w:rFonts w:ascii="GranjonLTStd" w:hAnsi="GranjonLTStd" w:cs="GranjonLTStd"/>
          <w:sz w:val="19"/>
          <w:szCs w:val="19"/>
          <w:lang w:val="es-ES"/>
        </w:rPr>
        <w:t xml:space="preserve"> </w:t>
      </w:r>
      <w:r w:rsidRPr="008B7B1B">
        <w:rPr>
          <w:rFonts w:ascii="GranjonLTStd" w:hAnsi="GranjonLTStd" w:cs="GranjonLTStd"/>
          <w:sz w:val="19"/>
          <w:szCs w:val="19"/>
          <w:lang w:val="es-ES"/>
        </w:rPr>
        <w:t>al fin muerto, / dejó este campo desierto, / de sus consejos florido, / donde solo mi labor</w:t>
      </w:r>
      <w:r>
        <w:rPr>
          <w:rFonts w:ascii="GranjonLTStd" w:hAnsi="GranjonLTStd" w:cs="GranjonLTStd"/>
          <w:sz w:val="19"/>
          <w:szCs w:val="19"/>
          <w:lang w:val="es-ES"/>
        </w:rPr>
        <w:t xml:space="preserve"> </w:t>
      </w:r>
      <w:r w:rsidRPr="008B7B1B">
        <w:rPr>
          <w:rFonts w:ascii="GranjonLTStd" w:hAnsi="GranjonLTStd" w:cs="GranjonLTStd"/>
          <w:sz w:val="19"/>
          <w:szCs w:val="19"/>
          <w:lang w:val="es-ES"/>
        </w:rPr>
        <w:t>/ me sustenta, como sabes» (vv. 225-230). En el fallecimiento prematuro del padre</w:t>
      </w:r>
      <w:r>
        <w:rPr>
          <w:rFonts w:ascii="GranjonLTStd" w:hAnsi="GranjonLTStd" w:cs="GranjonLTStd"/>
          <w:sz w:val="19"/>
          <w:szCs w:val="19"/>
          <w:lang w:val="es-ES"/>
        </w:rPr>
        <w:t xml:space="preserve"> </w:t>
      </w:r>
      <w:r w:rsidRPr="008B7B1B">
        <w:rPr>
          <w:rFonts w:ascii="GranjonLTStd" w:hAnsi="GranjonLTStd" w:cs="GranjonLTStd"/>
          <w:sz w:val="19"/>
          <w:szCs w:val="19"/>
          <w:lang w:val="es-ES"/>
        </w:rPr>
        <w:t>—naturalmente en circunstancias muy distintas a las de Félix de Vega, afamado bordador—</w:t>
      </w:r>
      <w:r>
        <w:rPr>
          <w:rFonts w:ascii="GranjonLTStd" w:hAnsi="GranjonLTStd" w:cs="GranjonLTStd"/>
          <w:sz w:val="19"/>
          <w:szCs w:val="19"/>
          <w:lang w:val="es-ES"/>
        </w:rPr>
        <w:t xml:space="preserve"> </w:t>
      </w:r>
      <w:r w:rsidRPr="008B7B1B">
        <w:rPr>
          <w:rFonts w:ascii="GranjonLTStd" w:hAnsi="GranjonLTStd" w:cs="GranjonLTStd"/>
          <w:sz w:val="19"/>
          <w:szCs w:val="19"/>
          <w:lang w:val="es-ES"/>
        </w:rPr>
        <w:t>cabría entrever también un cierto eco autobiográfico, pues Lope perdió al suyo con</w:t>
      </w:r>
      <w:r>
        <w:rPr>
          <w:rFonts w:ascii="GranjonLTStd" w:hAnsi="GranjonLTStd" w:cs="GranjonLTStd"/>
          <w:sz w:val="19"/>
          <w:szCs w:val="19"/>
          <w:lang w:val="es-ES"/>
        </w:rPr>
        <w:t xml:space="preserve"> </w:t>
      </w:r>
      <w:r w:rsidRPr="008B7B1B">
        <w:rPr>
          <w:rFonts w:ascii="GranjonLTStd" w:hAnsi="GranjonLTStd" w:cs="GranjonLTStd"/>
          <w:sz w:val="19"/>
          <w:szCs w:val="19"/>
          <w:lang w:val="es-ES"/>
        </w:rPr>
        <w:t>apenas quince años. Para más detalles sobre el padre del dramaturgo, véase Sánchez Jiménez</w:t>
      </w:r>
      <w:r>
        <w:rPr>
          <w:rFonts w:ascii="GranjonLTStd" w:hAnsi="GranjonLTStd" w:cs="GranjonLTStd"/>
          <w:sz w:val="19"/>
          <w:szCs w:val="19"/>
          <w:lang w:val="es-ES"/>
        </w:rPr>
        <w:t xml:space="preserve"> </w:t>
      </w:r>
      <w:r w:rsidRPr="008B7B1B">
        <w:rPr>
          <w:rFonts w:ascii="GranjonLTStd" w:hAnsi="GranjonLTStd" w:cs="GranjonLTStd"/>
          <w:sz w:val="19"/>
          <w:szCs w:val="19"/>
          <w:lang w:val="es-ES"/>
        </w:rPr>
        <w:t>[2018:38-39].</w:t>
      </w:r>
    </w:p>
  </w:footnote>
  <w:footnote w:id="36">
    <w:p w14:paraId="7C772E65" w14:textId="77777777" w:rsidR="007447E9" w:rsidRPr="006C0686"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A660EA">
        <w:rPr>
          <w:lang w:val="es-ES"/>
        </w:rPr>
        <w:t xml:space="preserve"> </w:t>
      </w:r>
      <w:r w:rsidRPr="00A660EA">
        <w:rPr>
          <w:rFonts w:ascii="GranjonLTStd" w:hAnsi="GranjonLTStd" w:cs="GranjonLTStd"/>
          <w:sz w:val="19"/>
          <w:szCs w:val="19"/>
          <w:lang w:val="es-ES"/>
        </w:rPr>
        <w:t xml:space="preserve">«don </w:t>
      </w:r>
      <w:proofErr w:type="spellStart"/>
      <w:r w:rsidRPr="00A660EA">
        <w:rPr>
          <w:rFonts w:ascii="GranjonLTStd" w:hAnsi="GranjonLTStd" w:cs="GranjonLTStd"/>
          <w:sz w:val="19"/>
          <w:szCs w:val="19"/>
          <w:lang w:val="es-ES"/>
        </w:rPr>
        <w:t>félix</w:t>
      </w:r>
      <w:proofErr w:type="spellEnd"/>
      <w:r w:rsidRPr="00A660EA">
        <w:rPr>
          <w:rFonts w:ascii="GranjonLTStd" w:hAnsi="GranjonLTStd" w:cs="GranjonLTStd"/>
          <w:sz w:val="19"/>
          <w:szCs w:val="19"/>
          <w:lang w:val="es-ES"/>
        </w:rPr>
        <w:t xml:space="preserve"> Pon, Gastón, mi ropa presto, / </w:t>
      </w:r>
      <w:proofErr w:type="gramStart"/>
      <w:r w:rsidRPr="00A660EA">
        <w:rPr>
          <w:rFonts w:ascii="GranjonLTStd" w:hAnsi="GranjonLTStd" w:cs="GranjonLTStd"/>
          <w:sz w:val="19"/>
          <w:szCs w:val="19"/>
          <w:lang w:val="es-ES"/>
        </w:rPr>
        <w:t>esos papeles recoge</w:t>
      </w:r>
      <w:proofErr w:type="gramEnd"/>
      <w:r w:rsidRPr="00A660EA">
        <w:rPr>
          <w:rFonts w:ascii="GranjonLTStd" w:hAnsi="GranjonLTStd" w:cs="GranjonLTStd"/>
          <w:sz w:val="19"/>
          <w:szCs w:val="19"/>
          <w:lang w:val="es-ES"/>
        </w:rPr>
        <w:t>, / saca esas maletas</w:t>
      </w:r>
      <w:r>
        <w:rPr>
          <w:rFonts w:ascii="GranjonLTStd" w:hAnsi="GranjonLTStd" w:cs="GranjonLTStd"/>
          <w:sz w:val="19"/>
          <w:szCs w:val="19"/>
          <w:lang w:val="es-ES"/>
        </w:rPr>
        <w:t xml:space="preserve"> </w:t>
      </w:r>
      <w:r w:rsidRPr="00A660EA">
        <w:rPr>
          <w:rFonts w:ascii="GranjonLTStd" w:hAnsi="GranjonLTStd" w:cs="GranjonLTStd"/>
          <w:sz w:val="19"/>
          <w:szCs w:val="19"/>
          <w:lang w:val="es-ES"/>
        </w:rPr>
        <w:t xml:space="preserve">luego. / Hoy me parto a la Montaña. / Deme el valle de </w:t>
      </w:r>
      <w:proofErr w:type="spellStart"/>
      <w:r w:rsidRPr="00A660EA">
        <w:rPr>
          <w:rFonts w:ascii="GranjonLTStd" w:hAnsi="GranjonLTStd" w:cs="GranjonLTStd"/>
          <w:sz w:val="19"/>
          <w:szCs w:val="19"/>
          <w:lang w:val="es-ES"/>
        </w:rPr>
        <w:t>Carriedo</w:t>
      </w:r>
      <w:proofErr w:type="spellEnd"/>
      <w:r w:rsidRPr="00A660EA">
        <w:rPr>
          <w:rFonts w:ascii="GranjonLTStd" w:hAnsi="GranjonLTStd" w:cs="GranjonLTStd"/>
          <w:sz w:val="19"/>
          <w:szCs w:val="19"/>
          <w:lang w:val="es-ES"/>
        </w:rPr>
        <w:t xml:space="preserve"> / en sus suelos sepultura,</w:t>
      </w:r>
      <w:r>
        <w:rPr>
          <w:rFonts w:ascii="GranjonLTStd" w:hAnsi="GranjonLTStd" w:cs="GranjonLTStd"/>
          <w:sz w:val="19"/>
          <w:szCs w:val="19"/>
          <w:lang w:val="es-ES"/>
        </w:rPr>
        <w:t xml:space="preserve"> </w:t>
      </w:r>
      <w:r w:rsidRPr="00A660EA">
        <w:rPr>
          <w:rFonts w:ascii="GranjonLTStd" w:hAnsi="GranjonLTStd" w:cs="GranjonLTStd"/>
          <w:sz w:val="19"/>
          <w:szCs w:val="19"/>
          <w:lang w:val="es-ES"/>
        </w:rPr>
        <w:t>/ lloren mis padres...» (</w:t>
      </w:r>
      <w:r w:rsidRPr="00A660EA">
        <w:rPr>
          <w:rFonts w:ascii="GranjonLTStd-Italic" w:hAnsi="GranjonLTStd-Italic" w:cs="GranjonLTStd-Italic"/>
          <w:i/>
          <w:iCs/>
          <w:sz w:val="19"/>
          <w:szCs w:val="19"/>
          <w:lang w:val="es-ES"/>
        </w:rPr>
        <w:t>Quien ama no haga fieros</w:t>
      </w:r>
      <w:r w:rsidRPr="00A660EA">
        <w:rPr>
          <w:rFonts w:ascii="GranjonLTStd" w:hAnsi="GranjonLTStd" w:cs="GranjonLTStd"/>
          <w:sz w:val="19"/>
          <w:szCs w:val="19"/>
          <w:lang w:val="es-ES"/>
        </w:rPr>
        <w:t>, ed. P. Ruiz Pérez, vv. 1384-1390). El</w:t>
      </w:r>
      <w:r>
        <w:rPr>
          <w:rFonts w:ascii="GranjonLTStd" w:hAnsi="GranjonLTStd" w:cs="GranjonLTStd"/>
          <w:sz w:val="19"/>
          <w:szCs w:val="19"/>
          <w:lang w:val="es-ES"/>
        </w:rPr>
        <w:t xml:space="preserve"> </w:t>
      </w:r>
      <w:r w:rsidRPr="00A660EA">
        <w:rPr>
          <w:rFonts w:ascii="GranjonLTStd" w:hAnsi="GranjonLTStd" w:cs="GranjonLTStd"/>
          <w:sz w:val="19"/>
          <w:szCs w:val="19"/>
          <w:lang w:val="es-ES"/>
        </w:rPr>
        <w:t xml:space="preserve">pasaje aludido de </w:t>
      </w:r>
      <w:r w:rsidRPr="00A660EA">
        <w:rPr>
          <w:rFonts w:ascii="GranjonLTStd-Italic" w:hAnsi="GranjonLTStd-Italic" w:cs="GranjonLTStd-Italic"/>
          <w:i/>
          <w:iCs/>
          <w:sz w:val="19"/>
          <w:szCs w:val="19"/>
          <w:lang w:val="es-ES"/>
        </w:rPr>
        <w:t xml:space="preserve">La venganza venturosa </w:t>
      </w:r>
      <w:r w:rsidRPr="00A660EA">
        <w:rPr>
          <w:rFonts w:ascii="GranjonLTStd" w:hAnsi="GranjonLTStd" w:cs="GranjonLTStd"/>
          <w:sz w:val="19"/>
          <w:szCs w:val="19"/>
          <w:lang w:val="es-ES"/>
        </w:rPr>
        <w:t>se cita en la nota al v. 1013 de nuestra comedia.</w:t>
      </w:r>
    </w:p>
  </w:footnote>
  <w:footnote w:id="37">
    <w:p w14:paraId="033BDE54" w14:textId="77777777" w:rsidR="007447E9" w:rsidRPr="007B2325"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7B2325">
        <w:rPr>
          <w:lang w:val="es-ES"/>
        </w:rPr>
        <w:t xml:space="preserve"> </w:t>
      </w:r>
      <w:r w:rsidRPr="007B2325">
        <w:rPr>
          <w:rFonts w:ascii="GranjonLTStd" w:hAnsi="GranjonLTStd" w:cs="GranjonLTStd"/>
          <w:sz w:val="19"/>
          <w:szCs w:val="19"/>
          <w:lang w:val="es-ES"/>
        </w:rPr>
        <w:t>Véase Sánchez Jiménez [2018:36-37].</w:t>
      </w:r>
    </w:p>
  </w:footnote>
  <w:footnote w:id="38">
    <w:p w14:paraId="2ACD0187" w14:textId="77777777" w:rsidR="007447E9" w:rsidRPr="00140592"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140592">
        <w:rPr>
          <w:lang w:val="es-ES"/>
        </w:rPr>
        <w:t xml:space="preserve"> </w:t>
      </w:r>
      <w:r w:rsidRPr="00140592">
        <w:rPr>
          <w:rFonts w:ascii="GranjonLTStd" w:hAnsi="GranjonLTStd" w:cs="GranjonLTStd"/>
          <w:sz w:val="19"/>
          <w:szCs w:val="19"/>
          <w:lang w:val="es-ES"/>
        </w:rPr>
        <w:t>En las líneas que siguen, hago mías las conclusiones de estos estudiosos, cuyos argumentos</w:t>
      </w:r>
      <w:r>
        <w:rPr>
          <w:rFonts w:ascii="GranjonLTStd" w:hAnsi="GranjonLTStd" w:cs="GranjonLTStd"/>
          <w:sz w:val="19"/>
          <w:szCs w:val="19"/>
          <w:lang w:val="es-ES"/>
        </w:rPr>
        <w:t xml:space="preserve"> </w:t>
      </w:r>
      <w:r w:rsidRPr="00140592">
        <w:rPr>
          <w:rFonts w:ascii="GranjonLTStd" w:hAnsi="GranjonLTStd" w:cs="GranjonLTStd"/>
          <w:sz w:val="19"/>
          <w:szCs w:val="19"/>
          <w:lang w:val="es-ES"/>
        </w:rPr>
        <w:t>desgrano con mayor detalle en las notas de la dedicatoria.</w:t>
      </w:r>
    </w:p>
  </w:footnote>
  <w:footnote w:id="39">
    <w:p w14:paraId="15C056B0" w14:textId="77777777" w:rsidR="007447E9" w:rsidRPr="00140592"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140592">
        <w:rPr>
          <w:lang w:val="es-ES"/>
        </w:rPr>
        <w:t xml:space="preserve"> </w:t>
      </w:r>
      <w:r w:rsidRPr="00140592">
        <w:rPr>
          <w:rFonts w:ascii="GranjonLTStd" w:hAnsi="GranjonLTStd" w:cs="GranjonLTStd"/>
          <w:sz w:val="19"/>
          <w:szCs w:val="19"/>
          <w:lang w:val="es-ES"/>
        </w:rPr>
        <w:t xml:space="preserve">Así lo hace, sin ir más lejos, en la dedicatoria de </w:t>
      </w:r>
      <w:r w:rsidRPr="00140592">
        <w:rPr>
          <w:rFonts w:ascii="GranjonLTStd-Italic" w:hAnsi="GranjonLTStd-Italic" w:cs="GranjonLTStd-Italic"/>
          <w:i/>
          <w:iCs/>
          <w:sz w:val="19"/>
          <w:szCs w:val="19"/>
          <w:lang w:val="es-ES"/>
        </w:rPr>
        <w:t>El marido más firme</w:t>
      </w:r>
      <w:r w:rsidRPr="00140592">
        <w:rPr>
          <w:rFonts w:ascii="GranjonLTStd" w:hAnsi="GranjonLTStd" w:cs="GranjonLTStd"/>
          <w:sz w:val="19"/>
          <w:szCs w:val="19"/>
          <w:lang w:val="es-ES"/>
        </w:rPr>
        <w:t>, impresa en</w:t>
      </w:r>
      <w:r>
        <w:rPr>
          <w:rFonts w:ascii="GranjonLTStd" w:hAnsi="GranjonLTStd" w:cs="GranjonLTStd"/>
          <w:sz w:val="19"/>
          <w:szCs w:val="19"/>
          <w:lang w:val="es-ES"/>
        </w:rPr>
        <w:t xml:space="preserve"> </w:t>
      </w:r>
      <w:r w:rsidRPr="00140592">
        <w:rPr>
          <w:rFonts w:ascii="GranjonLTStd" w:hAnsi="GranjonLTStd" w:cs="GranjonLTStd"/>
          <w:sz w:val="19"/>
          <w:szCs w:val="19"/>
          <w:lang w:val="es-ES"/>
        </w:rPr>
        <w:t xml:space="preserve">esta misma </w:t>
      </w:r>
      <w:r w:rsidRPr="00140592">
        <w:rPr>
          <w:rFonts w:ascii="GranjonLTStd-Italic" w:hAnsi="GranjonLTStd-Italic" w:cs="GranjonLTStd-Italic"/>
          <w:i/>
          <w:iCs/>
          <w:sz w:val="19"/>
          <w:szCs w:val="19"/>
          <w:lang w:val="es-ES"/>
        </w:rPr>
        <w:t xml:space="preserve">Parte </w:t>
      </w:r>
      <w:r w:rsidRPr="00140592">
        <w:rPr>
          <w:rFonts w:ascii="GranjonLTStd" w:hAnsi="GranjonLTStd" w:cs="GranjonLTStd"/>
          <w:sz w:val="19"/>
          <w:szCs w:val="19"/>
          <w:lang w:val="es-ES"/>
        </w:rPr>
        <w:t>(ed. C. Monzó Ribes, pp. 921-924).</w:t>
      </w:r>
    </w:p>
  </w:footnote>
  <w:footnote w:id="40">
    <w:p w14:paraId="0ECA62BA" w14:textId="77777777" w:rsidR="007447E9" w:rsidRPr="001269D4"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1269D4">
        <w:rPr>
          <w:lang w:val="es-ES"/>
        </w:rPr>
        <w:t xml:space="preserve"> </w:t>
      </w:r>
      <w:r w:rsidRPr="001269D4">
        <w:rPr>
          <w:rFonts w:ascii="GranjonLTStd" w:hAnsi="GranjonLTStd" w:cs="GranjonLTStd"/>
          <w:sz w:val="19"/>
          <w:szCs w:val="19"/>
          <w:lang w:val="es-ES"/>
        </w:rPr>
        <w:t>Se desmiente la autoría lopesca y se explica el proceso de refundición emprendido</w:t>
      </w:r>
      <w:r>
        <w:rPr>
          <w:rFonts w:ascii="GranjonLTStd" w:hAnsi="GranjonLTStd" w:cs="GranjonLTStd"/>
          <w:sz w:val="19"/>
          <w:szCs w:val="19"/>
          <w:lang w:val="es-ES"/>
        </w:rPr>
        <w:t xml:space="preserve"> </w:t>
      </w:r>
      <w:r w:rsidRPr="001269D4">
        <w:rPr>
          <w:rFonts w:ascii="GranjonLTStd" w:hAnsi="GranjonLTStd" w:cs="GranjonLTStd"/>
          <w:sz w:val="19"/>
          <w:szCs w:val="19"/>
          <w:lang w:val="es-ES"/>
        </w:rPr>
        <w:t>por Fernando de Zárate, pseudónimo de Antonio Enríquez Gómez, en Fernández Rodríguez</w:t>
      </w:r>
      <w:r>
        <w:rPr>
          <w:rFonts w:ascii="GranjonLTStd" w:hAnsi="GranjonLTStd" w:cs="GranjonLTStd"/>
          <w:sz w:val="19"/>
          <w:szCs w:val="19"/>
          <w:lang w:val="es-ES"/>
        </w:rPr>
        <w:t xml:space="preserve"> </w:t>
      </w:r>
      <w:r w:rsidRPr="001269D4">
        <w:rPr>
          <w:rFonts w:ascii="GranjonLTStd" w:hAnsi="GranjonLTStd" w:cs="GranjonLTStd"/>
          <w:sz w:val="19"/>
          <w:szCs w:val="19"/>
          <w:lang w:val="es-ES"/>
        </w:rPr>
        <w:t>[2016b].</w:t>
      </w:r>
    </w:p>
  </w:footnote>
  <w:footnote w:id="41">
    <w:p w14:paraId="053A234F" w14:textId="77777777" w:rsidR="007447E9" w:rsidRPr="001269D4"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1269D4">
        <w:rPr>
          <w:lang w:val="es-ES"/>
        </w:rPr>
        <w:t xml:space="preserve"> </w:t>
      </w:r>
      <w:r w:rsidRPr="001269D4">
        <w:rPr>
          <w:rFonts w:ascii="GranjonLTStd" w:hAnsi="GranjonLTStd" w:cs="GranjonLTStd"/>
          <w:sz w:val="19"/>
          <w:szCs w:val="19"/>
          <w:lang w:val="es-ES"/>
        </w:rPr>
        <w:t xml:space="preserve">Lo cual ejemplifica la capacidad del Fénix para tratar un mismo conflicto desde premisas </w:t>
      </w:r>
      <w:proofErr w:type="spellStart"/>
      <w:r w:rsidRPr="001269D4">
        <w:rPr>
          <w:rFonts w:ascii="GranjonLTStd" w:hAnsi="GranjonLTStd" w:cs="GranjonLTStd"/>
          <w:sz w:val="19"/>
          <w:szCs w:val="19"/>
          <w:lang w:val="es-ES"/>
        </w:rPr>
        <w:t>macrogenéricas</w:t>
      </w:r>
      <w:proofErr w:type="spellEnd"/>
      <w:r w:rsidRPr="001269D4">
        <w:rPr>
          <w:rFonts w:ascii="GranjonLTStd" w:hAnsi="GranjonLTStd" w:cs="GranjonLTStd"/>
          <w:sz w:val="19"/>
          <w:szCs w:val="19"/>
          <w:lang w:val="es-ES"/>
        </w:rPr>
        <w:t xml:space="preserve"> opuestas, así como una aguda observación de Fausta Antonucci</w:t>
      </w:r>
      <w:r>
        <w:rPr>
          <w:rFonts w:ascii="GranjonLTStd" w:hAnsi="GranjonLTStd" w:cs="GranjonLTStd"/>
          <w:sz w:val="19"/>
          <w:szCs w:val="19"/>
          <w:lang w:val="es-ES"/>
        </w:rPr>
        <w:t xml:space="preserve"> </w:t>
      </w:r>
      <w:r w:rsidRPr="001269D4">
        <w:rPr>
          <w:rFonts w:ascii="GranjonLTStd" w:hAnsi="GranjonLTStd" w:cs="GranjonLTStd"/>
          <w:sz w:val="19"/>
          <w:szCs w:val="19"/>
          <w:lang w:val="es-ES"/>
        </w:rPr>
        <w:t>a propósito de la producción trágica de Lope a partir de 1621, que esta vez se cumple también</w:t>
      </w:r>
      <w:r>
        <w:rPr>
          <w:rFonts w:ascii="GranjonLTStd" w:hAnsi="GranjonLTStd" w:cs="GranjonLTStd"/>
          <w:sz w:val="19"/>
          <w:szCs w:val="19"/>
          <w:lang w:val="es-ES"/>
        </w:rPr>
        <w:t xml:space="preserve"> </w:t>
      </w:r>
      <w:r w:rsidRPr="001269D4">
        <w:rPr>
          <w:rFonts w:ascii="GranjonLTStd" w:hAnsi="GranjonLTStd" w:cs="GranjonLTStd"/>
          <w:sz w:val="19"/>
          <w:szCs w:val="19"/>
          <w:lang w:val="es-ES"/>
        </w:rPr>
        <w:t>en relación a las comedias bizantinas: «Lejos, pues, de ir a la zaga de los “nuevos”</w:t>
      </w:r>
      <w:r>
        <w:rPr>
          <w:rFonts w:ascii="GranjonLTStd" w:hAnsi="GranjonLTStd" w:cs="GranjonLTStd"/>
          <w:sz w:val="19"/>
          <w:szCs w:val="19"/>
          <w:lang w:val="es-ES"/>
        </w:rPr>
        <w:t xml:space="preserve"> </w:t>
      </w:r>
      <w:r w:rsidRPr="001269D4">
        <w:rPr>
          <w:rFonts w:ascii="GranjonLTStd" w:hAnsi="GranjonLTStd" w:cs="GranjonLTStd"/>
          <w:sz w:val="19"/>
          <w:szCs w:val="19"/>
          <w:lang w:val="es-ES"/>
        </w:rPr>
        <w:t>dramaturgos, Lope se fragua un camino autónomo en el que perfecciona una tendencia</w:t>
      </w:r>
      <w:r>
        <w:rPr>
          <w:rFonts w:ascii="GranjonLTStd" w:hAnsi="GranjonLTStd" w:cs="GranjonLTStd"/>
          <w:sz w:val="19"/>
          <w:szCs w:val="19"/>
          <w:lang w:val="es-ES"/>
        </w:rPr>
        <w:t xml:space="preserve"> </w:t>
      </w:r>
      <w:r w:rsidRPr="001269D4">
        <w:rPr>
          <w:rFonts w:ascii="GranjonLTStd" w:hAnsi="GranjonLTStd" w:cs="GranjonLTStd"/>
          <w:sz w:val="19"/>
          <w:szCs w:val="19"/>
          <w:lang w:val="es-ES"/>
        </w:rPr>
        <w:t>que ya atisbaba en obras anteriores: el desarrollo trágico de típicas intrigas de comedia,</w:t>
      </w:r>
      <w:r>
        <w:rPr>
          <w:rFonts w:ascii="GranjonLTStd" w:hAnsi="GranjonLTStd" w:cs="GranjonLTStd"/>
          <w:sz w:val="19"/>
          <w:szCs w:val="19"/>
          <w:lang w:val="es-ES"/>
        </w:rPr>
        <w:t xml:space="preserve"> </w:t>
      </w:r>
      <w:r w:rsidRPr="001269D4">
        <w:rPr>
          <w:rFonts w:ascii="GranjonLTStd" w:hAnsi="GranjonLTStd" w:cs="GranjonLTStd"/>
          <w:sz w:val="19"/>
          <w:szCs w:val="19"/>
          <w:lang w:val="es-ES"/>
        </w:rPr>
        <w:t xml:space="preserve">urbana (es el caso del </w:t>
      </w:r>
      <w:r w:rsidRPr="001269D4">
        <w:rPr>
          <w:rFonts w:ascii="GranjonLTStd-Italic" w:hAnsi="GranjonLTStd-Italic" w:cs="GranjonLTStd-Italic"/>
          <w:i/>
          <w:iCs/>
          <w:sz w:val="19"/>
          <w:szCs w:val="19"/>
          <w:lang w:val="es-ES"/>
        </w:rPr>
        <w:t>Caballero de Olmedo</w:t>
      </w:r>
      <w:r w:rsidRPr="001269D4">
        <w:rPr>
          <w:rFonts w:ascii="GranjonLTStd" w:hAnsi="GranjonLTStd" w:cs="GranjonLTStd"/>
          <w:sz w:val="19"/>
          <w:szCs w:val="19"/>
          <w:lang w:val="es-ES"/>
        </w:rPr>
        <w:t xml:space="preserve">) o palatina (es el caso del </w:t>
      </w:r>
      <w:r w:rsidRPr="001269D4">
        <w:rPr>
          <w:rFonts w:ascii="GranjonLTStd-Italic" w:hAnsi="GranjonLTStd-Italic" w:cs="GranjonLTStd-Italic"/>
          <w:i/>
          <w:iCs/>
          <w:sz w:val="19"/>
          <w:szCs w:val="19"/>
          <w:lang w:val="es-ES"/>
        </w:rPr>
        <w:t>Castigo sin venganza</w:t>
      </w:r>
      <w:r w:rsidRPr="001269D4">
        <w:rPr>
          <w:rFonts w:ascii="GranjonLTStd" w:hAnsi="GranjonLTStd" w:cs="GranjonLTStd"/>
          <w:sz w:val="19"/>
          <w:szCs w:val="19"/>
          <w:lang w:val="es-ES"/>
        </w:rPr>
        <w:t>)»</w:t>
      </w:r>
      <w:r>
        <w:rPr>
          <w:rFonts w:ascii="GranjonLTStd" w:hAnsi="GranjonLTStd" w:cs="GranjonLTStd"/>
          <w:sz w:val="19"/>
          <w:szCs w:val="19"/>
          <w:lang w:val="es-ES"/>
        </w:rPr>
        <w:t xml:space="preserve"> </w:t>
      </w:r>
      <w:r w:rsidRPr="001269D4">
        <w:rPr>
          <w:rFonts w:ascii="GranjonLTStd" w:hAnsi="GranjonLTStd" w:cs="GranjonLTStd"/>
          <w:sz w:val="19"/>
          <w:szCs w:val="19"/>
          <w:lang w:val="es-ES"/>
        </w:rPr>
        <w:t>(</w:t>
      </w:r>
      <w:proofErr w:type="spellStart"/>
      <w:r w:rsidRPr="001269D4">
        <w:rPr>
          <w:rFonts w:ascii="GranjonLTStd" w:hAnsi="GranjonLTStd" w:cs="GranjonLTStd"/>
          <w:sz w:val="19"/>
          <w:szCs w:val="19"/>
          <w:lang w:val="es-ES"/>
        </w:rPr>
        <w:t>Oleza</w:t>
      </w:r>
      <w:proofErr w:type="spellEnd"/>
      <w:r w:rsidRPr="001269D4">
        <w:rPr>
          <w:rFonts w:ascii="GranjonLTStd" w:hAnsi="GranjonLTStd" w:cs="GranjonLTStd"/>
          <w:sz w:val="19"/>
          <w:szCs w:val="19"/>
          <w:lang w:val="es-ES"/>
        </w:rPr>
        <w:t xml:space="preserve"> y Antonucci 2013:727).</w:t>
      </w:r>
    </w:p>
  </w:footnote>
  <w:footnote w:id="42">
    <w:p w14:paraId="226947D9" w14:textId="77777777" w:rsidR="007447E9" w:rsidRPr="00A769F9"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A769F9">
        <w:rPr>
          <w:lang w:val="es-ES"/>
        </w:rPr>
        <w:t xml:space="preserve"> </w:t>
      </w:r>
      <w:r w:rsidRPr="00A769F9">
        <w:rPr>
          <w:rFonts w:ascii="GranjonLTStd" w:hAnsi="GranjonLTStd" w:cs="GranjonLTStd"/>
          <w:sz w:val="19"/>
          <w:szCs w:val="19"/>
          <w:lang w:val="es-ES"/>
        </w:rPr>
        <w:t>En el análisis que sigue, agavillo y desmenuzo las razones expuestas al detalle en</w:t>
      </w:r>
      <w:r>
        <w:rPr>
          <w:rFonts w:ascii="GranjonLTStd" w:hAnsi="GranjonLTStd" w:cs="GranjonLTStd"/>
          <w:sz w:val="19"/>
          <w:szCs w:val="19"/>
          <w:lang w:val="es-ES"/>
        </w:rPr>
        <w:t xml:space="preserve"> </w:t>
      </w:r>
      <w:r w:rsidRPr="00A769F9">
        <w:rPr>
          <w:rFonts w:ascii="GranjonLTStd" w:hAnsi="GranjonLTStd" w:cs="GranjonLTStd"/>
          <w:sz w:val="19"/>
          <w:szCs w:val="19"/>
          <w:lang w:val="es-ES"/>
        </w:rPr>
        <w:t>Fernández Rodríguez [2018b], adonde remito para más señas.</w:t>
      </w:r>
    </w:p>
  </w:footnote>
  <w:footnote w:id="43">
    <w:p w14:paraId="3BF60183" w14:textId="77777777" w:rsidR="007447E9" w:rsidRPr="00A769F9" w:rsidRDefault="007447E9" w:rsidP="007447E9">
      <w:pPr>
        <w:pStyle w:val="Textonotapie"/>
        <w:rPr>
          <w:lang w:val="es-ES"/>
        </w:rPr>
      </w:pPr>
      <w:r>
        <w:rPr>
          <w:rStyle w:val="Refdenotaalpie"/>
        </w:rPr>
        <w:footnoteRef/>
      </w:r>
      <w:r w:rsidRPr="00A769F9">
        <w:rPr>
          <w:lang w:val="es-ES"/>
        </w:rPr>
        <w:t xml:space="preserve"> </w:t>
      </w:r>
      <w:r w:rsidRPr="00A769F9">
        <w:rPr>
          <w:rFonts w:ascii="GranjonLTStd" w:hAnsi="GranjonLTStd" w:cs="GranjonLTStd"/>
          <w:sz w:val="19"/>
          <w:szCs w:val="19"/>
          <w:lang w:val="es-ES"/>
        </w:rPr>
        <w:t xml:space="preserve">María de Zayas, </w:t>
      </w:r>
      <w:r w:rsidRPr="00A769F9">
        <w:rPr>
          <w:rFonts w:ascii="GranjonLTStd-Italic" w:hAnsi="GranjonLTStd-Italic" w:cs="GranjonLTStd-Italic"/>
          <w:i/>
          <w:iCs/>
          <w:sz w:val="19"/>
          <w:szCs w:val="19"/>
          <w:lang w:val="es-ES"/>
        </w:rPr>
        <w:t>Honesto y entretenido sarao</w:t>
      </w:r>
      <w:r w:rsidRPr="00A769F9">
        <w:rPr>
          <w:rFonts w:ascii="GranjonLTStd" w:hAnsi="GranjonLTStd" w:cs="GranjonLTStd"/>
          <w:sz w:val="19"/>
          <w:szCs w:val="19"/>
          <w:lang w:val="es-ES"/>
        </w:rPr>
        <w:t>, ed. J. Olivares, p. 434.</w:t>
      </w:r>
    </w:p>
  </w:footnote>
  <w:footnote w:id="44">
    <w:p w14:paraId="67A4C279" w14:textId="77777777" w:rsidR="007447E9" w:rsidRPr="007B2325"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A769F9">
        <w:rPr>
          <w:lang w:val="es-ES"/>
        </w:rPr>
        <w:t xml:space="preserve"> </w:t>
      </w:r>
      <w:r w:rsidRPr="00A769F9">
        <w:rPr>
          <w:rFonts w:ascii="GranjonLTStd-Italic" w:hAnsi="GranjonLTStd-Italic" w:cs="GranjonLTStd-Italic"/>
          <w:i/>
          <w:iCs/>
          <w:sz w:val="19"/>
          <w:szCs w:val="19"/>
          <w:lang w:val="es-ES"/>
        </w:rPr>
        <w:t>Honesto y entretenido sarao</w:t>
      </w:r>
      <w:r w:rsidRPr="00A769F9">
        <w:rPr>
          <w:rFonts w:ascii="GranjonLTStd" w:hAnsi="GranjonLTStd" w:cs="GranjonLTStd"/>
          <w:sz w:val="19"/>
          <w:szCs w:val="19"/>
          <w:lang w:val="es-ES"/>
        </w:rPr>
        <w:t xml:space="preserve">, ed. </w:t>
      </w:r>
      <w:r w:rsidRPr="007B2325">
        <w:rPr>
          <w:rFonts w:ascii="GranjonLTStd" w:hAnsi="GranjonLTStd" w:cs="GranjonLTStd"/>
          <w:sz w:val="19"/>
          <w:szCs w:val="19"/>
          <w:lang w:val="es-ES"/>
        </w:rPr>
        <w:t>J. Olivares, p. 434.</w:t>
      </w:r>
    </w:p>
  </w:footnote>
  <w:footnote w:id="45">
    <w:p w14:paraId="36C58B87" w14:textId="77777777" w:rsidR="007447E9" w:rsidRPr="00D37E2F"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D37E2F">
        <w:rPr>
          <w:lang w:val="es-ES"/>
        </w:rPr>
        <w:t xml:space="preserve"> </w:t>
      </w:r>
      <w:r w:rsidRPr="00D37E2F">
        <w:rPr>
          <w:rFonts w:ascii="GranjonLTStd" w:hAnsi="GranjonLTStd" w:cs="GranjonLTStd"/>
          <w:sz w:val="19"/>
          <w:szCs w:val="19"/>
          <w:lang w:val="es-ES"/>
        </w:rPr>
        <w:t>«[...] cuya memoria no morirá mientras el mundo no tuviere fin», apostilla Zayas</w:t>
      </w:r>
    </w:p>
    <w:p w14:paraId="53867F47" w14:textId="77777777" w:rsidR="007447E9" w:rsidRPr="00D37E2F" w:rsidRDefault="007447E9" w:rsidP="007447E9">
      <w:pPr>
        <w:autoSpaceDE w:val="0"/>
        <w:autoSpaceDN w:val="0"/>
        <w:adjustRightInd w:val="0"/>
        <w:spacing w:after="0" w:line="240" w:lineRule="auto"/>
        <w:rPr>
          <w:rFonts w:ascii="GranjonLTStd" w:hAnsi="GranjonLTStd" w:cs="GranjonLTStd"/>
          <w:sz w:val="19"/>
          <w:szCs w:val="19"/>
          <w:lang w:val="es-ES"/>
        </w:rPr>
      </w:pPr>
      <w:r w:rsidRPr="00D37E2F">
        <w:rPr>
          <w:rFonts w:ascii="GranjonLTStd" w:hAnsi="GranjonLTStd" w:cs="GranjonLTStd"/>
          <w:sz w:val="19"/>
          <w:szCs w:val="19"/>
          <w:lang w:val="es-ES"/>
        </w:rPr>
        <w:t>(</w:t>
      </w:r>
      <w:r w:rsidRPr="00D37E2F">
        <w:rPr>
          <w:rFonts w:ascii="GranjonLTStd-Italic" w:hAnsi="GranjonLTStd-Italic" w:cs="GranjonLTStd-Italic"/>
          <w:i/>
          <w:iCs/>
          <w:sz w:val="19"/>
          <w:szCs w:val="19"/>
          <w:lang w:val="es-ES"/>
        </w:rPr>
        <w:t>Honesto y entretenido sarao</w:t>
      </w:r>
      <w:r w:rsidRPr="00D37E2F">
        <w:rPr>
          <w:rFonts w:ascii="GranjonLTStd" w:hAnsi="GranjonLTStd" w:cs="GranjonLTStd"/>
          <w:sz w:val="19"/>
          <w:szCs w:val="19"/>
          <w:lang w:val="es-ES"/>
        </w:rPr>
        <w:t>, ed. J. Olivares, p. 701). Sus deudas con el Fénix bien valían</w:t>
      </w:r>
    </w:p>
    <w:p w14:paraId="69CD9A56" w14:textId="77777777" w:rsidR="007447E9" w:rsidRPr="00D37E2F" w:rsidRDefault="007447E9" w:rsidP="007447E9">
      <w:pPr>
        <w:autoSpaceDE w:val="0"/>
        <w:autoSpaceDN w:val="0"/>
        <w:adjustRightInd w:val="0"/>
        <w:spacing w:after="0" w:line="240" w:lineRule="auto"/>
        <w:rPr>
          <w:rFonts w:ascii="GranjonLTStd" w:hAnsi="GranjonLTStd" w:cs="GranjonLTStd"/>
          <w:sz w:val="19"/>
          <w:szCs w:val="19"/>
          <w:lang w:val="es-ES"/>
        </w:rPr>
      </w:pPr>
      <w:r w:rsidRPr="00D37E2F">
        <w:rPr>
          <w:rFonts w:ascii="GranjonLTStd" w:hAnsi="GranjonLTStd" w:cs="GranjonLTStd"/>
          <w:sz w:val="19"/>
          <w:szCs w:val="19"/>
          <w:lang w:val="es-ES"/>
        </w:rPr>
        <w:t xml:space="preserve">esos elogios. Para más detalles sobre la relación de </w:t>
      </w:r>
      <w:r w:rsidRPr="00D37E2F">
        <w:rPr>
          <w:rFonts w:ascii="GranjonLTStd-Italic" w:hAnsi="GranjonLTStd-Italic" w:cs="GranjonLTStd-Italic"/>
          <w:i/>
          <w:iCs/>
          <w:sz w:val="19"/>
          <w:szCs w:val="19"/>
          <w:lang w:val="es-ES"/>
        </w:rPr>
        <w:t xml:space="preserve">El esclavo de su galán </w:t>
      </w:r>
      <w:r w:rsidRPr="00D37E2F">
        <w:rPr>
          <w:rFonts w:ascii="GranjonLTStd" w:hAnsi="GranjonLTStd" w:cs="GranjonLTStd"/>
          <w:sz w:val="19"/>
          <w:szCs w:val="19"/>
          <w:lang w:val="es-ES"/>
        </w:rPr>
        <w:t>(y otros textos) con</w:t>
      </w:r>
    </w:p>
    <w:p w14:paraId="0FA6C364" w14:textId="77777777" w:rsidR="007447E9" w:rsidRPr="00D37E2F" w:rsidRDefault="007447E9" w:rsidP="007447E9">
      <w:pPr>
        <w:pStyle w:val="Textonotapie"/>
        <w:rPr>
          <w:lang w:val="es-ES"/>
        </w:rPr>
      </w:pPr>
      <w:r w:rsidRPr="00D37E2F">
        <w:rPr>
          <w:rFonts w:ascii="GranjonLTStd-Italic" w:hAnsi="GranjonLTStd-Italic" w:cs="GranjonLTStd-Italic"/>
          <w:i/>
          <w:iCs/>
          <w:sz w:val="19"/>
          <w:szCs w:val="19"/>
          <w:lang w:val="es-ES"/>
        </w:rPr>
        <w:t>La esclava de su amante</w:t>
      </w:r>
      <w:r w:rsidRPr="00D37E2F">
        <w:rPr>
          <w:rFonts w:ascii="GranjonLTStd" w:hAnsi="GranjonLTStd" w:cs="GranjonLTStd"/>
          <w:sz w:val="19"/>
          <w:szCs w:val="19"/>
          <w:lang w:val="es-ES"/>
        </w:rPr>
        <w:t xml:space="preserve">, véanse </w:t>
      </w:r>
      <w:proofErr w:type="spellStart"/>
      <w:r w:rsidRPr="00D37E2F">
        <w:rPr>
          <w:rFonts w:ascii="GranjonLTStd" w:hAnsi="GranjonLTStd" w:cs="GranjonLTStd"/>
          <w:sz w:val="19"/>
          <w:szCs w:val="19"/>
          <w:lang w:val="es-ES"/>
        </w:rPr>
        <w:t>Zerari-Penin</w:t>
      </w:r>
      <w:proofErr w:type="spellEnd"/>
      <w:r w:rsidRPr="00D37E2F">
        <w:rPr>
          <w:rFonts w:ascii="GranjonLTStd" w:hAnsi="GranjonLTStd" w:cs="GranjonLTStd"/>
          <w:sz w:val="19"/>
          <w:szCs w:val="19"/>
          <w:lang w:val="es-ES"/>
        </w:rPr>
        <w:t xml:space="preserve"> [2013] y Fernández Rodríguez [2018b].</w:t>
      </w:r>
    </w:p>
  </w:footnote>
  <w:footnote w:id="46">
    <w:p w14:paraId="0BA28742" w14:textId="77777777" w:rsidR="007447E9" w:rsidRPr="007B2325" w:rsidRDefault="007447E9" w:rsidP="007447E9">
      <w:pPr>
        <w:pStyle w:val="Textonotapie"/>
        <w:rPr>
          <w:lang w:val="es-ES"/>
        </w:rPr>
      </w:pPr>
      <w:r>
        <w:rPr>
          <w:rStyle w:val="Refdenotaalpie"/>
        </w:rPr>
        <w:footnoteRef/>
      </w:r>
      <w:r w:rsidRPr="00D37E2F">
        <w:rPr>
          <w:lang w:val="es-ES"/>
        </w:rPr>
        <w:t xml:space="preserve"> </w:t>
      </w:r>
      <w:r w:rsidRPr="00D37E2F">
        <w:rPr>
          <w:rFonts w:ascii="GranjonLTStd" w:hAnsi="GranjonLTStd" w:cs="GranjonLTStd"/>
          <w:sz w:val="19"/>
          <w:szCs w:val="19"/>
          <w:lang w:val="es-ES"/>
        </w:rPr>
        <w:t xml:space="preserve">María de Zayas, </w:t>
      </w:r>
      <w:r w:rsidRPr="00D37E2F">
        <w:rPr>
          <w:rFonts w:ascii="GranjonLTStd-Italic" w:hAnsi="GranjonLTStd-Italic" w:cs="GranjonLTStd-Italic"/>
          <w:i/>
          <w:iCs/>
          <w:sz w:val="19"/>
          <w:szCs w:val="19"/>
          <w:lang w:val="es-ES"/>
        </w:rPr>
        <w:t>Honesto y entretenido sarao</w:t>
      </w:r>
      <w:r w:rsidRPr="00D37E2F">
        <w:rPr>
          <w:rFonts w:ascii="GranjonLTStd" w:hAnsi="GranjonLTStd" w:cs="GranjonLTStd"/>
          <w:sz w:val="19"/>
          <w:szCs w:val="19"/>
          <w:lang w:val="es-ES"/>
        </w:rPr>
        <w:t xml:space="preserve">, ed. </w:t>
      </w:r>
      <w:r w:rsidRPr="007B2325">
        <w:rPr>
          <w:rFonts w:ascii="GranjonLTStd" w:hAnsi="GranjonLTStd" w:cs="GranjonLTStd"/>
          <w:sz w:val="19"/>
          <w:szCs w:val="19"/>
          <w:lang w:val="es-ES"/>
        </w:rPr>
        <w:t>J. Olivares, p. 521.</w:t>
      </w:r>
    </w:p>
  </w:footnote>
  <w:footnote w:id="47">
    <w:p w14:paraId="752B9DBB" w14:textId="77777777" w:rsidR="007447E9" w:rsidRPr="00D37E2F"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D37E2F">
        <w:rPr>
          <w:lang w:val="es-ES"/>
        </w:rPr>
        <w:t xml:space="preserve"> </w:t>
      </w:r>
      <w:r w:rsidRPr="00D37E2F">
        <w:rPr>
          <w:rFonts w:ascii="GranjonLTStd" w:hAnsi="GranjonLTStd" w:cs="GranjonLTStd"/>
          <w:sz w:val="19"/>
          <w:szCs w:val="19"/>
          <w:lang w:val="es-ES"/>
        </w:rPr>
        <w:t>Por lo demás, Marchante [2003a:51] corrigió con tino el desliz de Teresa Navarra</w:t>
      </w:r>
      <w:r>
        <w:rPr>
          <w:rFonts w:ascii="GranjonLTStd" w:hAnsi="GranjonLTStd" w:cs="GranjonLTStd"/>
          <w:sz w:val="19"/>
          <w:szCs w:val="19"/>
          <w:lang w:val="es-ES"/>
        </w:rPr>
        <w:t xml:space="preserve"> </w:t>
      </w:r>
      <w:r w:rsidRPr="00D37E2F">
        <w:rPr>
          <w:rFonts w:ascii="GranjonLTStd" w:hAnsi="GranjonLTStd" w:cs="GranjonLTStd"/>
          <w:sz w:val="19"/>
          <w:szCs w:val="19"/>
          <w:lang w:val="es-ES"/>
        </w:rPr>
        <w:t xml:space="preserve">[1919:22], que aludió a </w:t>
      </w:r>
      <w:r w:rsidRPr="00D37E2F">
        <w:rPr>
          <w:rFonts w:ascii="GranjonLTStd-Italic" w:hAnsi="GranjonLTStd-Italic" w:cs="GranjonLTStd-Italic"/>
          <w:i/>
          <w:iCs/>
          <w:sz w:val="19"/>
          <w:szCs w:val="19"/>
          <w:lang w:val="es-ES"/>
        </w:rPr>
        <w:t xml:space="preserve">Virtud, pobreza y mujer </w:t>
      </w:r>
      <w:r w:rsidRPr="00D37E2F">
        <w:rPr>
          <w:rFonts w:ascii="GranjonLTStd" w:hAnsi="GranjonLTStd" w:cs="GranjonLTStd"/>
          <w:sz w:val="19"/>
          <w:szCs w:val="19"/>
          <w:lang w:val="es-ES"/>
        </w:rPr>
        <w:t xml:space="preserve">como fuente de </w:t>
      </w:r>
      <w:proofErr w:type="spellStart"/>
      <w:r w:rsidRPr="00D37E2F">
        <w:rPr>
          <w:rFonts w:ascii="GranjonLTStd-Italic" w:hAnsi="GranjonLTStd-Italic" w:cs="GranjonLTStd-Italic"/>
          <w:i/>
          <w:iCs/>
          <w:sz w:val="19"/>
          <w:szCs w:val="19"/>
          <w:lang w:val="es-ES"/>
        </w:rPr>
        <w:t>Nelle</w:t>
      </w:r>
      <w:proofErr w:type="spellEnd"/>
      <w:r w:rsidRPr="00D37E2F">
        <w:rPr>
          <w:rFonts w:ascii="GranjonLTStd-Italic" w:hAnsi="GranjonLTStd-Italic" w:cs="GranjonLTStd-Italic"/>
          <w:i/>
          <w:iCs/>
          <w:sz w:val="19"/>
          <w:szCs w:val="19"/>
          <w:lang w:val="es-ES"/>
        </w:rPr>
        <w:t xml:space="preserve"> cautele i </w:t>
      </w:r>
      <w:proofErr w:type="spellStart"/>
      <w:r w:rsidRPr="00D37E2F">
        <w:rPr>
          <w:rFonts w:ascii="GranjonLTStd-Italic" w:hAnsi="GranjonLTStd-Italic" w:cs="GranjonLTStd-Italic"/>
          <w:i/>
          <w:iCs/>
          <w:sz w:val="19"/>
          <w:szCs w:val="19"/>
          <w:lang w:val="es-ES"/>
        </w:rPr>
        <w:t>danni</w:t>
      </w:r>
      <w:proofErr w:type="spellEnd"/>
      <w:r w:rsidRPr="00D37E2F">
        <w:rPr>
          <w:rFonts w:ascii="GranjonLTStd" w:hAnsi="GranjonLTStd" w:cs="GranjonLTStd"/>
          <w:sz w:val="19"/>
          <w:szCs w:val="19"/>
          <w:lang w:val="es-ES"/>
        </w:rPr>
        <w:t>, de Carlo</w:t>
      </w:r>
      <w:r>
        <w:rPr>
          <w:rFonts w:ascii="GranjonLTStd" w:hAnsi="GranjonLTStd" w:cs="GranjonLTStd"/>
          <w:sz w:val="19"/>
          <w:szCs w:val="19"/>
          <w:lang w:val="es-ES"/>
        </w:rPr>
        <w:t xml:space="preserve"> </w:t>
      </w:r>
      <w:proofErr w:type="spellStart"/>
      <w:r w:rsidRPr="00D37E2F">
        <w:rPr>
          <w:rFonts w:ascii="GranjonLTStd" w:hAnsi="GranjonLTStd" w:cs="GranjonLTStd"/>
          <w:sz w:val="19"/>
          <w:szCs w:val="19"/>
          <w:lang w:val="es-ES"/>
        </w:rPr>
        <w:t>Celano</w:t>
      </w:r>
      <w:proofErr w:type="spellEnd"/>
      <w:r w:rsidRPr="00D37E2F">
        <w:rPr>
          <w:rFonts w:ascii="GranjonLTStd" w:hAnsi="GranjonLTStd" w:cs="GranjonLTStd"/>
          <w:sz w:val="19"/>
          <w:szCs w:val="19"/>
          <w:lang w:val="es-ES"/>
        </w:rPr>
        <w:t xml:space="preserve"> (1625-1693), cuando el napolitano en realidad se inspiró en el primer acto de la</w:t>
      </w:r>
      <w:r>
        <w:rPr>
          <w:rFonts w:ascii="GranjonLTStd" w:hAnsi="GranjonLTStd" w:cs="GranjonLTStd"/>
          <w:sz w:val="19"/>
          <w:szCs w:val="19"/>
          <w:lang w:val="es-ES"/>
        </w:rPr>
        <w:t xml:space="preserve"> </w:t>
      </w:r>
      <w:r w:rsidRPr="00D37E2F">
        <w:rPr>
          <w:rFonts w:ascii="GranjonLTStd" w:hAnsi="GranjonLTStd" w:cs="GranjonLTStd"/>
          <w:sz w:val="19"/>
          <w:szCs w:val="19"/>
          <w:lang w:val="es-ES"/>
        </w:rPr>
        <w:t xml:space="preserve">también lopesca </w:t>
      </w:r>
      <w:r w:rsidRPr="00D37E2F">
        <w:rPr>
          <w:rFonts w:ascii="GranjonLTStd-Italic" w:hAnsi="GranjonLTStd-Italic" w:cs="GranjonLTStd-Italic"/>
          <w:i/>
          <w:iCs/>
          <w:sz w:val="19"/>
          <w:szCs w:val="19"/>
          <w:lang w:val="es-ES"/>
        </w:rPr>
        <w:t>La hermosura aborrecida</w:t>
      </w:r>
      <w:r w:rsidRPr="00D37E2F">
        <w:rPr>
          <w:rFonts w:ascii="GranjonLTStd" w:hAnsi="GranjonLTStd" w:cs="GranjonLTStd"/>
          <w:sz w:val="19"/>
          <w:szCs w:val="19"/>
          <w:lang w:val="es-ES"/>
        </w:rPr>
        <w:t>, tal y como demostró la propia Marchante</w:t>
      </w:r>
      <w:r>
        <w:rPr>
          <w:rFonts w:ascii="GranjonLTStd" w:hAnsi="GranjonLTStd" w:cs="GranjonLTStd"/>
          <w:sz w:val="19"/>
          <w:szCs w:val="19"/>
          <w:lang w:val="es-ES"/>
        </w:rPr>
        <w:t xml:space="preserve"> </w:t>
      </w:r>
      <w:r w:rsidRPr="00D37E2F">
        <w:rPr>
          <w:rFonts w:ascii="GranjonLTStd" w:hAnsi="GranjonLTStd" w:cs="GranjonLTStd"/>
          <w:sz w:val="19"/>
          <w:szCs w:val="19"/>
          <w:lang w:val="es-ES"/>
        </w:rPr>
        <w:t xml:space="preserve">[2003b]. Así lo recuerda en fechas recientes </w:t>
      </w:r>
      <w:proofErr w:type="spellStart"/>
      <w:r w:rsidRPr="00D37E2F">
        <w:rPr>
          <w:rFonts w:ascii="GranjonLTStd" w:hAnsi="GranjonLTStd" w:cs="GranjonLTStd"/>
          <w:sz w:val="19"/>
          <w:szCs w:val="19"/>
          <w:lang w:val="es-ES"/>
        </w:rPr>
        <w:t>Magnaghi</w:t>
      </w:r>
      <w:proofErr w:type="spellEnd"/>
      <w:r w:rsidRPr="00D37E2F">
        <w:rPr>
          <w:rFonts w:ascii="GranjonLTStd" w:hAnsi="GranjonLTStd" w:cs="GranjonLTStd"/>
          <w:sz w:val="19"/>
          <w:szCs w:val="19"/>
          <w:lang w:val="es-ES"/>
        </w:rPr>
        <w:t xml:space="preserve"> [2016:163].</w:t>
      </w:r>
    </w:p>
  </w:footnote>
  <w:footnote w:id="48">
    <w:p w14:paraId="254EF5F6" w14:textId="77777777" w:rsidR="007447E9" w:rsidRPr="00D00D2D"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D00D2D">
        <w:rPr>
          <w:lang w:val="es-ES"/>
        </w:rPr>
        <w:t xml:space="preserve"> </w:t>
      </w:r>
      <w:r w:rsidRPr="00D00D2D">
        <w:rPr>
          <w:rFonts w:ascii="GranjonLTStd" w:hAnsi="GranjonLTStd" w:cs="GranjonLTStd"/>
          <w:sz w:val="19"/>
          <w:szCs w:val="19"/>
          <w:lang w:val="es-ES"/>
        </w:rPr>
        <w:t>En las notas correspondientes, el lector encontrará las debidas justificaciones a todos</w:t>
      </w:r>
      <w:r>
        <w:rPr>
          <w:rFonts w:ascii="GranjonLTStd" w:hAnsi="GranjonLTStd" w:cs="GranjonLTStd"/>
          <w:sz w:val="19"/>
          <w:szCs w:val="19"/>
          <w:lang w:val="es-ES"/>
        </w:rPr>
        <w:t xml:space="preserve"> </w:t>
      </w:r>
      <w:r w:rsidRPr="00D00D2D">
        <w:rPr>
          <w:rFonts w:ascii="GranjonLTStd" w:hAnsi="GranjonLTStd" w:cs="GranjonLTStd"/>
          <w:sz w:val="19"/>
          <w:szCs w:val="19"/>
          <w:lang w:val="es-ES"/>
        </w:rPr>
        <w:t xml:space="preserve">aquellos casos en que se ha desechado una lección de la </w:t>
      </w:r>
      <w:proofErr w:type="spellStart"/>
      <w:r w:rsidRPr="00D00D2D">
        <w:rPr>
          <w:rFonts w:ascii="GranjonLTStd-Italic" w:hAnsi="GranjonLTStd-Italic" w:cs="GranjonLTStd-Italic"/>
          <w:i/>
          <w:iCs/>
          <w:sz w:val="19"/>
          <w:szCs w:val="19"/>
          <w:lang w:val="es-ES"/>
        </w:rPr>
        <w:t>princeps</w:t>
      </w:r>
      <w:proofErr w:type="spellEnd"/>
      <w:r w:rsidRPr="00D00D2D">
        <w:rPr>
          <w:rFonts w:ascii="GranjonLTStd" w:hAnsi="GranjonLTStd" w:cs="GranjonLTStd"/>
          <w:sz w:val="19"/>
          <w:szCs w:val="19"/>
          <w:lang w:val="es-ES"/>
        </w:rPr>
        <w:t>.</w:t>
      </w:r>
    </w:p>
  </w:footnote>
  <w:footnote w:id="49">
    <w:p w14:paraId="613EAEEA" w14:textId="77777777" w:rsidR="007447E9" w:rsidRPr="001F3922"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1F3922">
        <w:rPr>
          <w:lang w:val="es-ES"/>
        </w:rPr>
        <w:t xml:space="preserve"> </w:t>
      </w:r>
      <w:r w:rsidRPr="001F3922">
        <w:rPr>
          <w:rFonts w:ascii="GranjonLTStd" w:hAnsi="GranjonLTStd" w:cs="GranjonLTStd"/>
          <w:sz w:val="19"/>
          <w:szCs w:val="19"/>
          <w:lang w:val="es-ES"/>
        </w:rPr>
        <w:t>Véanse los vv. 1, 258, 1150, 1404, 1453, 1647, 1682, 1714, 2141, 2319, 2368, 2424,</w:t>
      </w:r>
      <w:r>
        <w:rPr>
          <w:rFonts w:ascii="GranjonLTStd" w:hAnsi="GranjonLTStd" w:cs="GranjonLTStd"/>
          <w:sz w:val="19"/>
          <w:szCs w:val="19"/>
          <w:lang w:val="es-ES"/>
        </w:rPr>
        <w:t xml:space="preserve"> </w:t>
      </w:r>
      <w:r w:rsidRPr="001F3922">
        <w:rPr>
          <w:rFonts w:ascii="GranjonLTStd" w:hAnsi="GranjonLTStd" w:cs="GranjonLTStd"/>
          <w:sz w:val="19"/>
          <w:szCs w:val="19"/>
          <w:lang w:val="es-ES"/>
        </w:rPr>
        <w:t>2684 y 2823, además de los casos en la dedicatoria y el elenco.</w:t>
      </w:r>
    </w:p>
  </w:footnote>
  <w:footnote w:id="50">
    <w:p w14:paraId="3CC92AF6" w14:textId="77777777" w:rsidR="007447E9" w:rsidRPr="00086AB6"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086AB6">
        <w:rPr>
          <w:lang w:val="es-ES"/>
        </w:rPr>
        <w:t xml:space="preserve"> </w:t>
      </w:r>
      <w:r w:rsidRPr="00086AB6">
        <w:rPr>
          <w:rFonts w:ascii="GranjonLTStd" w:hAnsi="GranjonLTStd" w:cs="GranjonLTStd"/>
          <w:sz w:val="19"/>
          <w:szCs w:val="19"/>
          <w:lang w:val="es-ES"/>
        </w:rPr>
        <w:t>«Cielos, condoleos de ver / que por conservar mi honor / resisto a ruegos de</w:t>
      </w:r>
      <w:r>
        <w:rPr>
          <w:rFonts w:ascii="GranjonLTStd" w:hAnsi="GranjonLTStd" w:cs="GranjonLTStd"/>
          <w:sz w:val="19"/>
          <w:szCs w:val="19"/>
          <w:lang w:val="es-ES"/>
        </w:rPr>
        <w:t xml:space="preserve"> </w:t>
      </w:r>
      <w:r w:rsidRPr="00086AB6">
        <w:rPr>
          <w:rFonts w:ascii="GranjonLTStd" w:hAnsi="GranjonLTStd" w:cs="GranjonLTStd"/>
          <w:sz w:val="19"/>
          <w:szCs w:val="19"/>
          <w:lang w:val="es-ES"/>
        </w:rPr>
        <w:t>amor / y al ser pobre, y soy mujer [‘y al hecho de ser pobre, y eso que soy mujer’]» (vv. 1147-1150).</w:t>
      </w:r>
    </w:p>
  </w:footnote>
  <w:footnote w:id="51">
    <w:p w14:paraId="0C82050C" w14:textId="77777777" w:rsidR="007447E9" w:rsidRPr="00086AB6"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086AB6">
        <w:rPr>
          <w:lang w:val="es-ES"/>
        </w:rPr>
        <w:t xml:space="preserve"> </w:t>
      </w:r>
      <w:r w:rsidRPr="00086AB6">
        <w:rPr>
          <w:rFonts w:ascii="GranjonLTStd" w:hAnsi="GranjonLTStd" w:cs="GranjonLTStd"/>
          <w:sz w:val="19"/>
          <w:szCs w:val="19"/>
          <w:lang w:val="es-ES"/>
        </w:rPr>
        <w:t xml:space="preserve">En el v. 2060 («a las fuentes que las miran»), </w:t>
      </w:r>
      <w:r w:rsidRPr="00086AB6">
        <w:rPr>
          <w:rFonts w:ascii="GranjonLTStd-Italic" w:hAnsi="GranjonLTStd-Italic" w:cs="GranjonLTStd-Italic"/>
          <w:i/>
          <w:iCs/>
          <w:sz w:val="19"/>
          <w:szCs w:val="19"/>
          <w:lang w:val="es-ES"/>
        </w:rPr>
        <w:t xml:space="preserve">D </w:t>
      </w:r>
      <w:r w:rsidRPr="00086AB6">
        <w:rPr>
          <w:rFonts w:ascii="GranjonLTStd" w:hAnsi="GranjonLTStd" w:cs="GranjonLTStd"/>
          <w:sz w:val="19"/>
          <w:szCs w:val="19"/>
          <w:lang w:val="es-ES"/>
        </w:rPr>
        <w:t>trata de subsanar, con poca fortuna</w:t>
      </w:r>
      <w:r>
        <w:rPr>
          <w:rFonts w:ascii="GranjonLTStd" w:hAnsi="GranjonLTStd" w:cs="GranjonLTStd"/>
          <w:sz w:val="19"/>
          <w:szCs w:val="19"/>
          <w:lang w:val="es-ES"/>
        </w:rPr>
        <w:t xml:space="preserve"> </w:t>
      </w:r>
      <w:r w:rsidRPr="00086AB6">
        <w:rPr>
          <w:rFonts w:ascii="GranjonLTStd" w:hAnsi="GranjonLTStd" w:cs="GranjonLTStd"/>
          <w:sz w:val="19"/>
          <w:szCs w:val="19"/>
          <w:lang w:val="es-ES"/>
        </w:rPr>
        <w:t xml:space="preserve">(«jamás miran»), la errata de </w:t>
      </w:r>
      <w:r w:rsidRPr="00086AB6">
        <w:rPr>
          <w:rFonts w:ascii="GranjonLTStd-Italic" w:hAnsi="GranjonLTStd-Italic" w:cs="GranjonLTStd-Italic"/>
          <w:i/>
          <w:iCs/>
          <w:sz w:val="19"/>
          <w:szCs w:val="19"/>
          <w:lang w:val="es-ES"/>
        </w:rPr>
        <w:t xml:space="preserve">C </w:t>
      </w:r>
      <w:r w:rsidRPr="00086AB6">
        <w:rPr>
          <w:rFonts w:ascii="GranjonLTStd" w:hAnsi="GranjonLTStd" w:cs="GranjonLTStd"/>
          <w:sz w:val="19"/>
          <w:szCs w:val="19"/>
          <w:lang w:val="es-ES"/>
        </w:rPr>
        <w:t>(«</w:t>
      </w:r>
      <w:proofErr w:type="spellStart"/>
      <w:r w:rsidRPr="00086AB6">
        <w:rPr>
          <w:rFonts w:ascii="GranjonLTStd" w:hAnsi="GranjonLTStd" w:cs="GranjonLTStd"/>
          <w:sz w:val="19"/>
          <w:szCs w:val="19"/>
          <w:lang w:val="es-ES"/>
        </w:rPr>
        <w:t>ias</w:t>
      </w:r>
      <w:proofErr w:type="spellEnd"/>
      <w:r w:rsidRPr="00086AB6">
        <w:rPr>
          <w:rFonts w:ascii="GranjonLTStd" w:hAnsi="GranjonLTStd" w:cs="GranjonLTStd"/>
          <w:sz w:val="19"/>
          <w:szCs w:val="19"/>
          <w:lang w:val="es-ES"/>
        </w:rPr>
        <w:t xml:space="preserve"> miran»); otra hermosa cadena de variantes que ilumina</w:t>
      </w:r>
      <w:r>
        <w:rPr>
          <w:rFonts w:ascii="GranjonLTStd" w:hAnsi="GranjonLTStd" w:cs="GranjonLTStd"/>
          <w:sz w:val="19"/>
          <w:szCs w:val="19"/>
          <w:lang w:val="es-ES"/>
        </w:rPr>
        <w:t xml:space="preserve"> </w:t>
      </w:r>
      <w:r w:rsidRPr="00086AB6">
        <w:rPr>
          <w:rFonts w:ascii="GranjonLTStd" w:hAnsi="GranjonLTStd" w:cs="GranjonLTStd"/>
          <w:sz w:val="19"/>
          <w:szCs w:val="19"/>
          <w:lang w:val="es-ES"/>
        </w:rPr>
        <w:t xml:space="preserve">el </w:t>
      </w:r>
      <w:proofErr w:type="spellStart"/>
      <w:r w:rsidRPr="00086AB6">
        <w:rPr>
          <w:rFonts w:ascii="GranjonLTStd-Italic" w:hAnsi="GranjonLTStd-Italic" w:cs="GranjonLTStd-Italic"/>
          <w:i/>
          <w:iCs/>
          <w:sz w:val="19"/>
          <w:szCs w:val="19"/>
          <w:lang w:val="es-ES"/>
        </w:rPr>
        <w:t>stemma</w:t>
      </w:r>
      <w:proofErr w:type="spellEnd"/>
      <w:r w:rsidRPr="00086AB6">
        <w:rPr>
          <w:rFonts w:ascii="GranjonLTStd" w:hAnsi="GranjonLTStd" w:cs="GranjonLTStd"/>
          <w:sz w:val="19"/>
          <w:szCs w:val="19"/>
          <w:lang w:val="es-ES"/>
        </w:rPr>
        <w:t>.</w:t>
      </w:r>
    </w:p>
  </w:footnote>
  <w:footnote w:id="52">
    <w:p w14:paraId="7308637D" w14:textId="77777777" w:rsidR="007447E9" w:rsidRPr="00086AB6"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086AB6">
        <w:rPr>
          <w:lang w:val="es-ES"/>
        </w:rPr>
        <w:t xml:space="preserve"> </w:t>
      </w:r>
      <w:r w:rsidRPr="00086AB6">
        <w:rPr>
          <w:rFonts w:ascii="GranjonLTStd" w:hAnsi="GranjonLTStd" w:cs="GranjonLTStd"/>
          <w:sz w:val="19"/>
          <w:szCs w:val="19"/>
          <w:lang w:val="es-ES"/>
        </w:rPr>
        <w:t>Parece que este verso generó ciertas dudas en Hartzenbusch, a juzgar por su enmienda;</w:t>
      </w:r>
      <w:r>
        <w:rPr>
          <w:rFonts w:ascii="GranjonLTStd" w:hAnsi="GranjonLTStd" w:cs="GranjonLTStd"/>
          <w:sz w:val="19"/>
          <w:szCs w:val="19"/>
          <w:lang w:val="es-ES"/>
        </w:rPr>
        <w:t xml:space="preserve"> </w:t>
      </w:r>
      <w:r w:rsidRPr="00086AB6">
        <w:rPr>
          <w:rFonts w:ascii="GranjonLTStd" w:hAnsi="GranjonLTStd" w:cs="GranjonLTStd"/>
          <w:sz w:val="19"/>
          <w:szCs w:val="19"/>
          <w:lang w:val="es-ES"/>
        </w:rPr>
        <w:t>en la nota</w:t>
      </w:r>
      <w:r>
        <w:rPr>
          <w:rFonts w:ascii="GranjonLTStd" w:hAnsi="GranjonLTStd" w:cs="GranjonLTStd"/>
          <w:sz w:val="19"/>
          <w:szCs w:val="19"/>
          <w:lang w:val="es-ES"/>
        </w:rPr>
        <w:t xml:space="preserve"> </w:t>
      </w:r>
      <w:r w:rsidRPr="00086AB6">
        <w:rPr>
          <w:rFonts w:ascii="GranjonLTStd" w:hAnsi="GranjonLTStd" w:cs="GranjonLTStd"/>
          <w:sz w:val="19"/>
          <w:szCs w:val="19"/>
          <w:lang w:val="es-ES"/>
        </w:rPr>
        <w:t>correspondiente explico que la lectura «costumbres» tiene todos los visos</w:t>
      </w:r>
      <w:r>
        <w:rPr>
          <w:rFonts w:ascii="GranjonLTStd" w:hAnsi="GranjonLTStd" w:cs="GranjonLTStd"/>
          <w:sz w:val="19"/>
          <w:szCs w:val="19"/>
          <w:lang w:val="es-ES"/>
        </w:rPr>
        <w:t xml:space="preserve"> </w:t>
      </w:r>
      <w:r w:rsidRPr="00086AB6">
        <w:rPr>
          <w:rFonts w:ascii="GranjonLTStd" w:hAnsi="GranjonLTStd" w:cs="GranjonLTStd"/>
          <w:sz w:val="19"/>
          <w:szCs w:val="19"/>
          <w:lang w:val="es-ES"/>
        </w:rPr>
        <w:t>de ser lopesca y oportuna.</w:t>
      </w:r>
    </w:p>
  </w:footnote>
  <w:footnote w:id="53">
    <w:p w14:paraId="23DDB337" w14:textId="77777777" w:rsidR="007447E9" w:rsidRPr="008663C1"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8663C1">
        <w:rPr>
          <w:lang w:val="es-ES"/>
        </w:rPr>
        <w:t xml:space="preserve"> </w:t>
      </w:r>
      <w:r w:rsidRPr="008663C1">
        <w:rPr>
          <w:rFonts w:ascii="GranjonLTStd" w:hAnsi="GranjonLTStd" w:cs="GranjonLTStd"/>
          <w:sz w:val="19"/>
          <w:szCs w:val="19"/>
          <w:lang w:val="es-ES"/>
        </w:rPr>
        <w:t>Me refiero, fundamentalmente, a los vv. 105, 674, 1544, 1686</w:t>
      </w:r>
      <w:r w:rsidRPr="008663C1">
        <w:rPr>
          <w:rFonts w:ascii="GranjonLTStd-Italic" w:hAnsi="GranjonLTStd-Italic" w:cs="GranjonLTStd-Italic"/>
          <w:i/>
          <w:iCs/>
          <w:sz w:val="19"/>
          <w:szCs w:val="19"/>
          <w:lang w:val="es-ES"/>
        </w:rPr>
        <w:t>Per</w:t>
      </w:r>
      <w:r w:rsidRPr="008663C1">
        <w:rPr>
          <w:rFonts w:ascii="GranjonLTStd" w:hAnsi="GranjonLTStd" w:cs="GranjonLTStd"/>
          <w:sz w:val="19"/>
          <w:szCs w:val="19"/>
          <w:lang w:val="es-ES"/>
        </w:rPr>
        <w:t>, 2561 y 2692, así</w:t>
      </w:r>
      <w:r>
        <w:rPr>
          <w:rFonts w:ascii="GranjonLTStd" w:hAnsi="GranjonLTStd" w:cs="GranjonLTStd"/>
          <w:sz w:val="19"/>
          <w:szCs w:val="19"/>
          <w:lang w:val="es-ES"/>
        </w:rPr>
        <w:t xml:space="preserve"> </w:t>
      </w:r>
      <w:r w:rsidRPr="008663C1">
        <w:rPr>
          <w:rFonts w:ascii="GranjonLTStd" w:hAnsi="GranjonLTStd" w:cs="GranjonLTStd"/>
          <w:sz w:val="19"/>
          <w:szCs w:val="19"/>
          <w:lang w:val="es-ES"/>
        </w:rPr>
        <w:t>como a la sustitución de «</w:t>
      </w:r>
      <w:proofErr w:type="spellStart"/>
      <w:r w:rsidRPr="008663C1">
        <w:rPr>
          <w:rFonts w:ascii="GranjonLTStd" w:hAnsi="GranjonLTStd" w:cs="GranjonLTStd"/>
          <w:sz w:val="19"/>
          <w:szCs w:val="19"/>
          <w:lang w:val="es-ES"/>
        </w:rPr>
        <w:t>Sinardo</w:t>
      </w:r>
      <w:proofErr w:type="spellEnd"/>
      <w:r w:rsidRPr="008663C1">
        <w:rPr>
          <w:rFonts w:ascii="GranjonLTStd" w:hAnsi="GranjonLTStd" w:cs="GranjonLTStd"/>
          <w:sz w:val="19"/>
          <w:szCs w:val="19"/>
          <w:lang w:val="es-ES"/>
        </w:rPr>
        <w:t>» por «</w:t>
      </w:r>
      <w:proofErr w:type="spellStart"/>
      <w:r w:rsidRPr="008663C1">
        <w:rPr>
          <w:rFonts w:ascii="GranjonLTStd" w:hAnsi="GranjonLTStd" w:cs="GranjonLTStd"/>
          <w:sz w:val="19"/>
          <w:szCs w:val="19"/>
          <w:lang w:val="es-ES"/>
        </w:rPr>
        <w:t>Finardo</w:t>
      </w:r>
      <w:proofErr w:type="spellEnd"/>
      <w:r w:rsidRPr="008663C1">
        <w:rPr>
          <w:rFonts w:ascii="GranjonLTStd" w:hAnsi="GranjonLTStd" w:cs="GranjonLTStd"/>
          <w:sz w:val="19"/>
          <w:szCs w:val="19"/>
          <w:lang w:val="es-ES"/>
        </w:rPr>
        <w:t>» en el elenco.</w:t>
      </w:r>
    </w:p>
  </w:footnote>
  <w:footnote w:id="54">
    <w:p w14:paraId="0B3101C0" w14:textId="77777777" w:rsidR="007447E9" w:rsidRPr="00206A0A"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206A0A">
        <w:rPr>
          <w:lang w:val="es-ES"/>
        </w:rPr>
        <w:t xml:space="preserve"> </w:t>
      </w:r>
      <w:r w:rsidRPr="00206A0A">
        <w:rPr>
          <w:rFonts w:ascii="GranjonLTStd" w:hAnsi="GranjonLTStd" w:cs="GranjonLTStd"/>
          <w:sz w:val="19"/>
          <w:szCs w:val="19"/>
          <w:lang w:val="es-ES"/>
        </w:rPr>
        <w:t>Véanse los vv. 245, 287, 298, 423, 490, 503, 757, 821, 1160, 1161, 1436, 1453-1454,</w:t>
      </w:r>
      <w:r>
        <w:rPr>
          <w:rFonts w:ascii="GranjonLTStd" w:hAnsi="GranjonLTStd" w:cs="GranjonLTStd"/>
          <w:sz w:val="19"/>
          <w:szCs w:val="19"/>
          <w:lang w:val="es-ES"/>
        </w:rPr>
        <w:t xml:space="preserve"> </w:t>
      </w:r>
      <w:r w:rsidRPr="00206A0A">
        <w:rPr>
          <w:rFonts w:ascii="GranjonLTStd" w:hAnsi="GranjonLTStd" w:cs="GranjonLTStd"/>
          <w:sz w:val="19"/>
          <w:szCs w:val="19"/>
          <w:lang w:val="es-ES"/>
        </w:rPr>
        <w:t>1490, 1599</w:t>
      </w:r>
      <w:r w:rsidRPr="00206A0A">
        <w:rPr>
          <w:rFonts w:ascii="GranjonLTStd-Italic" w:hAnsi="GranjonLTStd-Italic" w:cs="GranjonLTStd-Italic"/>
          <w:i/>
          <w:iCs/>
          <w:sz w:val="19"/>
          <w:szCs w:val="19"/>
          <w:lang w:val="es-ES"/>
        </w:rPr>
        <w:t>Per</w:t>
      </w:r>
      <w:r w:rsidRPr="00206A0A">
        <w:rPr>
          <w:rFonts w:ascii="GranjonLTStd" w:hAnsi="GranjonLTStd" w:cs="GranjonLTStd"/>
          <w:sz w:val="19"/>
          <w:szCs w:val="19"/>
          <w:lang w:val="es-ES"/>
        </w:rPr>
        <w:t>, 1638, 2073, 2160, 2200, 2204, 2209, 2633, 2667, 2673, 2696, 2772, 2808, 2813,</w:t>
      </w:r>
      <w:r>
        <w:rPr>
          <w:rFonts w:ascii="GranjonLTStd" w:hAnsi="GranjonLTStd" w:cs="GranjonLTStd"/>
          <w:sz w:val="19"/>
          <w:szCs w:val="19"/>
          <w:lang w:val="es-ES"/>
        </w:rPr>
        <w:t xml:space="preserve"> </w:t>
      </w:r>
      <w:r w:rsidRPr="00206A0A">
        <w:rPr>
          <w:rFonts w:ascii="GranjonLTStd" w:hAnsi="GranjonLTStd" w:cs="GranjonLTStd"/>
          <w:sz w:val="19"/>
          <w:szCs w:val="19"/>
          <w:lang w:val="es-ES"/>
        </w:rPr>
        <w:t>2872 y 2879</w:t>
      </w:r>
      <w:r w:rsidRPr="00206A0A">
        <w:rPr>
          <w:rFonts w:ascii="GranjonLTStd-Italic" w:hAnsi="GranjonLTStd-Italic" w:cs="GranjonLTStd-Italic"/>
          <w:i/>
          <w:iCs/>
          <w:sz w:val="19"/>
          <w:szCs w:val="19"/>
          <w:lang w:val="es-ES"/>
        </w:rPr>
        <w:t>Per</w:t>
      </w:r>
      <w:r w:rsidRPr="00206A0A">
        <w:rPr>
          <w:rFonts w:ascii="GranjonLTStd" w:hAnsi="GranjonLTStd" w:cs="GranjonLTStd"/>
          <w:sz w:val="19"/>
          <w:szCs w:val="19"/>
          <w:lang w:val="es-ES"/>
        </w:rPr>
        <w:t>.</w:t>
      </w:r>
    </w:p>
  </w:footnote>
  <w:footnote w:id="55">
    <w:p w14:paraId="721CE223" w14:textId="77777777" w:rsidR="007447E9" w:rsidRPr="00206A0A"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206A0A">
        <w:rPr>
          <w:lang w:val="es-ES"/>
        </w:rPr>
        <w:t xml:space="preserve"> </w:t>
      </w:r>
      <w:r w:rsidRPr="00206A0A">
        <w:rPr>
          <w:rFonts w:ascii="GranjonLTStd" w:hAnsi="GranjonLTStd" w:cs="GranjonLTStd"/>
          <w:sz w:val="19"/>
          <w:szCs w:val="19"/>
          <w:lang w:val="es-ES"/>
        </w:rPr>
        <w:t>Así lo muestran los vv. 976, 984, 986, 1453, 1714, 2174, 2263, 2281, 2319, 2330, 2368,</w:t>
      </w:r>
      <w:r>
        <w:rPr>
          <w:rFonts w:ascii="GranjonLTStd" w:hAnsi="GranjonLTStd" w:cs="GranjonLTStd"/>
          <w:sz w:val="19"/>
          <w:szCs w:val="19"/>
          <w:lang w:val="es-ES"/>
        </w:rPr>
        <w:t xml:space="preserve"> </w:t>
      </w:r>
      <w:r w:rsidRPr="00206A0A">
        <w:rPr>
          <w:rFonts w:ascii="GranjonLTStd" w:hAnsi="GranjonLTStd" w:cs="GranjonLTStd"/>
          <w:sz w:val="19"/>
          <w:szCs w:val="19"/>
          <w:lang w:val="es-ES"/>
        </w:rPr>
        <w:t>2397, 2424, 2521 y 2823. En un verso en particular, el 2780, Hartzenbusch acoge una lectura</w:t>
      </w:r>
      <w:r>
        <w:rPr>
          <w:rFonts w:ascii="GranjonLTStd" w:hAnsi="GranjonLTStd" w:cs="GranjonLTStd"/>
          <w:sz w:val="19"/>
          <w:szCs w:val="19"/>
          <w:lang w:val="es-ES"/>
        </w:rPr>
        <w:t xml:space="preserve"> </w:t>
      </w:r>
      <w:r w:rsidRPr="00206A0A">
        <w:rPr>
          <w:rFonts w:ascii="GranjonLTStd" w:hAnsi="GranjonLTStd" w:cs="GranjonLTStd"/>
          <w:sz w:val="19"/>
          <w:szCs w:val="19"/>
          <w:lang w:val="es-ES"/>
        </w:rPr>
        <w:t xml:space="preserve">que solo trae </w:t>
      </w:r>
      <w:r w:rsidRPr="00206A0A">
        <w:rPr>
          <w:rFonts w:ascii="GranjonLTStd-Italic" w:hAnsi="GranjonLTStd-Italic" w:cs="GranjonLTStd-Italic"/>
          <w:i/>
          <w:iCs/>
          <w:sz w:val="19"/>
          <w:szCs w:val="19"/>
          <w:lang w:val="es-ES"/>
        </w:rPr>
        <w:t>D</w:t>
      </w:r>
      <w:r w:rsidRPr="00206A0A">
        <w:rPr>
          <w:rFonts w:ascii="GranjonLTStd" w:hAnsi="GranjonLTStd" w:cs="GranjonLTStd"/>
          <w:sz w:val="19"/>
          <w:szCs w:val="19"/>
          <w:lang w:val="es-ES"/>
        </w:rPr>
        <w:t>, lo que podría ser un indicio de que fue esta su segunda edición de consulta,</w:t>
      </w:r>
      <w:r>
        <w:rPr>
          <w:rFonts w:ascii="GranjonLTStd" w:hAnsi="GranjonLTStd" w:cs="GranjonLTStd"/>
          <w:sz w:val="19"/>
          <w:szCs w:val="19"/>
          <w:lang w:val="es-ES"/>
        </w:rPr>
        <w:t xml:space="preserve"> </w:t>
      </w:r>
      <w:r w:rsidRPr="00206A0A">
        <w:rPr>
          <w:rFonts w:ascii="GranjonLTStd" w:hAnsi="GranjonLTStd" w:cs="GranjonLTStd"/>
          <w:sz w:val="19"/>
          <w:szCs w:val="19"/>
          <w:lang w:val="es-ES"/>
        </w:rPr>
        <w:t>pero no es inimaginable que se trate de una coincidencia: la variante se debe a una sencilla</w:t>
      </w:r>
      <w:r>
        <w:rPr>
          <w:rFonts w:ascii="GranjonLTStd" w:hAnsi="GranjonLTStd" w:cs="GranjonLTStd"/>
          <w:sz w:val="19"/>
          <w:szCs w:val="19"/>
          <w:lang w:val="es-ES"/>
        </w:rPr>
        <w:t xml:space="preserve"> </w:t>
      </w:r>
      <w:r w:rsidRPr="00206A0A">
        <w:rPr>
          <w:rFonts w:ascii="GranjonLTStd" w:hAnsi="GranjonLTStd" w:cs="GranjonLTStd"/>
          <w:sz w:val="19"/>
          <w:szCs w:val="19"/>
          <w:lang w:val="es-ES"/>
        </w:rPr>
        <w:t xml:space="preserve">trivialización. Por lo demás, en algunos de los versos citados coincide asimismo con </w:t>
      </w:r>
      <w:r w:rsidRPr="00206A0A">
        <w:rPr>
          <w:rFonts w:ascii="GranjonLTStd-Italic" w:hAnsi="GranjonLTStd-Italic" w:cs="GranjonLTStd-Italic"/>
          <w:i/>
          <w:iCs/>
          <w:sz w:val="19"/>
          <w:szCs w:val="19"/>
          <w:lang w:val="es-ES"/>
        </w:rPr>
        <w:t>B</w:t>
      </w:r>
      <w:r w:rsidRPr="00206A0A">
        <w:rPr>
          <w:rFonts w:ascii="GranjonLTStd" w:hAnsi="GranjonLTStd" w:cs="GranjonLTStd"/>
          <w:sz w:val="19"/>
          <w:szCs w:val="19"/>
          <w:lang w:val="es-ES"/>
        </w:rPr>
        <w:t>, pero</w:t>
      </w:r>
      <w:r>
        <w:rPr>
          <w:rFonts w:ascii="GranjonLTStd" w:hAnsi="GranjonLTStd" w:cs="GranjonLTStd"/>
          <w:sz w:val="19"/>
          <w:szCs w:val="19"/>
          <w:lang w:val="es-ES"/>
        </w:rPr>
        <w:t xml:space="preserve"> </w:t>
      </w:r>
      <w:r w:rsidRPr="00206A0A">
        <w:rPr>
          <w:rFonts w:ascii="GranjonLTStd" w:hAnsi="GranjonLTStd" w:cs="GranjonLTStd"/>
          <w:sz w:val="19"/>
          <w:szCs w:val="19"/>
          <w:lang w:val="es-ES"/>
        </w:rPr>
        <w:t>no hay ningún indicio sólido para suponer que también manejase un ejemplar de esta edición;</w:t>
      </w:r>
      <w:r>
        <w:rPr>
          <w:rFonts w:ascii="GranjonLTStd" w:hAnsi="GranjonLTStd" w:cs="GranjonLTStd"/>
          <w:sz w:val="19"/>
          <w:szCs w:val="19"/>
          <w:lang w:val="es-ES"/>
        </w:rPr>
        <w:t xml:space="preserve"> </w:t>
      </w:r>
      <w:r w:rsidRPr="00206A0A">
        <w:rPr>
          <w:rFonts w:ascii="GranjonLTStd" w:hAnsi="GranjonLTStd" w:cs="GranjonLTStd"/>
          <w:sz w:val="19"/>
          <w:szCs w:val="19"/>
          <w:lang w:val="es-ES"/>
        </w:rPr>
        <w:t xml:space="preserve">ello es cierto incluso respecto a la lección del v. 2490 («conténtele» en </w:t>
      </w:r>
      <w:r w:rsidRPr="00206A0A">
        <w:rPr>
          <w:rFonts w:ascii="GranjonLTStd-Italic" w:hAnsi="GranjonLTStd-Italic" w:cs="GranjonLTStd-Italic"/>
          <w:i/>
          <w:iCs/>
          <w:sz w:val="19"/>
          <w:szCs w:val="19"/>
          <w:lang w:val="es-ES"/>
        </w:rPr>
        <w:t xml:space="preserve">B </w:t>
      </w:r>
      <w:r w:rsidRPr="00206A0A">
        <w:rPr>
          <w:rFonts w:ascii="GranjonLTStd" w:hAnsi="GranjonLTStd" w:cs="GranjonLTStd"/>
          <w:sz w:val="19"/>
          <w:szCs w:val="19"/>
          <w:lang w:val="es-ES"/>
        </w:rPr>
        <w:t xml:space="preserve">y en </w:t>
      </w:r>
      <w:proofErr w:type="spellStart"/>
      <w:r w:rsidRPr="00206A0A">
        <w:rPr>
          <w:rFonts w:ascii="GranjonLTStd-Italic" w:hAnsi="GranjonLTStd-Italic" w:cs="GranjonLTStd-Italic"/>
          <w:i/>
          <w:iCs/>
          <w:sz w:val="19"/>
          <w:szCs w:val="19"/>
          <w:lang w:val="es-ES"/>
        </w:rPr>
        <w:t>Har</w:t>
      </w:r>
      <w:proofErr w:type="spellEnd"/>
      <w:r w:rsidRPr="00206A0A">
        <w:rPr>
          <w:rFonts w:ascii="GranjonLTStd" w:hAnsi="GranjonLTStd" w:cs="GranjonLTStd"/>
          <w:sz w:val="19"/>
          <w:szCs w:val="19"/>
          <w:lang w:val="es-ES"/>
        </w:rPr>
        <w:t>), puesto</w:t>
      </w:r>
      <w:r>
        <w:rPr>
          <w:rFonts w:ascii="GranjonLTStd" w:hAnsi="GranjonLTStd" w:cs="GranjonLTStd"/>
          <w:sz w:val="19"/>
          <w:szCs w:val="19"/>
          <w:lang w:val="es-ES"/>
        </w:rPr>
        <w:t xml:space="preserve"> </w:t>
      </w:r>
      <w:r w:rsidRPr="00206A0A">
        <w:rPr>
          <w:rFonts w:ascii="GranjonLTStd" w:hAnsi="GranjonLTStd" w:cs="GranjonLTStd"/>
          <w:sz w:val="19"/>
          <w:szCs w:val="19"/>
          <w:lang w:val="es-ES"/>
        </w:rPr>
        <w:t>que se impone como claramente necesaria, frente al «</w:t>
      </w:r>
      <w:proofErr w:type="spellStart"/>
      <w:r w:rsidRPr="00206A0A">
        <w:rPr>
          <w:rFonts w:ascii="GranjonLTStd" w:hAnsi="GranjonLTStd" w:cs="GranjonLTStd"/>
          <w:sz w:val="19"/>
          <w:szCs w:val="19"/>
          <w:lang w:val="es-ES"/>
        </w:rPr>
        <w:t>contentéle</w:t>
      </w:r>
      <w:proofErr w:type="spellEnd"/>
      <w:r w:rsidRPr="00206A0A">
        <w:rPr>
          <w:rFonts w:ascii="GranjonLTStd" w:hAnsi="GranjonLTStd" w:cs="GranjonLTStd"/>
          <w:sz w:val="19"/>
          <w:szCs w:val="19"/>
          <w:lang w:val="es-ES"/>
        </w:rPr>
        <w:t xml:space="preserve">» de </w:t>
      </w:r>
      <w:r w:rsidRPr="00206A0A">
        <w:rPr>
          <w:rFonts w:ascii="GranjonLTStd-Italic" w:hAnsi="GranjonLTStd-Italic" w:cs="GranjonLTStd-Italic"/>
          <w:i/>
          <w:iCs/>
          <w:sz w:val="19"/>
          <w:szCs w:val="19"/>
          <w:lang w:val="es-ES"/>
        </w:rPr>
        <w:t xml:space="preserve">AE </w:t>
      </w:r>
      <w:r w:rsidRPr="00206A0A">
        <w:rPr>
          <w:rFonts w:ascii="GranjonLTStd" w:hAnsi="GranjonLTStd" w:cs="GranjonLTStd"/>
          <w:sz w:val="19"/>
          <w:szCs w:val="19"/>
          <w:lang w:val="es-ES"/>
        </w:rPr>
        <w:t>y al «conténtenle» de</w:t>
      </w:r>
      <w:r>
        <w:rPr>
          <w:rFonts w:ascii="GranjonLTStd" w:hAnsi="GranjonLTStd" w:cs="GranjonLTStd"/>
          <w:sz w:val="19"/>
          <w:szCs w:val="19"/>
          <w:lang w:val="es-ES"/>
        </w:rPr>
        <w:t xml:space="preserve"> </w:t>
      </w:r>
      <w:r w:rsidRPr="00206A0A">
        <w:rPr>
          <w:rFonts w:ascii="GranjonLTStd-Italic" w:hAnsi="GranjonLTStd-Italic" w:cs="GranjonLTStd-Italic"/>
          <w:i/>
          <w:iCs/>
          <w:sz w:val="19"/>
          <w:szCs w:val="19"/>
          <w:lang w:val="es-ES"/>
        </w:rPr>
        <w:t xml:space="preserve">CD </w:t>
      </w:r>
      <w:r w:rsidRPr="00206A0A">
        <w:rPr>
          <w:rFonts w:ascii="GranjonLTStd" w:hAnsi="GranjonLTStd" w:cs="GranjonLTStd"/>
          <w:sz w:val="19"/>
          <w:szCs w:val="19"/>
          <w:lang w:val="es-ES"/>
        </w:rPr>
        <w:t xml:space="preserve">(vale decir, de hecho, que la transcripción gráfica de </w:t>
      </w:r>
      <w:r w:rsidRPr="00206A0A">
        <w:rPr>
          <w:rFonts w:ascii="GranjonLTStd-Italic" w:hAnsi="GranjonLTStd-Italic" w:cs="GranjonLTStd-Italic"/>
          <w:i/>
          <w:iCs/>
          <w:sz w:val="19"/>
          <w:szCs w:val="19"/>
          <w:lang w:val="es-ES"/>
        </w:rPr>
        <w:t xml:space="preserve">B </w:t>
      </w:r>
      <w:r w:rsidRPr="00206A0A">
        <w:rPr>
          <w:rFonts w:ascii="GranjonLTStd" w:hAnsi="GranjonLTStd" w:cs="GranjonLTStd"/>
          <w:sz w:val="19"/>
          <w:szCs w:val="19"/>
          <w:lang w:val="es-ES"/>
        </w:rPr>
        <w:t>es «</w:t>
      </w:r>
      <w:proofErr w:type="spellStart"/>
      <w:r w:rsidRPr="00206A0A">
        <w:rPr>
          <w:rFonts w:ascii="GranjonLTStd" w:hAnsi="GranjonLTStd" w:cs="GranjonLTStd"/>
          <w:sz w:val="19"/>
          <w:szCs w:val="19"/>
          <w:lang w:val="es-ES"/>
        </w:rPr>
        <w:t>contentele</w:t>
      </w:r>
      <w:proofErr w:type="spellEnd"/>
      <w:r w:rsidRPr="00206A0A">
        <w:rPr>
          <w:rFonts w:ascii="GranjonLTStd" w:hAnsi="GranjonLTStd" w:cs="GranjonLTStd"/>
          <w:sz w:val="19"/>
          <w:szCs w:val="19"/>
          <w:lang w:val="es-ES"/>
        </w:rPr>
        <w:t>», aunque interpreto</w:t>
      </w:r>
      <w:r>
        <w:rPr>
          <w:rFonts w:ascii="GranjonLTStd" w:hAnsi="GranjonLTStd" w:cs="GranjonLTStd"/>
          <w:sz w:val="19"/>
          <w:szCs w:val="19"/>
          <w:lang w:val="es-ES"/>
        </w:rPr>
        <w:t xml:space="preserve"> </w:t>
      </w:r>
      <w:r w:rsidRPr="00206A0A">
        <w:rPr>
          <w:rFonts w:ascii="GranjonLTStd" w:hAnsi="GranjonLTStd" w:cs="GranjonLTStd"/>
          <w:sz w:val="19"/>
          <w:szCs w:val="19"/>
          <w:lang w:val="es-ES"/>
        </w:rPr>
        <w:t xml:space="preserve">que </w:t>
      </w:r>
      <w:r w:rsidRPr="00206A0A">
        <w:rPr>
          <w:rFonts w:ascii="GranjonLTStd-Italic" w:hAnsi="GranjonLTStd-Italic" w:cs="GranjonLTStd-Italic"/>
          <w:i/>
          <w:iCs/>
          <w:sz w:val="19"/>
          <w:szCs w:val="19"/>
          <w:lang w:val="es-ES"/>
        </w:rPr>
        <w:t>B</w:t>
      </w:r>
      <w:r w:rsidRPr="00206A0A">
        <w:rPr>
          <w:rFonts w:ascii="GranjonLTStd" w:hAnsi="GranjonLTStd" w:cs="GranjonLTStd"/>
          <w:sz w:val="19"/>
          <w:szCs w:val="19"/>
          <w:lang w:val="es-ES"/>
        </w:rPr>
        <w:t xml:space="preserve">, en efecto, entendió que se trataba de un subjuntivo y corrigió el error de la </w:t>
      </w:r>
      <w:proofErr w:type="spellStart"/>
      <w:r w:rsidRPr="00206A0A">
        <w:rPr>
          <w:rFonts w:ascii="GranjonLTStd-Italic" w:hAnsi="GranjonLTStd-Italic" w:cs="GranjonLTStd-Italic"/>
          <w:i/>
          <w:iCs/>
          <w:sz w:val="19"/>
          <w:szCs w:val="19"/>
          <w:lang w:val="es-ES"/>
        </w:rPr>
        <w:t>princeps</w:t>
      </w:r>
      <w:proofErr w:type="spellEnd"/>
      <w:r w:rsidRPr="00206A0A">
        <w:rPr>
          <w:rFonts w:ascii="GranjonLTStd" w:hAnsi="GranjonLTStd" w:cs="GranjonLTStd"/>
          <w:sz w:val="19"/>
          <w:szCs w:val="19"/>
          <w:lang w:val="es-ES"/>
        </w:rPr>
        <w:t>).</w:t>
      </w:r>
    </w:p>
  </w:footnote>
  <w:footnote w:id="56">
    <w:p w14:paraId="591C4C2E" w14:textId="77777777" w:rsidR="007447E9" w:rsidRPr="0007113B" w:rsidRDefault="007447E9" w:rsidP="007447E9">
      <w:pPr>
        <w:pStyle w:val="Textonotapie"/>
        <w:rPr>
          <w:lang w:val="es-ES"/>
        </w:rPr>
      </w:pPr>
      <w:r>
        <w:rPr>
          <w:rStyle w:val="Refdenotaalpie"/>
        </w:rPr>
        <w:footnoteRef/>
      </w:r>
      <w:r w:rsidRPr="0007113B">
        <w:rPr>
          <w:lang w:val="es-ES"/>
        </w:rPr>
        <w:t xml:space="preserve"> </w:t>
      </w:r>
      <w:r w:rsidRPr="0007113B">
        <w:rPr>
          <w:rFonts w:ascii="GranjonLTStd" w:hAnsi="GranjonLTStd" w:cs="GranjonLTStd"/>
          <w:sz w:val="19"/>
          <w:szCs w:val="19"/>
          <w:lang w:val="es-ES"/>
        </w:rPr>
        <w:t>Así ocurre en los vv. 423, 490, 583, 1453, 1453-1454, 1714, 2319 y 2667.</w:t>
      </w:r>
    </w:p>
  </w:footnote>
  <w:footnote w:id="57">
    <w:p w14:paraId="2DA3571B" w14:textId="77777777" w:rsidR="007447E9" w:rsidRPr="0007113B"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07113B">
        <w:rPr>
          <w:lang w:val="es-ES"/>
        </w:rPr>
        <w:t xml:space="preserve"> </w:t>
      </w:r>
      <w:r w:rsidRPr="0007113B">
        <w:rPr>
          <w:rFonts w:ascii="GranjonLTStd" w:hAnsi="GranjonLTStd" w:cs="GranjonLTStd"/>
          <w:sz w:val="19"/>
          <w:szCs w:val="19"/>
          <w:lang w:val="es-ES"/>
        </w:rPr>
        <w:t>Véanse los vv. 110, 245, 503, 821, 976, 984, 986, 1436, 1490, 2204, 2281, 2330, 2696,</w:t>
      </w:r>
      <w:r>
        <w:rPr>
          <w:rFonts w:ascii="GranjonLTStd" w:hAnsi="GranjonLTStd" w:cs="GranjonLTStd"/>
          <w:sz w:val="19"/>
          <w:szCs w:val="19"/>
          <w:lang w:val="es-ES"/>
        </w:rPr>
        <w:t xml:space="preserve"> </w:t>
      </w:r>
      <w:r w:rsidRPr="0007113B">
        <w:rPr>
          <w:rFonts w:ascii="GranjonLTStd" w:hAnsi="GranjonLTStd" w:cs="GranjonLTStd"/>
          <w:sz w:val="19"/>
          <w:szCs w:val="19"/>
          <w:lang w:val="es-ES"/>
        </w:rPr>
        <w:t>2772 y 2879</w:t>
      </w:r>
      <w:r w:rsidRPr="0007113B">
        <w:rPr>
          <w:rFonts w:ascii="GranjonLTStd-Italic" w:hAnsi="GranjonLTStd-Italic" w:cs="GranjonLTStd-Italic"/>
          <w:i/>
          <w:iCs/>
          <w:sz w:val="19"/>
          <w:szCs w:val="19"/>
          <w:lang w:val="es-ES"/>
        </w:rPr>
        <w:t>Per</w:t>
      </w:r>
      <w:r w:rsidRPr="0007113B">
        <w:rPr>
          <w:rFonts w:ascii="GranjonLTStd" w:hAnsi="GranjonLTStd" w:cs="GranjonLTStd"/>
          <w:sz w:val="19"/>
          <w:szCs w:val="19"/>
          <w:lang w:val="es-ES"/>
        </w:rPr>
        <w:t>, así como la sustitución —ya mencionada más arriba— de «Navarro» por</w:t>
      </w:r>
      <w:r>
        <w:rPr>
          <w:rFonts w:ascii="GranjonLTStd" w:hAnsi="GranjonLTStd" w:cs="GranjonLTStd"/>
          <w:sz w:val="19"/>
          <w:szCs w:val="19"/>
          <w:lang w:val="es-ES"/>
        </w:rPr>
        <w:t xml:space="preserve"> </w:t>
      </w:r>
      <w:r w:rsidRPr="0007113B">
        <w:rPr>
          <w:rFonts w:ascii="GranjonLTStd" w:hAnsi="GranjonLTStd" w:cs="GranjonLTStd"/>
          <w:sz w:val="19"/>
          <w:szCs w:val="19"/>
          <w:lang w:val="es-ES"/>
        </w:rPr>
        <w:t>«</w:t>
      </w:r>
      <w:proofErr w:type="spellStart"/>
      <w:r w:rsidRPr="0007113B">
        <w:rPr>
          <w:rFonts w:ascii="GranjonLTStd" w:hAnsi="GranjonLTStd" w:cs="GranjonLTStd"/>
          <w:sz w:val="19"/>
          <w:szCs w:val="19"/>
          <w:lang w:val="es-ES"/>
        </w:rPr>
        <w:t>Naharro</w:t>
      </w:r>
      <w:proofErr w:type="spellEnd"/>
      <w:r w:rsidRPr="0007113B">
        <w:rPr>
          <w:rFonts w:ascii="GranjonLTStd" w:hAnsi="GranjonLTStd" w:cs="GranjonLTStd"/>
          <w:sz w:val="19"/>
          <w:szCs w:val="19"/>
          <w:lang w:val="es-ES"/>
        </w:rPr>
        <w:t>» en la dedicatoria.</w:t>
      </w:r>
    </w:p>
  </w:footnote>
  <w:footnote w:id="58">
    <w:p w14:paraId="6E516AD7" w14:textId="77777777" w:rsidR="007447E9" w:rsidRPr="004D4A7A"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4D4A7A">
        <w:rPr>
          <w:lang w:val="es-ES"/>
        </w:rPr>
        <w:t xml:space="preserve"> </w:t>
      </w:r>
      <w:r w:rsidRPr="004D4A7A">
        <w:rPr>
          <w:rFonts w:ascii="GranjonLTStd" w:hAnsi="GranjonLTStd" w:cs="GranjonLTStd"/>
          <w:sz w:val="19"/>
          <w:szCs w:val="19"/>
          <w:lang w:val="es-ES"/>
        </w:rPr>
        <w:t xml:space="preserve">Por otro lado, </w:t>
      </w:r>
      <w:proofErr w:type="spellStart"/>
      <w:r w:rsidRPr="004D4A7A">
        <w:rPr>
          <w:rFonts w:ascii="GranjonLTStd" w:hAnsi="GranjonLTStd" w:cs="GranjonLTStd"/>
          <w:sz w:val="19"/>
          <w:szCs w:val="19"/>
          <w:lang w:val="es-ES"/>
        </w:rPr>
        <w:t>McGrady</w:t>
      </w:r>
      <w:proofErr w:type="spellEnd"/>
      <w:r w:rsidRPr="004D4A7A">
        <w:rPr>
          <w:rFonts w:ascii="GranjonLTStd" w:hAnsi="GranjonLTStd" w:cs="GranjonLTStd"/>
          <w:sz w:val="19"/>
          <w:szCs w:val="19"/>
          <w:lang w:val="es-ES"/>
        </w:rPr>
        <w:t xml:space="preserve"> no sigue en su texto dos enmiendas de Hartzenbusch que</w:t>
      </w:r>
      <w:r>
        <w:rPr>
          <w:rFonts w:ascii="GranjonLTStd" w:hAnsi="GranjonLTStd" w:cs="GranjonLTStd"/>
          <w:sz w:val="19"/>
          <w:szCs w:val="19"/>
          <w:lang w:val="es-ES"/>
        </w:rPr>
        <w:t xml:space="preserve"> </w:t>
      </w:r>
      <w:r w:rsidRPr="004D4A7A">
        <w:rPr>
          <w:rFonts w:ascii="GranjonLTStd" w:hAnsi="GranjonLTStd" w:cs="GranjonLTStd"/>
          <w:sz w:val="19"/>
          <w:szCs w:val="19"/>
          <w:lang w:val="es-ES"/>
        </w:rPr>
        <w:t>juzgo necesarias (v. 105 y «</w:t>
      </w:r>
      <w:proofErr w:type="spellStart"/>
      <w:r w:rsidRPr="004D4A7A">
        <w:rPr>
          <w:rFonts w:ascii="GranjonLTStd" w:hAnsi="GranjonLTStd" w:cs="GranjonLTStd"/>
          <w:sz w:val="19"/>
          <w:szCs w:val="19"/>
          <w:lang w:val="es-ES"/>
        </w:rPr>
        <w:t>Finardo</w:t>
      </w:r>
      <w:proofErr w:type="spellEnd"/>
      <w:r w:rsidRPr="004D4A7A">
        <w:rPr>
          <w:rFonts w:ascii="GranjonLTStd" w:hAnsi="GranjonLTStd" w:cs="GranjonLTStd"/>
          <w:sz w:val="19"/>
          <w:szCs w:val="19"/>
          <w:lang w:val="es-ES"/>
        </w:rPr>
        <w:t>» en el elenco).</w:t>
      </w:r>
    </w:p>
  </w:footnote>
  <w:footnote w:id="59">
    <w:p w14:paraId="447CB79C" w14:textId="77777777" w:rsidR="007447E9" w:rsidRPr="004D4A7A" w:rsidRDefault="007447E9" w:rsidP="007447E9">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4D4A7A">
        <w:rPr>
          <w:lang w:val="es-ES"/>
        </w:rPr>
        <w:t xml:space="preserve"> </w:t>
      </w:r>
      <w:r w:rsidRPr="004D4A7A">
        <w:rPr>
          <w:rFonts w:ascii="GranjonLTStd" w:hAnsi="GranjonLTStd" w:cs="GranjonLTStd"/>
          <w:sz w:val="19"/>
          <w:szCs w:val="19"/>
          <w:lang w:val="es-ES"/>
        </w:rPr>
        <w:t xml:space="preserve">Se trata de los vv. 65, 324, 858 (en esta variante, coincide con </w:t>
      </w:r>
      <w:r w:rsidRPr="004D4A7A">
        <w:rPr>
          <w:rFonts w:ascii="GranjonLTStd-Italic" w:hAnsi="GranjonLTStd-Italic" w:cs="GranjonLTStd-Italic"/>
          <w:i/>
          <w:iCs/>
          <w:sz w:val="19"/>
          <w:szCs w:val="19"/>
          <w:lang w:val="es-ES"/>
        </w:rPr>
        <w:t>D</w:t>
      </w:r>
      <w:r w:rsidRPr="004D4A7A">
        <w:rPr>
          <w:rFonts w:ascii="GranjonLTStd" w:hAnsi="GranjonLTStd" w:cs="GranjonLTStd"/>
          <w:sz w:val="19"/>
          <w:szCs w:val="19"/>
          <w:lang w:val="es-ES"/>
        </w:rPr>
        <w:t>), 975, 1160, 1161,</w:t>
      </w:r>
      <w:r>
        <w:rPr>
          <w:rFonts w:ascii="GranjonLTStd" w:hAnsi="GranjonLTStd" w:cs="GranjonLTStd"/>
          <w:sz w:val="19"/>
          <w:szCs w:val="19"/>
          <w:lang w:val="es-ES"/>
        </w:rPr>
        <w:t xml:space="preserve"> </w:t>
      </w:r>
      <w:r w:rsidRPr="004D4A7A">
        <w:rPr>
          <w:rFonts w:ascii="GranjonLTStd" w:hAnsi="GranjonLTStd" w:cs="GranjonLTStd"/>
          <w:sz w:val="19"/>
          <w:szCs w:val="19"/>
          <w:lang w:val="es-ES"/>
        </w:rPr>
        <w:t>2183, 2352 y 2794, más un caso en la dedicatoria.</w:t>
      </w:r>
    </w:p>
  </w:footnote>
  <w:footnote w:id="60">
    <w:p w14:paraId="410FBAC8" w14:textId="4A660367" w:rsidR="00EF5CC7" w:rsidRPr="00D81D4C" w:rsidRDefault="00EF5CC7" w:rsidP="00D81D4C">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8C3EE3">
        <w:rPr>
          <w:lang w:val="es-ES"/>
        </w:rPr>
        <w:t xml:space="preserve"> </w:t>
      </w:r>
      <w:r w:rsidRPr="008C3EE3">
        <w:rPr>
          <w:rFonts w:ascii="GranjonLTStd" w:hAnsi="GranjonLTStd" w:cs="GranjonLTStd"/>
          <w:sz w:val="19"/>
          <w:szCs w:val="19"/>
          <w:lang w:val="es-ES"/>
        </w:rPr>
        <w:t xml:space="preserve">Morley y </w:t>
      </w:r>
      <w:proofErr w:type="spellStart"/>
      <w:r w:rsidRPr="008C3EE3">
        <w:rPr>
          <w:rFonts w:ascii="GranjonLTStd" w:hAnsi="GranjonLTStd" w:cs="GranjonLTStd"/>
          <w:sz w:val="19"/>
          <w:szCs w:val="19"/>
          <w:lang w:val="es-ES"/>
        </w:rPr>
        <w:t>Bruerton</w:t>
      </w:r>
      <w:proofErr w:type="spellEnd"/>
      <w:r w:rsidRPr="008C3EE3">
        <w:rPr>
          <w:rFonts w:ascii="GranjonLTStd" w:hAnsi="GranjonLTStd" w:cs="GranjonLTStd"/>
          <w:sz w:val="19"/>
          <w:szCs w:val="19"/>
          <w:lang w:val="es-ES"/>
        </w:rPr>
        <w:t xml:space="preserve"> [1968:66 y 268] no distinguen como tales estas novenas, sino</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que parecen subsumirlas entre las redondillas anteriores y siguientes, que contabilizan</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como una única secuencia de redondillas, dado que en su recuento global figuran once series</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de redondillas y no doce, al contrario que en el nuestro. Por otro lado, cabría aducir</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que el pasaje que nos incumbe constituye en verdad una combinación de redondillas y</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quintillas, amena alternancia métrica presente en cinco comedias lopescas, a juzgar por los</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 xml:space="preserve">datos recogidos en Morley y </w:t>
      </w:r>
      <w:proofErr w:type="spellStart"/>
      <w:r w:rsidRPr="008C3EE3">
        <w:rPr>
          <w:rFonts w:ascii="GranjonLTStd" w:hAnsi="GranjonLTStd" w:cs="GranjonLTStd"/>
          <w:sz w:val="19"/>
          <w:szCs w:val="19"/>
          <w:lang w:val="es-ES"/>
        </w:rPr>
        <w:t>Bruerton</w:t>
      </w:r>
      <w:proofErr w:type="spellEnd"/>
      <w:r w:rsidRPr="008C3EE3">
        <w:rPr>
          <w:rFonts w:ascii="GranjonLTStd" w:hAnsi="GranjonLTStd" w:cs="GranjonLTStd"/>
          <w:sz w:val="19"/>
          <w:szCs w:val="19"/>
          <w:lang w:val="es-ES"/>
        </w:rPr>
        <w:t xml:space="preserve"> [1968:182]; no obstante, ninguna de esas cinco piezas</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contiene versos de pie quebrado, lo que parece ser un indicio de que Lope, en efecto, concibió</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 xml:space="preserve">este fragmento de </w:t>
      </w:r>
      <w:r w:rsidRPr="008C3EE3">
        <w:rPr>
          <w:rFonts w:ascii="GranjonLTStd-Italic" w:hAnsi="GranjonLTStd-Italic" w:cs="GranjonLTStd-Italic"/>
          <w:i/>
          <w:iCs/>
          <w:sz w:val="19"/>
          <w:szCs w:val="19"/>
          <w:lang w:val="es-ES"/>
        </w:rPr>
        <w:t xml:space="preserve">Virtud, pobreza y mujer </w:t>
      </w:r>
      <w:r w:rsidRPr="008C3EE3">
        <w:rPr>
          <w:rFonts w:ascii="GranjonLTStd" w:hAnsi="GranjonLTStd" w:cs="GranjonLTStd"/>
          <w:sz w:val="19"/>
          <w:szCs w:val="19"/>
          <w:lang w:val="es-ES"/>
        </w:rPr>
        <w:t>en forma de novenas de pie quebrado (con</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 xml:space="preserve">rima </w:t>
      </w:r>
      <w:proofErr w:type="spellStart"/>
      <w:r w:rsidRPr="008C3EE3">
        <w:rPr>
          <w:rFonts w:ascii="GranjonLTStd-Italic" w:hAnsi="GranjonLTStd-Italic" w:cs="GranjonLTStd-Italic"/>
          <w:i/>
          <w:iCs/>
          <w:sz w:val="19"/>
          <w:szCs w:val="19"/>
          <w:lang w:val="es-ES"/>
        </w:rPr>
        <w:t>abbacddcc</w:t>
      </w:r>
      <w:proofErr w:type="spellEnd"/>
      <w:r w:rsidRPr="008C3EE3">
        <w:rPr>
          <w:rFonts w:ascii="GranjonLTStd" w:hAnsi="GranjonLTStd" w:cs="GranjonLTStd"/>
          <w:sz w:val="19"/>
          <w:szCs w:val="19"/>
          <w:lang w:val="es-ES"/>
        </w:rPr>
        <w:t>), sensación que confirma el uso de una suerte de estribillo (de herencia</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gongorina; véase la nota a los vv. 1683-1718) con que remata lo que a mi juicio constituye el</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cierre de cada estrofa, que coincide en todos los casos con el final de los parlamentos a cargo</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de los personajes en escena. Sobre la novena (a menudo compuesta, como aquí, por una</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redondilla y una quintilla, a veces con pie quebrado), estrofa tan curiosa y llamativa, pero</w:t>
      </w:r>
      <w:r w:rsidR="00D81D4C">
        <w:rPr>
          <w:rFonts w:ascii="GranjonLTStd" w:hAnsi="GranjonLTStd" w:cs="GranjonLTStd"/>
          <w:sz w:val="19"/>
          <w:szCs w:val="19"/>
          <w:lang w:val="es-ES"/>
        </w:rPr>
        <w:t xml:space="preserve"> </w:t>
      </w:r>
      <w:r w:rsidRPr="008C3EE3">
        <w:rPr>
          <w:rFonts w:ascii="GranjonLTStd" w:hAnsi="GranjonLTStd" w:cs="GranjonLTStd"/>
          <w:sz w:val="19"/>
          <w:szCs w:val="19"/>
          <w:lang w:val="es-ES"/>
        </w:rPr>
        <w:t>con cierta tradición en las letras castellanas y en los cancioneros que Lope se sabía de memoria,</w:t>
      </w:r>
      <w:r w:rsidR="00D81D4C">
        <w:rPr>
          <w:rFonts w:ascii="GranjonLTStd" w:hAnsi="GranjonLTStd" w:cs="GranjonLTStd"/>
          <w:sz w:val="19"/>
          <w:szCs w:val="19"/>
          <w:lang w:val="es-ES"/>
        </w:rPr>
        <w:t xml:space="preserve"> </w:t>
      </w:r>
      <w:r w:rsidRPr="007B2325">
        <w:rPr>
          <w:rFonts w:ascii="GranjonLTStd" w:hAnsi="GranjonLTStd" w:cs="GranjonLTStd"/>
          <w:sz w:val="19"/>
          <w:szCs w:val="19"/>
          <w:lang w:val="es-ES"/>
        </w:rPr>
        <w:t>remito a Navarro Tomás [1983:132-134].</w:t>
      </w:r>
    </w:p>
  </w:footnote>
  <w:footnote w:id="61">
    <w:p w14:paraId="351402D8" w14:textId="69397FFF" w:rsidR="00EF5CC7" w:rsidRPr="0039494B" w:rsidRDefault="00EF5CC7" w:rsidP="0039494B">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8C3EE3">
        <w:rPr>
          <w:lang w:val="es-ES"/>
        </w:rPr>
        <w:t xml:space="preserve"> </w:t>
      </w:r>
      <w:r w:rsidRPr="008C3EE3">
        <w:rPr>
          <w:rFonts w:ascii="GranjonLTStd" w:hAnsi="GranjonLTStd" w:cs="GranjonLTStd"/>
          <w:sz w:val="19"/>
          <w:szCs w:val="19"/>
          <w:lang w:val="es-ES"/>
        </w:rPr>
        <w:t>Este pasaje está formado únicamente por endecasílabos, más de la mitad de los</w:t>
      </w:r>
      <w:r w:rsidR="0039494B">
        <w:rPr>
          <w:rFonts w:ascii="GranjonLTStd" w:hAnsi="GranjonLTStd" w:cs="GranjonLTStd"/>
          <w:sz w:val="19"/>
          <w:szCs w:val="19"/>
          <w:lang w:val="es-ES"/>
        </w:rPr>
        <w:t xml:space="preserve"> </w:t>
      </w:r>
      <w:r w:rsidRPr="008C3EE3">
        <w:rPr>
          <w:rFonts w:ascii="GranjonLTStd" w:hAnsi="GranjonLTStd" w:cs="GranjonLTStd"/>
          <w:sz w:val="19"/>
          <w:szCs w:val="19"/>
          <w:lang w:val="es-ES"/>
        </w:rPr>
        <w:t>cuales (en concreto, 32 de 44) riman en forma de dísticos, conque considero que se trata de</w:t>
      </w:r>
      <w:r w:rsidR="0039494B">
        <w:rPr>
          <w:rFonts w:ascii="GranjonLTStd" w:hAnsi="GranjonLTStd" w:cs="GranjonLTStd"/>
          <w:sz w:val="19"/>
          <w:szCs w:val="19"/>
          <w:lang w:val="es-ES"/>
        </w:rPr>
        <w:t xml:space="preserve"> </w:t>
      </w:r>
      <w:r w:rsidRPr="008C3EE3">
        <w:rPr>
          <w:rFonts w:ascii="GranjonLTStd" w:hAnsi="GranjonLTStd" w:cs="GranjonLTStd"/>
          <w:sz w:val="19"/>
          <w:szCs w:val="19"/>
          <w:lang w:val="es-ES"/>
        </w:rPr>
        <w:t>una silva y no de una tirada de endecasílabos sueltos; sigo, pues, el criterio de Morley y</w:t>
      </w:r>
      <w:r w:rsidR="0039494B">
        <w:rPr>
          <w:rFonts w:ascii="GranjonLTStd" w:hAnsi="GranjonLTStd" w:cs="GranjonLTStd"/>
          <w:sz w:val="19"/>
          <w:szCs w:val="19"/>
          <w:lang w:val="es-ES"/>
        </w:rPr>
        <w:t xml:space="preserve"> </w:t>
      </w:r>
      <w:proofErr w:type="spellStart"/>
      <w:r w:rsidRPr="007B2325">
        <w:rPr>
          <w:rFonts w:ascii="GranjonLTStd" w:hAnsi="GranjonLTStd" w:cs="GranjonLTStd"/>
          <w:sz w:val="19"/>
          <w:szCs w:val="19"/>
          <w:lang w:val="es-ES"/>
        </w:rPr>
        <w:t>Bruerton</w:t>
      </w:r>
      <w:proofErr w:type="spellEnd"/>
      <w:r w:rsidRPr="007B2325">
        <w:rPr>
          <w:rFonts w:ascii="GranjonLTStd" w:hAnsi="GranjonLTStd" w:cs="GranjonLTStd"/>
          <w:sz w:val="19"/>
          <w:szCs w:val="19"/>
          <w:lang w:val="es-ES"/>
        </w:rPr>
        <w:t xml:space="preserve"> [1968:39].</w:t>
      </w:r>
    </w:p>
  </w:footnote>
  <w:footnote w:id="62">
    <w:p w14:paraId="4B281A24" w14:textId="07EA04F3" w:rsidR="00EF5CC7" w:rsidRPr="0039494B" w:rsidRDefault="00EF5CC7" w:rsidP="0039494B">
      <w:pPr>
        <w:autoSpaceDE w:val="0"/>
        <w:autoSpaceDN w:val="0"/>
        <w:adjustRightInd w:val="0"/>
        <w:spacing w:after="0" w:line="240" w:lineRule="auto"/>
        <w:rPr>
          <w:rFonts w:ascii="GranjonLTStd" w:hAnsi="GranjonLTStd" w:cs="GranjonLTStd"/>
          <w:sz w:val="19"/>
          <w:szCs w:val="19"/>
          <w:lang w:val="es-ES"/>
        </w:rPr>
      </w:pPr>
      <w:r>
        <w:rPr>
          <w:rStyle w:val="Refdenotaalpie"/>
        </w:rPr>
        <w:footnoteRef/>
      </w:r>
      <w:r w:rsidRPr="008C3EE3">
        <w:rPr>
          <w:lang w:val="es-ES"/>
        </w:rPr>
        <w:t xml:space="preserve"> </w:t>
      </w:r>
      <w:r w:rsidRPr="008C3EE3">
        <w:rPr>
          <w:rFonts w:ascii="GranjonLTStd" w:hAnsi="GranjonLTStd" w:cs="GranjonLTStd"/>
          <w:sz w:val="19"/>
          <w:szCs w:val="19"/>
          <w:lang w:val="es-ES"/>
        </w:rPr>
        <w:t xml:space="preserve">El recuento de Morley y </w:t>
      </w:r>
      <w:proofErr w:type="spellStart"/>
      <w:r w:rsidRPr="008C3EE3">
        <w:rPr>
          <w:rFonts w:ascii="GranjonLTStd" w:hAnsi="GranjonLTStd" w:cs="GranjonLTStd"/>
          <w:sz w:val="19"/>
          <w:szCs w:val="19"/>
          <w:lang w:val="es-ES"/>
        </w:rPr>
        <w:t>Bruerton</w:t>
      </w:r>
      <w:proofErr w:type="spellEnd"/>
      <w:r w:rsidRPr="008C3EE3">
        <w:rPr>
          <w:rFonts w:ascii="GranjonLTStd" w:hAnsi="GranjonLTStd" w:cs="GranjonLTStd"/>
          <w:sz w:val="19"/>
          <w:szCs w:val="19"/>
          <w:lang w:val="es-ES"/>
        </w:rPr>
        <w:t xml:space="preserve"> [1968:66] arroja un total de 2895 versos, dado</w:t>
      </w:r>
      <w:r w:rsidR="0039494B">
        <w:rPr>
          <w:rFonts w:ascii="GranjonLTStd" w:hAnsi="GranjonLTStd" w:cs="GranjonLTStd"/>
          <w:sz w:val="19"/>
          <w:szCs w:val="19"/>
          <w:lang w:val="es-ES"/>
        </w:rPr>
        <w:t xml:space="preserve"> </w:t>
      </w:r>
      <w:r w:rsidRPr="008C3EE3">
        <w:rPr>
          <w:rFonts w:ascii="GranjonLTStd" w:hAnsi="GranjonLTStd" w:cs="GranjonLTStd"/>
          <w:sz w:val="19"/>
          <w:szCs w:val="19"/>
          <w:lang w:val="es-ES"/>
        </w:rPr>
        <w:t>que, probablemente por descuido, no consignaron el último verso de cada una de las cuatro</w:t>
      </w:r>
      <w:r w:rsidR="0039494B">
        <w:rPr>
          <w:rFonts w:ascii="GranjonLTStd" w:hAnsi="GranjonLTStd" w:cs="GranjonLTStd"/>
          <w:sz w:val="19"/>
          <w:szCs w:val="19"/>
          <w:lang w:val="es-ES"/>
        </w:rPr>
        <w:t xml:space="preserve"> </w:t>
      </w:r>
      <w:r w:rsidRPr="008C3EE3">
        <w:rPr>
          <w:rFonts w:ascii="GranjonLTStd" w:hAnsi="GranjonLTStd" w:cs="GranjonLTStd"/>
          <w:sz w:val="19"/>
          <w:szCs w:val="19"/>
          <w:lang w:val="es-ES"/>
        </w:rPr>
        <w:t>novenas (véase, en esta misma sinopsis, la nota a los vv. 1683-1718).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E9"/>
    <w:rsid w:val="00007520"/>
    <w:rsid w:val="0001017B"/>
    <w:rsid w:val="00011CEF"/>
    <w:rsid w:val="00031BC0"/>
    <w:rsid w:val="00037388"/>
    <w:rsid w:val="000417D6"/>
    <w:rsid w:val="00054D9E"/>
    <w:rsid w:val="000609E7"/>
    <w:rsid w:val="000610A3"/>
    <w:rsid w:val="0006319F"/>
    <w:rsid w:val="00080186"/>
    <w:rsid w:val="00087A77"/>
    <w:rsid w:val="0009288B"/>
    <w:rsid w:val="0009301C"/>
    <w:rsid w:val="000C1F0B"/>
    <w:rsid w:val="000C2D19"/>
    <w:rsid w:val="000C5DCB"/>
    <w:rsid w:val="000D0135"/>
    <w:rsid w:val="000D2C82"/>
    <w:rsid w:val="000D34DD"/>
    <w:rsid w:val="000D6DF2"/>
    <w:rsid w:val="000E05A1"/>
    <w:rsid w:val="000E25BA"/>
    <w:rsid w:val="000E380E"/>
    <w:rsid w:val="001016EB"/>
    <w:rsid w:val="001046E3"/>
    <w:rsid w:val="0010500A"/>
    <w:rsid w:val="00105417"/>
    <w:rsid w:val="00114BA1"/>
    <w:rsid w:val="00121649"/>
    <w:rsid w:val="001236BA"/>
    <w:rsid w:val="00131014"/>
    <w:rsid w:val="00140382"/>
    <w:rsid w:val="00147D15"/>
    <w:rsid w:val="0015001B"/>
    <w:rsid w:val="00182178"/>
    <w:rsid w:val="001877E7"/>
    <w:rsid w:val="001C4C97"/>
    <w:rsid w:val="001C6779"/>
    <w:rsid w:val="001D5184"/>
    <w:rsid w:val="001F5AB0"/>
    <w:rsid w:val="00226F75"/>
    <w:rsid w:val="00230535"/>
    <w:rsid w:val="0024292B"/>
    <w:rsid w:val="002431A3"/>
    <w:rsid w:val="002468D0"/>
    <w:rsid w:val="002504CB"/>
    <w:rsid w:val="0026020F"/>
    <w:rsid w:val="00261536"/>
    <w:rsid w:val="002615E5"/>
    <w:rsid w:val="00274FFB"/>
    <w:rsid w:val="0027741D"/>
    <w:rsid w:val="00287338"/>
    <w:rsid w:val="00294653"/>
    <w:rsid w:val="00295EE7"/>
    <w:rsid w:val="002A0007"/>
    <w:rsid w:val="002B17FF"/>
    <w:rsid w:val="002D0AED"/>
    <w:rsid w:val="002D2934"/>
    <w:rsid w:val="002D7DE0"/>
    <w:rsid w:val="002E563B"/>
    <w:rsid w:val="002F7209"/>
    <w:rsid w:val="00321C0E"/>
    <w:rsid w:val="0032414D"/>
    <w:rsid w:val="00327704"/>
    <w:rsid w:val="00336A60"/>
    <w:rsid w:val="0034533C"/>
    <w:rsid w:val="00353214"/>
    <w:rsid w:val="00370F84"/>
    <w:rsid w:val="00373608"/>
    <w:rsid w:val="003805EF"/>
    <w:rsid w:val="00381725"/>
    <w:rsid w:val="00381B85"/>
    <w:rsid w:val="00386B22"/>
    <w:rsid w:val="0039494B"/>
    <w:rsid w:val="003A1313"/>
    <w:rsid w:val="003A2303"/>
    <w:rsid w:val="003C25EF"/>
    <w:rsid w:val="003C2CCD"/>
    <w:rsid w:val="003E290E"/>
    <w:rsid w:val="003E2D41"/>
    <w:rsid w:val="003E5DB6"/>
    <w:rsid w:val="00403F4C"/>
    <w:rsid w:val="00407DD0"/>
    <w:rsid w:val="0041360F"/>
    <w:rsid w:val="004139AE"/>
    <w:rsid w:val="00423161"/>
    <w:rsid w:val="00423221"/>
    <w:rsid w:val="004301B6"/>
    <w:rsid w:val="00432061"/>
    <w:rsid w:val="00453B8B"/>
    <w:rsid w:val="004813B6"/>
    <w:rsid w:val="0049194D"/>
    <w:rsid w:val="004A0B39"/>
    <w:rsid w:val="004A647C"/>
    <w:rsid w:val="004B1290"/>
    <w:rsid w:val="004C00C5"/>
    <w:rsid w:val="004C06DF"/>
    <w:rsid w:val="004D78D0"/>
    <w:rsid w:val="005048A4"/>
    <w:rsid w:val="005101D6"/>
    <w:rsid w:val="005126E6"/>
    <w:rsid w:val="005372B1"/>
    <w:rsid w:val="005404B7"/>
    <w:rsid w:val="005438EB"/>
    <w:rsid w:val="00543AF9"/>
    <w:rsid w:val="005440A6"/>
    <w:rsid w:val="00563051"/>
    <w:rsid w:val="0057615F"/>
    <w:rsid w:val="00577736"/>
    <w:rsid w:val="005813DA"/>
    <w:rsid w:val="0058407F"/>
    <w:rsid w:val="00586306"/>
    <w:rsid w:val="00586EFC"/>
    <w:rsid w:val="0059017B"/>
    <w:rsid w:val="005971E6"/>
    <w:rsid w:val="005A2157"/>
    <w:rsid w:val="005A3D3F"/>
    <w:rsid w:val="005A5FC6"/>
    <w:rsid w:val="005B1992"/>
    <w:rsid w:val="005B4551"/>
    <w:rsid w:val="005B544D"/>
    <w:rsid w:val="005B5A8E"/>
    <w:rsid w:val="005C6FF4"/>
    <w:rsid w:val="005D081B"/>
    <w:rsid w:val="005E25BC"/>
    <w:rsid w:val="005F6C68"/>
    <w:rsid w:val="00602523"/>
    <w:rsid w:val="0061275A"/>
    <w:rsid w:val="00613C0B"/>
    <w:rsid w:val="00633DA3"/>
    <w:rsid w:val="00634E24"/>
    <w:rsid w:val="006418C9"/>
    <w:rsid w:val="00651F9D"/>
    <w:rsid w:val="00654C72"/>
    <w:rsid w:val="00672462"/>
    <w:rsid w:val="006744F3"/>
    <w:rsid w:val="00677AC7"/>
    <w:rsid w:val="00694195"/>
    <w:rsid w:val="006B6B22"/>
    <w:rsid w:val="006D3C13"/>
    <w:rsid w:val="006D7FC9"/>
    <w:rsid w:val="006F6412"/>
    <w:rsid w:val="00703338"/>
    <w:rsid w:val="00705C8F"/>
    <w:rsid w:val="0071429B"/>
    <w:rsid w:val="007234DE"/>
    <w:rsid w:val="007271CB"/>
    <w:rsid w:val="00735741"/>
    <w:rsid w:val="00743E26"/>
    <w:rsid w:val="007447E9"/>
    <w:rsid w:val="007517B2"/>
    <w:rsid w:val="00754BA9"/>
    <w:rsid w:val="00772189"/>
    <w:rsid w:val="00773515"/>
    <w:rsid w:val="0077433B"/>
    <w:rsid w:val="007957EE"/>
    <w:rsid w:val="007A3235"/>
    <w:rsid w:val="007A7317"/>
    <w:rsid w:val="007E4220"/>
    <w:rsid w:val="007F38ED"/>
    <w:rsid w:val="00802C68"/>
    <w:rsid w:val="00842069"/>
    <w:rsid w:val="0085488A"/>
    <w:rsid w:val="00872198"/>
    <w:rsid w:val="008863D7"/>
    <w:rsid w:val="008A3781"/>
    <w:rsid w:val="008B5F90"/>
    <w:rsid w:val="008F687D"/>
    <w:rsid w:val="009056B7"/>
    <w:rsid w:val="00917822"/>
    <w:rsid w:val="00923FD1"/>
    <w:rsid w:val="009403C2"/>
    <w:rsid w:val="0096317F"/>
    <w:rsid w:val="00975769"/>
    <w:rsid w:val="00976065"/>
    <w:rsid w:val="00982DB6"/>
    <w:rsid w:val="009838CF"/>
    <w:rsid w:val="00985D50"/>
    <w:rsid w:val="009904B1"/>
    <w:rsid w:val="009949F8"/>
    <w:rsid w:val="009A122E"/>
    <w:rsid w:val="009D640A"/>
    <w:rsid w:val="00A03D37"/>
    <w:rsid w:val="00A23CE3"/>
    <w:rsid w:val="00A26FC1"/>
    <w:rsid w:val="00A33BB9"/>
    <w:rsid w:val="00A43D9B"/>
    <w:rsid w:val="00A46E33"/>
    <w:rsid w:val="00A508EC"/>
    <w:rsid w:val="00A60AB7"/>
    <w:rsid w:val="00A64340"/>
    <w:rsid w:val="00A837F9"/>
    <w:rsid w:val="00A86D65"/>
    <w:rsid w:val="00A91779"/>
    <w:rsid w:val="00AA2859"/>
    <w:rsid w:val="00AC2072"/>
    <w:rsid w:val="00AC2320"/>
    <w:rsid w:val="00AF12AA"/>
    <w:rsid w:val="00AF24F2"/>
    <w:rsid w:val="00AF7C81"/>
    <w:rsid w:val="00B040E3"/>
    <w:rsid w:val="00B0544C"/>
    <w:rsid w:val="00B0627B"/>
    <w:rsid w:val="00B11193"/>
    <w:rsid w:val="00B14684"/>
    <w:rsid w:val="00B31036"/>
    <w:rsid w:val="00B4236E"/>
    <w:rsid w:val="00B503E7"/>
    <w:rsid w:val="00B53098"/>
    <w:rsid w:val="00B55FE7"/>
    <w:rsid w:val="00B67142"/>
    <w:rsid w:val="00B70171"/>
    <w:rsid w:val="00B74321"/>
    <w:rsid w:val="00B77BA4"/>
    <w:rsid w:val="00B810B5"/>
    <w:rsid w:val="00B938DB"/>
    <w:rsid w:val="00B94C16"/>
    <w:rsid w:val="00BC199D"/>
    <w:rsid w:val="00BD4CD5"/>
    <w:rsid w:val="00BE28F5"/>
    <w:rsid w:val="00BE580B"/>
    <w:rsid w:val="00BF163F"/>
    <w:rsid w:val="00C04FD4"/>
    <w:rsid w:val="00C05262"/>
    <w:rsid w:val="00C0623F"/>
    <w:rsid w:val="00C10A78"/>
    <w:rsid w:val="00C11B62"/>
    <w:rsid w:val="00C11D85"/>
    <w:rsid w:val="00C12212"/>
    <w:rsid w:val="00C22A9D"/>
    <w:rsid w:val="00C349EE"/>
    <w:rsid w:val="00C35C1E"/>
    <w:rsid w:val="00C36916"/>
    <w:rsid w:val="00C47180"/>
    <w:rsid w:val="00C57884"/>
    <w:rsid w:val="00C612F7"/>
    <w:rsid w:val="00C61E68"/>
    <w:rsid w:val="00C620E2"/>
    <w:rsid w:val="00C8143A"/>
    <w:rsid w:val="00C973B1"/>
    <w:rsid w:val="00CA4425"/>
    <w:rsid w:val="00CB7A2A"/>
    <w:rsid w:val="00CF7975"/>
    <w:rsid w:val="00D002F3"/>
    <w:rsid w:val="00D22191"/>
    <w:rsid w:val="00D32C9F"/>
    <w:rsid w:val="00D3484B"/>
    <w:rsid w:val="00D54BB7"/>
    <w:rsid w:val="00D656D0"/>
    <w:rsid w:val="00D761A0"/>
    <w:rsid w:val="00D81D4C"/>
    <w:rsid w:val="00D91AAB"/>
    <w:rsid w:val="00DA26E4"/>
    <w:rsid w:val="00DA741B"/>
    <w:rsid w:val="00DB2473"/>
    <w:rsid w:val="00DB2733"/>
    <w:rsid w:val="00DB333C"/>
    <w:rsid w:val="00DC40E5"/>
    <w:rsid w:val="00DC6B0A"/>
    <w:rsid w:val="00DD6E57"/>
    <w:rsid w:val="00DE6BCB"/>
    <w:rsid w:val="00DF66D5"/>
    <w:rsid w:val="00E03A16"/>
    <w:rsid w:val="00E03C19"/>
    <w:rsid w:val="00E10BBB"/>
    <w:rsid w:val="00E22B52"/>
    <w:rsid w:val="00E6261A"/>
    <w:rsid w:val="00E87188"/>
    <w:rsid w:val="00E87B86"/>
    <w:rsid w:val="00E91852"/>
    <w:rsid w:val="00EB4530"/>
    <w:rsid w:val="00EB53F1"/>
    <w:rsid w:val="00EB7CE4"/>
    <w:rsid w:val="00EC0594"/>
    <w:rsid w:val="00ED2BFD"/>
    <w:rsid w:val="00ED46A4"/>
    <w:rsid w:val="00EE1BD0"/>
    <w:rsid w:val="00EF5CC7"/>
    <w:rsid w:val="00EF716E"/>
    <w:rsid w:val="00F009E8"/>
    <w:rsid w:val="00F021A1"/>
    <w:rsid w:val="00F079E2"/>
    <w:rsid w:val="00F170EA"/>
    <w:rsid w:val="00F24C06"/>
    <w:rsid w:val="00F359C2"/>
    <w:rsid w:val="00F363FB"/>
    <w:rsid w:val="00F6495F"/>
    <w:rsid w:val="00F70C7F"/>
    <w:rsid w:val="00F75157"/>
    <w:rsid w:val="00F777E1"/>
    <w:rsid w:val="00FA4E8B"/>
    <w:rsid w:val="00FB07FE"/>
    <w:rsid w:val="00FB16C6"/>
    <w:rsid w:val="00FB2E62"/>
    <w:rsid w:val="00FB684D"/>
    <w:rsid w:val="00FE7ACA"/>
    <w:rsid w:val="00FF687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8B38"/>
  <w15:chartTrackingRefBased/>
  <w15:docId w15:val="{71D99327-5714-4BC5-9383-F28AF265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5B544D"/>
  </w:style>
  <w:style w:type="paragraph" w:styleId="Ttulo1">
    <w:name w:val="heading 1"/>
    <w:basedOn w:val="Normal"/>
    <w:next w:val="Normal"/>
    <w:link w:val="Ttulo1Car"/>
    <w:uiPriority w:val="9"/>
    <w:semiHidden/>
    <w:rsid w:val="00B0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rsid w:val="00B0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rsid w:val="00B054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C12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54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54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4C"/>
    <w:rPr>
      <w:rFonts w:eastAsiaTheme="majorEastAsia" w:cstheme="majorBidi"/>
      <w:color w:val="272727" w:themeColor="text1" w:themeTint="D8"/>
    </w:rPr>
  </w:style>
  <w:style w:type="paragraph" w:styleId="Ttulo">
    <w:name w:val="Title"/>
    <w:basedOn w:val="Normal"/>
    <w:next w:val="Normal"/>
    <w:link w:val="TtuloCar"/>
    <w:uiPriority w:val="10"/>
    <w:rsid w:val="00B0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4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B054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4C"/>
    <w:pPr>
      <w:spacing w:before="160"/>
      <w:jc w:val="center"/>
    </w:pPr>
    <w:rPr>
      <w:i/>
      <w:iCs/>
      <w:color w:val="404040" w:themeColor="text1" w:themeTint="BF"/>
    </w:rPr>
  </w:style>
  <w:style w:type="character" w:customStyle="1" w:styleId="CitaCar">
    <w:name w:val="Cita Car"/>
    <w:basedOn w:val="Fuentedeprrafopredeter"/>
    <w:link w:val="Cita"/>
    <w:uiPriority w:val="29"/>
    <w:rsid w:val="00B0544C"/>
    <w:rPr>
      <w:i/>
      <w:iCs/>
      <w:color w:val="404040" w:themeColor="text1" w:themeTint="BF"/>
    </w:rPr>
  </w:style>
  <w:style w:type="paragraph" w:styleId="Prrafodelista">
    <w:name w:val="List Paragraph"/>
    <w:basedOn w:val="Normal"/>
    <w:uiPriority w:val="34"/>
    <w:rsid w:val="00B0544C"/>
    <w:pPr>
      <w:ind w:left="720"/>
      <w:contextualSpacing/>
    </w:pPr>
  </w:style>
  <w:style w:type="character" w:styleId="nfasisintenso">
    <w:name w:val="Intense Emphasis"/>
    <w:basedOn w:val="Fuentedeprrafopredeter"/>
    <w:uiPriority w:val="21"/>
    <w:rsid w:val="00B0544C"/>
    <w:rPr>
      <w:i/>
      <w:iCs/>
      <w:color w:val="0F4761" w:themeColor="accent1" w:themeShade="BF"/>
    </w:rPr>
  </w:style>
  <w:style w:type="paragraph" w:styleId="Citadestacada">
    <w:name w:val="Intense Quote"/>
    <w:basedOn w:val="Normal"/>
    <w:next w:val="Normal"/>
    <w:link w:val="CitadestacadaCar"/>
    <w:uiPriority w:val="30"/>
    <w:rsid w:val="00B0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4C"/>
    <w:rPr>
      <w:i/>
      <w:iCs/>
      <w:color w:val="0F4761" w:themeColor="accent1" w:themeShade="BF"/>
    </w:rPr>
  </w:style>
  <w:style w:type="character" w:styleId="Referenciaintensa">
    <w:name w:val="Intense Reference"/>
    <w:basedOn w:val="Fuentedeprrafopredeter"/>
    <w:uiPriority w:val="32"/>
    <w:rsid w:val="00B0544C"/>
    <w:rPr>
      <w:b/>
      <w:bCs/>
      <w:smallCaps/>
      <w:color w:val="0F4761" w:themeColor="accent1" w:themeShade="BF"/>
      <w:spacing w:val="5"/>
    </w:rPr>
  </w:style>
  <w:style w:type="paragraph" w:customStyle="1" w:styleId="Titulocomedia">
    <w:name w:val="Titulo_comedia"/>
    <w:basedOn w:val="Normal"/>
    <w:link w:val="TitulocomediaCarattere"/>
    <w:qFormat/>
    <w:rsid w:val="00735741"/>
    <w:pPr>
      <w:jc w:val="center"/>
    </w:pPr>
    <w:rPr>
      <w:rFonts w:ascii="Garamond" w:hAnsi="Garamond"/>
      <w:caps/>
      <w:sz w:val="32"/>
    </w:rPr>
  </w:style>
  <w:style w:type="character" w:customStyle="1" w:styleId="TitulocomediaCarattere">
    <w:name w:val="Titulo_comedia Carattere"/>
    <w:basedOn w:val="Fuentedeprrafopredeter"/>
    <w:link w:val="Titulocomedia"/>
    <w:rsid w:val="00735741"/>
    <w:rPr>
      <w:rFonts w:ascii="Garamond" w:hAnsi="Garamond"/>
      <w:caps/>
      <w:sz w:val="32"/>
    </w:rPr>
  </w:style>
  <w:style w:type="paragraph" w:customStyle="1" w:styleId="EpigrDramatis">
    <w:name w:val="Epigr_Dramatis"/>
    <w:basedOn w:val="Normal"/>
    <w:link w:val="EpigrDramatisCarattere"/>
    <w:qFormat/>
    <w:rsid w:val="00B0544C"/>
    <w:pPr>
      <w:jc w:val="center"/>
    </w:pPr>
    <w:rPr>
      <w:rFonts w:ascii="Garamond" w:hAnsi="Garamond"/>
      <w:i/>
      <w:sz w:val="24"/>
      <w:lang w:val="es-ES"/>
    </w:rPr>
  </w:style>
  <w:style w:type="character" w:customStyle="1" w:styleId="EpigrDramatisCarattere">
    <w:name w:val="Epigr_Dramatis Carattere"/>
    <w:basedOn w:val="Fuentedeprrafopredeter"/>
    <w:link w:val="EpigrDramatis"/>
    <w:rsid w:val="00B0544C"/>
    <w:rPr>
      <w:rFonts w:ascii="Garamond" w:hAnsi="Garamond"/>
      <w:i/>
      <w:sz w:val="24"/>
      <w:lang w:val="es-ES"/>
    </w:rPr>
  </w:style>
  <w:style w:type="paragraph" w:customStyle="1" w:styleId="Acto">
    <w:name w:val="Acto"/>
    <w:basedOn w:val="Normal"/>
    <w:link w:val="ActoCarattere"/>
    <w:qFormat/>
    <w:rsid w:val="00735741"/>
    <w:pPr>
      <w:jc w:val="center"/>
    </w:pPr>
    <w:rPr>
      <w:rFonts w:ascii="Garamond" w:hAnsi="Garamond"/>
      <w:iCs/>
      <w:caps/>
      <w:sz w:val="24"/>
      <w:lang w:val="es-ES"/>
    </w:rPr>
  </w:style>
  <w:style w:type="character" w:customStyle="1" w:styleId="ActoCarattere">
    <w:name w:val="Acto Carattere"/>
    <w:basedOn w:val="Fuentedeprrafopredeter"/>
    <w:link w:val="Acto"/>
    <w:rsid w:val="00735741"/>
    <w:rPr>
      <w:rFonts w:ascii="Garamond" w:hAnsi="Garamond"/>
      <w:iCs/>
      <w:caps/>
      <w:sz w:val="24"/>
      <w:lang w:val="es-ES"/>
    </w:rPr>
  </w:style>
  <w:style w:type="paragraph" w:customStyle="1" w:styleId="Acot">
    <w:name w:val="Acot"/>
    <w:basedOn w:val="Normal"/>
    <w:next w:val="Personaje"/>
    <w:link w:val="AcotCarattere"/>
    <w:uiPriority w:val="1"/>
    <w:qFormat/>
    <w:rsid w:val="007957EE"/>
    <w:pPr>
      <w:jc w:val="center"/>
    </w:pPr>
    <w:rPr>
      <w:rFonts w:ascii="Garamond" w:hAnsi="Garamond"/>
      <w:i/>
      <w:sz w:val="24"/>
    </w:rPr>
  </w:style>
  <w:style w:type="character" w:customStyle="1" w:styleId="AcotCarattere">
    <w:name w:val="Acot Carattere"/>
    <w:basedOn w:val="ActoCarattere"/>
    <w:link w:val="Acot"/>
    <w:uiPriority w:val="1"/>
    <w:rsid w:val="00C12212"/>
    <w:rPr>
      <w:rFonts w:ascii="Garamond" w:hAnsi="Garamond"/>
      <w:i/>
      <w:iCs w:val="0"/>
      <w:caps/>
      <w:smallCaps/>
      <w:sz w:val="24"/>
      <w:lang w:val="es-ES"/>
    </w:rPr>
  </w:style>
  <w:style w:type="paragraph" w:customStyle="1" w:styleId="Personaje">
    <w:name w:val="Personaje"/>
    <w:basedOn w:val="Normal"/>
    <w:next w:val="Verso"/>
    <w:link w:val="PersonajeCarattere"/>
    <w:uiPriority w:val="1"/>
    <w:qFormat/>
    <w:rsid w:val="00735741"/>
    <w:rPr>
      <w:rFonts w:ascii="Garamond" w:hAnsi="Garamond"/>
      <w:b/>
      <w:caps/>
      <w:sz w:val="24"/>
      <w:lang w:val="es-ES"/>
    </w:rPr>
  </w:style>
  <w:style w:type="character" w:customStyle="1" w:styleId="PersonajeCarattere">
    <w:name w:val="Personaje Carattere"/>
    <w:basedOn w:val="AcotCarattere"/>
    <w:link w:val="Personaje"/>
    <w:uiPriority w:val="1"/>
    <w:rsid w:val="00735741"/>
    <w:rPr>
      <w:rFonts w:ascii="Garamond" w:hAnsi="Garamond"/>
      <w:b/>
      <w:i w:val="0"/>
      <w:iCs w:val="0"/>
      <w:caps/>
      <w:smallCaps w:val="0"/>
      <w:sz w:val="24"/>
      <w:lang w:val="es-ES"/>
    </w:rPr>
  </w:style>
  <w:style w:type="paragraph" w:customStyle="1" w:styleId="Verso">
    <w:name w:val="Verso"/>
    <w:link w:val="VersoCarattere"/>
    <w:uiPriority w:val="1"/>
    <w:qFormat/>
    <w:rsid w:val="00CF7975"/>
    <w:rPr>
      <w:rFonts w:ascii="Garamond" w:hAnsi="Garamond"/>
      <w:color w:val="77206D" w:themeColor="accent5" w:themeShade="BF"/>
      <w:sz w:val="24"/>
      <w:lang w:val="es-ES"/>
    </w:rPr>
  </w:style>
  <w:style w:type="character" w:customStyle="1" w:styleId="VersoCarattere">
    <w:name w:val="Verso Carattere"/>
    <w:basedOn w:val="PersonajeCarattere"/>
    <w:link w:val="Verso"/>
    <w:uiPriority w:val="1"/>
    <w:rsid w:val="00CF7975"/>
    <w:rPr>
      <w:rFonts w:ascii="Garamond" w:hAnsi="Garamond"/>
      <w:b w:val="0"/>
      <w:i w:val="0"/>
      <w:iCs w:val="0"/>
      <w:caps/>
      <w:smallCaps/>
      <w:color w:val="77206D" w:themeColor="accent5" w:themeShade="BF"/>
      <w:sz w:val="24"/>
      <w:lang w:val="es-ES"/>
    </w:rPr>
  </w:style>
  <w:style w:type="paragraph" w:customStyle="1" w:styleId="Prosa">
    <w:name w:val="Prosa"/>
    <w:link w:val="ProsaCarattere"/>
    <w:qFormat/>
    <w:rsid w:val="007517B2"/>
    <w:pPr>
      <w:jc w:val="both"/>
    </w:pPr>
    <w:rPr>
      <w:rFonts w:ascii="Garamond" w:hAnsi="Garamond"/>
      <w:color w:val="000000" w:themeColor="text1"/>
      <w:sz w:val="24"/>
      <w:lang w:val="es-ES"/>
    </w:rPr>
  </w:style>
  <w:style w:type="character" w:customStyle="1" w:styleId="ProsaCarattere">
    <w:name w:val="Prosa Carattere"/>
    <w:basedOn w:val="VersoCarattere"/>
    <w:link w:val="Prosa"/>
    <w:rsid w:val="007517B2"/>
    <w:rPr>
      <w:rFonts w:ascii="Garamond" w:hAnsi="Garamond"/>
      <w:b w:val="0"/>
      <w:i w:val="0"/>
      <w:iCs w:val="0"/>
      <w:caps/>
      <w:smallCaps/>
      <w:color w:val="000000" w:themeColor="text1"/>
      <w:sz w:val="24"/>
      <w:lang w:val="es-ES"/>
    </w:rPr>
  </w:style>
  <w:style w:type="paragraph" w:customStyle="1" w:styleId="Partidoincial">
    <w:name w:val="Partido_incial"/>
    <w:basedOn w:val="Verso"/>
    <w:next w:val="Normal"/>
    <w:link w:val="PartidoincialCarattere"/>
    <w:qFormat/>
    <w:rsid w:val="0027741D"/>
    <w:rPr>
      <w:color w:val="37AE02"/>
    </w:rPr>
  </w:style>
  <w:style w:type="character" w:customStyle="1" w:styleId="PartidoincialCarattere">
    <w:name w:val="Partido_incial Carattere"/>
    <w:basedOn w:val="VersoCarattere"/>
    <w:link w:val="Partidoincial"/>
    <w:rsid w:val="0027741D"/>
    <w:rPr>
      <w:rFonts w:ascii="Garamond" w:hAnsi="Garamond"/>
      <w:b w:val="0"/>
      <w:i w:val="0"/>
      <w:iCs w:val="0"/>
      <w:caps/>
      <w:smallCaps/>
      <w:color w:val="37AE02"/>
      <w:sz w:val="24"/>
      <w:lang w:val="es-ES"/>
    </w:rPr>
  </w:style>
  <w:style w:type="paragraph" w:customStyle="1" w:styleId="Partidomedio">
    <w:name w:val="Partido_medio"/>
    <w:basedOn w:val="Verso"/>
    <w:link w:val="PartidomedioCarattere"/>
    <w:qFormat/>
    <w:rsid w:val="0027741D"/>
    <w:pPr>
      <w:ind w:left="1416"/>
    </w:pPr>
    <w:rPr>
      <w:color w:val="00B0F0"/>
    </w:rPr>
  </w:style>
  <w:style w:type="character" w:customStyle="1" w:styleId="PartidomedioCarattere">
    <w:name w:val="Partido_medio Carattere"/>
    <w:basedOn w:val="PartidoincialCarattere"/>
    <w:link w:val="Partidomedio"/>
    <w:rsid w:val="0027741D"/>
    <w:rPr>
      <w:rFonts w:ascii="Garamond" w:hAnsi="Garamond"/>
      <w:b w:val="0"/>
      <w:i w:val="0"/>
      <w:iCs w:val="0"/>
      <w:caps/>
      <w:smallCaps/>
      <w:color w:val="00B0F0"/>
      <w:sz w:val="24"/>
      <w:lang w:val="es-ES"/>
    </w:rPr>
  </w:style>
  <w:style w:type="paragraph" w:customStyle="1" w:styleId="Partidofinal">
    <w:name w:val="Partido_final"/>
    <w:basedOn w:val="Verso"/>
    <w:next w:val="Normal"/>
    <w:link w:val="PartidofinalCarattere"/>
    <w:qFormat/>
    <w:rsid w:val="00577736"/>
    <w:rPr>
      <w:color w:val="FF0000"/>
    </w:rPr>
  </w:style>
  <w:style w:type="character" w:customStyle="1" w:styleId="PartidofinalCarattere">
    <w:name w:val="Partido_final Carattere"/>
    <w:basedOn w:val="PartidomedioCarattere"/>
    <w:link w:val="Partidofinal"/>
    <w:rsid w:val="00577736"/>
    <w:rPr>
      <w:rFonts w:ascii="Garamond" w:hAnsi="Garamond"/>
      <w:b w:val="0"/>
      <w:i w:val="0"/>
      <w:iCs w:val="0"/>
      <w:caps/>
      <w:smallCaps/>
      <w:color w:val="FF0000"/>
      <w:sz w:val="24"/>
      <w:lang w:val="es-ES"/>
    </w:rPr>
  </w:style>
  <w:style w:type="paragraph" w:customStyle="1" w:styleId="Dramatislista">
    <w:name w:val="Dramatis_lista"/>
    <w:basedOn w:val="Normal"/>
    <w:link w:val="DramatislistaCarattere"/>
    <w:qFormat/>
    <w:rsid w:val="000E05A1"/>
    <w:pPr>
      <w:spacing w:after="0"/>
      <w:jc w:val="center"/>
    </w:pPr>
    <w:rPr>
      <w:rFonts w:ascii="Garamond" w:hAnsi="Garamond"/>
      <w:caps/>
      <w:sz w:val="24"/>
      <w:lang w:val="es-ES"/>
    </w:rPr>
  </w:style>
  <w:style w:type="character" w:customStyle="1" w:styleId="DramatislistaCarattere">
    <w:name w:val="Dramatis_lista Carattere"/>
    <w:basedOn w:val="Fuentedeprrafopredeter"/>
    <w:link w:val="Dramatislista"/>
    <w:rsid w:val="000E05A1"/>
    <w:rPr>
      <w:rFonts w:ascii="Garamond" w:hAnsi="Garamond"/>
      <w:caps/>
      <w:sz w:val="24"/>
      <w:lang w:val="es-ES"/>
    </w:rPr>
  </w:style>
  <w:style w:type="paragraph" w:styleId="Textonotapie">
    <w:name w:val="footnote text"/>
    <w:basedOn w:val="Normal"/>
    <w:link w:val="TextonotapieCar"/>
    <w:autoRedefine/>
    <w:uiPriority w:val="99"/>
    <w:semiHidden/>
    <w:unhideWhenUsed/>
    <w:qFormat/>
    <w:rsid w:val="00C11B62"/>
    <w:pPr>
      <w:spacing w:after="0" w:line="240" w:lineRule="auto"/>
      <w:jc w:val="both"/>
    </w:pPr>
    <w:rPr>
      <w:rFonts w:ascii="Times New Roman" w:eastAsia="Calibri" w:hAnsi="Times New Roman" w:cs="Times New Roman"/>
      <w:kern w:val="0"/>
      <w:sz w:val="20"/>
      <w:szCs w:val="20"/>
      <w:lang w:val="ca-ES"/>
      <w14:ligatures w14:val="none"/>
    </w:rPr>
  </w:style>
  <w:style w:type="character" w:customStyle="1" w:styleId="TextonotapieCar">
    <w:name w:val="Texto nota pie Car"/>
    <w:basedOn w:val="Fuentedeprrafopredeter"/>
    <w:link w:val="Textonotapie"/>
    <w:uiPriority w:val="99"/>
    <w:semiHidden/>
    <w:rsid w:val="00C11B62"/>
    <w:rPr>
      <w:rFonts w:ascii="Times New Roman" w:eastAsia="Calibri" w:hAnsi="Times New Roman" w:cs="Times New Roman"/>
      <w:kern w:val="0"/>
      <w:sz w:val="20"/>
      <w:szCs w:val="20"/>
      <w:lang w:val="ca-ES"/>
      <w14:ligatures w14:val="none"/>
    </w:rPr>
  </w:style>
  <w:style w:type="character" w:styleId="Refdenotaalpie">
    <w:name w:val="footnote reference"/>
    <w:uiPriority w:val="99"/>
    <w:semiHidden/>
    <w:unhideWhenUsed/>
    <w:rsid w:val="00C11B62"/>
    <w:rPr>
      <w:vertAlign w:val="superscript"/>
    </w:rPr>
  </w:style>
  <w:style w:type="paragraph" w:customStyle="1" w:styleId="EpigrDedic">
    <w:name w:val="Epigr_Dedic"/>
    <w:basedOn w:val="Normal"/>
    <w:link w:val="EpigrDedicCarattere"/>
    <w:qFormat/>
    <w:rsid w:val="00C36916"/>
    <w:pPr>
      <w:jc w:val="center"/>
    </w:pPr>
    <w:rPr>
      <w:rFonts w:ascii="Garamond" w:hAnsi="Garamond"/>
      <w:sz w:val="24"/>
      <w:lang w:val="es-ES"/>
    </w:rPr>
  </w:style>
  <w:style w:type="character" w:customStyle="1" w:styleId="EpigrDedicCarattere">
    <w:name w:val="Epigr_Dedic Carattere"/>
    <w:basedOn w:val="Fuentedeprrafopredeter"/>
    <w:link w:val="EpigrDedic"/>
    <w:rsid w:val="00C36916"/>
    <w:rPr>
      <w:rFonts w:ascii="Garamond" w:hAnsi="Garamond"/>
      <w:sz w:val="24"/>
      <w:lang w:val="es-ES"/>
    </w:rPr>
  </w:style>
  <w:style w:type="paragraph" w:styleId="Encabezado">
    <w:name w:val="header"/>
    <w:basedOn w:val="Normal"/>
    <w:link w:val="EncabezadoCar"/>
    <w:uiPriority w:val="99"/>
    <w:unhideWhenUsed/>
    <w:rsid w:val="00336A60"/>
    <w:pPr>
      <w:tabs>
        <w:tab w:val="center" w:pos="4819"/>
        <w:tab w:val="right" w:pos="9638"/>
      </w:tabs>
      <w:spacing w:after="0" w:line="240" w:lineRule="auto"/>
    </w:pPr>
  </w:style>
  <w:style w:type="character" w:customStyle="1" w:styleId="EncabezadoCar">
    <w:name w:val="Encabezado Car"/>
    <w:basedOn w:val="Fuentedeprrafopredeter"/>
    <w:link w:val="Encabezado"/>
    <w:uiPriority w:val="99"/>
    <w:rsid w:val="00336A60"/>
  </w:style>
  <w:style w:type="paragraph" w:styleId="Piedepgina">
    <w:name w:val="footer"/>
    <w:basedOn w:val="Normal"/>
    <w:link w:val="PiedepginaCar"/>
    <w:uiPriority w:val="99"/>
    <w:unhideWhenUsed/>
    <w:rsid w:val="00336A60"/>
    <w:pPr>
      <w:tabs>
        <w:tab w:val="center" w:pos="4819"/>
        <w:tab w:val="right" w:pos="9638"/>
      </w:tabs>
      <w:spacing w:after="0" w:line="240" w:lineRule="auto"/>
    </w:pPr>
  </w:style>
  <w:style w:type="character" w:customStyle="1" w:styleId="PiedepginaCar">
    <w:name w:val="Pie de página Car"/>
    <w:basedOn w:val="Fuentedeprrafopredeter"/>
    <w:link w:val="Piedepgina"/>
    <w:uiPriority w:val="99"/>
    <w:rsid w:val="00336A60"/>
  </w:style>
  <w:style w:type="table" w:styleId="Tablaconcuadrcula">
    <w:name w:val="Table Grid"/>
    <w:basedOn w:val="Tablanormal"/>
    <w:uiPriority w:val="59"/>
    <w:rsid w:val="005372B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italic">
    <w:name w:val="txt-italic"/>
    <w:basedOn w:val="Fuentedeprrafopredeter"/>
    <w:rsid w:val="005372B1"/>
  </w:style>
  <w:style w:type="paragraph" w:styleId="Textonotaalfinal">
    <w:name w:val="endnote text"/>
    <w:basedOn w:val="Normal"/>
    <w:link w:val="TextonotaalfinalCar"/>
    <w:uiPriority w:val="99"/>
    <w:semiHidden/>
    <w:unhideWhenUsed/>
    <w:rsid w:val="007447E9"/>
    <w:pPr>
      <w:spacing w:after="0" w:line="240" w:lineRule="auto"/>
    </w:pPr>
    <w:rPr>
      <w:kern w:val="0"/>
      <w:sz w:val="20"/>
      <w:szCs w:val="20"/>
      <w:lang w:val="en-US"/>
      <w14:ligatures w14:val="none"/>
    </w:rPr>
  </w:style>
  <w:style w:type="character" w:customStyle="1" w:styleId="TextonotaalfinalCar">
    <w:name w:val="Texto nota al final Car"/>
    <w:basedOn w:val="Fuentedeprrafopredeter"/>
    <w:link w:val="Textonotaalfinal"/>
    <w:uiPriority w:val="99"/>
    <w:semiHidden/>
    <w:rsid w:val="007447E9"/>
    <w:rPr>
      <w:kern w:val="0"/>
      <w:sz w:val="20"/>
      <w:szCs w:val="20"/>
      <w:lang w:val="en-US"/>
      <w14:ligatures w14:val="none"/>
    </w:rPr>
  </w:style>
  <w:style w:type="character" w:styleId="Refdenotaalfinal">
    <w:name w:val="endnote reference"/>
    <w:basedOn w:val="Fuentedeprrafopredeter"/>
    <w:uiPriority w:val="99"/>
    <w:semiHidden/>
    <w:unhideWhenUsed/>
    <w:rsid w:val="007447E9"/>
    <w:rPr>
      <w:vertAlign w:val="superscript"/>
    </w:rPr>
  </w:style>
  <w:style w:type="paragraph" w:styleId="Textodeglobo">
    <w:name w:val="Balloon Text"/>
    <w:basedOn w:val="Normal"/>
    <w:link w:val="TextodegloboCar"/>
    <w:uiPriority w:val="99"/>
    <w:semiHidden/>
    <w:unhideWhenUsed/>
    <w:rsid w:val="009949F8"/>
    <w:pPr>
      <w:spacing w:after="0" w:line="240" w:lineRule="auto"/>
    </w:pPr>
    <w:rPr>
      <w:rFonts w:ascii="Segoe UI" w:hAnsi="Segoe UI" w:cs="Segoe UI"/>
      <w:kern w:val="0"/>
      <w:sz w:val="18"/>
      <w:szCs w:val="18"/>
      <w:lang w:val="es-ES"/>
      <w14:ligatures w14:val="none"/>
    </w:rPr>
  </w:style>
  <w:style w:type="character" w:customStyle="1" w:styleId="TextodegloboCar">
    <w:name w:val="Texto de globo Car"/>
    <w:basedOn w:val="Fuentedeprrafopredeter"/>
    <w:link w:val="Textodeglobo"/>
    <w:uiPriority w:val="99"/>
    <w:semiHidden/>
    <w:rsid w:val="009949F8"/>
    <w:rPr>
      <w:rFonts w:ascii="Segoe UI" w:hAnsi="Segoe UI" w:cs="Segoe UI"/>
      <w:kern w:val="0"/>
      <w:sz w:val="18"/>
      <w:szCs w:val="18"/>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7949">
      <w:bodyDiv w:val="1"/>
      <w:marLeft w:val="0"/>
      <w:marRight w:val="0"/>
      <w:marTop w:val="0"/>
      <w:marBottom w:val="0"/>
      <w:divBdr>
        <w:top w:val="none" w:sz="0" w:space="0" w:color="auto"/>
        <w:left w:val="none" w:sz="0" w:space="0" w:color="auto"/>
        <w:bottom w:val="none" w:sz="0" w:space="0" w:color="auto"/>
        <w:right w:val="none" w:sz="0" w:space="0" w:color="auto"/>
      </w:divBdr>
    </w:div>
    <w:div w:id="120077247">
      <w:bodyDiv w:val="1"/>
      <w:marLeft w:val="0"/>
      <w:marRight w:val="0"/>
      <w:marTop w:val="0"/>
      <w:marBottom w:val="0"/>
      <w:divBdr>
        <w:top w:val="none" w:sz="0" w:space="0" w:color="auto"/>
        <w:left w:val="none" w:sz="0" w:space="0" w:color="auto"/>
        <w:bottom w:val="none" w:sz="0" w:space="0" w:color="auto"/>
        <w:right w:val="none" w:sz="0" w:space="0" w:color="auto"/>
      </w:divBdr>
    </w:div>
    <w:div w:id="180557974">
      <w:bodyDiv w:val="1"/>
      <w:marLeft w:val="0"/>
      <w:marRight w:val="0"/>
      <w:marTop w:val="0"/>
      <w:marBottom w:val="0"/>
      <w:divBdr>
        <w:top w:val="none" w:sz="0" w:space="0" w:color="auto"/>
        <w:left w:val="none" w:sz="0" w:space="0" w:color="auto"/>
        <w:bottom w:val="none" w:sz="0" w:space="0" w:color="auto"/>
        <w:right w:val="none" w:sz="0" w:space="0" w:color="auto"/>
      </w:divBdr>
    </w:div>
    <w:div w:id="253781333">
      <w:bodyDiv w:val="1"/>
      <w:marLeft w:val="0"/>
      <w:marRight w:val="0"/>
      <w:marTop w:val="0"/>
      <w:marBottom w:val="0"/>
      <w:divBdr>
        <w:top w:val="none" w:sz="0" w:space="0" w:color="auto"/>
        <w:left w:val="none" w:sz="0" w:space="0" w:color="auto"/>
        <w:bottom w:val="none" w:sz="0" w:space="0" w:color="auto"/>
        <w:right w:val="none" w:sz="0" w:space="0" w:color="auto"/>
      </w:divBdr>
    </w:div>
    <w:div w:id="1157577305">
      <w:bodyDiv w:val="1"/>
      <w:marLeft w:val="0"/>
      <w:marRight w:val="0"/>
      <w:marTop w:val="0"/>
      <w:marBottom w:val="0"/>
      <w:divBdr>
        <w:top w:val="none" w:sz="0" w:space="0" w:color="auto"/>
        <w:left w:val="none" w:sz="0" w:space="0" w:color="auto"/>
        <w:bottom w:val="none" w:sz="0" w:space="0" w:color="auto"/>
        <w:right w:val="none" w:sz="0" w:space="0" w:color="auto"/>
      </w:divBdr>
    </w:div>
    <w:div w:id="1400665495">
      <w:bodyDiv w:val="1"/>
      <w:marLeft w:val="0"/>
      <w:marRight w:val="0"/>
      <w:marTop w:val="0"/>
      <w:marBottom w:val="0"/>
      <w:divBdr>
        <w:top w:val="none" w:sz="0" w:space="0" w:color="auto"/>
        <w:left w:val="none" w:sz="0" w:space="0" w:color="auto"/>
        <w:bottom w:val="none" w:sz="0" w:space="0" w:color="auto"/>
        <w:right w:val="none" w:sz="0" w:space="0" w:color="auto"/>
      </w:divBdr>
    </w:div>
    <w:div w:id="1722053678">
      <w:bodyDiv w:val="1"/>
      <w:marLeft w:val="0"/>
      <w:marRight w:val="0"/>
      <w:marTop w:val="0"/>
      <w:marBottom w:val="0"/>
      <w:divBdr>
        <w:top w:val="none" w:sz="0" w:space="0" w:color="auto"/>
        <w:left w:val="none" w:sz="0" w:space="0" w:color="auto"/>
        <w:bottom w:val="none" w:sz="0" w:space="0" w:color="auto"/>
        <w:right w:val="none" w:sz="0" w:space="0" w:color="auto"/>
      </w:divBdr>
    </w:div>
    <w:div w:id="1760640964">
      <w:bodyDiv w:val="1"/>
      <w:marLeft w:val="0"/>
      <w:marRight w:val="0"/>
      <w:marTop w:val="0"/>
      <w:marBottom w:val="0"/>
      <w:divBdr>
        <w:top w:val="none" w:sz="0" w:space="0" w:color="auto"/>
        <w:left w:val="none" w:sz="0" w:space="0" w:color="auto"/>
        <w:bottom w:val="none" w:sz="0" w:space="0" w:color="auto"/>
        <w:right w:val="none" w:sz="0" w:space="0" w:color="auto"/>
      </w:divBdr>
    </w:div>
    <w:div w:id="1787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bajo\Prolope%20Fenix\Info%20General\plantilla-prologoycomedia%20(1).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CE7B-45C4-4F7A-84AC-65542ABB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plantilla-prologoycomedia (1).dotx</Template>
  <TotalTime>551</TotalTime>
  <Pages>169</Pages>
  <Words>27380</Words>
  <Characters>150592</Characters>
  <Application>Microsoft Office Word</Application>
  <DocSecurity>0</DocSecurity>
  <Lines>1254</Lines>
  <Paragraphs>355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177617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David Merino Recalde</cp:lastModifiedBy>
  <cp:revision>130</cp:revision>
  <dcterms:created xsi:type="dcterms:W3CDTF">2025-07-16T07:26:00Z</dcterms:created>
  <dcterms:modified xsi:type="dcterms:W3CDTF">2025-10-16T17:34:00Z</dcterms:modified>
</cp:coreProperties>
</file>